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5D" w:rsidRPr="00114145" w:rsidRDefault="00FD610E" w:rsidP="00DF4CE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-1257300</wp:posOffset>
            </wp:positionH>
            <wp:positionV relativeFrom="paragraph">
              <wp:posOffset>-826135</wp:posOffset>
            </wp:positionV>
            <wp:extent cx="2514600" cy="1631315"/>
            <wp:effectExtent l="0" t="0" r="0" b="6985"/>
            <wp:wrapNone/>
            <wp:docPr id="3" name="Picture 3" descr="imagesCAU61ZV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sCAU61ZV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4CE6" w:rsidRPr="00EF783C" w:rsidRDefault="00537D01" w:rsidP="00090912">
      <w:pPr>
        <w:ind w:left="1440" w:firstLine="720"/>
        <w:rPr>
          <w:rFonts w:ascii="Lucida Handwriting" w:hAnsi="Lucida Handwriting" w:cs="Arial"/>
          <w:b/>
          <w:sz w:val="40"/>
          <w:szCs w:val="40"/>
        </w:rPr>
      </w:pPr>
      <w:r>
        <w:rPr>
          <w:rFonts w:ascii="Lucida Handwriting" w:hAnsi="Lucida Handwriting" w:cs="Arial"/>
          <w:b/>
          <w:sz w:val="40"/>
          <w:szCs w:val="40"/>
        </w:rPr>
        <w:t>DNA</w:t>
      </w:r>
      <w:r w:rsidR="00601244" w:rsidRPr="00EF783C">
        <w:rPr>
          <w:rFonts w:ascii="Lucida Handwriting" w:hAnsi="Lucida Handwriting" w:cs="Arial"/>
          <w:b/>
          <w:sz w:val="40"/>
          <w:szCs w:val="40"/>
        </w:rPr>
        <w:t xml:space="preserve"> </w:t>
      </w:r>
      <w:r w:rsidR="009426D8" w:rsidRPr="00EF783C">
        <w:rPr>
          <w:rFonts w:ascii="Lucida Handwriting" w:hAnsi="Lucida Handwriting" w:cs="Arial"/>
          <w:b/>
          <w:sz w:val="40"/>
          <w:szCs w:val="40"/>
        </w:rPr>
        <w:t>Research</w:t>
      </w:r>
    </w:p>
    <w:p w:rsidR="00984561" w:rsidRPr="00601244" w:rsidRDefault="00984561" w:rsidP="00DF4CE6">
      <w:pPr>
        <w:jc w:val="center"/>
        <w:rPr>
          <w:rFonts w:ascii="Arial" w:hAnsi="Arial" w:cs="Arial"/>
          <w:b/>
          <w:sz w:val="36"/>
          <w:szCs w:val="36"/>
        </w:rPr>
      </w:pPr>
    </w:p>
    <w:p w:rsidR="00D96142" w:rsidRPr="00114145" w:rsidRDefault="00D96142" w:rsidP="003D6C12">
      <w:pPr>
        <w:rPr>
          <w:rFonts w:ascii="Arial" w:hAnsi="Arial" w:cs="Arial"/>
        </w:rPr>
      </w:pPr>
    </w:p>
    <w:p w:rsidR="00537D01" w:rsidRPr="00F5790E" w:rsidRDefault="00537D01" w:rsidP="00537D01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Part 1:  In class</w:t>
      </w:r>
    </w:p>
    <w:p w:rsidR="00537D01" w:rsidRPr="00F5790E" w:rsidRDefault="00537D01" w:rsidP="00537D01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As a class, brainstorm the kind of questions that people might have about DNA.</w:t>
      </w:r>
    </w:p>
    <w:p w:rsidR="00537D01" w:rsidRPr="00F5790E" w:rsidRDefault="00537D01" w:rsidP="00537D01">
      <w:pPr>
        <w:rPr>
          <w:rFonts w:ascii="Arial" w:hAnsi="Arial" w:cs="Arial"/>
          <w:b/>
        </w:rPr>
      </w:pPr>
    </w:p>
    <w:p w:rsidR="00537D01" w:rsidRPr="00F5790E" w:rsidRDefault="00537D01" w:rsidP="00537D01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Part 2:  Individually</w:t>
      </w:r>
    </w:p>
    <w:p w:rsidR="00537D01" w:rsidRDefault="00537D01" w:rsidP="00537D01">
      <w:pPr>
        <w:rPr>
          <w:rFonts w:ascii="Arial" w:hAnsi="Arial" w:cs="Arial"/>
          <w:b/>
        </w:rPr>
      </w:pPr>
      <w:r w:rsidRPr="00F5790E">
        <w:rPr>
          <w:rFonts w:ascii="Arial" w:hAnsi="Arial" w:cs="Arial"/>
          <w:b/>
        </w:rPr>
        <w:t>Each student needs to select 5 to 10 questions that they will research.</w:t>
      </w:r>
    </w:p>
    <w:p w:rsidR="00F5790E" w:rsidRDefault="00F5790E" w:rsidP="00537D01">
      <w:pPr>
        <w:rPr>
          <w:rFonts w:ascii="Arial" w:hAnsi="Arial" w:cs="Arial"/>
          <w:b/>
        </w:rPr>
      </w:pPr>
    </w:p>
    <w:p w:rsidR="00F5790E" w:rsidRPr="00F5790E" w:rsidRDefault="00F5790E" w:rsidP="00F5790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5790E" w:rsidRPr="00F5790E" w:rsidRDefault="00F5790E" w:rsidP="00537D01">
      <w:pPr>
        <w:rPr>
          <w:rFonts w:ascii="Arial" w:hAnsi="Arial" w:cs="Arial"/>
          <w:b/>
        </w:rPr>
      </w:pPr>
    </w:p>
    <w:p w:rsidR="00537D01" w:rsidRPr="00537D01" w:rsidRDefault="00537D01" w:rsidP="00537D01">
      <w:pPr>
        <w:rPr>
          <w:rFonts w:ascii="Arial" w:hAnsi="Arial" w:cs="Arial"/>
        </w:rPr>
      </w:pPr>
    </w:p>
    <w:p w:rsidR="00114145" w:rsidRDefault="00984561" w:rsidP="00EE6FB8">
      <w:pPr>
        <w:numPr>
          <w:ilvl w:val="0"/>
          <w:numId w:val="26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>M</w:t>
      </w:r>
      <w:r w:rsidR="00C53E8C" w:rsidRPr="00114145">
        <w:rPr>
          <w:rFonts w:ascii="Arial" w:hAnsi="Arial" w:cs="Arial"/>
        </w:rPr>
        <w:t>ake a point form summary</w:t>
      </w:r>
      <w:r w:rsidR="00537D01">
        <w:rPr>
          <w:rFonts w:ascii="Arial" w:hAnsi="Arial" w:cs="Arial"/>
        </w:rPr>
        <w:t xml:space="preserve"> to answer the questions,</w:t>
      </w:r>
      <w:r w:rsidRPr="00114145">
        <w:rPr>
          <w:rFonts w:ascii="Arial" w:hAnsi="Arial" w:cs="Arial"/>
        </w:rPr>
        <w:t xml:space="preserve"> </w:t>
      </w:r>
      <w:r w:rsidR="00BC20AA" w:rsidRPr="00114145">
        <w:rPr>
          <w:rFonts w:ascii="Arial" w:hAnsi="Arial" w:cs="Arial"/>
        </w:rPr>
        <w:t xml:space="preserve">collect diagrams </w:t>
      </w:r>
      <w:r w:rsidRPr="00114145">
        <w:rPr>
          <w:rFonts w:ascii="Arial" w:hAnsi="Arial" w:cs="Arial"/>
        </w:rPr>
        <w:t xml:space="preserve">and keep a list of references. </w:t>
      </w:r>
    </w:p>
    <w:p w:rsidR="00EE6FB8" w:rsidRDefault="00EE6FB8" w:rsidP="00EE6FB8">
      <w:pPr>
        <w:ind w:left="360"/>
        <w:rPr>
          <w:rFonts w:ascii="Arial" w:hAnsi="Arial" w:cs="Arial"/>
        </w:rPr>
      </w:pPr>
    </w:p>
    <w:p w:rsidR="00EE6FB8" w:rsidRDefault="00EE6FB8" w:rsidP="003D6C12">
      <w:pPr>
        <w:rPr>
          <w:rFonts w:ascii="Arial" w:hAnsi="Arial" w:cs="Arial"/>
        </w:rPr>
      </w:pPr>
    </w:p>
    <w:p w:rsidR="00984561" w:rsidRDefault="00984561" w:rsidP="00EE6FB8">
      <w:pPr>
        <w:numPr>
          <w:ilvl w:val="0"/>
          <w:numId w:val="26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>While yo</w:t>
      </w:r>
      <w:r w:rsidR="00F5790E">
        <w:rPr>
          <w:rFonts w:ascii="Arial" w:hAnsi="Arial" w:cs="Arial"/>
        </w:rPr>
        <w:t>u are researching, write down 10</w:t>
      </w:r>
      <w:r w:rsidRPr="00114145">
        <w:rPr>
          <w:rFonts w:ascii="Arial" w:hAnsi="Arial" w:cs="Arial"/>
        </w:rPr>
        <w:t xml:space="preserve"> unfamiliar words, then find their meaning (keep references) and write a definition in your own words.</w:t>
      </w:r>
    </w:p>
    <w:p w:rsidR="00EE6FB8" w:rsidRPr="00114145" w:rsidRDefault="00EE6FB8" w:rsidP="00114145">
      <w:pPr>
        <w:rPr>
          <w:rFonts w:ascii="Arial" w:hAnsi="Arial" w:cs="Arial"/>
        </w:rPr>
      </w:pPr>
    </w:p>
    <w:p w:rsidR="00984561" w:rsidRPr="00114145" w:rsidRDefault="00984561" w:rsidP="003D6C12">
      <w:pPr>
        <w:rPr>
          <w:rFonts w:ascii="Arial" w:hAnsi="Arial" w:cs="Arial"/>
        </w:rPr>
      </w:pPr>
    </w:p>
    <w:p w:rsidR="00BC20AA" w:rsidRDefault="00504CFA" w:rsidP="00EE6FB8">
      <w:pPr>
        <w:numPr>
          <w:ilvl w:val="0"/>
          <w:numId w:val="26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 xml:space="preserve">Use </w:t>
      </w:r>
      <w:r w:rsidR="00BC20AA" w:rsidRPr="00114145">
        <w:rPr>
          <w:rFonts w:ascii="Arial" w:hAnsi="Arial" w:cs="Arial"/>
        </w:rPr>
        <w:t xml:space="preserve">the information you have collected to make </w:t>
      </w:r>
      <w:r w:rsidR="004F0A1F" w:rsidRPr="00601244">
        <w:rPr>
          <w:rFonts w:ascii="Arial" w:hAnsi="Arial" w:cs="Arial"/>
          <w:b/>
          <w:u w:val="single"/>
        </w:rPr>
        <w:t>one</w:t>
      </w:r>
      <w:r w:rsidR="004F0A1F">
        <w:rPr>
          <w:rFonts w:ascii="Arial" w:hAnsi="Arial" w:cs="Arial"/>
        </w:rPr>
        <w:t xml:space="preserve"> of the following</w:t>
      </w:r>
    </w:p>
    <w:p w:rsidR="00114145" w:rsidRPr="00114145" w:rsidRDefault="00114145" w:rsidP="003D6C12">
      <w:pPr>
        <w:rPr>
          <w:rFonts w:ascii="Arial" w:hAnsi="Arial" w:cs="Arial"/>
        </w:rPr>
      </w:pPr>
    </w:p>
    <w:p w:rsidR="00BC20AA" w:rsidRDefault="00BC20AA" w:rsidP="00F5790E">
      <w:pPr>
        <w:numPr>
          <w:ilvl w:val="0"/>
          <w:numId w:val="31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>a</w:t>
      </w:r>
      <w:r w:rsidR="00537D01">
        <w:rPr>
          <w:rFonts w:ascii="Arial" w:hAnsi="Arial" w:cs="Arial"/>
        </w:rPr>
        <w:t xml:space="preserve"> webpage of FAQs (offline)</w:t>
      </w:r>
    </w:p>
    <w:p w:rsidR="004F0A1F" w:rsidRPr="00114145" w:rsidRDefault="00537D01" w:rsidP="00F5790E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an information brochure for high school students</w:t>
      </w:r>
    </w:p>
    <w:p w:rsidR="00BC20AA" w:rsidRDefault="00BC20AA" w:rsidP="00F5790E">
      <w:pPr>
        <w:numPr>
          <w:ilvl w:val="0"/>
          <w:numId w:val="31"/>
        </w:numPr>
        <w:rPr>
          <w:rFonts w:ascii="Arial" w:hAnsi="Arial" w:cs="Arial"/>
        </w:rPr>
      </w:pPr>
      <w:r w:rsidRPr="00114145">
        <w:rPr>
          <w:rFonts w:ascii="Arial" w:hAnsi="Arial" w:cs="Arial"/>
        </w:rPr>
        <w:t xml:space="preserve">a </w:t>
      </w:r>
      <w:proofErr w:type="spellStart"/>
      <w:r w:rsidRPr="00114145">
        <w:rPr>
          <w:rFonts w:ascii="Arial" w:hAnsi="Arial" w:cs="Arial"/>
        </w:rPr>
        <w:t>childrens</w:t>
      </w:r>
      <w:proofErr w:type="spellEnd"/>
      <w:r w:rsidRPr="00114145">
        <w:rPr>
          <w:rFonts w:ascii="Arial" w:hAnsi="Arial" w:cs="Arial"/>
        </w:rPr>
        <w:t xml:space="preserve"> </w:t>
      </w:r>
      <w:r w:rsidR="00537D01">
        <w:rPr>
          <w:rFonts w:ascii="Arial" w:hAnsi="Arial" w:cs="Arial"/>
        </w:rPr>
        <w:t xml:space="preserve">story or </w:t>
      </w:r>
      <w:r w:rsidRPr="00114145">
        <w:rPr>
          <w:rFonts w:ascii="Arial" w:hAnsi="Arial" w:cs="Arial"/>
        </w:rPr>
        <w:t>book</w:t>
      </w:r>
    </w:p>
    <w:p w:rsidR="004F0A1F" w:rsidRPr="00114145" w:rsidRDefault="004F0A1F" w:rsidP="00F5790E">
      <w:pPr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537D01">
        <w:rPr>
          <w:rFonts w:ascii="Arial" w:hAnsi="Arial" w:cs="Arial"/>
        </w:rPr>
        <w:t>letter to householders requesting donations to the “gene bank” foundation</w:t>
      </w:r>
    </w:p>
    <w:p w:rsidR="00F5790E" w:rsidRPr="00114145" w:rsidRDefault="00F5790E" w:rsidP="003D6C12">
      <w:pPr>
        <w:rPr>
          <w:rFonts w:ascii="Arial" w:hAnsi="Arial" w:cs="Arial"/>
        </w:rPr>
      </w:pPr>
    </w:p>
    <w:p w:rsidR="00984561" w:rsidRPr="00114145" w:rsidRDefault="00984561" w:rsidP="003D6C12">
      <w:pPr>
        <w:rPr>
          <w:rFonts w:ascii="Arial" w:hAnsi="Arial" w:cs="Arial"/>
        </w:rPr>
      </w:pPr>
    </w:p>
    <w:p w:rsidR="00BC20AA" w:rsidRPr="00601244" w:rsidRDefault="00984561" w:rsidP="003D6C12">
      <w:p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 will need to hand in </w:t>
      </w:r>
    </w:p>
    <w:p w:rsidR="005300F5" w:rsidRDefault="00BC20AA" w:rsidP="00BC20AA">
      <w:pPr>
        <w:numPr>
          <w:ilvl w:val="0"/>
          <w:numId w:val="22"/>
        </w:numPr>
        <w:rPr>
          <w:rFonts w:ascii="Arial" w:hAnsi="Arial" w:cs="Arial"/>
          <w:b/>
        </w:rPr>
      </w:pPr>
      <w:r w:rsidRPr="005300F5">
        <w:rPr>
          <w:rFonts w:ascii="Arial" w:hAnsi="Arial" w:cs="Arial"/>
          <w:b/>
        </w:rPr>
        <w:t xml:space="preserve">your </w:t>
      </w:r>
      <w:r w:rsidR="00F5790E" w:rsidRPr="005300F5">
        <w:rPr>
          <w:rFonts w:ascii="Arial" w:hAnsi="Arial" w:cs="Arial"/>
          <w:b/>
          <w:i/>
        </w:rPr>
        <w:t>hand written</w:t>
      </w:r>
      <w:r w:rsidR="00F5790E" w:rsidRPr="005300F5">
        <w:rPr>
          <w:rFonts w:ascii="Arial" w:hAnsi="Arial" w:cs="Arial"/>
          <w:b/>
        </w:rPr>
        <w:t xml:space="preserve"> </w:t>
      </w:r>
      <w:r w:rsidRPr="005300F5">
        <w:rPr>
          <w:rFonts w:ascii="Arial" w:hAnsi="Arial" w:cs="Arial"/>
          <w:b/>
        </w:rPr>
        <w:t xml:space="preserve">point form summary </w:t>
      </w:r>
    </w:p>
    <w:p w:rsidR="00BC20AA" w:rsidRPr="005300F5" w:rsidRDefault="00BC20AA" w:rsidP="00BC20AA">
      <w:pPr>
        <w:numPr>
          <w:ilvl w:val="0"/>
          <w:numId w:val="22"/>
        </w:numPr>
        <w:rPr>
          <w:rFonts w:ascii="Arial" w:hAnsi="Arial" w:cs="Arial"/>
          <w:b/>
        </w:rPr>
      </w:pPr>
      <w:r w:rsidRPr="005300F5">
        <w:rPr>
          <w:rFonts w:ascii="Arial" w:hAnsi="Arial" w:cs="Arial"/>
          <w:b/>
        </w:rPr>
        <w:t xml:space="preserve">your bibliography </w:t>
      </w:r>
    </w:p>
    <w:p w:rsidR="00BC20AA" w:rsidRDefault="00984561" w:rsidP="00BC20AA">
      <w:pPr>
        <w:numPr>
          <w:ilvl w:val="0"/>
          <w:numId w:val="22"/>
        </w:numPr>
        <w:rPr>
          <w:rFonts w:ascii="Arial" w:hAnsi="Arial" w:cs="Arial"/>
          <w:b/>
        </w:rPr>
      </w:pPr>
      <w:r w:rsidRPr="00601244">
        <w:rPr>
          <w:rFonts w:ascii="Arial" w:hAnsi="Arial" w:cs="Arial"/>
          <w:b/>
        </w:rPr>
        <w:t xml:space="preserve">your </w:t>
      </w:r>
      <w:r w:rsidR="00F5790E">
        <w:rPr>
          <w:rFonts w:ascii="Arial" w:hAnsi="Arial" w:cs="Arial"/>
          <w:b/>
        </w:rPr>
        <w:t xml:space="preserve">glossary of </w:t>
      </w:r>
      <w:r w:rsidRPr="00601244">
        <w:rPr>
          <w:rFonts w:ascii="Arial" w:hAnsi="Arial" w:cs="Arial"/>
          <w:b/>
        </w:rPr>
        <w:t xml:space="preserve">definitions </w:t>
      </w:r>
      <w:r w:rsidR="00BC20AA" w:rsidRPr="00601244">
        <w:rPr>
          <w:rFonts w:ascii="Arial" w:hAnsi="Arial" w:cs="Arial"/>
          <w:b/>
        </w:rPr>
        <w:t xml:space="preserve"> </w:t>
      </w:r>
    </w:p>
    <w:p w:rsidR="00984561" w:rsidRDefault="00F5790E" w:rsidP="00BC20AA">
      <w:pPr>
        <w:numPr>
          <w:ilvl w:val="0"/>
          <w:numId w:val="2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webpage/brochure/story/letter</w:t>
      </w:r>
      <w:r w:rsidR="00601244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D8378D" w:rsidRDefault="00D8378D" w:rsidP="00D8378D">
      <w:pPr>
        <w:numPr>
          <w:ilvl w:val="0"/>
          <w:numId w:val="2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D8378D" w:rsidRDefault="00D8378D" w:rsidP="00D8378D">
      <w:pPr>
        <w:pStyle w:val="ListParagraph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1522"/>
        <w:gridCol w:w="1452"/>
        <w:gridCol w:w="1408"/>
        <w:gridCol w:w="1413"/>
        <w:gridCol w:w="1438"/>
      </w:tblGrid>
      <w:tr w:rsidR="002F3635" w:rsidTr="0017721E">
        <w:tc>
          <w:tcPr>
            <w:tcW w:w="9758" w:type="dxa"/>
            <w:gridSpan w:val="6"/>
          </w:tcPr>
          <w:p w:rsidR="002F3635" w:rsidRDefault="002F3635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Marking guide /25</w:t>
            </w:r>
          </w:p>
          <w:p w:rsidR="002F3635" w:rsidRDefault="002F3635" w:rsidP="00D8378D">
            <w:pPr>
              <w:rPr>
                <w:rFonts w:ascii="Arial" w:hAnsi="Arial" w:cs="Arial"/>
                <w:b/>
              </w:rPr>
            </w:pPr>
          </w:p>
        </w:tc>
      </w:tr>
      <w:tr w:rsidR="002F3635" w:rsidTr="002F3635">
        <w:tc>
          <w:tcPr>
            <w:tcW w:w="2525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452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408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413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438" w:type="dxa"/>
          </w:tcPr>
          <w:p w:rsidR="00D8378D" w:rsidRDefault="00D8378D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</w:tr>
      <w:tr w:rsidR="002F3635" w:rsidTr="002F3635">
        <w:tc>
          <w:tcPr>
            <w:tcW w:w="2525" w:type="dxa"/>
            <w:vMerge w:val="restart"/>
          </w:tcPr>
          <w:p w:rsidR="002F3635" w:rsidRDefault="002F3635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Research and notes</w:t>
            </w:r>
          </w:p>
        </w:tc>
        <w:tc>
          <w:tcPr>
            <w:tcW w:w="152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Less than 5 answers</w:t>
            </w:r>
          </w:p>
        </w:tc>
        <w:tc>
          <w:tcPr>
            <w:tcW w:w="145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5 short answers only</w:t>
            </w:r>
          </w:p>
        </w:tc>
        <w:tc>
          <w:tcPr>
            <w:tcW w:w="140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1-2 detailed and 4-5 short answer</w:t>
            </w:r>
          </w:p>
        </w:tc>
        <w:tc>
          <w:tcPr>
            <w:tcW w:w="1413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3-4detailed and 2-3 short answer</w:t>
            </w:r>
          </w:p>
        </w:tc>
        <w:tc>
          <w:tcPr>
            <w:tcW w:w="143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5 detailed or 10 short answer questions (or mix of both)</w:t>
            </w:r>
          </w:p>
        </w:tc>
      </w:tr>
      <w:tr w:rsidR="002F3635" w:rsidTr="002F3635">
        <w:tc>
          <w:tcPr>
            <w:tcW w:w="2525" w:type="dxa"/>
            <w:vMerge/>
          </w:tcPr>
          <w:p w:rsidR="002F3635" w:rsidRDefault="002F3635" w:rsidP="00D8378D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Cut and paste, whole sections or irrelevant information</w:t>
            </w:r>
          </w:p>
        </w:tc>
        <w:tc>
          <w:tcPr>
            <w:tcW w:w="145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Cut and paste, whole sentences copied</w:t>
            </w:r>
          </w:p>
        </w:tc>
        <w:tc>
          <w:tcPr>
            <w:tcW w:w="140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Point form but not hand written</w:t>
            </w:r>
          </w:p>
        </w:tc>
        <w:tc>
          <w:tcPr>
            <w:tcW w:w="1413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Hand written but whole sentences or poorly organised</w:t>
            </w:r>
          </w:p>
        </w:tc>
        <w:tc>
          <w:tcPr>
            <w:tcW w:w="143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Hand written, point form, all information included and organised</w:t>
            </w:r>
          </w:p>
        </w:tc>
      </w:tr>
      <w:tr w:rsidR="002F3635" w:rsidTr="002F3635">
        <w:tc>
          <w:tcPr>
            <w:tcW w:w="2525" w:type="dxa"/>
          </w:tcPr>
          <w:p w:rsidR="002F3635" w:rsidRDefault="002F3635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Bibliography</w:t>
            </w:r>
          </w:p>
        </w:tc>
        <w:tc>
          <w:tcPr>
            <w:tcW w:w="152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2 or less references; incorrect format</w:t>
            </w:r>
          </w:p>
        </w:tc>
        <w:tc>
          <w:tcPr>
            <w:tcW w:w="145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3 or more references; correct format</w:t>
            </w:r>
          </w:p>
        </w:tc>
        <w:tc>
          <w:tcPr>
            <w:tcW w:w="140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635" w:rsidTr="002F3635">
        <w:tc>
          <w:tcPr>
            <w:tcW w:w="2525" w:type="dxa"/>
          </w:tcPr>
          <w:p w:rsidR="002F3635" w:rsidRDefault="002F3635" w:rsidP="00D8378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Glossary</w:t>
            </w:r>
          </w:p>
        </w:tc>
        <w:tc>
          <w:tcPr>
            <w:tcW w:w="152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Less than 5 words</w:t>
            </w:r>
          </w:p>
        </w:tc>
        <w:tc>
          <w:tcPr>
            <w:tcW w:w="1452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5-9 words; out of context or not in own words</w:t>
            </w:r>
          </w:p>
        </w:tc>
        <w:tc>
          <w:tcPr>
            <w:tcW w:w="140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10 words, defined in context and in own words</w:t>
            </w:r>
          </w:p>
        </w:tc>
        <w:tc>
          <w:tcPr>
            <w:tcW w:w="1413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:rsidR="002F3635" w:rsidRPr="002F3635" w:rsidRDefault="002F3635" w:rsidP="00D837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635" w:rsidTr="002F3635">
        <w:tc>
          <w:tcPr>
            <w:tcW w:w="2525" w:type="dxa"/>
            <w:vMerge w:val="restart"/>
          </w:tcPr>
          <w:p w:rsidR="002F3635" w:rsidRDefault="002F3635" w:rsidP="002F363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FAQ/Brochure/Book or Letter</w:t>
            </w:r>
          </w:p>
        </w:tc>
        <w:tc>
          <w:tcPr>
            <w:tcW w:w="152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Inappropriate text and layout conventions; Language unsuitable for target audience</w:t>
            </w:r>
          </w:p>
        </w:tc>
        <w:tc>
          <w:tcPr>
            <w:tcW w:w="145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Uses suitable text and layout convention; suitable for target audience</w:t>
            </w:r>
          </w:p>
        </w:tc>
        <w:tc>
          <w:tcPr>
            <w:tcW w:w="140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635" w:rsidTr="002F3635">
        <w:tc>
          <w:tcPr>
            <w:tcW w:w="2525" w:type="dxa"/>
            <w:vMerge/>
          </w:tcPr>
          <w:p w:rsidR="002F3635" w:rsidRDefault="002F3635" w:rsidP="002F3635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One or two diagrams only</w:t>
            </w:r>
          </w:p>
        </w:tc>
        <w:tc>
          <w:tcPr>
            <w:tcW w:w="145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3 or more diagrams</w:t>
            </w:r>
          </w:p>
        </w:tc>
        <w:tc>
          <w:tcPr>
            <w:tcW w:w="140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635" w:rsidTr="002F3635">
        <w:tc>
          <w:tcPr>
            <w:tcW w:w="2525" w:type="dxa"/>
            <w:vMerge/>
          </w:tcPr>
          <w:p w:rsidR="002F3635" w:rsidRDefault="002F3635" w:rsidP="002F3635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Cluttered, unclear or hard to read; incomplete</w:t>
            </w:r>
          </w:p>
        </w:tc>
        <w:tc>
          <w:tcPr>
            <w:tcW w:w="145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 but lacking in content or clarity; too much or too little text or graphics</w:t>
            </w:r>
          </w:p>
        </w:tc>
        <w:tc>
          <w:tcPr>
            <w:tcW w:w="140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appealing, good use of text and graphics</w:t>
            </w:r>
          </w:p>
        </w:tc>
        <w:tc>
          <w:tcPr>
            <w:tcW w:w="1413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Visually appealing, good use of graphics, text, captions and font/colour</w:t>
            </w:r>
          </w:p>
        </w:tc>
        <w:tc>
          <w:tcPr>
            <w:tcW w:w="143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3635" w:rsidTr="002F3635">
        <w:tc>
          <w:tcPr>
            <w:tcW w:w="2525" w:type="dxa"/>
            <w:vMerge/>
          </w:tcPr>
          <w:p w:rsidR="002F3635" w:rsidRDefault="002F3635" w:rsidP="002F3635">
            <w:pPr>
              <w:rPr>
                <w:rFonts w:ascii="Arial" w:hAnsi="Arial" w:cs="Arial"/>
                <w:b/>
              </w:rPr>
            </w:pPr>
          </w:p>
        </w:tc>
        <w:tc>
          <w:tcPr>
            <w:tcW w:w="152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Some spelling or grammar mistakes</w:t>
            </w:r>
          </w:p>
        </w:tc>
        <w:tc>
          <w:tcPr>
            <w:tcW w:w="1452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  <w:r w:rsidRPr="002F3635">
              <w:rPr>
                <w:rFonts w:ascii="Arial" w:hAnsi="Arial" w:cs="Arial"/>
                <w:sz w:val="20"/>
                <w:szCs w:val="20"/>
              </w:rPr>
              <w:t>No spelling or grammar mistakes</w:t>
            </w:r>
          </w:p>
        </w:tc>
        <w:tc>
          <w:tcPr>
            <w:tcW w:w="140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3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8" w:type="dxa"/>
          </w:tcPr>
          <w:p w:rsidR="002F3635" w:rsidRPr="002F3635" w:rsidRDefault="002F3635" w:rsidP="002F363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8378D" w:rsidRPr="00601244" w:rsidRDefault="00D8378D" w:rsidP="00D8378D">
      <w:pPr>
        <w:rPr>
          <w:rFonts w:ascii="Arial" w:hAnsi="Arial" w:cs="Arial"/>
          <w:b/>
        </w:rPr>
      </w:pPr>
    </w:p>
    <w:p w:rsidR="00537D01" w:rsidRDefault="00537D01" w:rsidP="00537D01">
      <w:pPr>
        <w:rPr>
          <w:rFonts w:ascii="Arial" w:hAnsi="Arial" w:cs="Arial"/>
          <w:b/>
        </w:rPr>
      </w:pPr>
    </w:p>
    <w:sectPr w:rsidR="00537D01" w:rsidSect="00D96142">
      <w:headerReference w:type="default" r:id="rId9"/>
      <w:headerReference w:type="first" r:id="rId10"/>
      <w:type w:val="continuous"/>
      <w:pgSz w:w="11906" w:h="16838" w:code="9"/>
      <w:pgMar w:top="1440" w:right="567" w:bottom="5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6C1" w:rsidRDefault="009836C1">
      <w:r>
        <w:separator/>
      </w:r>
    </w:p>
  </w:endnote>
  <w:endnote w:type="continuationSeparator" w:id="0">
    <w:p w:rsidR="009836C1" w:rsidRDefault="00983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6C1" w:rsidRDefault="009836C1">
      <w:r>
        <w:separator/>
      </w:r>
    </w:p>
  </w:footnote>
  <w:footnote w:type="continuationSeparator" w:id="0">
    <w:p w:rsidR="009836C1" w:rsidRDefault="00983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F77" w:rsidRPr="00DF4CE6" w:rsidRDefault="009C0F77" w:rsidP="005968AE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r>
      <w:rPr>
        <w:rFonts w:ascii="Lucida Handwriting" w:hAnsi="Lucida Handwriting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00F5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0F77" w:rsidRPr="00DF4CE6" w:rsidRDefault="009C0F77" w:rsidP="00601244">
    <w:pPr>
      <w:pStyle w:val="Header"/>
      <w:tabs>
        <w:tab w:val="clear" w:pos="8306"/>
        <w:tab w:val="right" w:pos="9540"/>
      </w:tabs>
      <w:jc w:val="right"/>
      <w:rPr>
        <w:rFonts w:ascii="Lucida Handwriting" w:hAnsi="Lucida Handwriting"/>
      </w:rPr>
    </w:pPr>
    <w:smartTag w:uri="urn:schemas-microsoft-com:office:smarttags" w:element="place">
      <w:smartTag w:uri="urn:schemas-microsoft-com:office:smarttags" w:element="PlaceName">
        <w:r w:rsidRPr="00601244">
          <w:rPr>
            <w:rFonts w:ascii="Lucida Handwriting" w:hAnsi="Lucida Handwriting"/>
            <w:sz w:val="20"/>
            <w:szCs w:val="20"/>
          </w:rPr>
          <w:t>Narrogin</w:t>
        </w:r>
      </w:smartTag>
      <w:r w:rsidRPr="00601244">
        <w:rPr>
          <w:rFonts w:ascii="Lucida Handwriting" w:hAnsi="Lucida Handwriting"/>
          <w:sz w:val="20"/>
          <w:szCs w:val="20"/>
        </w:rPr>
        <w:t xml:space="preserve"> </w:t>
      </w:r>
      <w:smartTag w:uri="urn:schemas-microsoft-com:office:smarttags" w:element="PlaceType">
        <w:r w:rsidRPr="00601244">
          <w:rPr>
            <w:rFonts w:ascii="Lucida Handwriting" w:hAnsi="Lucida Handwriting"/>
            <w:sz w:val="20"/>
            <w:szCs w:val="20"/>
          </w:rPr>
          <w:t>Senior High School</w:t>
        </w:r>
      </w:smartTag>
    </w:smartTag>
    <w:r w:rsidR="00601244">
      <w:rPr>
        <w:rFonts w:ascii="Lucida Handwriting" w:hAnsi="Lucida Handwriting"/>
        <w:sz w:val="20"/>
        <w:szCs w:val="20"/>
      </w:rPr>
      <w:t xml:space="preserve">          </w:t>
    </w:r>
    <w:r w:rsidR="00601244">
      <w:rPr>
        <w:rFonts w:ascii="Lucida Handwriting" w:hAnsi="Lucida Handwriting"/>
      </w:rPr>
      <w:tab/>
    </w:r>
    <w:r w:rsidRPr="00DF4CE6">
      <w:rPr>
        <w:rFonts w:ascii="Lucida Handwriting" w:hAnsi="Lucida Handwriting"/>
      </w:rPr>
      <w:t>Name: _____________________</w:t>
    </w:r>
  </w:p>
  <w:p w:rsidR="009C0F77" w:rsidRDefault="00537D01" w:rsidP="00601244">
    <w:pPr>
      <w:pStyle w:val="Header"/>
      <w:tabs>
        <w:tab w:val="clear" w:pos="8306"/>
        <w:tab w:val="right" w:pos="9540"/>
      </w:tabs>
      <w:jc w:val="right"/>
    </w:pPr>
    <w:r>
      <w:rPr>
        <w:rFonts w:ascii="Lucida Handwriting" w:hAnsi="Lucida Handwriting"/>
        <w:b/>
        <w:sz w:val="32"/>
        <w:szCs w:val="32"/>
      </w:rPr>
      <w:t>Year 10</w:t>
    </w:r>
    <w:r w:rsidR="009C0F77" w:rsidRPr="00DF4CE6">
      <w:rPr>
        <w:rFonts w:ascii="Lucida Handwriting" w:hAnsi="Lucida Handwriting"/>
        <w:b/>
        <w:sz w:val="32"/>
        <w:szCs w:val="32"/>
      </w:rPr>
      <w:t xml:space="preserve"> Science</w:t>
    </w:r>
    <w:r w:rsidR="00601244">
      <w:rPr>
        <w:rFonts w:ascii="Lucida Handwriting" w:hAnsi="Lucida Handwriting"/>
      </w:rPr>
      <w:tab/>
      <w:t xml:space="preserve">                                </w:t>
    </w:r>
    <w:r w:rsidR="009C0F77" w:rsidRPr="00DF4CE6">
      <w:rPr>
        <w:rFonts w:ascii="Lucida Handwriting" w:hAnsi="Lucida Handwriting"/>
      </w:rPr>
      <w:t>Due: 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35pt;height:11.35pt" o:bullet="t">
        <v:imagedata r:id="rId1" o:title="BD14791_"/>
      </v:shape>
    </w:pict>
  </w:numPicBullet>
  <w:numPicBullet w:numPicBulletId="1">
    <w:pict>
      <v:shape id="_x0000_i1045" type="#_x0000_t75" style="width:11.35pt;height:11.35pt" o:bullet="t">
        <v:imagedata r:id="rId2" o:title="BD21421_"/>
      </v:shape>
    </w:pict>
  </w:numPicBullet>
  <w:abstractNum w:abstractNumId="0">
    <w:nsid w:val="01042F62"/>
    <w:multiLevelType w:val="hybridMultilevel"/>
    <w:tmpl w:val="F7AC206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717BFC"/>
    <w:multiLevelType w:val="hybridMultilevel"/>
    <w:tmpl w:val="4480604E"/>
    <w:lvl w:ilvl="0" w:tplc="FF2A80E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3EA4BA4"/>
    <w:multiLevelType w:val="multilevel"/>
    <w:tmpl w:val="7E96BB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AC027D7"/>
    <w:multiLevelType w:val="hybridMultilevel"/>
    <w:tmpl w:val="44A0FEF6"/>
    <w:lvl w:ilvl="0" w:tplc="CABAB7A8">
      <w:start w:val="1"/>
      <w:numFmt w:val="bullet"/>
      <w:lvlText w:val="⁯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0D7E5B15"/>
    <w:multiLevelType w:val="multilevel"/>
    <w:tmpl w:val="98660FC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DB2C72"/>
    <w:multiLevelType w:val="hybridMultilevel"/>
    <w:tmpl w:val="221281A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513EA7"/>
    <w:multiLevelType w:val="multilevel"/>
    <w:tmpl w:val="7C4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9B7E32"/>
    <w:multiLevelType w:val="hybridMultilevel"/>
    <w:tmpl w:val="4DCC0BE8"/>
    <w:lvl w:ilvl="0" w:tplc="0C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206040"/>
    <w:multiLevelType w:val="hybridMultilevel"/>
    <w:tmpl w:val="98660FC6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693B6C"/>
    <w:multiLevelType w:val="multilevel"/>
    <w:tmpl w:val="8302532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EB12E6"/>
    <w:multiLevelType w:val="hybridMultilevel"/>
    <w:tmpl w:val="9B186C0C"/>
    <w:lvl w:ilvl="0" w:tplc="0C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C6351E1"/>
    <w:multiLevelType w:val="multilevel"/>
    <w:tmpl w:val="D8B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ED770E7"/>
    <w:multiLevelType w:val="hybridMultilevel"/>
    <w:tmpl w:val="76B20B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FCB14D1"/>
    <w:multiLevelType w:val="hybridMultilevel"/>
    <w:tmpl w:val="A7F4CAB2"/>
    <w:lvl w:ilvl="0" w:tplc="0D9EBDC2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215BCB"/>
    <w:multiLevelType w:val="hybridMultilevel"/>
    <w:tmpl w:val="DB22331C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6DA9682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4077E3"/>
    <w:multiLevelType w:val="hybridMultilevel"/>
    <w:tmpl w:val="3034B522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190482B"/>
    <w:multiLevelType w:val="multilevel"/>
    <w:tmpl w:val="0E8421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117"/>
        </w:tabs>
        <w:ind w:left="1117" w:hanging="397"/>
      </w:pPr>
      <w:rPr>
        <w:rFonts w:ascii="Lucida Handwriting" w:eastAsia="Times New Roman" w:hAnsi="Lucida Handwriting" w:cs="Aria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2095C41"/>
    <w:multiLevelType w:val="hybridMultilevel"/>
    <w:tmpl w:val="C0FE7458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0AE42A4"/>
    <w:multiLevelType w:val="hybridMultilevel"/>
    <w:tmpl w:val="8302532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7C4012"/>
    <w:multiLevelType w:val="hybridMultilevel"/>
    <w:tmpl w:val="606696BE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6DB2031"/>
    <w:multiLevelType w:val="hybridMultilevel"/>
    <w:tmpl w:val="7EBC53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84A3408"/>
    <w:multiLevelType w:val="hybridMultilevel"/>
    <w:tmpl w:val="C7405D62"/>
    <w:lvl w:ilvl="0" w:tplc="27D20A26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8B572F"/>
    <w:multiLevelType w:val="multilevel"/>
    <w:tmpl w:val="FF760418"/>
    <w:lvl w:ilvl="0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9E24F53"/>
    <w:multiLevelType w:val="multilevel"/>
    <w:tmpl w:val="3034B52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A32400A"/>
    <w:multiLevelType w:val="multilevel"/>
    <w:tmpl w:val="08FA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334961"/>
    <w:multiLevelType w:val="hybridMultilevel"/>
    <w:tmpl w:val="A0205BA6"/>
    <w:lvl w:ilvl="0" w:tplc="59487B84">
      <w:start w:val="1"/>
      <w:numFmt w:val="bullet"/>
      <w:lvlText w:val=""/>
      <w:lvlPicBulletId w:val="1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412EFD"/>
    <w:multiLevelType w:val="hybridMultilevel"/>
    <w:tmpl w:val="B3E2964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4D866DB"/>
    <w:multiLevelType w:val="hybridMultilevel"/>
    <w:tmpl w:val="3ACE40CA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C813C43"/>
    <w:multiLevelType w:val="hybridMultilevel"/>
    <w:tmpl w:val="1378316C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1F1014"/>
    <w:multiLevelType w:val="hybridMultilevel"/>
    <w:tmpl w:val="FF760418"/>
    <w:lvl w:ilvl="0" w:tplc="BA980C16">
      <w:start w:val="1"/>
      <w:numFmt w:val="bullet"/>
      <w:lvlText w:val="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21219"/>
    <w:multiLevelType w:val="hybridMultilevel"/>
    <w:tmpl w:val="2E98FF14"/>
    <w:lvl w:ilvl="0" w:tplc="F65841F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20"/>
  </w:num>
  <w:num w:numId="4">
    <w:abstractNumId w:val="15"/>
  </w:num>
  <w:num w:numId="5">
    <w:abstractNumId w:val="23"/>
  </w:num>
  <w:num w:numId="6">
    <w:abstractNumId w:val="18"/>
  </w:num>
  <w:num w:numId="7">
    <w:abstractNumId w:val="9"/>
  </w:num>
  <w:num w:numId="8">
    <w:abstractNumId w:val="8"/>
  </w:num>
  <w:num w:numId="9">
    <w:abstractNumId w:val="4"/>
  </w:num>
  <w:num w:numId="10">
    <w:abstractNumId w:val="27"/>
  </w:num>
  <w:num w:numId="11">
    <w:abstractNumId w:val="17"/>
  </w:num>
  <w:num w:numId="12">
    <w:abstractNumId w:val="0"/>
  </w:num>
  <w:num w:numId="13">
    <w:abstractNumId w:val="28"/>
  </w:num>
  <w:num w:numId="14">
    <w:abstractNumId w:val="26"/>
  </w:num>
  <w:num w:numId="15">
    <w:abstractNumId w:val="19"/>
  </w:num>
  <w:num w:numId="16">
    <w:abstractNumId w:val="10"/>
  </w:num>
  <w:num w:numId="17">
    <w:abstractNumId w:val="6"/>
  </w:num>
  <w:num w:numId="18">
    <w:abstractNumId w:val="12"/>
  </w:num>
  <w:num w:numId="19">
    <w:abstractNumId w:val="24"/>
  </w:num>
  <w:num w:numId="20">
    <w:abstractNumId w:val="25"/>
  </w:num>
  <w:num w:numId="21">
    <w:abstractNumId w:val="5"/>
  </w:num>
  <w:num w:numId="22">
    <w:abstractNumId w:val="3"/>
  </w:num>
  <w:num w:numId="23">
    <w:abstractNumId w:val="14"/>
  </w:num>
  <w:num w:numId="24">
    <w:abstractNumId w:val="2"/>
  </w:num>
  <w:num w:numId="25">
    <w:abstractNumId w:val="29"/>
  </w:num>
  <w:num w:numId="26">
    <w:abstractNumId w:val="1"/>
  </w:num>
  <w:num w:numId="27">
    <w:abstractNumId w:val="16"/>
  </w:num>
  <w:num w:numId="28">
    <w:abstractNumId w:val="7"/>
  </w:num>
  <w:num w:numId="29">
    <w:abstractNumId w:val="13"/>
  </w:num>
  <w:num w:numId="30">
    <w:abstractNumId w:val="2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2C"/>
    <w:rsid w:val="00024F8F"/>
    <w:rsid w:val="00090912"/>
    <w:rsid w:val="000B3F71"/>
    <w:rsid w:val="000D264C"/>
    <w:rsid w:val="000E5230"/>
    <w:rsid w:val="00114145"/>
    <w:rsid w:val="002339D5"/>
    <w:rsid w:val="002821A9"/>
    <w:rsid w:val="002F3635"/>
    <w:rsid w:val="00331BB2"/>
    <w:rsid w:val="0036555D"/>
    <w:rsid w:val="00377BC8"/>
    <w:rsid w:val="003D6C12"/>
    <w:rsid w:val="003D6E11"/>
    <w:rsid w:val="00436D54"/>
    <w:rsid w:val="004875EE"/>
    <w:rsid w:val="004F0A1F"/>
    <w:rsid w:val="00504CFA"/>
    <w:rsid w:val="005300F5"/>
    <w:rsid w:val="00537D01"/>
    <w:rsid w:val="005968AE"/>
    <w:rsid w:val="005F2737"/>
    <w:rsid w:val="00601244"/>
    <w:rsid w:val="006B67DB"/>
    <w:rsid w:val="006C443A"/>
    <w:rsid w:val="007446FA"/>
    <w:rsid w:val="00776330"/>
    <w:rsid w:val="007B2C6C"/>
    <w:rsid w:val="007B7390"/>
    <w:rsid w:val="00817365"/>
    <w:rsid w:val="0083062E"/>
    <w:rsid w:val="00903A73"/>
    <w:rsid w:val="009426D8"/>
    <w:rsid w:val="009836C1"/>
    <w:rsid w:val="00984561"/>
    <w:rsid w:val="009C0F77"/>
    <w:rsid w:val="00A522C5"/>
    <w:rsid w:val="00B16809"/>
    <w:rsid w:val="00B63225"/>
    <w:rsid w:val="00B91893"/>
    <w:rsid w:val="00BC20AA"/>
    <w:rsid w:val="00C17E7B"/>
    <w:rsid w:val="00C45EF5"/>
    <w:rsid w:val="00C53E8C"/>
    <w:rsid w:val="00C6765D"/>
    <w:rsid w:val="00D8378D"/>
    <w:rsid w:val="00D9402C"/>
    <w:rsid w:val="00D96142"/>
    <w:rsid w:val="00DF4CE6"/>
    <w:rsid w:val="00DF7643"/>
    <w:rsid w:val="00E6528F"/>
    <w:rsid w:val="00EE6FB8"/>
    <w:rsid w:val="00EF783C"/>
    <w:rsid w:val="00F127E6"/>
    <w:rsid w:val="00F5790E"/>
    <w:rsid w:val="00F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basedOn w:val="DefaultParagraphFont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basedOn w:val="DefaultParagraphFont"/>
    <w:rsid w:val="00C53E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378D"/>
    <w:pPr>
      <w:ind w:left="720"/>
    </w:pPr>
  </w:style>
  <w:style w:type="table" w:styleId="TableGrid">
    <w:name w:val="Table Grid"/>
    <w:basedOn w:val="TableNormal"/>
    <w:rsid w:val="00D83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D61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610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3D6C1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F4CE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F4C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968AE"/>
  </w:style>
  <w:style w:type="character" w:styleId="Hyperlink">
    <w:name w:val="Hyperlink"/>
    <w:basedOn w:val="DefaultParagraphFont"/>
    <w:rsid w:val="003D6C12"/>
    <w:rPr>
      <w:color w:val="0000FF"/>
      <w:u w:val="single"/>
    </w:rPr>
  </w:style>
  <w:style w:type="character" w:customStyle="1" w:styleId="mw-headline">
    <w:name w:val="mw-headline"/>
    <w:basedOn w:val="DefaultParagraphFont"/>
    <w:rsid w:val="003D6C12"/>
  </w:style>
  <w:style w:type="character" w:styleId="FollowedHyperlink">
    <w:name w:val="FollowedHyperlink"/>
    <w:basedOn w:val="DefaultParagraphFont"/>
    <w:rsid w:val="00C53E8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8378D"/>
    <w:pPr>
      <w:ind w:left="720"/>
    </w:pPr>
  </w:style>
  <w:style w:type="table" w:styleId="TableGrid">
    <w:name w:val="Table Grid"/>
    <w:basedOn w:val="TableNormal"/>
    <w:rsid w:val="00D83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D61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D61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8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4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2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50925637</Template>
  <TotalTime>0</TotalTime>
  <Pages>2</Pages>
  <Words>346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FAIR PROJECT</vt:lpstr>
    </vt:vector>
  </TitlesOfParts>
  <Company>DET</Company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FAIR PROJECT</dc:title>
  <dc:creator>DET</dc:creator>
  <cp:lastModifiedBy>JOHNSON Kristy</cp:lastModifiedBy>
  <cp:revision>2</cp:revision>
  <cp:lastPrinted>2015-05-24T05:53:00Z</cp:lastPrinted>
  <dcterms:created xsi:type="dcterms:W3CDTF">2017-12-08T02:46:00Z</dcterms:created>
  <dcterms:modified xsi:type="dcterms:W3CDTF">2017-12-08T02:46:00Z</dcterms:modified>
</cp:coreProperties>
</file>