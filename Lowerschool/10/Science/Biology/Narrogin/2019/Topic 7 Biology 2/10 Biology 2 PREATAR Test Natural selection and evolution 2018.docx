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B2" w:rsidRDefault="004F15C6" w:rsidP="00932587">
      <w:r>
        <w:rPr>
          <w:noProof/>
        </w:rPr>
        <w:drawing>
          <wp:anchor distT="36576" distB="36576" distL="36576" distR="36576" simplePos="0" relativeHeight="251657728" behindDoc="1" locked="0" layoutInCell="1" allowOverlap="1">
            <wp:simplePos x="0" y="0"/>
            <wp:positionH relativeFrom="column">
              <wp:posOffset>-571500</wp:posOffset>
            </wp:positionH>
            <wp:positionV relativeFrom="paragraph">
              <wp:posOffset>-228600</wp:posOffset>
            </wp:positionV>
            <wp:extent cx="1219200" cy="1257300"/>
            <wp:effectExtent l="0" t="0" r="0" b="0"/>
            <wp:wrapNone/>
            <wp:docPr id="5"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83FB2" w:rsidRDefault="00183FB2" w:rsidP="00B42A47">
      <w:pPr>
        <w:jc w:val="center"/>
      </w:pPr>
    </w:p>
    <w:p w:rsidR="00B42A47" w:rsidRPr="00813856" w:rsidRDefault="004B7D8E" w:rsidP="004F5150">
      <w:pPr>
        <w:ind w:left="720" w:firstLine="720"/>
        <w:outlineLvl w:val="0"/>
      </w:pPr>
      <w:bookmarkStart w:id="0" w:name="_Toc345078275"/>
      <w:r>
        <w:t>Year 10</w:t>
      </w:r>
      <w:r w:rsidR="00460324" w:rsidRPr="00813856">
        <w:t xml:space="preserve"> Science</w:t>
      </w:r>
      <w:bookmarkEnd w:id="0"/>
      <w:r w:rsidR="00460324" w:rsidRPr="00813856">
        <w:t xml:space="preserve"> </w:t>
      </w:r>
      <w:r w:rsidR="00B04DC7">
        <w:t>2019</w:t>
      </w:r>
      <w:r w:rsidR="00B04DC7">
        <w:tab/>
      </w:r>
      <w:r w:rsidR="00B04DC7">
        <w:tab/>
      </w:r>
      <w:r w:rsidR="00B04DC7">
        <w:tab/>
        <w:t>Name: _______________________</w:t>
      </w:r>
    </w:p>
    <w:p w:rsidR="00460324" w:rsidRDefault="001807B4" w:rsidP="001807B4">
      <w:pPr>
        <w:ind w:left="720" w:firstLine="720"/>
        <w:outlineLvl w:val="0"/>
        <w:rPr>
          <w:b/>
          <w:sz w:val="36"/>
          <w:szCs w:val="36"/>
        </w:rPr>
      </w:pPr>
      <w:bookmarkStart w:id="1" w:name="_Toc345078276"/>
      <w:r>
        <w:rPr>
          <w:b/>
          <w:sz w:val="36"/>
          <w:szCs w:val="36"/>
        </w:rPr>
        <w:t>Biology</w:t>
      </w:r>
      <w:r w:rsidR="008C37AD">
        <w:rPr>
          <w:b/>
          <w:sz w:val="36"/>
          <w:szCs w:val="36"/>
        </w:rPr>
        <w:t xml:space="preserve"> </w:t>
      </w:r>
      <w:r w:rsidR="004F5150">
        <w:rPr>
          <w:b/>
          <w:sz w:val="36"/>
          <w:szCs w:val="36"/>
        </w:rPr>
        <w:t>2</w:t>
      </w:r>
      <w:r w:rsidR="008C37AD">
        <w:rPr>
          <w:b/>
          <w:sz w:val="36"/>
          <w:szCs w:val="36"/>
        </w:rPr>
        <w:t xml:space="preserve"> Test:  </w:t>
      </w:r>
      <w:bookmarkEnd w:id="1"/>
      <w:r>
        <w:rPr>
          <w:b/>
          <w:sz w:val="36"/>
          <w:szCs w:val="36"/>
        </w:rPr>
        <w:t>Evolution and Natural Selection</w:t>
      </w:r>
    </w:p>
    <w:p w:rsidR="001807B4" w:rsidRDefault="001807B4" w:rsidP="001807B4">
      <w:pPr>
        <w:ind w:left="720" w:firstLine="720"/>
        <w:outlineLvl w:val="0"/>
      </w:pPr>
    </w:p>
    <w:p w:rsidR="00E52DC2" w:rsidRDefault="00E52DC2"/>
    <w:p w:rsidR="00813856" w:rsidRPr="00183FB2" w:rsidRDefault="00460324" w:rsidP="004F5150">
      <w:pPr>
        <w:outlineLvl w:val="0"/>
        <w:rPr>
          <w:sz w:val="28"/>
          <w:szCs w:val="28"/>
          <w:u w:val="single"/>
        </w:rPr>
      </w:pPr>
      <w:bookmarkStart w:id="2" w:name="_Toc345078277"/>
      <w:r w:rsidRPr="00183FB2">
        <w:rPr>
          <w:b/>
          <w:sz w:val="28"/>
          <w:szCs w:val="28"/>
          <w:u w:val="single"/>
        </w:rPr>
        <w:t>SECTION 1:  MULTIPLE CHOICE</w:t>
      </w:r>
      <w:r w:rsidR="00B42A47" w:rsidRPr="00183FB2">
        <w:rPr>
          <w:b/>
          <w:sz w:val="28"/>
          <w:szCs w:val="28"/>
          <w:u w:val="single"/>
        </w:rPr>
        <w:t xml:space="preserve"> </w:t>
      </w:r>
      <w:r w:rsidR="00813856" w:rsidRPr="00183FB2">
        <w:rPr>
          <w:sz w:val="28"/>
          <w:szCs w:val="28"/>
        </w:rPr>
        <w:t>(1 mark each</w:t>
      </w:r>
      <w:r w:rsidR="00B42A47" w:rsidRPr="00183FB2">
        <w:rPr>
          <w:sz w:val="28"/>
          <w:szCs w:val="28"/>
        </w:rPr>
        <w:t>)</w:t>
      </w:r>
      <w:bookmarkEnd w:id="2"/>
      <w:r w:rsidR="00813856" w:rsidRPr="00183FB2">
        <w:rPr>
          <w:sz w:val="28"/>
          <w:szCs w:val="28"/>
          <w:u w:val="single"/>
        </w:rPr>
        <w:t xml:space="preserve"> </w:t>
      </w:r>
    </w:p>
    <w:p w:rsidR="00B04DC7" w:rsidRDefault="00813856" w:rsidP="004F5150">
      <w:pPr>
        <w:outlineLvl w:val="0"/>
        <w:rPr>
          <w:sz w:val="28"/>
          <w:szCs w:val="28"/>
        </w:rPr>
      </w:pPr>
      <w:bookmarkStart w:id="3" w:name="_Toc345078278"/>
      <w:r w:rsidRPr="00183FB2">
        <w:rPr>
          <w:sz w:val="28"/>
          <w:szCs w:val="28"/>
        </w:rPr>
        <w:t xml:space="preserve">Circle your answer </w:t>
      </w:r>
      <w:r w:rsidR="00B04DC7">
        <w:rPr>
          <w:sz w:val="28"/>
          <w:szCs w:val="28"/>
        </w:rPr>
        <w:t>in the section below:</w:t>
      </w:r>
      <w:bookmarkEnd w:id="3"/>
    </w:p>
    <w:p w:rsidR="00B04DC7" w:rsidRDefault="007D3416" w:rsidP="004F5150">
      <w:pPr>
        <w:outlineLvl w:val="0"/>
        <w:rPr>
          <w:sz w:val="28"/>
          <w:szCs w:val="28"/>
        </w:rPr>
      </w:pPr>
      <w:r>
        <w:rPr>
          <w:noProof/>
          <w:sz w:val="28"/>
          <w:szCs w:val="28"/>
        </w:rPr>
        <mc:AlternateContent>
          <mc:Choice Requires="wps">
            <w:drawing>
              <wp:anchor distT="0" distB="0" distL="114300" distR="114300" simplePos="0" relativeHeight="251662848" behindDoc="1" locked="0" layoutInCell="1" allowOverlap="1">
                <wp:simplePos x="0" y="0"/>
                <wp:positionH relativeFrom="column">
                  <wp:posOffset>-76200</wp:posOffset>
                </wp:positionH>
                <wp:positionV relativeFrom="paragraph">
                  <wp:posOffset>147955</wp:posOffset>
                </wp:positionV>
                <wp:extent cx="3952875" cy="11620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52875" cy="1162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89AB8" id="Rectangle 4" o:spid="_x0000_s1026" style="position:absolute;margin-left:-6pt;margin-top:11.65pt;width:311.25pt;height:91.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" fillcolor="white [3212]" strokecolor="black [3213]" strokeweight="2pt"/>
            </w:pict>
          </mc:Fallback>
        </mc:AlternateContent>
      </w:r>
    </w:p>
    <w:p w:rsidR="00813856" w:rsidRDefault="00B04DC7" w:rsidP="00B04DC7">
      <w:pPr>
        <w:pStyle w:val="ListParagraph"/>
        <w:numPr>
          <w:ilvl w:val="0"/>
          <w:numId w:val="39"/>
        </w:numPr>
        <w:outlineLvl w:val="0"/>
        <w:rPr>
          <w:sz w:val="28"/>
          <w:szCs w:val="28"/>
        </w:rPr>
      </w:pPr>
      <w:r>
        <w:rPr>
          <w:sz w:val="28"/>
          <w:szCs w:val="28"/>
        </w:rPr>
        <w:tab/>
        <w:t>A    B</w:t>
      </w:r>
      <w:r w:rsidR="00460324" w:rsidRPr="00B04DC7">
        <w:rPr>
          <w:sz w:val="28"/>
          <w:szCs w:val="28"/>
        </w:rPr>
        <w:t xml:space="preserve">  </w:t>
      </w:r>
      <w:r>
        <w:rPr>
          <w:sz w:val="28"/>
          <w:szCs w:val="28"/>
        </w:rPr>
        <w:t xml:space="preserve">  C    D</w:t>
      </w:r>
      <w:r>
        <w:rPr>
          <w:sz w:val="28"/>
          <w:szCs w:val="28"/>
        </w:rPr>
        <w:tab/>
      </w:r>
      <w:r>
        <w:rPr>
          <w:sz w:val="28"/>
          <w:szCs w:val="28"/>
        </w:rPr>
        <w:tab/>
        <w:t>6.      A    B    C    D</w:t>
      </w:r>
    </w:p>
    <w:p w:rsidR="00B04DC7" w:rsidRDefault="00B04DC7" w:rsidP="00B04DC7">
      <w:pPr>
        <w:pStyle w:val="ListParagraph"/>
        <w:numPr>
          <w:ilvl w:val="0"/>
          <w:numId w:val="39"/>
        </w:numPr>
        <w:outlineLvl w:val="0"/>
        <w:rPr>
          <w:sz w:val="28"/>
          <w:szCs w:val="28"/>
        </w:rPr>
      </w:pPr>
      <w:r>
        <w:rPr>
          <w:sz w:val="28"/>
          <w:szCs w:val="28"/>
        </w:rPr>
        <w:t xml:space="preserve">    A    B    C    D</w:t>
      </w:r>
      <w:r>
        <w:rPr>
          <w:sz w:val="28"/>
          <w:szCs w:val="28"/>
        </w:rPr>
        <w:tab/>
      </w:r>
      <w:r>
        <w:rPr>
          <w:sz w:val="28"/>
          <w:szCs w:val="28"/>
        </w:rPr>
        <w:tab/>
        <w:t>7.      A    B    C    D</w:t>
      </w:r>
    </w:p>
    <w:p w:rsidR="00B04DC7" w:rsidRDefault="00B04DC7" w:rsidP="00B04DC7">
      <w:pPr>
        <w:pStyle w:val="ListParagraph"/>
        <w:numPr>
          <w:ilvl w:val="0"/>
          <w:numId w:val="39"/>
        </w:numPr>
        <w:outlineLvl w:val="0"/>
        <w:rPr>
          <w:sz w:val="28"/>
          <w:szCs w:val="28"/>
        </w:rPr>
      </w:pPr>
      <w:r>
        <w:rPr>
          <w:sz w:val="28"/>
          <w:szCs w:val="28"/>
        </w:rPr>
        <w:t xml:space="preserve">    A    B    C    D</w:t>
      </w:r>
      <w:r>
        <w:rPr>
          <w:sz w:val="28"/>
          <w:szCs w:val="28"/>
        </w:rPr>
        <w:tab/>
      </w:r>
      <w:r>
        <w:rPr>
          <w:sz w:val="28"/>
          <w:szCs w:val="28"/>
        </w:rPr>
        <w:tab/>
        <w:t>8.      A    B    C    D</w:t>
      </w:r>
    </w:p>
    <w:p w:rsidR="00B04DC7" w:rsidRDefault="00B04DC7" w:rsidP="00B04DC7">
      <w:pPr>
        <w:pStyle w:val="ListParagraph"/>
        <w:numPr>
          <w:ilvl w:val="0"/>
          <w:numId w:val="39"/>
        </w:numPr>
        <w:outlineLvl w:val="0"/>
        <w:rPr>
          <w:sz w:val="28"/>
          <w:szCs w:val="28"/>
        </w:rPr>
      </w:pPr>
      <w:r>
        <w:rPr>
          <w:sz w:val="28"/>
          <w:szCs w:val="28"/>
        </w:rPr>
        <w:t xml:space="preserve">    A    B    C    D                 </w:t>
      </w:r>
      <w:r>
        <w:rPr>
          <w:sz w:val="28"/>
          <w:szCs w:val="28"/>
        </w:rPr>
        <w:tab/>
        <w:t>9.      A    B    C    D</w:t>
      </w:r>
    </w:p>
    <w:p w:rsidR="00B04DC7" w:rsidRPr="00B04DC7" w:rsidRDefault="00B04DC7" w:rsidP="00B04DC7">
      <w:pPr>
        <w:pStyle w:val="ListParagraph"/>
        <w:numPr>
          <w:ilvl w:val="0"/>
          <w:numId w:val="39"/>
        </w:numPr>
        <w:outlineLvl w:val="0"/>
        <w:rPr>
          <w:sz w:val="28"/>
          <w:szCs w:val="28"/>
        </w:rPr>
      </w:pPr>
      <w:r>
        <w:rPr>
          <w:sz w:val="28"/>
          <w:szCs w:val="28"/>
        </w:rPr>
        <w:t xml:space="preserve">    A    B    C    D </w:t>
      </w:r>
      <w:r>
        <w:rPr>
          <w:sz w:val="28"/>
          <w:szCs w:val="28"/>
        </w:rPr>
        <w:tab/>
      </w:r>
      <w:r>
        <w:rPr>
          <w:sz w:val="28"/>
          <w:szCs w:val="28"/>
        </w:rPr>
        <w:tab/>
        <w:t>10.    A    B    C    D</w:t>
      </w:r>
      <w:r>
        <w:rPr>
          <w:sz w:val="28"/>
          <w:szCs w:val="28"/>
        </w:rPr>
        <w:tab/>
      </w:r>
    </w:p>
    <w:p w:rsidR="008C37AD" w:rsidRDefault="008C37AD">
      <w:pPr>
        <w:rPr>
          <w:sz w:val="28"/>
          <w:szCs w:val="28"/>
        </w:rPr>
      </w:pPr>
    </w:p>
    <w:p w:rsidR="0046205C" w:rsidRDefault="0046205C">
      <w:pPr>
        <w:rPr>
          <w:sz w:val="28"/>
          <w:szCs w:val="28"/>
        </w:rPr>
      </w:pPr>
    </w:p>
    <w:p w:rsidR="001807B4" w:rsidRDefault="001807B4" w:rsidP="00B04DC7">
      <w:pPr>
        <w:numPr>
          <w:ilvl w:val="0"/>
          <w:numId w:val="44"/>
        </w:numPr>
      </w:pPr>
      <w:bookmarkStart w:id="4" w:name="_Toc345078279"/>
      <w:r>
        <w:t>Which of these is an example of a structural adaptation?</w:t>
      </w:r>
    </w:p>
    <w:p w:rsidR="001807B4" w:rsidRDefault="001807B4" w:rsidP="00B04DC7">
      <w:pPr>
        <w:numPr>
          <w:ilvl w:val="1"/>
          <w:numId w:val="44"/>
        </w:numPr>
      </w:pPr>
      <w:r>
        <w:t>A dog pants when it gets hot.</w:t>
      </w:r>
    </w:p>
    <w:p w:rsidR="001807B4" w:rsidRDefault="001807B4" w:rsidP="00B04DC7">
      <w:pPr>
        <w:numPr>
          <w:ilvl w:val="1"/>
          <w:numId w:val="44"/>
        </w:numPr>
      </w:pPr>
      <w:r>
        <w:t>Camels can store fat and their bodies are very good at conserving water.</w:t>
      </w:r>
    </w:p>
    <w:p w:rsidR="001807B4" w:rsidRDefault="001807B4" w:rsidP="00B04DC7">
      <w:pPr>
        <w:numPr>
          <w:ilvl w:val="1"/>
          <w:numId w:val="44"/>
        </w:numPr>
      </w:pPr>
      <w:r>
        <w:t>Cactus plants have sharp spines to stop animals from eating them.</w:t>
      </w:r>
    </w:p>
    <w:p w:rsidR="001807B4" w:rsidRDefault="001807B4" w:rsidP="00B04DC7">
      <w:pPr>
        <w:numPr>
          <w:ilvl w:val="1"/>
          <w:numId w:val="44"/>
        </w:numPr>
      </w:pPr>
      <w:r>
        <w:t>Bats hunt during the evening, when there are most insects about.</w:t>
      </w:r>
    </w:p>
    <w:p w:rsidR="001807B4" w:rsidRDefault="001807B4" w:rsidP="001807B4"/>
    <w:p w:rsidR="0046205C" w:rsidRDefault="0046205C" w:rsidP="001807B4"/>
    <w:p w:rsidR="0046205C" w:rsidRDefault="0046205C" w:rsidP="001807B4"/>
    <w:p w:rsidR="001807B4" w:rsidRDefault="001807B4" w:rsidP="00B04DC7">
      <w:pPr>
        <w:numPr>
          <w:ilvl w:val="0"/>
          <w:numId w:val="44"/>
        </w:numPr>
      </w:pPr>
      <w:r>
        <w:t>Desert hopping mice dig burrows and sleep in them during the day to escape the heat.  When it gets cold they snuggle together to keep warm, but when it gets hot, they spread themselves out.  This is an example of</w:t>
      </w:r>
    </w:p>
    <w:p w:rsidR="001807B4" w:rsidRDefault="001807B4" w:rsidP="00B04DC7">
      <w:pPr>
        <w:numPr>
          <w:ilvl w:val="1"/>
          <w:numId w:val="44"/>
        </w:numPr>
      </w:pPr>
      <w:r>
        <w:t>a physiological adaptation.</w:t>
      </w:r>
    </w:p>
    <w:p w:rsidR="001807B4" w:rsidRDefault="001807B4" w:rsidP="00B04DC7">
      <w:pPr>
        <w:numPr>
          <w:ilvl w:val="1"/>
          <w:numId w:val="44"/>
        </w:numPr>
      </w:pPr>
      <w:r>
        <w:t>a functional adaptation.</w:t>
      </w:r>
    </w:p>
    <w:p w:rsidR="001807B4" w:rsidRDefault="001807B4" w:rsidP="00B04DC7">
      <w:pPr>
        <w:numPr>
          <w:ilvl w:val="1"/>
          <w:numId w:val="44"/>
        </w:numPr>
      </w:pPr>
      <w:r>
        <w:t>a structural adaptation.</w:t>
      </w:r>
    </w:p>
    <w:p w:rsidR="001807B4" w:rsidRDefault="001807B4" w:rsidP="00B04DC7">
      <w:pPr>
        <w:numPr>
          <w:ilvl w:val="1"/>
          <w:numId w:val="44"/>
        </w:numPr>
      </w:pPr>
      <w:r>
        <w:t>a behavioural adaptation.</w:t>
      </w:r>
    </w:p>
    <w:p w:rsidR="00D06282" w:rsidRDefault="00D06282" w:rsidP="00F0207B"/>
    <w:p w:rsidR="0046205C" w:rsidRDefault="0046205C" w:rsidP="00F0207B"/>
    <w:p w:rsidR="0046205C" w:rsidRDefault="0046205C" w:rsidP="00F0207B"/>
    <w:p w:rsidR="001807B4" w:rsidRDefault="001807B4" w:rsidP="00B04DC7">
      <w:pPr>
        <w:numPr>
          <w:ilvl w:val="0"/>
          <w:numId w:val="44"/>
        </w:numPr>
      </w:pPr>
      <w:r>
        <w:t>Which of the following is not an example of natural selection?</w:t>
      </w:r>
    </w:p>
    <w:p w:rsidR="001807B4" w:rsidRDefault="001807B4" w:rsidP="00B04DC7">
      <w:pPr>
        <w:numPr>
          <w:ilvl w:val="1"/>
          <w:numId w:val="44"/>
        </w:numPr>
      </w:pPr>
      <w:r>
        <w:t>Cheetahs have evolved to be faster as their prey has become faster.</w:t>
      </w:r>
    </w:p>
    <w:p w:rsidR="001807B4" w:rsidRDefault="001807B4" w:rsidP="00B04DC7">
      <w:pPr>
        <w:numPr>
          <w:ilvl w:val="1"/>
          <w:numId w:val="44"/>
        </w:numPr>
      </w:pPr>
      <w:r>
        <w:t>Giraffes have evolved longer necks to reach more food.</w:t>
      </w:r>
    </w:p>
    <w:p w:rsidR="001807B4" w:rsidRDefault="001807B4" w:rsidP="00B04DC7">
      <w:pPr>
        <w:numPr>
          <w:ilvl w:val="1"/>
          <w:numId w:val="44"/>
        </w:numPr>
      </w:pPr>
      <w:r>
        <w:t>Sheep are being bred to have finer wool.</w:t>
      </w:r>
    </w:p>
    <w:p w:rsidR="001807B4" w:rsidRDefault="001807B4" w:rsidP="00B04DC7">
      <w:pPr>
        <w:numPr>
          <w:ilvl w:val="1"/>
          <w:numId w:val="44"/>
        </w:numPr>
      </w:pPr>
      <w:r>
        <w:t>In nature, albino animals are rare as they are easier for predators to catch.</w:t>
      </w:r>
    </w:p>
    <w:p w:rsidR="001807B4" w:rsidRDefault="001807B4" w:rsidP="004F5150">
      <w:pPr>
        <w:outlineLvl w:val="0"/>
        <w:rPr>
          <w:b/>
          <w:sz w:val="28"/>
          <w:szCs w:val="28"/>
          <w:u w:val="single"/>
        </w:rPr>
      </w:pPr>
    </w:p>
    <w:p w:rsidR="0046205C" w:rsidRDefault="0046205C" w:rsidP="004F5150">
      <w:pPr>
        <w:outlineLvl w:val="0"/>
        <w:rPr>
          <w:b/>
          <w:sz w:val="28"/>
          <w:szCs w:val="28"/>
          <w:u w:val="single"/>
        </w:rPr>
      </w:pPr>
    </w:p>
    <w:p w:rsidR="0046205C" w:rsidRDefault="0046205C" w:rsidP="004F5150">
      <w:pPr>
        <w:outlineLvl w:val="0"/>
        <w:rPr>
          <w:b/>
          <w:sz w:val="28"/>
          <w:szCs w:val="28"/>
          <w:u w:val="single"/>
        </w:rPr>
      </w:pPr>
    </w:p>
    <w:p w:rsidR="001807B4" w:rsidRDefault="001807B4" w:rsidP="00B04DC7">
      <w:pPr>
        <w:numPr>
          <w:ilvl w:val="0"/>
          <w:numId w:val="44"/>
        </w:numPr>
      </w:pPr>
      <w:r>
        <w:t>Natural selection only occurs when</w:t>
      </w:r>
    </w:p>
    <w:p w:rsidR="001807B4" w:rsidRDefault="001807B4" w:rsidP="00B04DC7">
      <w:pPr>
        <w:numPr>
          <w:ilvl w:val="1"/>
          <w:numId w:val="44"/>
        </w:numPr>
      </w:pPr>
      <w:r>
        <w:t>there is sexual reproduction.</w:t>
      </w:r>
    </w:p>
    <w:p w:rsidR="001807B4" w:rsidRDefault="001807B4" w:rsidP="00B04DC7">
      <w:pPr>
        <w:numPr>
          <w:ilvl w:val="1"/>
          <w:numId w:val="44"/>
        </w:numPr>
      </w:pPr>
      <w:r>
        <w:t>there are more offspring produced than will survive to breed.</w:t>
      </w:r>
    </w:p>
    <w:p w:rsidR="001807B4" w:rsidRDefault="001807B4" w:rsidP="00B04DC7">
      <w:pPr>
        <w:numPr>
          <w:ilvl w:val="1"/>
          <w:numId w:val="44"/>
        </w:numPr>
      </w:pPr>
      <w:r>
        <w:t>there is change in the environment.</w:t>
      </w:r>
    </w:p>
    <w:p w:rsidR="001807B4" w:rsidRDefault="001807B4" w:rsidP="00B04DC7">
      <w:pPr>
        <w:numPr>
          <w:ilvl w:val="1"/>
          <w:numId w:val="44"/>
        </w:numPr>
      </w:pPr>
      <w:r>
        <w:t>humans influence the environment.</w:t>
      </w:r>
    </w:p>
    <w:p w:rsidR="0046205C" w:rsidRDefault="0046205C">
      <w:r>
        <w:br w:type="page"/>
      </w:r>
    </w:p>
    <w:p w:rsidR="001807B4" w:rsidRDefault="001807B4" w:rsidP="001807B4"/>
    <w:p w:rsidR="001807B4" w:rsidRDefault="001807B4" w:rsidP="00B04DC7">
      <w:pPr>
        <w:numPr>
          <w:ilvl w:val="0"/>
          <w:numId w:val="44"/>
        </w:numPr>
      </w:pPr>
      <w:smartTag w:uri="urn:schemas-microsoft-com:office:smarttags" w:element="City">
        <w:smartTag w:uri="urn:schemas-microsoft-com:office:smarttags" w:element="place">
          <w:r>
            <w:t>Darwin</w:t>
          </w:r>
        </w:smartTag>
      </w:smartTag>
      <w:r>
        <w:t>’s Theory of Evolution says that</w:t>
      </w:r>
    </w:p>
    <w:p w:rsidR="001807B4" w:rsidRDefault="001807B4" w:rsidP="00B04DC7">
      <w:pPr>
        <w:numPr>
          <w:ilvl w:val="1"/>
          <w:numId w:val="44"/>
        </w:numPr>
      </w:pPr>
      <w:r>
        <w:t>living things change gradually over generations as they adapt to their changing environment.</w:t>
      </w:r>
    </w:p>
    <w:p w:rsidR="001807B4" w:rsidRDefault="001807B4" w:rsidP="00B04DC7">
      <w:pPr>
        <w:numPr>
          <w:ilvl w:val="1"/>
          <w:numId w:val="44"/>
        </w:numPr>
      </w:pPr>
      <w:r>
        <w:t>living things change suddenly in response to sudden changes in their environment.</w:t>
      </w:r>
    </w:p>
    <w:p w:rsidR="001807B4" w:rsidRDefault="001807B4" w:rsidP="00B04DC7">
      <w:pPr>
        <w:numPr>
          <w:ilvl w:val="1"/>
          <w:numId w:val="44"/>
        </w:numPr>
      </w:pPr>
      <w:r>
        <w:t>living things change themselves when they see the need to.</w:t>
      </w:r>
    </w:p>
    <w:p w:rsidR="001807B4" w:rsidRDefault="001807B4" w:rsidP="00B04DC7">
      <w:pPr>
        <w:numPr>
          <w:ilvl w:val="1"/>
          <w:numId w:val="44"/>
        </w:numPr>
      </w:pPr>
      <w:r>
        <w:t>living things change because of mutations.</w:t>
      </w:r>
    </w:p>
    <w:p w:rsidR="001807B4" w:rsidRDefault="001807B4" w:rsidP="001807B4"/>
    <w:p w:rsidR="0046205C" w:rsidRDefault="0046205C" w:rsidP="001807B4"/>
    <w:p w:rsidR="0046205C" w:rsidRDefault="0046205C" w:rsidP="001807B4"/>
    <w:p w:rsidR="0046205C" w:rsidRDefault="0046205C" w:rsidP="001807B4"/>
    <w:p w:rsidR="001807B4" w:rsidRDefault="001807B4" w:rsidP="00B04DC7">
      <w:pPr>
        <w:numPr>
          <w:ilvl w:val="0"/>
          <w:numId w:val="44"/>
        </w:numPr>
      </w:pPr>
      <w:r>
        <w:t xml:space="preserve">All things being different between and within species is </w:t>
      </w:r>
      <w:r w:rsidR="00D14278">
        <w:t>called</w:t>
      </w:r>
    </w:p>
    <w:p w:rsidR="001807B4" w:rsidRDefault="001807B4" w:rsidP="00B04DC7">
      <w:pPr>
        <w:numPr>
          <w:ilvl w:val="1"/>
          <w:numId w:val="44"/>
        </w:numPr>
      </w:pPr>
      <w:r>
        <w:t>similarity</w:t>
      </w:r>
    </w:p>
    <w:p w:rsidR="001807B4" w:rsidRDefault="001807B4" w:rsidP="00B04DC7">
      <w:pPr>
        <w:numPr>
          <w:ilvl w:val="1"/>
          <w:numId w:val="44"/>
        </w:numPr>
      </w:pPr>
      <w:r>
        <w:t>speciation</w:t>
      </w:r>
    </w:p>
    <w:p w:rsidR="001807B4" w:rsidRDefault="001807B4" w:rsidP="00B04DC7">
      <w:pPr>
        <w:numPr>
          <w:ilvl w:val="1"/>
          <w:numId w:val="44"/>
        </w:numPr>
      </w:pPr>
      <w:r>
        <w:t>evolution</w:t>
      </w:r>
    </w:p>
    <w:p w:rsidR="001807B4" w:rsidRDefault="001807B4" w:rsidP="00B04DC7">
      <w:pPr>
        <w:numPr>
          <w:ilvl w:val="1"/>
          <w:numId w:val="44"/>
        </w:numPr>
      </w:pPr>
      <w:r>
        <w:t>diversity</w:t>
      </w:r>
    </w:p>
    <w:p w:rsidR="001807B4" w:rsidRDefault="001807B4" w:rsidP="001807B4"/>
    <w:p w:rsidR="0046205C" w:rsidRDefault="0046205C" w:rsidP="001807B4"/>
    <w:p w:rsidR="0046205C" w:rsidRDefault="0046205C" w:rsidP="001807B4"/>
    <w:p w:rsidR="0046205C" w:rsidRDefault="0046205C" w:rsidP="001807B4"/>
    <w:p w:rsidR="001807B4" w:rsidRDefault="00D06282" w:rsidP="00B04DC7">
      <w:pPr>
        <w:numPr>
          <w:ilvl w:val="0"/>
          <w:numId w:val="44"/>
        </w:numPr>
      </w:pPr>
      <w:r>
        <w:t>Which of the following is not necessary for evolution?</w:t>
      </w:r>
    </w:p>
    <w:p w:rsidR="00D06282" w:rsidRDefault="00D06282" w:rsidP="00B04DC7">
      <w:pPr>
        <w:numPr>
          <w:ilvl w:val="1"/>
          <w:numId w:val="44"/>
        </w:numPr>
      </w:pPr>
      <w:r>
        <w:t>variation</w:t>
      </w:r>
    </w:p>
    <w:p w:rsidR="00D06282" w:rsidRDefault="00D06282" w:rsidP="00B04DC7">
      <w:pPr>
        <w:numPr>
          <w:ilvl w:val="1"/>
          <w:numId w:val="44"/>
        </w:numPr>
      </w:pPr>
      <w:r>
        <w:t>competition</w:t>
      </w:r>
    </w:p>
    <w:p w:rsidR="00D06282" w:rsidRDefault="00D06282" w:rsidP="00B04DC7">
      <w:pPr>
        <w:numPr>
          <w:ilvl w:val="1"/>
          <w:numId w:val="44"/>
        </w:numPr>
      </w:pPr>
      <w:r>
        <w:t>natural selection</w:t>
      </w:r>
    </w:p>
    <w:p w:rsidR="00D06282" w:rsidRDefault="00D06282" w:rsidP="00B04DC7">
      <w:pPr>
        <w:numPr>
          <w:ilvl w:val="1"/>
          <w:numId w:val="44"/>
        </w:numPr>
      </w:pPr>
      <w:r>
        <w:t>meiosis</w:t>
      </w:r>
    </w:p>
    <w:p w:rsidR="00D06282" w:rsidRDefault="00D06282" w:rsidP="00D06282"/>
    <w:p w:rsidR="0046205C" w:rsidRDefault="0046205C" w:rsidP="00D06282"/>
    <w:p w:rsidR="0046205C" w:rsidRDefault="0046205C" w:rsidP="00D06282"/>
    <w:p w:rsidR="0046205C" w:rsidRDefault="0046205C" w:rsidP="00D06282"/>
    <w:p w:rsidR="00D06282" w:rsidRDefault="004F15C6" w:rsidP="00B04DC7">
      <w:pPr>
        <w:numPr>
          <w:ilvl w:val="0"/>
          <w:numId w:val="44"/>
        </w:numPr>
      </w:pPr>
      <w:r>
        <w:t>Which of the following</w:t>
      </w:r>
      <w:r w:rsidR="007D7F27">
        <w:t xml:space="preserve"> evidence for evolution</w:t>
      </w:r>
      <w:r>
        <w:t xml:space="preserve"> would not be used to determine how closely related two species are</w:t>
      </w:r>
      <w:r w:rsidR="007D7F27">
        <w:t>?</w:t>
      </w:r>
    </w:p>
    <w:p w:rsidR="007D7F27" w:rsidRDefault="007D7F27" w:rsidP="00B04DC7">
      <w:pPr>
        <w:numPr>
          <w:ilvl w:val="1"/>
          <w:numId w:val="44"/>
        </w:numPr>
      </w:pPr>
      <w:r>
        <w:t xml:space="preserve">features which are not similar in structure but perform the same function in unrelated species, </w:t>
      </w:r>
      <w:proofErr w:type="spellStart"/>
      <w:r>
        <w:t>eg</w:t>
      </w:r>
      <w:proofErr w:type="spellEnd"/>
      <w:r>
        <w:t xml:space="preserve"> insect wings and bat wings</w:t>
      </w:r>
    </w:p>
    <w:p w:rsidR="007D7F27" w:rsidRDefault="007D7F27" w:rsidP="00B04DC7">
      <w:pPr>
        <w:numPr>
          <w:ilvl w:val="1"/>
          <w:numId w:val="44"/>
        </w:numPr>
      </w:pPr>
      <w:r>
        <w:t xml:space="preserve">similar structures which perform different functions </w:t>
      </w:r>
      <w:r w:rsidR="004F15C6">
        <w:t xml:space="preserve">in related species, </w:t>
      </w:r>
      <w:proofErr w:type="spellStart"/>
      <w:r w:rsidR="004F15C6">
        <w:t>eg</w:t>
      </w:r>
      <w:proofErr w:type="spellEnd"/>
      <w:r w:rsidR="004F15C6">
        <w:t xml:space="preserve"> dual bon</w:t>
      </w:r>
      <w:r>
        <w:t>e</w:t>
      </w:r>
      <w:r w:rsidR="004F15C6">
        <w:t xml:space="preserve"> </w:t>
      </w:r>
      <w:r>
        <w:t>in forearm of human, frog and pigeon</w:t>
      </w:r>
    </w:p>
    <w:p w:rsidR="007D7F27" w:rsidRDefault="007D7F27" w:rsidP="00B04DC7">
      <w:pPr>
        <w:numPr>
          <w:ilvl w:val="1"/>
          <w:numId w:val="44"/>
        </w:numPr>
      </w:pPr>
      <w:r>
        <w:t xml:space="preserve">structures which are found in related species, but which may no longer serve a function, </w:t>
      </w:r>
      <w:proofErr w:type="spellStart"/>
      <w:r>
        <w:t>eg</w:t>
      </w:r>
      <w:proofErr w:type="spellEnd"/>
      <w:r>
        <w:t xml:space="preserve"> whale pelvis</w:t>
      </w:r>
    </w:p>
    <w:p w:rsidR="007D7F27" w:rsidRDefault="007D7F27" w:rsidP="00B04DC7">
      <w:pPr>
        <w:numPr>
          <w:ilvl w:val="1"/>
          <w:numId w:val="44"/>
        </w:numPr>
      </w:pPr>
      <w:r>
        <w:t>fossils which show gradual change in similar species</w:t>
      </w:r>
    </w:p>
    <w:p w:rsidR="007D7F27" w:rsidRDefault="007D7F27" w:rsidP="007D7F27"/>
    <w:p w:rsidR="0046205C" w:rsidRDefault="0046205C" w:rsidP="007D7F27"/>
    <w:p w:rsidR="0046205C" w:rsidRDefault="0046205C" w:rsidP="007D7F27"/>
    <w:p w:rsidR="0046205C" w:rsidRDefault="0046205C" w:rsidP="007D7F27"/>
    <w:p w:rsidR="007D7F27" w:rsidRDefault="007D7F27" w:rsidP="00B04DC7">
      <w:pPr>
        <w:numPr>
          <w:ilvl w:val="0"/>
          <w:numId w:val="44"/>
        </w:numPr>
      </w:pPr>
      <w:r>
        <w:t>Which of the following statements about Natural Selection is true?</w:t>
      </w:r>
    </w:p>
    <w:p w:rsidR="007D7F27" w:rsidRDefault="007D7F27" w:rsidP="00B04DC7">
      <w:pPr>
        <w:numPr>
          <w:ilvl w:val="1"/>
          <w:numId w:val="44"/>
        </w:numPr>
      </w:pPr>
      <w:r>
        <w:t>Natural Selection is based on the idea that life is an ongoing struggle for survival</w:t>
      </w:r>
      <w:r w:rsidR="00A706FC">
        <w:t>.</w:t>
      </w:r>
    </w:p>
    <w:p w:rsidR="00A706FC" w:rsidRDefault="00A706FC" w:rsidP="00B04DC7">
      <w:pPr>
        <w:numPr>
          <w:ilvl w:val="1"/>
          <w:numId w:val="44"/>
        </w:numPr>
      </w:pPr>
      <w:r>
        <w:t>Organisms do not need to compete for food, water, mates, light or space.</w:t>
      </w:r>
    </w:p>
    <w:p w:rsidR="00A706FC" w:rsidRDefault="00A706FC" w:rsidP="00B04DC7">
      <w:pPr>
        <w:numPr>
          <w:ilvl w:val="1"/>
          <w:numId w:val="44"/>
        </w:numPr>
      </w:pPr>
      <w:r>
        <w:t>Organisms compete for natural resources only with other members of the same species.</w:t>
      </w:r>
    </w:p>
    <w:p w:rsidR="00A706FC" w:rsidRDefault="00A706FC" w:rsidP="00B04DC7">
      <w:pPr>
        <w:numPr>
          <w:ilvl w:val="1"/>
          <w:numId w:val="44"/>
        </w:numPr>
      </w:pPr>
      <w:r>
        <w:t>Those individuals who compete successfully have less chance of passing on their genes.</w:t>
      </w:r>
    </w:p>
    <w:p w:rsidR="0046205C" w:rsidRDefault="0046205C">
      <w:r>
        <w:br w:type="page"/>
      </w:r>
    </w:p>
    <w:p w:rsidR="00D75643" w:rsidRDefault="00D75643" w:rsidP="00D75643"/>
    <w:p w:rsidR="00D75643" w:rsidRDefault="00D75643" w:rsidP="00B04DC7">
      <w:pPr>
        <w:numPr>
          <w:ilvl w:val="0"/>
          <w:numId w:val="44"/>
        </w:numPr>
      </w:pPr>
      <w:r>
        <w:t>Use the phylogenetic tree below to determine which species are most closely related?</w:t>
      </w:r>
    </w:p>
    <w:p w:rsidR="00D75643" w:rsidRDefault="00D75643" w:rsidP="00B04DC7">
      <w:pPr>
        <w:numPr>
          <w:ilvl w:val="1"/>
          <w:numId w:val="44"/>
        </w:numPr>
      </w:pPr>
      <w:r>
        <w:t>Human and mouse</w:t>
      </w:r>
    </w:p>
    <w:p w:rsidR="00D75643" w:rsidRDefault="00D75643" w:rsidP="00B04DC7">
      <w:pPr>
        <w:numPr>
          <w:ilvl w:val="1"/>
          <w:numId w:val="44"/>
        </w:numPr>
      </w:pPr>
      <w:r>
        <w:t>Platypus and Tammar wallaby</w:t>
      </w:r>
    </w:p>
    <w:p w:rsidR="00D75643" w:rsidRDefault="00D75643" w:rsidP="00B04DC7">
      <w:pPr>
        <w:numPr>
          <w:ilvl w:val="1"/>
          <w:numId w:val="44"/>
        </w:numPr>
      </w:pPr>
      <w:r>
        <w:t>Zebra finch and lizard</w:t>
      </w:r>
    </w:p>
    <w:p w:rsidR="00D75643" w:rsidRDefault="00D75643" w:rsidP="00B04DC7">
      <w:pPr>
        <w:numPr>
          <w:ilvl w:val="1"/>
          <w:numId w:val="44"/>
        </w:numPr>
      </w:pPr>
      <w:r>
        <w:t>Pufferfish and Elephant shark</w:t>
      </w:r>
    </w:p>
    <w:p w:rsidR="00D15321" w:rsidRDefault="00D15321" w:rsidP="00D15321"/>
    <w:p w:rsidR="00D15321" w:rsidRDefault="004F15C6" w:rsidP="00D15321">
      <w:r>
        <w:rPr>
          <w:noProof/>
        </w:rPr>
        <w:drawing>
          <wp:inline distT="0" distB="0" distL="0" distR="0">
            <wp:extent cx="5734685" cy="4986020"/>
            <wp:effectExtent l="0" t="0" r="0" b="0"/>
            <wp:docPr id="1" name="Picture 1" descr="Image result for phylogenetic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logenetic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85" cy="4986020"/>
                    </a:xfrm>
                    <a:prstGeom prst="rect">
                      <a:avLst/>
                    </a:prstGeom>
                    <a:noFill/>
                    <a:ln>
                      <a:noFill/>
                    </a:ln>
                  </pic:spPr>
                </pic:pic>
              </a:graphicData>
            </a:graphic>
          </wp:inline>
        </w:drawing>
      </w:r>
    </w:p>
    <w:p w:rsidR="001807B4" w:rsidRDefault="001807B4" w:rsidP="004F5150">
      <w:pPr>
        <w:outlineLvl w:val="0"/>
        <w:rPr>
          <w:b/>
          <w:sz w:val="28"/>
          <w:szCs w:val="28"/>
          <w:u w:val="single"/>
        </w:rPr>
      </w:pPr>
    </w:p>
    <w:p w:rsidR="00B42A47" w:rsidRPr="00183FB2" w:rsidRDefault="00B72420" w:rsidP="00D75643">
      <w:pPr>
        <w:outlineLvl w:val="0"/>
        <w:rPr>
          <w:b/>
          <w:sz w:val="28"/>
          <w:szCs w:val="28"/>
          <w:u w:val="single"/>
        </w:rPr>
      </w:pPr>
      <w:r>
        <w:rPr>
          <w:b/>
          <w:sz w:val="28"/>
          <w:szCs w:val="28"/>
          <w:u w:val="single"/>
        </w:rPr>
        <w:br w:type="page"/>
      </w:r>
      <w:r w:rsidR="00B42A47" w:rsidRPr="00183FB2">
        <w:rPr>
          <w:b/>
          <w:sz w:val="28"/>
          <w:szCs w:val="28"/>
          <w:u w:val="single"/>
        </w:rPr>
        <w:lastRenderedPageBreak/>
        <w:t>SECTION 2:  WRITTEN</w:t>
      </w:r>
      <w:bookmarkEnd w:id="4"/>
    </w:p>
    <w:p w:rsidR="008C37AD" w:rsidRPr="00D852EE" w:rsidRDefault="00B42A47" w:rsidP="00BF31CF">
      <w:pPr>
        <w:outlineLvl w:val="0"/>
        <w:rPr>
          <w:b/>
        </w:rPr>
      </w:pPr>
      <w:bookmarkStart w:id="5" w:name="_Toc345078280"/>
      <w:r w:rsidRPr="00183FB2">
        <w:rPr>
          <w:b/>
          <w:sz w:val="28"/>
          <w:szCs w:val="28"/>
        </w:rPr>
        <w:t>Write your answer</w:t>
      </w:r>
      <w:r w:rsidR="00272D09">
        <w:rPr>
          <w:b/>
          <w:sz w:val="28"/>
          <w:szCs w:val="28"/>
        </w:rPr>
        <w:t>s</w:t>
      </w:r>
      <w:r w:rsidR="0046205C">
        <w:rPr>
          <w:b/>
          <w:sz w:val="28"/>
          <w:szCs w:val="28"/>
        </w:rPr>
        <w:t xml:space="preserve"> in the spaces</w:t>
      </w:r>
      <w:r w:rsidRPr="00183FB2">
        <w:rPr>
          <w:b/>
          <w:sz w:val="28"/>
          <w:szCs w:val="28"/>
        </w:rPr>
        <w:t xml:space="preserve"> provided.</w:t>
      </w:r>
      <w:bookmarkEnd w:id="5"/>
      <w:r w:rsidR="00527827">
        <w:rPr>
          <w:b/>
          <w:sz w:val="28"/>
          <w:szCs w:val="28"/>
        </w:rPr>
        <w:t xml:space="preserve">  </w:t>
      </w:r>
    </w:p>
    <w:p w:rsidR="00FE08B5" w:rsidRDefault="00FE08B5" w:rsidP="00A706FC"/>
    <w:p w:rsidR="00D14278" w:rsidRDefault="00F0207B" w:rsidP="00D14278">
      <w:pPr>
        <w:numPr>
          <w:ilvl w:val="0"/>
          <w:numId w:val="41"/>
        </w:numPr>
      </w:pPr>
      <w:r>
        <w:t>A zoologist found an unfamiliar lizard on a remote island off the coast of Western Australia. It is similar to a mainland species which</w:t>
      </w:r>
      <w:r w:rsidR="00D14278">
        <w:t xml:space="preserve"> has previously been identified, but the zoologist is not sure if it the same species or not. What is a species and how </w:t>
      </w:r>
      <w:r w:rsidR="00E30F10">
        <w:t>could the zoologist confirm whether</w:t>
      </w:r>
      <w:r w:rsidR="00D14278">
        <w:t xml:space="preserve"> the new lizard is the same or different species to the mainland lizards?</w:t>
      </w:r>
      <w:r w:rsidR="00D14278">
        <w:tab/>
      </w:r>
      <w:r w:rsidR="00D14278">
        <w:tab/>
      </w:r>
      <w:r w:rsidR="00D14278">
        <w:tab/>
      </w:r>
      <w:r w:rsidR="00D14278">
        <w:tab/>
      </w:r>
      <w:r w:rsidR="00D14278">
        <w:tab/>
      </w:r>
      <w:r w:rsidR="00D14278">
        <w:tab/>
      </w:r>
      <w:r w:rsidR="00D14278">
        <w:tab/>
      </w:r>
      <w:r w:rsidR="00D14278">
        <w:tab/>
      </w:r>
      <w:r w:rsidR="00D14278">
        <w:tab/>
      </w:r>
      <w:r w:rsidR="00D14278">
        <w:tab/>
        <w:t>(2 marks)</w:t>
      </w:r>
    </w:p>
    <w:p w:rsidR="00F0207B" w:rsidRDefault="00F0207B" w:rsidP="00D14278">
      <w:pPr>
        <w:ind w:left="360"/>
      </w:pP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216BAE" w:rsidRDefault="00216BAE" w:rsidP="00D14278">
      <w:pPr>
        <w:ind w:left="360"/>
      </w:pPr>
    </w:p>
    <w:p w:rsidR="00216BAE" w:rsidRDefault="00216BAE" w:rsidP="00D14278">
      <w:pPr>
        <w:ind w:left="360"/>
      </w:pPr>
      <w:r>
        <w:t>_______________________________________________________________________</w:t>
      </w:r>
    </w:p>
    <w:p w:rsidR="008853DC" w:rsidRDefault="008853DC" w:rsidP="00D14278">
      <w:pPr>
        <w:ind w:left="360"/>
      </w:pPr>
    </w:p>
    <w:p w:rsidR="00E30F10" w:rsidRDefault="008853DC" w:rsidP="00597BED">
      <w:pPr>
        <w:numPr>
          <w:ilvl w:val="0"/>
          <w:numId w:val="41"/>
        </w:numPr>
      </w:pPr>
      <w:r>
        <w:t xml:space="preserve">Natural selection relies on selective agents, which may or may not act by killing the less suited individuals. </w:t>
      </w:r>
    </w:p>
    <w:p w:rsidR="008853DC" w:rsidRDefault="008853DC" w:rsidP="00E30F10">
      <w:pPr>
        <w:numPr>
          <w:ilvl w:val="1"/>
          <w:numId w:val="41"/>
        </w:numPr>
      </w:pPr>
      <w:r>
        <w:t>Give one example of a selectiv</w:t>
      </w:r>
      <w:r w:rsidR="00E30F10">
        <w:t>e agent that does kill the ‘poorly adapted’ or ‘less fit’ individuals.</w:t>
      </w:r>
      <w:r w:rsidR="0001385C">
        <w:tab/>
      </w:r>
      <w:r w:rsidR="0001385C">
        <w:tab/>
      </w:r>
      <w:r w:rsidR="0001385C">
        <w:tab/>
      </w:r>
      <w:r w:rsidR="0001385C">
        <w:tab/>
      </w:r>
      <w:r w:rsidR="0001385C">
        <w:tab/>
      </w:r>
      <w:r w:rsidR="0001385C">
        <w:tab/>
      </w:r>
      <w:r w:rsidR="0001385C">
        <w:tab/>
      </w:r>
      <w:r w:rsidR="0001385C">
        <w:tab/>
        <w:t>(1 mark)</w:t>
      </w:r>
    </w:p>
    <w:p w:rsidR="0001385C" w:rsidRDefault="0001385C" w:rsidP="0001385C">
      <w:pPr>
        <w:ind w:left="1080"/>
      </w:pPr>
    </w:p>
    <w:p w:rsidR="0001385C" w:rsidRDefault="0001385C" w:rsidP="0001385C">
      <w:pPr>
        <w:ind w:left="1080"/>
      </w:pPr>
      <w:r>
        <w:t>________________________________________________________________</w:t>
      </w:r>
    </w:p>
    <w:p w:rsidR="0001385C" w:rsidRDefault="0001385C" w:rsidP="0001385C">
      <w:pPr>
        <w:ind w:left="1080"/>
      </w:pPr>
    </w:p>
    <w:p w:rsidR="0001385C" w:rsidRDefault="0001385C" w:rsidP="0001385C">
      <w:pPr>
        <w:ind w:left="1080"/>
      </w:pPr>
      <w:r>
        <w:t>________________________________________________________________</w:t>
      </w:r>
    </w:p>
    <w:p w:rsidR="0001385C" w:rsidRDefault="0001385C" w:rsidP="0001385C">
      <w:pPr>
        <w:ind w:left="1080"/>
      </w:pPr>
    </w:p>
    <w:p w:rsidR="00E30F10" w:rsidRDefault="00E30F10" w:rsidP="00E30F10">
      <w:pPr>
        <w:numPr>
          <w:ilvl w:val="1"/>
          <w:numId w:val="41"/>
        </w:numPr>
      </w:pPr>
      <w:r>
        <w:t xml:space="preserve">Give one example of a selective agent </w:t>
      </w:r>
      <w:r w:rsidR="0001385C">
        <w:t>that does not act by killing.</w:t>
      </w:r>
      <w:r w:rsidR="0001385C">
        <w:tab/>
        <w:t>(1 mark</w:t>
      </w:r>
      <w:r>
        <w:t>)</w:t>
      </w:r>
    </w:p>
    <w:p w:rsidR="0001385C" w:rsidRDefault="0001385C" w:rsidP="00E30F10">
      <w:pPr>
        <w:ind w:left="1080"/>
      </w:pPr>
    </w:p>
    <w:p w:rsidR="0001385C" w:rsidRDefault="0001385C" w:rsidP="00E30F10">
      <w:pPr>
        <w:ind w:left="1080"/>
      </w:pPr>
      <w:r>
        <w:t>________________________________________________________________</w:t>
      </w:r>
    </w:p>
    <w:p w:rsidR="0001385C" w:rsidRDefault="0001385C" w:rsidP="00E30F10">
      <w:pPr>
        <w:ind w:left="1080"/>
      </w:pPr>
    </w:p>
    <w:p w:rsidR="0001385C" w:rsidRDefault="0001385C" w:rsidP="00E30F10">
      <w:pPr>
        <w:ind w:left="1080"/>
      </w:pPr>
      <w:r>
        <w:t>________________________________________________________________</w:t>
      </w:r>
    </w:p>
    <w:p w:rsidR="0001385C" w:rsidRDefault="0001385C" w:rsidP="00E30F10">
      <w:pPr>
        <w:ind w:left="1080"/>
      </w:pPr>
    </w:p>
    <w:p w:rsidR="00E30F10" w:rsidRDefault="004F15C6" w:rsidP="00E30F10">
      <w:pPr>
        <w:ind w:left="1080"/>
      </w:pPr>
      <w:r>
        <w:rPr>
          <w:noProof/>
        </w:rPr>
        <w:drawing>
          <wp:anchor distT="0" distB="0" distL="114300" distR="114300" simplePos="0" relativeHeight="251661824" behindDoc="1" locked="0" layoutInCell="1" allowOverlap="1">
            <wp:simplePos x="0" y="0"/>
            <wp:positionH relativeFrom="column">
              <wp:posOffset>4145280</wp:posOffset>
            </wp:positionH>
            <wp:positionV relativeFrom="paragraph">
              <wp:posOffset>150495</wp:posOffset>
            </wp:positionV>
            <wp:extent cx="2014855" cy="2024380"/>
            <wp:effectExtent l="0" t="0" r="0" b="0"/>
            <wp:wrapTight wrapText="bothSides">
              <wp:wrapPolygon edited="0">
                <wp:start x="0" y="0"/>
                <wp:lineTo x="0" y="21343"/>
                <wp:lineTo x="21443" y="21343"/>
                <wp:lineTo x="21443" y="0"/>
                <wp:lineTo x="0" y="0"/>
              </wp:wrapPolygon>
            </wp:wrapTight>
            <wp:docPr id="21" name="Picture 21" descr="Image result for evolution of the horse 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evolution of the horse to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855" cy="2024380"/>
                    </a:xfrm>
                    <a:prstGeom prst="rect">
                      <a:avLst/>
                    </a:prstGeom>
                    <a:noFill/>
                  </pic:spPr>
                </pic:pic>
              </a:graphicData>
            </a:graphic>
            <wp14:sizeRelH relativeFrom="page">
              <wp14:pctWidth>0</wp14:pctWidth>
            </wp14:sizeRelH>
            <wp14:sizeRelV relativeFrom="page">
              <wp14:pctHeight>0</wp14:pctHeight>
            </wp14:sizeRelV>
          </wp:anchor>
        </w:drawing>
      </w:r>
    </w:p>
    <w:p w:rsidR="0049076A" w:rsidRDefault="00D15321" w:rsidP="00597BED">
      <w:pPr>
        <w:numPr>
          <w:ilvl w:val="0"/>
          <w:numId w:val="41"/>
        </w:numPr>
      </w:pPr>
      <w:r>
        <w:t xml:space="preserve">It is thought that modern horses </w:t>
      </w:r>
      <w:r w:rsidR="001118B9">
        <w:t xml:space="preserve">with hooves </w:t>
      </w:r>
      <w:r>
        <w:t xml:space="preserve">evolved from ancient horses with three toes. </w:t>
      </w:r>
    </w:p>
    <w:p w:rsidR="0001385C" w:rsidRDefault="00D15321" w:rsidP="0049076A">
      <w:pPr>
        <w:numPr>
          <w:ilvl w:val="1"/>
          <w:numId w:val="41"/>
        </w:numPr>
      </w:pPr>
      <w:r>
        <w:t>What type</w:t>
      </w:r>
      <w:r w:rsidR="0049076A">
        <w:t xml:space="preserve"> of evidence for evolution does this</w:t>
      </w:r>
      <w:r w:rsidR="001118B9">
        <w:t xml:space="preserve"> assumption</w:t>
      </w:r>
      <w:r w:rsidR="0049076A">
        <w:t xml:space="preserve"> rely on?</w:t>
      </w:r>
    </w:p>
    <w:p w:rsidR="0001385C" w:rsidRDefault="0001385C" w:rsidP="0001385C">
      <w:pPr>
        <w:ind w:left="1080"/>
      </w:pPr>
    </w:p>
    <w:p w:rsidR="0001385C" w:rsidRDefault="0001385C" w:rsidP="0001385C">
      <w:pPr>
        <w:ind w:left="1080"/>
      </w:pPr>
      <w:r>
        <w:t>___________________________________________</w:t>
      </w:r>
    </w:p>
    <w:p w:rsidR="0001385C" w:rsidRDefault="0001385C" w:rsidP="0001385C">
      <w:pPr>
        <w:ind w:left="1080"/>
      </w:pPr>
    </w:p>
    <w:p w:rsidR="0001385C" w:rsidRDefault="0001385C" w:rsidP="0001385C">
      <w:pPr>
        <w:ind w:left="1080"/>
      </w:pPr>
      <w:r>
        <w:t>___________________________________________</w:t>
      </w:r>
    </w:p>
    <w:p w:rsidR="0001385C" w:rsidRDefault="0001385C" w:rsidP="0001385C">
      <w:pPr>
        <w:ind w:left="1080"/>
      </w:pPr>
    </w:p>
    <w:p w:rsidR="0049076A" w:rsidRDefault="0001385C" w:rsidP="0001385C">
      <w:pPr>
        <w:ind w:left="1080"/>
      </w:pPr>
      <w:r>
        <w:t>_______________________________</w:t>
      </w:r>
      <w:r w:rsidR="00573D23">
        <w:t xml:space="preserve">____ </w:t>
      </w:r>
      <w:r>
        <w:t>(2 marks)</w:t>
      </w:r>
      <w:r w:rsidR="00597BED">
        <w:tab/>
      </w:r>
    </w:p>
    <w:p w:rsidR="0001385C" w:rsidRDefault="00E53543" w:rsidP="00E30F10">
      <w:pPr>
        <w:numPr>
          <w:ilvl w:val="1"/>
          <w:numId w:val="41"/>
        </w:numPr>
      </w:pPr>
      <w:r>
        <w:t>List and b</w:t>
      </w:r>
      <w:r w:rsidR="001118B9">
        <w:t>riefly d</w:t>
      </w:r>
      <w:r w:rsidR="0049076A">
        <w:t>escribe the processes that would have resulted in this change</w:t>
      </w:r>
      <w:r w:rsidR="00E30F10">
        <w:t xml:space="preserve"> over time.</w:t>
      </w:r>
    </w:p>
    <w:p w:rsidR="0049076A" w:rsidRDefault="00E30F10" w:rsidP="0001385C">
      <w:pPr>
        <w:ind w:left="720"/>
      </w:pPr>
      <w:r>
        <w:tab/>
      </w:r>
      <w:r>
        <w:tab/>
      </w:r>
      <w:r>
        <w:tab/>
      </w:r>
      <w:r>
        <w:tab/>
      </w:r>
      <w:r>
        <w:tab/>
      </w:r>
      <w:r>
        <w:tab/>
      </w:r>
    </w:p>
    <w:p w:rsidR="008853DC" w:rsidRDefault="0001385C" w:rsidP="0049076A">
      <w:pPr>
        <w:ind w:left="1080"/>
      </w:pPr>
      <w:r>
        <w:t>________________________________________________________________</w:t>
      </w:r>
    </w:p>
    <w:p w:rsidR="0001385C" w:rsidRDefault="0001385C" w:rsidP="0049076A">
      <w:pPr>
        <w:ind w:left="1080"/>
      </w:pPr>
    </w:p>
    <w:p w:rsidR="0001385C" w:rsidRDefault="0001385C" w:rsidP="0049076A">
      <w:pPr>
        <w:ind w:left="1080"/>
      </w:pPr>
      <w:r>
        <w:t>________________________________________________________________</w:t>
      </w:r>
    </w:p>
    <w:p w:rsidR="0001385C" w:rsidRDefault="0001385C" w:rsidP="0049076A">
      <w:pPr>
        <w:ind w:left="1080"/>
      </w:pPr>
    </w:p>
    <w:p w:rsidR="0001385C" w:rsidRDefault="0001385C" w:rsidP="0049076A">
      <w:pPr>
        <w:ind w:left="1080"/>
      </w:pPr>
      <w:r>
        <w:t xml:space="preserve">________________________________________________________ </w:t>
      </w:r>
      <w:r>
        <w:tab/>
        <w:t>(3marks)</w:t>
      </w:r>
    </w:p>
    <w:p w:rsidR="00E30F10" w:rsidRDefault="00E30F10" w:rsidP="0049076A">
      <w:pPr>
        <w:ind w:left="1080"/>
      </w:pPr>
    </w:p>
    <w:p w:rsidR="00E30F10" w:rsidRDefault="00E30F10" w:rsidP="0049076A">
      <w:pPr>
        <w:ind w:left="1080"/>
      </w:pPr>
    </w:p>
    <w:p w:rsidR="0049076A" w:rsidRDefault="0049076A" w:rsidP="0049076A">
      <w:pPr>
        <w:ind w:left="1080"/>
      </w:pPr>
      <w:r>
        <w:t xml:space="preserve"> </w:t>
      </w:r>
    </w:p>
    <w:p w:rsidR="0049076A" w:rsidRPr="0081311E" w:rsidRDefault="0049076A" w:rsidP="0049076A">
      <w:pPr>
        <w:numPr>
          <w:ilvl w:val="0"/>
          <w:numId w:val="41"/>
        </w:numPr>
      </w:pPr>
      <w:proofErr w:type="spellStart"/>
      <w:r w:rsidRPr="0081311E">
        <w:rPr>
          <w:color w:val="000000"/>
          <w:shd w:val="clear" w:color="auto" w:fill="FAF8F6"/>
        </w:rPr>
        <w:t>Scorpionflies</w:t>
      </w:r>
      <w:proofErr w:type="spellEnd"/>
      <w:r w:rsidRPr="0081311E">
        <w:rPr>
          <w:color w:val="000000"/>
          <w:shd w:val="clear" w:color="auto" w:fill="FAF8F6"/>
        </w:rPr>
        <w:t xml:space="preserve"> (</w:t>
      </w:r>
      <w:proofErr w:type="spellStart"/>
      <w:r w:rsidRPr="0081311E">
        <w:rPr>
          <w:rStyle w:val="Emphasis"/>
          <w:color w:val="000000"/>
          <w:shd w:val="clear" w:color="auto" w:fill="FAF8F6"/>
        </w:rPr>
        <w:t>Mecoptera</w:t>
      </w:r>
      <w:proofErr w:type="spellEnd"/>
      <w:r w:rsidRPr="0081311E">
        <w:rPr>
          <w:color w:val="000000"/>
          <w:shd w:val="clear" w:color="auto" w:fill="FAF8F6"/>
        </w:rPr>
        <w:t>) and true flies (</w:t>
      </w:r>
      <w:proofErr w:type="spellStart"/>
      <w:r w:rsidRPr="0081311E">
        <w:rPr>
          <w:rStyle w:val="Emphasis"/>
          <w:color w:val="000000"/>
          <w:shd w:val="clear" w:color="auto" w:fill="FAF8F6"/>
        </w:rPr>
        <w:t>Diptera</w:t>
      </w:r>
      <w:proofErr w:type="spellEnd"/>
      <w:r w:rsidRPr="0081311E">
        <w:rPr>
          <w:color w:val="000000"/>
          <w:shd w:val="clear" w:color="auto" w:fill="FAF8F6"/>
        </w:rPr>
        <w:t xml:space="preserve">) have enough similarities that entomologists (scientists who study insects) consider them to be closely related. </w:t>
      </w:r>
      <w:proofErr w:type="spellStart"/>
      <w:r w:rsidRPr="0081311E">
        <w:rPr>
          <w:color w:val="000000"/>
          <w:shd w:val="clear" w:color="auto" w:fill="FAF8F6"/>
        </w:rPr>
        <w:t>Scorpionflies</w:t>
      </w:r>
      <w:proofErr w:type="spellEnd"/>
      <w:r w:rsidRPr="0081311E">
        <w:rPr>
          <w:color w:val="000000"/>
          <w:shd w:val="clear" w:color="auto" w:fill="FAF8F6"/>
        </w:rPr>
        <w:t xml:space="preserve"> have four wings of about the same size, and true flies have a large front pair of wings but the back pair is replaced by small club-shaped structures.</w:t>
      </w:r>
    </w:p>
    <w:p w:rsidR="00446E6D" w:rsidRPr="0081311E" w:rsidRDefault="004F15C6" w:rsidP="00446E6D">
      <w:pPr>
        <w:ind w:left="360"/>
        <w:rPr>
          <w:noProof/>
          <w:lang w:eastAsia="ja-JP"/>
        </w:rPr>
      </w:pPr>
      <w:r w:rsidRPr="0081311E">
        <w:rPr>
          <w:noProof/>
        </w:rPr>
        <w:drawing>
          <wp:inline distT="0" distB="0" distL="0" distR="0">
            <wp:extent cx="2598420" cy="1675765"/>
            <wp:effectExtent l="0" t="0" r="0" b="0"/>
            <wp:docPr id="2" name="Picture 2" descr="Image result for scorpion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orpionf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675765"/>
                    </a:xfrm>
                    <a:prstGeom prst="rect">
                      <a:avLst/>
                    </a:prstGeom>
                    <a:noFill/>
                    <a:ln>
                      <a:noFill/>
                    </a:ln>
                  </pic:spPr>
                </pic:pic>
              </a:graphicData>
            </a:graphic>
          </wp:inline>
        </w:drawing>
      </w:r>
      <w:r w:rsidRPr="0081311E">
        <w:rPr>
          <w:noProof/>
        </w:rPr>
        <w:drawing>
          <wp:inline distT="0" distB="0" distL="0" distR="0">
            <wp:extent cx="2987040" cy="1365250"/>
            <wp:effectExtent l="0" t="0" r="0" b="0"/>
            <wp:docPr id="3" name="Picture 1" descr="https://www.crisprflydesign.org/wp-content/uploads/2018/01/Untitled-2-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isprflydesign.org/wp-content/uploads/2018/01/Untitled-2-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1365250"/>
                    </a:xfrm>
                    <a:prstGeom prst="rect">
                      <a:avLst/>
                    </a:prstGeom>
                    <a:noFill/>
                    <a:ln>
                      <a:noFill/>
                    </a:ln>
                  </pic:spPr>
                </pic:pic>
              </a:graphicData>
            </a:graphic>
          </wp:inline>
        </w:drawing>
      </w:r>
    </w:p>
    <w:p w:rsidR="00E53543" w:rsidRPr="0081311E" w:rsidRDefault="00E53543" w:rsidP="00446E6D">
      <w:pPr>
        <w:ind w:left="360"/>
        <w:rPr>
          <w:i/>
        </w:rPr>
      </w:pPr>
      <w:r w:rsidRPr="0081311E">
        <w:rPr>
          <w:noProof/>
          <w:lang w:eastAsia="ja-JP"/>
        </w:rPr>
        <w:t xml:space="preserve">    </w:t>
      </w:r>
      <w:r w:rsidRPr="0081311E">
        <w:rPr>
          <w:noProof/>
          <w:lang w:eastAsia="ja-JP"/>
        </w:rPr>
        <w:tab/>
      </w:r>
      <w:r w:rsidRPr="0081311E">
        <w:rPr>
          <w:noProof/>
          <w:lang w:eastAsia="ja-JP"/>
        </w:rPr>
        <w:tab/>
      </w:r>
      <w:r w:rsidRPr="0081311E">
        <w:rPr>
          <w:i/>
          <w:noProof/>
          <w:lang w:eastAsia="ja-JP"/>
        </w:rPr>
        <w:t xml:space="preserve"> Mecoptera                                                               Diptera</w:t>
      </w:r>
    </w:p>
    <w:p w:rsidR="0049076A" w:rsidRPr="0081311E" w:rsidRDefault="00031F74" w:rsidP="0049076A">
      <w:pPr>
        <w:numPr>
          <w:ilvl w:val="1"/>
          <w:numId w:val="41"/>
        </w:numPr>
      </w:pPr>
      <w:r w:rsidRPr="0081311E">
        <w:rPr>
          <w:color w:val="000000"/>
          <w:shd w:val="clear" w:color="auto" w:fill="FAF8F6"/>
        </w:rPr>
        <w:t xml:space="preserve">Name this </w:t>
      </w:r>
      <w:r w:rsidR="0049076A" w:rsidRPr="0081311E">
        <w:rPr>
          <w:color w:val="000000"/>
          <w:shd w:val="clear" w:color="auto" w:fill="FAF8F6"/>
        </w:rPr>
        <w:t xml:space="preserve">type of evidence </w:t>
      </w:r>
      <w:r w:rsidRPr="0081311E">
        <w:rPr>
          <w:color w:val="000000"/>
          <w:shd w:val="clear" w:color="auto" w:fill="FAF8F6"/>
        </w:rPr>
        <w:t>for evolution.</w:t>
      </w:r>
    </w:p>
    <w:p w:rsidR="0081311E" w:rsidRDefault="0081311E" w:rsidP="0081311E">
      <w:pPr>
        <w:ind w:left="1080"/>
        <w:rPr>
          <w:color w:val="000000"/>
          <w:shd w:val="clear" w:color="auto" w:fill="FAF8F6"/>
        </w:rPr>
      </w:pPr>
    </w:p>
    <w:p w:rsidR="0081311E" w:rsidRDefault="0081311E" w:rsidP="0081311E">
      <w:pPr>
        <w:ind w:left="1080"/>
        <w:rPr>
          <w:color w:val="000000"/>
          <w:shd w:val="clear" w:color="auto" w:fill="FAF8F6"/>
        </w:rPr>
      </w:pPr>
      <w:r>
        <w:rPr>
          <w:color w:val="000000"/>
          <w:shd w:val="clear" w:color="auto" w:fill="FAF8F6"/>
        </w:rPr>
        <w:t>____________________________________________________</w:t>
      </w:r>
      <w:r w:rsidR="006428D0">
        <w:rPr>
          <w:color w:val="000000"/>
          <w:shd w:val="clear" w:color="auto" w:fill="FAF8F6"/>
        </w:rPr>
        <w:t>____</w:t>
      </w:r>
      <w:r>
        <w:rPr>
          <w:color w:val="000000"/>
          <w:shd w:val="clear" w:color="auto" w:fill="FAF8F6"/>
        </w:rPr>
        <w:t xml:space="preserve"> </w:t>
      </w:r>
      <w:r>
        <w:rPr>
          <w:color w:val="000000"/>
          <w:shd w:val="clear" w:color="auto" w:fill="FAF8F6"/>
        </w:rPr>
        <w:tab/>
        <w:t>(1 mark)</w:t>
      </w:r>
    </w:p>
    <w:p w:rsidR="0081311E" w:rsidRPr="0081311E" w:rsidRDefault="0081311E" w:rsidP="0081311E">
      <w:pPr>
        <w:ind w:left="1080"/>
      </w:pPr>
    </w:p>
    <w:p w:rsidR="001118B9" w:rsidRPr="0081311E" w:rsidRDefault="00E53543" w:rsidP="0049076A">
      <w:pPr>
        <w:numPr>
          <w:ilvl w:val="1"/>
          <w:numId w:val="41"/>
        </w:numPr>
      </w:pPr>
      <w:r w:rsidRPr="0081311E">
        <w:rPr>
          <w:color w:val="000000"/>
          <w:shd w:val="clear" w:color="auto" w:fill="FAF8F6"/>
        </w:rPr>
        <w:t>Briefly describe one other way that scientists could support their idea</w:t>
      </w:r>
      <w:r w:rsidR="0049076A" w:rsidRPr="0081311E">
        <w:rPr>
          <w:color w:val="000000"/>
          <w:shd w:val="clear" w:color="auto" w:fill="FAF8F6"/>
        </w:rPr>
        <w:t xml:space="preserve"> that these </w:t>
      </w:r>
      <w:r w:rsidR="001118B9" w:rsidRPr="0081311E">
        <w:rPr>
          <w:color w:val="000000"/>
          <w:shd w:val="clear" w:color="auto" w:fill="FAF8F6"/>
        </w:rPr>
        <w:t>species have evolved from common ancestors?</w:t>
      </w:r>
      <w:r w:rsidR="00172E35">
        <w:rPr>
          <w:color w:val="000000"/>
          <w:shd w:val="clear" w:color="auto" w:fill="FAF8F6"/>
        </w:rPr>
        <w:tab/>
      </w:r>
      <w:bookmarkStart w:id="6" w:name="_GoBack"/>
      <w:bookmarkEnd w:id="6"/>
    </w:p>
    <w:p w:rsidR="001118B9" w:rsidRDefault="001118B9" w:rsidP="001118B9">
      <w:pPr>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Default="0081311E" w:rsidP="0081311E">
      <w:pPr>
        <w:ind w:left="1080"/>
        <w:rPr>
          <w:rFonts w:ascii="Cambria" w:hAnsi="Cambria"/>
          <w:color w:val="000000"/>
          <w:sz w:val="26"/>
          <w:szCs w:val="26"/>
          <w:shd w:val="clear" w:color="auto" w:fill="FAF8F6"/>
        </w:rPr>
      </w:pPr>
      <w:r>
        <w:rPr>
          <w:rFonts w:ascii="Cambria" w:hAnsi="Cambria"/>
          <w:color w:val="000000"/>
          <w:sz w:val="26"/>
          <w:szCs w:val="26"/>
          <w:shd w:val="clear" w:color="auto" w:fill="FAF8F6"/>
        </w:rPr>
        <w:t>_______________________________________________________________________________</w:t>
      </w:r>
    </w:p>
    <w:p w:rsidR="0081311E" w:rsidRDefault="0081311E" w:rsidP="0081311E">
      <w:pPr>
        <w:ind w:left="1080"/>
        <w:rPr>
          <w:rFonts w:ascii="Cambria" w:hAnsi="Cambria"/>
          <w:color w:val="000000"/>
          <w:sz w:val="26"/>
          <w:szCs w:val="26"/>
          <w:shd w:val="clear" w:color="auto" w:fill="FAF8F6"/>
        </w:rPr>
      </w:pPr>
    </w:p>
    <w:p w:rsidR="0081311E" w:rsidRPr="0081311E" w:rsidRDefault="0081311E" w:rsidP="0081311E">
      <w:pPr>
        <w:ind w:left="1080"/>
        <w:rPr>
          <w:color w:val="000000"/>
          <w:shd w:val="clear" w:color="auto" w:fill="FAF8F6"/>
        </w:rPr>
      </w:pP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Pr>
          <w:rFonts w:ascii="Cambria" w:hAnsi="Cambria"/>
          <w:color w:val="000000"/>
          <w:sz w:val="26"/>
          <w:szCs w:val="26"/>
          <w:shd w:val="clear" w:color="auto" w:fill="FAF8F6"/>
        </w:rPr>
        <w:tab/>
      </w:r>
      <w:r w:rsidRPr="0081311E">
        <w:rPr>
          <w:color w:val="000000"/>
          <w:shd w:val="clear" w:color="auto" w:fill="FAF8F6"/>
        </w:rPr>
        <w:t>(2 marks)</w:t>
      </w:r>
    </w:p>
    <w:p w:rsidR="00A706FC" w:rsidRDefault="008853DC" w:rsidP="00952D77">
      <w:pPr>
        <w:numPr>
          <w:ilvl w:val="0"/>
          <w:numId w:val="41"/>
        </w:numPr>
      </w:pPr>
      <w:r>
        <w:br w:type="page"/>
      </w:r>
      <w:r w:rsidR="004F15C6">
        <w:rPr>
          <w:noProof/>
        </w:rPr>
        <w:lastRenderedPageBreak/>
        <w:drawing>
          <wp:anchor distT="0" distB="0" distL="114300" distR="114300" simplePos="0" relativeHeight="251659776" behindDoc="1" locked="0" layoutInCell="1" allowOverlap="1">
            <wp:simplePos x="0" y="0"/>
            <wp:positionH relativeFrom="column">
              <wp:posOffset>4162425</wp:posOffset>
            </wp:positionH>
            <wp:positionV relativeFrom="paragraph">
              <wp:posOffset>6985</wp:posOffset>
            </wp:positionV>
            <wp:extent cx="1663700" cy="2258695"/>
            <wp:effectExtent l="0" t="0" r="0" b="0"/>
            <wp:wrapTight wrapText="bothSides">
              <wp:wrapPolygon edited="0">
                <wp:start x="0" y="0"/>
                <wp:lineTo x="0" y="21497"/>
                <wp:lineTo x="21270" y="21497"/>
                <wp:lineTo x="21270" y="0"/>
                <wp:lineTo x="0" y="0"/>
              </wp:wrapPolygon>
            </wp:wrapTight>
            <wp:docPr id="20" name="Picture 20" descr="Image result for ancient grain shattering heads vs modern nonshattering w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ncient grain shattering heads vs modern nonshattering whe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2258695"/>
                    </a:xfrm>
                    <a:prstGeom prst="rect">
                      <a:avLst/>
                    </a:prstGeom>
                    <a:noFill/>
                  </pic:spPr>
                </pic:pic>
              </a:graphicData>
            </a:graphic>
            <wp14:sizeRelH relativeFrom="page">
              <wp14:pctWidth>0</wp14:pctWidth>
            </wp14:sizeRelH>
            <wp14:sizeRelV relativeFrom="page">
              <wp14:pctHeight>0</wp14:pctHeight>
            </wp14:sizeRelV>
          </wp:anchor>
        </w:drawing>
      </w:r>
      <w:r w:rsidR="00952D77">
        <w:t>Wild and ancient wheat varieties have shattering stalks that cause the grain to break off from the stalks while still green. Domesticated modern wheat varieties have non-shattering stalks that hold the grain together, even after the grain has ripened and dried.  This allows the grain to be more easily harvested, as it does not fall to the ground.</w:t>
      </w:r>
    </w:p>
    <w:p w:rsidR="008853DC" w:rsidRDefault="008853DC" w:rsidP="008853DC">
      <w:pPr>
        <w:numPr>
          <w:ilvl w:val="1"/>
          <w:numId w:val="41"/>
        </w:numPr>
      </w:pPr>
      <w:r>
        <w:t>What type of adaptation is this?</w:t>
      </w:r>
    </w:p>
    <w:p w:rsidR="003B7B4A" w:rsidRDefault="003B7B4A" w:rsidP="003B7B4A">
      <w:pPr>
        <w:ind w:left="1080"/>
      </w:pPr>
    </w:p>
    <w:p w:rsidR="003B7B4A" w:rsidRDefault="003B7B4A" w:rsidP="003B7B4A">
      <w:pPr>
        <w:ind w:left="1080"/>
      </w:pPr>
      <w:r>
        <w:t>_________________________________ (1 mark)</w:t>
      </w:r>
    </w:p>
    <w:p w:rsidR="003B7B4A" w:rsidRDefault="003B7B4A" w:rsidP="003B7B4A">
      <w:pPr>
        <w:ind w:left="1080"/>
      </w:pPr>
    </w:p>
    <w:p w:rsidR="008853DC" w:rsidRDefault="008853DC" w:rsidP="008853DC">
      <w:pPr>
        <w:numPr>
          <w:ilvl w:val="1"/>
          <w:numId w:val="41"/>
        </w:numPr>
      </w:pPr>
      <w:r>
        <w:t>Is this an example of natural or artificial selection?</w:t>
      </w:r>
    </w:p>
    <w:p w:rsidR="003B7B4A" w:rsidRDefault="003B7B4A" w:rsidP="003B7B4A">
      <w:pPr>
        <w:ind w:left="1080"/>
      </w:pPr>
    </w:p>
    <w:p w:rsidR="003B7B4A" w:rsidRDefault="003B7B4A" w:rsidP="003B7B4A">
      <w:pPr>
        <w:ind w:left="1080"/>
      </w:pPr>
      <w:r>
        <w:t>_________________________________ (1 mark)</w:t>
      </w:r>
    </w:p>
    <w:p w:rsidR="003B7B4A" w:rsidRDefault="003B7B4A" w:rsidP="003B7B4A">
      <w:pPr>
        <w:ind w:left="1080"/>
      </w:pPr>
    </w:p>
    <w:p w:rsidR="008853DC" w:rsidRDefault="008853DC" w:rsidP="008853DC">
      <w:pPr>
        <w:numPr>
          <w:ilvl w:val="1"/>
          <w:numId w:val="41"/>
        </w:numPr>
      </w:pPr>
      <w:r>
        <w:t>Where did this non-shattering gene come from?</w:t>
      </w:r>
    </w:p>
    <w:p w:rsidR="003B7B4A" w:rsidRDefault="003B7B4A" w:rsidP="003B7B4A">
      <w:pPr>
        <w:ind w:left="1080"/>
      </w:pPr>
    </w:p>
    <w:p w:rsidR="003B7B4A" w:rsidRDefault="003B7B4A" w:rsidP="003B7B4A">
      <w:pPr>
        <w:ind w:left="1080"/>
      </w:pPr>
      <w:r>
        <w:t>_________________________________________________________ (1 mark)</w:t>
      </w:r>
    </w:p>
    <w:p w:rsidR="003B7B4A" w:rsidRDefault="003B7B4A" w:rsidP="003B7B4A">
      <w:pPr>
        <w:ind w:left="1080"/>
      </w:pPr>
    </w:p>
    <w:p w:rsidR="003B7B4A" w:rsidRDefault="008853DC" w:rsidP="008853DC">
      <w:pPr>
        <w:numPr>
          <w:ilvl w:val="1"/>
          <w:numId w:val="41"/>
        </w:numPr>
      </w:pPr>
      <w:r>
        <w:t>What do you think would happen to the wild wheat population if domestic wheat was released into the wild?</w:t>
      </w:r>
    </w:p>
    <w:p w:rsidR="003B7B4A" w:rsidRDefault="003B7B4A" w:rsidP="003B7B4A">
      <w:pPr>
        <w:ind w:left="1080"/>
      </w:pPr>
    </w:p>
    <w:p w:rsidR="003B7B4A" w:rsidRDefault="003B7B4A" w:rsidP="003B7B4A">
      <w:pPr>
        <w:ind w:left="1080"/>
      </w:pPr>
      <w:r>
        <w:t>_________________________________________________________________</w:t>
      </w:r>
    </w:p>
    <w:p w:rsidR="003B7B4A" w:rsidRDefault="003B7B4A" w:rsidP="003B7B4A">
      <w:pPr>
        <w:ind w:left="1080"/>
      </w:pPr>
    </w:p>
    <w:p w:rsidR="003B7B4A" w:rsidRDefault="003B7B4A" w:rsidP="003B7B4A">
      <w:pPr>
        <w:ind w:left="1080"/>
      </w:pPr>
      <w:r>
        <w:t>_________________________________________________________________</w:t>
      </w:r>
    </w:p>
    <w:p w:rsidR="003B7B4A" w:rsidRDefault="003B7B4A" w:rsidP="003B7B4A">
      <w:pPr>
        <w:ind w:left="1080"/>
      </w:pPr>
    </w:p>
    <w:p w:rsidR="003B7B4A" w:rsidRDefault="003B7B4A" w:rsidP="003B7B4A">
      <w:pPr>
        <w:ind w:left="1080"/>
      </w:pPr>
      <w:r>
        <w:t>_________________________________________________________________</w:t>
      </w:r>
      <w:r w:rsidR="008853DC">
        <w:tab/>
      </w:r>
      <w:r w:rsidR="008853DC">
        <w:tab/>
      </w:r>
      <w:r w:rsidR="008853DC">
        <w:tab/>
      </w:r>
      <w:r w:rsidR="008853DC">
        <w:tab/>
      </w:r>
      <w:r w:rsidR="008853DC">
        <w:tab/>
      </w:r>
      <w:r>
        <w:tab/>
      </w:r>
      <w:r>
        <w:tab/>
      </w:r>
    </w:p>
    <w:p w:rsidR="008853DC" w:rsidRDefault="003B7B4A" w:rsidP="003B7B4A">
      <w:pPr>
        <w:ind w:left="7560" w:firstLine="360"/>
      </w:pPr>
      <w:r>
        <w:t>(1</w:t>
      </w:r>
      <w:r w:rsidR="008853DC">
        <w:t xml:space="preserve"> marks)</w:t>
      </w:r>
    </w:p>
    <w:p w:rsidR="008853DC" w:rsidRDefault="008853DC" w:rsidP="008853DC"/>
    <w:p w:rsidR="00952D77" w:rsidRDefault="00952D77" w:rsidP="00952D77">
      <w:pPr>
        <w:ind w:left="360"/>
      </w:pPr>
    </w:p>
    <w:p w:rsidR="003B7B4A" w:rsidRDefault="00E30F10" w:rsidP="00E30F10">
      <w:pPr>
        <w:numPr>
          <w:ilvl w:val="0"/>
          <w:numId w:val="41"/>
        </w:numPr>
      </w:pPr>
      <w:r>
        <w:t xml:space="preserve"> Explain how embryology is used to support the theory of evolution</w:t>
      </w:r>
      <w:r w:rsidR="00D75643">
        <w:t>. Diagrams and examples may be useful.</w:t>
      </w:r>
      <w:r>
        <w:t xml:space="preserve"> </w:t>
      </w:r>
      <w:r w:rsidR="00D75643">
        <w:tab/>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3B7B4A" w:rsidRDefault="003B7B4A" w:rsidP="003B7B4A">
      <w:pPr>
        <w:ind w:left="360"/>
      </w:pPr>
      <w:r>
        <w:t>______________________________________________________________________</w:t>
      </w:r>
    </w:p>
    <w:p w:rsidR="003B7B4A" w:rsidRDefault="003B7B4A" w:rsidP="003B7B4A">
      <w:pPr>
        <w:ind w:left="360"/>
      </w:pPr>
    </w:p>
    <w:p w:rsidR="00712A00" w:rsidRDefault="00D75643" w:rsidP="003B7B4A">
      <w:pPr>
        <w:ind w:left="7560" w:firstLine="360"/>
      </w:pPr>
      <w:r>
        <w:t>(4</w:t>
      </w:r>
      <w:r w:rsidR="00AF0664">
        <w:t xml:space="preserve"> marks)</w:t>
      </w: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3B7B4A" w:rsidRDefault="003B7B4A" w:rsidP="00290BD6">
      <w:pPr>
        <w:ind w:left="60"/>
        <w:jc w:val="center"/>
      </w:pPr>
    </w:p>
    <w:p w:rsidR="003B7B4A" w:rsidRDefault="003B7B4A" w:rsidP="00290BD6">
      <w:pPr>
        <w:ind w:left="60"/>
        <w:jc w:val="center"/>
      </w:pPr>
    </w:p>
    <w:p w:rsidR="003B7B4A" w:rsidRDefault="003B7B4A" w:rsidP="00290BD6">
      <w:pPr>
        <w:ind w:left="60"/>
        <w:jc w:val="center"/>
      </w:pPr>
    </w:p>
    <w:p w:rsidR="009414CA" w:rsidRPr="00464124" w:rsidRDefault="009414CA" w:rsidP="00290BD6">
      <w:pPr>
        <w:ind w:left="60"/>
        <w:jc w:val="center"/>
        <w:rPr>
          <w:b/>
        </w:rPr>
      </w:pPr>
      <w:r w:rsidRPr="00464124">
        <w:rPr>
          <w:b/>
        </w:rPr>
        <w:t>END OF TEST</w:t>
      </w:r>
      <w:proofErr w:type="gramStart"/>
      <w:r w:rsidR="00A0643A" w:rsidRPr="00464124">
        <w:rPr>
          <w:b/>
        </w:rPr>
        <w:t xml:space="preserve">   (</w:t>
      </w:r>
      <w:proofErr w:type="gramEnd"/>
      <w:r w:rsidR="00A0643A" w:rsidRPr="00464124">
        <w:rPr>
          <w:b/>
        </w:rPr>
        <w:t xml:space="preserve">OUT OF </w:t>
      </w:r>
      <w:r w:rsidR="00D75643" w:rsidRPr="00464124">
        <w:rPr>
          <w:b/>
        </w:rPr>
        <w:t>30</w:t>
      </w:r>
      <w:r w:rsidRPr="00464124">
        <w:rPr>
          <w:b/>
        </w:rPr>
        <w:t xml:space="preserve"> MARKS)</w:t>
      </w:r>
    </w:p>
    <w:sectPr w:rsidR="009414CA" w:rsidRPr="00464124" w:rsidSect="003C78FA">
      <w:type w:val="continuous"/>
      <w:pgSz w:w="11906" w:h="16838"/>
      <w:pgMar w:top="719" w:right="926" w:bottom="71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B40"/>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226A98"/>
    <w:multiLevelType w:val="hybridMultilevel"/>
    <w:tmpl w:val="5F6E9904"/>
    <w:lvl w:ilvl="0" w:tplc="C4C2DA2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FCA61B7"/>
    <w:multiLevelType w:val="multilevel"/>
    <w:tmpl w:val="6D586078"/>
    <w:lvl w:ilvl="0">
      <w:start w:val="1"/>
      <w:numFmt w:val="decimal"/>
      <w:lvlText w:val="%1."/>
      <w:lvlJc w:val="left"/>
      <w:pPr>
        <w:tabs>
          <w:tab w:val="num" w:pos="420"/>
        </w:tabs>
        <w:ind w:left="420" w:hanging="360"/>
      </w:pPr>
      <w:rPr>
        <w:rFonts w:hint="default"/>
      </w:rPr>
    </w:lvl>
    <w:lvl w:ilvl="1">
      <w:start w:val="1"/>
      <w:numFmt w:val="bullet"/>
      <w:lvlText w:val=""/>
      <w:lvlJc w:val="left"/>
      <w:pPr>
        <w:tabs>
          <w:tab w:val="num" w:pos="1140"/>
        </w:tabs>
        <w:ind w:left="1140" w:hanging="360"/>
      </w:pPr>
      <w:rPr>
        <w:rFonts w:ascii="Symbol" w:hAnsi="Symbol" w:hint="default"/>
        <w:color w:val="auto"/>
        <w:sz w:val="144"/>
        <w:vertAlign w:val="subscript"/>
      </w:r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3" w15:restartNumberingAfterBreak="0">
    <w:nsid w:val="10153518"/>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0694329"/>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195269D"/>
    <w:multiLevelType w:val="hybridMultilevel"/>
    <w:tmpl w:val="CEE00C40"/>
    <w:lvl w:ilvl="0" w:tplc="4F32AE1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1CD069B"/>
    <w:multiLevelType w:val="hybridMultilevel"/>
    <w:tmpl w:val="B442EA46"/>
    <w:lvl w:ilvl="0" w:tplc="0C09000F">
      <w:start w:val="1"/>
      <w:numFmt w:val="decimal"/>
      <w:lvlText w:val="%1."/>
      <w:lvlJc w:val="left"/>
      <w:pPr>
        <w:tabs>
          <w:tab w:val="num" w:pos="360"/>
        </w:tabs>
        <w:ind w:left="360" w:hanging="360"/>
      </w:pPr>
      <w:rPr>
        <w:rFonts w:hint="default"/>
      </w:rPr>
    </w:lvl>
    <w:lvl w:ilvl="1" w:tplc="04EC3924">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2545F8F"/>
    <w:multiLevelType w:val="hybridMultilevel"/>
    <w:tmpl w:val="EE7A66C2"/>
    <w:lvl w:ilvl="0" w:tplc="0CEAB3EC">
      <w:start w:val="1"/>
      <w:numFmt w:val="decimal"/>
      <w:lvlText w:val="%1."/>
      <w:lvlJc w:val="left"/>
      <w:pPr>
        <w:tabs>
          <w:tab w:val="num" w:pos="397"/>
        </w:tabs>
        <w:ind w:left="397" w:hanging="397"/>
      </w:pPr>
      <w:rPr>
        <w:rFonts w:hint="default"/>
      </w:rPr>
    </w:lvl>
    <w:lvl w:ilvl="1" w:tplc="239C887E">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68F23DC"/>
    <w:multiLevelType w:val="hybridMultilevel"/>
    <w:tmpl w:val="ED241A0E"/>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9" w15:restartNumberingAfterBreak="0">
    <w:nsid w:val="16AE439D"/>
    <w:multiLevelType w:val="hybridMultilevel"/>
    <w:tmpl w:val="44666DB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0" w15:restartNumberingAfterBreak="0">
    <w:nsid w:val="18424EE6"/>
    <w:multiLevelType w:val="hybridMultilevel"/>
    <w:tmpl w:val="FE1CFF74"/>
    <w:lvl w:ilvl="0" w:tplc="3D18281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5777536"/>
    <w:multiLevelType w:val="multilevel"/>
    <w:tmpl w:val="551813F6"/>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Letter"/>
      <w:lvlText w:val="%3)"/>
      <w:lvlJc w:val="left"/>
      <w:pPr>
        <w:tabs>
          <w:tab w:val="num" w:pos="2377"/>
        </w:tabs>
        <w:ind w:left="2377" w:hanging="39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7E2392"/>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0F14A03"/>
    <w:multiLevelType w:val="hybridMultilevel"/>
    <w:tmpl w:val="EE7A66C2"/>
    <w:lvl w:ilvl="0" w:tplc="0CEAB3EC">
      <w:start w:val="1"/>
      <w:numFmt w:val="decimal"/>
      <w:lvlText w:val="%1."/>
      <w:lvlJc w:val="left"/>
      <w:pPr>
        <w:tabs>
          <w:tab w:val="num" w:pos="397"/>
        </w:tabs>
        <w:ind w:left="397" w:hanging="397"/>
      </w:pPr>
      <w:rPr>
        <w:rFonts w:hint="default"/>
      </w:rPr>
    </w:lvl>
    <w:lvl w:ilvl="1" w:tplc="239C887E">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160702B"/>
    <w:multiLevelType w:val="hybridMultilevel"/>
    <w:tmpl w:val="0562C5E8"/>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5" w15:restartNumberingAfterBreak="0">
    <w:nsid w:val="339E6E08"/>
    <w:multiLevelType w:val="hybridMultilevel"/>
    <w:tmpl w:val="F5B4C62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6" w15:restartNumberingAfterBreak="0">
    <w:nsid w:val="34723D3A"/>
    <w:multiLevelType w:val="hybridMultilevel"/>
    <w:tmpl w:val="458EC486"/>
    <w:lvl w:ilvl="0" w:tplc="83668160">
      <w:start w:val="1"/>
      <w:numFmt w:val="decimal"/>
      <w:lvlText w:val="%1."/>
      <w:lvlJc w:val="left"/>
      <w:pPr>
        <w:tabs>
          <w:tab w:val="num" w:pos="397"/>
        </w:tabs>
        <w:ind w:left="397" w:hanging="397"/>
      </w:pPr>
      <w:rPr>
        <w:rFonts w:hint="default"/>
      </w:rPr>
    </w:lvl>
    <w:lvl w:ilvl="1" w:tplc="EE48FE1A">
      <w:start w:val="1"/>
      <w:numFmt w:val="lowerLetter"/>
      <w:lvlText w:val="%2)"/>
      <w:lvlJc w:val="left"/>
      <w:pPr>
        <w:tabs>
          <w:tab w:val="num" w:pos="1440"/>
        </w:tabs>
        <w:ind w:left="1440" w:hanging="360"/>
      </w:pPr>
      <w:rPr>
        <w:rFonts w:ascii="Times New Roman" w:eastAsia="Times New Roman" w:hAnsi="Times New Roman" w:cs="Times New Roman"/>
      </w:rPr>
    </w:lvl>
    <w:lvl w:ilvl="2" w:tplc="50146EEA">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54C5F6A"/>
    <w:multiLevelType w:val="hybridMultilevel"/>
    <w:tmpl w:val="4EB633CA"/>
    <w:lvl w:ilvl="0" w:tplc="4970C8A6">
      <w:start w:val="1"/>
      <w:numFmt w:val="decimal"/>
      <w:lvlText w:val="%1."/>
      <w:lvlJc w:val="left"/>
      <w:pPr>
        <w:tabs>
          <w:tab w:val="num" w:pos="397"/>
        </w:tabs>
        <w:ind w:left="397" w:hanging="397"/>
      </w:pPr>
      <w:rPr>
        <w:rFonts w:hint="default"/>
      </w:rPr>
    </w:lvl>
    <w:lvl w:ilvl="1" w:tplc="F8D0CEA6">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60D57D7"/>
    <w:multiLevelType w:val="hybridMultilevel"/>
    <w:tmpl w:val="0A363E2E"/>
    <w:lvl w:ilvl="0" w:tplc="1B2E13E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9" w15:restartNumberingAfterBreak="0">
    <w:nsid w:val="3BBE3160"/>
    <w:multiLevelType w:val="hybridMultilevel"/>
    <w:tmpl w:val="00F2B796"/>
    <w:lvl w:ilvl="0" w:tplc="6540DA4A">
      <w:start w:val="1"/>
      <w:numFmt w:val="decimal"/>
      <w:lvlText w:val="%1."/>
      <w:lvlJc w:val="left"/>
      <w:pPr>
        <w:tabs>
          <w:tab w:val="num" w:pos="397"/>
        </w:tabs>
        <w:ind w:left="397" w:hanging="397"/>
      </w:pPr>
      <w:rPr>
        <w:rFonts w:hint="default"/>
      </w:rPr>
    </w:lvl>
    <w:lvl w:ilvl="1" w:tplc="ACA61044">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D29136D"/>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30E3C29"/>
    <w:multiLevelType w:val="hybridMultilevel"/>
    <w:tmpl w:val="5BE01D9A"/>
    <w:lvl w:ilvl="0" w:tplc="8B325F8E">
      <w:start w:val="1"/>
      <w:numFmt w:val="lowerLetter"/>
      <w:lvlText w:val="%1)"/>
      <w:lvlJc w:val="left"/>
      <w:pPr>
        <w:tabs>
          <w:tab w:val="num" w:pos="1440"/>
        </w:tabs>
        <w:ind w:left="1440" w:hanging="360"/>
      </w:pPr>
      <w:rPr>
        <w:rFonts w:hint="default"/>
      </w:rPr>
    </w:lvl>
    <w:lvl w:ilvl="1" w:tplc="1FDE0496">
      <w:start w:val="7"/>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4F24910"/>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99348C2"/>
    <w:multiLevelType w:val="hybridMultilevel"/>
    <w:tmpl w:val="DC8A4FDA"/>
    <w:lvl w:ilvl="0" w:tplc="84FA105E">
      <w:start w:val="1"/>
      <w:numFmt w:val="lowerLetter"/>
      <w:lvlText w:val="%1)"/>
      <w:lvlJc w:val="left"/>
      <w:pPr>
        <w:tabs>
          <w:tab w:val="num" w:pos="794"/>
        </w:tabs>
        <w:ind w:left="794"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B2624C1"/>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F6513E"/>
    <w:multiLevelType w:val="hybridMultilevel"/>
    <w:tmpl w:val="DA4401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6" w15:restartNumberingAfterBreak="0">
    <w:nsid w:val="4C593CC4"/>
    <w:multiLevelType w:val="hybridMultilevel"/>
    <w:tmpl w:val="E0D019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7" w15:restartNumberingAfterBreak="0">
    <w:nsid w:val="4D2963FE"/>
    <w:multiLevelType w:val="hybridMultilevel"/>
    <w:tmpl w:val="DA4E9760"/>
    <w:lvl w:ilvl="0" w:tplc="67E05A20">
      <w:start w:val="1"/>
      <w:numFmt w:val="decimal"/>
      <w:lvlText w:val="%1."/>
      <w:lvlJc w:val="left"/>
      <w:pPr>
        <w:tabs>
          <w:tab w:val="num" w:pos="397"/>
        </w:tabs>
        <w:ind w:left="397" w:hanging="397"/>
      </w:pPr>
      <w:rPr>
        <w:rFonts w:hint="default"/>
      </w:rPr>
    </w:lvl>
    <w:lvl w:ilvl="1" w:tplc="84FA105E">
      <w:start w:val="1"/>
      <w:numFmt w:val="lowerLetter"/>
      <w:lvlText w:val="%2)"/>
      <w:lvlJc w:val="left"/>
      <w:pPr>
        <w:tabs>
          <w:tab w:val="num" w:pos="794"/>
        </w:tabs>
        <w:ind w:left="794" w:hanging="397"/>
      </w:pPr>
      <w:rPr>
        <w:rFonts w:hint="default"/>
      </w:rPr>
    </w:lvl>
    <w:lvl w:ilvl="2" w:tplc="CF28B850">
      <w:start w:val="1"/>
      <w:numFmt w:val="lowerLetter"/>
      <w:lvlText w:val="%3)"/>
      <w:lvlJc w:val="left"/>
      <w:pPr>
        <w:tabs>
          <w:tab w:val="num" w:pos="2377"/>
        </w:tabs>
        <w:ind w:left="2377" w:hanging="39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51FC75BA"/>
    <w:multiLevelType w:val="hybridMultilevel"/>
    <w:tmpl w:val="45624312"/>
    <w:lvl w:ilvl="0" w:tplc="84FA105E">
      <w:start w:val="1"/>
      <w:numFmt w:val="lowerLetter"/>
      <w:lvlText w:val="%1)"/>
      <w:lvlJc w:val="left"/>
      <w:pPr>
        <w:tabs>
          <w:tab w:val="num" w:pos="794"/>
        </w:tabs>
        <w:ind w:left="794"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20F41D9"/>
    <w:multiLevelType w:val="hybridMultilevel"/>
    <w:tmpl w:val="CF429306"/>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0" w15:restartNumberingAfterBreak="0">
    <w:nsid w:val="54E05D70"/>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5253843"/>
    <w:multiLevelType w:val="hybridMultilevel"/>
    <w:tmpl w:val="5FC68E6A"/>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2" w15:restartNumberingAfterBreak="0">
    <w:nsid w:val="5E693F2E"/>
    <w:multiLevelType w:val="hybridMultilevel"/>
    <w:tmpl w:val="C09A5084"/>
    <w:lvl w:ilvl="0" w:tplc="BC64E77A">
      <w:start w:val="9"/>
      <w:numFmt w:val="low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33" w15:restartNumberingAfterBreak="0">
    <w:nsid w:val="628019F1"/>
    <w:multiLevelType w:val="hybridMultilevel"/>
    <w:tmpl w:val="8ACE6F7E"/>
    <w:lvl w:ilvl="0" w:tplc="0C09000F">
      <w:start w:val="5"/>
      <w:numFmt w:val="decimal"/>
      <w:lvlText w:val="%1."/>
      <w:lvlJc w:val="left"/>
      <w:pPr>
        <w:tabs>
          <w:tab w:val="num" w:pos="360"/>
        </w:tabs>
        <w:ind w:left="360" w:hanging="360"/>
      </w:pPr>
      <w:rPr>
        <w:rFonts w:hint="default"/>
      </w:rPr>
    </w:lvl>
    <w:lvl w:ilvl="1" w:tplc="84FA105E">
      <w:start w:val="1"/>
      <w:numFmt w:val="lowerLetter"/>
      <w:lvlText w:val="%2)"/>
      <w:lvlJc w:val="left"/>
      <w:pPr>
        <w:tabs>
          <w:tab w:val="num" w:pos="1117"/>
        </w:tabs>
        <w:ind w:left="1117" w:hanging="397"/>
      </w:pPr>
      <w:rPr>
        <w:rFonts w:hint="default"/>
      </w:rPr>
    </w:lvl>
    <w:lvl w:ilvl="2" w:tplc="2EFCD444">
      <w:start w:val="1"/>
      <w:numFmt w:val="lowerLetter"/>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4" w15:restartNumberingAfterBreak="0">
    <w:nsid w:val="629D7A5F"/>
    <w:multiLevelType w:val="hybridMultilevel"/>
    <w:tmpl w:val="D0468AAA"/>
    <w:lvl w:ilvl="0" w:tplc="8B325F8E">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6337093B"/>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35F1227"/>
    <w:multiLevelType w:val="hybridMultilevel"/>
    <w:tmpl w:val="FE0E0B86"/>
    <w:lvl w:ilvl="0" w:tplc="1D5A7456">
      <w:start w:val="18"/>
      <w:numFmt w:val="decimal"/>
      <w:lvlText w:val="%1."/>
      <w:lvlJc w:val="left"/>
      <w:pPr>
        <w:tabs>
          <w:tab w:val="num" w:pos="780"/>
        </w:tabs>
        <w:ind w:left="780" w:hanging="420"/>
      </w:pPr>
      <w:rPr>
        <w:rFonts w:hint="default"/>
      </w:rPr>
    </w:lvl>
    <w:lvl w:ilvl="1" w:tplc="50A6811A">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64137A17"/>
    <w:multiLevelType w:val="hybridMultilevel"/>
    <w:tmpl w:val="50568CB6"/>
    <w:lvl w:ilvl="0" w:tplc="458692BA">
      <w:start w:val="1"/>
      <w:numFmt w:val="decimal"/>
      <w:lvlText w:val="%1."/>
      <w:lvlJc w:val="left"/>
      <w:pPr>
        <w:tabs>
          <w:tab w:val="num" w:pos="397"/>
        </w:tabs>
        <w:ind w:left="397" w:hanging="397"/>
      </w:pPr>
      <w:rPr>
        <w:rFonts w:hint="default"/>
      </w:rPr>
    </w:lvl>
    <w:lvl w:ilvl="1" w:tplc="87CAF40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4347C06"/>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67EB65EF"/>
    <w:multiLevelType w:val="hybridMultilevel"/>
    <w:tmpl w:val="A03E147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0" w15:restartNumberingAfterBreak="0">
    <w:nsid w:val="6AEB07D3"/>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6B394970"/>
    <w:multiLevelType w:val="hybridMultilevel"/>
    <w:tmpl w:val="F198DE4E"/>
    <w:lvl w:ilvl="0" w:tplc="9D009076">
      <w:start w:val="1"/>
      <w:numFmt w:val="decimal"/>
      <w:lvlText w:val="%1."/>
      <w:lvlJc w:val="left"/>
      <w:pPr>
        <w:tabs>
          <w:tab w:val="num" w:pos="397"/>
        </w:tabs>
        <w:ind w:left="397" w:hanging="397"/>
      </w:pPr>
      <w:rPr>
        <w:rFonts w:hint="default"/>
      </w:rPr>
    </w:lvl>
    <w:lvl w:ilvl="1" w:tplc="C1CC24A0">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6EE92046"/>
    <w:multiLevelType w:val="hybridMultilevel"/>
    <w:tmpl w:val="05CEF4BA"/>
    <w:lvl w:ilvl="0" w:tplc="92EC0028">
      <w:start w:val="1"/>
      <w:numFmt w:val="decimal"/>
      <w:lvlText w:val="%1."/>
      <w:lvlJc w:val="left"/>
      <w:pPr>
        <w:tabs>
          <w:tab w:val="num" w:pos="420"/>
        </w:tabs>
        <w:ind w:left="420" w:hanging="360"/>
      </w:pPr>
      <w:rPr>
        <w:rFonts w:hint="default"/>
      </w:rPr>
    </w:lvl>
    <w:lvl w:ilvl="1" w:tplc="896A284E">
      <w:start w:val="1"/>
      <w:numFmt w:val="bullet"/>
      <w:lvlText w:val=""/>
      <w:lvlJc w:val="left"/>
      <w:pPr>
        <w:tabs>
          <w:tab w:val="num" w:pos="1140"/>
        </w:tabs>
        <w:ind w:left="1140" w:hanging="360"/>
      </w:pPr>
      <w:rPr>
        <w:rFonts w:ascii="Symbol" w:hAnsi="Symbol" w:hint="default"/>
        <w:color w:val="auto"/>
      </w:rPr>
    </w:lvl>
    <w:lvl w:ilvl="2" w:tplc="0C09001B" w:tentative="1">
      <w:start w:val="1"/>
      <w:numFmt w:val="lowerRoman"/>
      <w:lvlText w:val="%3."/>
      <w:lvlJc w:val="right"/>
      <w:pPr>
        <w:tabs>
          <w:tab w:val="num" w:pos="1860"/>
        </w:tabs>
        <w:ind w:left="1860" w:hanging="180"/>
      </w:pPr>
    </w:lvl>
    <w:lvl w:ilvl="3" w:tplc="0C09000F" w:tentative="1">
      <w:start w:val="1"/>
      <w:numFmt w:val="decimal"/>
      <w:lvlText w:val="%4."/>
      <w:lvlJc w:val="left"/>
      <w:pPr>
        <w:tabs>
          <w:tab w:val="num" w:pos="2580"/>
        </w:tabs>
        <w:ind w:left="2580" w:hanging="360"/>
      </w:pPr>
    </w:lvl>
    <w:lvl w:ilvl="4" w:tplc="0C090019" w:tentative="1">
      <w:start w:val="1"/>
      <w:numFmt w:val="lowerLetter"/>
      <w:lvlText w:val="%5."/>
      <w:lvlJc w:val="left"/>
      <w:pPr>
        <w:tabs>
          <w:tab w:val="num" w:pos="3300"/>
        </w:tabs>
        <w:ind w:left="3300" w:hanging="360"/>
      </w:pPr>
    </w:lvl>
    <w:lvl w:ilvl="5" w:tplc="0C09001B" w:tentative="1">
      <w:start w:val="1"/>
      <w:numFmt w:val="lowerRoman"/>
      <w:lvlText w:val="%6."/>
      <w:lvlJc w:val="right"/>
      <w:pPr>
        <w:tabs>
          <w:tab w:val="num" w:pos="4020"/>
        </w:tabs>
        <w:ind w:left="4020" w:hanging="180"/>
      </w:pPr>
    </w:lvl>
    <w:lvl w:ilvl="6" w:tplc="0C09000F" w:tentative="1">
      <w:start w:val="1"/>
      <w:numFmt w:val="decimal"/>
      <w:lvlText w:val="%7."/>
      <w:lvlJc w:val="left"/>
      <w:pPr>
        <w:tabs>
          <w:tab w:val="num" w:pos="4740"/>
        </w:tabs>
        <w:ind w:left="4740" w:hanging="360"/>
      </w:pPr>
    </w:lvl>
    <w:lvl w:ilvl="7" w:tplc="0C090019" w:tentative="1">
      <w:start w:val="1"/>
      <w:numFmt w:val="lowerLetter"/>
      <w:lvlText w:val="%8."/>
      <w:lvlJc w:val="left"/>
      <w:pPr>
        <w:tabs>
          <w:tab w:val="num" w:pos="5460"/>
        </w:tabs>
        <w:ind w:left="5460" w:hanging="360"/>
      </w:pPr>
    </w:lvl>
    <w:lvl w:ilvl="8" w:tplc="0C09001B" w:tentative="1">
      <w:start w:val="1"/>
      <w:numFmt w:val="lowerRoman"/>
      <w:lvlText w:val="%9."/>
      <w:lvlJc w:val="right"/>
      <w:pPr>
        <w:tabs>
          <w:tab w:val="num" w:pos="6180"/>
        </w:tabs>
        <w:ind w:left="6180" w:hanging="180"/>
      </w:pPr>
    </w:lvl>
  </w:abstractNum>
  <w:abstractNum w:abstractNumId="43" w15:restartNumberingAfterBreak="0">
    <w:nsid w:val="6FD629DE"/>
    <w:multiLevelType w:val="hybridMultilevel"/>
    <w:tmpl w:val="E864C97E"/>
    <w:lvl w:ilvl="0" w:tplc="50146E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6"/>
  </w:num>
  <w:num w:numId="2">
    <w:abstractNumId w:val="1"/>
  </w:num>
  <w:num w:numId="3">
    <w:abstractNumId w:val="18"/>
  </w:num>
  <w:num w:numId="4">
    <w:abstractNumId w:val="5"/>
  </w:num>
  <w:num w:numId="5">
    <w:abstractNumId w:val="21"/>
  </w:num>
  <w:num w:numId="6">
    <w:abstractNumId w:val="34"/>
  </w:num>
  <w:num w:numId="7">
    <w:abstractNumId w:val="19"/>
  </w:num>
  <w:num w:numId="8">
    <w:abstractNumId w:val="43"/>
  </w:num>
  <w:num w:numId="9">
    <w:abstractNumId w:val="27"/>
  </w:num>
  <w:num w:numId="10">
    <w:abstractNumId w:val="41"/>
  </w:num>
  <w:num w:numId="11">
    <w:abstractNumId w:val="17"/>
  </w:num>
  <w:num w:numId="12">
    <w:abstractNumId w:val="33"/>
  </w:num>
  <w:num w:numId="13">
    <w:abstractNumId w:val="30"/>
  </w:num>
  <w:num w:numId="14">
    <w:abstractNumId w:val="39"/>
  </w:num>
  <w:num w:numId="15">
    <w:abstractNumId w:val="11"/>
  </w:num>
  <w:num w:numId="16">
    <w:abstractNumId w:val="23"/>
  </w:num>
  <w:num w:numId="17">
    <w:abstractNumId w:val="38"/>
  </w:num>
  <w:num w:numId="18">
    <w:abstractNumId w:val="26"/>
  </w:num>
  <w:num w:numId="19">
    <w:abstractNumId w:val="20"/>
  </w:num>
  <w:num w:numId="20">
    <w:abstractNumId w:val="22"/>
  </w:num>
  <w:num w:numId="21">
    <w:abstractNumId w:val="14"/>
  </w:num>
  <w:num w:numId="22">
    <w:abstractNumId w:val="4"/>
  </w:num>
  <w:num w:numId="23">
    <w:abstractNumId w:val="15"/>
  </w:num>
  <w:num w:numId="24">
    <w:abstractNumId w:val="40"/>
  </w:num>
  <w:num w:numId="25">
    <w:abstractNumId w:val="29"/>
  </w:num>
  <w:num w:numId="26">
    <w:abstractNumId w:val="12"/>
  </w:num>
  <w:num w:numId="27">
    <w:abstractNumId w:val="31"/>
  </w:num>
  <w:num w:numId="28">
    <w:abstractNumId w:val="42"/>
  </w:num>
  <w:num w:numId="29">
    <w:abstractNumId w:val="2"/>
  </w:num>
  <w:num w:numId="30">
    <w:abstractNumId w:val="35"/>
  </w:num>
  <w:num w:numId="31">
    <w:abstractNumId w:val="28"/>
  </w:num>
  <w:num w:numId="32">
    <w:abstractNumId w:val="36"/>
  </w:num>
  <w:num w:numId="33">
    <w:abstractNumId w:val="3"/>
  </w:num>
  <w:num w:numId="34">
    <w:abstractNumId w:val="9"/>
  </w:num>
  <w:num w:numId="35">
    <w:abstractNumId w:val="0"/>
  </w:num>
  <w:num w:numId="36">
    <w:abstractNumId w:val="8"/>
  </w:num>
  <w:num w:numId="37">
    <w:abstractNumId w:val="24"/>
  </w:num>
  <w:num w:numId="38">
    <w:abstractNumId w:val="25"/>
  </w:num>
  <w:num w:numId="39">
    <w:abstractNumId w:val="7"/>
  </w:num>
  <w:num w:numId="40">
    <w:abstractNumId w:val="37"/>
  </w:num>
  <w:num w:numId="41">
    <w:abstractNumId w:val="6"/>
  </w:num>
  <w:num w:numId="42">
    <w:abstractNumId w:val="10"/>
  </w:num>
  <w:num w:numId="43">
    <w:abstractNumId w:val="32"/>
  </w:num>
  <w:num w:numId="4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24"/>
    <w:rsid w:val="0001385C"/>
    <w:rsid w:val="00031F74"/>
    <w:rsid w:val="00054BBC"/>
    <w:rsid w:val="000678F7"/>
    <w:rsid w:val="000F5E91"/>
    <w:rsid w:val="001118B9"/>
    <w:rsid w:val="00172E35"/>
    <w:rsid w:val="001807B4"/>
    <w:rsid w:val="00183FB2"/>
    <w:rsid w:val="001E7C0C"/>
    <w:rsid w:val="00216BAE"/>
    <w:rsid w:val="00272D09"/>
    <w:rsid w:val="00284038"/>
    <w:rsid w:val="00290BD6"/>
    <w:rsid w:val="00293B36"/>
    <w:rsid w:val="002E2646"/>
    <w:rsid w:val="00314E95"/>
    <w:rsid w:val="00331F85"/>
    <w:rsid w:val="003A12DD"/>
    <w:rsid w:val="003B7B4A"/>
    <w:rsid w:val="003C78FA"/>
    <w:rsid w:val="003E3AFC"/>
    <w:rsid w:val="00446E6D"/>
    <w:rsid w:val="00460324"/>
    <w:rsid w:val="0046205C"/>
    <w:rsid w:val="00464124"/>
    <w:rsid w:val="0049076A"/>
    <w:rsid w:val="004A3992"/>
    <w:rsid w:val="004B7C9F"/>
    <w:rsid w:val="004B7D8E"/>
    <w:rsid w:val="004F15C6"/>
    <w:rsid w:val="004F5150"/>
    <w:rsid w:val="00527827"/>
    <w:rsid w:val="00573D23"/>
    <w:rsid w:val="00583CD9"/>
    <w:rsid w:val="00597BED"/>
    <w:rsid w:val="005A2845"/>
    <w:rsid w:val="005F2751"/>
    <w:rsid w:val="00606671"/>
    <w:rsid w:val="006428D0"/>
    <w:rsid w:val="00642986"/>
    <w:rsid w:val="00650AAF"/>
    <w:rsid w:val="00657A55"/>
    <w:rsid w:val="006B146A"/>
    <w:rsid w:val="00712A00"/>
    <w:rsid w:val="0076545F"/>
    <w:rsid w:val="007854BA"/>
    <w:rsid w:val="007C39A1"/>
    <w:rsid w:val="007D3416"/>
    <w:rsid w:val="007D7F27"/>
    <w:rsid w:val="0081311E"/>
    <w:rsid w:val="00813856"/>
    <w:rsid w:val="00815A83"/>
    <w:rsid w:val="008620D8"/>
    <w:rsid w:val="008853DC"/>
    <w:rsid w:val="00885FEB"/>
    <w:rsid w:val="008944F5"/>
    <w:rsid w:val="008C37AD"/>
    <w:rsid w:val="008C3E8A"/>
    <w:rsid w:val="009015B2"/>
    <w:rsid w:val="00925310"/>
    <w:rsid w:val="00932587"/>
    <w:rsid w:val="009414CA"/>
    <w:rsid w:val="00952D77"/>
    <w:rsid w:val="009A2764"/>
    <w:rsid w:val="00A0643A"/>
    <w:rsid w:val="00A31F98"/>
    <w:rsid w:val="00A41BF7"/>
    <w:rsid w:val="00A706FC"/>
    <w:rsid w:val="00A848A9"/>
    <w:rsid w:val="00AC29EC"/>
    <w:rsid w:val="00AD489F"/>
    <w:rsid w:val="00AD739D"/>
    <w:rsid w:val="00AF0664"/>
    <w:rsid w:val="00B04DC7"/>
    <w:rsid w:val="00B22905"/>
    <w:rsid w:val="00B42A47"/>
    <w:rsid w:val="00B52123"/>
    <w:rsid w:val="00B72420"/>
    <w:rsid w:val="00B76B30"/>
    <w:rsid w:val="00BD3B6E"/>
    <w:rsid w:val="00BD5FB8"/>
    <w:rsid w:val="00BE2BD5"/>
    <w:rsid w:val="00BF1811"/>
    <w:rsid w:val="00BF31CF"/>
    <w:rsid w:val="00C13295"/>
    <w:rsid w:val="00C1477C"/>
    <w:rsid w:val="00C72221"/>
    <w:rsid w:val="00C82563"/>
    <w:rsid w:val="00CD158D"/>
    <w:rsid w:val="00CD48FC"/>
    <w:rsid w:val="00D06282"/>
    <w:rsid w:val="00D14278"/>
    <w:rsid w:val="00D15321"/>
    <w:rsid w:val="00D46A40"/>
    <w:rsid w:val="00D61FC2"/>
    <w:rsid w:val="00D75643"/>
    <w:rsid w:val="00E30F10"/>
    <w:rsid w:val="00E52DC2"/>
    <w:rsid w:val="00E53543"/>
    <w:rsid w:val="00EA1C9E"/>
    <w:rsid w:val="00EE265E"/>
    <w:rsid w:val="00F0207B"/>
    <w:rsid w:val="00F11442"/>
    <w:rsid w:val="00FB5D32"/>
    <w:rsid w:val="00FE08B5"/>
    <w:rsid w:val="00FF3A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BB6F0CE"/>
  <w15:docId w15:val="{000255A7-265F-4081-9B4A-18580102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F5150"/>
    <w:pPr>
      <w:shd w:val="clear" w:color="auto" w:fill="000080"/>
    </w:pPr>
    <w:rPr>
      <w:rFonts w:ascii="Tahoma" w:hAnsi="Tahoma" w:cs="Tahoma"/>
      <w:sz w:val="20"/>
      <w:szCs w:val="20"/>
    </w:rPr>
  </w:style>
  <w:style w:type="character" w:styleId="Emphasis">
    <w:name w:val="Emphasis"/>
    <w:uiPriority w:val="20"/>
    <w:qFormat/>
    <w:rsid w:val="0049076A"/>
    <w:rPr>
      <w:i/>
      <w:iCs/>
    </w:rPr>
  </w:style>
  <w:style w:type="paragraph" w:styleId="ListParagraph">
    <w:name w:val="List Paragraph"/>
    <w:basedOn w:val="Normal"/>
    <w:uiPriority w:val="34"/>
    <w:qFormat/>
    <w:rsid w:val="00B0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C939F89C</Template>
  <TotalTime>26</TotalTime>
  <Pages>6</Pages>
  <Words>1001</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Year 8 Science Investigating Scientifically Test</vt:lpstr>
    </vt:vector>
  </TitlesOfParts>
  <Company>DET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8 Science Investigating Scientifically Test</dc:title>
  <dc:creator>DET</dc:creator>
  <cp:lastModifiedBy>JOHNSON John [Narrogin Senior High School]</cp:lastModifiedBy>
  <cp:revision>14</cp:revision>
  <dcterms:created xsi:type="dcterms:W3CDTF">2018-10-12T01:29:00Z</dcterms:created>
  <dcterms:modified xsi:type="dcterms:W3CDTF">2019-10-14T07:26:00Z</dcterms:modified>
</cp:coreProperties>
</file>