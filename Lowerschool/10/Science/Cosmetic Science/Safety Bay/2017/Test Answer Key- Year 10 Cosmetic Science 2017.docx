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B0" w:rsidRDefault="00E325B0">
      <w:pPr>
        <w:rPr>
          <w:rFonts w:ascii="Calibri" w:hAnsi="Calibri" w:cs="Arial"/>
          <w:b/>
        </w:rPr>
      </w:pPr>
    </w:p>
    <w:p w:rsidR="00C875E9" w:rsidRPr="00500A89" w:rsidRDefault="00C875E9" w:rsidP="00C875E9">
      <w:pPr>
        <w:jc w:val="center"/>
        <w:rPr>
          <w:rFonts w:ascii="Calibri" w:hAnsi="Calibri"/>
        </w:rPr>
      </w:pPr>
      <w:r w:rsidRPr="00500A89">
        <w:rPr>
          <w:rFonts w:ascii="Calibri" w:hAnsi="Calibri"/>
          <w:noProof/>
          <w:lang w:val="en-AU" w:eastAsia="en-AU"/>
        </w:rPr>
        <w:drawing>
          <wp:inline distT="0" distB="0" distL="0" distR="0" wp14:anchorId="1051352E" wp14:editId="1671DC90">
            <wp:extent cx="1200150" cy="1600200"/>
            <wp:effectExtent l="0" t="0" r="0" b="0"/>
            <wp:docPr id="4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E9" w:rsidRPr="00500A89" w:rsidRDefault="00C875E9" w:rsidP="00C875E9">
      <w:pPr>
        <w:jc w:val="center"/>
        <w:rPr>
          <w:rFonts w:ascii="Calibri" w:hAnsi="Calibri"/>
          <w:b/>
          <w:sz w:val="32"/>
          <w:szCs w:val="32"/>
        </w:rPr>
      </w:pPr>
    </w:p>
    <w:p w:rsidR="00B776E4" w:rsidRPr="00500A89" w:rsidRDefault="00C875E9" w:rsidP="00B776E4">
      <w:pPr>
        <w:jc w:val="center"/>
        <w:rPr>
          <w:rFonts w:ascii="Calibri" w:hAnsi="Calibri"/>
          <w:b/>
          <w:sz w:val="40"/>
          <w:szCs w:val="40"/>
        </w:rPr>
      </w:pPr>
      <w:r w:rsidRPr="00500A89">
        <w:rPr>
          <w:rFonts w:ascii="Calibri" w:hAnsi="Calibri"/>
        </w:rPr>
        <w:t xml:space="preserve">      </w:t>
      </w:r>
      <w:r w:rsidR="00B776E4">
        <w:rPr>
          <w:rFonts w:ascii="Calibri" w:hAnsi="Calibri"/>
          <w:b/>
          <w:sz w:val="40"/>
          <w:szCs w:val="40"/>
        </w:rPr>
        <w:t>YEAR: 10</w:t>
      </w:r>
    </w:p>
    <w:p w:rsidR="00B776E4" w:rsidRPr="00500A89" w:rsidRDefault="00B776E4" w:rsidP="00B776E4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2017</w:t>
      </w:r>
    </w:p>
    <w:p w:rsidR="00B776E4" w:rsidRPr="00500A89" w:rsidRDefault="00B776E4" w:rsidP="00B776E4">
      <w:pPr>
        <w:jc w:val="center"/>
        <w:rPr>
          <w:rFonts w:ascii="Calibri" w:hAnsi="Calibri"/>
          <w:b/>
          <w:sz w:val="40"/>
          <w:szCs w:val="40"/>
        </w:rPr>
      </w:pPr>
      <w:r w:rsidRPr="00500A89">
        <w:rPr>
          <w:rFonts w:ascii="Calibri" w:hAnsi="Calibri"/>
          <w:b/>
          <w:sz w:val="40"/>
          <w:szCs w:val="40"/>
        </w:rPr>
        <w:t>SUBJECT: Science</w:t>
      </w:r>
    </w:p>
    <w:p w:rsidR="00B776E4" w:rsidRDefault="00B776E4" w:rsidP="00B776E4">
      <w:pPr>
        <w:spacing w:line="360" w:lineRule="auto"/>
        <w:ind w:left="1134"/>
        <w:rPr>
          <w:rFonts w:ascii="Calibri" w:hAnsi="Calibri"/>
        </w:rPr>
      </w:pPr>
      <w:r w:rsidRPr="00500A89">
        <w:rPr>
          <w:rFonts w:ascii="Calibri" w:hAnsi="Calibri"/>
        </w:rPr>
        <w:t xml:space="preserve">  </w:t>
      </w:r>
    </w:p>
    <w:p w:rsidR="00B776E4" w:rsidRDefault="00B776E4" w:rsidP="00B776E4">
      <w:pPr>
        <w:spacing w:line="360" w:lineRule="auto"/>
        <w:ind w:left="1134"/>
        <w:rPr>
          <w:rFonts w:ascii="Calibri" w:hAnsi="Calibri"/>
        </w:rPr>
      </w:pPr>
    </w:p>
    <w:p w:rsidR="00B776E4" w:rsidRPr="00500A89" w:rsidRDefault="00B776E4" w:rsidP="000F68D1">
      <w:pPr>
        <w:spacing w:line="480" w:lineRule="auto"/>
        <w:ind w:left="1134"/>
        <w:rPr>
          <w:rFonts w:ascii="Calibri" w:hAnsi="Calibri"/>
          <w:b/>
          <w:u w:val="single"/>
        </w:rPr>
      </w:pPr>
      <w:r w:rsidRPr="00500A89">
        <w:rPr>
          <w:rFonts w:ascii="Calibri" w:hAnsi="Calibri"/>
        </w:rPr>
        <w:t xml:space="preserve"> </w:t>
      </w:r>
      <w:r w:rsidRPr="00500A89">
        <w:rPr>
          <w:rFonts w:ascii="Calibri" w:hAnsi="Calibri"/>
          <w:b/>
        </w:rPr>
        <w:t xml:space="preserve">NAME:  </w:t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</w:p>
    <w:p w:rsidR="00B776E4" w:rsidRPr="00500A89" w:rsidRDefault="00B776E4" w:rsidP="000F68D1">
      <w:pPr>
        <w:spacing w:line="480" w:lineRule="auto"/>
        <w:ind w:left="1134"/>
        <w:rPr>
          <w:rFonts w:ascii="Calibri" w:hAnsi="Calibri"/>
          <w:u w:val="single"/>
        </w:rPr>
      </w:pPr>
      <w:r w:rsidRPr="00500A89">
        <w:rPr>
          <w:rFonts w:ascii="Calibri" w:hAnsi="Calibri"/>
        </w:rPr>
        <w:t xml:space="preserve">   </w:t>
      </w:r>
      <w:r w:rsidRPr="00500A89">
        <w:rPr>
          <w:rFonts w:ascii="Calibri" w:hAnsi="Calibri"/>
          <w:b/>
        </w:rPr>
        <w:t>FORM:</w:t>
      </w:r>
      <w:r w:rsidRPr="00500A89">
        <w:rPr>
          <w:rFonts w:ascii="Calibri" w:hAnsi="Calibri"/>
        </w:rPr>
        <w:t xml:space="preserve">  </w:t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</w:rPr>
        <w:t xml:space="preserve">          </w:t>
      </w:r>
      <w:r w:rsidRPr="00500A89">
        <w:rPr>
          <w:rFonts w:ascii="Calibri" w:hAnsi="Calibri"/>
        </w:rPr>
        <w:tab/>
      </w:r>
      <w:r w:rsidRPr="00500A89">
        <w:rPr>
          <w:rFonts w:ascii="Calibri" w:hAnsi="Calibri"/>
          <w:b/>
        </w:rPr>
        <w:t>DATE:</w:t>
      </w:r>
      <w:r w:rsidRPr="00500A89">
        <w:rPr>
          <w:rFonts w:ascii="Calibri" w:hAnsi="Calibri"/>
        </w:rPr>
        <w:t xml:space="preserve">  </w:t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</w:p>
    <w:p w:rsidR="00B776E4" w:rsidRPr="00500A89" w:rsidRDefault="00B776E4" w:rsidP="00B776E4">
      <w:pPr>
        <w:rPr>
          <w:rFonts w:ascii="Calibri" w:hAnsi="Calibri"/>
          <w:b/>
          <w:sz w:val="32"/>
          <w:szCs w:val="32"/>
        </w:rPr>
      </w:pPr>
    </w:p>
    <w:p w:rsidR="00B776E4" w:rsidRDefault="00B776E4" w:rsidP="00B776E4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B776E4" w:rsidRPr="00500A89" w:rsidRDefault="00B776E4" w:rsidP="00B776E4">
      <w:pPr>
        <w:spacing w:line="480" w:lineRule="auto"/>
        <w:ind w:left="1276"/>
        <w:rPr>
          <w:rFonts w:ascii="Calibri" w:hAnsi="Calibri"/>
          <w:b/>
          <w:sz w:val="32"/>
          <w:szCs w:val="32"/>
        </w:rPr>
      </w:pPr>
      <w:r w:rsidRPr="00500A89">
        <w:rPr>
          <w:rFonts w:ascii="Calibri" w:hAnsi="Calibri"/>
          <w:b/>
          <w:sz w:val="32"/>
          <w:szCs w:val="32"/>
        </w:rPr>
        <w:t xml:space="preserve">TEST: </w:t>
      </w:r>
      <w:r>
        <w:rPr>
          <w:rFonts w:ascii="Calibri" w:hAnsi="Calibri"/>
          <w:b/>
          <w:sz w:val="32"/>
          <w:szCs w:val="32"/>
        </w:rPr>
        <w:t>Cosmetic Science</w:t>
      </w:r>
    </w:p>
    <w:p w:rsidR="00B776E4" w:rsidRPr="00500A89" w:rsidRDefault="00B776E4" w:rsidP="00B776E4">
      <w:pPr>
        <w:spacing w:line="480" w:lineRule="auto"/>
        <w:ind w:left="1276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TIME: 45</w:t>
      </w:r>
      <w:r w:rsidRPr="00500A89">
        <w:rPr>
          <w:rFonts w:ascii="Calibri" w:hAnsi="Calibri" w:cs="Calibri"/>
          <w:b/>
          <w:sz w:val="32"/>
          <w:szCs w:val="32"/>
        </w:rPr>
        <w:t xml:space="preserve"> minutes</w:t>
      </w:r>
    </w:p>
    <w:p w:rsidR="00B776E4" w:rsidRDefault="00B776E4" w:rsidP="00B776E4">
      <w:pPr>
        <w:spacing w:line="480" w:lineRule="auto"/>
        <w:ind w:left="1276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QUES</w:t>
      </w:r>
      <w:r w:rsidR="00447244">
        <w:rPr>
          <w:rFonts w:ascii="Calibri" w:hAnsi="Calibri" w:cs="Calibri"/>
          <w:b/>
          <w:sz w:val="32"/>
          <w:szCs w:val="32"/>
        </w:rPr>
        <w:t>TIONS: 13 Short Answer        (68</w:t>
      </w:r>
      <w:r w:rsidRPr="00500A89">
        <w:rPr>
          <w:rFonts w:ascii="Calibri" w:hAnsi="Calibri" w:cs="Calibri"/>
          <w:b/>
          <w:sz w:val="32"/>
          <w:szCs w:val="32"/>
        </w:rPr>
        <w:t xml:space="preserve"> marks)</w:t>
      </w:r>
    </w:p>
    <w:p w:rsidR="00C875E9" w:rsidRPr="00B776E4" w:rsidRDefault="00B776E4" w:rsidP="00B776E4">
      <w:pPr>
        <w:spacing w:line="360" w:lineRule="auto"/>
        <w:ind w:left="1276"/>
        <w:rPr>
          <w:rFonts w:ascii="Calibri" w:hAnsi="Calibri"/>
          <w:b/>
          <w:sz w:val="28"/>
        </w:rPr>
      </w:pPr>
      <w:r w:rsidRPr="00B776E4">
        <w:rPr>
          <w:rFonts w:ascii="Calibri" w:hAnsi="Calibri"/>
          <w:b/>
          <w:sz w:val="28"/>
        </w:rPr>
        <w:t>Answer all questions in the spaces provided.</w:t>
      </w:r>
    </w:p>
    <w:p w:rsidR="00C875E9" w:rsidRPr="00500A89" w:rsidRDefault="00C875E9" w:rsidP="00C875E9">
      <w:pPr>
        <w:spacing w:line="360" w:lineRule="auto"/>
        <w:rPr>
          <w:rFonts w:ascii="Calibri" w:hAnsi="Calibri"/>
        </w:rPr>
      </w:pPr>
    </w:p>
    <w:p w:rsidR="00BD2F08" w:rsidRPr="00500A89" w:rsidRDefault="00C875E9" w:rsidP="00BD2F08">
      <w:pPr>
        <w:rPr>
          <w:rFonts w:ascii="Calibri" w:hAnsi="Calibri" w:cs="Arial"/>
          <w:sz w:val="28"/>
          <w:szCs w:val="28"/>
        </w:rPr>
      </w:pPr>
      <w:r w:rsidRPr="00500A89">
        <w:rPr>
          <w:rFonts w:ascii="Calibri" w:hAnsi="Calibri"/>
          <w:sz w:val="28"/>
          <w:szCs w:val="28"/>
        </w:rPr>
        <w:tab/>
        <w:t xml:space="preserve">  </w:t>
      </w:r>
      <w:r w:rsidR="004728E0">
        <w:rPr>
          <w:rFonts w:ascii="Calibri" w:hAnsi="Calibri"/>
          <w:sz w:val="28"/>
          <w:szCs w:val="28"/>
        </w:rPr>
        <w:tab/>
      </w:r>
      <w:r w:rsidR="00B444CB">
        <w:rPr>
          <w:rFonts w:ascii="Calibri" w:hAnsi="Calibri"/>
          <w:sz w:val="28"/>
          <w:szCs w:val="28"/>
        </w:rPr>
        <w:tab/>
      </w:r>
      <w:r w:rsidR="00BD2F08" w:rsidRPr="00500A89">
        <w:rPr>
          <w:rFonts w:ascii="Calibri" w:hAnsi="Calibri"/>
          <w:sz w:val="28"/>
          <w:szCs w:val="28"/>
        </w:rPr>
        <w:t xml:space="preserve">     Total</w:t>
      </w:r>
    </w:p>
    <w:p w:rsidR="00BD2F08" w:rsidRPr="00500A89" w:rsidRDefault="00B5264A" w:rsidP="00BD2F08">
      <w:pPr>
        <w:jc w:val="center"/>
        <w:rPr>
          <w:rFonts w:ascii="Calibri" w:hAnsi="Calibri" w:cs="Arial"/>
          <w:sz w:val="28"/>
          <w:szCs w:val="28"/>
        </w:rPr>
      </w:pPr>
      <w:r w:rsidRPr="00500A89">
        <w:rPr>
          <w:rFonts w:ascii="Calibri" w:hAnsi="Calibr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787E0F" wp14:editId="0288DCF8">
                <wp:simplePos x="0" y="0"/>
                <wp:positionH relativeFrom="column">
                  <wp:posOffset>2864485</wp:posOffset>
                </wp:positionH>
                <wp:positionV relativeFrom="paragraph">
                  <wp:posOffset>188595</wp:posOffset>
                </wp:positionV>
                <wp:extent cx="914400" cy="914400"/>
                <wp:effectExtent l="0" t="0" r="19050" b="19050"/>
                <wp:wrapNone/>
                <wp:docPr id="2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64A" w:rsidRPr="00026DDD" w:rsidRDefault="00B5264A" w:rsidP="00B5264A">
                            <w:pPr>
                              <w:rPr>
                                <w:b/>
                              </w:rPr>
                            </w:pPr>
                          </w:p>
                          <w:p w:rsidR="00B5264A" w:rsidRDefault="00B5264A" w:rsidP="00B5264A">
                            <w:pPr>
                              <w:rPr>
                                <w:b/>
                              </w:rPr>
                            </w:pPr>
                          </w:p>
                          <w:p w:rsidR="00B5264A" w:rsidRPr="00026DDD" w:rsidRDefault="00B5264A" w:rsidP="00B5264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Pr="00B5264A"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5.55pt;margin-top:14.85pt;width:1in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SMiIwIAAFE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">
                <v:textbox>
                  <w:txbxContent>
                    <w:p w:rsidR="00B5264A" w:rsidRPr="00026DDD" w:rsidRDefault="00B5264A" w:rsidP="00B5264A">
                      <w:pPr>
                        <w:rPr>
                          <w:b/>
                        </w:rPr>
                      </w:pPr>
                    </w:p>
                    <w:p w:rsidR="00B5264A" w:rsidRDefault="00B5264A" w:rsidP="00B5264A">
                      <w:pPr>
                        <w:rPr>
                          <w:b/>
                        </w:rPr>
                      </w:pPr>
                    </w:p>
                    <w:p w:rsidR="00B5264A" w:rsidRPr="00026DDD" w:rsidRDefault="00B5264A" w:rsidP="00B5264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Pr="00B5264A"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B776E4" w:rsidRPr="00500A89">
        <w:rPr>
          <w:rFonts w:ascii="Calibri" w:hAnsi="Calibr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B6962" wp14:editId="1916B530">
                <wp:simplePos x="0" y="0"/>
                <wp:positionH relativeFrom="column">
                  <wp:posOffset>1226185</wp:posOffset>
                </wp:positionH>
                <wp:positionV relativeFrom="paragraph">
                  <wp:posOffset>188595</wp:posOffset>
                </wp:positionV>
                <wp:extent cx="914400" cy="914400"/>
                <wp:effectExtent l="0" t="0" r="19050" b="1905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8A4" w:rsidRPr="00026DDD" w:rsidRDefault="00B828A4" w:rsidP="00BD2F08">
                            <w:pPr>
                              <w:rPr>
                                <w:b/>
                              </w:rPr>
                            </w:pPr>
                          </w:p>
                          <w:p w:rsidR="00B828A4" w:rsidRPr="00026DDD" w:rsidRDefault="00B828A4" w:rsidP="00BD2F08">
                            <w:pPr>
                              <w:rPr>
                                <w:b/>
                              </w:rPr>
                            </w:pPr>
                          </w:p>
                          <w:p w:rsidR="00B828A4" w:rsidRPr="00026DDD" w:rsidRDefault="00B828A4" w:rsidP="00BD2F08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B828A4" w:rsidRPr="00026DDD" w:rsidRDefault="00B828A4" w:rsidP="00BD2F0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B5264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6.55pt;margin-top:14.8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">
                <v:textbox>
                  <w:txbxContent>
                    <w:p w:rsidR="00B828A4" w:rsidRPr="00026DDD" w:rsidRDefault="00B828A4" w:rsidP="00BD2F08">
                      <w:pPr>
                        <w:rPr>
                          <w:b/>
                        </w:rPr>
                      </w:pPr>
                    </w:p>
                    <w:p w:rsidR="00B828A4" w:rsidRPr="00026DDD" w:rsidRDefault="00B828A4" w:rsidP="00BD2F08">
                      <w:pPr>
                        <w:rPr>
                          <w:b/>
                        </w:rPr>
                      </w:pPr>
                    </w:p>
                    <w:p w:rsidR="00B828A4" w:rsidRPr="00026DDD" w:rsidRDefault="00B828A4" w:rsidP="00BD2F08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B828A4" w:rsidRPr="00026DDD" w:rsidRDefault="00B828A4" w:rsidP="00BD2F0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B5264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/68</w:t>
                      </w:r>
                    </w:p>
                  </w:txbxContent>
                </v:textbox>
              </v:shape>
            </w:pict>
          </mc:Fallback>
        </mc:AlternateContent>
      </w:r>
    </w:p>
    <w:p w:rsidR="00BD2F08" w:rsidRPr="00500A89" w:rsidRDefault="00BD2F08" w:rsidP="00BD2F08">
      <w:pPr>
        <w:jc w:val="center"/>
        <w:rPr>
          <w:rFonts w:ascii="Calibri" w:hAnsi="Calibri"/>
        </w:rPr>
      </w:pPr>
    </w:p>
    <w:p w:rsidR="00BD2F08" w:rsidRPr="00500A89" w:rsidRDefault="00BD2F08" w:rsidP="00BD2F08">
      <w:pPr>
        <w:rPr>
          <w:rFonts w:ascii="Calibri" w:hAnsi="Calibri"/>
        </w:rPr>
      </w:pPr>
    </w:p>
    <w:p w:rsidR="00C875E9" w:rsidRPr="00500A89" w:rsidRDefault="00C875E9" w:rsidP="00BD2F08">
      <w:pPr>
        <w:rPr>
          <w:rFonts w:ascii="Calibri" w:hAnsi="Calibri"/>
        </w:rPr>
      </w:pPr>
    </w:p>
    <w:p w:rsidR="00C875E9" w:rsidRPr="00500A89" w:rsidRDefault="00C875E9" w:rsidP="00C875E9">
      <w:pPr>
        <w:tabs>
          <w:tab w:val="left" w:pos="7305"/>
        </w:tabs>
        <w:rPr>
          <w:rFonts w:ascii="Calibri" w:hAnsi="Calibri"/>
        </w:rPr>
      </w:pPr>
    </w:p>
    <w:p w:rsidR="00C875E9" w:rsidRPr="00500A89" w:rsidRDefault="00C875E9" w:rsidP="00C875E9">
      <w:pPr>
        <w:tabs>
          <w:tab w:val="left" w:pos="7305"/>
        </w:tabs>
        <w:rPr>
          <w:rFonts w:ascii="Calibri" w:hAnsi="Calibri"/>
          <w:b/>
        </w:rPr>
      </w:pPr>
    </w:p>
    <w:p w:rsidR="00C875E9" w:rsidRPr="00500A89" w:rsidRDefault="00C875E9" w:rsidP="00C875E9">
      <w:pPr>
        <w:tabs>
          <w:tab w:val="left" w:pos="7305"/>
        </w:tabs>
        <w:rPr>
          <w:rFonts w:ascii="Calibri" w:hAnsi="Calibri"/>
          <w:b/>
        </w:rPr>
      </w:pPr>
    </w:p>
    <w:p w:rsidR="00B776E4" w:rsidRDefault="00B776E4">
      <w:pPr>
        <w:rPr>
          <w:lang w:val="en-AU"/>
        </w:rPr>
      </w:pPr>
      <w:r>
        <w:rPr>
          <w:lang w:val="en-AU"/>
        </w:rPr>
        <w:br w:type="page"/>
      </w:r>
    </w:p>
    <w:p w:rsidR="000264D3" w:rsidRDefault="000E05AB" w:rsidP="000264D3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ind w:left="457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lastRenderedPageBreak/>
        <w:t>Explain what the term “ethics” means and give one example of an ethical dilemma</w:t>
      </w:r>
      <w:r w:rsidR="00433B01" w:rsidRPr="000E12B4">
        <w:rPr>
          <w:rFonts w:asciiTheme="minorHAnsi" w:hAnsiTheme="minorHAnsi" w:cstheme="minorHAnsi"/>
          <w:color w:val="000000"/>
          <w:sz w:val="28"/>
          <w:szCs w:val="28"/>
        </w:rPr>
        <w:t xml:space="preserve"> related to the cosmetic science industry</w:t>
      </w:r>
      <w:r w:rsidRPr="000E12B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  <w:t>(2 marks)</w:t>
      </w:r>
    </w:p>
    <w:p w:rsidR="000E12B4" w:rsidRPr="000E12B4" w:rsidRDefault="000E12B4" w:rsidP="000E12B4">
      <w:pPr>
        <w:pStyle w:val="NormalWeb"/>
        <w:spacing w:before="0" w:beforeAutospacing="0" w:after="0" w:afterAutospacing="0" w:line="276" w:lineRule="auto"/>
        <w:ind w:left="457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Default="00F13E49" w:rsidP="00F13E49">
      <w:pPr>
        <w:pStyle w:val="NormalWeb"/>
        <w:tabs>
          <w:tab w:val="left" w:pos="9923"/>
        </w:tabs>
        <w:spacing w:before="0" w:beforeAutospacing="0" w:after="0" w:afterAutospacing="0" w:line="276" w:lineRule="auto"/>
        <w:ind w:left="426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Ethics are a set of guidelines (1) for behaving morally.</w:t>
      </w:r>
    </w:p>
    <w:p w:rsidR="00F13E49" w:rsidRPr="00F13E49" w:rsidRDefault="00F13E49" w:rsidP="00F13E49">
      <w:pPr>
        <w:pStyle w:val="NormalWeb"/>
        <w:tabs>
          <w:tab w:val="left" w:pos="9923"/>
        </w:tabs>
        <w:spacing w:before="0" w:beforeAutospacing="0" w:after="0" w:afterAutospacing="0" w:line="276" w:lineRule="auto"/>
        <w:ind w:left="426"/>
        <w:textAlignment w:val="baseline"/>
        <w:rPr>
          <w:rFonts w:asciiTheme="minorHAnsi" w:hAnsiTheme="minorHAnsi" w:cstheme="minorHAnsi"/>
          <w:b/>
          <w:i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Any appropriate example (e.g. animal testing, </w:t>
      </w:r>
      <w:proofErr w:type="spellStart"/>
      <w:r>
        <w:rPr>
          <w:rFonts w:asciiTheme="minorHAnsi" w:hAnsiTheme="minorHAnsi" w:cstheme="minorHAnsi"/>
          <w:b/>
          <w:i/>
          <w:color w:val="000000"/>
          <w:sz w:val="28"/>
          <w:szCs w:val="28"/>
        </w:rPr>
        <w:t>microbeads</w:t>
      </w:r>
      <w:proofErr w:type="spellEnd"/>
      <w:r>
        <w:rPr>
          <w:rFonts w:asciiTheme="minorHAnsi" w:hAnsiTheme="minorHAnsi" w:cstheme="minorHAnsi"/>
          <w:b/>
          <w:i/>
          <w:color w:val="000000"/>
          <w:sz w:val="28"/>
          <w:szCs w:val="28"/>
        </w:rPr>
        <w:t>) – 1 mark</w:t>
      </w:r>
    </w:p>
    <w:p w:rsidR="000264D3" w:rsidRDefault="000264D3" w:rsidP="000264D3">
      <w:pPr>
        <w:pStyle w:val="NormalWeb"/>
        <w:spacing w:before="0" w:beforeAutospacing="0" w:after="0" w:afterAutospacing="0" w:line="276" w:lineRule="auto"/>
        <w:ind w:left="457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A66AE3" w:rsidRPr="000E12B4" w:rsidRDefault="00A66AE3" w:rsidP="000264D3">
      <w:pPr>
        <w:pStyle w:val="NormalWeb"/>
        <w:spacing w:before="0" w:beforeAutospacing="0" w:after="0" w:afterAutospacing="0" w:line="276" w:lineRule="auto"/>
        <w:ind w:left="457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E05AB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t>Label the three layers of hair in the diagram below:</w:t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  <w:t>(3 marks)</w:t>
      </w:r>
    </w:p>
    <w:p w:rsidR="000264D3" w:rsidRPr="000E12B4" w:rsidRDefault="000E12B4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C290857" wp14:editId="2D31D7A9">
            <wp:simplePos x="0" y="0"/>
            <wp:positionH relativeFrom="margin">
              <wp:posOffset>1346200</wp:posOffset>
            </wp:positionH>
            <wp:positionV relativeFrom="margin">
              <wp:posOffset>2118995</wp:posOffset>
            </wp:positionV>
            <wp:extent cx="3876675" cy="3195955"/>
            <wp:effectExtent l="0" t="0" r="9525" b="4445"/>
            <wp:wrapNone/>
            <wp:docPr id="1" name="Picture 1" descr="Image result for 3 layers of h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3 layers of hai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5AB" w:rsidRPr="000E12B4"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10AD94" wp14:editId="24DFBDC4">
                <wp:simplePos x="0" y="0"/>
                <wp:positionH relativeFrom="column">
                  <wp:posOffset>2717165</wp:posOffset>
                </wp:positionH>
                <wp:positionV relativeFrom="paragraph">
                  <wp:posOffset>10795</wp:posOffset>
                </wp:positionV>
                <wp:extent cx="1095375" cy="3238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5AB" w:rsidRPr="000E05AB" w:rsidRDefault="000E05AB" w:rsidP="000E05A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0E05AB">
                              <w:rPr>
                                <w:b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213.95pt;margin-top:.85pt;width:86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" fillcolor="white [3201]" strokecolor="white [3212]" strokeweight="1pt">
                <v:textbox>
                  <w:txbxContent>
                    <w:p w:rsidR="000E05AB" w:rsidRPr="000E05AB" w:rsidRDefault="000E05AB" w:rsidP="000E05A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0E05AB">
                        <w:rPr>
                          <w:b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433B01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7DE85D" wp14:editId="50480E07">
                <wp:simplePos x="0" y="0"/>
                <wp:positionH relativeFrom="column">
                  <wp:posOffset>2983865</wp:posOffset>
                </wp:positionH>
                <wp:positionV relativeFrom="paragraph">
                  <wp:posOffset>45085</wp:posOffset>
                </wp:positionV>
                <wp:extent cx="571500" cy="381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5AB" w:rsidRPr="000E05AB" w:rsidRDefault="000E05AB" w:rsidP="000E05A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234.95pt;margin-top:3.55pt;width:4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" fillcolor="white [3201]" strokecolor="white [3212]" strokeweight="1pt">
                <v:textbox>
                  <w:txbxContent>
                    <w:p w:rsidR="000E05AB" w:rsidRPr="000E05AB" w:rsidRDefault="000E05AB" w:rsidP="000E05A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E05AB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EB8A12" wp14:editId="701C907B">
                <wp:simplePos x="0" y="0"/>
                <wp:positionH relativeFrom="column">
                  <wp:posOffset>3374390</wp:posOffset>
                </wp:positionH>
                <wp:positionV relativeFrom="paragraph">
                  <wp:posOffset>-2540</wp:posOffset>
                </wp:positionV>
                <wp:extent cx="571500" cy="381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5AB" w:rsidRPr="000E05AB" w:rsidRDefault="000E05AB" w:rsidP="000E05A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265.7pt;margin-top:-.2pt;width:4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" fillcolor="white [3201]" strokecolor="white [3212]" strokeweight="1pt">
                <v:textbox>
                  <w:txbxContent>
                    <w:p w:rsidR="000E05AB" w:rsidRPr="000E05AB" w:rsidRDefault="000E05AB" w:rsidP="000E05A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ind w:left="254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E05AB" w:rsidRPr="000E12B4" w:rsidRDefault="000E05AB" w:rsidP="000E05AB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E05AB" w:rsidRPr="000E12B4" w:rsidRDefault="000E05AB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t>Match each layer of hair with its correct description by placing the corresponding letter in the table below:</w:t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  <w:t>(3 marks)</w:t>
      </w:r>
    </w:p>
    <w:p w:rsidR="000E05AB" w:rsidRPr="000E12B4" w:rsidRDefault="000E05AB" w:rsidP="000E05AB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2693"/>
      </w:tblGrid>
      <w:tr w:rsidR="001447BE" w:rsidRPr="000E12B4" w:rsidTr="001447BE">
        <w:trPr>
          <w:jc w:val="center"/>
        </w:trPr>
        <w:tc>
          <w:tcPr>
            <w:tcW w:w="5353" w:type="dxa"/>
          </w:tcPr>
          <w:p w:rsidR="001447BE" w:rsidRPr="000E12B4" w:rsidRDefault="001447BE" w:rsidP="000E05A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693" w:type="dxa"/>
          </w:tcPr>
          <w:p w:rsidR="001447BE" w:rsidRPr="000E12B4" w:rsidRDefault="001447BE" w:rsidP="000E05A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LETTER (A, B OR C)</w:t>
            </w:r>
          </w:p>
        </w:tc>
      </w:tr>
      <w:tr w:rsidR="001447BE" w:rsidRPr="000E12B4" w:rsidTr="001447BE">
        <w:trPr>
          <w:trHeight w:val="680"/>
          <w:jc w:val="center"/>
        </w:trPr>
        <w:tc>
          <w:tcPr>
            <w:tcW w:w="5353" w:type="dxa"/>
          </w:tcPr>
          <w:p w:rsidR="001447BE" w:rsidRPr="000E12B4" w:rsidRDefault="001447BE" w:rsidP="001447B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Contains melanin which gives hair its colour</w:t>
            </w:r>
          </w:p>
        </w:tc>
        <w:tc>
          <w:tcPr>
            <w:tcW w:w="2693" w:type="dxa"/>
          </w:tcPr>
          <w:p w:rsidR="001447BE" w:rsidRPr="00743112" w:rsidRDefault="00743112" w:rsidP="001447B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A</w:t>
            </w:r>
          </w:p>
        </w:tc>
      </w:tr>
      <w:tr w:rsidR="001447BE" w:rsidRPr="000E12B4" w:rsidTr="001447BE">
        <w:trPr>
          <w:trHeight w:val="680"/>
          <w:jc w:val="center"/>
        </w:trPr>
        <w:tc>
          <w:tcPr>
            <w:tcW w:w="5353" w:type="dxa"/>
          </w:tcPr>
          <w:p w:rsidR="001447BE" w:rsidRPr="000E12B4" w:rsidRDefault="001447BE" w:rsidP="001447B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Made up of scales which overlap to protect</w:t>
            </w:r>
          </w:p>
        </w:tc>
        <w:tc>
          <w:tcPr>
            <w:tcW w:w="2693" w:type="dxa"/>
          </w:tcPr>
          <w:p w:rsidR="001447BE" w:rsidRPr="00743112" w:rsidRDefault="00743112" w:rsidP="001447B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C</w:t>
            </w:r>
          </w:p>
        </w:tc>
      </w:tr>
      <w:tr w:rsidR="001447BE" w:rsidRPr="000E12B4" w:rsidTr="001447BE">
        <w:trPr>
          <w:trHeight w:val="680"/>
          <w:jc w:val="center"/>
        </w:trPr>
        <w:tc>
          <w:tcPr>
            <w:tcW w:w="5353" w:type="dxa"/>
          </w:tcPr>
          <w:p w:rsidR="001447BE" w:rsidRPr="000E12B4" w:rsidRDefault="001447BE" w:rsidP="001447B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May be absent, fragmented or segmented</w:t>
            </w:r>
          </w:p>
        </w:tc>
        <w:tc>
          <w:tcPr>
            <w:tcW w:w="2693" w:type="dxa"/>
          </w:tcPr>
          <w:p w:rsidR="001447BE" w:rsidRPr="000E12B4" w:rsidRDefault="00743112" w:rsidP="001447B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B</w:t>
            </w:r>
          </w:p>
        </w:tc>
      </w:tr>
    </w:tbl>
    <w:p w:rsidR="00A66AE3" w:rsidRDefault="00A66AE3" w:rsidP="00A66AE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A66AE3" w:rsidRDefault="00A66AE3">
      <w:pPr>
        <w:rPr>
          <w:rFonts w:eastAsia="Times New Roman" w:cstheme="minorHAnsi"/>
          <w:color w:val="000000"/>
          <w:sz w:val="28"/>
          <w:szCs w:val="28"/>
          <w:lang w:val="en-AU" w:eastAsia="en-AU"/>
        </w:rPr>
      </w:pPr>
      <w:r>
        <w:rPr>
          <w:rFonts w:cstheme="minorHAnsi"/>
          <w:color w:val="000000"/>
          <w:sz w:val="28"/>
          <w:szCs w:val="28"/>
        </w:rPr>
        <w:br w:type="page"/>
      </w:r>
    </w:p>
    <w:p w:rsidR="00CC307A" w:rsidRPr="000E12B4" w:rsidRDefault="00CC307A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As your skin produces sebum to coat and protect each strand of hair, over time this can make your hair look greasy or dirty. </w:t>
      </w:r>
      <w:r w:rsidRPr="000E12B4">
        <w:rPr>
          <w:rFonts w:asciiTheme="minorHAnsi" w:hAnsiTheme="minorHAnsi" w:cstheme="minorHAnsi"/>
          <w:b/>
          <w:color w:val="000000"/>
          <w:sz w:val="28"/>
          <w:szCs w:val="28"/>
        </w:rPr>
        <w:t>Describe</w:t>
      </w:r>
      <w:r w:rsidRPr="000E12B4">
        <w:rPr>
          <w:rFonts w:asciiTheme="minorHAnsi" w:hAnsiTheme="minorHAnsi" w:cstheme="minorHAnsi"/>
          <w:color w:val="000000"/>
          <w:sz w:val="28"/>
          <w:szCs w:val="28"/>
        </w:rPr>
        <w:t xml:space="preserve"> how shampoo works to clean your hair and why it is better than water alone. </w:t>
      </w:r>
      <w:r w:rsidRPr="000E12B4">
        <w:rPr>
          <w:rFonts w:asciiTheme="minorHAnsi" w:hAnsiTheme="minorHAnsi" w:cstheme="minorHAnsi"/>
          <w:i/>
          <w:color w:val="000000"/>
          <w:sz w:val="28"/>
          <w:szCs w:val="28"/>
        </w:rPr>
        <w:t>You may like to use a diagram to help explain your answer.</w:t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  <w:t>(5 marks)</w:t>
      </w:r>
    </w:p>
    <w:p w:rsidR="00CC307A" w:rsidRDefault="00CC307A" w:rsidP="00CC307A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A66AE3" w:rsidRDefault="00193B83" w:rsidP="00A66AE3">
      <w:pPr>
        <w:pStyle w:val="NormalWeb"/>
        <w:tabs>
          <w:tab w:val="left" w:pos="10348"/>
        </w:tabs>
        <w:spacing w:before="0" w:beforeAutospacing="0" w:after="0" w:afterAutospacing="0" w:line="480" w:lineRule="auto"/>
        <w:ind w:left="709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Sebum is oily and cannot dissolve in water (1). </w:t>
      </w:r>
    </w:p>
    <w:p w:rsidR="000E12B4" w:rsidRPr="00193B83" w:rsidRDefault="00193B83" w:rsidP="00A66AE3">
      <w:pPr>
        <w:pStyle w:val="NormalWeb"/>
        <w:tabs>
          <w:tab w:val="left" w:pos="10348"/>
        </w:tabs>
        <w:spacing w:before="0" w:beforeAutospacing="0" w:after="0" w:afterAutospacing="0" w:line="480" w:lineRule="auto"/>
        <w:ind w:left="709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Shampoo is detergent (1). Part of detergent binds to sebum/oil (1) and another part binds to water (1) so sebum/oil can be washed away (1).</w:t>
      </w:r>
    </w:p>
    <w:p w:rsidR="000E12B4" w:rsidRPr="000E12B4" w:rsidRDefault="000E12B4" w:rsidP="000E12B4">
      <w:pPr>
        <w:pStyle w:val="NormalWeb"/>
        <w:tabs>
          <w:tab w:val="left" w:pos="10348"/>
        </w:tabs>
        <w:spacing w:before="0" w:beforeAutospacing="0" w:after="0" w:afterAutospacing="0" w:line="480" w:lineRule="auto"/>
        <w:ind w:left="709"/>
        <w:textAlignment w:val="baseline"/>
        <w:rPr>
          <w:rFonts w:asciiTheme="minorHAnsi" w:hAnsiTheme="minorHAnsi" w:cstheme="minorHAnsi"/>
          <w:color w:val="000000"/>
          <w:sz w:val="28"/>
          <w:szCs w:val="28"/>
          <w:u w:val="dotted"/>
        </w:rPr>
      </w:pPr>
    </w:p>
    <w:p w:rsidR="000264D3" w:rsidRPr="000E12B4" w:rsidRDefault="00CC307A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t>Why is it important to consider pH of shampoo and how does this affect the strength of the hair strand?</w:t>
      </w:r>
      <w:r w:rsidR="000264D3" w:rsidRPr="000E12B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  <w:t>(6 marks)</w:t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ind w:left="254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93B73" w:rsidRDefault="00693B73" w:rsidP="00A66AE3">
      <w:pPr>
        <w:pStyle w:val="NormalWeb"/>
        <w:tabs>
          <w:tab w:val="left" w:pos="10348"/>
        </w:tabs>
        <w:spacing w:before="0" w:beforeAutospacing="0" w:after="0" w:afterAutospacing="0" w:line="480" w:lineRule="auto"/>
        <w:ind w:left="709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Shampoo with low pH [acidic (1)] is better for hair (1) as it makes hair stronger (1).</w:t>
      </w:r>
    </w:p>
    <w:p w:rsidR="000264D3" w:rsidRPr="00693B73" w:rsidRDefault="00693B73" w:rsidP="00A66AE3">
      <w:pPr>
        <w:pStyle w:val="NormalWeb"/>
        <w:tabs>
          <w:tab w:val="left" w:pos="10348"/>
        </w:tabs>
        <w:spacing w:before="0" w:beforeAutospacing="0" w:after="0" w:afterAutospacing="0" w:line="480" w:lineRule="auto"/>
        <w:ind w:left="709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Shampoo with high pH [alkaline/basic (1)] causes keratin to break (1), weakening or damaging the hair (1).</w:t>
      </w:r>
      <w:r w:rsidR="000E12B4" w:rsidRPr="00693B73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="000E12B4" w:rsidRPr="00693B73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="000E12B4" w:rsidRPr="00693B73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="000E12B4" w:rsidRPr="00693B73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="000E12B4" w:rsidRPr="00693B73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="000E12B4" w:rsidRPr="00693B73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="000E12B4" w:rsidRPr="00693B73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="00532896" w:rsidRPr="00693B73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ind w:left="254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93B73" w:rsidRDefault="00693B73">
      <w:pPr>
        <w:rPr>
          <w:rFonts w:eastAsia="Times New Roman" w:cstheme="minorHAnsi"/>
          <w:color w:val="000000"/>
          <w:sz w:val="28"/>
          <w:szCs w:val="28"/>
          <w:lang w:val="en-AU" w:eastAsia="en-AU"/>
        </w:rPr>
      </w:pPr>
      <w:r>
        <w:rPr>
          <w:rFonts w:cstheme="minorHAnsi"/>
          <w:color w:val="000000"/>
          <w:sz w:val="28"/>
          <w:szCs w:val="28"/>
        </w:rPr>
        <w:br w:type="page"/>
      </w:r>
    </w:p>
    <w:p w:rsidR="000264D3" w:rsidRPr="000E12B4" w:rsidRDefault="00CC307A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lastRenderedPageBreak/>
        <w:t>Label</w:t>
      </w:r>
      <w:r w:rsidR="000264D3" w:rsidRPr="000E12B4">
        <w:rPr>
          <w:rFonts w:asciiTheme="minorHAnsi" w:hAnsiTheme="minorHAnsi" w:cstheme="minorHAnsi"/>
          <w:color w:val="000000"/>
          <w:sz w:val="28"/>
          <w:szCs w:val="28"/>
        </w:rPr>
        <w:t xml:space="preserve"> the five </w:t>
      </w:r>
      <w:r w:rsidRPr="000E12B4">
        <w:rPr>
          <w:rFonts w:asciiTheme="minorHAnsi" w:hAnsiTheme="minorHAnsi" w:cstheme="minorHAnsi"/>
          <w:color w:val="000000"/>
          <w:sz w:val="28"/>
          <w:szCs w:val="28"/>
        </w:rPr>
        <w:t>parts of the</w:t>
      </w:r>
      <w:r w:rsidR="000264D3" w:rsidRPr="000E12B4">
        <w:rPr>
          <w:rFonts w:asciiTheme="minorHAnsi" w:hAnsiTheme="minorHAnsi" w:cstheme="minorHAnsi"/>
          <w:color w:val="000000"/>
          <w:sz w:val="28"/>
          <w:szCs w:val="28"/>
        </w:rPr>
        <w:t xml:space="preserve"> tooth</w:t>
      </w:r>
      <w:r w:rsidRPr="000E12B4">
        <w:rPr>
          <w:rFonts w:asciiTheme="minorHAnsi" w:hAnsiTheme="minorHAnsi" w:cstheme="minorHAnsi"/>
          <w:color w:val="000000"/>
          <w:sz w:val="28"/>
          <w:szCs w:val="28"/>
        </w:rPr>
        <w:t xml:space="preserve"> in the diagram below:</w:t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  <w:t>(5 marks)</w:t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ind w:left="47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ind w:left="47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CC307A" w:rsidP="000264D3">
      <w:pPr>
        <w:pStyle w:val="NormalWeb"/>
        <w:spacing w:before="0" w:beforeAutospacing="0" w:after="0" w:afterAutospacing="0" w:line="276" w:lineRule="auto"/>
        <w:ind w:left="47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87935" behindDoc="0" locked="0" layoutInCell="1" allowOverlap="1" wp14:anchorId="34742C93" wp14:editId="67DEDE97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552950" cy="4381500"/>
            <wp:effectExtent l="0" t="0" r="0" b="0"/>
            <wp:wrapTopAndBottom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3"/>
                    <a:stretch/>
                  </pic:blipFill>
                  <pic:spPr bwMode="auto">
                    <a:xfrm>
                      <a:off x="0" y="0"/>
                      <a:ext cx="45529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ind w:left="47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CC307A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t>Fill in the missing information about the ingredients in toothpaste:</w:t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  <w:t>(8 marks)</w:t>
      </w:r>
    </w:p>
    <w:p w:rsidR="000E12B4" w:rsidRPr="000E12B4" w:rsidRDefault="000E12B4" w:rsidP="000E12B4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8"/>
        <w:gridCol w:w="4938"/>
      </w:tblGrid>
      <w:tr w:rsidR="00CC307A" w:rsidRPr="000E12B4" w:rsidTr="000E12B4">
        <w:tc>
          <w:tcPr>
            <w:tcW w:w="5353" w:type="dxa"/>
            <w:vAlign w:val="center"/>
          </w:tcPr>
          <w:p w:rsidR="00CC307A" w:rsidRPr="000E12B4" w:rsidRDefault="000E12B4" w:rsidP="000E12B4">
            <w:pPr>
              <w:pStyle w:val="NormalWeb"/>
              <w:spacing w:before="0" w:beforeAutospacing="0" w:after="0" w:afterAutospacing="0" w:line="276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INGREDIENT</w:t>
            </w:r>
          </w:p>
        </w:tc>
        <w:tc>
          <w:tcPr>
            <w:tcW w:w="5353" w:type="dxa"/>
            <w:vAlign w:val="center"/>
          </w:tcPr>
          <w:p w:rsidR="00CC307A" w:rsidRPr="000E12B4" w:rsidRDefault="000E12B4" w:rsidP="000E12B4">
            <w:pPr>
              <w:pStyle w:val="NormalWeb"/>
              <w:spacing w:before="0" w:beforeAutospacing="0" w:after="0" w:afterAutospacing="0" w:line="276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FUNCTION</w:t>
            </w: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Abrasives</w:t>
            </w:r>
          </w:p>
        </w:tc>
        <w:tc>
          <w:tcPr>
            <w:tcW w:w="5353" w:type="dxa"/>
          </w:tcPr>
          <w:p w:rsidR="00CC307A" w:rsidRPr="00AE188F" w:rsidRDefault="00AE188F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Scrape off plaque/build up</w:t>
            </w: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AE188F" w:rsidRDefault="00AE188F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Humectants</w:t>
            </w:r>
          </w:p>
        </w:tc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Smooth &amp; creamy texture</w:t>
            </w: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AE188F" w:rsidRDefault="00AE188F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Flavours/Sweeteners</w:t>
            </w:r>
          </w:p>
        </w:tc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Pleasant, refreshing taste</w:t>
            </w: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Thickeners &amp; Binders</w:t>
            </w:r>
          </w:p>
        </w:tc>
        <w:tc>
          <w:tcPr>
            <w:tcW w:w="5353" w:type="dxa"/>
          </w:tcPr>
          <w:p w:rsidR="00CC307A" w:rsidRPr="00AE188F" w:rsidRDefault="00AE188F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Prevents mess</w:t>
            </w: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AE188F" w:rsidRDefault="00AE188F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Foaming Agent</w:t>
            </w:r>
          </w:p>
        </w:tc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Makes foam</w:t>
            </w: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Sodium fluoride</w:t>
            </w:r>
          </w:p>
        </w:tc>
        <w:tc>
          <w:tcPr>
            <w:tcW w:w="5353" w:type="dxa"/>
          </w:tcPr>
          <w:p w:rsidR="00CC307A" w:rsidRPr="00AE188F" w:rsidRDefault="00AE188F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Protects against cavities</w:t>
            </w: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Titanium oxide</w:t>
            </w:r>
          </w:p>
        </w:tc>
        <w:tc>
          <w:tcPr>
            <w:tcW w:w="5353" w:type="dxa"/>
          </w:tcPr>
          <w:p w:rsidR="00CC307A" w:rsidRPr="00AE188F" w:rsidRDefault="00AE188F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White colour</w:t>
            </w:r>
          </w:p>
        </w:tc>
      </w:tr>
      <w:tr w:rsidR="000E12B4" w:rsidRPr="000E12B4" w:rsidTr="000E12B4">
        <w:trPr>
          <w:trHeight w:val="510"/>
        </w:trPr>
        <w:tc>
          <w:tcPr>
            <w:tcW w:w="5353" w:type="dxa"/>
          </w:tcPr>
          <w:p w:rsidR="000E12B4" w:rsidRPr="00AE188F" w:rsidRDefault="00AE188F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Sodium Hydroxide</w:t>
            </w:r>
          </w:p>
        </w:tc>
        <w:tc>
          <w:tcPr>
            <w:tcW w:w="5353" w:type="dxa"/>
          </w:tcPr>
          <w:p w:rsidR="000E12B4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Increases pH</w:t>
            </w:r>
          </w:p>
        </w:tc>
      </w:tr>
    </w:tbl>
    <w:p w:rsidR="00CC307A" w:rsidRPr="000E12B4" w:rsidRDefault="00CC307A" w:rsidP="00CC307A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CC307A" w:rsidRPr="000E12B4" w:rsidRDefault="00CC307A">
      <w:pPr>
        <w:rPr>
          <w:rFonts w:cstheme="minorHAnsi"/>
          <w:color w:val="000000"/>
          <w:sz w:val="28"/>
          <w:szCs w:val="28"/>
          <w:lang w:val="en-AU" w:eastAsia="en-AU"/>
        </w:rPr>
      </w:pPr>
    </w:p>
    <w:p w:rsidR="00D42D77" w:rsidRPr="00D42D77" w:rsidRDefault="00D42D77" w:rsidP="000E12B4">
      <w:pPr>
        <w:pStyle w:val="ListParagraph"/>
        <w:numPr>
          <w:ilvl w:val="0"/>
          <w:numId w:val="43"/>
        </w:numPr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  <w:r>
        <w:rPr>
          <w:rFonts w:cstheme="minorHAnsi"/>
          <w:color w:val="000000"/>
          <w:sz w:val="28"/>
          <w:szCs w:val="28"/>
          <w:lang w:val="en-AU" w:eastAsia="en-AU"/>
        </w:rPr>
        <w:t xml:space="preserve">Explain the role of fluoride in maintaining healthy teeth. </w:t>
      </w:r>
      <w:r w:rsidRPr="000E12B4">
        <w:rPr>
          <w:rFonts w:cstheme="minorHAnsi"/>
          <w:i/>
          <w:color w:val="000000"/>
          <w:sz w:val="28"/>
          <w:szCs w:val="28"/>
        </w:rPr>
        <w:t>You may like to use a diagram to help explain your answer.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>(7 marks)</w:t>
      </w:r>
    </w:p>
    <w:p w:rsidR="00D42D77" w:rsidRDefault="00D42D77" w:rsidP="00D42D77">
      <w:pPr>
        <w:pStyle w:val="ListParagraph"/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</w:rPr>
      </w:pPr>
    </w:p>
    <w:p w:rsidR="00D42D77" w:rsidRDefault="005B5A29" w:rsidP="00A66AE3">
      <w:pPr>
        <w:pStyle w:val="ListParagraph"/>
        <w:tabs>
          <w:tab w:val="left" w:pos="10348"/>
        </w:tabs>
        <w:spacing w:line="480" w:lineRule="auto"/>
        <w:contextualSpacing w:val="0"/>
        <w:textAlignment w:val="baseline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Enamel contains minerals – 1 mark</w:t>
      </w:r>
    </w:p>
    <w:p w:rsidR="005B5A29" w:rsidRDefault="005B5A29" w:rsidP="00A66AE3">
      <w:pPr>
        <w:pStyle w:val="ListParagraph"/>
        <w:tabs>
          <w:tab w:val="left" w:pos="10348"/>
        </w:tabs>
        <w:spacing w:line="480" w:lineRule="auto"/>
        <w:contextualSpacing w:val="0"/>
        <w:textAlignment w:val="baseline"/>
        <w:rPr>
          <w:rFonts w:cstheme="minorHAnsi"/>
          <w:b/>
          <w:color w:val="000000"/>
          <w:sz w:val="28"/>
          <w:szCs w:val="28"/>
        </w:rPr>
      </w:pPr>
      <w:proofErr w:type="gramStart"/>
      <w:r>
        <w:rPr>
          <w:rFonts w:cstheme="minorHAnsi"/>
          <w:b/>
          <w:color w:val="000000"/>
          <w:sz w:val="28"/>
          <w:szCs w:val="28"/>
        </w:rPr>
        <w:t>Bacteria produces</w:t>
      </w:r>
      <w:proofErr w:type="gramEnd"/>
      <w:r>
        <w:rPr>
          <w:rFonts w:cstheme="minorHAnsi"/>
          <w:b/>
          <w:color w:val="000000"/>
          <w:sz w:val="28"/>
          <w:szCs w:val="28"/>
        </w:rPr>
        <w:t xml:space="preserve"> acid (1) which dissolves minerals (1) and causes tooth decay (1).</w:t>
      </w:r>
    </w:p>
    <w:p w:rsidR="005B5A29" w:rsidRPr="005B5A29" w:rsidRDefault="005B5A29" w:rsidP="00A66AE3">
      <w:pPr>
        <w:pStyle w:val="ListParagraph"/>
        <w:tabs>
          <w:tab w:val="left" w:pos="10348"/>
        </w:tabs>
        <w:spacing w:line="480" w:lineRule="auto"/>
        <w:contextualSpacing w:val="0"/>
        <w:textAlignment w:val="baseline"/>
        <w:rPr>
          <w:rFonts w:cstheme="minorHAnsi"/>
          <w:b/>
          <w:color w:val="000000"/>
          <w:sz w:val="28"/>
          <w:szCs w:val="28"/>
          <w:lang w:val="en-AU" w:eastAsia="en-AU"/>
        </w:rPr>
      </w:pPr>
      <w:r>
        <w:rPr>
          <w:rFonts w:cstheme="minorHAnsi"/>
          <w:b/>
          <w:color w:val="000000"/>
          <w:sz w:val="28"/>
          <w:szCs w:val="28"/>
          <w:lang w:val="en-AU" w:eastAsia="en-AU"/>
        </w:rPr>
        <w:t>Fluoride replaces lost minerals (1) and attracts other minerals to return to the tooth (1), making enamel stronger/more resistant to decay (1).</w:t>
      </w:r>
    </w:p>
    <w:p w:rsidR="00D42D77" w:rsidRDefault="00D42D77" w:rsidP="00D42D77">
      <w:pPr>
        <w:pStyle w:val="ListParagraph"/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</w:p>
    <w:p w:rsidR="000264D3" w:rsidRDefault="00D42D77" w:rsidP="000E12B4">
      <w:pPr>
        <w:pStyle w:val="ListParagraph"/>
        <w:numPr>
          <w:ilvl w:val="0"/>
          <w:numId w:val="43"/>
        </w:numPr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  <w:r>
        <w:rPr>
          <w:rFonts w:cstheme="minorHAnsi"/>
          <w:color w:val="000000"/>
          <w:sz w:val="28"/>
          <w:szCs w:val="28"/>
          <w:lang w:val="en-AU" w:eastAsia="en-AU"/>
        </w:rPr>
        <w:t>Label</w:t>
      </w:r>
      <w:r w:rsidR="000264D3" w:rsidRPr="000E12B4">
        <w:rPr>
          <w:rFonts w:cstheme="minorHAnsi"/>
          <w:color w:val="000000"/>
          <w:sz w:val="28"/>
          <w:szCs w:val="28"/>
          <w:lang w:val="en-AU" w:eastAsia="en-AU"/>
        </w:rPr>
        <w:t xml:space="preserve"> the anatomy of skin </w:t>
      </w:r>
      <w:r>
        <w:rPr>
          <w:rFonts w:cstheme="minorHAnsi"/>
          <w:color w:val="000000"/>
          <w:sz w:val="28"/>
          <w:szCs w:val="28"/>
          <w:lang w:val="en-AU" w:eastAsia="en-AU"/>
        </w:rPr>
        <w:t>in the diagram below:</w:t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  <w:t>(6 marks)</w:t>
      </w:r>
    </w:p>
    <w:p w:rsidR="00D42D77" w:rsidRPr="00D42D77" w:rsidRDefault="00D42D77" w:rsidP="00D42D77">
      <w:pPr>
        <w:spacing w:line="276" w:lineRule="auto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  <w:r w:rsidRPr="00D42D77">
        <w:rPr>
          <w:rFonts w:cstheme="minorHAnsi"/>
          <w:noProof/>
          <w:color w:val="000000"/>
          <w:sz w:val="28"/>
          <w:szCs w:val="28"/>
          <w:lang w:val="en-AU" w:eastAsia="en-A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A08486A" wp14:editId="7ACEBC55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6026489" cy="4467225"/>
                <wp:effectExtent l="0" t="0" r="0" b="9525"/>
                <wp:wrapNone/>
                <wp:docPr id="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489" cy="4467225"/>
                          <a:chOff x="164343" y="742996"/>
                          <a:chExt cx="6063396" cy="4968487"/>
                        </a:xfrm>
                      </wpg:grpSpPr>
                      <pic:pic xmlns:pic="http://schemas.openxmlformats.org/drawingml/2006/picture">
                        <pic:nvPicPr>
                          <pic:cNvPr id="15" name="Picture 15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DFF9BB9-9B3F-44E7-BC74-213C288B2A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12302" b="5437"/>
                          <a:stretch/>
                        </pic:blipFill>
                        <pic:spPr>
                          <a:xfrm>
                            <a:off x="164343" y="742996"/>
                            <a:ext cx="6063396" cy="496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1074A41-37E1-49BB-AFBD-1740E96D65AC}"/>
                            </a:ext>
                          </a:extLst>
                        </wps:cNvPr>
                        <wps:cNvSpPr/>
                        <wps:spPr>
                          <a:xfrm>
                            <a:off x="4666225" y="1230981"/>
                            <a:ext cx="1209822" cy="4501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D77" w:rsidRDefault="00D42D77" w:rsidP="00D42D7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Rectangle 25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78BE586-8E93-479F-A05E-893CDC3D9A76}"/>
                            </a:ext>
                          </a:extLst>
                        </wps:cNvPr>
                        <wps:cNvSpPr/>
                        <wps:spPr>
                          <a:xfrm>
                            <a:off x="3737976" y="5120905"/>
                            <a:ext cx="707855" cy="59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D77" w:rsidRDefault="00D42D77" w:rsidP="00D42D7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31" style="position:absolute;margin-left:0;margin-top:19pt;width:474.55pt;height:351.75pt;z-index:251695104;mso-position-horizontal:center;mso-position-horizontal-relative:margin;mso-width-relative:margin;mso-height-relative:margin" coordorigin="1643,7429" coordsize="60633,49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2" type="#_x0000_t75" style="position:absolute;left:1643;top:7429;width:60634;height:49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Fe9vCAAAA2wAAAA8AAABkcnMvZG93bnJldi54bWxET0trwkAQvgv+h2WE3pqNYotGV7FKoZSC&#10;74O3ITsmsdnZkN2a+O9doeBtPr7nTOetKcWValdYVtCPYhDEqdUFZwoO+8/XEQjnkTWWlknBjRzM&#10;Z93OFBNtG97SdeczEULYJagg975KpHRpTgZdZCviwJ1tbdAHWGdS19iEcFPKQRy/S4MFh4YcK1rm&#10;lP7u/oyC73V5qlL3sdnrn2Y4bi/99WpxVOql1y4mIDy1/in+d3/pMP8NHr+EA+Ts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hXvbwgAAANsAAAAPAAAAAAAAAAAAAAAAAJ8C&#10;AABkcnMvZG93bnJldi54bWxQSwUGAAAAAAQABAD3AAAAjgMAAAAA&#10;">
                  <v:imagedata r:id="rId11" o:title="" croptop="8062f" cropbottom="3563f"/>
                  <v:path arrowok="t"/>
                </v:shape>
                <v:rect id="Rectangle 23" o:spid="_x0000_s1033" style="position:absolute;left:46662;top:12309;width:12098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FBjL8A&#10;AADbAAAADwAAAGRycy9kb3ducmV2LnhtbESPQYvCMBSE7wv+h/AEb9vUCiLVKEURvFa9eHs0z7bY&#10;vNQkav33RljY4zAz3zCrzWA68STnW8sKpkkKgriyuuVawfm0/12A8AFZY2eZFLzJw2Y9+llhru2L&#10;S3oeQy0ihH2OCpoQ+lxKXzVk0Ce2J47e1TqDIUpXS+3wFeGmk1mazqXBluNCgz1tG6pux4dRsOuK&#10;6cXeucBDKO9167JycJlSk/FQLEEEGsJ/+K990AqyGXy/xB8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wUGMvwAAANsAAAAPAAAAAAAAAAAAAAAAAJgCAABkcnMvZG93bnJl&#10;di54bWxQSwUGAAAAAAQABAD1AAAAhAMAAAAA&#10;" fillcolor="white [3201]" strokecolor="white [3212]" strokeweight="1pt">
                  <v:textbox>
                    <w:txbxContent>
                      <w:p w:rsidR="00D42D77" w:rsidRDefault="00D42D77" w:rsidP="00D42D7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5" o:spid="_x0000_s1034" style="position:absolute;left:37379;top:51209;width:707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VIsYA&#10;AADbAAAADwAAAGRycy9kb3ducmV2LnhtbESPT2vCQBTE7wW/w/IEb3Xjn6rEbKSI0oIHMa3g8ZF9&#10;JrHZtzG71fTbu4VCj8PM/IZJVp2pxY1aV1lWMBpGIIhzqysuFHx+bJ8XIJxH1lhbJgU/5GCV9p4S&#10;jLW984FumS9EgLCLUUHpfRNL6fKSDLqhbYiDd7atQR9kW0jd4j3ATS3HUTSTBisOCyU2tC4p/8q+&#10;jYLdRV+nxWmzn1Tz9fx4nb5l2/NEqUG/e12C8NT5//Bf+10rGL/A75fwA2T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yVIsYAAADbAAAADwAAAAAAAAAAAAAAAACYAgAAZHJz&#10;L2Rvd25yZXYueG1sUEsFBgAAAAAEAAQA9QAAAIsDAAAAAA==&#10;" fillcolor="white [3201]" stroked="f" strokeweight="1pt">
                  <v:textbox>
                    <w:txbxContent>
                      <w:p w:rsidR="00D42D77" w:rsidRDefault="00D42D77" w:rsidP="00D42D7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D42D77" w:rsidRDefault="00D42D77">
      <w:pPr>
        <w:rPr>
          <w:rFonts w:cstheme="minorHAnsi"/>
          <w:color w:val="000000"/>
          <w:sz w:val="28"/>
          <w:szCs w:val="28"/>
          <w:lang w:val="en-AU" w:eastAsia="en-AU"/>
        </w:rPr>
      </w:pPr>
      <w:r w:rsidRPr="00D42D77">
        <w:rPr>
          <w:rFonts w:cstheme="minorHAnsi"/>
          <w:noProof/>
          <w:color w:val="000000"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373771" wp14:editId="765699B4">
                <wp:simplePos x="0" y="0"/>
                <wp:positionH relativeFrom="column">
                  <wp:posOffset>6574790</wp:posOffset>
                </wp:positionH>
                <wp:positionV relativeFrom="paragraph">
                  <wp:posOffset>3265805</wp:posOffset>
                </wp:positionV>
                <wp:extent cx="381000" cy="427977"/>
                <wp:effectExtent l="0" t="0" r="19050" b="1079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27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D77" w:rsidRPr="00D42D77" w:rsidRDefault="00D42D77" w:rsidP="00D42D77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</w:rPr>
                              <w:t>vi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1" type="#_x0000_t202" style="position:absolute;margin-left:517.7pt;margin-top:257.15pt;width:30pt;height:33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" strokecolor="white [3212]">
                <v:textbox>
                  <w:txbxContent>
                    <w:p w:rsidR="00D42D77" w:rsidRPr="00D42D77" w:rsidRDefault="00D42D77" w:rsidP="00D42D77">
                      <w:pPr>
                        <w:rPr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</w:rPr>
                        <w:t>v</w:t>
                      </w:r>
                      <w:r>
                        <w:rPr>
                          <w:b/>
                          <w:sz w:val="36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42D77">
        <w:rPr>
          <w:rFonts w:cstheme="minorHAnsi"/>
          <w:noProof/>
          <w:color w:val="000000"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0F69AE" wp14:editId="7555F9B2">
                <wp:simplePos x="0" y="0"/>
                <wp:positionH relativeFrom="column">
                  <wp:posOffset>3602990</wp:posOffset>
                </wp:positionH>
                <wp:positionV relativeFrom="paragraph">
                  <wp:posOffset>3855085</wp:posOffset>
                </wp:positionV>
                <wp:extent cx="381000" cy="427977"/>
                <wp:effectExtent l="0" t="0" r="19050" b="1079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27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D77" w:rsidRPr="00D42D77" w:rsidRDefault="00D42D77" w:rsidP="00D42D77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83.7pt;margin-top:303.55pt;width:30pt;height:33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" strokecolor="white [3212]">
                <v:textbox>
                  <w:txbxContent>
                    <w:p w:rsidR="00D42D77" w:rsidRPr="00D42D77" w:rsidRDefault="00D42D77" w:rsidP="00D42D77">
                      <w:pPr>
                        <w:rPr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42D77">
        <w:rPr>
          <w:rFonts w:cstheme="minorHAnsi"/>
          <w:noProof/>
          <w:color w:val="000000"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01CA3D" wp14:editId="53B84852">
                <wp:simplePos x="0" y="0"/>
                <wp:positionH relativeFrom="column">
                  <wp:posOffset>1088390</wp:posOffset>
                </wp:positionH>
                <wp:positionV relativeFrom="paragraph">
                  <wp:posOffset>3689350</wp:posOffset>
                </wp:positionV>
                <wp:extent cx="381000" cy="427977"/>
                <wp:effectExtent l="0" t="0" r="19050" b="1079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27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D77" w:rsidRPr="00D42D77" w:rsidRDefault="00D42D77" w:rsidP="00D42D77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 w:rsidRPr="00D42D77">
                              <w:rPr>
                                <w:b/>
                                <w:sz w:val="36"/>
                              </w:rPr>
                              <w:t>i</w:t>
                            </w:r>
                            <w:r>
                              <w:rPr>
                                <w:b/>
                                <w:sz w:val="36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85.7pt;margin-top:290.5pt;width:30pt;height:33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" strokecolor="white [3212]">
                <v:textbox>
                  <w:txbxContent>
                    <w:p w:rsidR="00D42D77" w:rsidRPr="00D42D77" w:rsidRDefault="00D42D77" w:rsidP="00D42D77">
                      <w:pPr>
                        <w:rPr>
                          <w:b/>
                          <w:sz w:val="36"/>
                        </w:rPr>
                      </w:pPr>
                      <w:proofErr w:type="gramStart"/>
                      <w:r w:rsidRPr="00D42D77">
                        <w:rPr>
                          <w:b/>
                          <w:sz w:val="36"/>
                        </w:rPr>
                        <w:t>i</w:t>
                      </w:r>
                      <w:r>
                        <w:rPr>
                          <w:b/>
                          <w:sz w:val="36"/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42D77">
        <w:rPr>
          <w:rFonts w:cstheme="minorHAnsi"/>
          <w:noProof/>
          <w:color w:val="000000"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736D8E" wp14:editId="233EE0CA">
                <wp:simplePos x="0" y="0"/>
                <wp:positionH relativeFrom="column">
                  <wp:posOffset>31115</wp:posOffset>
                </wp:positionH>
                <wp:positionV relativeFrom="paragraph">
                  <wp:posOffset>3070225</wp:posOffset>
                </wp:positionV>
                <wp:extent cx="410845" cy="427977"/>
                <wp:effectExtent l="0" t="0" r="27305" b="1079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427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D77" w:rsidRPr="00D42D77" w:rsidRDefault="00D42D77" w:rsidP="00D42D77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 w:rsidRPr="00D42D77">
                              <w:rPr>
                                <w:b/>
                                <w:sz w:val="36"/>
                              </w:rPr>
                              <w:t>i</w:t>
                            </w:r>
                            <w:r>
                              <w:rPr>
                                <w:b/>
                                <w:sz w:val="36"/>
                              </w:rPr>
                              <w:t>ii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.45pt;margin-top:241.75pt;width:32.35pt;height:3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" strokecolor="white [3212]">
                <v:textbox>
                  <w:txbxContent>
                    <w:p w:rsidR="00D42D77" w:rsidRPr="00D42D77" w:rsidRDefault="00D42D77" w:rsidP="00D42D77">
                      <w:pPr>
                        <w:rPr>
                          <w:b/>
                          <w:sz w:val="36"/>
                        </w:rPr>
                      </w:pPr>
                      <w:proofErr w:type="gramStart"/>
                      <w:r w:rsidRPr="00D42D77">
                        <w:rPr>
                          <w:b/>
                          <w:sz w:val="36"/>
                        </w:rPr>
                        <w:t>i</w:t>
                      </w:r>
                      <w:r>
                        <w:rPr>
                          <w:b/>
                          <w:sz w:val="36"/>
                        </w:rPr>
                        <w:t>i</w:t>
                      </w:r>
                      <w:r>
                        <w:rPr>
                          <w:b/>
                          <w:sz w:val="36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42D77">
        <w:rPr>
          <w:rFonts w:cstheme="minorHAnsi"/>
          <w:noProof/>
          <w:color w:val="000000"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B30DF" wp14:editId="45DE8C9D">
                <wp:simplePos x="0" y="0"/>
                <wp:positionH relativeFrom="column">
                  <wp:posOffset>-207010</wp:posOffset>
                </wp:positionH>
                <wp:positionV relativeFrom="paragraph">
                  <wp:posOffset>1870075</wp:posOffset>
                </wp:positionV>
                <wp:extent cx="334645" cy="427977"/>
                <wp:effectExtent l="0" t="0" r="27305" b="1079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427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D77" w:rsidRPr="00D42D77" w:rsidRDefault="00D42D77" w:rsidP="00D42D77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 w:rsidRPr="00D42D77">
                              <w:rPr>
                                <w:b/>
                                <w:sz w:val="36"/>
                              </w:rPr>
                              <w:t>i</w:t>
                            </w:r>
                            <w:r>
                              <w:rPr>
                                <w:b/>
                                <w:sz w:val="36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6.3pt;margin-top:147.25pt;width:26.35pt;height:3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" strokecolor="white [3212]">
                <v:textbox>
                  <w:txbxContent>
                    <w:p w:rsidR="00D42D77" w:rsidRPr="00D42D77" w:rsidRDefault="00D42D77" w:rsidP="00D42D77">
                      <w:pPr>
                        <w:rPr>
                          <w:b/>
                          <w:sz w:val="36"/>
                        </w:rPr>
                      </w:pPr>
                      <w:proofErr w:type="gramStart"/>
                      <w:r w:rsidRPr="00D42D77">
                        <w:rPr>
                          <w:b/>
                          <w:sz w:val="36"/>
                        </w:rPr>
                        <w:t>i</w:t>
                      </w:r>
                      <w:r>
                        <w:rPr>
                          <w:b/>
                          <w:sz w:val="36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42D77">
        <w:rPr>
          <w:rFonts w:cstheme="minorHAnsi"/>
          <w:noProof/>
          <w:color w:val="000000"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590CBE" wp14:editId="5B4A7F95">
                <wp:simplePos x="0" y="0"/>
                <wp:positionH relativeFrom="column">
                  <wp:posOffset>183515</wp:posOffset>
                </wp:positionH>
                <wp:positionV relativeFrom="paragraph">
                  <wp:posOffset>1041400</wp:posOffset>
                </wp:positionV>
                <wp:extent cx="258593" cy="1403985"/>
                <wp:effectExtent l="0" t="0" r="2730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9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D77" w:rsidRPr="00D42D77" w:rsidRDefault="00D42D77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 w:rsidRPr="00D42D77">
                              <w:rPr>
                                <w:b/>
                                <w:sz w:val="36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4.45pt;margin-top:82pt;width:20.3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" strokecolor="white [3212]">
                <v:textbox style="mso-fit-shape-to-text:t">
                  <w:txbxContent>
                    <w:p w:rsidR="00D42D77" w:rsidRPr="00D42D77" w:rsidRDefault="00D42D77">
                      <w:pPr>
                        <w:rPr>
                          <w:b/>
                          <w:sz w:val="36"/>
                        </w:rPr>
                      </w:pPr>
                      <w:proofErr w:type="spellStart"/>
                      <w:proofErr w:type="gramStart"/>
                      <w:r w:rsidRPr="00D42D77">
                        <w:rPr>
                          <w:b/>
                          <w:sz w:val="36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color w:val="000000"/>
          <w:sz w:val="28"/>
          <w:szCs w:val="28"/>
          <w:lang w:val="en-AU" w:eastAsia="en-AU"/>
        </w:rPr>
        <w:br w:type="page"/>
      </w:r>
    </w:p>
    <w:p w:rsidR="000264D3" w:rsidRPr="000E12B4" w:rsidRDefault="000264D3" w:rsidP="000264D3">
      <w:pPr>
        <w:pStyle w:val="ListParagraph"/>
        <w:spacing w:line="276" w:lineRule="auto"/>
        <w:ind w:left="414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</w:p>
    <w:p w:rsidR="000264D3" w:rsidRDefault="00D42D77" w:rsidP="000E12B4">
      <w:pPr>
        <w:pStyle w:val="ListParagraph"/>
        <w:numPr>
          <w:ilvl w:val="0"/>
          <w:numId w:val="43"/>
        </w:numPr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  <w:r>
        <w:rPr>
          <w:rFonts w:cstheme="minorHAnsi"/>
          <w:color w:val="000000"/>
          <w:sz w:val="28"/>
          <w:szCs w:val="28"/>
          <w:lang w:val="en-AU" w:eastAsia="en-AU"/>
        </w:rPr>
        <w:t xml:space="preserve"> Match each label from the diagram of skin in question 9 to its function in the table below:</w:t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  <w:t>(6 marks)</w:t>
      </w:r>
    </w:p>
    <w:p w:rsidR="00D42D77" w:rsidRDefault="00D42D77" w:rsidP="00D42D77">
      <w:pPr>
        <w:pStyle w:val="ListParagraph"/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6912"/>
      </w:tblGrid>
      <w:tr w:rsidR="00D42D77" w:rsidRPr="009665D3" w:rsidTr="009665D3">
        <w:tc>
          <w:tcPr>
            <w:tcW w:w="3074" w:type="dxa"/>
            <w:vAlign w:val="center"/>
          </w:tcPr>
          <w:p w:rsidR="00D42D77" w:rsidRPr="009665D3" w:rsidRDefault="009665D3" w:rsidP="009665D3">
            <w:pPr>
              <w:pStyle w:val="ListParagraph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LABEL (</w:t>
            </w:r>
            <w:proofErr w:type="spellStart"/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i</w:t>
            </w:r>
            <w:proofErr w:type="spellEnd"/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, ii, iii, iv, v or vi)</w:t>
            </w:r>
          </w:p>
        </w:tc>
        <w:tc>
          <w:tcPr>
            <w:tcW w:w="6912" w:type="dxa"/>
            <w:vAlign w:val="center"/>
          </w:tcPr>
          <w:p w:rsidR="00D42D77" w:rsidRPr="009665D3" w:rsidRDefault="009665D3" w:rsidP="009665D3">
            <w:pPr>
              <w:pStyle w:val="ListParagraph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FUNCTION</w:t>
            </w:r>
          </w:p>
        </w:tc>
      </w:tr>
      <w:tr w:rsidR="00D42D77" w:rsidTr="009665D3">
        <w:trPr>
          <w:trHeight w:val="510"/>
        </w:trPr>
        <w:tc>
          <w:tcPr>
            <w:tcW w:w="3074" w:type="dxa"/>
          </w:tcPr>
          <w:p w:rsidR="00D42D77" w:rsidRPr="00570832" w:rsidRDefault="00570832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v</w:t>
            </w:r>
          </w:p>
        </w:tc>
        <w:tc>
          <w:tcPr>
            <w:tcW w:w="6912" w:type="dxa"/>
          </w:tcPr>
          <w:p w:rsidR="00D42D77" w:rsidRDefault="009665D3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  <w:t>Location of hair growth for warmth and protection</w:t>
            </w:r>
          </w:p>
        </w:tc>
      </w:tr>
      <w:tr w:rsidR="00D42D77" w:rsidTr="009665D3">
        <w:trPr>
          <w:trHeight w:val="510"/>
        </w:trPr>
        <w:tc>
          <w:tcPr>
            <w:tcW w:w="3074" w:type="dxa"/>
          </w:tcPr>
          <w:p w:rsidR="00D42D77" w:rsidRPr="00570832" w:rsidRDefault="00570832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iii</w:t>
            </w:r>
          </w:p>
        </w:tc>
        <w:tc>
          <w:tcPr>
            <w:tcW w:w="6912" w:type="dxa"/>
          </w:tcPr>
          <w:p w:rsidR="00D42D77" w:rsidRDefault="009665D3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  <w:t>Insulation</w:t>
            </w:r>
          </w:p>
        </w:tc>
      </w:tr>
      <w:tr w:rsidR="00D42D77" w:rsidTr="009665D3">
        <w:trPr>
          <w:trHeight w:val="510"/>
        </w:trPr>
        <w:tc>
          <w:tcPr>
            <w:tcW w:w="3074" w:type="dxa"/>
          </w:tcPr>
          <w:p w:rsidR="00D42D77" w:rsidRPr="00570832" w:rsidRDefault="00570832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</w:pPr>
            <w:proofErr w:type="spellStart"/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i</w:t>
            </w:r>
            <w:proofErr w:type="spellEnd"/>
          </w:p>
        </w:tc>
        <w:tc>
          <w:tcPr>
            <w:tcW w:w="6912" w:type="dxa"/>
          </w:tcPr>
          <w:p w:rsidR="00D42D77" w:rsidRDefault="009665D3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  <w:t>Provides protection</w:t>
            </w:r>
          </w:p>
        </w:tc>
      </w:tr>
      <w:tr w:rsidR="00D42D77" w:rsidTr="009665D3">
        <w:trPr>
          <w:trHeight w:val="510"/>
        </w:trPr>
        <w:tc>
          <w:tcPr>
            <w:tcW w:w="3074" w:type="dxa"/>
          </w:tcPr>
          <w:p w:rsidR="00D42D77" w:rsidRPr="00570832" w:rsidRDefault="00570832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iv</w:t>
            </w:r>
          </w:p>
        </w:tc>
        <w:tc>
          <w:tcPr>
            <w:tcW w:w="6912" w:type="dxa"/>
          </w:tcPr>
          <w:p w:rsidR="00D42D77" w:rsidRDefault="009665D3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  <w:t>Carries oxygen and nutrition to tissues, removes waste products such as carbon dioxide</w:t>
            </w:r>
          </w:p>
        </w:tc>
      </w:tr>
      <w:tr w:rsidR="00D42D77" w:rsidTr="009665D3">
        <w:trPr>
          <w:trHeight w:val="510"/>
        </w:trPr>
        <w:tc>
          <w:tcPr>
            <w:tcW w:w="3074" w:type="dxa"/>
          </w:tcPr>
          <w:p w:rsidR="00D42D77" w:rsidRPr="00570832" w:rsidRDefault="00570832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vi</w:t>
            </w:r>
          </w:p>
        </w:tc>
        <w:tc>
          <w:tcPr>
            <w:tcW w:w="6912" w:type="dxa"/>
          </w:tcPr>
          <w:p w:rsidR="00D42D77" w:rsidRDefault="009665D3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  <w:t>Secretes sweat to keep the body cool</w:t>
            </w:r>
          </w:p>
        </w:tc>
      </w:tr>
      <w:tr w:rsidR="00D42D77" w:rsidTr="009665D3">
        <w:trPr>
          <w:trHeight w:val="510"/>
        </w:trPr>
        <w:tc>
          <w:tcPr>
            <w:tcW w:w="3074" w:type="dxa"/>
          </w:tcPr>
          <w:p w:rsidR="00D42D77" w:rsidRPr="00570832" w:rsidRDefault="00570832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ii</w:t>
            </w:r>
          </w:p>
        </w:tc>
        <w:tc>
          <w:tcPr>
            <w:tcW w:w="6912" w:type="dxa"/>
          </w:tcPr>
          <w:p w:rsidR="00D42D77" w:rsidRDefault="009665D3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  <w:t>Provides support and regulates temperature</w:t>
            </w:r>
          </w:p>
        </w:tc>
      </w:tr>
    </w:tbl>
    <w:p w:rsidR="00D42D77" w:rsidRPr="000E12B4" w:rsidRDefault="00D42D77" w:rsidP="00D42D77">
      <w:pPr>
        <w:pStyle w:val="ListParagraph"/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</w:p>
    <w:p w:rsidR="000264D3" w:rsidRPr="000E12B4" w:rsidRDefault="000264D3" w:rsidP="000264D3">
      <w:pPr>
        <w:pStyle w:val="ListParagraph"/>
        <w:spacing w:line="276" w:lineRule="auto"/>
        <w:ind w:left="414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</w:p>
    <w:p w:rsidR="000264D3" w:rsidRDefault="009665D3" w:rsidP="000E12B4">
      <w:pPr>
        <w:pStyle w:val="ListParagraph"/>
        <w:numPr>
          <w:ilvl w:val="0"/>
          <w:numId w:val="43"/>
        </w:numPr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  <w:r>
        <w:rPr>
          <w:rFonts w:cstheme="minorHAnsi"/>
          <w:color w:val="000000"/>
          <w:sz w:val="28"/>
          <w:szCs w:val="28"/>
          <w:lang w:val="en-AU" w:eastAsia="en-AU"/>
        </w:rPr>
        <w:t xml:space="preserve"> Describe the difference between UVA and UVB rays and state which ones SPF protects against.</w:t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  <w:t>(5 marks)</w:t>
      </w:r>
    </w:p>
    <w:p w:rsidR="009665D3" w:rsidRDefault="009665D3" w:rsidP="009665D3">
      <w:pPr>
        <w:spacing w:line="276" w:lineRule="auto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</w:p>
    <w:p w:rsidR="009665D3" w:rsidRDefault="00F71E2E" w:rsidP="009665D3">
      <w:pPr>
        <w:tabs>
          <w:tab w:val="left" w:pos="10206"/>
        </w:tabs>
        <w:spacing w:line="480" w:lineRule="auto"/>
        <w:ind w:left="709"/>
        <w:textAlignment w:val="baseline"/>
        <w:rPr>
          <w:rFonts w:cstheme="minorHAnsi"/>
          <w:b/>
          <w:color w:val="000000"/>
          <w:sz w:val="28"/>
          <w:szCs w:val="28"/>
          <w:lang w:val="en-AU" w:eastAsia="en-AU"/>
        </w:rPr>
      </w:pPr>
      <w:r>
        <w:rPr>
          <w:rFonts w:cstheme="minorHAnsi"/>
          <w:b/>
          <w:color w:val="000000"/>
          <w:sz w:val="28"/>
          <w:szCs w:val="28"/>
          <w:lang w:val="en-AU" w:eastAsia="en-AU"/>
        </w:rPr>
        <w:t>UVA rays penetrate to dermis layer (1) causes aging/wrinkles (1)</w:t>
      </w:r>
    </w:p>
    <w:p w:rsidR="00F71E2E" w:rsidRDefault="00F71E2E" w:rsidP="009665D3">
      <w:pPr>
        <w:tabs>
          <w:tab w:val="left" w:pos="10206"/>
        </w:tabs>
        <w:spacing w:line="480" w:lineRule="auto"/>
        <w:ind w:left="709"/>
        <w:textAlignment w:val="baseline"/>
        <w:rPr>
          <w:rFonts w:cstheme="minorHAnsi"/>
          <w:b/>
          <w:color w:val="000000"/>
          <w:sz w:val="28"/>
          <w:szCs w:val="28"/>
          <w:lang w:val="en-AU" w:eastAsia="en-AU"/>
        </w:rPr>
      </w:pPr>
      <w:r>
        <w:rPr>
          <w:rFonts w:cstheme="minorHAnsi"/>
          <w:b/>
          <w:color w:val="000000"/>
          <w:sz w:val="28"/>
          <w:szCs w:val="28"/>
          <w:lang w:val="en-AU" w:eastAsia="en-AU"/>
        </w:rPr>
        <w:t>UVB rays burn epidermis layer (1) causes skin cancer (1)</w:t>
      </w:r>
    </w:p>
    <w:p w:rsidR="009665D3" w:rsidRPr="009665D3" w:rsidRDefault="00F71E2E" w:rsidP="009665D3">
      <w:pPr>
        <w:tabs>
          <w:tab w:val="left" w:pos="10206"/>
        </w:tabs>
        <w:spacing w:line="480" w:lineRule="auto"/>
        <w:ind w:left="709"/>
        <w:textAlignment w:val="baseline"/>
        <w:rPr>
          <w:rFonts w:cstheme="minorHAnsi"/>
          <w:color w:val="000000"/>
          <w:sz w:val="28"/>
          <w:szCs w:val="28"/>
          <w:u w:val="dotted"/>
          <w:lang w:val="en-AU" w:eastAsia="en-AU"/>
        </w:rPr>
      </w:pPr>
      <w:r>
        <w:rPr>
          <w:rFonts w:cstheme="minorHAnsi"/>
          <w:b/>
          <w:color w:val="000000"/>
          <w:sz w:val="28"/>
          <w:szCs w:val="28"/>
          <w:lang w:val="en-AU" w:eastAsia="en-AU"/>
        </w:rPr>
        <w:t>SPF protects against UVB rays (1)</w:t>
      </w:r>
    </w:p>
    <w:p w:rsidR="000264D3" w:rsidRDefault="009665D3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Compare and contrast the two types of blockers in sunscreens and describe how each helps to protect the skin.</w:t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  <w:t>(4 marks)</w:t>
      </w:r>
    </w:p>
    <w:p w:rsidR="009665D3" w:rsidRDefault="009665D3" w:rsidP="009665D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E04B9D" w:rsidRDefault="00E04B9D" w:rsidP="009665D3">
      <w:pPr>
        <w:pStyle w:val="NormalWeb"/>
        <w:tabs>
          <w:tab w:val="left" w:pos="10206"/>
        </w:tabs>
        <w:spacing w:before="0" w:beforeAutospacing="0" w:after="0" w:afterAutospacing="0" w:line="480" w:lineRule="auto"/>
        <w:ind w:left="72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Chemical blockers (1) absorb UV rays (1)</w:t>
      </w:r>
    </w:p>
    <w:p w:rsidR="00884327" w:rsidRPr="00E04B9D" w:rsidRDefault="00E04B9D" w:rsidP="009665D3">
      <w:pPr>
        <w:pStyle w:val="NormalWeb"/>
        <w:tabs>
          <w:tab w:val="left" w:pos="10206"/>
        </w:tabs>
        <w:spacing w:before="0" w:beforeAutospacing="0" w:after="0" w:afterAutospacing="0" w:line="480" w:lineRule="auto"/>
        <w:ind w:left="72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Physical blockers (1) form a barrier/reflect UV rays (1)</w:t>
      </w:r>
    </w:p>
    <w:p w:rsidR="00F71E2E" w:rsidRDefault="00F71E2E">
      <w:pPr>
        <w:rPr>
          <w:rFonts w:eastAsia="Times New Roman" w:cstheme="minorHAnsi"/>
          <w:color w:val="000000"/>
          <w:sz w:val="28"/>
          <w:szCs w:val="28"/>
          <w:lang w:val="en-AU" w:eastAsia="en-AU"/>
        </w:rPr>
      </w:pPr>
      <w:r>
        <w:rPr>
          <w:rFonts w:eastAsia="Times New Roman" w:cstheme="minorHAnsi"/>
          <w:color w:val="000000"/>
          <w:sz w:val="28"/>
          <w:szCs w:val="28"/>
          <w:lang w:val="en-AU" w:eastAsia="en-AU"/>
        </w:rPr>
        <w:br w:type="page"/>
      </w:r>
    </w:p>
    <w:p w:rsidR="009665D3" w:rsidRDefault="00884327" w:rsidP="00884327">
      <w:pPr>
        <w:pStyle w:val="ListParagraph"/>
        <w:numPr>
          <w:ilvl w:val="0"/>
          <w:numId w:val="43"/>
        </w:numPr>
        <w:rPr>
          <w:rFonts w:eastAsia="Times New Roman" w:cstheme="minorHAnsi"/>
          <w:color w:val="000000"/>
          <w:sz w:val="28"/>
          <w:szCs w:val="28"/>
          <w:lang w:val="en-AU" w:eastAsia="en-AU"/>
        </w:rPr>
      </w:pPr>
      <w:r>
        <w:rPr>
          <w:rFonts w:eastAsia="Times New Roman" w:cstheme="minorHAnsi"/>
          <w:color w:val="000000"/>
          <w:sz w:val="28"/>
          <w:szCs w:val="28"/>
          <w:lang w:val="en-AU" w:eastAsia="en-AU"/>
        </w:rPr>
        <w:lastRenderedPageBreak/>
        <w:t xml:space="preserve"> Match the name of the ingredient with its function in skin care product by drawing a </w:t>
      </w:r>
      <w:r>
        <w:rPr>
          <w:rFonts w:eastAsia="Times New Roman" w:cstheme="minorHAnsi"/>
          <w:color w:val="000000"/>
          <w:sz w:val="28"/>
          <w:szCs w:val="28"/>
          <w:u w:val="single"/>
          <w:lang w:val="en-AU" w:eastAsia="en-AU"/>
        </w:rPr>
        <w:t>neat and clear</w:t>
      </w:r>
      <w:r>
        <w:rPr>
          <w:rFonts w:eastAsia="Times New Roman" w:cstheme="minorHAnsi"/>
          <w:color w:val="000000"/>
          <w:sz w:val="28"/>
          <w:szCs w:val="28"/>
          <w:lang w:val="en-AU" w:eastAsia="en-AU"/>
        </w:rPr>
        <w:t xml:space="preserve"> line between each:</w:t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  <w:t>(8 marks)</w:t>
      </w:r>
    </w:p>
    <w:p w:rsidR="00884327" w:rsidRDefault="00884327" w:rsidP="00884327">
      <w:pPr>
        <w:pStyle w:val="ListParagraph"/>
        <w:rPr>
          <w:rFonts w:eastAsia="Times New Roman" w:cstheme="minorHAnsi"/>
          <w:color w:val="000000"/>
          <w:sz w:val="28"/>
          <w:szCs w:val="28"/>
          <w:lang w:val="en-AU" w:eastAsia="en-AU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6"/>
        <w:gridCol w:w="5080"/>
      </w:tblGrid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8439E8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367665</wp:posOffset>
                      </wp:positionV>
                      <wp:extent cx="3911600" cy="1701800"/>
                      <wp:effectExtent l="0" t="0" r="31750" b="31750"/>
                      <wp:wrapNone/>
                      <wp:docPr id="296" name="Straight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11600" cy="1701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6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28.95pt" to="383.45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12ED3F" wp14:editId="1A245A4A">
                      <wp:simplePos x="0" y="0"/>
                      <wp:positionH relativeFrom="column">
                        <wp:posOffset>1702435</wp:posOffset>
                      </wp:positionH>
                      <wp:positionV relativeFrom="paragraph">
                        <wp:posOffset>225425</wp:posOffset>
                      </wp:positionV>
                      <wp:extent cx="3314700" cy="1409700"/>
                      <wp:effectExtent l="0" t="0" r="19050" b="19050"/>
                      <wp:wrapNone/>
                      <wp:docPr id="289" name="Straight Connector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4700" cy="140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05pt,17.75pt" to="395.0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84327"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sodium laureth sulfate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thickening agent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8439E8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126365</wp:posOffset>
                      </wp:positionV>
                      <wp:extent cx="2870200" cy="2146300"/>
                      <wp:effectExtent l="0" t="0" r="25400" b="25400"/>
                      <wp:wrapNone/>
                      <wp:docPr id="294" name="Straight Connector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0200" cy="214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5pt,9.95pt" to="281.4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456565</wp:posOffset>
                      </wp:positionV>
                      <wp:extent cx="3568700" cy="2476500"/>
                      <wp:effectExtent l="0" t="0" r="31750" b="19050"/>
                      <wp:wrapNone/>
                      <wp:docPr id="291" name="Straight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68700" cy="2476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35.95pt" to="383.4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47244"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glycerine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adjusts pH levels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8439E8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148590</wp:posOffset>
                      </wp:positionV>
                      <wp:extent cx="3162300" cy="2755900"/>
                      <wp:effectExtent l="0" t="0" r="19050" b="25400"/>
                      <wp:wrapNone/>
                      <wp:docPr id="295" name="Straight Connector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2300" cy="275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11.7pt" to="304.0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47244"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allantoin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foaming agent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8439E8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342265</wp:posOffset>
                      </wp:positionV>
                      <wp:extent cx="3073400" cy="1917700"/>
                      <wp:effectExtent l="0" t="0" r="31750" b="25400"/>
                      <wp:wrapNone/>
                      <wp:docPr id="293" name="Straight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3400" cy="191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3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26.95pt" to="317.4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47244"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stearic acid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helps remove dead skin cells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8439E8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149225</wp:posOffset>
                      </wp:positionV>
                      <wp:extent cx="2844800" cy="838200"/>
                      <wp:effectExtent l="0" t="0" r="12700" b="19050"/>
                      <wp:wrapNone/>
                      <wp:docPr id="290" name="Straight Connecto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480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05pt,11.75pt" to="299.0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47244"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salicylic acid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acts as a lubricant and hydrates skin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sodium hydroxide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dries up blackheads/whiteheads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glycolic acid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conditioner and skin protectant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8439E8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95250</wp:posOffset>
                      </wp:positionV>
                      <wp:extent cx="2501900" cy="0"/>
                      <wp:effectExtent l="0" t="0" r="12700" b="19050"/>
                      <wp:wrapNone/>
                      <wp:docPr id="292" name="Straight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1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7.5pt" to="281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47244"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myristic acid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forms bubbles for faster foaming</w:t>
            </w:r>
          </w:p>
        </w:tc>
      </w:tr>
    </w:tbl>
    <w:p w:rsidR="00884327" w:rsidRPr="00884327" w:rsidRDefault="00884327" w:rsidP="00884327">
      <w:pPr>
        <w:pStyle w:val="ListParagraph"/>
        <w:rPr>
          <w:rFonts w:eastAsia="Times New Roman" w:cstheme="minorHAnsi"/>
          <w:color w:val="000000"/>
          <w:sz w:val="28"/>
          <w:szCs w:val="28"/>
          <w:lang w:val="en-AU" w:eastAsia="en-AU"/>
        </w:rPr>
      </w:pPr>
      <w:bookmarkStart w:id="0" w:name="_GoBack"/>
      <w:bookmarkEnd w:id="0"/>
    </w:p>
    <w:sectPr w:rsidR="00884327" w:rsidRPr="00884327" w:rsidSect="00CB469C">
      <w:pgSz w:w="11900" w:h="16840"/>
      <w:pgMar w:top="796" w:right="679" w:bottom="851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DF0"/>
    <w:multiLevelType w:val="hybridMultilevel"/>
    <w:tmpl w:val="4766976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317FC"/>
    <w:multiLevelType w:val="hybridMultilevel"/>
    <w:tmpl w:val="AD7C13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A2A05"/>
    <w:multiLevelType w:val="hybridMultilevel"/>
    <w:tmpl w:val="9BEC35A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01545"/>
    <w:multiLevelType w:val="hybridMultilevel"/>
    <w:tmpl w:val="603C78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06380"/>
    <w:multiLevelType w:val="hybridMultilevel"/>
    <w:tmpl w:val="A1D88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70929"/>
    <w:multiLevelType w:val="hybridMultilevel"/>
    <w:tmpl w:val="2CC02C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F17DE"/>
    <w:multiLevelType w:val="hybridMultilevel"/>
    <w:tmpl w:val="88B626AE"/>
    <w:lvl w:ilvl="0" w:tplc="EE06DE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D3C"/>
    <w:multiLevelType w:val="hybridMultilevel"/>
    <w:tmpl w:val="A48897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26585"/>
    <w:multiLevelType w:val="hybridMultilevel"/>
    <w:tmpl w:val="9BB856E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63023"/>
    <w:multiLevelType w:val="hybridMultilevel"/>
    <w:tmpl w:val="EC622C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D45A0"/>
    <w:multiLevelType w:val="hybridMultilevel"/>
    <w:tmpl w:val="C60E7FE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56736"/>
    <w:multiLevelType w:val="hybridMultilevel"/>
    <w:tmpl w:val="524C7C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1F537322"/>
    <w:multiLevelType w:val="hybridMultilevel"/>
    <w:tmpl w:val="59A6CD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B9436F"/>
    <w:multiLevelType w:val="hybridMultilevel"/>
    <w:tmpl w:val="91A6FA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57C03"/>
    <w:multiLevelType w:val="hybridMultilevel"/>
    <w:tmpl w:val="38E61F02"/>
    <w:lvl w:ilvl="0" w:tplc="453EEE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8D0907"/>
    <w:multiLevelType w:val="multilevel"/>
    <w:tmpl w:val="053AF5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64381F"/>
    <w:multiLevelType w:val="hybridMultilevel"/>
    <w:tmpl w:val="2516FE9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833EEF"/>
    <w:multiLevelType w:val="multilevel"/>
    <w:tmpl w:val="B85A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99772B"/>
    <w:multiLevelType w:val="hybridMultilevel"/>
    <w:tmpl w:val="833C2204"/>
    <w:lvl w:ilvl="0" w:tplc="2B106B5E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0">
    <w:nsid w:val="3962114C"/>
    <w:multiLevelType w:val="hybridMultilevel"/>
    <w:tmpl w:val="65642E42"/>
    <w:lvl w:ilvl="0" w:tplc="6CE2B5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87412A"/>
    <w:multiLevelType w:val="hybridMultilevel"/>
    <w:tmpl w:val="4EB62000"/>
    <w:lvl w:ilvl="0" w:tplc="0C090017">
      <w:start w:val="1"/>
      <w:numFmt w:val="lowerLetter"/>
      <w:lvlText w:val="%1)"/>
      <w:lvlJc w:val="left"/>
      <w:pPr>
        <w:ind w:left="1712" w:hanging="360"/>
      </w:pPr>
    </w:lvl>
    <w:lvl w:ilvl="1" w:tplc="0C090019" w:tentative="1">
      <w:start w:val="1"/>
      <w:numFmt w:val="lowerLetter"/>
      <w:lvlText w:val="%2."/>
      <w:lvlJc w:val="left"/>
      <w:pPr>
        <w:ind w:left="2432" w:hanging="360"/>
      </w:pPr>
    </w:lvl>
    <w:lvl w:ilvl="2" w:tplc="0C09001B" w:tentative="1">
      <w:start w:val="1"/>
      <w:numFmt w:val="lowerRoman"/>
      <w:lvlText w:val="%3."/>
      <w:lvlJc w:val="right"/>
      <w:pPr>
        <w:ind w:left="3152" w:hanging="180"/>
      </w:pPr>
    </w:lvl>
    <w:lvl w:ilvl="3" w:tplc="0C09000F" w:tentative="1">
      <w:start w:val="1"/>
      <w:numFmt w:val="decimal"/>
      <w:lvlText w:val="%4."/>
      <w:lvlJc w:val="left"/>
      <w:pPr>
        <w:ind w:left="3872" w:hanging="360"/>
      </w:pPr>
    </w:lvl>
    <w:lvl w:ilvl="4" w:tplc="0C090019" w:tentative="1">
      <w:start w:val="1"/>
      <w:numFmt w:val="lowerLetter"/>
      <w:lvlText w:val="%5."/>
      <w:lvlJc w:val="left"/>
      <w:pPr>
        <w:ind w:left="4592" w:hanging="360"/>
      </w:pPr>
    </w:lvl>
    <w:lvl w:ilvl="5" w:tplc="0C09001B" w:tentative="1">
      <w:start w:val="1"/>
      <w:numFmt w:val="lowerRoman"/>
      <w:lvlText w:val="%6."/>
      <w:lvlJc w:val="right"/>
      <w:pPr>
        <w:ind w:left="5312" w:hanging="180"/>
      </w:pPr>
    </w:lvl>
    <w:lvl w:ilvl="6" w:tplc="0C09000F" w:tentative="1">
      <w:start w:val="1"/>
      <w:numFmt w:val="decimal"/>
      <w:lvlText w:val="%7."/>
      <w:lvlJc w:val="left"/>
      <w:pPr>
        <w:ind w:left="6032" w:hanging="360"/>
      </w:pPr>
    </w:lvl>
    <w:lvl w:ilvl="7" w:tplc="0C090019" w:tentative="1">
      <w:start w:val="1"/>
      <w:numFmt w:val="lowerLetter"/>
      <w:lvlText w:val="%8."/>
      <w:lvlJc w:val="left"/>
      <w:pPr>
        <w:ind w:left="6752" w:hanging="360"/>
      </w:pPr>
    </w:lvl>
    <w:lvl w:ilvl="8" w:tplc="0C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2">
    <w:nsid w:val="402A4C56"/>
    <w:multiLevelType w:val="hybridMultilevel"/>
    <w:tmpl w:val="6A5E2B5A"/>
    <w:lvl w:ilvl="0" w:tplc="AA56160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F72BD1"/>
    <w:multiLevelType w:val="hybridMultilevel"/>
    <w:tmpl w:val="D56E746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F571D9"/>
    <w:multiLevelType w:val="multilevel"/>
    <w:tmpl w:val="B85A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7B09F1"/>
    <w:multiLevelType w:val="hybridMultilevel"/>
    <w:tmpl w:val="AA0ADF9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315247"/>
    <w:multiLevelType w:val="hybridMultilevel"/>
    <w:tmpl w:val="5CFCC4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391A29"/>
    <w:multiLevelType w:val="hybridMultilevel"/>
    <w:tmpl w:val="74A44FC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343CB8"/>
    <w:multiLevelType w:val="hybridMultilevel"/>
    <w:tmpl w:val="581A647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034B0"/>
    <w:multiLevelType w:val="hybridMultilevel"/>
    <w:tmpl w:val="11CAF5F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26792"/>
    <w:multiLevelType w:val="hybridMultilevel"/>
    <w:tmpl w:val="3F5AC3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85576C"/>
    <w:multiLevelType w:val="hybridMultilevel"/>
    <w:tmpl w:val="005E620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BB7084"/>
    <w:multiLevelType w:val="hybridMultilevel"/>
    <w:tmpl w:val="1F6A6A52"/>
    <w:lvl w:ilvl="0" w:tplc="A93864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3F236CC"/>
    <w:multiLevelType w:val="hybridMultilevel"/>
    <w:tmpl w:val="1C0C5D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4B42ADF"/>
    <w:multiLevelType w:val="hybridMultilevel"/>
    <w:tmpl w:val="AC2C8036"/>
    <w:lvl w:ilvl="0" w:tplc="0C090013">
      <w:start w:val="1"/>
      <w:numFmt w:val="upperRoman"/>
      <w:lvlText w:val="%1."/>
      <w:lvlJc w:val="righ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674C1A24"/>
    <w:multiLevelType w:val="hybridMultilevel"/>
    <w:tmpl w:val="0E7E3D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9025D5"/>
    <w:multiLevelType w:val="hybridMultilevel"/>
    <w:tmpl w:val="7AA452C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7F54DB"/>
    <w:multiLevelType w:val="hybridMultilevel"/>
    <w:tmpl w:val="5A76C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223A83"/>
    <w:multiLevelType w:val="hybridMultilevel"/>
    <w:tmpl w:val="EED0413C"/>
    <w:lvl w:ilvl="0" w:tplc="EE06DE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4896B7D"/>
    <w:multiLevelType w:val="hybridMultilevel"/>
    <w:tmpl w:val="E51ACEB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6101A6"/>
    <w:multiLevelType w:val="hybridMultilevel"/>
    <w:tmpl w:val="BA98E8F0"/>
    <w:lvl w:ilvl="0" w:tplc="0DD64C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9E0FE6"/>
    <w:multiLevelType w:val="hybridMultilevel"/>
    <w:tmpl w:val="2178476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DF76EA"/>
    <w:multiLevelType w:val="hybridMultilevel"/>
    <w:tmpl w:val="5EDEDB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9"/>
  </w:num>
  <w:num w:numId="3">
    <w:abstractNumId w:val="42"/>
  </w:num>
  <w:num w:numId="4">
    <w:abstractNumId w:val="26"/>
  </w:num>
  <w:num w:numId="5">
    <w:abstractNumId w:val="34"/>
  </w:num>
  <w:num w:numId="6">
    <w:abstractNumId w:val="12"/>
  </w:num>
  <w:num w:numId="7">
    <w:abstractNumId w:val="44"/>
  </w:num>
  <w:num w:numId="8">
    <w:abstractNumId w:val="37"/>
  </w:num>
  <w:num w:numId="9">
    <w:abstractNumId w:val="19"/>
  </w:num>
  <w:num w:numId="10">
    <w:abstractNumId w:val="13"/>
  </w:num>
  <w:num w:numId="11">
    <w:abstractNumId w:val="2"/>
  </w:num>
  <w:num w:numId="12">
    <w:abstractNumId w:val="33"/>
  </w:num>
  <w:num w:numId="13">
    <w:abstractNumId w:val="35"/>
  </w:num>
  <w:num w:numId="14">
    <w:abstractNumId w:val="6"/>
  </w:num>
  <w:num w:numId="15">
    <w:abstractNumId w:val="22"/>
  </w:num>
  <w:num w:numId="16">
    <w:abstractNumId w:val="20"/>
  </w:num>
  <w:num w:numId="17">
    <w:abstractNumId w:val="15"/>
  </w:num>
  <w:num w:numId="18">
    <w:abstractNumId w:val="0"/>
  </w:num>
  <w:num w:numId="19">
    <w:abstractNumId w:val="27"/>
  </w:num>
  <w:num w:numId="20">
    <w:abstractNumId w:val="25"/>
  </w:num>
  <w:num w:numId="21">
    <w:abstractNumId w:val="3"/>
  </w:num>
  <w:num w:numId="22">
    <w:abstractNumId w:val="30"/>
  </w:num>
  <w:num w:numId="23">
    <w:abstractNumId w:val="29"/>
  </w:num>
  <w:num w:numId="24">
    <w:abstractNumId w:val="41"/>
  </w:num>
  <w:num w:numId="25">
    <w:abstractNumId w:val="17"/>
  </w:num>
  <w:num w:numId="26">
    <w:abstractNumId w:val="28"/>
  </w:num>
  <w:num w:numId="27">
    <w:abstractNumId w:val="36"/>
  </w:num>
  <w:num w:numId="28">
    <w:abstractNumId w:val="8"/>
  </w:num>
  <w:num w:numId="29">
    <w:abstractNumId w:val="5"/>
  </w:num>
  <w:num w:numId="30">
    <w:abstractNumId w:val="45"/>
  </w:num>
  <w:num w:numId="31">
    <w:abstractNumId w:val="38"/>
  </w:num>
  <w:num w:numId="32">
    <w:abstractNumId w:val="1"/>
  </w:num>
  <w:num w:numId="33">
    <w:abstractNumId w:val="9"/>
  </w:num>
  <w:num w:numId="34">
    <w:abstractNumId w:val="14"/>
  </w:num>
  <w:num w:numId="35">
    <w:abstractNumId w:val="23"/>
  </w:num>
  <w:num w:numId="36">
    <w:abstractNumId w:val="43"/>
  </w:num>
  <w:num w:numId="37">
    <w:abstractNumId w:val="10"/>
  </w:num>
  <w:num w:numId="38">
    <w:abstractNumId w:val="31"/>
  </w:num>
  <w:num w:numId="39">
    <w:abstractNumId w:val="21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40"/>
  </w:num>
  <w:num w:numId="43">
    <w:abstractNumId w:val="11"/>
  </w:num>
  <w:num w:numId="44">
    <w:abstractNumId w:val="7"/>
  </w:num>
  <w:num w:numId="45">
    <w:abstractNumId w:val="18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03"/>
    <w:rsid w:val="000264D3"/>
    <w:rsid w:val="00065E4C"/>
    <w:rsid w:val="00086C12"/>
    <w:rsid w:val="000A1643"/>
    <w:rsid w:val="000E05AB"/>
    <w:rsid w:val="000E12B4"/>
    <w:rsid w:val="000F68D1"/>
    <w:rsid w:val="001447BE"/>
    <w:rsid w:val="00193B83"/>
    <w:rsid w:val="00215775"/>
    <w:rsid w:val="00220B50"/>
    <w:rsid w:val="00343B0F"/>
    <w:rsid w:val="00401CD9"/>
    <w:rsid w:val="0041472B"/>
    <w:rsid w:val="00433B01"/>
    <w:rsid w:val="00436243"/>
    <w:rsid w:val="00447244"/>
    <w:rsid w:val="004728E0"/>
    <w:rsid w:val="00532896"/>
    <w:rsid w:val="00570832"/>
    <w:rsid w:val="005B5A29"/>
    <w:rsid w:val="005D4874"/>
    <w:rsid w:val="00693B73"/>
    <w:rsid w:val="00697A61"/>
    <w:rsid w:val="006B2203"/>
    <w:rsid w:val="007055F4"/>
    <w:rsid w:val="00743112"/>
    <w:rsid w:val="007B4113"/>
    <w:rsid w:val="007D5CA6"/>
    <w:rsid w:val="008439E8"/>
    <w:rsid w:val="00867B63"/>
    <w:rsid w:val="00884327"/>
    <w:rsid w:val="0094743A"/>
    <w:rsid w:val="009665D3"/>
    <w:rsid w:val="009914B6"/>
    <w:rsid w:val="009D6EB4"/>
    <w:rsid w:val="00A66AE3"/>
    <w:rsid w:val="00A87DFD"/>
    <w:rsid w:val="00AE188F"/>
    <w:rsid w:val="00B444CB"/>
    <w:rsid w:val="00B50AC8"/>
    <w:rsid w:val="00B5264A"/>
    <w:rsid w:val="00B63BC2"/>
    <w:rsid w:val="00B776E4"/>
    <w:rsid w:val="00B828A4"/>
    <w:rsid w:val="00BC719D"/>
    <w:rsid w:val="00BD2F08"/>
    <w:rsid w:val="00C875E9"/>
    <w:rsid w:val="00CB469C"/>
    <w:rsid w:val="00CC307A"/>
    <w:rsid w:val="00D02BAF"/>
    <w:rsid w:val="00D42D77"/>
    <w:rsid w:val="00D70EC4"/>
    <w:rsid w:val="00DF1D2B"/>
    <w:rsid w:val="00E04B9D"/>
    <w:rsid w:val="00E16127"/>
    <w:rsid w:val="00E2448F"/>
    <w:rsid w:val="00E325B0"/>
    <w:rsid w:val="00E52EB4"/>
    <w:rsid w:val="00F13E49"/>
    <w:rsid w:val="00F71E2E"/>
    <w:rsid w:val="00F77AEB"/>
    <w:rsid w:val="00F8218E"/>
    <w:rsid w:val="00FB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03"/>
    <w:pPr>
      <w:ind w:left="720"/>
      <w:contextualSpacing/>
    </w:pPr>
  </w:style>
  <w:style w:type="table" w:styleId="TableGrid">
    <w:name w:val="Table Grid"/>
    <w:basedOn w:val="TableNormal"/>
    <w:uiPriority w:val="39"/>
    <w:rsid w:val="0043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C875E9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C875E9"/>
    <w:rPr>
      <w:rFonts w:ascii="Bookman Old Style" w:hAnsi="Bookman Old Style" w:cs="Bookman Old Style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64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0264D3"/>
    <w:pPr>
      <w:widowControl w:val="0"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264D3"/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03"/>
    <w:pPr>
      <w:ind w:left="720"/>
      <w:contextualSpacing/>
    </w:pPr>
  </w:style>
  <w:style w:type="table" w:styleId="TableGrid">
    <w:name w:val="Table Grid"/>
    <w:basedOn w:val="TableNormal"/>
    <w:uiPriority w:val="39"/>
    <w:rsid w:val="0043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C875E9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C875E9"/>
    <w:rPr>
      <w:rFonts w:ascii="Bookman Old Style" w:hAnsi="Bookman Old Style" w:cs="Bookman Old Style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64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0264D3"/>
    <w:pPr>
      <w:widowControl w:val="0"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264D3"/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B33A6-0994-41CC-B1B9-D9EE23A6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5531B0BE</Template>
  <TotalTime>40</TotalTime>
  <Pages>7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BIELSKI-NAPRAWSKI Sabina [Safety Bay Senior High School]</dc:creator>
  <cp:lastModifiedBy>RAUH Natasha</cp:lastModifiedBy>
  <cp:revision>14</cp:revision>
  <cp:lastPrinted>2017-06-30T07:39:00Z</cp:lastPrinted>
  <dcterms:created xsi:type="dcterms:W3CDTF">2017-11-03T00:33:00Z</dcterms:created>
  <dcterms:modified xsi:type="dcterms:W3CDTF">2017-11-03T01:13:00Z</dcterms:modified>
</cp:coreProperties>
</file>