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17" w:rsidRDefault="008F4017" w:rsidP="008F4017">
      <w:pPr>
        <w:rPr>
          <w:sz w:val="36"/>
          <w:szCs w:val="36"/>
        </w:rPr>
      </w:pPr>
      <w:r>
        <w:rPr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-582295</wp:posOffset>
            </wp:positionV>
            <wp:extent cx="2373630" cy="3146425"/>
            <wp:effectExtent l="19050" t="0" r="7620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10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2017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F4017" w:rsidRPr="008F4017" w:rsidRDefault="008F4017" w:rsidP="008F4017">
      <w:pPr>
        <w:spacing w:after="0" w:line="480" w:lineRule="auto"/>
        <w:jc w:val="center"/>
        <w:rPr>
          <w:rFonts w:ascii="Calibri" w:eastAsia="Times New Roman" w:hAnsi="Calibri" w:cs="Times New Roman"/>
          <w:b/>
          <w:sz w:val="40"/>
          <w:szCs w:val="32"/>
          <w:lang w:eastAsia="en-AU"/>
        </w:rPr>
      </w:pPr>
      <w:r w:rsidRPr="008F4017">
        <w:rPr>
          <w:rFonts w:ascii="Calibri" w:eastAsia="Times New Roman" w:hAnsi="Calibri" w:cs="Times New Roman"/>
          <w:b/>
          <w:sz w:val="40"/>
          <w:szCs w:val="32"/>
          <w:lang w:eastAsia="en-AU"/>
        </w:rPr>
        <w:t>Semester One Exam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</w:p>
    <w:p w:rsidR="008F4017" w:rsidRDefault="00CC3866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TIME: 12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>0 minutes</w:t>
      </w:r>
    </w:p>
    <w:p w:rsidR="008F4017" w:rsidRDefault="00CC3866" w:rsidP="008F4017">
      <w:pPr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QUESTIONS: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30 Multiple Choice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(3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>0 marks)</w:t>
      </w:r>
    </w:p>
    <w:p w:rsidR="008F4017" w:rsidRDefault="00066B10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5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(60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8F4017" w:rsidRDefault="008F4017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</w:p>
    <w:p w:rsidR="008F4017" w:rsidRDefault="00066B10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90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8F4017" w:rsidRDefault="008F4017" w:rsidP="008F401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642C2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642C2" w:rsidRPr="008F4017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14719" w:rsidRDefault="00685104" w:rsidP="00573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</w:t>
      </w:r>
      <w:r w:rsidR="003D4952">
        <w:rPr>
          <w:sz w:val="24"/>
          <w:szCs w:val="24"/>
        </w:rPr>
        <w:t>N ONE - MULTIPLE CHOICE</w:t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3D4952">
        <w:rPr>
          <w:sz w:val="24"/>
          <w:szCs w:val="24"/>
        </w:rPr>
        <w:tab/>
        <w:t>[2</w:t>
      </w:r>
      <w:r>
        <w:rPr>
          <w:sz w:val="24"/>
          <w:szCs w:val="24"/>
        </w:rPr>
        <w:t>0 marks]</w:t>
      </w:r>
    </w:p>
    <w:p w:rsidR="00685104" w:rsidRDefault="00685104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0F5F0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</w:t>
      </w:r>
      <w:r w:rsidR="008F4017">
        <w:rPr>
          <w:sz w:val="24"/>
          <w:szCs w:val="24"/>
        </w:rPr>
        <w:t xml:space="preserve"> on the separate</w:t>
      </w:r>
      <w:r>
        <w:rPr>
          <w:sz w:val="24"/>
          <w:szCs w:val="24"/>
        </w:rPr>
        <w:t xml:space="preserve"> Answer Sheet provided. ______________________________________________________________________________</w:t>
      </w:r>
    </w:p>
    <w:p w:rsidR="00685104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85104">
        <w:rPr>
          <w:sz w:val="24"/>
          <w:szCs w:val="24"/>
        </w:rPr>
        <w:t>Chromosomes are found in the nucleus of: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cells of the body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brain cells only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gametes only</w:t>
      </w:r>
    </w:p>
    <w:p w:rsidR="00685104" w:rsidRPr="008F4017" w:rsidRDefault="00685104" w:rsidP="008F401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stem cells that have not yet differentiated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85104">
        <w:rPr>
          <w:sz w:val="24"/>
          <w:szCs w:val="24"/>
        </w:rPr>
        <w:t xml:space="preserve">What is the name given to an individual whose alleles are the </w:t>
      </w:r>
      <w:r w:rsidR="00685104">
        <w:rPr>
          <w:b/>
          <w:sz w:val="24"/>
          <w:szCs w:val="24"/>
        </w:rPr>
        <w:t>same</w:t>
      </w:r>
      <w:r w:rsidR="00685104">
        <w:rPr>
          <w:sz w:val="24"/>
          <w:szCs w:val="24"/>
        </w:rPr>
        <w:t xml:space="preserve"> for a characteristic?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heterozygous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monohybrid</w:t>
      </w:r>
    </w:p>
    <w:p w:rsidR="00685104" w:rsidRPr="008F4017" w:rsidRDefault="00685104" w:rsidP="008F40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homologous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85104">
        <w:rPr>
          <w:sz w:val="24"/>
          <w:szCs w:val="24"/>
        </w:rPr>
        <w:t>The periodic table: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a systematic chart listing all known elements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from lowest to highest atomic number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in columns called groups</w:t>
      </w:r>
    </w:p>
    <w:p w:rsidR="00685104" w:rsidRPr="008F4017" w:rsidRDefault="00685104" w:rsidP="008F401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8F4017" w:rsidRDefault="00573DE1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9000F">
        <w:rPr>
          <w:sz w:val="24"/>
          <w:szCs w:val="24"/>
        </w:rPr>
        <w:t xml:space="preserve">Which of the following BEST describes </w:t>
      </w:r>
      <w:r w:rsidR="00B06DEA">
        <w:rPr>
          <w:sz w:val="24"/>
          <w:szCs w:val="24"/>
        </w:rPr>
        <w:t>a</w:t>
      </w:r>
      <w:r w:rsidR="0029000F">
        <w:rPr>
          <w:sz w:val="24"/>
          <w:szCs w:val="24"/>
        </w:rPr>
        <w:t xml:space="preserve"> neutral atom?</w:t>
      </w:r>
      <w:r w:rsidR="008F4017">
        <w:rPr>
          <w:sz w:val="24"/>
          <w:szCs w:val="24"/>
        </w:rPr>
        <w:t xml:space="preserve"> </w:t>
      </w:r>
    </w:p>
    <w:p w:rsidR="00685104" w:rsidRDefault="00685104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neutral atoms, there are always </w:t>
      </w:r>
      <w:r>
        <w:rPr>
          <w:b/>
          <w:sz w:val="24"/>
          <w:szCs w:val="24"/>
        </w:rPr>
        <w:t>equal</w:t>
      </w:r>
      <w:r>
        <w:rPr>
          <w:sz w:val="24"/>
          <w:szCs w:val="24"/>
        </w:rPr>
        <w:t xml:space="preserve"> numbers of:</w:t>
      </w:r>
    </w:p>
    <w:p w:rsidR="00685104" w:rsidRDefault="0029000F" w:rsidP="008F40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protons and neutrons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 and electrons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protons, neutrons and electrons</w:t>
      </w:r>
    </w:p>
    <w:p w:rsidR="0029000F" w:rsidRDefault="0029000F" w:rsidP="008F401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neutrons and electrons</w:t>
      </w:r>
    </w:p>
    <w:p w:rsidR="00573DE1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>5. What is the term used for a row in the periodic table?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group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row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</w:t>
      </w:r>
    </w:p>
    <w:p w:rsidR="00573DE1" w:rsidRDefault="00573DE1" w:rsidP="00573DE1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period</w:t>
      </w:r>
    </w:p>
    <w:p w:rsidR="004642C2" w:rsidRPr="00573DE1" w:rsidRDefault="004642C2" w:rsidP="004642C2">
      <w:pPr>
        <w:pStyle w:val="ListParagraph"/>
        <w:spacing w:line="480" w:lineRule="auto"/>
        <w:rPr>
          <w:sz w:val="24"/>
          <w:szCs w:val="24"/>
        </w:rPr>
      </w:pPr>
    </w:p>
    <w:p w:rsidR="0029000F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>An atom has a mass number of 27. It therefore has: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14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13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 protons, 14 neutrons and 14 electrons</w:t>
      </w:r>
    </w:p>
    <w:p w:rsidR="0029000F" w:rsidRPr="008F4017" w:rsidRDefault="0029000F" w:rsidP="00573DE1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 protons, 13 neutrons and 13 electrons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CC2966">
        <w:rPr>
          <w:sz w:val="24"/>
          <w:szCs w:val="24"/>
        </w:rPr>
        <w:t>Which of the following shows the correct conjugate base pairs?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thymine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adenine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cytosine and adenine</w:t>
      </w:r>
    </w:p>
    <w:p w:rsidR="003D4952" w:rsidRPr="008F4017" w:rsidRDefault="00573DE1" w:rsidP="0029000F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cytosine and guanine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C53C9">
        <w:rPr>
          <w:sz w:val="24"/>
          <w:szCs w:val="24"/>
        </w:rPr>
        <w:t xml:space="preserve">If a disease </w:t>
      </w:r>
      <w:r w:rsidR="00573DE1">
        <w:rPr>
          <w:sz w:val="24"/>
          <w:szCs w:val="24"/>
        </w:rPr>
        <w:t xml:space="preserve">in humans </w:t>
      </w:r>
      <w:r w:rsidR="007C53C9">
        <w:rPr>
          <w:sz w:val="24"/>
          <w:szCs w:val="24"/>
        </w:rPr>
        <w:t>is said to be sex linked, what pair of chromosomes must contain the gene responsible for the disease?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21st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22nd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23rd pair</w:t>
      </w:r>
    </w:p>
    <w:p w:rsidR="003D4952" w:rsidRPr="008F4017" w:rsidRDefault="007C53C9" w:rsidP="008F4017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24th pair</w:t>
      </w:r>
    </w:p>
    <w:p w:rsidR="0029000F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29000F">
        <w:rPr>
          <w:sz w:val="24"/>
          <w:szCs w:val="24"/>
        </w:rPr>
        <w:t>Which of the following is a noble (inert) gas?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Oxygen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Chlorine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Neon</w:t>
      </w:r>
    </w:p>
    <w:p w:rsidR="0029000F" w:rsidRPr="008F4017" w:rsidRDefault="0029000F" w:rsidP="008F4017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Hydrogen</w:t>
      </w:r>
    </w:p>
    <w:p w:rsidR="003D4952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If a diploid cell in a plant has 32 chromosomes, how many chr</w:t>
      </w:r>
      <w:r w:rsidR="004642C2">
        <w:rPr>
          <w:sz w:val="24"/>
          <w:szCs w:val="24"/>
        </w:rPr>
        <w:t>omosomes will be in each gamete</w:t>
      </w:r>
      <w:r w:rsidR="007C53C9">
        <w:rPr>
          <w:sz w:val="24"/>
          <w:szCs w:val="24"/>
        </w:rPr>
        <w:t>?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7C53C9" w:rsidRP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4642C2" w:rsidRDefault="004642C2" w:rsidP="004642C2">
      <w:pPr>
        <w:rPr>
          <w:sz w:val="24"/>
          <w:szCs w:val="24"/>
        </w:rPr>
      </w:pPr>
      <w:r>
        <w:rPr>
          <w:sz w:val="24"/>
          <w:szCs w:val="24"/>
        </w:rPr>
        <w:t>11. Which group number do the alkaline earth metals belong to?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1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2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3</w:t>
      </w:r>
    </w:p>
    <w:p w:rsidR="004642C2" w:rsidRPr="004642C2" w:rsidRDefault="004642C2" w:rsidP="0029000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7</w:t>
      </w:r>
    </w:p>
    <w:p w:rsidR="0029000F" w:rsidRDefault="004642C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 xml:space="preserve">Which of the following is the </w:t>
      </w:r>
      <w:r w:rsidR="0029000F">
        <w:rPr>
          <w:b/>
          <w:sz w:val="24"/>
          <w:szCs w:val="24"/>
        </w:rPr>
        <w:t>most</w:t>
      </w:r>
      <w:r w:rsidR="0029000F">
        <w:rPr>
          <w:sz w:val="24"/>
          <w:szCs w:val="24"/>
        </w:rPr>
        <w:t xml:space="preserve"> reactive metal element?</w:t>
      </w:r>
    </w:p>
    <w:p w:rsidR="0029000F" w:rsidRDefault="0029000F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potassium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iron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aluminium</w:t>
      </w:r>
    </w:p>
    <w:p w:rsidR="0029000F" w:rsidRPr="008F4017" w:rsidRDefault="0029000F" w:rsidP="008F401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steel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Which of the following best describes what occurs during </w:t>
      </w:r>
      <w:r w:rsidR="008F4017">
        <w:rPr>
          <w:b/>
          <w:sz w:val="24"/>
          <w:szCs w:val="24"/>
        </w:rPr>
        <w:t>anaphase</w:t>
      </w:r>
      <w:r w:rsidR="008F4017">
        <w:rPr>
          <w:sz w:val="24"/>
          <w:szCs w:val="24"/>
        </w:rPr>
        <w:t>?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line up in a single line across the centre of the cell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become visible and the nuclear membrane disappears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Chromatids are pulled apart by spindle </w:t>
      </w:r>
      <w:r w:rsidR="00B06DEA">
        <w:rPr>
          <w:sz w:val="24"/>
          <w:szCs w:val="24"/>
        </w:rPr>
        <w:t>fibers</w:t>
      </w:r>
      <w:r>
        <w:rPr>
          <w:sz w:val="24"/>
          <w:szCs w:val="24"/>
        </w:rPr>
        <w:t>, toward the poles of the cell</w:t>
      </w:r>
    </w:p>
    <w:p w:rsidR="003D4952" w:rsidRPr="008F4017" w:rsidRDefault="008F4017" w:rsidP="008F4017">
      <w:pPr>
        <w:pStyle w:val="ListParagraph"/>
        <w:numPr>
          <w:ilvl w:val="0"/>
          <w:numId w:val="2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Cytoplasm divides down the middle of the cell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What is the term used to describe alleles that have equal dominance?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independent assortment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recession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co-dominance</w:t>
      </w:r>
    </w:p>
    <w:p w:rsidR="003D4952" w:rsidRPr="008F4017" w:rsidRDefault="007C53C9" w:rsidP="008F4017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incomplete dominance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Which of the following statements about the number of daughter cells produced is CORRECT?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4 daughter cells,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4 daughter cells</w:t>
      </w:r>
    </w:p>
    <w:p w:rsidR="003D4952" w:rsidRPr="008F4017" w:rsidRDefault="007C53C9" w:rsidP="008F4017">
      <w:pPr>
        <w:pStyle w:val="ListParagraph"/>
        <w:numPr>
          <w:ilvl w:val="0"/>
          <w:numId w:val="2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mitosis = 2 daughter cells, meiosis = 4 daughter cells</w:t>
      </w:r>
    </w:p>
    <w:p w:rsidR="008F4017" w:rsidRDefault="004642C2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</w:t>
      </w:r>
      <w:r w:rsidR="003D4952">
        <w:rPr>
          <w:sz w:val="24"/>
          <w:szCs w:val="24"/>
        </w:rPr>
        <w:t xml:space="preserve">. </w:t>
      </w:r>
      <w:r w:rsidR="00573DE1">
        <w:rPr>
          <w:sz w:val="24"/>
          <w:szCs w:val="24"/>
        </w:rPr>
        <w:t xml:space="preserve"> </w:t>
      </w:r>
      <w:r w:rsidR="008F4017">
        <w:rPr>
          <w:sz w:val="24"/>
          <w:szCs w:val="24"/>
        </w:rPr>
        <w:t>The structure of DNA may be described as a twisted</w:t>
      </w:r>
      <w:r w:rsidR="00573DE1">
        <w:rPr>
          <w:sz w:val="24"/>
          <w:szCs w:val="24"/>
        </w:rPr>
        <w:t xml:space="preserve"> ladder. Recall what forms the </w:t>
      </w:r>
      <w:r w:rsidR="008F4017">
        <w:rPr>
          <w:sz w:val="24"/>
          <w:szCs w:val="24"/>
        </w:rPr>
        <w:t xml:space="preserve">upright parts of the ladder. 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alternating sugar and phosphate units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nitrogen bases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amino acids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4952" w:rsidRDefault="008F4017" w:rsidP="003D4952">
      <w:pPr>
        <w:pStyle w:val="ListParagraph"/>
        <w:numPr>
          <w:ilvl w:val="0"/>
          <w:numId w:val="2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proteins</w:t>
      </w:r>
    </w:p>
    <w:p w:rsidR="008F4017" w:rsidRDefault="008F4017" w:rsidP="008F4017">
      <w:pPr>
        <w:spacing w:line="480" w:lineRule="auto"/>
        <w:rPr>
          <w:sz w:val="24"/>
          <w:szCs w:val="24"/>
        </w:rPr>
      </w:pPr>
    </w:p>
    <w:p w:rsidR="004642C2" w:rsidRPr="008F4017" w:rsidRDefault="004642C2" w:rsidP="008F4017">
      <w:pPr>
        <w:spacing w:line="480" w:lineRule="auto"/>
        <w:rPr>
          <w:sz w:val="24"/>
          <w:szCs w:val="24"/>
        </w:rPr>
      </w:pP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</w:t>
      </w:r>
      <w:r w:rsidR="003D4952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Nitrogen is in period 2, group 15. Which of the following elements would have the most </w:t>
      </w:r>
      <w:r w:rsidR="008F4017">
        <w:rPr>
          <w:b/>
          <w:sz w:val="24"/>
          <w:szCs w:val="24"/>
        </w:rPr>
        <w:t>similar</w:t>
      </w:r>
      <w:r w:rsidR="008F4017">
        <w:rPr>
          <w:sz w:val="24"/>
          <w:szCs w:val="24"/>
        </w:rPr>
        <w:t xml:space="preserve"> properties to nitrogen?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Phosphorus P (period 3, group 15)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Oxygen O (period 2, group 16)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Neon Ne (period 2, group 18)</w:t>
      </w:r>
    </w:p>
    <w:p w:rsidR="003D4952" w:rsidRPr="008F4017" w:rsidRDefault="008F4017" w:rsidP="008F401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Sodium Na, because its symbol also starts with N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>Which of the following best describes the energy changes occurring when an apple falls from a tree branch to the ground below?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gravitational potential</w:t>
      </w:r>
      <w:r>
        <w:rPr>
          <w:rFonts w:cstheme="minorHAnsi"/>
          <w:sz w:val="24"/>
          <w:szCs w:val="24"/>
        </w:rPr>
        <w:t>→kinetic→sound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gravitational potential→elastic potential→sound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kinetic→sound→gravitational potential</w:t>
      </w:r>
    </w:p>
    <w:p w:rsidR="00E940B4" w:rsidRPr="008F4017" w:rsidRDefault="008F4017" w:rsidP="008F401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elastic potential</w:t>
      </w:r>
      <w:r>
        <w:rPr>
          <w:rFonts w:cstheme="minorHAnsi"/>
          <w:sz w:val="24"/>
          <w:szCs w:val="24"/>
        </w:rPr>
        <w:t>→sound→kinetic</w:t>
      </w:r>
    </w:p>
    <w:p w:rsidR="00E940B4" w:rsidRDefault="008F4017" w:rsidP="0029000F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1227455</wp:posOffset>
            </wp:positionH>
            <wp:positionV relativeFrom="paragraph">
              <wp:posOffset>247015</wp:posOffset>
            </wp:positionV>
            <wp:extent cx="3754755" cy="2208530"/>
            <wp:effectExtent l="0" t="0" r="0" b="0"/>
            <wp:wrapTight wrapText="bothSides">
              <wp:wrapPolygon edited="0">
                <wp:start x="0" y="0"/>
                <wp:lineTo x="0" y="21426"/>
                <wp:lineTo x="21479" y="21426"/>
                <wp:lineTo x="21479" y="0"/>
                <wp:lineTo x="0" y="0"/>
              </wp:wrapPolygon>
            </wp:wrapTight>
            <wp:docPr id="1" name="Picture 1" descr="Image result for rollercoast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llercoaster energ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0B4">
        <w:rPr>
          <w:sz w:val="24"/>
          <w:szCs w:val="24"/>
        </w:rPr>
        <w:t xml:space="preserve">Questions </w:t>
      </w:r>
      <w:r w:rsidR="00E940B4" w:rsidRPr="00E940B4">
        <w:rPr>
          <w:b/>
          <w:sz w:val="24"/>
          <w:szCs w:val="24"/>
        </w:rPr>
        <w:t>19 and 20</w:t>
      </w:r>
      <w:r w:rsidR="00E940B4">
        <w:rPr>
          <w:sz w:val="24"/>
          <w:szCs w:val="24"/>
        </w:rPr>
        <w:t xml:space="preserve"> refer to the diagram of a rollercoaster below. </w:t>
      </w:r>
    </w:p>
    <w:p w:rsidR="00E940B4" w:rsidRDefault="00E940B4" w:rsidP="0029000F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E940B4">
        <w:rPr>
          <w:sz w:val="24"/>
          <w:szCs w:val="24"/>
        </w:rPr>
        <w:t xml:space="preserve">At which point on the rollercoaster does the cart have the </w:t>
      </w:r>
      <w:r w:rsidR="00E940B4">
        <w:rPr>
          <w:b/>
          <w:sz w:val="24"/>
          <w:szCs w:val="24"/>
        </w:rPr>
        <w:t>most</w:t>
      </w:r>
      <w:r w:rsidR="00E940B4">
        <w:rPr>
          <w:sz w:val="24"/>
          <w:szCs w:val="24"/>
        </w:rPr>
        <w:t xml:space="preserve"> gravitational potential energy</w:t>
      </w:r>
      <w:r w:rsidR="003D4952">
        <w:rPr>
          <w:sz w:val="24"/>
          <w:szCs w:val="24"/>
        </w:rPr>
        <w:t>?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3D4952" w:rsidRPr="008F4017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3D4952">
        <w:rPr>
          <w:sz w:val="24"/>
          <w:szCs w:val="24"/>
        </w:rPr>
        <w:t xml:space="preserve">At which point on the rollercoaster does the cart have the </w:t>
      </w:r>
      <w:r w:rsidR="003D4952">
        <w:rPr>
          <w:b/>
          <w:sz w:val="24"/>
          <w:szCs w:val="24"/>
        </w:rPr>
        <w:t>most</w:t>
      </w:r>
      <w:r w:rsidR="003D4952">
        <w:rPr>
          <w:sz w:val="24"/>
          <w:szCs w:val="24"/>
        </w:rPr>
        <w:t xml:space="preserve"> kinetic energy?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B06DEA" w:rsidRDefault="003D4952" w:rsidP="0029000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21. One chromosome consists of two:</w:t>
      </w:r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Centromeres</w:t>
      </w:r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Chromatids</w:t>
      </w:r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Chromopores</w:t>
      </w:r>
      <w:proofErr w:type="spellEnd"/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Genes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22. During which phase does the DNA condense into chromosomes?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Interphase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Cytokinesis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Metaphase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Prophase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23. How many daughter cells are produced in meiosis?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24. Which of the following is TRUE regarding kinetic energy?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greater an object’s mass, the greater its kinetic energy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greater an object’s speed, the greater its kinetic energy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An object at rest has no kinetic energy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25. Which of the following is NOT a characteristic of metals?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Lustrous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Conduct heat and electricity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Brittle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Ductile</w:t>
      </w:r>
    </w:p>
    <w:p w:rsidR="003B2AEA" w:rsidRDefault="003B2AEA" w:rsidP="003B2AEA">
      <w:pPr>
        <w:rPr>
          <w:sz w:val="24"/>
          <w:szCs w:val="24"/>
        </w:rPr>
      </w:pPr>
    </w:p>
    <w:p w:rsidR="00FA0D44" w:rsidRDefault="00FA0D44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26. </w:t>
      </w:r>
      <w:r w:rsidR="00FA0D44">
        <w:rPr>
          <w:sz w:val="24"/>
          <w:szCs w:val="24"/>
        </w:rPr>
        <w:t>The elements that sit between group 3 and 12 of the periodic table are known as the: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Transition metals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Alkali metals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Non-metals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Rare earth elements</w:t>
      </w:r>
    </w:p>
    <w:p w:rsidR="00FA0D44" w:rsidRDefault="00FA0D44" w:rsidP="00FA0D44">
      <w:pPr>
        <w:rPr>
          <w:sz w:val="24"/>
          <w:szCs w:val="24"/>
        </w:rPr>
      </w:pPr>
    </w:p>
    <w:p w:rsidR="00FA0D44" w:rsidRDefault="00FA0D44" w:rsidP="00FA0D44">
      <w:pPr>
        <w:rPr>
          <w:sz w:val="24"/>
          <w:szCs w:val="24"/>
        </w:rPr>
      </w:pPr>
      <w:r>
        <w:rPr>
          <w:sz w:val="24"/>
          <w:szCs w:val="24"/>
        </w:rPr>
        <w:t>27. An element is a: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Substance that contains molecules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Pure substance made up of only one type of atom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Pure substance made up of two types of atoms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Substance that contains no bonded atoms</w:t>
      </w:r>
    </w:p>
    <w:p w:rsidR="00FA0D44" w:rsidRDefault="00FA0D44" w:rsidP="00FA0D44">
      <w:pPr>
        <w:rPr>
          <w:sz w:val="24"/>
          <w:szCs w:val="24"/>
        </w:rPr>
      </w:pPr>
    </w:p>
    <w:p w:rsidR="00FA0D44" w:rsidRDefault="00FA0D44" w:rsidP="00FA0D44">
      <w:pPr>
        <w:rPr>
          <w:sz w:val="24"/>
          <w:szCs w:val="24"/>
        </w:rPr>
      </w:pPr>
      <w:r>
        <w:rPr>
          <w:sz w:val="24"/>
          <w:szCs w:val="24"/>
        </w:rPr>
        <w:t>28. What is the name of the outermost shell in an atom?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Outer shell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Diatomic shell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Valence shell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Electronic shell</w:t>
      </w:r>
    </w:p>
    <w:p w:rsidR="00FA0D44" w:rsidRDefault="00FA0D44" w:rsidP="00FA0D44">
      <w:pPr>
        <w:rPr>
          <w:sz w:val="24"/>
          <w:szCs w:val="24"/>
        </w:rPr>
      </w:pPr>
    </w:p>
    <w:p w:rsidR="00066B10" w:rsidRPr="00B349B3" w:rsidRDefault="00FA0D44" w:rsidP="00066B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="00066B10" w:rsidRPr="00B349B3">
        <w:rPr>
          <w:sz w:val="24"/>
          <w:szCs w:val="24"/>
        </w:rPr>
        <w:t xml:space="preserve">Red-green </w:t>
      </w:r>
      <w:proofErr w:type="spellStart"/>
      <w:r w:rsidR="00066B10" w:rsidRPr="00B349B3">
        <w:rPr>
          <w:sz w:val="24"/>
          <w:szCs w:val="24"/>
        </w:rPr>
        <w:t>colour-blindness</w:t>
      </w:r>
      <w:proofErr w:type="spellEnd"/>
      <w:r w:rsidR="00066B10" w:rsidRPr="00B349B3">
        <w:rPr>
          <w:sz w:val="24"/>
          <w:szCs w:val="24"/>
        </w:rPr>
        <w:t xml:space="preserve"> is an X-linked recessive disorder.  A mother with this condition and normal </w:t>
      </w:r>
      <w:proofErr w:type="spellStart"/>
      <w:r w:rsidR="00066B10" w:rsidRPr="00B349B3">
        <w:rPr>
          <w:sz w:val="24"/>
          <w:szCs w:val="24"/>
        </w:rPr>
        <w:t>visioned</w:t>
      </w:r>
      <w:proofErr w:type="spellEnd"/>
      <w:r w:rsidR="00066B10" w:rsidRPr="00B349B3">
        <w:rPr>
          <w:sz w:val="24"/>
          <w:szCs w:val="24"/>
        </w:rPr>
        <w:t xml:space="preserve"> </w:t>
      </w:r>
      <w:r w:rsidR="00066B10">
        <w:rPr>
          <w:sz w:val="24"/>
          <w:szCs w:val="24"/>
        </w:rPr>
        <w:t>father will pass this allele to:</w:t>
      </w:r>
    </w:p>
    <w:p w:rsidR="00066B10" w:rsidRPr="00B349B3" w:rsidRDefault="00066B10" w:rsidP="00066B10">
      <w:pPr>
        <w:spacing w:after="0"/>
        <w:rPr>
          <w:sz w:val="24"/>
          <w:szCs w:val="24"/>
        </w:rPr>
      </w:pPr>
    </w:p>
    <w:p w:rsid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her</w:t>
      </w:r>
      <w:proofErr w:type="gramEnd"/>
      <w:r w:rsidRPr="00066B10">
        <w:rPr>
          <w:sz w:val="24"/>
          <w:szCs w:val="24"/>
        </w:rPr>
        <w:t xml:space="preserve"> daughters only.</w:t>
      </w:r>
    </w:p>
    <w:p w:rsid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all</w:t>
      </w:r>
      <w:proofErr w:type="gramEnd"/>
      <w:r w:rsidRPr="00066B10">
        <w:rPr>
          <w:sz w:val="24"/>
          <w:szCs w:val="24"/>
        </w:rPr>
        <w:t xml:space="preserve"> of her children.</w:t>
      </w:r>
    </w:p>
    <w:p w:rsid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her</w:t>
      </w:r>
      <w:proofErr w:type="gramEnd"/>
      <w:r w:rsidRPr="00066B10">
        <w:rPr>
          <w:sz w:val="24"/>
          <w:szCs w:val="24"/>
        </w:rPr>
        <w:t xml:space="preserve"> sons only.</w:t>
      </w:r>
    </w:p>
    <w:p w:rsidR="00066B10" w:rsidRP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none</w:t>
      </w:r>
      <w:proofErr w:type="gramEnd"/>
      <w:r w:rsidRPr="00066B10">
        <w:rPr>
          <w:sz w:val="24"/>
          <w:szCs w:val="24"/>
        </w:rPr>
        <w:t xml:space="preserve"> of her children.</w:t>
      </w:r>
    </w:p>
    <w:p w:rsidR="00066B10" w:rsidRDefault="00066B10" w:rsidP="00066B10">
      <w:pPr>
        <w:rPr>
          <w:sz w:val="24"/>
          <w:szCs w:val="24"/>
        </w:rPr>
      </w:pPr>
    </w:p>
    <w:p w:rsidR="00066B10" w:rsidRPr="00B349B3" w:rsidRDefault="00066B10" w:rsidP="00066B10">
      <w:pPr>
        <w:shd w:val="clear" w:color="auto" w:fill="FFFFFF"/>
        <w:tabs>
          <w:tab w:val="left" w:pos="993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Pr="00B349B3">
        <w:rPr>
          <w:sz w:val="24"/>
          <w:szCs w:val="24"/>
        </w:rPr>
        <w:t xml:space="preserve">An allele is best defined as </w:t>
      </w:r>
    </w:p>
    <w:p w:rsidR="00066B10" w:rsidRPr="00B349B3" w:rsidRDefault="00066B10" w:rsidP="00066B10">
      <w:pPr>
        <w:shd w:val="clear" w:color="auto" w:fill="FFFFFF"/>
        <w:tabs>
          <w:tab w:val="left" w:pos="9931"/>
        </w:tabs>
        <w:spacing w:after="0" w:line="240" w:lineRule="auto"/>
        <w:rPr>
          <w:sz w:val="24"/>
          <w:szCs w:val="24"/>
        </w:rPr>
      </w:pPr>
    </w:p>
    <w:p w:rsid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66B10">
        <w:rPr>
          <w:sz w:val="24"/>
          <w:szCs w:val="24"/>
        </w:rPr>
        <w:t>a lethal recessive phenotype</w:t>
      </w:r>
    </w:p>
    <w:p w:rsid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66B10">
        <w:rPr>
          <w:sz w:val="24"/>
          <w:szCs w:val="24"/>
        </w:rPr>
        <w:t>a lethal dominant phenotype</w:t>
      </w:r>
    </w:p>
    <w:p w:rsid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66B10">
        <w:rPr>
          <w:sz w:val="24"/>
          <w:szCs w:val="24"/>
        </w:rPr>
        <w:t>a type of gene found only on the sex chromosome</w:t>
      </w:r>
    </w:p>
    <w:p w:rsidR="00066B10" w:rsidRP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an</w:t>
      </w:r>
      <w:proofErr w:type="gramEnd"/>
      <w:r w:rsidRPr="00066B10">
        <w:rPr>
          <w:sz w:val="24"/>
          <w:szCs w:val="24"/>
        </w:rPr>
        <w:t xml:space="preserve"> alternative form of gene at a given position on the chromosome.</w:t>
      </w:r>
    </w:p>
    <w:p w:rsidR="00066B10" w:rsidRPr="00066B10" w:rsidRDefault="00066B10" w:rsidP="00066B10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B06DEA" w:rsidRPr="00B06DEA" w:rsidRDefault="00B06DEA" w:rsidP="00B06DEA">
      <w:pPr>
        <w:rPr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1531917" cy="2042556"/>
            <wp:effectExtent l="0" t="0" r="0" b="0"/>
            <wp:docPr id="6" name="Picture 6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65" cy="20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Year 10</w:t>
      </w:r>
      <w:r w:rsidR="00CC3866">
        <w:rPr>
          <w:rFonts w:cs="Arial"/>
          <w:b/>
          <w:sz w:val="28"/>
          <w:szCs w:val="24"/>
        </w:rPr>
        <w:t xml:space="preserve"> Science</w:t>
      </w: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Semester 1 Exam 2017</w:t>
      </w:r>
    </w:p>
    <w:p w:rsidR="00B06DEA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B06DEA" w:rsidRDefault="00B06DEA" w:rsidP="00CC3866">
      <w:pPr>
        <w:spacing w:after="0" w:line="240" w:lineRule="auto"/>
        <w:jc w:val="center"/>
        <w:rPr>
          <w:rFonts w:cs="Arial"/>
          <w:b/>
          <w:sz w:val="32"/>
          <w:szCs w:val="24"/>
        </w:rPr>
      </w:pPr>
      <w:r w:rsidRPr="000C2C03">
        <w:rPr>
          <w:rFonts w:cs="Arial"/>
          <w:b/>
          <w:sz w:val="32"/>
          <w:szCs w:val="24"/>
        </w:rPr>
        <w:t>ANSWER BOOKLET</w:t>
      </w:r>
    </w:p>
    <w:p w:rsidR="00CC3866" w:rsidRPr="00CC3866" w:rsidRDefault="00CC3866" w:rsidP="00CC3866">
      <w:pPr>
        <w:spacing w:after="0" w:line="240" w:lineRule="auto"/>
        <w:jc w:val="center"/>
        <w:rPr>
          <w:rFonts w:cs="Arial"/>
          <w:b/>
          <w:sz w:val="32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NAME: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 xml:space="preserve">  </w:t>
      </w:r>
    </w:p>
    <w:p w:rsidR="00B06DEA" w:rsidRDefault="00B06DEA" w:rsidP="00CC3866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 FORM: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</w:rPr>
        <w:t xml:space="preserve">          </w:t>
      </w:r>
      <w:r w:rsidRPr="0015476D">
        <w:rPr>
          <w:rFonts w:cs="Arial"/>
          <w:b/>
          <w:sz w:val="24"/>
          <w:szCs w:val="24"/>
        </w:rPr>
        <w:tab/>
        <w:t xml:space="preserve">DATE: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B06DEA" w:rsidRPr="0015476D" w:rsidRDefault="00B06DEA" w:rsidP="00CC3866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ab/>
        <w:t xml:space="preserve">    </w:t>
      </w:r>
      <w:r w:rsidRPr="00B06DEA">
        <w:rPr>
          <w:rFonts w:cs="Arial"/>
          <w:b/>
          <w:sz w:val="28"/>
          <w:szCs w:val="24"/>
        </w:rPr>
        <w:t>Multiple Choice</w:t>
      </w:r>
      <w:r w:rsidRPr="00B06DEA">
        <w:rPr>
          <w:rFonts w:cs="Arial"/>
          <w:b/>
          <w:sz w:val="28"/>
          <w:szCs w:val="24"/>
        </w:rPr>
        <w:tab/>
      </w:r>
      <w:r w:rsidRPr="00B06DEA">
        <w:rPr>
          <w:rFonts w:cs="Arial"/>
          <w:b/>
          <w:sz w:val="28"/>
          <w:szCs w:val="24"/>
        </w:rPr>
        <w:tab/>
        <w:t xml:space="preserve">      </w:t>
      </w:r>
      <w:r w:rsidRPr="00B06DEA">
        <w:rPr>
          <w:rFonts w:cs="Arial"/>
          <w:b/>
          <w:sz w:val="28"/>
          <w:szCs w:val="24"/>
        </w:rPr>
        <w:tab/>
        <w:t xml:space="preserve"> Short Answer</w:t>
      </w:r>
      <w:r w:rsidRPr="00B06DEA">
        <w:rPr>
          <w:rFonts w:cs="Arial"/>
          <w:b/>
          <w:sz w:val="28"/>
          <w:szCs w:val="24"/>
        </w:rPr>
        <w:tab/>
        <w:t xml:space="preserve">   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Pr="00B06DEA">
        <w:rPr>
          <w:rFonts w:cs="Arial"/>
          <w:b/>
          <w:sz w:val="28"/>
          <w:szCs w:val="24"/>
        </w:rPr>
        <w:t xml:space="preserve"> Total</w:t>
      </w:r>
    </w:p>
    <w:p w:rsidR="00B06DEA" w:rsidRPr="0015476D" w:rsidRDefault="00F86199" w:rsidP="00B06DEA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75.8pt;margin-top:12.75pt;width:81.85pt;height:48.9pt;z-index:251670528;mso-wrap-edited:f" wrapcoords="-225 0 -225 21375 21825 21375 21825 0 -225 0">
            <v:textbox>
              <w:txbxContent>
                <w:p w:rsidR="00CC3866" w:rsidRPr="00026DDD" w:rsidRDefault="00CC3866" w:rsidP="00B06DEA">
                  <w:pPr>
                    <w:rPr>
                      <w:b/>
                    </w:rPr>
                  </w:pPr>
                </w:p>
                <w:p w:rsidR="00CC3866" w:rsidRPr="00026DDD" w:rsidRDefault="00066B10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90</w:t>
                  </w:r>
                </w:p>
                <w:p w:rsidR="00CC3866" w:rsidRPr="00026DDD" w:rsidRDefault="00CC3866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 xml:space="preserve">         </w:t>
                  </w:r>
                </w:p>
              </w:txbxContent>
            </v:textbox>
            <w10:wrap type="through"/>
          </v:shape>
        </w:pict>
      </w:r>
      <w:r>
        <w:rPr>
          <w:rFonts w:cs="Arial"/>
          <w:b/>
          <w:sz w:val="24"/>
          <w:szCs w:val="24"/>
        </w:rPr>
        <w:pict>
          <v:shape id="_x0000_s1035" type="#_x0000_t202" style="position:absolute;margin-left:216.3pt;margin-top:12.75pt;width:1in;height:48.9pt;z-index:251669504">
            <v:textbox>
              <w:txbxContent>
                <w:p w:rsidR="00CC3866" w:rsidRPr="00026DDD" w:rsidRDefault="00CC3866" w:rsidP="00B06DEA">
                  <w:pPr>
                    <w:rPr>
                      <w:b/>
                    </w:rPr>
                  </w:pPr>
                </w:p>
                <w:p w:rsidR="00CC3866" w:rsidRPr="00026DDD" w:rsidRDefault="00066B10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60</w:t>
                  </w:r>
                  <w:r w:rsidR="00CC3866" w:rsidRPr="00026DDD">
                    <w:rPr>
                      <w:b/>
                    </w:rPr>
                    <w:tab/>
                  </w:r>
                </w:p>
                <w:p w:rsidR="00CC3866" w:rsidRPr="00026DDD" w:rsidRDefault="00CC3866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/35</w:t>
                  </w:r>
                </w:p>
              </w:txbxContent>
            </v:textbox>
          </v:shape>
        </w:pict>
      </w:r>
      <w:r>
        <w:rPr>
          <w:rFonts w:cs="Arial"/>
          <w:b/>
          <w:sz w:val="24"/>
          <w:szCs w:val="24"/>
        </w:rPr>
        <w:pict>
          <v:shape id="_x0000_s1034" type="#_x0000_t202" style="position:absolute;margin-left:56pt;margin-top:12.75pt;width:1in;height:48.9pt;z-index:251668480">
            <v:textbox>
              <w:txbxContent>
                <w:p w:rsidR="00CC3866" w:rsidRPr="00026DDD" w:rsidRDefault="00CC3866" w:rsidP="00B06DEA">
                  <w:pPr>
                    <w:rPr>
                      <w:b/>
                    </w:rPr>
                  </w:pPr>
                </w:p>
                <w:p w:rsidR="00CC3866" w:rsidRPr="00026DDD" w:rsidRDefault="00CC3866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30</w:t>
                  </w:r>
                </w:p>
                <w:p w:rsidR="00CC3866" w:rsidRPr="00026DDD" w:rsidRDefault="00CC3866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/20</w:t>
                  </w:r>
                </w:p>
              </w:txbxContent>
            </v:textbox>
          </v:shape>
        </w:pic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>SECTION ONE: Multiple choice answers</w:t>
      </w:r>
      <w:r w:rsidR="00CC3866">
        <w:rPr>
          <w:rFonts w:cs="Arial"/>
          <w:b/>
          <w:sz w:val="24"/>
          <w:szCs w:val="24"/>
        </w:rPr>
        <w:t xml:space="preserve">. </w:t>
      </w:r>
      <w:r w:rsidRPr="0015476D">
        <w:rPr>
          <w:rFonts w:cs="Arial"/>
          <w:b/>
          <w:sz w:val="24"/>
          <w:szCs w:val="24"/>
        </w:rPr>
        <w:t>Cross (X) through the correct answer.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25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26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27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28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29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</w:tbl>
    <w:p w:rsidR="00E940B4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TWO - SHORT ANSWER SECTION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66B10">
        <w:rPr>
          <w:sz w:val="24"/>
          <w:szCs w:val="24"/>
        </w:rPr>
        <w:t>[60</w:t>
      </w:r>
      <w:r>
        <w:rPr>
          <w:sz w:val="24"/>
          <w:szCs w:val="24"/>
        </w:rPr>
        <w:t xml:space="preserve"> marks]</w:t>
      </w:r>
    </w:p>
    <w:p w:rsidR="00FE31B5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066B10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 in the spaces provided. ______________________________________________________________________________</w:t>
      </w:r>
    </w:p>
    <w:p w:rsidR="00FE31B5" w:rsidRPr="00985196" w:rsidRDefault="00FE31B5" w:rsidP="0029000F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t>Question 1.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FE31B5" w:rsidRPr="004642C2" w:rsidRDefault="00FE31B5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>Complete the following table:</w:t>
      </w:r>
      <w:r w:rsidR="00967B78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967B78" w:rsidRPr="004642C2">
        <w:rPr>
          <w:sz w:val="24"/>
          <w:szCs w:val="24"/>
        </w:rPr>
        <w:tab/>
        <w:t>(12</w:t>
      </w:r>
      <w:r w:rsidRPr="004642C2">
        <w:rPr>
          <w:sz w:val="24"/>
          <w:szCs w:val="24"/>
        </w:rPr>
        <w:t xml:space="preserve"> marks)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985"/>
        <w:gridCol w:w="1417"/>
      </w:tblGrid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113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ATOMIC NUMBER</w:t>
            </w:r>
          </w:p>
        </w:tc>
        <w:tc>
          <w:tcPr>
            <w:tcW w:w="439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SHELL DIAGRAM</w:t>
            </w:r>
          </w:p>
        </w:tc>
        <w:tc>
          <w:tcPr>
            <w:tcW w:w="1985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CONFIGURATION</w:t>
            </w:r>
          </w:p>
        </w:tc>
        <w:tc>
          <w:tcPr>
            <w:tcW w:w="1417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SYMBOL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</w:t>
            </w:r>
          </w:p>
        </w:tc>
        <w:tc>
          <w:tcPr>
            <w:tcW w:w="1134" w:type="dxa"/>
          </w:tcPr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</w:tc>
        <w:tc>
          <w:tcPr>
            <w:tcW w:w="4394" w:type="dxa"/>
          </w:tcPr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7866D6" w:rsidRDefault="00967B78" w:rsidP="0029000F"/>
        </w:tc>
        <w:tc>
          <w:tcPr>
            <w:tcW w:w="1417" w:type="dxa"/>
          </w:tcPr>
          <w:p w:rsidR="00967B78" w:rsidRPr="007866D6" w:rsidRDefault="00967B78" w:rsidP="0029000F"/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134" w:type="dxa"/>
          </w:tcPr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</w:tc>
        <w:tc>
          <w:tcPr>
            <w:tcW w:w="4394" w:type="dxa"/>
          </w:tcPr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7866D6" w:rsidRDefault="00967B78" w:rsidP="0029000F"/>
        </w:tc>
        <w:tc>
          <w:tcPr>
            <w:tcW w:w="1417" w:type="dxa"/>
          </w:tcPr>
          <w:p w:rsidR="00967B78" w:rsidRPr="007866D6" w:rsidRDefault="00967B78" w:rsidP="0029000F"/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Potassium</w:t>
            </w:r>
          </w:p>
        </w:tc>
        <w:tc>
          <w:tcPr>
            <w:tcW w:w="1134" w:type="dxa"/>
          </w:tcPr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  <w:p w:rsidR="00967B78" w:rsidRPr="007866D6" w:rsidRDefault="00967B78" w:rsidP="00FE31B5">
            <w:pPr>
              <w:jc w:val="center"/>
            </w:pPr>
          </w:p>
        </w:tc>
        <w:tc>
          <w:tcPr>
            <w:tcW w:w="4394" w:type="dxa"/>
          </w:tcPr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  <w:p w:rsidR="00967B78" w:rsidRPr="007866D6" w:rsidRDefault="00967B78" w:rsidP="0029000F"/>
        </w:tc>
        <w:tc>
          <w:tcPr>
            <w:tcW w:w="1985" w:type="dxa"/>
          </w:tcPr>
          <w:p w:rsidR="00967B78" w:rsidRPr="007866D6" w:rsidRDefault="00967B78" w:rsidP="0029000F"/>
        </w:tc>
        <w:tc>
          <w:tcPr>
            <w:tcW w:w="1417" w:type="dxa"/>
          </w:tcPr>
          <w:p w:rsidR="00967B78" w:rsidRPr="007866D6" w:rsidRDefault="00967B78" w:rsidP="0029000F"/>
        </w:tc>
      </w:tr>
    </w:tbl>
    <w:p w:rsidR="00FE31B5" w:rsidRPr="00FE31B5" w:rsidRDefault="00FE31B5" w:rsidP="0029000F">
      <w:pPr>
        <w:rPr>
          <w:sz w:val="24"/>
          <w:szCs w:val="24"/>
        </w:rPr>
      </w:pPr>
    </w:p>
    <w:p w:rsidR="00967B78" w:rsidRPr="004642C2" w:rsidRDefault="004642C2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 xml:space="preserve">Identify </w:t>
      </w:r>
      <w:r w:rsidRPr="007866D6">
        <w:rPr>
          <w:b/>
          <w:sz w:val="24"/>
          <w:szCs w:val="24"/>
        </w:rPr>
        <w:t>two differences</w:t>
      </w:r>
      <w:r w:rsidR="007866D6">
        <w:rPr>
          <w:sz w:val="24"/>
          <w:szCs w:val="24"/>
        </w:rPr>
        <w:t xml:space="preserve"> between the alkali metals and the noble gases</w:t>
      </w:r>
      <w:r w:rsidRPr="004642C2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5151"/>
      </w:tblGrid>
      <w:tr w:rsidR="004642C2" w:rsidTr="004642C2"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Alkali metals</w:t>
            </w:r>
          </w:p>
        </w:tc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Noble gases</w:t>
            </w:r>
          </w:p>
        </w:tc>
      </w:tr>
      <w:tr w:rsidR="004642C2" w:rsidTr="004642C2"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7866D6" w:rsidRDefault="007866D6" w:rsidP="00967B78">
            <w:pPr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</w:tc>
      </w:tr>
      <w:tr w:rsidR="004642C2" w:rsidTr="004642C2"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4642C2" w:rsidRDefault="004642C2" w:rsidP="00967B78">
            <w:pPr>
              <w:rPr>
                <w:sz w:val="24"/>
                <w:szCs w:val="24"/>
              </w:rPr>
            </w:pPr>
          </w:p>
          <w:p w:rsidR="007866D6" w:rsidRDefault="007866D6" w:rsidP="00967B78">
            <w:pPr>
              <w:rPr>
                <w:sz w:val="24"/>
                <w:szCs w:val="24"/>
              </w:rPr>
            </w:pPr>
          </w:p>
        </w:tc>
        <w:tc>
          <w:tcPr>
            <w:tcW w:w="5151" w:type="dxa"/>
          </w:tcPr>
          <w:p w:rsidR="004642C2" w:rsidRDefault="004642C2" w:rsidP="00967B78">
            <w:pPr>
              <w:rPr>
                <w:sz w:val="24"/>
                <w:szCs w:val="24"/>
              </w:rPr>
            </w:pPr>
          </w:p>
        </w:tc>
      </w:tr>
    </w:tbl>
    <w:p w:rsidR="0029000F" w:rsidRPr="00985196" w:rsidRDefault="00FE31B5" w:rsidP="0029000F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lastRenderedPageBreak/>
        <w:t>Question 2.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FE31B5" w:rsidRPr="00E60C30" w:rsidRDefault="00FE31B5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60C30">
        <w:rPr>
          <w:sz w:val="24"/>
          <w:szCs w:val="24"/>
        </w:rPr>
        <w:t>The diagram below shows a simplified i</w:t>
      </w:r>
      <w:r w:rsidR="00C817D6" w:rsidRPr="00E60C30">
        <w:rPr>
          <w:sz w:val="24"/>
          <w:szCs w:val="24"/>
        </w:rPr>
        <w:t>llustration of the stages of mit</w:t>
      </w:r>
      <w:r w:rsidRPr="00E60C30">
        <w:rPr>
          <w:sz w:val="24"/>
          <w:szCs w:val="24"/>
        </w:rPr>
        <w:t xml:space="preserve">osis. However, the stages are not in the correct order. Identify the correct order and write the letters corresponding to each stage, in order on the line below. </w:t>
      </w:r>
    </w:p>
    <w:p w:rsidR="00685104" w:rsidRDefault="00305D94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22860</wp:posOffset>
            </wp:positionV>
            <wp:extent cx="4507230" cy="2433955"/>
            <wp:effectExtent l="0" t="0" r="0" b="0"/>
            <wp:wrapThrough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7866D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FE31B5">
        <w:rPr>
          <w:sz w:val="24"/>
          <w:szCs w:val="24"/>
        </w:rPr>
        <w:t>(5 marks)</w:t>
      </w:r>
    </w:p>
    <w:p w:rsidR="00FE31B5" w:rsidRDefault="00FE31B5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7866D6" w:rsidRDefault="007866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940B4" w:rsidRDefault="00E940B4">
      <w:pPr>
        <w:rPr>
          <w:sz w:val="24"/>
          <w:szCs w:val="24"/>
        </w:rPr>
      </w:pPr>
    </w:p>
    <w:p w:rsidR="00967B78" w:rsidRDefault="00E60C30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table by identifying </w:t>
      </w:r>
      <w:r w:rsidRPr="00E60C30">
        <w:rPr>
          <w:b/>
          <w:sz w:val="24"/>
          <w:szCs w:val="24"/>
        </w:rPr>
        <w:t>t</w:t>
      </w:r>
      <w:r w:rsidR="00836794">
        <w:rPr>
          <w:b/>
          <w:sz w:val="24"/>
          <w:szCs w:val="24"/>
        </w:rPr>
        <w:t>hree</w:t>
      </w:r>
      <w:r>
        <w:rPr>
          <w:sz w:val="24"/>
          <w:szCs w:val="24"/>
        </w:rPr>
        <w:t xml:space="preserve"> </w:t>
      </w:r>
      <w:r w:rsidRPr="000B233E">
        <w:rPr>
          <w:b/>
          <w:sz w:val="24"/>
          <w:szCs w:val="24"/>
        </w:rPr>
        <w:t>differences</w:t>
      </w:r>
      <w:r>
        <w:rPr>
          <w:sz w:val="24"/>
          <w:szCs w:val="24"/>
        </w:rPr>
        <w:t xml:space="preserve"> between mitosis and meiosis.</w:t>
      </w:r>
      <w:r>
        <w:rPr>
          <w:sz w:val="24"/>
          <w:szCs w:val="24"/>
        </w:rPr>
        <w:tab/>
      </w:r>
    </w:p>
    <w:p w:rsidR="00E940B4" w:rsidRPr="00E60C30" w:rsidRDefault="00836794" w:rsidP="004642C2">
      <w:pPr>
        <w:pStyle w:val="ListParagraph"/>
        <w:ind w:left="7920" w:firstLine="720"/>
        <w:rPr>
          <w:sz w:val="24"/>
          <w:szCs w:val="24"/>
        </w:rPr>
      </w:pPr>
      <w:r>
        <w:rPr>
          <w:sz w:val="24"/>
          <w:szCs w:val="24"/>
        </w:rPr>
        <w:t>(6</w:t>
      </w:r>
      <w:r w:rsidR="00E60C30">
        <w:rPr>
          <w:sz w:val="24"/>
          <w:szCs w:val="24"/>
        </w:rPr>
        <w:t xml:space="preserve"> marks)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4788"/>
        <w:gridCol w:w="5526"/>
      </w:tblGrid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ITOSIS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EIOSIS</w:t>
            </w:r>
          </w:p>
        </w:tc>
      </w:tr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in most cells of the body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only in the gametes</w:t>
            </w:r>
          </w:p>
        </w:tc>
      </w:tr>
      <w:tr w:rsidR="00E60C30" w:rsidTr="007866D6">
        <w:tc>
          <w:tcPr>
            <w:tcW w:w="4788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</w:tc>
        <w:tc>
          <w:tcPr>
            <w:tcW w:w="5526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</w:tc>
      </w:tr>
      <w:tr w:rsidR="00E60C30" w:rsidTr="007866D6">
        <w:tc>
          <w:tcPr>
            <w:tcW w:w="4788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0B233E" w:rsidRDefault="000B233E">
            <w:pPr>
              <w:rPr>
                <w:sz w:val="24"/>
                <w:szCs w:val="24"/>
              </w:rPr>
            </w:pPr>
          </w:p>
        </w:tc>
        <w:tc>
          <w:tcPr>
            <w:tcW w:w="5526" w:type="dxa"/>
          </w:tcPr>
          <w:p w:rsidR="00E60C30" w:rsidRDefault="00E60C30">
            <w:pPr>
              <w:rPr>
                <w:sz w:val="24"/>
                <w:szCs w:val="24"/>
              </w:rPr>
            </w:pPr>
          </w:p>
        </w:tc>
      </w:tr>
      <w:tr w:rsidR="00836794" w:rsidTr="007866D6">
        <w:tc>
          <w:tcPr>
            <w:tcW w:w="4788" w:type="dxa"/>
          </w:tcPr>
          <w:p w:rsidR="00836794" w:rsidRDefault="00836794">
            <w:pPr>
              <w:rPr>
                <w:sz w:val="24"/>
                <w:szCs w:val="24"/>
              </w:rPr>
            </w:pPr>
          </w:p>
        </w:tc>
        <w:tc>
          <w:tcPr>
            <w:tcW w:w="5526" w:type="dxa"/>
          </w:tcPr>
          <w:p w:rsidR="00836794" w:rsidRDefault="00836794">
            <w:pPr>
              <w:rPr>
                <w:sz w:val="24"/>
                <w:szCs w:val="24"/>
              </w:rPr>
            </w:pPr>
          </w:p>
          <w:p w:rsidR="00836794" w:rsidRDefault="00836794">
            <w:pPr>
              <w:rPr>
                <w:sz w:val="24"/>
                <w:szCs w:val="24"/>
              </w:rPr>
            </w:pPr>
          </w:p>
          <w:p w:rsidR="00836794" w:rsidRDefault="00836794">
            <w:pPr>
              <w:rPr>
                <w:sz w:val="24"/>
                <w:szCs w:val="24"/>
              </w:rPr>
            </w:pPr>
          </w:p>
          <w:p w:rsidR="00836794" w:rsidRDefault="00836794">
            <w:pPr>
              <w:rPr>
                <w:sz w:val="24"/>
                <w:szCs w:val="24"/>
              </w:rPr>
            </w:pPr>
          </w:p>
          <w:p w:rsidR="00836794" w:rsidRDefault="00836794">
            <w:pPr>
              <w:rPr>
                <w:sz w:val="24"/>
                <w:szCs w:val="24"/>
              </w:rPr>
            </w:pPr>
          </w:p>
        </w:tc>
      </w:tr>
    </w:tbl>
    <w:p w:rsidR="004642C2" w:rsidRDefault="004642C2">
      <w:pPr>
        <w:rPr>
          <w:sz w:val="24"/>
          <w:szCs w:val="24"/>
        </w:rPr>
      </w:pPr>
    </w:p>
    <w:p w:rsidR="00C817D6" w:rsidRPr="00985196" w:rsidRDefault="00C817D6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lastRenderedPageBreak/>
        <w:t>Question 3.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pedigree for hair colour in mice. Mice can have either black coats (B) or brown coats (b). Black coats are dominant to brown. </w:t>
      </w:r>
    </w:p>
    <w:p w:rsidR="00C817D6" w:rsidRDefault="00C817D6">
      <w:pPr>
        <w:rPr>
          <w:sz w:val="24"/>
          <w:szCs w:val="24"/>
        </w:rPr>
      </w:pPr>
    </w:p>
    <w:p w:rsidR="00C817D6" w:rsidRDefault="00F86199">
      <w:pPr>
        <w:rPr>
          <w:sz w:val="24"/>
          <w:szCs w:val="24"/>
        </w:rPr>
      </w:pPr>
      <w:r>
        <w:rPr>
          <w:rFonts w:cs="Calibri"/>
          <w:noProof/>
          <w:sz w:val="28"/>
          <w:szCs w:val="28"/>
          <w:lang w:val="en-AU" w:eastAsia="en-AU"/>
        </w:rPr>
        <w:pict>
          <v:rect id="_x0000_s1030" style="position:absolute;margin-left:184.6pt;margin-top:163.85pt;width:25.25pt;height:29pt;z-index:251666432" strokecolor="white [3212]"/>
        </w:pict>
      </w:r>
      <w:r>
        <w:rPr>
          <w:rFonts w:cs="Calibri"/>
          <w:noProof/>
          <w:sz w:val="28"/>
          <w:szCs w:val="28"/>
          <w:lang w:val="en-AU" w:eastAsia="en-AU"/>
        </w:rPr>
        <w:pict>
          <v:rect id="_x0000_s1029" style="position:absolute;margin-left:143.05pt;margin-top:129.8pt;width:20.6pt;height:23.4pt;z-index:251665408" strokecolor="white [3212]"/>
        </w:pict>
      </w:r>
      <w:r w:rsidR="007866D6" w:rsidRPr="00354014">
        <w:rPr>
          <w:rFonts w:cs="Calibri"/>
          <w:sz w:val="28"/>
          <w:szCs w:val="28"/>
        </w:rPr>
        <w:object w:dxaOrig="3365" w:dyaOrig="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05pt;height:187.45pt" o:ole="">
            <v:imagedata r:id="rId11" o:title=""/>
          </v:shape>
          <o:OLEObject Type="Embed" ProgID="MSDraw" ShapeID="_x0000_i1025" DrawAspect="Content" ObjectID="_1557320593" r:id="rId12"/>
        </w:object>
      </w:r>
    </w:p>
    <w:p w:rsidR="00C817D6" w:rsidRDefault="00C817D6">
      <w:pPr>
        <w:rPr>
          <w:sz w:val="24"/>
          <w:szCs w:val="24"/>
        </w:rPr>
      </w:pPr>
    </w:p>
    <w:p w:rsidR="008307C0" w:rsidRDefault="008307C0" w:rsidP="00967B78">
      <w:pPr>
        <w:pStyle w:val="ListParagraph"/>
        <w:rPr>
          <w:sz w:val="24"/>
          <w:szCs w:val="24"/>
        </w:rPr>
      </w:pPr>
    </w:p>
    <w:p w:rsidR="008307C0" w:rsidRDefault="00F86199" w:rsidP="008307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7" style="position:absolute;left:0;text-align:left;margin-left:218.8pt;margin-top:12.05pt;width:24.35pt;height:20.55pt;z-index:251659264"/>
        </w:pict>
      </w:r>
      <w:r>
        <w:rPr>
          <w:noProof/>
          <w:sz w:val="24"/>
          <w:szCs w:val="24"/>
        </w:rPr>
        <w:pict>
          <v:rect id="_x0000_s1026" style="position:absolute;left:0;text-align:left;margin-left:31.8pt;margin-top:12.05pt;width:20.55pt;height:20.55pt;z-index:251658240"/>
        </w:pict>
      </w:r>
    </w:p>
    <w:p w:rsidR="008307C0" w:rsidRDefault="00967B78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Male</w:t>
      </w:r>
      <w:r w:rsidR="008307C0">
        <w:rPr>
          <w:sz w:val="24"/>
          <w:szCs w:val="24"/>
        </w:rPr>
        <w:tab/>
      </w:r>
      <w:r w:rsidR="008307C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  <w:r w:rsidR="008307C0">
        <w:rPr>
          <w:sz w:val="24"/>
          <w:szCs w:val="24"/>
        </w:rPr>
        <w:tab/>
        <w:t xml:space="preserve">  </w:t>
      </w:r>
      <w:r w:rsidR="008307C0">
        <w:rPr>
          <w:sz w:val="24"/>
          <w:szCs w:val="24"/>
        </w:rPr>
        <w:tab/>
        <w:t xml:space="preserve">        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What is the genotype for brown coat</w:t>
      </w:r>
      <w:r>
        <w:rPr>
          <w:sz w:val="24"/>
          <w:szCs w:val="24"/>
        </w:rPr>
        <w:t>s? ________________________________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(1 mark)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Which individuals have brown coats</w:t>
      </w:r>
      <w:r>
        <w:rPr>
          <w:sz w:val="24"/>
          <w:szCs w:val="24"/>
        </w:rPr>
        <w:t>? _________________________________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(2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How are individuals 10 and 11 related to each other</w:t>
      </w:r>
      <w:r>
        <w:rPr>
          <w:sz w:val="24"/>
          <w:szCs w:val="24"/>
        </w:rPr>
        <w:t>? ________________</w:t>
      </w:r>
      <w:r w:rsidRPr="00C817D6">
        <w:rPr>
          <w:sz w:val="24"/>
          <w:szCs w:val="24"/>
        </w:rPr>
        <w:t>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 xml:space="preserve"> (1 mark)</w:t>
      </w:r>
    </w:p>
    <w:p w:rsidR="008307C0" w:rsidRPr="00C817D6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Individuals 6 and 7 are 'carriers' of the brown allele. What is meant by the term carrier?</w:t>
      </w:r>
    </w:p>
    <w:p w:rsidR="00C817D6" w:rsidRPr="00C817D6" w:rsidRDefault="00C817D6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 xml:space="preserve">  (2 marks)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967B78" w:rsidRDefault="00967B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940B4" w:rsidRDefault="008C1609" w:rsidP="008C160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What is the genotype of a carrier in this scenario? ________________________</w:t>
      </w:r>
      <w:r>
        <w:rPr>
          <w:sz w:val="24"/>
          <w:szCs w:val="24"/>
        </w:rPr>
        <w:tab/>
        <w:t>(1 mark)</w:t>
      </w:r>
    </w:p>
    <w:p w:rsidR="008C1609" w:rsidRPr="008C1609" w:rsidRDefault="008C1609" w:rsidP="008C1609">
      <w:pPr>
        <w:rPr>
          <w:sz w:val="24"/>
          <w:szCs w:val="24"/>
        </w:rPr>
      </w:pPr>
    </w:p>
    <w:p w:rsidR="008307C0" w:rsidRPr="00985196" w:rsidRDefault="008307C0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lastRenderedPageBreak/>
        <w:t>Question 4.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8307C0" w:rsidRDefault="008307C0">
      <w:pPr>
        <w:rPr>
          <w:sz w:val="24"/>
          <w:szCs w:val="24"/>
        </w:rPr>
      </w:pPr>
      <w:r>
        <w:rPr>
          <w:sz w:val="24"/>
          <w:szCs w:val="24"/>
        </w:rPr>
        <w:t xml:space="preserve">Having dimples (D) in your cheeks is dominant to having no dimples (d). </w:t>
      </w:r>
    </w:p>
    <w:p w:rsidR="00967B78" w:rsidRDefault="00CC2966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the p</w:t>
      </w:r>
      <w:r w:rsidR="00967B78">
        <w:rPr>
          <w:sz w:val="24"/>
          <w:szCs w:val="24"/>
        </w:rPr>
        <w:t xml:space="preserve">ossible genotypes and phenotypes for this trait. </w:t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67B78">
        <w:rPr>
          <w:sz w:val="24"/>
          <w:szCs w:val="24"/>
        </w:rPr>
        <w:t>(6 marks)</w:t>
      </w: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Genotypes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Phenotypes</w:t>
      </w:r>
    </w:p>
    <w:p w:rsidR="00836794" w:rsidRDefault="00836794" w:rsidP="00CC2966">
      <w:pPr>
        <w:pStyle w:val="ListParagraph"/>
        <w:rPr>
          <w:sz w:val="24"/>
          <w:szCs w:val="24"/>
        </w:rPr>
      </w:pPr>
    </w:p>
    <w:p w:rsidR="00967B78" w:rsidRDefault="00967B78" w:rsidP="0083679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67B78" w:rsidRDefault="00967B78" w:rsidP="0083679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967B78" w:rsidRDefault="00967B78" w:rsidP="0083679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</w:t>
      </w: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C2966">
        <w:rPr>
          <w:sz w:val="24"/>
          <w:szCs w:val="24"/>
        </w:rPr>
        <w:t>heterozygous</w:t>
      </w:r>
      <w:r>
        <w:rPr>
          <w:sz w:val="24"/>
          <w:szCs w:val="24"/>
        </w:rPr>
        <w:t xml:space="preserve"> man, who has dimples, has children with a woman with no dimples.</w:t>
      </w: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</w:p>
    <w:p w:rsidR="008307C0" w:rsidRDefault="00967B78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Draw a P</w:t>
      </w:r>
      <w:r w:rsidR="008307C0">
        <w:rPr>
          <w:sz w:val="24"/>
          <w:szCs w:val="24"/>
        </w:rPr>
        <w:t xml:space="preserve">unnett square to show the potential offspring these two individuals can produce. </w:t>
      </w: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(3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C2966" w:rsidRPr="00836794" w:rsidRDefault="00CC2966" w:rsidP="00CC2966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probability (%) that they produce a child with </w:t>
      </w:r>
      <w:r w:rsidRPr="00836794">
        <w:rPr>
          <w:b/>
          <w:sz w:val="24"/>
          <w:szCs w:val="24"/>
        </w:rPr>
        <w:t>no dimples</w:t>
      </w:r>
      <w:r w:rsidR="00836794">
        <w:rPr>
          <w:sz w:val="24"/>
          <w:szCs w:val="24"/>
        </w:rPr>
        <w:t>? _______</w:t>
      </w:r>
      <w:r w:rsidR="00836794">
        <w:rPr>
          <w:sz w:val="24"/>
          <w:szCs w:val="24"/>
        </w:rPr>
        <w:tab/>
      </w:r>
      <w:r w:rsidRPr="00836794">
        <w:rPr>
          <w:sz w:val="24"/>
          <w:szCs w:val="24"/>
        </w:rPr>
        <w:t>(1 mark)</w:t>
      </w:r>
    </w:p>
    <w:p w:rsidR="00836794" w:rsidRDefault="00836794" w:rsidP="00CC2966">
      <w:pPr>
        <w:pStyle w:val="ListParagraph"/>
        <w:rPr>
          <w:sz w:val="24"/>
          <w:szCs w:val="24"/>
        </w:rPr>
      </w:pPr>
    </w:p>
    <w:p w:rsidR="00836794" w:rsidRDefault="00836794" w:rsidP="00836794">
      <w:pPr>
        <w:pStyle w:val="ListParagraph"/>
        <w:rPr>
          <w:sz w:val="24"/>
          <w:szCs w:val="24"/>
        </w:rPr>
      </w:pPr>
    </w:p>
    <w:p w:rsidR="00836794" w:rsidRDefault="00836794" w:rsidP="008367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Two heterozygous people, who both have dimples, have a child together. </w:t>
      </w:r>
    </w:p>
    <w:p w:rsidR="00836794" w:rsidRDefault="00836794" w:rsidP="00836794">
      <w:pPr>
        <w:pStyle w:val="ListParagraph"/>
        <w:ind w:left="0"/>
        <w:rPr>
          <w:sz w:val="24"/>
          <w:szCs w:val="24"/>
        </w:rPr>
      </w:pPr>
    </w:p>
    <w:p w:rsidR="00836794" w:rsidRDefault="00836794" w:rsidP="008367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Draw a </w:t>
      </w:r>
      <w:proofErr w:type="spellStart"/>
      <w:r>
        <w:rPr>
          <w:sz w:val="24"/>
          <w:szCs w:val="24"/>
        </w:rPr>
        <w:t>Punnett</w:t>
      </w:r>
      <w:proofErr w:type="spellEnd"/>
      <w:r>
        <w:rPr>
          <w:sz w:val="24"/>
          <w:szCs w:val="24"/>
        </w:rPr>
        <w:t xml:space="preserve"> square to show the potential offspring these two individuals can produce. </w:t>
      </w:r>
    </w:p>
    <w:p w:rsidR="00836794" w:rsidRDefault="00836794" w:rsidP="008367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836794" w:rsidRDefault="00836794" w:rsidP="00836794">
      <w:pPr>
        <w:rPr>
          <w:sz w:val="24"/>
          <w:szCs w:val="24"/>
        </w:rPr>
      </w:pPr>
    </w:p>
    <w:p w:rsidR="00836794" w:rsidRDefault="00836794" w:rsidP="00836794">
      <w:pPr>
        <w:rPr>
          <w:sz w:val="24"/>
          <w:szCs w:val="24"/>
        </w:rPr>
      </w:pPr>
    </w:p>
    <w:p w:rsidR="00836794" w:rsidRDefault="00836794" w:rsidP="00836794">
      <w:pPr>
        <w:rPr>
          <w:sz w:val="24"/>
          <w:szCs w:val="24"/>
        </w:rPr>
      </w:pPr>
    </w:p>
    <w:p w:rsidR="00836794" w:rsidRDefault="00836794" w:rsidP="00836794">
      <w:pPr>
        <w:rPr>
          <w:sz w:val="24"/>
          <w:szCs w:val="24"/>
        </w:rPr>
      </w:pPr>
    </w:p>
    <w:p w:rsidR="008C1609" w:rsidRPr="00066B10" w:rsidRDefault="00836794" w:rsidP="000B23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What is the probability (%) that they produce a child with dimples? ____________ (1 mark)</w:t>
      </w:r>
    </w:p>
    <w:p w:rsidR="000B233E" w:rsidRDefault="00066B10" w:rsidP="000B233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Question 5</w:t>
      </w:r>
      <w:r w:rsidR="00CC2966" w:rsidRPr="00985196">
        <w:rPr>
          <w:b/>
          <w:sz w:val="24"/>
          <w:szCs w:val="24"/>
        </w:rPr>
        <w:t>.</w:t>
      </w:r>
      <w:proofErr w:type="gramEnd"/>
      <w:r w:rsidR="00CC2966" w:rsidRPr="00985196">
        <w:rPr>
          <w:b/>
          <w:sz w:val="24"/>
          <w:szCs w:val="24"/>
        </w:rPr>
        <w:t xml:space="preserve"> </w:t>
      </w:r>
    </w:p>
    <w:p w:rsidR="007C53C9" w:rsidRDefault="007C53C9" w:rsidP="000B233E">
      <w:pPr>
        <w:rPr>
          <w:sz w:val="24"/>
          <w:szCs w:val="24"/>
        </w:rPr>
      </w:pPr>
      <w:r>
        <w:rPr>
          <w:b/>
          <w:sz w:val="24"/>
          <w:szCs w:val="24"/>
        </w:rPr>
        <w:t>W</w:t>
      </w:r>
      <w:r w:rsidR="004642C2">
        <w:rPr>
          <w:b/>
          <w:sz w:val="24"/>
          <w:szCs w:val="24"/>
        </w:rPr>
        <w:t>ork</w:t>
      </w:r>
      <w:r>
        <w:rPr>
          <w:b/>
          <w:sz w:val="24"/>
          <w:szCs w:val="24"/>
        </w:rPr>
        <w:t>= f</w:t>
      </w:r>
      <w:r w:rsidR="004642C2">
        <w:rPr>
          <w:b/>
          <w:sz w:val="24"/>
          <w:szCs w:val="24"/>
        </w:rPr>
        <w:t xml:space="preserve"> </w:t>
      </w:r>
      <w:r w:rsidR="004642C2" w:rsidRPr="004642C2">
        <w:rPr>
          <w:sz w:val="24"/>
          <w:szCs w:val="24"/>
        </w:rPr>
        <w:t>x</w:t>
      </w:r>
      <w:r w:rsidR="004642C2">
        <w:rPr>
          <w:b/>
          <w:sz w:val="24"/>
          <w:szCs w:val="24"/>
        </w:rPr>
        <w:t xml:space="preserve"> </w:t>
      </w:r>
      <w:r w:rsidRPr="004642C2">
        <w:rPr>
          <w:b/>
          <w:sz w:val="24"/>
          <w:szCs w:val="24"/>
        </w:rPr>
        <w:t>d</w:t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  <w:t>Gr</w:t>
      </w:r>
      <w:r w:rsidR="00F86199">
        <w:rPr>
          <w:b/>
          <w:sz w:val="24"/>
          <w:szCs w:val="24"/>
        </w:rPr>
        <w:t xml:space="preserve">avitational Potential </w:t>
      </w:r>
      <w:proofErr w:type="gramStart"/>
      <w:r w:rsidR="00F86199">
        <w:rPr>
          <w:b/>
          <w:sz w:val="24"/>
          <w:szCs w:val="24"/>
        </w:rPr>
        <w:t xml:space="preserve">Energy </w:t>
      </w:r>
      <w:r w:rsidR="00F33D37">
        <w:rPr>
          <w:b/>
          <w:sz w:val="24"/>
          <w:szCs w:val="24"/>
        </w:rPr>
        <w:t xml:space="preserve"> =</w:t>
      </w:r>
      <w:proofErr w:type="gramEnd"/>
      <w:r w:rsidR="00F33D37">
        <w:rPr>
          <w:b/>
          <w:sz w:val="24"/>
          <w:szCs w:val="24"/>
        </w:rPr>
        <w:t xml:space="preserve"> m </w:t>
      </w:r>
      <w:r w:rsidR="00F33D37">
        <w:rPr>
          <w:sz w:val="24"/>
          <w:szCs w:val="24"/>
        </w:rPr>
        <w:t xml:space="preserve">x </w:t>
      </w:r>
      <w:r w:rsidR="00F33D37" w:rsidRPr="004642C2">
        <w:rPr>
          <w:b/>
          <w:sz w:val="24"/>
          <w:szCs w:val="24"/>
        </w:rPr>
        <w:t>g</w:t>
      </w:r>
      <w:r w:rsidR="00F33D37">
        <w:rPr>
          <w:b/>
          <w:sz w:val="24"/>
          <w:szCs w:val="24"/>
        </w:rPr>
        <w:t xml:space="preserve"> </w:t>
      </w:r>
      <w:r w:rsidR="00F33D37">
        <w:rPr>
          <w:sz w:val="24"/>
          <w:szCs w:val="24"/>
        </w:rPr>
        <w:t xml:space="preserve">x </w:t>
      </w:r>
      <w:r w:rsidR="004642C2">
        <w:rPr>
          <w:b/>
          <w:sz w:val="24"/>
          <w:szCs w:val="24"/>
        </w:rPr>
        <w:t xml:space="preserve">h      </w:t>
      </w:r>
      <w:r w:rsidR="004642C2" w:rsidRPr="004642C2">
        <w:rPr>
          <w:sz w:val="24"/>
          <w:szCs w:val="24"/>
        </w:rPr>
        <w:t>where g=9.8 m/s</w:t>
      </w:r>
    </w:p>
    <w:p w:rsidR="00F86199" w:rsidRPr="00F86199" w:rsidRDefault="00F86199" w:rsidP="000B233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6199">
        <w:rPr>
          <w:b/>
          <w:sz w:val="24"/>
          <w:szCs w:val="24"/>
        </w:rPr>
        <w:t>Kinetic Energy</w:t>
      </w:r>
      <w:r>
        <w:rPr>
          <w:sz w:val="24"/>
          <w:szCs w:val="24"/>
        </w:rPr>
        <w:t xml:space="preserve"> = </w:t>
      </w:r>
      <w:r w:rsidRPr="00F86199">
        <w:rPr>
          <w:b/>
          <w:sz w:val="24"/>
          <w:szCs w:val="24"/>
        </w:rPr>
        <w:t>0.5</w:t>
      </w:r>
      <w:r>
        <w:rPr>
          <w:sz w:val="24"/>
          <w:szCs w:val="24"/>
        </w:rPr>
        <w:t xml:space="preserve"> x </w:t>
      </w:r>
      <w:r w:rsidRPr="00F86199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 x </w:t>
      </w:r>
      <w:r w:rsidRPr="00F86199">
        <w:rPr>
          <w:b/>
          <w:sz w:val="24"/>
          <w:szCs w:val="24"/>
        </w:rPr>
        <w:t>v</w:t>
      </w:r>
      <w:r w:rsidRPr="00F86199">
        <w:rPr>
          <w:b/>
          <w:sz w:val="24"/>
          <w:szCs w:val="24"/>
          <w:vertAlign w:val="superscript"/>
        </w:rPr>
        <w:t>2</w:t>
      </w:r>
    </w:p>
    <w:p w:rsid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 xml:space="preserve">An elastic band is stretched back and then released. It travels a distance of 5 metres. If the force required to pull the elastic band was 5 Newtons, calculate the amount of work done. </w:t>
      </w:r>
      <w:r>
        <w:rPr>
          <w:sz w:val="24"/>
          <w:szCs w:val="24"/>
        </w:rPr>
        <w:t xml:space="preserve">Show your working. </w:t>
      </w:r>
    </w:p>
    <w:p w:rsidR="000B233E" w:rsidRPr="00F86199" w:rsidRDefault="000B233E" w:rsidP="00F861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="004642C2"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>(2 marks)</w:t>
      </w:r>
    </w:p>
    <w:p w:rsidR="000B233E" w:rsidRPr="00F86199" w:rsidRDefault="000B233E" w:rsidP="00F86199">
      <w:pPr>
        <w:rPr>
          <w:sz w:val="24"/>
          <w:szCs w:val="24"/>
        </w:rPr>
      </w:pPr>
    </w:p>
    <w:p w:rsidR="000B233E" w:rsidRDefault="000B233E" w:rsidP="000B233E">
      <w:pPr>
        <w:rPr>
          <w:sz w:val="24"/>
          <w:szCs w:val="24"/>
        </w:rPr>
      </w:pPr>
    </w:p>
    <w:p w:rsidR="00F86199" w:rsidRPr="000B233E" w:rsidRDefault="00F86199" w:rsidP="000B233E">
      <w:pPr>
        <w:rPr>
          <w:sz w:val="24"/>
          <w:szCs w:val="24"/>
        </w:rPr>
      </w:pPr>
    </w:p>
    <w:p w:rsidR="000B233E" w:rsidRP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>State the law of conservation of energy: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</w:t>
      </w:r>
      <w:r w:rsidRPr="000B233E">
        <w:rPr>
          <w:sz w:val="24"/>
          <w:szCs w:val="24"/>
        </w:rPr>
        <w:t>)</w:t>
      </w:r>
    </w:p>
    <w:p w:rsidR="000B233E" w:rsidRDefault="000B233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0B233E" w:rsidRDefault="000B233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E940B4" w:rsidRPr="000B233E" w:rsidRDefault="00F33D37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Tony the firefighter has a mass of 90kg. He climbs up a 7 meter ladder to rescue a cat. Calculate his gravitational pote</w:t>
      </w:r>
      <w:r w:rsidR="00F86199">
        <w:rPr>
          <w:sz w:val="24"/>
          <w:szCs w:val="24"/>
        </w:rPr>
        <w:t xml:space="preserve">ntial energy. Show your working and include the appropriate units. </w:t>
      </w:r>
      <w:r>
        <w:rPr>
          <w:sz w:val="24"/>
          <w:szCs w:val="24"/>
        </w:rPr>
        <w:t xml:space="preserve"> </w:t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0B233E">
        <w:rPr>
          <w:sz w:val="24"/>
          <w:szCs w:val="24"/>
        </w:rPr>
        <w:t>(2 marks)</w:t>
      </w:r>
    </w:p>
    <w:p w:rsidR="00E940B4" w:rsidRDefault="00E940B4" w:rsidP="00F33D37">
      <w:pPr>
        <w:rPr>
          <w:sz w:val="24"/>
          <w:szCs w:val="24"/>
        </w:rPr>
      </w:pPr>
    </w:p>
    <w:p w:rsidR="00F86199" w:rsidRDefault="00F86199">
      <w:pPr>
        <w:rPr>
          <w:sz w:val="24"/>
          <w:szCs w:val="24"/>
        </w:rPr>
      </w:pPr>
    </w:p>
    <w:p w:rsidR="008C1609" w:rsidRDefault="008C1609">
      <w:pPr>
        <w:rPr>
          <w:sz w:val="24"/>
          <w:szCs w:val="24"/>
        </w:rPr>
      </w:pPr>
    </w:p>
    <w:p w:rsidR="008C1609" w:rsidRPr="00F86199" w:rsidRDefault="008C1609" w:rsidP="008C160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Tony has a rough summer and gains 10 kg. He attends another cat rescue; this time he has to climb a 20 meter ladder. Calculate his gravitational pote</w:t>
      </w:r>
      <w:r w:rsidR="00F86199">
        <w:rPr>
          <w:sz w:val="24"/>
          <w:szCs w:val="24"/>
        </w:rPr>
        <w:t xml:space="preserve">ntial energy. Show your working and include the appropriate units. </w:t>
      </w:r>
      <w:r>
        <w:rPr>
          <w:sz w:val="24"/>
          <w:szCs w:val="24"/>
        </w:rPr>
        <w:t xml:space="preserve"> </w:t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  <w:t>(2 marks)</w:t>
      </w:r>
    </w:p>
    <w:p w:rsidR="008C1609" w:rsidRDefault="008C1609" w:rsidP="008C1609">
      <w:pPr>
        <w:rPr>
          <w:sz w:val="24"/>
          <w:szCs w:val="24"/>
        </w:rPr>
      </w:pPr>
    </w:p>
    <w:p w:rsidR="00F86199" w:rsidRDefault="00F86199" w:rsidP="008C1609">
      <w:pPr>
        <w:rPr>
          <w:sz w:val="24"/>
          <w:szCs w:val="24"/>
        </w:rPr>
      </w:pPr>
    </w:p>
    <w:p w:rsidR="00F86199" w:rsidRDefault="00F86199" w:rsidP="008C1609">
      <w:pPr>
        <w:rPr>
          <w:sz w:val="24"/>
          <w:szCs w:val="24"/>
        </w:rPr>
      </w:pPr>
    </w:p>
    <w:p w:rsidR="008C1609" w:rsidRDefault="008C1609" w:rsidP="008C1609">
      <w:pPr>
        <w:rPr>
          <w:sz w:val="24"/>
          <w:szCs w:val="24"/>
        </w:rPr>
      </w:pPr>
    </w:p>
    <w:p w:rsidR="008C1609" w:rsidRPr="00F86199" w:rsidRDefault="008C1609" w:rsidP="00F861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Tony climbs down the ladder, but the cat takes off. If the cat has a mass of 6kg, and runs at a speed of 5 m/s, what is its kinetic energy? Show your working. </w:t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Pr="00F86199">
        <w:rPr>
          <w:sz w:val="24"/>
          <w:szCs w:val="24"/>
        </w:rPr>
        <w:t>(2 marks)</w:t>
      </w:r>
      <w:bookmarkStart w:id="0" w:name="_GoBack"/>
      <w:bookmarkEnd w:id="0"/>
    </w:p>
    <w:p w:rsidR="007866D6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a </w:t>
      </w:r>
      <w:r w:rsidR="00985196">
        <w:rPr>
          <w:sz w:val="24"/>
          <w:szCs w:val="24"/>
        </w:rPr>
        <w:t>person is pushed on a swing, they move back</w:t>
      </w:r>
      <w:r w:rsidR="007866D6">
        <w:rPr>
          <w:sz w:val="24"/>
          <w:szCs w:val="24"/>
        </w:rPr>
        <w:t xml:space="preserve"> and forth. Potential energy is</w:t>
      </w:r>
      <w:r w:rsidR="009851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continually being converted into kinetic energy, </w:t>
      </w:r>
      <w:r w:rsidR="00985196">
        <w:rPr>
          <w:sz w:val="24"/>
          <w:szCs w:val="24"/>
        </w:rPr>
        <w:t>and then back into</w:t>
      </w:r>
      <w:r>
        <w:rPr>
          <w:sz w:val="24"/>
          <w:szCs w:val="24"/>
        </w:rPr>
        <w:t xml:space="preserve"> potential energy. </w:t>
      </w:r>
      <w:r w:rsidR="00985196">
        <w:rPr>
          <w:sz w:val="24"/>
          <w:szCs w:val="24"/>
        </w:rPr>
        <w:t xml:space="preserve">If they STOP being pushed and sit still on the swing, eventually the swing comes to a stop. </w:t>
      </w:r>
    </w:p>
    <w:p w:rsidR="00E940B4" w:rsidRDefault="00985196" w:rsidP="007866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Suggest </w:t>
      </w:r>
      <w:r w:rsidRPr="00985196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reason as to why this occurs. </w:t>
      </w:r>
    </w:p>
    <w:p w:rsidR="00985196" w:rsidRDefault="00F33D37" w:rsidP="0098519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193040</wp:posOffset>
            </wp:positionV>
            <wp:extent cx="1524635" cy="1107440"/>
            <wp:effectExtent l="0" t="0" r="0" b="0"/>
            <wp:wrapThrough wrapText="bothSides">
              <wp:wrapPolygon edited="0">
                <wp:start x="9986" y="0"/>
                <wp:lineTo x="6477" y="11890"/>
                <wp:lineTo x="2969" y="13376"/>
                <wp:lineTo x="0" y="20064"/>
                <wp:lineTo x="0" y="21179"/>
                <wp:lineTo x="21321" y="21179"/>
                <wp:lineTo x="21321" y="20064"/>
                <wp:lineTo x="16733" y="17835"/>
                <wp:lineTo x="20511" y="11147"/>
                <wp:lineTo x="19432" y="9661"/>
                <wp:lineTo x="14304" y="5945"/>
                <wp:lineTo x="11335" y="0"/>
                <wp:lineTo x="9986" y="0"/>
              </wp:wrapPolygon>
            </wp:wrapThrough>
            <wp:docPr id="4" name="Picture 4" descr="Image result for pendulum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endulum swi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mark)</w:t>
      </w: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7C53C9" w:rsidRDefault="007C53C9" w:rsidP="00985196">
      <w:pPr>
        <w:pStyle w:val="ListParagraph"/>
        <w:rPr>
          <w:sz w:val="24"/>
          <w:szCs w:val="24"/>
        </w:rPr>
      </w:pPr>
    </w:p>
    <w:p w:rsidR="004642C2" w:rsidRDefault="004642C2" w:rsidP="00985196">
      <w:pPr>
        <w:pStyle w:val="ListParagraph"/>
        <w:jc w:val="center"/>
        <w:rPr>
          <w:b/>
          <w:sz w:val="24"/>
          <w:szCs w:val="24"/>
        </w:rPr>
      </w:pPr>
    </w:p>
    <w:p w:rsidR="004642C2" w:rsidRDefault="004642C2" w:rsidP="00985196">
      <w:pPr>
        <w:pStyle w:val="ListParagraph"/>
        <w:jc w:val="center"/>
        <w:rPr>
          <w:b/>
          <w:sz w:val="24"/>
          <w:szCs w:val="24"/>
        </w:rPr>
      </w:pPr>
    </w:p>
    <w:p w:rsidR="008C1609" w:rsidRPr="00066B10" w:rsidRDefault="008C1609" w:rsidP="00066B10">
      <w:pPr>
        <w:rPr>
          <w:b/>
          <w:sz w:val="24"/>
          <w:szCs w:val="24"/>
        </w:rPr>
      </w:pPr>
    </w:p>
    <w:p w:rsidR="008C1609" w:rsidRPr="008C1609" w:rsidRDefault="008C1609" w:rsidP="008C160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C1609">
        <w:rPr>
          <w:sz w:val="24"/>
          <w:szCs w:val="24"/>
        </w:rPr>
        <w:t xml:space="preserve">The greater the rebound height of a ball, the greater the efficiency of energy transfer from gravitational potential energy to kinetic energy. Five balls are all dropped from a height of 4m. </w:t>
      </w:r>
    </w:p>
    <w:p w:rsidR="008C1609" w:rsidRDefault="008C1609" w:rsidP="008C1609">
      <w:pPr>
        <w:rPr>
          <w:sz w:val="24"/>
          <w:szCs w:val="24"/>
        </w:rPr>
      </w:pPr>
      <w:r>
        <w:rPr>
          <w:sz w:val="24"/>
          <w:szCs w:val="24"/>
        </w:rPr>
        <w:t>The rebound height of each is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1609" w:rsidTr="00C868CC">
        <w:tc>
          <w:tcPr>
            <w:tcW w:w="4788" w:type="dxa"/>
          </w:tcPr>
          <w:p w:rsidR="008C1609" w:rsidRPr="00EE795E" w:rsidRDefault="008C1609" w:rsidP="00C868C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EE795E">
              <w:rPr>
                <w:b/>
                <w:sz w:val="24"/>
                <w:szCs w:val="24"/>
              </w:rPr>
              <w:t>Type of ball</w:t>
            </w:r>
          </w:p>
        </w:tc>
        <w:tc>
          <w:tcPr>
            <w:tcW w:w="4788" w:type="dxa"/>
          </w:tcPr>
          <w:p w:rsidR="008C1609" w:rsidRPr="00EE795E" w:rsidRDefault="008C1609" w:rsidP="00C868CC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EE795E">
              <w:rPr>
                <w:b/>
                <w:sz w:val="24"/>
                <w:szCs w:val="24"/>
              </w:rPr>
              <w:t>Rebound height (m)</w:t>
            </w:r>
          </w:p>
        </w:tc>
      </w:tr>
      <w:tr w:rsidR="008C1609" w:rsidTr="00C868CC"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Basketball</w:t>
            </w:r>
          </w:p>
        </w:tc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1.42</w:t>
            </w:r>
          </w:p>
        </w:tc>
      </w:tr>
      <w:tr w:rsidR="008C1609" w:rsidTr="00C868CC"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Tennis ball</w:t>
            </w:r>
          </w:p>
        </w:tc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8C1609" w:rsidTr="00C868CC"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Squash ball</w:t>
            </w:r>
          </w:p>
        </w:tc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 w:rsidR="008C1609" w:rsidTr="00C868CC"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Cricket ball</w:t>
            </w:r>
          </w:p>
        </w:tc>
        <w:tc>
          <w:tcPr>
            <w:tcW w:w="4788" w:type="dxa"/>
          </w:tcPr>
          <w:p w:rsidR="008C1609" w:rsidRDefault="008C1609" w:rsidP="00C868CC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</w:t>
            </w:r>
          </w:p>
        </w:tc>
      </w:tr>
    </w:tbl>
    <w:p w:rsidR="008C1609" w:rsidRDefault="008C1609" w:rsidP="008C1609">
      <w:pPr>
        <w:rPr>
          <w:sz w:val="24"/>
          <w:szCs w:val="24"/>
        </w:rPr>
      </w:pPr>
    </w:p>
    <w:p w:rsidR="008C1609" w:rsidRDefault="008C1609" w:rsidP="008C1609">
      <w:pPr>
        <w:pStyle w:val="ListParagraph"/>
        <w:rPr>
          <w:sz w:val="24"/>
          <w:szCs w:val="24"/>
        </w:rPr>
      </w:pPr>
      <w:r w:rsidRPr="00EE795E">
        <w:rPr>
          <w:sz w:val="24"/>
          <w:szCs w:val="24"/>
        </w:rPr>
        <w:t xml:space="preserve">Which ball was the most energy </w:t>
      </w:r>
      <w:r>
        <w:rPr>
          <w:sz w:val="24"/>
          <w:szCs w:val="24"/>
        </w:rPr>
        <w:t>efficient? ____________________</w:t>
      </w:r>
      <w:r w:rsidRPr="00EE795E">
        <w:rPr>
          <w:sz w:val="24"/>
          <w:szCs w:val="24"/>
        </w:rPr>
        <w:tab/>
        <w:t>(1 mark)</w:t>
      </w:r>
    </w:p>
    <w:p w:rsidR="008C1609" w:rsidRDefault="008C1609" w:rsidP="008C1609">
      <w:pPr>
        <w:pStyle w:val="ListParagraph"/>
        <w:rPr>
          <w:sz w:val="24"/>
          <w:szCs w:val="24"/>
        </w:rPr>
      </w:pPr>
    </w:p>
    <w:p w:rsidR="008C1609" w:rsidRDefault="008C1609" w:rsidP="008C16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all of the kinetic energy was converted back into gravitational potential energy on the rebound. Where did it go?</w:t>
      </w:r>
    </w:p>
    <w:p w:rsidR="00066B10" w:rsidRDefault="00066B10" w:rsidP="008C1609">
      <w:pPr>
        <w:pStyle w:val="ListParagraph"/>
        <w:rPr>
          <w:sz w:val="24"/>
          <w:szCs w:val="24"/>
        </w:rPr>
      </w:pPr>
    </w:p>
    <w:p w:rsidR="008C1609" w:rsidRPr="00EE795E" w:rsidRDefault="00066B10" w:rsidP="008C16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</w:t>
      </w:r>
      <w:r w:rsidR="008C1609">
        <w:rPr>
          <w:sz w:val="24"/>
          <w:szCs w:val="24"/>
        </w:rPr>
        <w:t>)</w:t>
      </w:r>
    </w:p>
    <w:p w:rsidR="008C1609" w:rsidRDefault="00066B10" w:rsidP="00066B10">
      <w:pPr>
        <w:pStyle w:val="ListParagraph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:rsidR="008C1609" w:rsidRPr="00066B10" w:rsidRDefault="008C1609" w:rsidP="00066B10">
      <w:pPr>
        <w:rPr>
          <w:b/>
          <w:sz w:val="24"/>
          <w:szCs w:val="24"/>
        </w:rPr>
      </w:pPr>
    </w:p>
    <w:p w:rsidR="00985196" w:rsidRPr="00985196" w:rsidRDefault="00985196" w:rsidP="004642C2">
      <w:pPr>
        <w:pStyle w:val="ListParagraph"/>
        <w:jc w:val="center"/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>END OF PAPER</w:t>
      </w:r>
    </w:p>
    <w:sectPr w:rsidR="00985196" w:rsidRPr="00985196" w:rsidSect="004642C2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BD7"/>
    <w:multiLevelType w:val="hybridMultilevel"/>
    <w:tmpl w:val="67E8CE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15F1"/>
    <w:multiLevelType w:val="hybridMultilevel"/>
    <w:tmpl w:val="F0185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86229"/>
    <w:multiLevelType w:val="hybridMultilevel"/>
    <w:tmpl w:val="1B88B4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56C69"/>
    <w:multiLevelType w:val="hybridMultilevel"/>
    <w:tmpl w:val="A67EAB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B547F"/>
    <w:multiLevelType w:val="hybridMultilevel"/>
    <w:tmpl w:val="C0A4E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A5B58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71989"/>
    <w:multiLevelType w:val="hybridMultilevel"/>
    <w:tmpl w:val="44889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A3F80"/>
    <w:multiLevelType w:val="hybridMultilevel"/>
    <w:tmpl w:val="C9148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14C5A"/>
    <w:multiLevelType w:val="hybridMultilevel"/>
    <w:tmpl w:val="C0FC1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6492A"/>
    <w:multiLevelType w:val="hybridMultilevel"/>
    <w:tmpl w:val="1CCAC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51EE1"/>
    <w:multiLevelType w:val="hybridMultilevel"/>
    <w:tmpl w:val="CDB05B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53A31"/>
    <w:multiLevelType w:val="hybridMultilevel"/>
    <w:tmpl w:val="68889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76C5B"/>
    <w:multiLevelType w:val="hybridMultilevel"/>
    <w:tmpl w:val="590E0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E77E7"/>
    <w:multiLevelType w:val="hybridMultilevel"/>
    <w:tmpl w:val="47B2DB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F11813"/>
    <w:multiLevelType w:val="hybridMultilevel"/>
    <w:tmpl w:val="887EA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B2E3A"/>
    <w:multiLevelType w:val="hybridMultilevel"/>
    <w:tmpl w:val="3F52B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40A76"/>
    <w:multiLevelType w:val="hybridMultilevel"/>
    <w:tmpl w:val="F48AD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C6FA9"/>
    <w:multiLevelType w:val="hybridMultilevel"/>
    <w:tmpl w:val="E390BDDC"/>
    <w:lvl w:ilvl="0" w:tplc="04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8">
    <w:nsid w:val="2CE61F51"/>
    <w:multiLevelType w:val="hybridMultilevel"/>
    <w:tmpl w:val="7690E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D21BE"/>
    <w:multiLevelType w:val="hybridMultilevel"/>
    <w:tmpl w:val="12104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425B4E"/>
    <w:multiLevelType w:val="hybridMultilevel"/>
    <w:tmpl w:val="9D5E8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980642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B751E"/>
    <w:multiLevelType w:val="hybridMultilevel"/>
    <w:tmpl w:val="9F8A0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A2491"/>
    <w:multiLevelType w:val="hybridMultilevel"/>
    <w:tmpl w:val="010EF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910E6"/>
    <w:multiLevelType w:val="hybridMultilevel"/>
    <w:tmpl w:val="11DCA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5968F7"/>
    <w:multiLevelType w:val="hybridMultilevel"/>
    <w:tmpl w:val="3E76B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5754D"/>
    <w:multiLevelType w:val="hybridMultilevel"/>
    <w:tmpl w:val="C7943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742F3"/>
    <w:multiLevelType w:val="hybridMultilevel"/>
    <w:tmpl w:val="6E1487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D7786"/>
    <w:multiLevelType w:val="hybridMultilevel"/>
    <w:tmpl w:val="23AA7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12912"/>
    <w:multiLevelType w:val="hybridMultilevel"/>
    <w:tmpl w:val="B2AC2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8D4763"/>
    <w:multiLevelType w:val="hybridMultilevel"/>
    <w:tmpl w:val="D48EFB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92727"/>
    <w:multiLevelType w:val="hybridMultilevel"/>
    <w:tmpl w:val="7BF86B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A16EB1"/>
    <w:multiLevelType w:val="hybridMultilevel"/>
    <w:tmpl w:val="8800DD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B1C72"/>
    <w:multiLevelType w:val="hybridMultilevel"/>
    <w:tmpl w:val="F3A4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27AB6"/>
    <w:multiLevelType w:val="hybridMultilevel"/>
    <w:tmpl w:val="D3BA0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11FFE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81DCD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F6E93"/>
    <w:multiLevelType w:val="hybridMultilevel"/>
    <w:tmpl w:val="8D2C33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07000"/>
    <w:multiLevelType w:val="hybridMultilevel"/>
    <w:tmpl w:val="F50677B8"/>
    <w:lvl w:ilvl="0" w:tplc="04090017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C5803282">
      <w:start w:val="11"/>
      <w:numFmt w:val="decimal"/>
      <w:lvlText w:val="%2."/>
      <w:lvlJc w:val="left"/>
      <w:pPr>
        <w:tabs>
          <w:tab w:val="num" w:pos="1596"/>
        </w:tabs>
        <w:ind w:left="1596" w:hanging="45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9">
    <w:nsid w:val="689E3C2B"/>
    <w:multiLevelType w:val="hybridMultilevel"/>
    <w:tmpl w:val="0284B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F27C47"/>
    <w:multiLevelType w:val="hybridMultilevel"/>
    <w:tmpl w:val="2B165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0581D"/>
    <w:multiLevelType w:val="hybridMultilevel"/>
    <w:tmpl w:val="2BFCE0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3701F5"/>
    <w:multiLevelType w:val="hybridMultilevel"/>
    <w:tmpl w:val="6F743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57A3A"/>
    <w:multiLevelType w:val="hybridMultilevel"/>
    <w:tmpl w:val="8B1E89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905EF3"/>
    <w:multiLevelType w:val="hybridMultilevel"/>
    <w:tmpl w:val="DC10D98A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165EC3"/>
    <w:multiLevelType w:val="hybridMultilevel"/>
    <w:tmpl w:val="52F6FA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23"/>
  </w:num>
  <w:num w:numId="4">
    <w:abstractNumId w:val="15"/>
  </w:num>
  <w:num w:numId="5">
    <w:abstractNumId w:val="11"/>
  </w:num>
  <w:num w:numId="6">
    <w:abstractNumId w:val="40"/>
  </w:num>
  <w:num w:numId="7">
    <w:abstractNumId w:val="9"/>
  </w:num>
  <w:num w:numId="8">
    <w:abstractNumId w:val="8"/>
  </w:num>
  <w:num w:numId="9">
    <w:abstractNumId w:val="1"/>
  </w:num>
  <w:num w:numId="10">
    <w:abstractNumId w:val="19"/>
  </w:num>
  <w:num w:numId="11">
    <w:abstractNumId w:val="26"/>
  </w:num>
  <w:num w:numId="12">
    <w:abstractNumId w:val="33"/>
  </w:num>
  <w:num w:numId="13">
    <w:abstractNumId w:val="6"/>
  </w:num>
  <w:num w:numId="14">
    <w:abstractNumId w:val="20"/>
  </w:num>
  <w:num w:numId="15">
    <w:abstractNumId w:val="39"/>
  </w:num>
  <w:num w:numId="16">
    <w:abstractNumId w:val="16"/>
  </w:num>
  <w:num w:numId="17">
    <w:abstractNumId w:val="5"/>
  </w:num>
  <w:num w:numId="18">
    <w:abstractNumId w:val="4"/>
  </w:num>
  <w:num w:numId="19">
    <w:abstractNumId w:val="12"/>
  </w:num>
  <w:num w:numId="20">
    <w:abstractNumId w:val="21"/>
  </w:num>
  <w:num w:numId="21">
    <w:abstractNumId w:val="34"/>
  </w:num>
  <w:num w:numId="22">
    <w:abstractNumId w:val="14"/>
  </w:num>
  <w:num w:numId="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3"/>
  </w:num>
  <w:num w:numId="26">
    <w:abstractNumId w:val="18"/>
  </w:num>
  <w:num w:numId="27">
    <w:abstractNumId w:val="35"/>
  </w:num>
  <w:num w:numId="28">
    <w:abstractNumId w:val="36"/>
  </w:num>
  <w:num w:numId="29">
    <w:abstractNumId w:val="0"/>
  </w:num>
  <w:num w:numId="30">
    <w:abstractNumId w:val="7"/>
  </w:num>
  <w:num w:numId="31">
    <w:abstractNumId w:val="28"/>
  </w:num>
  <w:num w:numId="32">
    <w:abstractNumId w:val="42"/>
  </w:num>
  <w:num w:numId="33">
    <w:abstractNumId w:val="3"/>
  </w:num>
  <w:num w:numId="34">
    <w:abstractNumId w:val="27"/>
  </w:num>
  <w:num w:numId="35">
    <w:abstractNumId w:val="10"/>
  </w:num>
  <w:num w:numId="36">
    <w:abstractNumId w:val="41"/>
  </w:num>
  <w:num w:numId="37">
    <w:abstractNumId w:val="45"/>
  </w:num>
  <w:num w:numId="38">
    <w:abstractNumId w:val="22"/>
  </w:num>
  <w:num w:numId="39">
    <w:abstractNumId w:val="31"/>
  </w:num>
  <w:num w:numId="40">
    <w:abstractNumId w:val="30"/>
  </w:num>
  <w:num w:numId="41">
    <w:abstractNumId w:val="32"/>
  </w:num>
  <w:num w:numId="42">
    <w:abstractNumId w:val="37"/>
  </w:num>
  <w:num w:numId="43">
    <w:abstractNumId w:val="17"/>
  </w:num>
  <w:num w:numId="44">
    <w:abstractNumId w:val="2"/>
  </w:num>
  <w:num w:numId="45">
    <w:abstractNumId w:val="3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5104"/>
    <w:rsid w:val="0000120D"/>
    <w:rsid w:val="000043FD"/>
    <w:rsid w:val="00006D47"/>
    <w:rsid w:val="00010E71"/>
    <w:rsid w:val="000122E7"/>
    <w:rsid w:val="000158AC"/>
    <w:rsid w:val="00016137"/>
    <w:rsid w:val="000163F4"/>
    <w:rsid w:val="0001712B"/>
    <w:rsid w:val="000208B0"/>
    <w:rsid w:val="00021B51"/>
    <w:rsid w:val="000234DC"/>
    <w:rsid w:val="00023D73"/>
    <w:rsid w:val="00031188"/>
    <w:rsid w:val="00032972"/>
    <w:rsid w:val="000405CE"/>
    <w:rsid w:val="00041225"/>
    <w:rsid w:val="000420F3"/>
    <w:rsid w:val="00045DE2"/>
    <w:rsid w:val="000535E9"/>
    <w:rsid w:val="00062C25"/>
    <w:rsid w:val="000646B5"/>
    <w:rsid w:val="00064A74"/>
    <w:rsid w:val="00066B10"/>
    <w:rsid w:val="000753A8"/>
    <w:rsid w:val="00076E02"/>
    <w:rsid w:val="00077C36"/>
    <w:rsid w:val="00082B94"/>
    <w:rsid w:val="00083164"/>
    <w:rsid w:val="00084CB6"/>
    <w:rsid w:val="00086424"/>
    <w:rsid w:val="00092E39"/>
    <w:rsid w:val="0009366C"/>
    <w:rsid w:val="000939FF"/>
    <w:rsid w:val="00093B0F"/>
    <w:rsid w:val="00096125"/>
    <w:rsid w:val="000A421D"/>
    <w:rsid w:val="000B1264"/>
    <w:rsid w:val="000B233E"/>
    <w:rsid w:val="000B4344"/>
    <w:rsid w:val="000B49E9"/>
    <w:rsid w:val="000B64F7"/>
    <w:rsid w:val="000C2B66"/>
    <w:rsid w:val="000C57D0"/>
    <w:rsid w:val="000D0E1E"/>
    <w:rsid w:val="000D1B56"/>
    <w:rsid w:val="000D40C3"/>
    <w:rsid w:val="000D5C4D"/>
    <w:rsid w:val="000D78D1"/>
    <w:rsid w:val="000E00EA"/>
    <w:rsid w:val="000E3952"/>
    <w:rsid w:val="000E5EFB"/>
    <w:rsid w:val="000E723C"/>
    <w:rsid w:val="000E7671"/>
    <w:rsid w:val="000F0F7E"/>
    <w:rsid w:val="000F24CC"/>
    <w:rsid w:val="000F5F02"/>
    <w:rsid w:val="0011066C"/>
    <w:rsid w:val="001156B2"/>
    <w:rsid w:val="00117D4F"/>
    <w:rsid w:val="00120224"/>
    <w:rsid w:val="00124C17"/>
    <w:rsid w:val="00132064"/>
    <w:rsid w:val="00132BD8"/>
    <w:rsid w:val="00144CA6"/>
    <w:rsid w:val="00146F48"/>
    <w:rsid w:val="00151BD4"/>
    <w:rsid w:val="0015300F"/>
    <w:rsid w:val="0015481F"/>
    <w:rsid w:val="00156FC8"/>
    <w:rsid w:val="001576E4"/>
    <w:rsid w:val="00160FF2"/>
    <w:rsid w:val="00163CD8"/>
    <w:rsid w:val="00164817"/>
    <w:rsid w:val="00167A86"/>
    <w:rsid w:val="00180F1D"/>
    <w:rsid w:val="00183621"/>
    <w:rsid w:val="0018447A"/>
    <w:rsid w:val="00185EC0"/>
    <w:rsid w:val="001868AC"/>
    <w:rsid w:val="00187ACB"/>
    <w:rsid w:val="00191AB4"/>
    <w:rsid w:val="001921D5"/>
    <w:rsid w:val="00193ABC"/>
    <w:rsid w:val="00196336"/>
    <w:rsid w:val="00197335"/>
    <w:rsid w:val="001A4F74"/>
    <w:rsid w:val="001A561C"/>
    <w:rsid w:val="001A662D"/>
    <w:rsid w:val="001A7262"/>
    <w:rsid w:val="001A752E"/>
    <w:rsid w:val="001B03A1"/>
    <w:rsid w:val="001C022F"/>
    <w:rsid w:val="001D09F8"/>
    <w:rsid w:val="001D270A"/>
    <w:rsid w:val="001D5AC3"/>
    <w:rsid w:val="001E3EB9"/>
    <w:rsid w:val="001E4D93"/>
    <w:rsid w:val="001E4E04"/>
    <w:rsid w:val="001E51B4"/>
    <w:rsid w:val="001E548A"/>
    <w:rsid w:val="001E5AEE"/>
    <w:rsid w:val="00200A45"/>
    <w:rsid w:val="002077D7"/>
    <w:rsid w:val="00207F79"/>
    <w:rsid w:val="002129B5"/>
    <w:rsid w:val="002149E9"/>
    <w:rsid w:val="00221142"/>
    <w:rsid w:val="00223E92"/>
    <w:rsid w:val="00226947"/>
    <w:rsid w:val="002315E1"/>
    <w:rsid w:val="00236C41"/>
    <w:rsid w:val="0023763C"/>
    <w:rsid w:val="00244405"/>
    <w:rsid w:val="00245A85"/>
    <w:rsid w:val="00246155"/>
    <w:rsid w:val="0025095B"/>
    <w:rsid w:val="00266228"/>
    <w:rsid w:val="00267868"/>
    <w:rsid w:val="002743B9"/>
    <w:rsid w:val="00275197"/>
    <w:rsid w:val="0027661D"/>
    <w:rsid w:val="00277B0A"/>
    <w:rsid w:val="00277F00"/>
    <w:rsid w:val="00282200"/>
    <w:rsid w:val="00282B98"/>
    <w:rsid w:val="00282F18"/>
    <w:rsid w:val="00284932"/>
    <w:rsid w:val="0029000F"/>
    <w:rsid w:val="002A507A"/>
    <w:rsid w:val="002A55E2"/>
    <w:rsid w:val="002A5D36"/>
    <w:rsid w:val="002A779E"/>
    <w:rsid w:val="002B0ED2"/>
    <w:rsid w:val="002B64CF"/>
    <w:rsid w:val="002B6FEA"/>
    <w:rsid w:val="002C19D8"/>
    <w:rsid w:val="002C1A6A"/>
    <w:rsid w:val="002C7E71"/>
    <w:rsid w:val="002D255C"/>
    <w:rsid w:val="002D5AF2"/>
    <w:rsid w:val="002D7009"/>
    <w:rsid w:val="002E09F3"/>
    <w:rsid w:val="002E0C65"/>
    <w:rsid w:val="002E1737"/>
    <w:rsid w:val="002E2BC8"/>
    <w:rsid w:val="002E50F4"/>
    <w:rsid w:val="002E641F"/>
    <w:rsid w:val="002E6765"/>
    <w:rsid w:val="002F0836"/>
    <w:rsid w:val="003015CC"/>
    <w:rsid w:val="00305D94"/>
    <w:rsid w:val="003065B1"/>
    <w:rsid w:val="00306E76"/>
    <w:rsid w:val="003229D5"/>
    <w:rsid w:val="00325360"/>
    <w:rsid w:val="00325A47"/>
    <w:rsid w:val="00332AC4"/>
    <w:rsid w:val="00336071"/>
    <w:rsid w:val="003368D6"/>
    <w:rsid w:val="003402D1"/>
    <w:rsid w:val="003404F8"/>
    <w:rsid w:val="003416E4"/>
    <w:rsid w:val="00347951"/>
    <w:rsid w:val="00347BFD"/>
    <w:rsid w:val="003549BE"/>
    <w:rsid w:val="0035584C"/>
    <w:rsid w:val="003613D7"/>
    <w:rsid w:val="0036643E"/>
    <w:rsid w:val="0037213C"/>
    <w:rsid w:val="003761B6"/>
    <w:rsid w:val="00381F01"/>
    <w:rsid w:val="00382D40"/>
    <w:rsid w:val="00386912"/>
    <w:rsid w:val="00387500"/>
    <w:rsid w:val="00392AC6"/>
    <w:rsid w:val="00393126"/>
    <w:rsid w:val="00396075"/>
    <w:rsid w:val="003A34F9"/>
    <w:rsid w:val="003A4E81"/>
    <w:rsid w:val="003B24B7"/>
    <w:rsid w:val="003B2AEA"/>
    <w:rsid w:val="003B71D2"/>
    <w:rsid w:val="003C0E07"/>
    <w:rsid w:val="003C2A15"/>
    <w:rsid w:val="003C4369"/>
    <w:rsid w:val="003C70A8"/>
    <w:rsid w:val="003D4952"/>
    <w:rsid w:val="003D6A0D"/>
    <w:rsid w:val="003D716C"/>
    <w:rsid w:val="003D7FEC"/>
    <w:rsid w:val="003E1BEE"/>
    <w:rsid w:val="003F17BF"/>
    <w:rsid w:val="003F234E"/>
    <w:rsid w:val="003F3A5D"/>
    <w:rsid w:val="003F633D"/>
    <w:rsid w:val="00403984"/>
    <w:rsid w:val="00404D24"/>
    <w:rsid w:val="0041603B"/>
    <w:rsid w:val="00416E94"/>
    <w:rsid w:val="0042079A"/>
    <w:rsid w:val="004208D2"/>
    <w:rsid w:val="0042121A"/>
    <w:rsid w:val="0042714D"/>
    <w:rsid w:val="00431324"/>
    <w:rsid w:val="004331BA"/>
    <w:rsid w:val="00435A77"/>
    <w:rsid w:val="00442FDF"/>
    <w:rsid w:val="00443921"/>
    <w:rsid w:val="00444261"/>
    <w:rsid w:val="00445E27"/>
    <w:rsid w:val="00447918"/>
    <w:rsid w:val="00450F61"/>
    <w:rsid w:val="004510FA"/>
    <w:rsid w:val="004514BC"/>
    <w:rsid w:val="00453F5E"/>
    <w:rsid w:val="00457226"/>
    <w:rsid w:val="00462FE0"/>
    <w:rsid w:val="004642C2"/>
    <w:rsid w:val="00465040"/>
    <w:rsid w:val="00475F3C"/>
    <w:rsid w:val="00477F9B"/>
    <w:rsid w:val="00482889"/>
    <w:rsid w:val="00482E9D"/>
    <w:rsid w:val="00483C68"/>
    <w:rsid w:val="004867C6"/>
    <w:rsid w:val="0049202F"/>
    <w:rsid w:val="004954F5"/>
    <w:rsid w:val="004A3AC0"/>
    <w:rsid w:val="004A68DD"/>
    <w:rsid w:val="004A7139"/>
    <w:rsid w:val="004A7452"/>
    <w:rsid w:val="004B47DC"/>
    <w:rsid w:val="004C3FBC"/>
    <w:rsid w:val="004D1456"/>
    <w:rsid w:val="004D2E03"/>
    <w:rsid w:val="004D4F10"/>
    <w:rsid w:val="004D6E1A"/>
    <w:rsid w:val="004E2BD8"/>
    <w:rsid w:val="004E2D1E"/>
    <w:rsid w:val="004E302C"/>
    <w:rsid w:val="004E4B7B"/>
    <w:rsid w:val="004E510E"/>
    <w:rsid w:val="004F0022"/>
    <w:rsid w:val="004F03FC"/>
    <w:rsid w:val="004F14C1"/>
    <w:rsid w:val="004F49AB"/>
    <w:rsid w:val="004F5AA2"/>
    <w:rsid w:val="00511412"/>
    <w:rsid w:val="00512CF7"/>
    <w:rsid w:val="0051531C"/>
    <w:rsid w:val="00517D25"/>
    <w:rsid w:val="00522F3D"/>
    <w:rsid w:val="005239C8"/>
    <w:rsid w:val="00524EF1"/>
    <w:rsid w:val="005271CD"/>
    <w:rsid w:val="005339EA"/>
    <w:rsid w:val="0053727D"/>
    <w:rsid w:val="005413A2"/>
    <w:rsid w:val="005436C8"/>
    <w:rsid w:val="00550A20"/>
    <w:rsid w:val="00561422"/>
    <w:rsid w:val="00563326"/>
    <w:rsid w:val="005640EC"/>
    <w:rsid w:val="005653D0"/>
    <w:rsid w:val="00573DE1"/>
    <w:rsid w:val="0057468D"/>
    <w:rsid w:val="005750EC"/>
    <w:rsid w:val="00577416"/>
    <w:rsid w:val="00583104"/>
    <w:rsid w:val="00592317"/>
    <w:rsid w:val="0059290E"/>
    <w:rsid w:val="005A0D87"/>
    <w:rsid w:val="005A5ADF"/>
    <w:rsid w:val="005A5E73"/>
    <w:rsid w:val="005B1BB5"/>
    <w:rsid w:val="005B2A8E"/>
    <w:rsid w:val="005B2FDB"/>
    <w:rsid w:val="005B58DA"/>
    <w:rsid w:val="005C0340"/>
    <w:rsid w:val="005D2340"/>
    <w:rsid w:val="005D460C"/>
    <w:rsid w:val="005E1234"/>
    <w:rsid w:val="005E46FD"/>
    <w:rsid w:val="005E4AE9"/>
    <w:rsid w:val="005E717B"/>
    <w:rsid w:val="005F025F"/>
    <w:rsid w:val="005F0BB1"/>
    <w:rsid w:val="005F1200"/>
    <w:rsid w:val="005F17CB"/>
    <w:rsid w:val="005F7824"/>
    <w:rsid w:val="005F7F99"/>
    <w:rsid w:val="0060028B"/>
    <w:rsid w:val="006003C9"/>
    <w:rsid w:val="0060166C"/>
    <w:rsid w:val="0060229B"/>
    <w:rsid w:val="00605882"/>
    <w:rsid w:val="00607803"/>
    <w:rsid w:val="00610D30"/>
    <w:rsid w:val="00611144"/>
    <w:rsid w:val="00611A49"/>
    <w:rsid w:val="006130FA"/>
    <w:rsid w:val="00613263"/>
    <w:rsid w:val="00613F5E"/>
    <w:rsid w:val="00616984"/>
    <w:rsid w:val="00617D4E"/>
    <w:rsid w:val="00631236"/>
    <w:rsid w:val="00631560"/>
    <w:rsid w:val="0063657A"/>
    <w:rsid w:val="00640C84"/>
    <w:rsid w:val="006420EE"/>
    <w:rsid w:val="006447F9"/>
    <w:rsid w:val="00646C81"/>
    <w:rsid w:val="00646D40"/>
    <w:rsid w:val="00651C89"/>
    <w:rsid w:val="006550B0"/>
    <w:rsid w:val="00655360"/>
    <w:rsid w:val="00661C14"/>
    <w:rsid w:val="006725A8"/>
    <w:rsid w:val="00682E8A"/>
    <w:rsid w:val="006846C2"/>
    <w:rsid w:val="0068487B"/>
    <w:rsid w:val="00685104"/>
    <w:rsid w:val="00685724"/>
    <w:rsid w:val="0069037D"/>
    <w:rsid w:val="0069318E"/>
    <w:rsid w:val="006945B8"/>
    <w:rsid w:val="00697B41"/>
    <w:rsid w:val="006A5A30"/>
    <w:rsid w:val="006B264D"/>
    <w:rsid w:val="006B6F51"/>
    <w:rsid w:val="006C1055"/>
    <w:rsid w:val="006C21AD"/>
    <w:rsid w:val="006C3739"/>
    <w:rsid w:val="006C3794"/>
    <w:rsid w:val="006D3136"/>
    <w:rsid w:val="006D4A71"/>
    <w:rsid w:val="006D6E57"/>
    <w:rsid w:val="006D7835"/>
    <w:rsid w:val="006E6963"/>
    <w:rsid w:val="006F578C"/>
    <w:rsid w:val="006F6F3C"/>
    <w:rsid w:val="006F71E0"/>
    <w:rsid w:val="007036A2"/>
    <w:rsid w:val="00706FE7"/>
    <w:rsid w:val="00713D19"/>
    <w:rsid w:val="007159BE"/>
    <w:rsid w:val="00720536"/>
    <w:rsid w:val="00736A57"/>
    <w:rsid w:val="00743268"/>
    <w:rsid w:val="007533B1"/>
    <w:rsid w:val="0076038F"/>
    <w:rsid w:val="00760AD4"/>
    <w:rsid w:val="0076189D"/>
    <w:rsid w:val="007645A7"/>
    <w:rsid w:val="0077142E"/>
    <w:rsid w:val="00773892"/>
    <w:rsid w:val="00777012"/>
    <w:rsid w:val="007866D6"/>
    <w:rsid w:val="00786993"/>
    <w:rsid w:val="0079293D"/>
    <w:rsid w:val="00792C3C"/>
    <w:rsid w:val="00795732"/>
    <w:rsid w:val="00795A34"/>
    <w:rsid w:val="007A77FC"/>
    <w:rsid w:val="007A7A43"/>
    <w:rsid w:val="007B3F34"/>
    <w:rsid w:val="007B74DB"/>
    <w:rsid w:val="007C0249"/>
    <w:rsid w:val="007C1AC5"/>
    <w:rsid w:val="007C268E"/>
    <w:rsid w:val="007C53C9"/>
    <w:rsid w:val="007C5A90"/>
    <w:rsid w:val="007D0D1C"/>
    <w:rsid w:val="007D36AD"/>
    <w:rsid w:val="007D4352"/>
    <w:rsid w:val="007D5AEB"/>
    <w:rsid w:val="007E08B7"/>
    <w:rsid w:val="007E2E17"/>
    <w:rsid w:val="007E3277"/>
    <w:rsid w:val="007E4129"/>
    <w:rsid w:val="007F040A"/>
    <w:rsid w:val="007F4A42"/>
    <w:rsid w:val="0080191E"/>
    <w:rsid w:val="008027A9"/>
    <w:rsid w:val="0081460B"/>
    <w:rsid w:val="00814719"/>
    <w:rsid w:val="008157CD"/>
    <w:rsid w:val="008179CC"/>
    <w:rsid w:val="00824856"/>
    <w:rsid w:val="00826004"/>
    <w:rsid w:val="008307C0"/>
    <w:rsid w:val="00831183"/>
    <w:rsid w:val="008316D0"/>
    <w:rsid w:val="00831A3B"/>
    <w:rsid w:val="008320D3"/>
    <w:rsid w:val="0083241A"/>
    <w:rsid w:val="0083546C"/>
    <w:rsid w:val="00836794"/>
    <w:rsid w:val="00843F82"/>
    <w:rsid w:val="0085072E"/>
    <w:rsid w:val="008531B3"/>
    <w:rsid w:val="00855C96"/>
    <w:rsid w:val="00855FAE"/>
    <w:rsid w:val="0085722A"/>
    <w:rsid w:val="00860BE5"/>
    <w:rsid w:val="00861D89"/>
    <w:rsid w:val="0086277C"/>
    <w:rsid w:val="00865054"/>
    <w:rsid w:val="008700A1"/>
    <w:rsid w:val="008736B0"/>
    <w:rsid w:val="00876F6F"/>
    <w:rsid w:val="00880221"/>
    <w:rsid w:val="008815E3"/>
    <w:rsid w:val="0088225C"/>
    <w:rsid w:val="0088247C"/>
    <w:rsid w:val="00886943"/>
    <w:rsid w:val="00895BAC"/>
    <w:rsid w:val="008A1FF0"/>
    <w:rsid w:val="008A272D"/>
    <w:rsid w:val="008B3968"/>
    <w:rsid w:val="008B4DAB"/>
    <w:rsid w:val="008B5DBB"/>
    <w:rsid w:val="008C1609"/>
    <w:rsid w:val="008C4501"/>
    <w:rsid w:val="008D3F97"/>
    <w:rsid w:val="008D59D5"/>
    <w:rsid w:val="008E1368"/>
    <w:rsid w:val="008F0EDF"/>
    <w:rsid w:val="008F0EED"/>
    <w:rsid w:val="008F12DE"/>
    <w:rsid w:val="008F4017"/>
    <w:rsid w:val="008F6F45"/>
    <w:rsid w:val="00902E21"/>
    <w:rsid w:val="009040D3"/>
    <w:rsid w:val="009052E1"/>
    <w:rsid w:val="00906C9D"/>
    <w:rsid w:val="0091087D"/>
    <w:rsid w:val="0091421C"/>
    <w:rsid w:val="00916F2E"/>
    <w:rsid w:val="00922215"/>
    <w:rsid w:val="00937B31"/>
    <w:rsid w:val="009458AD"/>
    <w:rsid w:val="00945B4A"/>
    <w:rsid w:val="00945C72"/>
    <w:rsid w:val="0094709D"/>
    <w:rsid w:val="00947F0F"/>
    <w:rsid w:val="00953CF5"/>
    <w:rsid w:val="00964AD2"/>
    <w:rsid w:val="00965D05"/>
    <w:rsid w:val="00967B78"/>
    <w:rsid w:val="009765AB"/>
    <w:rsid w:val="00985196"/>
    <w:rsid w:val="00986E46"/>
    <w:rsid w:val="009900C5"/>
    <w:rsid w:val="00991D37"/>
    <w:rsid w:val="00991D81"/>
    <w:rsid w:val="0099250E"/>
    <w:rsid w:val="009951E1"/>
    <w:rsid w:val="009A2E59"/>
    <w:rsid w:val="009A32E2"/>
    <w:rsid w:val="009A5084"/>
    <w:rsid w:val="009A6781"/>
    <w:rsid w:val="009B3105"/>
    <w:rsid w:val="009B6DA6"/>
    <w:rsid w:val="009C1684"/>
    <w:rsid w:val="009C34FE"/>
    <w:rsid w:val="009C4927"/>
    <w:rsid w:val="009D52FC"/>
    <w:rsid w:val="009D7C1D"/>
    <w:rsid w:val="009E5B72"/>
    <w:rsid w:val="009F0124"/>
    <w:rsid w:val="009F0CB1"/>
    <w:rsid w:val="009F215F"/>
    <w:rsid w:val="009F2307"/>
    <w:rsid w:val="009F312D"/>
    <w:rsid w:val="009F41B9"/>
    <w:rsid w:val="00A00107"/>
    <w:rsid w:val="00A002B7"/>
    <w:rsid w:val="00A112D2"/>
    <w:rsid w:val="00A119B2"/>
    <w:rsid w:val="00A124D9"/>
    <w:rsid w:val="00A20DB9"/>
    <w:rsid w:val="00A242C3"/>
    <w:rsid w:val="00A30092"/>
    <w:rsid w:val="00A3206B"/>
    <w:rsid w:val="00A335B3"/>
    <w:rsid w:val="00A33767"/>
    <w:rsid w:val="00A33FC1"/>
    <w:rsid w:val="00A371B3"/>
    <w:rsid w:val="00A413A8"/>
    <w:rsid w:val="00A421C2"/>
    <w:rsid w:val="00A44E0F"/>
    <w:rsid w:val="00A47867"/>
    <w:rsid w:val="00A5277A"/>
    <w:rsid w:val="00A5512E"/>
    <w:rsid w:val="00A633C7"/>
    <w:rsid w:val="00A763CC"/>
    <w:rsid w:val="00A8267A"/>
    <w:rsid w:val="00A85C3A"/>
    <w:rsid w:val="00A92824"/>
    <w:rsid w:val="00A942F5"/>
    <w:rsid w:val="00A95FFB"/>
    <w:rsid w:val="00A969D1"/>
    <w:rsid w:val="00AA1F24"/>
    <w:rsid w:val="00AA3F27"/>
    <w:rsid w:val="00AA73E6"/>
    <w:rsid w:val="00AB17D4"/>
    <w:rsid w:val="00AB3CC2"/>
    <w:rsid w:val="00AB3F0B"/>
    <w:rsid w:val="00AC1212"/>
    <w:rsid w:val="00AC2DB4"/>
    <w:rsid w:val="00AC3151"/>
    <w:rsid w:val="00AC3BDA"/>
    <w:rsid w:val="00AC59F0"/>
    <w:rsid w:val="00AC6768"/>
    <w:rsid w:val="00AC73CC"/>
    <w:rsid w:val="00AD5F83"/>
    <w:rsid w:val="00AF011B"/>
    <w:rsid w:val="00AF0171"/>
    <w:rsid w:val="00AF1625"/>
    <w:rsid w:val="00AF619F"/>
    <w:rsid w:val="00B0086E"/>
    <w:rsid w:val="00B00A50"/>
    <w:rsid w:val="00B02E7D"/>
    <w:rsid w:val="00B030F7"/>
    <w:rsid w:val="00B03121"/>
    <w:rsid w:val="00B03200"/>
    <w:rsid w:val="00B06DEA"/>
    <w:rsid w:val="00B10E53"/>
    <w:rsid w:val="00B15A9B"/>
    <w:rsid w:val="00B21F2A"/>
    <w:rsid w:val="00B24CC4"/>
    <w:rsid w:val="00B24E1C"/>
    <w:rsid w:val="00B31601"/>
    <w:rsid w:val="00B35328"/>
    <w:rsid w:val="00B43D09"/>
    <w:rsid w:val="00B45132"/>
    <w:rsid w:val="00B53922"/>
    <w:rsid w:val="00B55A05"/>
    <w:rsid w:val="00B60EAC"/>
    <w:rsid w:val="00B61195"/>
    <w:rsid w:val="00B61BAB"/>
    <w:rsid w:val="00B63470"/>
    <w:rsid w:val="00B64C2F"/>
    <w:rsid w:val="00B661B9"/>
    <w:rsid w:val="00B72983"/>
    <w:rsid w:val="00B76B29"/>
    <w:rsid w:val="00B76C54"/>
    <w:rsid w:val="00B823C8"/>
    <w:rsid w:val="00B85435"/>
    <w:rsid w:val="00B86231"/>
    <w:rsid w:val="00B8639D"/>
    <w:rsid w:val="00B86933"/>
    <w:rsid w:val="00B86D5F"/>
    <w:rsid w:val="00B91725"/>
    <w:rsid w:val="00B93F06"/>
    <w:rsid w:val="00B94422"/>
    <w:rsid w:val="00B97869"/>
    <w:rsid w:val="00BA0D77"/>
    <w:rsid w:val="00BA2A78"/>
    <w:rsid w:val="00BA3846"/>
    <w:rsid w:val="00BA3A0C"/>
    <w:rsid w:val="00BA770D"/>
    <w:rsid w:val="00BB1170"/>
    <w:rsid w:val="00BB68A8"/>
    <w:rsid w:val="00BD3005"/>
    <w:rsid w:val="00BD3C3C"/>
    <w:rsid w:val="00BD57F7"/>
    <w:rsid w:val="00BE0432"/>
    <w:rsid w:val="00BF396A"/>
    <w:rsid w:val="00BF3E1D"/>
    <w:rsid w:val="00C020AB"/>
    <w:rsid w:val="00C02CA4"/>
    <w:rsid w:val="00C05C45"/>
    <w:rsid w:val="00C06829"/>
    <w:rsid w:val="00C069E0"/>
    <w:rsid w:val="00C1186B"/>
    <w:rsid w:val="00C1362A"/>
    <w:rsid w:val="00C13AF4"/>
    <w:rsid w:val="00C22BA6"/>
    <w:rsid w:val="00C23B37"/>
    <w:rsid w:val="00C25670"/>
    <w:rsid w:val="00C268FD"/>
    <w:rsid w:val="00C2691B"/>
    <w:rsid w:val="00C31DAC"/>
    <w:rsid w:val="00C37325"/>
    <w:rsid w:val="00C51E08"/>
    <w:rsid w:val="00C53503"/>
    <w:rsid w:val="00C6425F"/>
    <w:rsid w:val="00C767C8"/>
    <w:rsid w:val="00C803CA"/>
    <w:rsid w:val="00C817D6"/>
    <w:rsid w:val="00C8680E"/>
    <w:rsid w:val="00C94B74"/>
    <w:rsid w:val="00CA3D64"/>
    <w:rsid w:val="00CB1FF0"/>
    <w:rsid w:val="00CB2239"/>
    <w:rsid w:val="00CB5C47"/>
    <w:rsid w:val="00CC0AF5"/>
    <w:rsid w:val="00CC1BC6"/>
    <w:rsid w:val="00CC2966"/>
    <w:rsid w:val="00CC36B0"/>
    <w:rsid w:val="00CC3866"/>
    <w:rsid w:val="00CC5BED"/>
    <w:rsid w:val="00CC63FD"/>
    <w:rsid w:val="00CD39CE"/>
    <w:rsid w:val="00CD496B"/>
    <w:rsid w:val="00CE028F"/>
    <w:rsid w:val="00CE61F0"/>
    <w:rsid w:val="00CF099F"/>
    <w:rsid w:val="00CF15F4"/>
    <w:rsid w:val="00CF49EE"/>
    <w:rsid w:val="00D0405C"/>
    <w:rsid w:val="00D05514"/>
    <w:rsid w:val="00D06390"/>
    <w:rsid w:val="00D10953"/>
    <w:rsid w:val="00D11B5C"/>
    <w:rsid w:val="00D1231C"/>
    <w:rsid w:val="00D20873"/>
    <w:rsid w:val="00D2109E"/>
    <w:rsid w:val="00D241CF"/>
    <w:rsid w:val="00D2625A"/>
    <w:rsid w:val="00D27974"/>
    <w:rsid w:val="00D36388"/>
    <w:rsid w:val="00D36BD9"/>
    <w:rsid w:val="00D50F98"/>
    <w:rsid w:val="00D54B1C"/>
    <w:rsid w:val="00D55C9B"/>
    <w:rsid w:val="00D568CC"/>
    <w:rsid w:val="00D661F0"/>
    <w:rsid w:val="00D731E5"/>
    <w:rsid w:val="00D74AFD"/>
    <w:rsid w:val="00D765B8"/>
    <w:rsid w:val="00D808E2"/>
    <w:rsid w:val="00D84FFA"/>
    <w:rsid w:val="00D86D80"/>
    <w:rsid w:val="00D9424C"/>
    <w:rsid w:val="00D94B79"/>
    <w:rsid w:val="00D97CF4"/>
    <w:rsid w:val="00DA4857"/>
    <w:rsid w:val="00DA7DFB"/>
    <w:rsid w:val="00DB63D5"/>
    <w:rsid w:val="00DC0AFD"/>
    <w:rsid w:val="00DC0EC0"/>
    <w:rsid w:val="00DC21FB"/>
    <w:rsid w:val="00DC59BB"/>
    <w:rsid w:val="00DD3CD5"/>
    <w:rsid w:val="00DD6159"/>
    <w:rsid w:val="00DD6ED1"/>
    <w:rsid w:val="00DE2ABF"/>
    <w:rsid w:val="00DF0506"/>
    <w:rsid w:val="00E00A73"/>
    <w:rsid w:val="00E0234C"/>
    <w:rsid w:val="00E11679"/>
    <w:rsid w:val="00E1236A"/>
    <w:rsid w:val="00E12B78"/>
    <w:rsid w:val="00E142F1"/>
    <w:rsid w:val="00E231D8"/>
    <w:rsid w:val="00E2554C"/>
    <w:rsid w:val="00E36606"/>
    <w:rsid w:val="00E50AF5"/>
    <w:rsid w:val="00E51E63"/>
    <w:rsid w:val="00E53532"/>
    <w:rsid w:val="00E53BE9"/>
    <w:rsid w:val="00E54050"/>
    <w:rsid w:val="00E56B1B"/>
    <w:rsid w:val="00E60C13"/>
    <w:rsid w:val="00E60C30"/>
    <w:rsid w:val="00E64A59"/>
    <w:rsid w:val="00E71DC6"/>
    <w:rsid w:val="00E7287E"/>
    <w:rsid w:val="00E73351"/>
    <w:rsid w:val="00E73D94"/>
    <w:rsid w:val="00E76852"/>
    <w:rsid w:val="00E76D11"/>
    <w:rsid w:val="00E847B9"/>
    <w:rsid w:val="00E940B4"/>
    <w:rsid w:val="00E94640"/>
    <w:rsid w:val="00E9488C"/>
    <w:rsid w:val="00EB1BA3"/>
    <w:rsid w:val="00EB22C7"/>
    <w:rsid w:val="00EB3C54"/>
    <w:rsid w:val="00EB70C3"/>
    <w:rsid w:val="00EB7FDC"/>
    <w:rsid w:val="00EC52CC"/>
    <w:rsid w:val="00ED01BD"/>
    <w:rsid w:val="00ED06F9"/>
    <w:rsid w:val="00ED089D"/>
    <w:rsid w:val="00ED4DD5"/>
    <w:rsid w:val="00EE2715"/>
    <w:rsid w:val="00EE3F2D"/>
    <w:rsid w:val="00EE6A07"/>
    <w:rsid w:val="00EF3BDE"/>
    <w:rsid w:val="00EF596A"/>
    <w:rsid w:val="00F003C0"/>
    <w:rsid w:val="00F003CB"/>
    <w:rsid w:val="00F02D0E"/>
    <w:rsid w:val="00F05E4E"/>
    <w:rsid w:val="00F07468"/>
    <w:rsid w:val="00F1188E"/>
    <w:rsid w:val="00F12EE7"/>
    <w:rsid w:val="00F169C8"/>
    <w:rsid w:val="00F24ECC"/>
    <w:rsid w:val="00F27C68"/>
    <w:rsid w:val="00F33D37"/>
    <w:rsid w:val="00F34195"/>
    <w:rsid w:val="00F401AB"/>
    <w:rsid w:val="00F4055C"/>
    <w:rsid w:val="00F444ED"/>
    <w:rsid w:val="00F44C93"/>
    <w:rsid w:val="00F50EE3"/>
    <w:rsid w:val="00F54C07"/>
    <w:rsid w:val="00F56FF0"/>
    <w:rsid w:val="00F574AE"/>
    <w:rsid w:val="00F642E9"/>
    <w:rsid w:val="00F6712F"/>
    <w:rsid w:val="00F67140"/>
    <w:rsid w:val="00F673F3"/>
    <w:rsid w:val="00F67F3A"/>
    <w:rsid w:val="00F70857"/>
    <w:rsid w:val="00F72CC4"/>
    <w:rsid w:val="00F745CB"/>
    <w:rsid w:val="00F806BE"/>
    <w:rsid w:val="00F86199"/>
    <w:rsid w:val="00F87794"/>
    <w:rsid w:val="00F92C91"/>
    <w:rsid w:val="00F92D9C"/>
    <w:rsid w:val="00F96224"/>
    <w:rsid w:val="00F96713"/>
    <w:rsid w:val="00FA0D44"/>
    <w:rsid w:val="00FA0F29"/>
    <w:rsid w:val="00FB0272"/>
    <w:rsid w:val="00FB109D"/>
    <w:rsid w:val="00FC03C9"/>
    <w:rsid w:val="00FC5E9F"/>
    <w:rsid w:val="00FC7324"/>
    <w:rsid w:val="00FD0CF4"/>
    <w:rsid w:val="00FD2740"/>
    <w:rsid w:val="00FD2BAF"/>
    <w:rsid w:val="00FD2D6A"/>
    <w:rsid w:val="00FD3949"/>
    <w:rsid w:val="00FE31B5"/>
    <w:rsid w:val="00FE68F4"/>
    <w:rsid w:val="00FE74DF"/>
    <w:rsid w:val="00FF2516"/>
    <w:rsid w:val="00FF2BDA"/>
    <w:rsid w:val="00FF63C1"/>
    <w:rsid w:val="00FF67D1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B1CA-7A95-4831-BF4A-ACB5D169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7EDB41D4</Template>
  <TotalTime>329</TotalTime>
  <Pages>15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BRYANT Kimberley</cp:lastModifiedBy>
  <cp:revision>13</cp:revision>
  <cp:lastPrinted>2017-05-26T08:17:00Z</cp:lastPrinted>
  <dcterms:created xsi:type="dcterms:W3CDTF">2017-05-18T15:34:00Z</dcterms:created>
  <dcterms:modified xsi:type="dcterms:W3CDTF">2017-05-26T08:17:00Z</dcterms:modified>
</cp:coreProperties>
</file>