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B15" w:rsidRPr="00802370" w:rsidRDefault="00BA4B15" w:rsidP="00BA4B15">
      <w:pPr>
        <w:jc w:val="center"/>
        <w:rPr>
          <w:sz w:val="28"/>
        </w:rPr>
      </w:pPr>
      <w:r w:rsidRPr="00802370">
        <w:rPr>
          <w:sz w:val="28"/>
        </w:rPr>
        <w:t>Year 10 Science Exam</w:t>
      </w:r>
    </w:p>
    <w:p w:rsidR="00AE3D92" w:rsidRPr="00802370" w:rsidRDefault="00B155DA" w:rsidP="00BA4B15">
      <w:pPr>
        <w:jc w:val="center"/>
        <w:rPr>
          <w:sz w:val="28"/>
        </w:rPr>
      </w:pPr>
      <w:r>
        <w:rPr>
          <w:sz w:val="28"/>
        </w:rPr>
        <w:t>Semester Two</w:t>
      </w:r>
    </w:p>
    <w:p w:rsidR="00BA4B15" w:rsidRPr="00802370" w:rsidRDefault="00BA4B15" w:rsidP="00BA4B15">
      <w:pPr>
        <w:jc w:val="center"/>
        <w:rPr>
          <w:sz w:val="28"/>
        </w:rPr>
      </w:pPr>
      <w:r w:rsidRPr="00802370">
        <w:rPr>
          <w:sz w:val="28"/>
        </w:rPr>
        <w:t>2017</w:t>
      </w:r>
    </w:p>
    <w:p w:rsidR="00BA4B15" w:rsidRPr="00802370" w:rsidRDefault="00BA4B15" w:rsidP="00802370">
      <w:pPr>
        <w:rPr>
          <w:sz w:val="28"/>
        </w:rPr>
      </w:pPr>
    </w:p>
    <w:p w:rsidR="00BA4B15" w:rsidRPr="00802370" w:rsidRDefault="00BA4B15" w:rsidP="00BA4B15">
      <w:pPr>
        <w:jc w:val="center"/>
        <w:rPr>
          <w:sz w:val="28"/>
        </w:rPr>
      </w:pPr>
    </w:p>
    <w:p w:rsidR="00BA4B15" w:rsidRDefault="00BA4B15" w:rsidP="00BA4B15">
      <w:pPr>
        <w:jc w:val="center"/>
        <w:rPr>
          <w:b/>
          <w:sz w:val="28"/>
        </w:rPr>
      </w:pPr>
      <w:r w:rsidRPr="00802370">
        <w:rPr>
          <w:b/>
          <w:sz w:val="28"/>
        </w:rPr>
        <w:t>Re: Instructions to Candidates</w:t>
      </w:r>
    </w:p>
    <w:p w:rsidR="00DD56E3" w:rsidRPr="00802370" w:rsidRDefault="00DD56E3" w:rsidP="00BA4B15">
      <w:pPr>
        <w:jc w:val="center"/>
        <w:rPr>
          <w:b/>
          <w:sz w:val="28"/>
        </w:rPr>
      </w:pPr>
      <w:r>
        <w:rPr>
          <w:b/>
          <w:sz w:val="28"/>
        </w:rPr>
        <w:t xml:space="preserve">10.01 </w:t>
      </w:r>
      <w:proofErr w:type="gramStart"/>
      <w:r>
        <w:rPr>
          <w:b/>
          <w:sz w:val="28"/>
        </w:rPr>
        <w:t>and</w:t>
      </w:r>
      <w:proofErr w:type="gramEnd"/>
      <w:r>
        <w:rPr>
          <w:b/>
          <w:sz w:val="28"/>
        </w:rPr>
        <w:t xml:space="preserve"> 10.02</w:t>
      </w:r>
    </w:p>
    <w:p w:rsidR="00BA4B15" w:rsidRPr="00802370" w:rsidRDefault="00BA4B15">
      <w:pPr>
        <w:rPr>
          <w:sz w:val="28"/>
        </w:rPr>
      </w:pPr>
    </w:p>
    <w:p w:rsidR="00BA4B15" w:rsidRPr="00802370" w:rsidRDefault="00802370">
      <w:pPr>
        <w:rPr>
          <w:sz w:val="28"/>
        </w:rPr>
      </w:pPr>
      <w:r>
        <w:rPr>
          <w:sz w:val="28"/>
        </w:rPr>
        <w:t>Welcome to</w:t>
      </w:r>
      <w:r w:rsidR="00B155DA">
        <w:rPr>
          <w:sz w:val="28"/>
        </w:rPr>
        <w:t xml:space="preserve"> the 2017 Semester Two</w:t>
      </w:r>
      <w:r w:rsidR="00BA4B15" w:rsidRPr="00802370">
        <w:rPr>
          <w:sz w:val="28"/>
        </w:rPr>
        <w:t xml:space="preserve"> Science Exam. </w:t>
      </w:r>
    </w:p>
    <w:p w:rsidR="00BA4B15" w:rsidRPr="00802370" w:rsidRDefault="00BA4B15">
      <w:pPr>
        <w:rPr>
          <w:sz w:val="28"/>
        </w:rPr>
      </w:pPr>
      <w:r w:rsidRPr="00802370">
        <w:rPr>
          <w:sz w:val="28"/>
        </w:rPr>
        <w:t>In front of you should have:</w:t>
      </w:r>
    </w:p>
    <w:p w:rsidR="00BA4B15" w:rsidRPr="00802370" w:rsidRDefault="00BA4B15" w:rsidP="00BA4B15">
      <w:pPr>
        <w:pStyle w:val="ListParagraph"/>
        <w:numPr>
          <w:ilvl w:val="0"/>
          <w:numId w:val="1"/>
        </w:numPr>
        <w:rPr>
          <w:sz w:val="28"/>
        </w:rPr>
      </w:pPr>
      <w:r w:rsidRPr="00802370">
        <w:rPr>
          <w:sz w:val="28"/>
        </w:rPr>
        <w:t>A Multiple Choice Booklet</w:t>
      </w:r>
    </w:p>
    <w:p w:rsidR="00BA4B15" w:rsidRPr="00802370" w:rsidRDefault="00BA4B15" w:rsidP="00BA4B15">
      <w:pPr>
        <w:pStyle w:val="ListParagraph"/>
        <w:numPr>
          <w:ilvl w:val="0"/>
          <w:numId w:val="1"/>
        </w:numPr>
        <w:rPr>
          <w:sz w:val="28"/>
        </w:rPr>
      </w:pPr>
      <w:r w:rsidRPr="00802370">
        <w:rPr>
          <w:sz w:val="28"/>
        </w:rPr>
        <w:t>An Answer Booklet</w:t>
      </w:r>
    </w:p>
    <w:p w:rsidR="00BA4B15" w:rsidRPr="00802370" w:rsidRDefault="00BA4B15" w:rsidP="00BA4B15">
      <w:pPr>
        <w:pStyle w:val="ListParagraph"/>
        <w:numPr>
          <w:ilvl w:val="0"/>
          <w:numId w:val="1"/>
        </w:numPr>
        <w:rPr>
          <w:sz w:val="28"/>
        </w:rPr>
      </w:pPr>
      <w:r w:rsidRPr="00802370">
        <w:rPr>
          <w:sz w:val="28"/>
        </w:rPr>
        <w:t xml:space="preserve">A </w:t>
      </w:r>
      <w:r w:rsidR="00B155DA">
        <w:rPr>
          <w:sz w:val="28"/>
        </w:rPr>
        <w:t>Data Booklet</w:t>
      </w:r>
    </w:p>
    <w:p w:rsidR="00BA4B15" w:rsidRPr="00802370" w:rsidRDefault="00BA4B15" w:rsidP="00BA4B15">
      <w:pPr>
        <w:rPr>
          <w:sz w:val="28"/>
        </w:rPr>
      </w:pPr>
    </w:p>
    <w:p w:rsidR="00BA4B15" w:rsidRDefault="00BA4B15" w:rsidP="00802370">
      <w:pPr>
        <w:jc w:val="center"/>
        <w:rPr>
          <w:sz w:val="28"/>
        </w:rPr>
      </w:pPr>
      <w:r w:rsidRPr="00802370">
        <w:rPr>
          <w:sz w:val="28"/>
        </w:rPr>
        <w:t>Please write your name on the Answer Booklet.</w:t>
      </w:r>
    </w:p>
    <w:p w:rsidR="00802370" w:rsidRPr="00802370" w:rsidRDefault="00802370" w:rsidP="00802370">
      <w:pPr>
        <w:jc w:val="center"/>
        <w:rPr>
          <w:sz w:val="28"/>
        </w:rPr>
      </w:pPr>
    </w:p>
    <w:p w:rsidR="00BA4B15" w:rsidRPr="00802370" w:rsidRDefault="00BA4B15" w:rsidP="00802370">
      <w:pPr>
        <w:jc w:val="center"/>
        <w:rPr>
          <w:sz w:val="28"/>
        </w:rPr>
      </w:pPr>
      <w:r w:rsidRPr="00802370">
        <w:rPr>
          <w:sz w:val="28"/>
        </w:rPr>
        <w:t>Please DO NOT</w:t>
      </w:r>
      <w:r w:rsidR="00802370" w:rsidRPr="00802370">
        <w:rPr>
          <w:sz w:val="28"/>
        </w:rPr>
        <w:t xml:space="preserve"> </w:t>
      </w:r>
      <w:proofErr w:type="gramStart"/>
      <w:r w:rsidR="00802370" w:rsidRPr="00802370">
        <w:rPr>
          <w:sz w:val="28"/>
        </w:rPr>
        <w:t>mark</w:t>
      </w:r>
      <w:proofErr w:type="gramEnd"/>
      <w:r w:rsidRPr="00802370">
        <w:rPr>
          <w:sz w:val="28"/>
        </w:rPr>
        <w:t xml:space="preserve"> the </w:t>
      </w:r>
      <w:r w:rsidRPr="00802370">
        <w:rPr>
          <w:b/>
          <w:sz w:val="28"/>
        </w:rPr>
        <w:t>Multiple Choice Booklet</w:t>
      </w:r>
      <w:r w:rsidRPr="00802370">
        <w:rPr>
          <w:sz w:val="28"/>
        </w:rPr>
        <w:t xml:space="preserve"> or the </w:t>
      </w:r>
      <w:r w:rsidR="00B155DA">
        <w:rPr>
          <w:b/>
          <w:sz w:val="28"/>
        </w:rPr>
        <w:t>Data Booklet</w:t>
      </w:r>
      <w:r w:rsidRPr="00802370">
        <w:rPr>
          <w:sz w:val="28"/>
        </w:rPr>
        <w:t>.</w:t>
      </w:r>
    </w:p>
    <w:p w:rsidR="00BA4B15" w:rsidRDefault="00BA4B15" w:rsidP="00802370">
      <w:pPr>
        <w:jc w:val="center"/>
        <w:rPr>
          <w:sz w:val="28"/>
        </w:rPr>
      </w:pPr>
      <w:r w:rsidRPr="00802370">
        <w:rPr>
          <w:sz w:val="28"/>
        </w:rPr>
        <w:t xml:space="preserve">You will have </w:t>
      </w:r>
      <w:r w:rsidR="0096775A" w:rsidRPr="003C0858">
        <w:rPr>
          <w:b/>
          <w:sz w:val="28"/>
        </w:rPr>
        <w:t>1</w:t>
      </w:r>
      <w:r w:rsidR="000E483C" w:rsidRPr="003C0858">
        <w:rPr>
          <w:b/>
          <w:sz w:val="28"/>
        </w:rPr>
        <w:t xml:space="preserve"> and a half</w:t>
      </w:r>
      <w:r w:rsidR="0096775A" w:rsidRPr="003C0858">
        <w:rPr>
          <w:b/>
          <w:sz w:val="28"/>
        </w:rPr>
        <w:t xml:space="preserve"> hour</w:t>
      </w:r>
      <w:r w:rsidR="000E483C" w:rsidRPr="003C0858">
        <w:rPr>
          <w:b/>
          <w:sz w:val="28"/>
        </w:rPr>
        <w:t>s</w:t>
      </w:r>
      <w:r w:rsidR="0096775A">
        <w:rPr>
          <w:sz w:val="28"/>
        </w:rPr>
        <w:t xml:space="preserve"> to </w:t>
      </w:r>
      <w:r w:rsidRPr="00802370">
        <w:rPr>
          <w:sz w:val="28"/>
        </w:rPr>
        <w:t>complete this exam.</w:t>
      </w:r>
    </w:p>
    <w:p w:rsidR="0096775A" w:rsidRPr="00802370" w:rsidRDefault="0096775A" w:rsidP="00802370">
      <w:pPr>
        <w:jc w:val="center"/>
        <w:rPr>
          <w:sz w:val="28"/>
        </w:rPr>
      </w:pPr>
      <w:r>
        <w:rPr>
          <w:sz w:val="28"/>
        </w:rPr>
        <w:t xml:space="preserve">[Until </w:t>
      </w:r>
      <w:r w:rsidR="003C0858">
        <w:rPr>
          <w:sz w:val="28"/>
        </w:rPr>
        <w:t>10.00</w:t>
      </w:r>
      <w:r>
        <w:rPr>
          <w:sz w:val="28"/>
        </w:rPr>
        <w:t>am]</w:t>
      </w:r>
      <w:bookmarkStart w:id="0" w:name="_GoBack"/>
      <w:bookmarkEnd w:id="0"/>
    </w:p>
    <w:p w:rsidR="00BA4B15" w:rsidRPr="00802370" w:rsidRDefault="00BA4B15" w:rsidP="00BA4B15">
      <w:pPr>
        <w:rPr>
          <w:sz w:val="28"/>
        </w:rPr>
      </w:pPr>
    </w:p>
    <w:p w:rsidR="00BA4B15" w:rsidRPr="00802370" w:rsidRDefault="00BA4B15" w:rsidP="00802370">
      <w:pPr>
        <w:jc w:val="center"/>
        <w:rPr>
          <w:sz w:val="28"/>
        </w:rPr>
      </w:pPr>
      <w:r w:rsidRPr="00802370">
        <w:rPr>
          <w:sz w:val="28"/>
        </w:rPr>
        <w:t>At the end</w:t>
      </w:r>
      <w:r w:rsidR="00802370" w:rsidRPr="00802370">
        <w:rPr>
          <w:sz w:val="28"/>
        </w:rPr>
        <w:t xml:space="preserve"> of the </w:t>
      </w:r>
      <w:r w:rsidR="003C0858">
        <w:rPr>
          <w:sz w:val="28"/>
        </w:rPr>
        <w:t>exam time</w:t>
      </w:r>
      <w:r w:rsidR="00802370" w:rsidRPr="00802370">
        <w:rPr>
          <w:sz w:val="28"/>
        </w:rPr>
        <w:t>, please leave all three booklets SEPARATE. Do not tuck them into each other.</w:t>
      </w:r>
    </w:p>
    <w:p w:rsidR="00802370" w:rsidRPr="00802370" w:rsidRDefault="00802370" w:rsidP="00802370">
      <w:pPr>
        <w:jc w:val="center"/>
        <w:rPr>
          <w:sz w:val="28"/>
        </w:rPr>
      </w:pPr>
      <w:r w:rsidRPr="00802370">
        <w:rPr>
          <w:sz w:val="28"/>
        </w:rPr>
        <w:t>Remain seated until all papers have been collected and your teacher dismisses you.</w:t>
      </w:r>
    </w:p>
    <w:p w:rsidR="00BA4B15" w:rsidRDefault="00BA4B15"/>
    <w:sectPr w:rsidR="00BA4B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40B4D"/>
    <w:multiLevelType w:val="hybridMultilevel"/>
    <w:tmpl w:val="68144C0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B15"/>
    <w:rsid w:val="000E483C"/>
    <w:rsid w:val="003C0858"/>
    <w:rsid w:val="00563F32"/>
    <w:rsid w:val="006E54EC"/>
    <w:rsid w:val="00802370"/>
    <w:rsid w:val="0096775A"/>
    <w:rsid w:val="00B155DA"/>
    <w:rsid w:val="00BA4B15"/>
    <w:rsid w:val="00C91798"/>
    <w:rsid w:val="00DD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BAB038D5</Template>
  <TotalTime>2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Kimberley</dc:creator>
  <cp:lastModifiedBy>RAUH Natasha</cp:lastModifiedBy>
  <cp:revision>3</cp:revision>
  <cp:lastPrinted>2017-05-26T08:38:00Z</cp:lastPrinted>
  <dcterms:created xsi:type="dcterms:W3CDTF">2017-09-19T07:04:00Z</dcterms:created>
  <dcterms:modified xsi:type="dcterms:W3CDTF">2017-09-19T07:06:00Z</dcterms:modified>
</cp:coreProperties>
</file>