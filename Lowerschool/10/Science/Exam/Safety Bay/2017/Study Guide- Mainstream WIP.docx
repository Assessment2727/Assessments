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269" w:rsidRDefault="007F0269" w:rsidP="007F0269">
      <w:pPr>
        <w:jc w:val="right"/>
      </w:pPr>
      <w:bookmarkStart w:id="0" w:name="_GoBack"/>
      <w:bookmarkEnd w:id="0"/>
      <w:r>
        <w:rPr>
          <w:noProof/>
        </w:rPr>
        <w:drawing>
          <wp:anchor distT="0" distB="0" distL="114300" distR="114300" simplePos="0" relativeHeight="251659264" behindDoc="0" locked="0" layoutInCell="1" allowOverlap="1" wp14:anchorId="403BB75B" wp14:editId="4DF5F5A6">
            <wp:simplePos x="0" y="0"/>
            <wp:positionH relativeFrom="column">
              <wp:posOffset>-885825</wp:posOffset>
            </wp:positionH>
            <wp:positionV relativeFrom="paragraph">
              <wp:posOffset>-390525</wp:posOffset>
            </wp:positionV>
            <wp:extent cx="972938" cy="1041990"/>
            <wp:effectExtent l="0" t="0" r="0" b="6350"/>
            <wp:wrapNone/>
            <wp:docPr id="12" name="Picture 1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Description: Vertical full colour posit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2938" cy="1041990"/>
                    </a:xfrm>
                    <a:prstGeom prst="rect">
                      <a:avLst/>
                    </a:prstGeom>
                    <a:noFill/>
                    <a:ln>
                      <a:noFill/>
                    </a:ln>
                  </pic:spPr>
                </pic:pic>
              </a:graphicData>
            </a:graphic>
            <wp14:sizeRelH relativeFrom="page">
              <wp14:pctWidth>0</wp14:pctWidth>
            </wp14:sizeRelH>
            <wp14:sizeRelV relativeFrom="page">
              <wp14:pctHeight>0</wp14:pctHeight>
            </wp14:sizeRelV>
          </wp:anchor>
        </w:drawing>
      </w:r>
      <w:r>
        <w:t>Semester Two, 2017</w:t>
      </w:r>
    </w:p>
    <w:p w:rsidR="007F0269" w:rsidRDefault="007F0269" w:rsidP="007F0269">
      <w:pPr>
        <w:jc w:val="right"/>
      </w:pPr>
      <w:r>
        <w:t xml:space="preserve">Year 10 </w:t>
      </w:r>
    </w:p>
    <w:p w:rsidR="007F0269" w:rsidRDefault="007F0269" w:rsidP="007F0269">
      <w:pPr>
        <w:jc w:val="right"/>
      </w:pPr>
    </w:p>
    <w:p w:rsidR="007F0269" w:rsidRDefault="007F0269" w:rsidP="007F0269">
      <w:pPr>
        <w:rPr>
          <w:b/>
          <w:u w:val="single"/>
        </w:rPr>
      </w:pPr>
    </w:p>
    <w:p w:rsidR="007F0269" w:rsidRDefault="007F0269" w:rsidP="007F0269">
      <w:pPr>
        <w:rPr>
          <w:b/>
          <w:u w:val="single"/>
        </w:rPr>
      </w:pPr>
    </w:p>
    <w:p w:rsidR="007F0269" w:rsidRPr="00E03EA9" w:rsidRDefault="007F0269" w:rsidP="007F0269">
      <w:pPr>
        <w:rPr>
          <w:b/>
          <w:u w:val="single"/>
        </w:rPr>
      </w:pPr>
      <w:r w:rsidRPr="00E03EA9">
        <w:rPr>
          <w:b/>
          <w:u w:val="single"/>
        </w:rPr>
        <w:t>Structure of the Exam Paper:</w:t>
      </w:r>
    </w:p>
    <w:p w:rsidR="007F0269" w:rsidRDefault="007F0269" w:rsidP="007F0269">
      <w:pPr>
        <w:ind w:left="-993" w:firstLine="993"/>
        <w:rPr>
          <w:u w:val="single"/>
        </w:rPr>
      </w:pPr>
    </w:p>
    <w:p w:rsidR="007F0269" w:rsidRDefault="007F0269" w:rsidP="007F0269">
      <w:pPr>
        <w:ind w:left="-993" w:firstLine="993"/>
      </w:pPr>
      <w:r w:rsidRPr="00E03EA9">
        <w:rPr>
          <w:b/>
        </w:rPr>
        <w:t>Time</w:t>
      </w:r>
      <w:proofErr w:type="gramStart"/>
      <w:r w:rsidRPr="00E03EA9">
        <w:t>-</w:t>
      </w:r>
      <w:r>
        <w:t xml:space="preserve">  </w:t>
      </w:r>
      <w:r w:rsidRPr="00E03EA9">
        <w:t>Reading</w:t>
      </w:r>
      <w:proofErr w:type="gramEnd"/>
      <w:r w:rsidRPr="00E03EA9">
        <w:t xml:space="preserve"> time:</w:t>
      </w:r>
      <w:r>
        <w:t xml:space="preserve"> 5 minutes</w:t>
      </w:r>
    </w:p>
    <w:p w:rsidR="007F0269" w:rsidRDefault="007F0269" w:rsidP="007F0269">
      <w:pPr>
        <w:ind w:left="-993" w:firstLine="993"/>
      </w:pPr>
      <w:r w:rsidRPr="00E03EA9">
        <w:t xml:space="preserve">           </w:t>
      </w:r>
      <w:r>
        <w:t xml:space="preserve"> </w:t>
      </w:r>
      <w:r w:rsidRPr="00E03EA9">
        <w:t>W</w:t>
      </w:r>
      <w:r>
        <w:t>orking time: 55 minutes</w:t>
      </w:r>
    </w:p>
    <w:p w:rsidR="007F0269" w:rsidRDefault="007F0269" w:rsidP="007F0269">
      <w:pPr>
        <w:ind w:left="-993" w:firstLine="993"/>
      </w:pPr>
    </w:p>
    <w:p w:rsidR="007F0269" w:rsidRDefault="007F0269" w:rsidP="007F0269">
      <w:pPr>
        <w:ind w:left="-993" w:firstLine="993"/>
      </w:pPr>
      <w:r w:rsidRPr="00E03EA9">
        <w:rPr>
          <w:b/>
        </w:rPr>
        <w:t>Questions:</w:t>
      </w:r>
      <w:r>
        <w:t xml:space="preserve"> 15</w:t>
      </w:r>
      <w:r w:rsidR="00B57243">
        <w:t xml:space="preserve">Multiple </w:t>
      </w:r>
      <w:r>
        <w:t xml:space="preserve">Choice , </w:t>
      </w:r>
    </w:p>
    <w:p w:rsidR="007F0269" w:rsidRDefault="007F0269" w:rsidP="007F0269">
      <w:pPr>
        <w:ind w:left="447" w:firstLine="273"/>
      </w:pPr>
      <w:r>
        <w:rPr>
          <w:b/>
        </w:rPr>
        <w:t xml:space="preserve">       </w:t>
      </w:r>
      <w:r>
        <w:t>8 Short Answer (Choose from 16 available dependent on module completion)</w:t>
      </w:r>
    </w:p>
    <w:p w:rsidR="007F0269" w:rsidRDefault="007F0269" w:rsidP="007F0269">
      <w:pPr>
        <w:ind w:left="447" w:firstLine="273"/>
      </w:pPr>
      <w:r>
        <w:t xml:space="preserve">       </w:t>
      </w:r>
      <w:r w:rsidR="00B57243">
        <w:t xml:space="preserve">2 Extended Answers </w:t>
      </w:r>
      <w:r>
        <w:t xml:space="preserve">(1 compulsory, 1 choice from four questions dependent </w:t>
      </w:r>
    </w:p>
    <w:p w:rsidR="007F0269" w:rsidRDefault="007F0269" w:rsidP="007F0269">
      <w:pPr>
        <w:ind w:left="447" w:firstLine="273"/>
      </w:pPr>
      <w:r>
        <w:t xml:space="preserve">         </w:t>
      </w:r>
      <w:proofErr w:type="gramStart"/>
      <w:r>
        <w:t>on</w:t>
      </w:r>
      <w:proofErr w:type="gramEnd"/>
      <w:r>
        <w:t xml:space="preserve"> module)</w:t>
      </w:r>
    </w:p>
    <w:p w:rsidR="007F0269" w:rsidRDefault="007F0269" w:rsidP="007F0269">
      <w:pPr>
        <w:ind w:left="447" w:hanging="447"/>
      </w:pPr>
    </w:p>
    <w:p w:rsidR="007F0269" w:rsidRDefault="007F0269" w:rsidP="007F0269">
      <w:pPr>
        <w:ind w:left="447" w:hanging="447"/>
      </w:pPr>
    </w:p>
    <w:p w:rsidR="007F0269" w:rsidRDefault="007F0269" w:rsidP="007F0269">
      <w:pPr>
        <w:ind w:left="447" w:hanging="447"/>
      </w:pPr>
    </w:p>
    <w:p w:rsidR="007F0269" w:rsidRDefault="007F0269" w:rsidP="007F0269">
      <w:pPr>
        <w:ind w:left="447" w:hanging="447"/>
        <w:rPr>
          <w:b/>
          <w:u w:val="single"/>
        </w:rPr>
      </w:pPr>
      <w:r w:rsidRPr="00E03EA9">
        <w:rPr>
          <w:b/>
          <w:u w:val="single"/>
        </w:rPr>
        <w:t>Study Hints:</w:t>
      </w:r>
    </w:p>
    <w:p w:rsidR="007F0269" w:rsidRDefault="007F0269" w:rsidP="007F0269">
      <w:pPr>
        <w:ind w:left="447" w:hanging="447"/>
        <w:rPr>
          <w:b/>
          <w:u w:val="single"/>
        </w:rPr>
      </w:pPr>
    </w:p>
    <w:p w:rsidR="007F0269" w:rsidRDefault="007F0269" w:rsidP="007F0269">
      <w:pPr>
        <w:ind w:right="-483"/>
      </w:pPr>
      <w:r w:rsidRPr="00E03EA9">
        <w:t>The exam is</w:t>
      </w:r>
      <w:r>
        <w:t xml:space="preserve"> designed to provide you with the opportunity to demonstrate what you have learnt in Science. Therefore, it will ask you to demonstrate skills and explain concepts and understandings we have already studied this year. </w:t>
      </w:r>
    </w:p>
    <w:p w:rsidR="007F0269" w:rsidRDefault="007F0269" w:rsidP="007F0269"/>
    <w:p w:rsidR="007F0269" w:rsidRDefault="007F0269" w:rsidP="007F0269">
      <w:pPr>
        <w:rPr>
          <w:b/>
        </w:rPr>
      </w:pPr>
      <w:r w:rsidRPr="00D240D2">
        <w:rPr>
          <w:b/>
        </w:rPr>
        <w:t>Content:</w:t>
      </w:r>
    </w:p>
    <w:p w:rsidR="007F0269" w:rsidRDefault="007F0269" w:rsidP="007F0269">
      <w:pPr>
        <w:rPr>
          <w:b/>
        </w:rPr>
      </w:pPr>
    </w:p>
    <w:p w:rsidR="007F0269" w:rsidRDefault="007F0269" w:rsidP="007F0269">
      <w:r>
        <w:t>Chemistry: Atoms, Elements and Compounds, Periodic Table</w:t>
      </w:r>
    </w:p>
    <w:p w:rsidR="007F0269" w:rsidRDefault="007F0269" w:rsidP="007F0269"/>
    <w:p w:rsidR="007F0269" w:rsidRDefault="007F0269" w:rsidP="007F0269">
      <w:r>
        <w:t>Genetics: Definition of terms, DNA and its structure, mitosis and meiosis</w:t>
      </w:r>
    </w:p>
    <w:p w:rsidR="007F0269" w:rsidRDefault="007F0269" w:rsidP="007F0269"/>
    <w:p w:rsidR="007F0269" w:rsidRDefault="007F0269" w:rsidP="007F0269">
      <w:r>
        <w:t>Physics: Defini</w:t>
      </w:r>
      <w:r w:rsidR="00452D34">
        <w:t>ti</w:t>
      </w:r>
      <w:r>
        <w:t xml:space="preserve">ons, Calculations </w:t>
      </w:r>
      <w:proofErr w:type="spellStart"/>
      <w:r>
        <w:t>etc</w:t>
      </w:r>
      <w:proofErr w:type="spellEnd"/>
      <w:r>
        <w:t xml:space="preserve"> Law of Conservation of Energy, Potential and Kinetic Energy, Displacement and Distance, Speed, Velocity and Acceleration, Force, Newton’s Laws</w:t>
      </w:r>
    </w:p>
    <w:p w:rsidR="007F0269" w:rsidRDefault="007F0269" w:rsidP="007F0269"/>
    <w:p w:rsidR="007F0269" w:rsidRDefault="007F0269" w:rsidP="007F0269">
      <w:r>
        <w:t xml:space="preserve">Evolution: </w:t>
      </w:r>
      <w:r w:rsidR="00DE5458">
        <w:t xml:space="preserve">Definitions, </w:t>
      </w:r>
      <w:r>
        <w:t>Evolution</w:t>
      </w:r>
      <w:r w:rsidR="00DE5458">
        <w:t xml:space="preserve"> and Types</w:t>
      </w:r>
      <w:r>
        <w:t>, Natural Selection</w:t>
      </w:r>
      <w:r w:rsidR="00DE5458">
        <w:t>, Evidence for Evolution, Diagrams</w:t>
      </w:r>
    </w:p>
    <w:p w:rsidR="007F0269" w:rsidRDefault="007F0269" w:rsidP="007F0269"/>
    <w:p w:rsidR="007F0269" w:rsidRDefault="007F0269" w:rsidP="007F0269">
      <w:r>
        <w:t xml:space="preserve">Sports Science: Cardiovascular system and endurance, skeletal system </w:t>
      </w:r>
    </w:p>
    <w:p w:rsidR="007F0269" w:rsidRDefault="007F0269" w:rsidP="007F0269"/>
    <w:p w:rsidR="007F0269" w:rsidRDefault="007F0269" w:rsidP="007F0269">
      <w:r>
        <w:t>Forensics:</w:t>
      </w:r>
      <w:r w:rsidR="00DE5458">
        <w:t xml:space="preserve"> Exchange Theory, Contact traces, Blood, Eye witness Basics, Crime scene basics</w:t>
      </w:r>
    </w:p>
    <w:p w:rsidR="007F0269" w:rsidRDefault="007F0269" w:rsidP="007F0269"/>
    <w:p w:rsidR="007F0269" w:rsidRPr="00D240D2" w:rsidRDefault="007F0269" w:rsidP="007F0269">
      <w:r>
        <w:t>Cosmetic Science:</w:t>
      </w:r>
      <w:r w:rsidR="00DE5458">
        <w:t xml:space="preserve"> Hair and Shampoo</w:t>
      </w:r>
    </w:p>
    <w:p w:rsidR="00CB5A4C" w:rsidRDefault="00CB5A4C"/>
    <w:sectPr w:rsidR="00CB5A4C" w:rsidSect="007F0269">
      <w:pgSz w:w="11906" w:h="16838"/>
      <w:pgMar w:top="1440" w:right="1274"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269"/>
    <w:rsid w:val="00452D34"/>
    <w:rsid w:val="007F0269"/>
    <w:rsid w:val="00B23A3F"/>
    <w:rsid w:val="00B57243"/>
    <w:rsid w:val="00BF1C98"/>
    <w:rsid w:val="00CB5A4C"/>
    <w:rsid w:val="00DE54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026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026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EE1B5F30</Template>
  <TotalTime>0</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Elaine</dc:creator>
  <cp:lastModifiedBy>OPACAK Ivan</cp:lastModifiedBy>
  <cp:revision>2</cp:revision>
  <dcterms:created xsi:type="dcterms:W3CDTF">2017-09-20T00:22:00Z</dcterms:created>
  <dcterms:modified xsi:type="dcterms:W3CDTF">2017-09-20T00:22:00Z</dcterms:modified>
</cp:coreProperties>
</file>