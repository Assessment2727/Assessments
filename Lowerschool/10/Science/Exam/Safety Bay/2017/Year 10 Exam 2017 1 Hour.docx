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017" w:rsidRDefault="008F4017" w:rsidP="008F4017">
      <w:pPr>
        <w:rPr>
          <w:sz w:val="36"/>
          <w:szCs w:val="36"/>
        </w:rPr>
      </w:pPr>
      <w:r>
        <w:rPr>
          <w:noProof/>
          <w:sz w:val="36"/>
          <w:szCs w:val="36"/>
          <w:lang w:val="en-AU" w:eastAsia="en-A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1823720</wp:posOffset>
            </wp:positionH>
            <wp:positionV relativeFrom="paragraph">
              <wp:posOffset>-582295</wp:posOffset>
            </wp:positionV>
            <wp:extent cx="2373630" cy="3146425"/>
            <wp:effectExtent l="19050" t="0" r="7620" b="0"/>
            <wp:wrapSquare wrapText="bothSides"/>
            <wp:docPr id="2" name="Picture 2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63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F4017" w:rsidRDefault="008F4017" w:rsidP="008F4017">
      <w:pPr>
        <w:rPr>
          <w:sz w:val="36"/>
          <w:szCs w:val="36"/>
        </w:rPr>
      </w:pPr>
    </w:p>
    <w:p w:rsidR="008F4017" w:rsidRDefault="008F4017" w:rsidP="008F4017">
      <w:pPr>
        <w:rPr>
          <w:sz w:val="36"/>
          <w:szCs w:val="36"/>
        </w:rPr>
      </w:pPr>
    </w:p>
    <w:p w:rsidR="008F4017" w:rsidRDefault="008F4017" w:rsidP="008F4017">
      <w:pPr>
        <w:rPr>
          <w:sz w:val="36"/>
          <w:szCs w:val="36"/>
        </w:rPr>
      </w:pPr>
    </w:p>
    <w:p w:rsidR="008F4017" w:rsidRDefault="008F4017" w:rsidP="008F4017">
      <w:pPr>
        <w:rPr>
          <w:sz w:val="36"/>
          <w:szCs w:val="36"/>
        </w:rPr>
      </w:pPr>
    </w:p>
    <w:p w:rsidR="008F4017" w:rsidRDefault="008F4017" w:rsidP="008F4017">
      <w:pPr>
        <w:rPr>
          <w:sz w:val="36"/>
          <w:szCs w:val="36"/>
        </w:rPr>
      </w:pPr>
    </w:p>
    <w:p w:rsidR="008F4017" w:rsidRDefault="008F4017" w:rsidP="008F4017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</w:p>
    <w:p w:rsidR="008F4017" w:rsidRDefault="008F4017" w:rsidP="008F4017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  <w:r>
        <w:rPr>
          <w:rFonts w:ascii="Calibri" w:eastAsia="Times New Roman" w:hAnsi="Calibri" w:cs="Times New Roman"/>
          <w:b/>
          <w:sz w:val="40"/>
          <w:szCs w:val="40"/>
          <w:lang w:eastAsia="en-AU"/>
        </w:rPr>
        <w:t>YEAR: 10</w:t>
      </w:r>
    </w:p>
    <w:p w:rsidR="008F4017" w:rsidRDefault="008F4017" w:rsidP="008F4017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  <w:r>
        <w:rPr>
          <w:rFonts w:ascii="Calibri" w:eastAsia="Times New Roman" w:hAnsi="Calibri" w:cs="Times New Roman"/>
          <w:b/>
          <w:sz w:val="40"/>
          <w:szCs w:val="40"/>
          <w:lang w:eastAsia="en-AU"/>
        </w:rPr>
        <w:t>2017</w:t>
      </w:r>
    </w:p>
    <w:p w:rsidR="008F4017" w:rsidRDefault="008F4017" w:rsidP="008F4017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  <w:r>
        <w:rPr>
          <w:rFonts w:ascii="Calibri" w:eastAsia="Times New Roman" w:hAnsi="Calibri" w:cs="Times New Roman"/>
          <w:b/>
          <w:sz w:val="40"/>
          <w:szCs w:val="40"/>
          <w:lang w:eastAsia="en-AU"/>
        </w:rPr>
        <w:t>SUBJECT: Science</w:t>
      </w:r>
    </w:p>
    <w:p w:rsidR="008F4017" w:rsidRDefault="008F4017" w:rsidP="008F4017">
      <w:pPr>
        <w:spacing w:after="0" w:line="480" w:lineRule="auto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8F4017" w:rsidRPr="008F4017" w:rsidRDefault="008F4017" w:rsidP="008F4017">
      <w:pPr>
        <w:spacing w:after="0" w:line="480" w:lineRule="auto"/>
        <w:jc w:val="center"/>
        <w:rPr>
          <w:rFonts w:ascii="Calibri" w:eastAsia="Times New Roman" w:hAnsi="Calibri" w:cs="Times New Roman"/>
          <w:b/>
          <w:sz w:val="40"/>
          <w:szCs w:val="32"/>
          <w:lang w:eastAsia="en-AU"/>
        </w:rPr>
      </w:pPr>
      <w:r w:rsidRPr="008F4017">
        <w:rPr>
          <w:rFonts w:ascii="Calibri" w:eastAsia="Times New Roman" w:hAnsi="Calibri" w:cs="Times New Roman"/>
          <w:b/>
          <w:sz w:val="40"/>
          <w:szCs w:val="32"/>
          <w:lang w:eastAsia="en-AU"/>
        </w:rPr>
        <w:t>Semester One Exam</w:t>
      </w:r>
    </w:p>
    <w:p w:rsidR="008F4017" w:rsidRDefault="008F4017" w:rsidP="008F4017">
      <w:pPr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</w:p>
    <w:p w:rsidR="008F4017" w:rsidRDefault="008F4017" w:rsidP="008F4017">
      <w:pPr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>
        <w:rPr>
          <w:rFonts w:ascii="Calibri" w:eastAsia="Times New Roman" w:hAnsi="Calibri" w:cs="Calibri"/>
          <w:b/>
          <w:sz w:val="32"/>
          <w:szCs w:val="32"/>
          <w:lang w:eastAsia="en-AU"/>
        </w:rPr>
        <w:t>TIME: 60 minutes</w:t>
      </w:r>
    </w:p>
    <w:p w:rsidR="008F4017" w:rsidRDefault="008F4017" w:rsidP="008F4017">
      <w:pPr>
        <w:spacing w:after="0" w:line="36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>
        <w:rPr>
          <w:rFonts w:ascii="Calibri" w:eastAsia="Times New Roman" w:hAnsi="Calibri" w:cs="Calibri"/>
          <w:b/>
          <w:sz w:val="32"/>
          <w:szCs w:val="32"/>
          <w:lang w:eastAsia="en-AU"/>
        </w:rPr>
        <w:t>QUESTIONS: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ab/>
        <w:t xml:space="preserve"> 20 Multiple Choice   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ab/>
        <w:t xml:space="preserve"> 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ab/>
        <w:t xml:space="preserve"> (20 marks)</w:t>
      </w:r>
    </w:p>
    <w:p w:rsidR="008F4017" w:rsidRDefault="008F4017" w:rsidP="008F4017">
      <w:pPr>
        <w:tabs>
          <w:tab w:val="left" w:pos="1948"/>
        </w:tabs>
        <w:spacing w:after="0" w:line="36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                       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ab/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ab/>
        <w:t xml:space="preserve"> 5 Short Answer         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ab/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ab/>
        <w:t xml:space="preserve"> </w:t>
      </w:r>
      <w:r w:rsidR="007866D6">
        <w:rPr>
          <w:rFonts w:ascii="Calibri" w:eastAsia="Times New Roman" w:hAnsi="Calibri" w:cs="Calibri"/>
          <w:b/>
          <w:sz w:val="32"/>
          <w:szCs w:val="32"/>
          <w:lang w:eastAsia="en-AU"/>
        </w:rPr>
        <w:t>(47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marks)</w:t>
      </w:r>
    </w:p>
    <w:p w:rsidR="008F4017" w:rsidRDefault="008F4017" w:rsidP="008F4017">
      <w:pPr>
        <w:tabs>
          <w:tab w:val="left" w:pos="1948"/>
        </w:tabs>
        <w:spacing w:after="0" w:line="36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>
        <w:rPr>
          <w:rFonts w:ascii="Calibri" w:eastAsia="Times New Roman" w:hAnsi="Calibri" w:cs="Calibri"/>
          <w:b/>
          <w:sz w:val="32"/>
          <w:szCs w:val="32"/>
          <w:lang w:eastAsia="en-AU"/>
        </w:rPr>
        <w:tab/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ab/>
      </w:r>
    </w:p>
    <w:p w:rsidR="008F4017" w:rsidRDefault="007866D6" w:rsidP="008F4017">
      <w:pPr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>
        <w:rPr>
          <w:rFonts w:ascii="Calibri" w:eastAsia="Times New Roman" w:hAnsi="Calibri" w:cs="Calibri"/>
          <w:b/>
          <w:sz w:val="32"/>
          <w:szCs w:val="32"/>
          <w:lang w:eastAsia="en-AU"/>
        </w:rPr>
        <w:t>TOTAL MARKS:  67</w:t>
      </w:r>
      <w:r w:rsidR="008F4017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marks</w:t>
      </w:r>
    </w:p>
    <w:p w:rsidR="008F4017" w:rsidRDefault="008F4017" w:rsidP="008F4017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:rsidR="008F4017" w:rsidRDefault="008F4017" w:rsidP="008F4017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>
        <w:rPr>
          <w:rFonts w:ascii="Calibri" w:eastAsia="Times New Roman" w:hAnsi="Calibri" w:cs="Times New Roman"/>
          <w:b/>
          <w:sz w:val="32"/>
          <w:szCs w:val="32"/>
          <w:lang w:eastAsia="en-AU"/>
        </w:rPr>
        <w:t>DO NOT WRITE ON OR MARK THIS PAPER</w:t>
      </w:r>
    </w:p>
    <w:p w:rsidR="004642C2" w:rsidRDefault="004642C2" w:rsidP="008F4017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4642C2" w:rsidRPr="008F4017" w:rsidRDefault="004642C2" w:rsidP="008F4017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814719" w:rsidRDefault="00685104" w:rsidP="00573DE1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SECTIO</w:t>
      </w:r>
      <w:r w:rsidR="003D4952">
        <w:rPr>
          <w:sz w:val="24"/>
          <w:szCs w:val="24"/>
        </w:rPr>
        <w:t>N ONE - MULTIPLE CHOICE</w:t>
      </w:r>
      <w:r w:rsidR="003D4952">
        <w:rPr>
          <w:sz w:val="24"/>
          <w:szCs w:val="24"/>
        </w:rPr>
        <w:tab/>
      </w:r>
      <w:r w:rsidR="003D4952">
        <w:rPr>
          <w:sz w:val="24"/>
          <w:szCs w:val="24"/>
        </w:rPr>
        <w:tab/>
      </w:r>
      <w:r w:rsidR="003D4952">
        <w:rPr>
          <w:sz w:val="24"/>
          <w:szCs w:val="24"/>
        </w:rPr>
        <w:tab/>
      </w:r>
      <w:r w:rsidR="003D4952">
        <w:rPr>
          <w:sz w:val="24"/>
          <w:szCs w:val="24"/>
        </w:rPr>
        <w:tab/>
      </w:r>
      <w:r w:rsidR="003D4952">
        <w:rPr>
          <w:sz w:val="24"/>
          <w:szCs w:val="24"/>
        </w:rPr>
        <w:tab/>
      </w:r>
      <w:r w:rsidR="003D4952">
        <w:rPr>
          <w:sz w:val="24"/>
          <w:szCs w:val="24"/>
        </w:rPr>
        <w:tab/>
      </w:r>
      <w:r w:rsidR="004642C2">
        <w:rPr>
          <w:sz w:val="24"/>
          <w:szCs w:val="24"/>
        </w:rPr>
        <w:tab/>
      </w:r>
      <w:r w:rsidR="003D4952">
        <w:rPr>
          <w:sz w:val="24"/>
          <w:szCs w:val="24"/>
        </w:rPr>
        <w:tab/>
        <w:t>[2</w:t>
      </w:r>
      <w:r>
        <w:rPr>
          <w:sz w:val="24"/>
          <w:szCs w:val="24"/>
        </w:rPr>
        <w:t>0 marks]</w:t>
      </w:r>
    </w:p>
    <w:p w:rsidR="00685104" w:rsidRDefault="00685104">
      <w:pPr>
        <w:rPr>
          <w:sz w:val="24"/>
          <w:szCs w:val="24"/>
        </w:rPr>
      </w:pPr>
      <w:r>
        <w:rPr>
          <w:sz w:val="24"/>
          <w:szCs w:val="24"/>
        </w:rPr>
        <w:t xml:space="preserve">This section has </w:t>
      </w:r>
      <w:r w:rsidR="003D4952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0</w:t>
      </w:r>
      <w:r>
        <w:rPr>
          <w:sz w:val="24"/>
          <w:szCs w:val="24"/>
        </w:rPr>
        <w:t xml:space="preserve"> questions. Answer </w:t>
      </w:r>
      <w:r>
        <w:rPr>
          <w:b/>
          <w:sz w:val="24"/>
          <w:szCs w:val="24"/>
        </w:rPr>
        <w:t>all</w:t>
      </w:r>
      <w:r>
        <w:rPr>
          <w:sz w:val="24"/>
          <w:szCs w:val="24"/>
        </w:rPr>
        <w:t xml:space="preserve"> questions</w:t>
      </w:r>
      <w:r w:rsidR="008F4017">
        <w:rPr>
          <w:sz w:val="24"/>
          <w:szCs w:val="24"/>
        </w:rPr>
        <w:t xml:space="preserve"> on the separate</w:t>
      </w:r>
      <w:r>
        <w:rPr>
          <w:sz w:val="24"/>
          <w:szCs w:val="24"/>
        </w:rPr>
        <w:t xml:space="preserve"> Answer Sheet provided. ______________________________________________________________________________</w:t>
      </w:r>
    </w:p>
    <w:p w:rsidR="00685104" w:rsidRDefault="00573DE1" w:rsidP="00573DE1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685104">
        <w:rPr>
          <w:sz w:val="24"/>
          <w:szCs w:val="24"/>
        </w:rPr>
        <w:t>Chromosomes are found in the nucleus of:</w:t>
      </w:r>
    </w:p>
    <w:p w:rsidR="00685104" w:rsidRDefault="00685104" w:rsidP="006851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most cells of the body</w:t>
      </w:r>
    </w:p>
    <w:p w:rsidR="00685104" w:rsidRDefault="00685104" w:rsidP="006851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brain cells only</w:t>
      </w:r>
    </w:p>
    <w:p w:rsidR="00685104" w:rsidRDefault="00685104" w:rsidP="006851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gametes only</w:t>
      </w:r>
    </w:p>
    <w:p w:rsidR="00685104" w:rsidRPr="008F4017" w:rsidRDefault="00685104" w:rsidP="008F4017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stem cells that have not yet differentiated</w:t>
      </w:r>
    </w:p>
    <w:p w:rsidR="00685104" w:rsidRDefault="00573DE1" w:rsidP="00685104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685104">
        <w:rPr>
          <w:sz w:val="24"/>
          <w:szCs w:val="24"/>
        </w:rPr>
        <w:t xml:space="preserve">What is the name given to an individual whose alleles are the </w:t>
      </w:r>
      <w:r w:rsidR="00685104">
        <w:rPr>
          <w:b/>
          <w:sz w:val="24"/>
          <w:szCs w:val="24"/>
        </w:rPr>
        <w:t>same</w:t>
      </w:r>
      <w:r w:rsidR="00685104">
        <w:rPr>
          <w:sz w:val="24"/>
          <w:szCs w:val="24"/>
        </w:rPr>
        <w:t xml:space="preserve"> for a characteristic?</w:t>
      </w:r>
    </w:p>
    <w:p w:rsidR="00685104" w:rsidRDefault="00685104" w:rsidP="006851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heterozygous</w:t>
      </w:r>
    </w:p>
    <w:p w:rsidR="00685104" w:rsidRDefault="00685104" w:rsidP="006851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homozygous</w:t>
      </w:r>
    </w:p>
    <w:p w:rsidR="00685104" w:rsidRDefault="00685104" w:rsidP="006851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monohybrid</w:t>
      </w:r>
    </w:p>
    <w:p w:rsidR="00685104" w:rsidRPr="008F4017" w:rsidRDefault="00685104" w:rsidP="008F4017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homologous</w:t>
      </w:r>
    </w:p>
    <w:p w:rsidR="00685104" w:rsidRDefault="00573DE1" w:rsidP="00685104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685104">
        <w:rPr>
          <w:sz w:val="24"/>
          <w:szCs w:val="24"/>
        </w:rPr>
        <w:t>The periodic table:</w:t>
      </w:r>
    </w:p>
    <w:p w:rsidR="00685104" w:rsidRDefault="00685104" w:rsidP="0068510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is a systematic chart listing all known elements</w:t>
      </w:r>
    </w:p>
    <w:p w:rsidR="00685104" w:rsidRDefault="00685104" w:rsidP="0068510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arranges elements from lowest to highest atomic number</w:t>
      </w:r>
    </w:p>
    <w:p w:rsidR="00685104" w:rsidRDefault="00685104" w:rsidP="0068510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arranges elements in columns called groups</w:t>
      </w:r>
    </w:p>
    <w:p w:rsidR="00685104" w:rsidRPr="008F4017" w:rsidRDefault="00685104" w:rsidP="008F4017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all of the above</w:t>
      </w:r>
    </w:p>
    <w:p w:rsidR="008F4017" w:rsidRDefault="00573DE1" w:rsidP="008F401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29000F">
        <w:rPr>
          <w:sz w:val="24"/>
          <w:szCs w:val="24"/>
        </w:rPr>
        <w:t xml:space="preserve">Which of the following BEST describes </w:t>
      </w:r>
      <w:r w:rsidR="00B06DEA">
        <w:rPr>
          <w:sz w:val="24"/>
          <w:szCs w:val="24"/>
        </w:rPr>
        <w:t>a</w:t>
      </w:r>
      <w:r w:rsidR="0029000F">
        <w:rPr>
          <w:sz w:val="24"/>
          <w:szCs w:val="24"/>
        </w:rPr>
        <w:t xml:space="preserve"> neutral atom?</w:t>
      </w:r>
      <w:r w:rsidR="008F4017">
        <w:rPr>
          <w:sz w:val="24"/>
          <w:szCs w:val="24"/>
        </w:rPr>
        <w:t xml:space="preserve"> </w:t>
      </w:r>
    </w:p>
    <w:p w:rsidR="00685104" w:rsidRDefault="00685104" w:rsidP="008F401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neutral atoms, there are always </w:t>
      </w:r>
      <w:r>
        <w:rPr>
          <w:b/>
          <w:sz w:val="24"/>
          <w:szCs w:val="24"/>
        </w:rPr>
        <w:t>equal</w:t>
      </w:r>
      <w:r>
        <w:rPr>
          <w:sz w:val="24"/>
          <w:szCs w:val="24"/>
        </w:rPr>
        <w:t xml:space="preserve"> numbers of:</w:t>
      </w:r>
    </w:p>
    <w:p w:rsidR="00685104" w:rsidRDefault="0029000F" w:rsidP="008F401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protons and neutrons</w:t>
      </w:r>
    </w:p>
    <w:p w:rsidR="0029000F" w:rsidRDefault="0029000F" w:rsidP="0068510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protons and electrons</w:t>
      </w:r>
    </w:p>
    <w:p w:rsidR="0029000F" w:rsidRDefault="0029000F" w:rsidP="0068510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protons, neutrons and electrons</w:t>
      </w:r>
    </w:p>
    <w:p w:rsidR="0029000F" w:rsidRDefault="0029000F" w:rsidP="008F401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neutrons and electrons</w:t>
      </w:r>
    </w:p>
    <w:p w:rsidR="00573DE1" w:rsidRDefault="00573DE1" w:rsidP="00573DE1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>What is the term used for a row in the periodic table?</w:t>
      </w:r>
    </w:p>
    <w:p w:rsidR="00573DE1" w:rsidRDefault="00573DE1" w:rsidP="00573DE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group</w:t>
      </w:r>
    </w:p>
    <w:p w:rsidR="00573DE1" w:rsidRDefault="00573DE1" w:rsidP="00573DE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row</w:t>
      </w:r>
    </w:p>
    <w:p w:rsidR="00573DE1" w:rsidRDefault="00573DE1" w:rsidP="00573DE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line</w:t>
      </w:r>
    </w:p>
    <w:p w:rsidR="00573DE1" w:rsidRDefault="00573DE1" w:rsidP="00573DE1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period</w:t>
      </w:r>
    </w:p>
    <w:p w:rsidR="004642C2" w:rsidRPr="00573DE1" w:rsidRDefault="004642C2" w:rsidP="004642C2">
      <w:pPr>
        <w:pStyle w:val="ListParagraph"/>
        <w:spacing w:line="480" w:lineRule="auto"/>
        <w:rPr>
          <w:sz w:val="24"/>
          <w:szCs w:val="24"/>
        </w:rPr>
      </w:pPr>
    </w:p>
    <w:p w:rsidR="0029000F" w:rsidRDefault="003D4952" w:rsidP="0029000F">
      <w:pPr>
        <w:rPr>
          <w:sz w:val="24"/>
          <w:szCs w:val="24"/>
        </w:rPr>
      </w:pPr>
      <w:r>
        <w:rPr>
          <w:sz w:val="24"/>
          <w:szCs w:val="24"/>
        </w:rPr>
        <w:lastRenderedPageBreak/>
        <w:t>6</w:t>
      </w:r>
      <w:r w:rsidR="00573DE1">
        <w:rPr>
          <w:sz w:val="24"/>
          <w:szCs w:val="24"/>
        </w:rPr>
        <w:t xml:space="preserve">. </w:t>
      </w:r>
      <w:r w:rsidR="0029000F">
        <w:rPr>
          <w:sz w:val="24"/>
          <w:szCs w:val="24"/>
        </w:rPr>
        <w:t>An atom has a mass number of 27. It therefore has:</w:t>
      </w:r>
    </w:p>
    <w:p w:rsidR="0029000F" w:rsidRDefault="0029000F" w:rsidP="0029000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13 protons, 14 neutrons and 14 electrons</w:t>
      </w:r>
    </w:p>
    <w:p w:rsidR="0029000F" w:rsidRDefault="0029000F" w:rsidP="0029000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13 protons, 14 neutrons and 13 electrons</w:t>
      </w:r>
    </w:p>
    <w:p w:rsidR="0029000F" w:rsidRDefault="0029000F" w:rsidP="0029000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14 protons, 14 neutrons and 14 electrons</w:t>
      </w:r>
    </w:p>
    <w:p w:rsidR="0029000F" w:rsidRPr="008F4017" w:rsidRDefault="0029000F" w:rsidP="00573DE1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13 protons, 13 neutrons and 13 electrons</w:t>
      </w:r>
    </w:p>
    <w:p w:rsidR="003D4952" w:rsidRDefault="003D4952" w:rsidP="0029000F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="00CC2966">
        <w:rPr>
          <w:sz w:val="24"/>
          <w:szCs w:val="24"/>
        </w:rPr>
        <w:t>Which of the following shows the correct conjugate base pairs?</w:t>
      </w:r>
    </w:p>
    <w:p w:rsidR="00CC2966" w:rsidRDefault="00CC2966" w:rsidP="00CC296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thymine and guanine</w:t>
      </w:r>
    </w:p>
    <w:p w:rsidR="00CC2966" w:rsidRDefault="00CC2966" w:rsidP="00CC296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adenine and guanine</w:t>
      </w:r>
    </w:p>
    <w:p w:rsidR="00CC2966" w:rsidRDefault="00CC2966" w:rsidP="00CC296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cytosine and adenine</w:t>
      </w:r>
    </w:p>
    <w:p w:rsidR="003D4952" w:rsidRPr="008F4017" w:rsidRDefault="00573DE1" w:rsidP="0029000F">
      <w:pPr>
        <w:pStyle w:val="ListParagraph"/>
        <w:numPr>
          <w:ilvl w:val="0"/>
          <w:numId w:val="1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cytosine and guanine</w:t>
      </w:r>
    </w:p>
    <w:p w:rsidR="003D4952" w:rsidRDefault="003D4952" w:rsidP="0029000F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="007C53C9">
        <w:rPr>
          <w:sz w:val="24"/>
          <w:szCs w:val="24"/>
        </w:rPr>
        <w:t xml:space="preserve">If a disease </w:t>
      </w:r>
      <w:r w:rsidR="00573DE1">
        <w:rPr>
          <w:sz w:val="24"/>
          <w:szCs w:val="24"/>
        </w:rPr>
        <w:t xml:space="preserve">in humans </w:t>
      </w:r>
      <w:r w:rsidR="007C53C9">
        <w:rPr>
          <w:sz w:val="24"/>
          <w:szCs w:val="24"/>
        </w:rPr>
        <w:t>is said to be sex linked, what pair of chromosomes must contain the gene responsible for the disease?</w:t>
      </w:r>
    </w:p>
    <w:p w:rsidR="007C53C9" w:rsidRDefault="007C53C9" w:rsidP="007C53C9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21st pair</w:t>
      </w:r>
    </w:p>
    <w:p w:rsidR="007C53C9" w:rsidRDefault="007C53C9" w:rsidP="007C53C9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22nd pair</w:t>
      </w:r>
    </w:p>
    <w:p w:rsidR="007C53C9" w:rsidRDefault="007C53C9" w:rsidP="007C53C9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23rd pair</w:t>
      </w:r>
    </w:p>
    <w:p w:rsidR="003D4952" w:rsidRPr="008F4017" w:rsidRDefault="007C53C9" w:rsidP="008F4017">
      <w:pPr>
        <w:pStyle w:val="ListParagraph"/>
        <w:numPr>
          <w:ilvl w:val="0"/>
          <w:numId w:val="19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24th pair</w:t>
      </w:r>
    </w:p>
    <w:p w:rsidR="0029000F" w:rsidRDefault="00573DE1" w:rsidP="0029000F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="0029000F">
        <w:rPr>
          <w:sz w:val="24"/>
          <w:szCs w:val="24"/>
        </w:rPr>
        <w:t>Which of the following is a noble (inert) gas?</w:t>
      </w:r>
    </w:p>
    <w:p w:rsidR="0029000F" w:rsidRDefault="0029000F" w:rsidP="0029000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Oxygen</w:t>
      </w:r>
    </w:p>
    <w:p w:rsidR="0029000F" w:rsidRDefault="0029000F" w:rsidP="0029000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Chlorine</w:t>
      </w:r>
    </w:p>
    <w:p w:rsidR="0029000F" w:rsidRDefault="0029000F" w:rsidP="0029000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Neon</w:t>
      </w:r>
    </w:p>
    <w:p w:rsidR="0029000F" w:rsidRPr="008F4017" w:rsidRDefault="0029000F" w:rsidP="008F4017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Hydrogen</w:t>
      </w:r>
    </w:p>
    <w:p w:rsidR="003D4952" w:rsidRDefault="00573DE1" w:rsidP="0029000F">
      <w:pPr>
        <w:rPr>
          <w:sz w:val="24"/>
          <w:szCs w:val="24"/>
        </w:rPr>
      </w:pPr>
      <w:r>
        <w:rPr>
          <w:sz w:val="24"/>
          <w:szCs w:val="24"/>
        </w:rPr>
        <w:t>10</w:t>
      </w:r>
      <w:r w:rsidR="003D4952">
        <w:rPr>
          <w:sz w:val="24"/>
          <w:szCs w:val="24"/>
        </w:rPr>
        <w:t xml:space="preserve">. </w:t>
      </w:r>
      <w:r w:rsidR="007C53C9">
        <w:rPr>
          <w:sz w:val="24"/>
          <w:szCs w:val="24"/>
        </w:rPr>
        <w:t>If a diploid cell in a plant has 32 chromosomes, how many chr</w:t>
      </w:r>
      <w:r w:rsidR="004642C2">
        <w:rPr>
          <w:sz w:val="24"/>
          <w:szCs w:val="24"/>
        </w:rPr>
        <w:t>omosomes will be in each gamete</w:t>
      </w:r>
      <w:r w:rsidR="007C53C9">
        <w:rPr>
          <w:sz w:val="24"/>
          <w:szCs w:val="24"/>
        </w:rPr>
        <w:t>?</w:t>
      </w:r>
    </w:p>
    <w:p w:rsidR="007C53C9" w:rsidRDefault="007C53C9" w:rsidP="007C53C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32</w:t>
      </w:r>
    </w:p>
    <w:p w:rsidR="007C53C9" w:rsidRDefault="007C53C9" w:rsidP="007C53C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30</w:t>
      </w:r>
    </w:p>
    <w:p w:rsidR="007C53C9" w:rsidRDefault="007C53C9" w:rsidP="007C53C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16</w:t>
      </w:r>
    </w:p>
    <w:p w:rsidR="007C53C9" w:rsidRPr="007C53C9" w:rsidRDefault="007C53C9" w:rsidP="007C53C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14</w:t>
      </w:r>
    </w:p>
    <w:p w:rsidR="004642C2" w:rsidRDefault="004642C2" w:rsidP="004642C2">
      <w:pPr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Which group number do the alkaline earth metals belong to?</w:t>
      </w:r>
    </w:p>
    <w:p w:rsidR="004642C2" w:rsidRDefault="004642C2" w:rsidP="004642C2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Group 1</w:t>
      </w:r>
    </w:p>
    <w:p w:rsidR="004642C2" w:rsidRDefault="004642C2" w:rsidP="004642C2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Group 2</w:t>
      </w:r>
    </w:p>
    <w:p w:rsidR="004642C2" w:rsidRDefault="004642C2" w:rsidP="004642C2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Group 3</w:t>
      </w:r>
    </w:p>
    <w:p w:rsidR="004642C2" w:rsidRPr="004642C2" w:rsidRDefault="004642C2" w:rsidP="0029000F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Group 7</w:t>
      </w:r>
    </w:p>
    <w:p w:rsidR="0029000F" w:rsidRDefault="004642C2" w:rsidP="0029000F">
      <w:pPr>
        <w:rPr>
          <w:sz w:val="24"/>
          <w:szCs w:val="24"/>
        </w:rPr>
      </w:pPr>
      <w:r>
        <w:rPr>
          <w:sz w:val="24"/>
          <w:szCs w:val="24"/>
        </w:rPr>
        <w:lastRenderedPageBreak/>
        <w:t>12</w:t>
      </w:r>
      <w:r w:rsidR="00573DE1">
        <w:rPr>
          <w:sz w:val="24"/>
          <w:szCs w:val="24"/>
        </w:rPr>
        <w:t xml:space="preserve">. </w:t>
      </w:r>
      <w:r w:rsidR="0029000F">
        <w:rPr>
          <w:sz w:val="24"/>
          <w:szCs w:val="24"/>
        </w:rPr>
        <w:t xml:space="preserve">Which of the following is the </w:t>
      </w:r>
      <w:r w:rsidR="0029000F">
        <w:rPr>
          <w:b/>
          <w:sz w:val="24"/>
          <w:szCs w:val="24"/>
        </w:rPr>
        <w:t>most</w:t>
      </w:r>
      <w:r w:rsidR="0029000F">
        <w:rPr>
          <w:sz w:val="24"/>
          <w:szCs w:val="24"/>
        </w:rPr>
        <w:t xml:space="preserve"> reactive metal element?</w:t>
      </w:r>
    </w:p>
    <w:p w:rsidR="0029000F" w:rsidRDefault="0029000F" w:rsidP="0029000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potassium</w:t>
      </w:r>
    </w:p>
    <w:p w:rsidR="0029000F" w:rsidRDefault="00573DE1" w:rsidP="0029000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iron</w:t>
      </w:r>
    </w:p>
    <w:p w:rsidR="0029000F" w:rsidRDefault="00573DE1" w:rsidP="0029000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aluminium</w:t>
      </w:r>
    </w:p>
    <w:p w:rsidR="0029000F" w:rsidRPr="008F4017" w:rsidRDefault="0029000F" w:rsidP="008F4017">
      <w:pPr>
        <w:pStyle w:val="ListParagraph"/>
        <w:numPr>
          <w:ilvl w:val="0"/>
          <w:numId w:val="8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steel</w:t>
      </w:r>
    </w:p>
    <w:p w:rsidR="008F4017" w:rsidRDefault="004642C2" w:rsidP="008F4017">
      <w:pPr>
        <w:rPr>
          <w:sz w:val="24"/>
          <w:szCs w:val="24"/>
        </w:rPr>
      </w:pPr>
      <w:r>
        <w:rPr>
          <w:sz w:val="24"/>
          <w:szCs w:val="24"/>
        </w:rPr>
        <w:t>13</w:t>
      </w:r>
      <w:r w:rsidR="00573DE1">
        <w:rPr>
          <w:sz w:val="24"/>
          <w:szCs w:val="24"/>
        </w:rPr>
        <w:t xml:space="preserve">. </w:t>
      </w:r>
      <w:r w:rsidR="008F4017">
        <w:rPr>
          <w:sz w:val="24"/>
          <w:szCs w:val="24"/>
        </w:rPr>
        <w:t xml:space="preserve">Which of the following best describes what occurs during </w:t>
      </w:r>
      <w:r w:rsidR="008F4017">
        <w:rPr>
          <w:b/>
          <w:sz w:val="24"/>
          <w:szCs w:val="24"/>
        </w:rPr>
        <w:t>anaphase</w:t>
      </w:r>
      <w:r w:rsidR="008F4017">
        <w:rPr>
          <w:sz w:val="24"/>
          <w:szCs w:val="24"/>
        </w:rPr>
        <w:t>?</w:t>
      </w:r>
    </w:p>
    <w:p w:rsidR="008F4017" w:rsidRDefault="008F4017" w:rsidP="008F4017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Chromosomes line up in a single line across the centre of the cell</w:t>
      </w:r>
    </w:p>
    <w:p w:rsidR="008F4017" w:rsidRDefault="008F4017" w:rsidP="008F4017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Chromosomes become visible and the nuclear membrane disappears</w:t>
      </w:r>
    </w:p>
    <w:p w:rsidR="008F4017" w:rsidRDefault="008F4017" w:rsidP="008F4017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Chromatids are pulled apart by spindle </w:t>
      </w:r>
      <w:r w:rsidR="00B06DEA">
        <w:rPr>
          <w:sz w:val="24"/>
          <w:szCs w:val="24"/>
        </w:rPr>
        <w:t>fibers</w:t>
      </w:r>
      <w:r>
        <w:rPr>
          <w:sz w:val="24"/>
          <w:szCs w:val="24"/>
        </w:rPr>
        <w:t>, toward the poles of the cell</w:t>
      </w:r>
    </w:p>
    <w:p w:rsidR="003D4952" w:rsidRPr="008F4017" w:rsidRDefault="008F4017" w:rsidP="008F4017">
      <w:pPr>
        <w:pStyle w:val="ListParagraph"/>
        <w:numPr>
          <w:ilvl w:val="0"/>
          <w:numId w:val="2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Cytoplasm divides down the middle of the cell</w:t>
      </w:r>
    </w:p>
    <w:p w:rsidR="003D4952" w:rsidRDefault="004642C2" w:rsidP="003D4952">
      <w:pPr>
        <w:rPr>
          <w:sz w:val="24"/>
          <w:szCs w:val="24"/>
        </w:rPr>
      </w:pPr>
      <w:r>
        <w:rPr>
          <w:sz w:val="24"/>
          <w:szCs w:val="24"/>
        </w:rPr>
        <w:t>14</w:t>
      </w:r>
      <w:r w:rsidR="003D4952">
        <w:rPr>
          <w:sz w:val="24"/>
          <w:szCs w:val="24"/>
        </w:rPr>
        <w:t xml:space="preserve">. </w:t>
      </w:r>
      <w:r w:rsidR="007C53C9">
        <w:rPr>
          <w:sz w:val="24"/>
          <w:szCs w:val="24"/>
        </w:rPr>
        <w:t>What is the term used to describe alleles that have equal dominance?</w:t>
      </w:r>
    </w:p>
    <w:p w:rsidR="007C53C9" w:rsidRDefault="007C53C9" w:rsidP="007C53C9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independent assortment</w:t>
      </w:r>
    </w:p>
    <w:p w:rsidR="007C53C9" w:rsidRDefault="007C53C9" w:rsidP="007C53C9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recession</w:t>
      </w:r>
    </w:p>
    <w:p w:rsidR="007C53C9" w:rsidRDefault="007C53C9" w:rsidP="007C53C9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co-dominance</w:t>
      </w:r>
    </w:p>
    <w:p w:rsidR="003D4952" w:rsidRPr="008F4017" w:rsidRDefault="007C53C9" w:rsidP="008F4017">
      <w:pPr>
        <w:pStyle w:val="ListParagraph"/>
        <w:numPr>
          <w:ilvl w:val="0"/>
          <w:numId w:val="2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incomplete dominance</w:t>
      </w:r>
    </w:p>
    <w:p w:rsidR="003D4952" w:rsidRDefault="004642C2" w:rsidP="003D4952">
      <w:pPr>
        <w:rPr>
          <w:sz w:val="24"/>
          <w:szCs w:val="24"/>
        </w:rPr>
      </w:pPr>
      <w:r>
        <w:rPr>
          <w:sz w:val="24"/>
          <w:szCs w:val="24"/>
        </w:rPr>
        <w:t>15</w:t>
      </w:r>
      <w:r w:rsidR="003D4952">
        <w:rPr>
          <w:sz w:val="24"/>
          <w:szCs w:val="24"/>
        </w:rPr>
        <w:t xml:space="preserve">. </w:t>
      </w:r>
      <w:r w:rsidR="007C53C9">
        <w:rPr>
          <w:sz w:val="24"/>
          <w:szCs w:val="24"/>
        </w:rPr>
        <w:t>Which of the following statements about the number of daughter cells produced is CORRECT?</w:t>
      </w:r>
    </w:p>
    <w:p w:rsidR="007C53C9" w:rsidRDefault="007C53C9" w:rsidP="007C53C9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mitosis = 4 daughter cells, meiosis = 2 daughter cells</w:t>
      </w:r>
    </w:p>
    <w:p w:rsidR="007C53C9" w:rsidRDefault="007C53C9" w:rsidP="007C53C9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mitosis = 1 daughter cell, meiosis = 2 daughter cells</w:t>
      </w:r>
    </w:p>
    <w:p w:rsidR="007C53C9" w:rsidRDefault="007C53C9" w:rsidP="007C53C9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mitosis = 1 daughter cell, meiosis = 4 daughter cells</w:t>
      </w:r>
    </w:p>
    <w:p w:rsidR="003D4952" w:rsidRPr="008F4017" w:rsidRDefault="007C53C9" w:rsidP="008F4017">
      <w:pPr>
        <w:pStyle w:val="ListParagraph"/>
        <w:numPr>
          <w:ilvl w:val="0"/>
          <w:numId w:val="2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mitosis = 2 daughter cells, meiosis = 4 daughter cells</w:t>
      </w:r>
    </w:p>
    <w:p w:rsidR="008F4017" w:rsidRDefault="004642C2" w:rsidP="008F401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16</w:t>
      </w:r>
      <w:r w:rsidR="003D4952">
        <w:rPr>
          <w:sz w:val="24"/>
          <w:szCs w:val="24"/>
        </w:rPr>
        <w:t xml:space="preserve">. </w:t>
      </w:r>
      <w:r w:rsidR="00573DE1">
        <w:rPr>
          <w:sz w:val="24"/>
          <w:szCs w:val="24"/>
        </w:rPr>
        <w:t xml:space="preserve"> </w:t>
      </w:r>
      <w:r w:rsidR="008F4017">
        <w:rPr>
          <w:sz w:val="24"/>
          <w:szCs w:val="24"/>
        </w:rPr>
        <w:t>The structure of DNA may be described as a twisted</w:t>
      </w:r>
      <w:r w:rsidR="00573DE1">
        <w:rPr>
          <w:sz w:val="24"/>
          <w:szCs w:val="24"/>
        </w:rPr>
        <w:t xml:space="preserve"> ladder. Recall what forms the </w:t>
      </w:r>
      <w:r w:rsidR="008F4017">
        <w:rPr>
          <w:sz w:val="24"/>
          <w:szCs w:val="24"/>
        </w:rPr>
        <w:t xml:space="preserve">upright parts of the ladder. </w:t>
      </w:r>
    </w:p>
    <w:p w:rsidR="008F4017" w:rsidRDefault="008F4017" w:rsidP="008F4017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alternating sugar and phosphate units</w:t>
      </w:r>
    </w:p>
    <w:p w:rsidR="008F4017" w:rsidRDefault="008F4017" w:rsidP="008F4017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nitrogen bases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F4017" w:rsidRDefault="008F4017" w:rsidP="008F4017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amino acids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D4952" w:rsidRDefault="008F4017" w:rsidP="003D4952">
      <w:pPr>
        <w:pStyle w:val="ListParagraph"/>
        <w:numPr>
          <w:ilvl w:val="0"/>
          <w:numId w:val="2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proteins</w:t>
      </w:r>
    </w:p>
    <w:p w:rsidR="008F4017" w:rsidRDefault="008F4017" w:rsidP="008F4017">
      <w:pPr>
        <w:spacing w:line="480" w:lineRule="auto"/>
        <w:rPr>
          <w:sz w:val="24"/>
          <w:szCs w:val="24"/>
        </w:rPr>
      </w:pPr>
    </w:p>
    <w:p w:rsidR="004642C2" w:rsidRPr="008F4017" w:rsidRDefault="004642C2" w:rsidP="008F4017">
      <w:pPr>
        <w:spacing w:line="480" w:lineRule="auto"/>
        <w:rPr>
          <w:sz w:val="24"/>
          <w:szCs w:val="24"/>
        </w:rPr>
      </w:pPr>
    </w:p>
    <w:p w:rsidR="008F4017" w:rsidRDefault="004642C2" w:rsidP="008F4017">
      <w:pPr>
        <w:rPr>
          <w:sz w:val="24"/>
          <w:szCs w:val="24"/>
        </w:rPr>
      </w:pPr>
      <w:r>
        <w:rPr>
          <w:sz w:val="24"/>
          <w:szCs w:val="24"/>
        </w:rPr>
        <w:lastRenderedPageBreak/>
        <w:t>17</w:t>
      </w:r>
      <w:r w:rsidR="003D4952">
        <w:rPr>
          <w:sz w:val="24"/>
          <w:szCs w:val="24"/>
        </w:rPr>
        <w:t xml:space="preserve">. </w:t>
      </w:r>
      <w:r w:rsidR="008F4017">
        <w:rPr>
          <w:sz w:val="24"/>
          <w:szCs w:val="24"/>
        </w:rPr>
        <w:t xml:space="preserve">Nitrogen is in period 2, group 15. Which of the following elements would have the most </w:t>
      </w:r>
      <w:r w:rsidR="008F4017">
        <w:rPr>
          <w:b/>
          <w:sz w:val="24"/>
          <w:szCs w:val="24"/>
        </w:rPr>
        <w:t>similar</w:t>
      </w:r>
      <w:r w:rsidR="008F4017">
        <w:rPr>
          <w:sz w:val="24"/>
          <w:szCs w:val="24"/>
        </w:rPr>
        <w:t xml:space="preserve"> properties to nitrogen?</w:t>
      </w:r>
    </w:p>
    <w:p w:rsidR="008F4017" w:rsidRDefault="008F4017" w:rsidP="008F401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Phosphorus P (period 3, group 15)</w:t>
      </w:r>
    </w:p>
    <w:p w:rsidR="008F4017" w:rsidRDefault="008F4017" w:rsidP="008F401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Oxygen O (period 2, group 16)</w:t>
      </w:r>
    </w:p>
    <w:p w:rsidR="008F4017" w:rsidRDefault="008F4017" w:rsidP="008F401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Neon Ne (period 2, group 18)</w:t>
      </w:r>
    </w:p>
    <w:p w:rsidR="003D4952" w:rsidRPr="008F4017" w:rsidRDefault="008F4017" w:rsidP="008F4017">
      <w:pPr>
        <w:pStyle w:val="ListParagraph"/>
        <w:numPr>
          <w:ilvl w:val="0"/>
          <w:numId w:val="9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Sodium Na, because its symbol also starts with N</w:t>
      </w:r>
    </w:p>
    <w:p w:rsidR="008F4017" w:rsidRDefault="004642C2" w:rsidP="008F4017">
      <w:pPr>
        <w:rPr>
          <w:sz w:val="24"/>
          <w:szCs w:val="24"/>
        </w:rPr>
      </w:pPr>
      <w:r>
        <w:rPr>
          <w:sz w:val="24"/>
          <w:szCs w:val="24"/>
        </w:rPr>
        <w:t>18</w:t>
      </w:r>
      <w:r w:rsidR="00573DE1">
        <w:rPr>
          <w:sz w:val="24"/>
          <w:szCs w:val="24"/>
        </w:rPr>
        <w:t xml:space="preserve">. </w:t>
      </w:r>
      <w:r w:rsidR="008F4017">
        <w:rPr>
          <w:sz w:val="24"/>
          <w:szCs w:val="24"/>
        </w:rPr>
        <w:t>Which of the following best describes the energy changes occurring when an apple falls from a tree branch to the ground below?</w:t>
      </w:r>
    </w:p>
    <w:p w:rsidR="008F4017" w:rsidRPr="003D4952" w:rsidRDefault="008F4017" w:rsidP="008F401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gravitational potential</w:t>
      </w:r>
      <w:r>
        <w:rPr>
          <w:rFonts w:cstheme="minorHAnsi"/>
          <w:sz w:val="24"/>
          <w:szCs w:val="24"/>
        </w:rPr>
        <w:t>→kinetic→sound</w:t>
      </w:r>
    </w:p>
    <w:p w:rsidR="008F4017" w:rsidRPr="003D4952" w:rsidRDefault="008F4017" w:rsidP="008F401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>gravitational potential→elastic potential→sound</w:t>
      </w:r>
    </w:p>
    <w:p w:rsidR="008F4017" w:rsidRPr="003D4952" w:rsidRDefault="008F4017" w:rsidP="008F401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>kinetic→sound→gravitational potential</w:t>
      </w:r>
    </w:p>
    <w:p w:rsidR="00E940B4" w:rsidRPr="008F4017" w:rsidRDefault="008F4017" w:rsidP="008F4017">
      <w:pPr>
        <w:pStyle w:val="ListParagraph"/>
        <w:numPr>
          <w:ilvl w:val="0"/>
          <w:numId w:val="10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elastic potential</w:t>
      </w:r>
      <w:r>
        <w:rPr>
          <w:rFonts w:cstheme="minorHAnsi"/>
          <w:sz w:val="24"/>
          <w:szCs w:val="24"/>
        </w:rPr>
        <w:t>→sound→kinetic</w:t>
      </w:r>
    </w:p>
    <w:p w:rsidR="00E940B4" w:rsidRDefault="008F4017" w:rsidP="0029000F">
      <w:pPr>
        <w:rPr>
          <w:sz w:val="24"/>
          <w:szCs w:val="24"/>
        </w:rPr>
      </w:pPr>
      <w:r>
        <w:rPr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1227455</wp:posOffset>
            </wp:positionH>
            <wp:positionV relativeFrom="paragraph">
              <wp:posOffset>247015</wp:posOffset>
            </wp:positionV>
            <wp:extent cx="3754755" cy="2208530"/>
            <wp:effectExtent l="0" t="0" r="0" b="0"/>
            <wp:wrapTight wrapText="bothSides">
              <wp:wrapPolygon edited="0">
                <wp:start x="0" y="0"/>
                <wp:lineTo x="0" y="21426"/>
                <wp:lineTo x="21479" y="21426"/>
                <wp:lineTo x="21479" y="0"/>
                <wp:lineTo x="0" y="0"/>
              </wp:wrapPolygon>
            </wp:wrapTight>
            <wp:docPr id="1" name="Picture 1" descr="Image result for rollercoaster ener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ollercoaster energ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40B4">
        <w:rPr>
          <w:sz w:val="24"/>
          <w:szCs w:val="24"/>
        </w:rPr>
        <w:t xml:space="preserve">Questions </w:t>
      </w:r>
      <w:r w:rsidR="00E940B4" w:rsidRPr="00E940B4">
        <w:rPr>
          <w:b/>
          <w:sz w:val="24"/>
          <w:szCs w:val="24"/>
        </w:rPr>
        <w:t>19 and 20</w:t>
      </w:r>
      <w:r w:rsidR="00E940B4">
        <w:rPr>
          <w:sz w:val="24"/>
          <w:szCs w:val="24"/>
        </w:rPr>
        <w:t xml:space="preserve"> refer to the diagram of a rollercoaster below. </w:t>
      </w:r>
    </w:p>
    <w:p w:rsidR="00E940B4" w:rsidRDefault="00E940B4" w:rsidP="0029000F">
      <w:pPr>
        <w:rPr>
          <w:sz w:val="24"/>
          <w:szCs w:val="24"/>
        </w:rPr>
      </w:pPr>
    </w:p>
    <w:p w:rsidR="008F4017" w:rsidRDefault="008F4017" w:rsidP="003D4952">
      <w:pPr>
        <w:rPr>
          <w:sz w:val="24"/>
          <w:szCs w:val="24"/>
        </w:rPr>
      </w:pPr>
    </w:p>
    <w:p w:rsidR="008F4017" w:rsidRDefault="008F4017" w:rsidP="003D4952">
      <w:pPr>
        <w:rPr>
          <w:sz w:val="24"/>
          <w:szCs w:val="24"/>
        </w:rPr>
      </w:pPr>
    </w:p>
    <w:p w:rsidR="008F4017" w:rsidRDefault="008F4017" w:rsidP="003D4952">
      <w:pPr>
        <w:rPr>
          <w:sz w:val="24"/>
          <w:szCs w:val="24"/>
        </w:rPr>
      </w:pPr>
    </w:p>
    <w:p w:rsidR="008F4017" w:rsidRDefault="008F4017" w:rsidP="003D4952">
      <w:pPr>
        <w:rPr>
          <w:sz w:val="24"/>
          <w:szCs w:val="24"/>
        </w:rPr>
      </w:pPr>
    </w:p>
    <w:p w:rsidR="004642C2" w:rsidRDefault="004642C2" w:rsidP="003D4952">
      <w:pPr>
        <w:rPr>
          <w:sz w:val="24"/>
          <w:szCs w:val="24"/>
        </w:rPr>
      </w:pPr>
    </w:p>
    <w:p w:rsidR="004642C2" w:rsidRDefault="004642C2" w:rsidP="003D4952">
      <w:pPr>
        <w:rPr>
          <w:sz w:val="24"/>
          <w:szCs w:val="24"/>
        </w:rPr>
      </w:pPr>
    </w:p>
    <w:p w:rsidR="003D4952" w:rsidRDefault="004642C2" w:rsidP="003D4952">
      <w:pPr>
        <w:rPr>
          <w:sz w:val="24"/>
          <w:szCs w:val="24"/>
        </w:rPr>
      </w:pPr>
      <w:r>
        <w:rPr>
          <w:sz w:val="24"/>
          <w:szCs w:val="24"/>
        </w:rPr>
        <w:t xml:space="preserve">19. </w:t>
      </w:r>
      <w:r w:rsidR="00E940B4">
        <w:rPr>
          <w:sz w:val="24"/>
          <w:szCs w:val="24"/>
        </w:rPr>
        <w:t xml:space="preserve">At which point on the rollercoaster does the cart have the </w:t>
      </w:r>
      <w:r w:rsidR="00E940B4">
        <w:rPr>
          <w:b/>
          <w:sz w:val="24"/>
          <w:szCs w:val="24"/>
        </w:rPr>
        <w:t>most</w:t>
      </w:r>
      <w:r w:rsidR="00E940B4">
        <w:rPr>
          <w:sz w:val="24"/>
          <w:szCs w:val="24"/>
        </w:rPr>
        <w:t xml:space="preserve"> gravitational potential energy</w:t>
      </w:r>
      <w:r w:rsidR="003D4952">
        <w:rPr>
          <w:sz w:val="24"/>
          <w:szCs w:val="24"/>
        </w:rPr>
        <w:t>?</w:t>
      </w:r>
    </w:p>
    <w:p w:rsidR="003D4952" w:rsidRDefault="003D4952" w:rsidP="003D495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</w:t>
      </w:r>
    </w:p>
    <w:p w:rsidR="003D4952" w:rsidRDefault="003D4952" w:rsidP="003D495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X</w:t>
      </w:r>
    </w:p>
    <w:p w:rsidR="003D4952" w:rsidRDefault="003D4952" w:rsidP="003D495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Y</w:t>
      </w:r>
    </w:p>
    <w:p w:rsidR="003D4952" w:rsidRPr="008F4017" w:rsidRDefault="003D4952" w:rsidP="003D495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Z</w:t>
      </w:r>
    </w:p>
    <w:p w:rsidR="003D4952" w:rsidRDefault="004642C2" w:rsidP="003D4952">
      <w:pPr>
        <w:rPr>
          <w:sz w:val="24"/>
          <w:szCs w:val="24"/>
        </w:rPr>
      </w:pPr>
      <w:r>
        <w:rPr>
          <w:sz w:val="24"/>
          <w:szCs w:val="24"/>
        </w:rPr>
        <w:t xml:space="preserve">20. </w:t>
      </w:r>
      <w:r w:rsidR="003D4952">
        <w:rPr>
          <w:sz w:val="24"/>
          <w:szCs w:val="24"/>
        </w:rPr>
        <w:t xml:space="preserve">At which point on the rollercoaster does the cart have the </w:t>
      </w:r>
      <w:r w:rsidR="003D4952">
        <w:rPr>
          <w:b/>
          <w:sz w:val="24"/>
          <w:szCs w:val="24"/>
        </w:rPr>
        <w:t>most</w:t>
      </w:r>
      <w:r w:rsidR="003D4952">
        <w:rPr>
          <w:sz w:val="24"/>
          <w:szCs w:val="24"/>
        </w:rPr>
        <w:t xml:space="preserve"> kinetic energy?</w:t>
      </w:r>
    </w:p>
    <w:p w:rsidR="003D4952" w:rsidRDefault="003D4952" w:rsidP="003D495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</w:t>
      </w:r>
    </w:p>
    <w:p w:rsidR="003D4952" w:rsidRDefault="003D4952" w:rsidP="003D495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X</w:t>
      </w:r>
    </w:p>
    <w:p w:rsidR="003D4952" w:rsidRDefault="003D4952" w:rsidP="003D495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Y</w:t>
      </w:r>
    </w:p>
    <w:p w:rsidR="00B06DEA" w:rsidRDefault="003D4952" w:rsidP="0029000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Z</w:t>
      </w: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Pr="00B06DEA" w:rsidRDefault="00B06DEA" w:rsidP="00B06DEA">
      <w:pPr>
        <w:rPr>
          <w:sz w:val="24"/>
          <w:szCs w:val="24"/>
        </w:rPr>
      </w:pPr>
      <w:bookmarkStart w:id="0" w:name="_GoBack"/>
      <w:bookmarkEnd w:id="0"/>
    </w:p>
    <w:p w:rsidR="00B06DEA" w:rsidRPr="0015476D" w:rsidRDefault="00B06DEA" w:rsidP="00B06DEA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noProof/>
          <w:sz w:val="24"/>
          <w:szCs w:val="24"/>
          <w:lang w:val="en-AU" w:eastAsia="en-AU"/>
        </w:rPr>
        <w:lastRenderedPageBreak/>
        <w:drawing>
          <wp:inline distT="0" distB="0" distL="0" distR="0">
            <wp:extent cx="1531917" cy="2042556"/>
            <wp:effectExtent l="0" t="0" r="0" b="0"/>
            <wp:docPr id="6" name="Picture 6" descr="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65" cy="204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EA" w:rsidRPr="0015476D" w:rsidRDefault="00B06DEA" w:rsidP="00B06DEA">
      <w:pPr>
        <w:spacing w:after="0" w:line="240" w:lineRule="auto"/>
        <w:rPr>
          <w:rFonts w:cs="Arial"/>
          <w:b/>
          <w:sz w:val="24"/>
          <w:szCs w:val="24"/>
        </w:rPr>
      </w:pPr>
    </w:p>
    <w:p w:rsidR="00B06DEA" w:rsidRPr="00B06DEA" w:rsidRDefault="00B06DEA" w:rsidP="00B06DEA">
      <w:pPr>
        <w:spacing w:after="0" w:line="240" w:lineRule="auto"/>
        <w:jc w:val="center"/>
        <w:rPr>
          <w:rFonts w:cs="Arial"/>
          <w:b/>
          <w:sz w:val="28"/>
          <w:szCs w:val="24"/>
        </w:rPr>
      </w:pPr>
      <w:r w:rsidRPr="00B06DEA">
        <w:rPr>
          <w:rFonts w:cs="Arial"/>
          <w:b/>
          <w:sz w:val="28"/>
          <w:szCs w:val="24"/>
        </w:rPr>
        <w:t>Year 10</w:t>
      </w:r>
    </w:p>
    <w:p w:rsidR="00B06DEA" w:rsidRPr="00B06DEA" w:rsidRDefault="00B06DEA" w:rsidP="00B06DEA">
      <w:pPr>
        <w:spacing w:after="0" w:line="240" w:lineRule="auto"/>
        <w:jc w:val="center"/>
        <w:rPr>
          <w:rFonts w:cs="Arial"/>
          <w:b/>
          <w:sz w:val="28"/>
          <w:szCs w:val="24"/>
        </w:rPr>
      </w:pPr>
      <w:r w:rsidRPr="00B06DEA">
        <w:rPr>
          <w:rFonts w:cs="Arial"/>
          <w:b/>
          <w:sz w:val="28"/>
          <w:szCs w:val="24"/>
        </w:rPr>
        <w:t>Science</w:t>
      </w:r>
    </w:p>
    <w:p w:rsidR="00B06DEA" w:rsidRPr="00B06DEA" w:rsidRDefault="00B06DEA" w:rsidP="00B06DEA">
      <w:pPr>
        <w:spacing w:after="0" w:line="240" w:lineRule="auto"/>
        <w:jc w:val="center"/>
        <w:rPr>
          <w:rFonts w:cs="Arial"/>
          <w:b/>
          <w:sz w:val="28"/>
          <w:szCs w:val="24"/>
        </w:rPr>
      </w:pPr>
      <w:r w:rsidRPr="00B06DEA">
        <w:rPr>
          <w:rFonts w:cs="Arial"/>
          <w:b/>
          <w:sz w:val="28"/>
          <w:szCs w:val="24"/>
        </w:rPr>
        <w:t>Semester 1 Exam 2017</w:t>
      </w:r>
    </w:p>
    <w:p w:rsidR="00B06DEA" w:rsidRDefault="00B06DEA" w:rsidP="00B06DEA">
      <w:pPr>
        <w:spacing w:after="0" w:line="240" w:lineRule="auto"/>
        <w:jc w:val="center"/>
        <w:rPr>
          <w:rFonts w:cs="Arial"/>
          <w:b/>
          <w:sz w:val="24"/>
          <w:szCs w:val="24"/>
        </w:rPr>
      </w:pPr>
    </w:p>
    <w:p w:rsidR="00B06DEA" w:rsidRPr="000C2C03" w:rsidRDefault="00B06DEA" w:rsidP="00B06DEA">
      <w:pPr>
        <w:spacing w:after="0" w:line="240" w:lineRule="auto"/>
        <w:jc w:val="center"/>
        <w:rPr>
          <w:rFonts w:cs="Arial"/>
          <w:b/>
          <w:sz w:val="32"/>
          <w:szCs w:val="24"/>
        </w:rPr>
      </w:pPr>
      <w:r w:rsidRPr="000C2C03">
        <w:rPr>
          <w:rFonts w:cs="Arial"/>
          <w:b/>
          <w:sz w:val="32"/>
          <w:szCs w:val="24"/>
        </w:rPr>
        <w:t>ANSWER BOOKLET</w:t>
      </w:r>
    </w:p>
    <w:p w:rsidR="00B06DEA" w:rsidRDefault="00B06DEA" w:rsidP="00B06DEA">
      <w:pPr>
        <w:spacing w:after="0"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     </w:t>
      </w:r>
    </w:p>
    <w:p w:rsidR="00B06DEA" w:rsidRPr="0015476D" w:rsidRDefault="00B06DEA" w:rsidP="00B06DEA">
      <w:pPr>
        <w:spacing w:after="0" w:line="240" w:lineRule="auto"/>
        <w:rPr>
          <w:rFonts w:cs="Arial"/>
          <w:b/>
          <w:sz w:val="24"/>
          <w:szCs w:val="24"/>
          <w:u w:val="single"/>
        </w:rPr>
      </w:pPr>
      <w:r w:rsidRPr="0015476D">
        <w:rPr>
          <w:rFonts w:cs="Arial"/>
          <w:b/>
          <w:sz w:val="24"/>
          <w:szCs w:val="24"/>
        </w:rPr>
        <w:t xml:space="preserve">NAME:  </w:t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</w:p>
    <w:p w:rsidR="00B06DEA" w:rsidRDefault="00B06DEA" w:rsidP="00B06DEA">
      <w:pPr>
        <w:spacing w:after="0" w:line="240" w:lineRule="auto"/>
        <w:rPr>
          <w:rFonts w:cs="Arial"/>
          <w:b/>
          <w:sz w:val="24"/>
          <w:szCs w:val="24"/>
        </w:rPr>
      </w:pPr>
      <w:r w:rsidRPr="0015476D">
        <w:rPr>
          <w:rFonts w:cs="Arial"/>
          <w:b/>
          <w:sz w:val="24"/>
          <w:szCs w:val="24"/>
        </w:rPr>
        <w:t xml:space="preserve">  </w:t>
      </w:r>
    </w:p>
    <w:p w:rsidR="00B06DEA" w:rsidRDefault="00B06DEA" w:rsidP="00B06DEA">
      <w:pPr>
        <w:spacing w:after="0" w:line="240" w:lineRule="auto"/>
        <w:rPr>
          <w:rFonts w:cs="Arial"/>
          <w:b/>
          <w:sz w:val="24"/>
          <w:szCs w:val="24"/>
          <w:u w:val="single"/>
        </w:rPr>
      </w:pPr>
      <w:r w:rsidRPr="0015476D">
        <w:rPr>
          <w:rFonts w:cs="Arial"/>
          <w:b/>
          <w:sz w:val="24"/>
          <w:szCs w:val="24"/>
        </w:rPr>
        <w:t xml:space="preserve"> FORM:  </w:t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</w:rPr>
        <w:t xml:space="preserve">          </w:t>
      </w:r>
      <w:r w:rsidRPr="0015476D">
        <w:rPr>
          <w:rFonts w:cs="Arial"/>
          <w:b/>
          <w:sz w:val="24"/>
          <w:szCs w:val="24"/>
        </w:rPr>
        <w:tab/>
        <w:t xml:space="preserve">DATE:  </w:t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</w:p>
    <w:p w:rsidR="00B06DEA" w:rsidRDefault="00B06DEA" w:rsidP="00B06DEA">
      <w:pPr>
        <w:spacing w:after="0" w:line="240" w:lineRule="auto"/>
        <w:rPr>
          <w:rFonts w:cs="Arial"/>
          <w:b/>
          <w:sz w:val="24"/>
          <w:szCs w:val="24"/>
          <w:u w:val="single"/>
        </w:rPr>
      </w:pPr>
    </w:p>
    <w:p w:rsidR="00B06DEA" w:rsidRPr="0015476D" w:rsidRDefault="00B06DEA" w:rsidP="00B06DEA">
      <w:pPr>
        <w:spacing w:after="0" w:line="240" w:lineRule="auto"/>
        <w:rPr>
          <w:rFonts w:cs="Arial"/>
          <w:b/>
          <w:sz w:val="24"/>
          <w:szCs w:val="24"/>
        </w:rPr>
      </w:pPr>
    </w:p>
    <w:p w:rsidR="00B06DEA" w:rsidRPr="0015476D" w:rsidRDefault="00B06DEA" w:rsidP="00B06DEA">
      <w:pPr>
        <w:spacing w:after="0" w:line="240" w:lineRule="auto"/>
        <w:rPr>
          <w:rFonts w:cs="Arial"/>
          <w:b/>
          <w:sz w:val="24"/>
          <w:szCs w:val="24"/>
        </w:rPr>
      </w:pPr>
      <w:r w:rsidRPr="0015476D">
        <w:rPr>
          <w:rFonts w:cs="Arial"/>
          <w:b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56pt;margin-top:28.7pt;width:1in;height:1in;z-index:251668480">
            <v:textbox>
              <w:txbxContent>
                <w:p w:rsidR="00B06DEA" w:rsidRPr="00026DDD" w:rsidRDefault="00B06DEA" w:rsidP="00B06DEA">
                  <w:pPr>
                    <w:rPr>
                      <w:b/>
                    </w:rPr>
                  </w:pPr>
                </w:p>
                <w:p w:rsidR="00B06DEA" w:rsidRPr="00026DDD" w:rsidRDefault="00B06DEA" w:rsidP="00B06DEA">
                  <w:pPr>
                    <w:rPr>
                      <w:b/>
                    </w:rPr>
                  </w:pPr>
                </w:p>
                <w:p w:rsidR="00B06DEA" w:rsidRPr="00026DDD" w:rsidRDefault="00B06DEA" w:rsidP="00B06DEA">
                  <w:pPr>
                    <w:rPr>
                      <w:b/>
                    </w:rPr>
                  </w:pPr>
                  <w:r>
                    <w:rPr>
                      <w:b/>
                    </w:rPr>
                    <w:tab/>
                    <w:t>/ 20</w:t>
                  </w:r>
                </w:p>
                <w:p w:rsidR="00B06DEA" w:rsidRPr="00026DDD" w:rsidRDefault="00B06DEA" w:rsidP="00B06DEA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026DDD">
                    <w:rPr>
                      <w:b/>
                    </w:rPr>
                    <w:tab/>
                  </w:r>
                  <w:r w:rsidRPr="00026DDD">
                    <w:rPr>
                      <w:rFonts w:ascii="Arial" w:hAnsi="Arial" w:cs="Arial"/>
                      <w:b/>
                      <w:sz w:val="28"/>
                      <w:szCs w:val="28"/>
                    </w:rPr>
                    <w:t>/20</w:t>
                  </w:r>
                </w:p>
              </w:txbxContent>
            </v:textbox>
          </v:shape>
        </w:pict>
      </w:r>
      <w:r w:rsidRPr="0015476D">
        <w:rPr>
          <w:rFonts w:cs="Arial"/>
          <w:b/>
          <w:sz w:val="24"/>
          <w:szCs w:val="24"/>
        </w:rPr>
        <w:tab/>
        <w:t xml:space="preserve">    </w:t>
      </w:r>
      <w:r w:rsidRPr="00B06DEA">
        <w:rPr>
          <w:rFonts w:cs="Arial"/>
          <w:b/>
          <w:sz w:val="28"/>
          <w:szCs w:val="24"/>
        </w:rPr>
        <w:t>Multiple Choice</w:t>
      </w:r>
      <w:r w:rsidRPr="00B06DEA">
        <w:rPr>
          <w:rFonts w:cs="Arial"/>
          <w:b/>
          <w:sz w:val="28"/>
          <w:szCs w:val="24"/>
        </w:rPr>
        <w:tab/>
      </w:r>
      <w:r w:rsidRPr="00B06DEA">
        <w:rPr>
          <w:rFonts w:cs="Arial"/>
          <w:b/>
          <w:sz w:val="28"/>
          <w:szCs w:val="24"/>
        </w:rPr>
        <w:tab/>
      </w:r>
      <w:r w:rsidRPr="00B06DEA">
        <w:rPr>
          <w:rFonts w:cs="Arial"/>
          <w:b/>
          <w:sz w:val="28"/>
          <w:szCs w:val="24"/>
        </w:rPr>
        <w:t xml:space="preserve">      </w:t>
      </w:r>
      <w:r w:rsidRPr="00B06DEA">
        <w:rPr>
          <w:rFonts w:cs="Arial"/>
          <w:b/>
          <w:sz w:val="28"/>
          <w:szCs w:val="24"/>
        </w:rPr>
        <w:tab/>
        <w:t xml:space="preserve"> Short Answer</w:t>
      </w:r>
      <w:r w:rsidRPr="00B06DEA">
        <w:rPr>
          <w:rFonts w:cs="Arial"/>
          <w:b/>
          <w:sz w:val="28"/>
          <w:szCs w:val="24"/>
        </w:rPr>
        <w:tab/>
        <w:t xml:space="preserve">    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ab/>
      </w:r>
      <w:r w:rsidRPr="00B06DEA">
        <w:rPr>
          <w:rFonts w:cs="Arial"/>
          <w:b/>
          <w:sz w:val="28"/>
          <w:szCs w:val="24"/>
        </w:rPr>
        <w:t xml:space="preserve"> Total</w:t>
      </w:r>
    </w:p>
    <w:p w:rsidR="00B06DEA" w:rsidRPr="0015476D" w:rsidRDefault="00B06DEA" w:rsidP="00B06DEA">
      <w:pPr>
        <w:spacing w:after="0" w:line="240" w:lineRule="auto"/>
        <w:rPr>
          <w:rFonts w:cs="Arial"/>
          <w:b/>
          <w:sz w:val="24"/>
          <w:szCs w:val="24"/>
        </w:rPr>
      </w:pPr>
      <w:r w:rsidRPr="0015476D">
        <w:rPr>
          <w:rFonts w:cs="Arial"/>
          <w:b/>
          <w:sz w:val="24"/>
          <w:szCs w:val="24"/>
        </w:rPr>
        <w:pict>
          <v:shape id="_x0000_s1036" type="#_x0000_t202" style="position:absolute;margin-left:375.8pt;margin-top:12.75pt;width:1in;height:1in;z-index:251670528;mso-wrap-edited:f" wrapcoords="-225 0 -225 21375 21825 21375 21825 0 -225 0">
            <v:textbox>
              <w:txbxContent>
                <w:p w:rsidR="00B06DEA" w:rsidRPr="00026DDD" w:rsidRDefault="00B06DEA" w:rsidP="00B06DEA">
                  <w:pPr>
                    <w:rPr>
                      <w:b/>
                    </w:rPr>
                  </w:pPr>
                </w:p>
                <w:p w:rsidR="00B06DEA" w:rsidRPr="00026DDD" w:rsidRDefault="00B06DEA" w:rsidP="00B06DEA">
                  <w:pPr>
                    <w:rPr>
                      <w:b/>
                    </w:rPr>
                  </w:pPr>
                </w:p>
                <w:p w:rsidR="00B06DEA" w:rsidRPr="00026DDD" w:rsidRDefault="00B06DEA" w:rsidP="00B06DEA">
                  <w:pPr>
                    <w:rPr>
                      <w:b/>
                    </w:rPr>
                  </w:pPr>
                  <w:r>
                    <w:rPr>
                      <w:b/>
                    </w:rPr>
                    <w:tab/>
                    <w:t>/ 67</w:t>
                  </w:r>
                </w:p>
                <w:p w:rsidR="00B06DEA" w:rsidRPr="00026DDD" w:rsidRDefault="00B06DEA" w:rsidP="00B06DEA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026DDD">
                    <w:rPr>
                      <w:b/>
                    </w:rPr>
                    <w:t xml:space="preserve">         </w:t>
                  </w:r>
                  <w:r w:rsidRPr="00026DDD">
                    <w:rPr>
                      <w:rFonts w:ascii="Arial" w:hAnsi="Arial" w:cs="Arial"/>
                      <w:b/>
                      <w:sz w:val="28"/>
                      <w:szCs w:val="28"/>
                    </w:rPr>
                    <w:t>/10</w:t>
                  </w:r>
                </w:p>
              </w:txbxContent>
            </v:textbox>
            <w10:wrap type="through"/>
          </v:shape>
        </w:pict>
      </w:r>
      <w:r w:rsidRPr="0015476D">
        <w:rPr>
          <w:rFonts w:cs="Arial"/>
          <w:b/>
          <w:sz w:val="24"/>
          <w:szCs w:val="24"/>
        </w:rPr>
        <w:pict>
          <v:shape id="_x0000_s1035" type="#_x0000_t202" style="position:absolute;margin-left:216.3pt;margin-top:12.75pt;width:1in;height:1in;z-index:251669504">
            <v:textbox>
              <w:txbxContent>
                <w:p w:rsidR="00B06DEA" w:rsidRPr="00026DDD" w:rsidRDefault="00B06DEA" w:rsidP="00B06DEA">
                  <w:pPr>
                    <w:rPr>
                      <w:b/>
                    </w:rPr>
                  </w:pPr>
                </w:p>
                <w:p w:rsidR="00B06DEA" w:rsidRPr="00026DDD" w:rsidRDefault="00B06DEA" w:rsidP="00B06DEA">
                  <w:pPr>
                    <w:rPr>
                      <w:b/>
                    </w:rPr>
                  </w:pPr>
                </w:p>
                <w:p w:rsidR="00B06DEA" w:rsidRPr="00026DDD" w:rsidRDefault="00B06DEA" w:rsidP="00B06DEA">
                  <w:pPr>
                    <w:rPr>
                      <w:b/>
                    </w:rPr>
                  </w:pPr>
                  <w:r>
                    <w:rPr>
                      <w:b/>
                    </w:rPr>
                    <w:tab/>
                    <w:t>/ 47</w:t>
                  </w:r>
                  <w:r w:rsidRPr="00026DDD">
                    <w:rPr>
                      <w:b/>
                    </w:rPr>
                    <w:tab/>
                  </w:r>
                </w:p>
                <w:p w:rsidR="00B06DEA" w:rsidRPr="00026DDD" w:rsidRDefault="00B06DEA" w:rsidP="00B06DEA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026DDD">
                    <w:rPr>
                      <w:b/>
                    </w:rPr>
                    <w:tab/>
                  </w:r>
                  <w:r w:rsidRPr="00026DDD">
                    <w:rPr>
                      <w:rFonts w:ascii="Arial" w:hAnsi="Arial" w:cs="Arial"/>
                      <w:b/>
                      <w:sz w:val="28"/>
                      <w:szCs w:val="28"/>
                    </w:rPr>
                    <w:t>/35</w:t>
                  </w:r>
                </w:p>
              </w:txbxContent>
            </v:textbox>
          </v:shape>
        </w:pict>
      </w:r>
    </w:p>
    <w:p w:rsidR="00B06DEA" w:rsidRPr="0015476D" w:rsidRDefault="00B06DEA" w:rsidP="00B06DEA">
      <w:pPr>
        <w:spacing w:after="0" w:line="240" w:lineRule="auto"/>
        <w:rPr>
          <w:rFonts w:cs="Arial"/>
          <w:b/>
          <w:sz w:val="24"/>
          <w:szCs w:val="24"/>
        </w:rPr>
      </w:pPr>
    </w:p>
    <w:p w:rsidR="00B06DEA" w:rsidRPr="0015476D" w:rsidRDefault="00B06DEA" w:rsidP="00B06DEA">
      <w:pPr>
        <w:spacing w:after="0" w:line="240" w:lineRule="auto"/>
        <w:rPr>
          <w:rFonts w:cs="Arial"/>
          <w:b/>
          <w:sz w:val="24"/>
          <w:szCs w:val="24"/>
        </w:rPr>
      </w:pPr>
    </w:p>
    <w:p w:rsidR="00B06DEA" w:rsidRPr="0015476D" w:rsidRDefault="00B06DEA" w:rsidP="00B06DEA">
      <w:pPr>
        <w:spacing w:after="0" w:line="240" w:lineRule="auto"/>
        <w:rPr>
          <w:rFonts w:cs="Arial"/>
          <w:b/>
          <w:sz w:val="24"/>
          <w:szCs w:val="24"/>
        </w:rPr>
      </w:pPr>
    </w:p>
    <w:p w:rsidR="00B06DEA" w:rsidRPr="0015476D" w:rsidRDefault="00B06DEA" w:rsidP="00B06DEA">
      <w:pPr>
        <w:spacing w:after="0" w:line="240" w:lineRule="auto"/>
        <w:rPr>
          <w:rFonts w:cs="Arial"/>
          <w:b/>
          <w:sz w:val="24"/>
          <w:szCs w:val="24"/>
        </w:rPr>
      </w:pPr>
    </w:p>
    <w:p w:rsidR="00B06DEA" w:rsidRPr="0015476D" w:rsidRDefault="00B06DEA" w:rsidP="00B06DEA">
      <w:pPr>
        <w:spacing w:after="0" w:line="240" w:lineRule="auto"/>
        <w:rPr>
          <w:rFonts w:cs="Arial"/>
          <w:b/>
          <w:sz w:val="24"/>
          <w:szCs w:val="24"/>
        </w:rPr>
      </w:pPr>
    </w:p>
    <w:p w:rsidR="00B06DEA" w:rsidRDefault="00B06DEA" w:rsidP="00B06DEA">
      <w:pPr>
        <w:spacing w:after="0" w:line="240" w:lineRule="auto"/>
        <w:rPr>
          <w:rFonts w:cs="Arial"/>
          <w:b/>
          <w:sz w:val="24"/>
          <w:szCs w:val="24"/>
        </w:rPr>
      </w:pPr>
    </w:p>
    <w:p w:rsidR="00B06DEA" w:rsidRDefault="00B06DEA" w:rsidP="00B06DEA">
      <w:pPr>
        <w:spacing w:after="0" w:line="240" w:lineRule="auto"/>
        <w:rPr>
          <w:rFonts w:cs="Arial"/>
          <w:b/>
          <w:sz w:val="24"/>
          <w:szCs w:val="24"/>
        </w:rPr>
      </w:pPr>
    </w:p>
    <w:p w:rsidR="00B06DEA" w:rsidRPr="0015476D" w:rsidRDefault="00B06DEA" w:rsidP="00B06DEA">
      <w:pPr>
        <w:spacing w:after="0" w:line="240" w:lineRule="auto"/>
        <w:rPr>
          <w:rFonts w:cs="Arial"/>
          <w:b/>
          <w:sz w:val="24"/>
          <w:szCs w:val="24"/>
        </w:rPr>
      </w:pPr>
      <w:r w:rsidRPr="0015476D">
        <w:rPr>
          <w:rFonts w:cs="Arial"/>
          <w:b/>
          <w:sz w:val="24"/>
          <w:szCs w:val="24"/>
        </w:rPr>
        <w:t>SECTION ONE: Multiple choice answers</w:t>
      </w:r>
    </w:p>
    <w:p w:rsidR="00B06DEA" w:rsidRPr="0015476D" w:rsidRDefault="00B06DEA" w:rsidP="00B06DEA">
      <w:pPr>
        <w:spacing w:after="0" w:line="240" w:lineRule="auto"/>
        <w:rPr>
          <w:rFonts w:cs="Arial"/>
          <w:b/>
          <w:sz w:val="24"/>
          <w:szCs w:val="24"/>
        </w:rPr>
      </w:pPr>
      <w:r w:rsidRPr="0015476D">
        <w:rPr>
          <w:rFonts w:cs="Arial"/>
          <w:b/>
          <w:sz w:val="24"/>
          <w:szCs w:val="24"/>
        </w:rPr>
        <w:t>Cross (X) through the correct answer.</w:t>
      </w:r>
    </w:p>
    <w:p w:rsidR="00B06DEA" w:rsidRPr="0015476D" w:rsidRDefault="00B06DEA" w:rsidP="00B06DEA">
      <w:pPr>
        <w:spacing w:after="0" w:line="240" w:lineRule="auto"/>
        <w:rPr>
          <w:rFonts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1"/>
        <w:gridCol w:w="899"/>
        <w:gridCol w:w="840"/>
        <w:gridCol w:w="836"/>
        <w:gridCol w:w="839"/>
        <w:gridCol w:w="829"/>
        <w:gridCol w:w="851"/>
        <w:gridCol w:w="837"/>
        <w:gridCol w:w="839"/>
        <w:gridCol w:w="836"/>
        <w:gridCol w:w="839"/>
      </w:tblGrid>
      <w:tr w:rsidR="00B06DEA" w:rsidRPr="0015476D" w:rsidTr="002064B8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11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</w:tr>
      <w:tr w:rsidR="00B06DEA" w:rsidRPr="0015476D" w:rsidTr="002064B8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12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</w:tr>
      <w:tr w:rsidR="00B06DEA" w:rsidRPr="0015476D" w:rsidTr="002064B8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13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</w:tr>
      <w:tr w:rsidR="00B06DEA" w:rsidRPr="0015476D" w:rsidTr="002064B8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14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</w:tr>
      <w:tr w:rsidR="00B06DEA" w:rsidRPr="0015476D" w:rsidTr="002064B8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15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</w:tr>
      <w:tr w:rsidR="00B06DEA" w:rsidRPr="0015476D" w:rsidTr="002064B8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16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</w:tr>
      <w:tr w:rsidR="00B06DEA" w:rsidRPr="0015476D" w:rsidTr="002064B8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17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</w:tr>
      <w:tr w:rsidR="00B06DEA" w:rsidRPr="0015476D" w:rsidTr="002064B8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8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18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</w:tr>
      <w:tr w:rsidR="00B06DEA" w:rsidRPr="0015476D" w:rsidTr="002064B8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9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19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</w:tr>
      <w:tr w:rsidR="00B06DEA" w:rsidRPr="0015476D" w:rsidTr="002064B8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10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20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2064B8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</w:tr>
    </w:tbl>
    <w:p w:rsidR="00E940B4" w:rsidRDefault="00FE31B5" w:rsidP="0029000F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SECTION TWO - SHORT ANSWER SECTION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642C2">
        <w:rPr>
          <w:sz w:val="24"/>
          <w:szCs w:val="24"/>
        </w:rPr>
        <w:tab/>
      </w:r>
      <w:r w:rsidR="007866D6">
        <w:rPr>
          <w:sz w:val="24"/>
          <w:szCs w:val="24"/>
        </w:rPr>
        <w:t>[47</w:t>
      </w:r>
      <w:r>
        <w:rPr>
          <w:sz w:val="24"/>
          <w:szCs w:val="24"/>
        </w:rPr>
        <w:t xml:space="preserve"> marks]</w:t>
      </w:r>
    </w:p>
    <w:p w:rsidR="00FE31B5" w:rsidRDefault="00FE31B5" w:rsidP="0029000F">
      <w:pPr>
        <w:rPr>
          <w:sz w:val="24"/>
          <w:szCs w:val="24"/>
        </w:rPr>
      </w:pPr>
      <w:r>
        <w:rPr>
          <w:sz w:val="24"/>
          <w:szCs w:val="24"/>
        </w:rPr>
        <w:t xml:space="preserve">This section has </w:t>
      </w:r>
      <w:r w:rsidR="00E60C30">
        <w:rPr>
          <w:b/>
          <w:sz w:val="24"/>
          <w:szCs w:val="24"/>
        </w:rPr>
        <w:t>5</w:t>
      </w:r>
      <w:r>
        <w:rPr>
          <w:sz w:val="24"/>
          <w:szCs w:val="24"/>
        </w:rPr>
        <w:t xml:space="preserve"> questions. Answer </w:t>
      </w:r>
      <w:r>
        <w:rPr>
          <w:b/>
          <w:sz w:val="24"/>
          <w:szCs w:val="24"/>
        </w:rPr>
        <w:t>all</w:t>
      </w:r>
      <w:r>
        <w:rPr>
          <w:sz w:val="24"/>
          <w:szCs w:val="24"/>
        </w:rPr>
        <w:t xml:space="preserve"> questions in the spaces provided. ______________________________________________________________________________</w:t>
      </w:r>
    </w:p>
    <w:p w:rsidR="00FE31B5" w:rsidRPr="00985196" w:rsidRDefault="00FE31B5" w:rsidP="0029000F">
      <w:pPr>
        <w:rPr>
          <w:b/>
          <w:sz w:val="24"/>
          <w:szCs w:val="24"/>
        </w:rPr>
      </w:pPr>
      <w:r w:rsidRPr="00985196">
        <w:rPr>
          <w:b/>
          <w:sz w:val="24"/>
          <w:szCs w:val="24"/>
        </w:rPr>
        <w:t xml:space="preserve">Question 1. </w:t>
      </w:r>
    </w:p>
    <w:p w:rsidR="00FE31B5" w:rsidRPr="004642C2" w:rsidRDefault="00FE31B5" w:rsidP="004642C2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4642C2">
        <w:rPr>
          <w:sz w:val="24"/>
          <w:szCs w:val="24"/>
        </w:rPr>
        <w:t>Complete the following table:</w:t>
      </w:r>
      <w:r w:rsidR="00967B78" w:rsidRPr="004642C2">
        <w:rPr>
          <w:sz w:val="24"/>
          <w:szCs w:val="24"/>
        </w:rPr>
        <w:tab/>
      </w:r>
      <w:r w:rsidR="004642C2" w:rsidRPr="004642C2">
        <w:rPr>
          <w:sz w:val="24"/>
          <w:szCs w:val="24"/>
        </w:rPr>
        <w:tab/>
      </w:r>
      <w:r w:rsidR="004642C2" w:rsidRPr="004642C2">
        <w:rPr>
          <w:sz w:val="24"/>
          <w:szCs w:val="24"/>
        </w:rPr>
        <w:tab/>
      </w:r>
      <w:r w:rsidR="004642C2" w:rsidRPr="004642C2">
        <w:rPr>
          <w:sz w:val="24"/>
          <w:szCs w:val="24"/>
        </w:rPr>
        <w:tab/>
      </w:r>
      <w:r w:rsidR="004642C2" w:rsidRPr="004642C2">
        <w:rPr>
          <w:sz w:val="24"/>
          <w:szCs w:val="24"/>
        </w:rPr>
        <w:tab/>
      </w:r>
      <w:r w:rsidR="004642C2" w:rsidRPr="004642C2">
        <w:rPr>
          <w:sz w:val="24"/>
          <w:szCs w:val="24"/>
        </w:rPr>
        <w:tab/>
      </w:r>
      <w:r w:rsidR="00967B78" w:rsidRPr="004642C2">
        <w:rPr>
          <w:sz w:val="24"/>
          <w:szCs w:val="24"/>
        </w:rPr>
        <w:tab/>
        <w:t>(12</w:t>
      </w:r>
      <w:r w:rsidRPr="004642C2">
        <w:rPr>
          <w:sz w:val="24"/>
          <w:szCs w:val="24"/>
        </w:rPr>
        <w:t xml:space="preserve"> marks)</w:t>
      </w: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4394"/>
        <w:gridCol w:w="1985"/>
        <w:gridCol w:w="1417"/>
      </w:tblGrid>
      <w:tr w:rsidR="007866D6" w:rsidTr="007866D6">
        <w:tc>
          <w:tcPr>
            <w:tcW w:w="1384" w:type="dxa"/>
          </w:tcPr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</w:t>
            </w:r>
          </w:p>
        </w:tc>
        <w:tc>
          <w:tcPr>
            <w:tcW w:w="1134" w:type="dxa"/>
          </w:tcPr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ATOMIC NUMBER</w:t>
            </w:r>
          </w:p>
        </w:tc>
        <w:tc>
          <w:tcPr>
            <w:tcW w:w="4394" w:type="dxa"/>
          </w:tcPr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ELECTRON SHELL DIAGRAM</w:t>
            </w:r>
          </w:p>
        </w:tc>
        <w:tc>
          <w:tcPr>
            <w:tcW w:w="1985" w:type="dxa"/>
          </w:tcPr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ELECTRON CONFIGURATION</w:t>
            </w:r>
          </w:p>
        </w:tc>
        <w:tc>
          <w:tcPr>
            <w:tcW w:w="1417" w:type="dxa"/>
          </w:tcPr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 SYMBOL</w:t>
            </w:r>
          </w:p>
        </w:tc>
      </w:tr>
      <w:tr w:rsidR="007866D6" w:rsidTr="007866D6">
        <w:tc>
          <w:tcPr>
            <w:tcW w:w="1384" w:type="dxa"/>
          </w:tcPr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</w:p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</w:p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</w:p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</w:p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Oxygen</w:t>
            </w:r>
          </w:p>
        </w:tc>
        <w:tc>
          <w:tcPr>
            <w:tcW w:w="1134" w:type="dxa"/>
          </w:tcPr>
          <w:p w:rsidR="00967B78" w:rsidRPr="007866D6" w:rsidRDefault="00967B78" w:rsidP="00FE31B5">
            <w:pPr>
              <w:jc w:val="center"/>
            </w:pPr>
          </w:p>
          <w:p w:rsidR="00967B78" w:rsidRPr="007866D6" w:rsidRDefault="00967B78" w:rsidP="00FE31B5">
            <w:pPr>
              <w:jc w:val="center"/>
            </w:pPr>
          </w:p>
          <w:p w:rsidR="00967B78" w:rsidRPr="007866D6" w:rsidRDefault="00967B78" w:rsidP="00FE31B5">
            <w:pPr>
              <w:jc w:val="center"/>
            </w:pPr>
          </w:p>
          <w:p w:rsidR="00967B78" w:rsidRPr="007866D6" w:rsidRDefault="00967B78" w:rsidP="00FE31B5">
            <w:pPr>
              <w:jc w:val="center"/>
            </w:pPr>
          </w:p>
          <w:p w:rsidR="00967B78" w:rsidRPr="007866D6" w:rsidRDefault="00967B78" w:rsidP="00FE31B5">
            <w:pPr>
              <w:jc w:val="center"/>
            </w:pPr>
          </w:p>
        </w:tc>
        <w:tc>
          <w:tcPr>
            <w:tcW w:w="4394" w:type="dxa"/>
          </w:tcPr>
          <w:p w:rsidR="00967B78" w:rsidRPr="007866D6" w:rsidRDefault="00967B78" w:rsidP="0029000F"/>
          <w:p w:rsidR="00967B78" w:rsidRPr="007866D6" w:rsidRDefault="00967B78" w:rsidP="0029000F"/>
          <w:p w:rsidR="00967B78" w:rsidRPr="007866D6" w:rsidRDefault="00967B78" w:rsidP="0029000F"/>
          <w:p w:rsidR="00967B78" w:rsidRPr="007866D6" w:rsidRDefault="00967B78" w:rsidP="0029000F"/>
          <w:p w:rsidR="00967B78" w:rsidRPr="007866D6" w:rsidRDefault="00967B78" w:rsidP="0029000F"/>
          <w:p w:rsidR="00967B78" w:rsidRPr="007866D6" w:rsidRDefault="00967B78" w:rsidP="0029000F"/>
          <w:p w:rsidR="00967B78" w:rsidRPr="007866D6" w:rsidRDefault="00967B78" w:rsidP="0029000F"/>
          <w:p w:rsidR="00967B78" w:rsidRPr="007866D6" w:rsidRDefault="00967B78" w:rsidP="0029000F"/>
          <w:p w:rsidR="00967B78" w:rsidRPr="007866D6" w:rsidRDefault="00967B78" w:rsidP="0029000F"/>
        </w:tc>
        <w:tc>
          <w:tcPr>
            <w:tcW w:w="1985" w:type="dxa"/>
          </w:tcPr>
          <w:p w:rsidR="00967B78" w:rsidRPr="007866D6" w:rsidRDefault="00967B78" w:rsidP="0029000F"/>
        </w:tc>
        <w:tc>
          <w:tcPr>
            <w:tcW w:w="1417" w:type="dxa"/>
          </w:tcPr>
          <w:p w:rsidR="00967B78" w:rsidRPr="007866D6" w:rsidRDefault="00967B78" w:rsidP="0029000F"/>
        </w:tc>
      </w:tr>
      <w:tr w:rsidR="007866D6" w:rsidTr="007866D6">
        <w:tc>
          <w:tcPr>
            <w:tcW w:w="1384" w:type="dxa"/>
          </w:tcPr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</w:p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</w:p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</w:p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</w:p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Aluminium</w:t>
            </w:r>
          </w:p>
        </w:tc>
        <w:tc>
          <w:tcPr>
            <w:tcW w:w="1134" w:type="dxa"/>
          </w:tcPr>
          <w:p w:rsidR="00967B78" w:rsidRPr="007866D6" w:rsidRDefault="00967B78" w:rsidP="00FE31B5">
            <w:pPr>
              <w:jc w:val="center"/>
            </w:pPr>
          </w:p>
          <w:p w:rsidR="00967B78" w:rsidRPr="007866D6" w:rsidRDefault="00967B78" w:rsidP="00FE31B5">
            <w:pPr>
              <w:jc w:val="center"/>
            </w:pPr>
          </w:p>
          <w:p w:rsidR="00967B78" w:rsidRPr="007866D6" w:rsidRDefault="00967B78" w:rsidP="00FE31B5">
            <w:pPr>
              <w:jc w:val="center"/>
            </w:pPr>
          </w:p>
          <w:p w:rsidR="00967B78" w:rsidRPr="007866D6" w:rsidRDefault="00967B78" w:rsidP="00FE31B5">
            <w:pPr>
              <w:jc w:val="center"/>
            </w:pPr>
          </w:p>
          <w:p w:rsidR="00967B78" w:rsidRPr="007866D6" w:rsidRDefault="00967B78" w:rsidP="00FE31B5">
            <w:pPr>
              <w:jc w:val="center"/>
            </w:pPr>
          </w:p>
        </w:tc>
        <w:tc>
          <w:tcPr>
            <w:tcW w:w="4394" w:type="dxa"/>
          </w:tcPr>
          <w:p w:rsidR="00967B78" w:rsidRPr="007866D6" w:rsidRDefault="00967B78" w:rsidP="0029000F"/>
          <w:p w:rsidR="00967B78" w:rsidRPr="007866D6" w:rsidRDefault="00967B78" w:rsidP="0029000F"/>
          <w:p w:rsidR="00967B78" w:rsidRPr="007866D6" w:rsidRDefault="00967B78" w:rsidP="0029000F"/>
          <w:p w:rsidR="00967B78" w:rsidRPr="007866D6" w:rsidRDefault="00967B78" w:rsidP="0029000F"/>
          <w:p w:rsidR="00967B78" w:rsidRPr="007866D6" w:rsidRDefault="00967B78" w:rsidP="0029000F"/>
          <w:p w:rsidR="00967B78" w:rsidRPr="007866D6" w:rsidRDefault="00967B78" w:rsidP="0029000F"/>
          <w:p w:rsidR="00967B78" w:rsidRPr="007866D6" w:rsidRDefault="00967B78" w:rsidP="0029000F"/>
          <w:p w:rsidR="00967B78" w:rsidRPr="007866D6" w:rsidRDefault="00967B78" w:rsidP="0029000F"/>
          <w:p w:rsidR="00967B78" w:rsidRPr="007866D6" w:rsidRDefault="00967B78" w:rsidP="0029000F"/>
        </w:tc>
        <w:tc>
          <w:tcPr>
            <w:tcW w:w="1985" w:type="dxa"/>
          </w:tcPr>
          <w:p w:rsidR="00967B78" w:rsidRPr="007866D6" w:rsidRDefault="00967B78" w:rsidP="0029000F"/>
        </w:tc>
        <w:tc>
          <w:tcPr>
            <w:tcW w:w="1417" w:type="dxa"/>
          </w:tcPr>
          <w:p w:rsidR="00967B78" w:rsidRPr="007866D6" w:rsidRDefault="00967B78" w:rsidP="0029000F"/>
        </w:tc>
      </w:tr>
      <w:tr w:rsidR="007866D6" w:rsidTr="007866D6">
        <w:tc>
          <w:tcPr>
            <w:tcW w:w="1384" w:type="dxa"/>
          </w:tcPr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</w:p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</w:p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</w:p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</w:p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Potassium</w:t>
            </w:r>
          </w:p>
        </w:tc>
        <w:tc>
          <w:tcPr>
            <w:tcW w:w="1134" w:type="dxa"/>
          </w:tcPr>
          <w:p w:rsidR="00967B78" w:rsidRPr="007866D6" w:rsidRDefault="00967B78" w:rsidP="00FE31B5">
            <w:pPr>
              <w:jc w:val="center"/>
            </w:pPr>
          </w:p>
          <w:p w:rsidR="00967B78" w:rsidRPr="007866D6" w:rsidRDefault="00967B78" w:rsidP="00FE31B5">
            <w:pPr>
              <w:jc w:val="center"/>
            </w:pPr>
          </w:p>
          <w:p w:rsidR="00967B78" w:rsidRPr="007866D6" w:rsidRDefault="00967B78" w:rsidP="00FE31B5">
            <w:pPr>
              <w:jc w:val="center"/>
            </w:pPr>
          </w:p>
          <w:p w:rsidR="00967B78" w:rsidRPr="007866D6" w:rsidRDefault="00967B78" w:rsidP="00FE31B5">
            <w:pPr>
              <w:jc w:val="center"/>
            </w:pPr>
          </w:p>
          <w:p w:rsidR="00967B78" w:rsidRPr="007866D6" w:rsidRDefault="00967B78" w:rsidP="00FE31B5">
            <w:pPr>
              <w:jc w:val="center"/>
            </w:pPr>
          </w:p>
        </w:tc>
        <w:tc>
          <w:tcPr>
            <w:tcW w:w="4394" w:type="dxa"/>
          </w:tcPr>
          <w:p w:rsidR="00967B78" w:rsidRPr="007866D6" w:rsidRDefault="00967B78" w:rsidP="0029000F"/>
          <w:p w:rsidR="00967B78" w:rsidRPr="007866D6" w:rsidRDefault="00967B78" w:rsidP="0029000F"/>
          <w:p w:rsidR="00967B78" w:rsidRPr="007866D6" w:rsidRDefault="00967B78" w:rsidP="0029000F"/>
          <w:p w:rsidR="00967B78" w:rsidRPr="007866D6" w:rsidRDefault="00967B78" w:rsidP="0029000F"/>
          <w:p w:rsidR="00967B78" w:rsidRPr="007866D6" w:rsidRDefault="00967B78" w:rsidP="0029000F"/>
          <w:p w:rsidR="00967B78" w:rsidRPr="007866D6" w:rsidRDefault="00967B78" w:rsidP="0029000F"/>
          <w:p w:rsidR="00967B78" w:rsidRPr="007866D6" w:rsidRDefault="00967B78" w:rsidP="0029000F"/>
          <w:p w:rsidR="00967B78" w:rsidRPr="007866D6" w:rsidRDefault="00967B78" w:rsidP="0029000F"/>
          <w:p w:rsidR="00967B78" w:rsidRPr="007866D6" w:rsidRDefault="00967B78" w:rsidP="0029000F"/>
        </w:tc>
        <w:tc>
          <w:tcPr>
            <w:tcW w:w="1985" w:type="dxa"/>
          </w:tcPr>
          <w:p w:rsidR="00967B78" w:rsidRPr="007866D6" w:rsidRDefault="00967B78" w:rsidP="0029000F"/>
        </w:tc>
        <w:tc>
          <w:tcPr>
            <w:tcW w:w="1417" w:type="dxa"/>
          </w:tcPr>
          <w:p w:rsidR="00967B78" w:rsidRPr="007866D6" w:rsidRDefault="00967B78" w:rsidP="0029000F"/>
        </w:tc>
      </w:tr>
    </w:tbl>
    <w:p w:rsidR="00FE31B5" w:rsidRPr="00FE31B5" w:rsidRDefault="00FE31B5" w:rsidP="0029000F">
      <w:pPr>
        <w:rPr>
          <w:sz w:val="24"/>
          <w:szCs w:val="24"/>
        </w:rPr>
      </w:pPr>
    </w:p>
    <w:p w:rsidR="00967B78" w:rsidRPr="004642C2" w:rsidRDefault="004642C2" w:rsidP="004642C2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4642C2">
        <w:rPr>
          <w:sz w:val="24"/>
          <w:szCs w:val="24"/>
        </w:rPr>
        <w:t xml:space="preserve">Identify </w:t>
      </w:r>
      <w:r w:rsidRPr="007866D6">
        <w:rPr>
          <w:b/>
          <w:sz w:val="24"/>
          <w:szCs w:val="24"/>
        </w:rPr>
        <w:t>two differences</w:t>
      </w:r>
      <w:r w:rsidR="007866D6">
        <w:rPr>
          <w:sz w:val="24"/>
          <w:szCs w:val="24"/>
        </w:rPr>
        <w:t xml:space="preserve"> between the alkali metals and the noble gases</w:t>
      </w:r>
      <w:r w:rsidRPr="004642C2"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1"/>
        <w:gridCol w:w="5151"/>
      </w:tblGrid>
      <w:tr w:rsidR="004642C2" w:rsidTr="004642C2">
        <w:tc>
          <w:tcPr>
            <w:tcW w:w="5151" w:type="dxa"/>
          </w:tcPr>
          <w:p w:rsidR="004642C2" w:rsidRDefault="004642C2" w:rsidP="00464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Alkali metals</w:t>
            </w:r>
          </w:p>
        </w:tc>
        <w:tc>
          <w:tcPr>
            <w:tcW w:w="5151" w:type="dxa"/>
          </w:tcPr>
          <w:p w:rsidR="004642C2" w:rsidRDefault="004642C2" w:rsidP="00464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Noble gases</w:t>
            </w:r>
          </w:p>
        </w:tc>
      </w:tr>
      <w:tr w:rsidR="004642C2" w:rsidTr="004642C2">
        <w:tc>
          <w:tcPr>
            <w:tcW w:w="5151" w:type="dxa"/>
          </w:tcPr>
          <w:p w:rsidR="004642C2" w:rsidRDefault="004642C2" w:rsidP="00967B78">
            <w:pPr>
              <w:rPr>
                <w:sz w:val="24"/>
                <w:szCs w:val="24"/>
              </w:rPr>
            </w:pPr>
          </w:p>
          <w:p w:rsidR="004642C2" w:rsidRDefault="004642C2" w:rsidP="00967B78">
            <w:pPr>
              <w:rPr>
                <w:sz w:val="24"/>
                <w:szCs w:val="24"/>
              </w:rPr>
            </w:pPr>
          </w:p>
          <w:p w:rsidR="007866D6" w:rsidRDefault="007866D6" w:rsidP="00967B78">
            <w:pPr>
              <w:rPr>
                <w:sz w:val="24"/>
                <w:szCs w:val="24"/>
              </w:rPr>
            </w:pPr>
          </w:p>
        </w:tc>
        <w:tc>
          <w:tcPr>
            <w:tcW w:w="5151" w:type="dxa"/>
          </w:tcPr>
          <w:p w:rsidR="004642C2" w:rsidRDefault="004642C2" w:rsidP="00967B78">
            <w:pPr>
              <w:rPr>
                <w:sz w:val="24"/>
                <w:szCs w:val="24"/>
              </w:rPr>
            </w:pPr>
          </w:p>
        </w:tc>
      </w:tr>
      <w:tr w:rsidR="004642C2" w:rsidTr="004642C2">
        <w:tc>
          <w:tcPr>
            <w:tcW w:w="5151" w:type="dxa"/>
          </w:tcPr>
          <w:p w:rsidR="004642C2" w:rsidRDefault="004642C2" w:rsidP="00967B78">
            <w:pPr>
              <w:rPr>
                <w:sz w:val="24"/>
                <w:szCs w:val="24"/>
              </w:rPr>
            </w:pPr>
          </w:p>
          <w:p w:rsidR="004642C2" w:rsidRDefault="004642C2" w:rsidP="00967B78">
            <w:pPr>
              <w:rPr>
                <w:sz w:val="24"/>
                <w:szCs w:val="24"/>
              </w:rPr>
            </w:pPr>
          </w:p>
          <w:p w:rsidR="007866D6" w:rsidRDefault="007866D6" w:rsidP="00967B78">
            <w:pPr>
              <w:rPr>
                <w:sz w:val="24"/>
                <w:szCs w:val="24"/>
              </w:rPr>
            </w:pPr>
          </w:p>
        </w:tc>
        <w:tc>
          <w:tcPr>
            <w:tcW w:w="5151" w:type="dxa"/>
          </w:tcPr>
          <w:p w:rsidR="004642C2" w:rsidRDefault="004642C2" w:rsidP="00967B78">
            <w:pPr>
              <w:rPr>
                <w:sz w:val="24"/>
                <w:szCs w:val="24"/>
              </w:rPr>
            </w:pPr>
          </w:p>
        </w:tc>
      </w:tr>
    </w:tbl>
    <w:p w:rsidR="0029000F" w:rsidRPr="00985196" w:rsidRDefault="00FE31B5" w:rsidP="0029000F">
      <w:pPr>
        <w:rPr>
          <w:b/>
          <w:sz w:val="24"/>
          <w:szCs w:val="24"/>
        </w:rPr>
      </w:pPr>
      <w:r w:rsidRPr="00985196">
        <w:rPr>
          <w:b/>
          <w:sz w:val="24"/>
          <w:szCs w:val="24"/>
        </w:rPr>
        <w:lastRenderedPageBreak/>
        <w:t xml:space="preserve">Question 2. </w:t>
      </w:r>
    </w:p>
    <w:p w:rsidR="00FE31B5" w:rsidRPr="00E60C30" w:rsidRDefault="00FE31B5" w:rsidP="00E60C3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60C30">
        <w:rPr>
          <w:sz w:val="24"/>
          <w:szCs w:val="24"/>
        </w:rPr>
        <w:t>The diagram below shows a simplified i</w:t>
      </w:r>
      <w:r w:rsidR="00C817D6" w:rsidRPr="00E60C30">
        <w:rPr>
          <w:sz w:val="24"/>
          <w:szCs w:val="24"/>
        </w:rPr>
        <w:t>llustration of the stages of mit</w:t>
      </w:r>
      <w:r w:rsidRPr="00E60C30">
        <w:rPr>
          <w:sz w:val="24"/>
          <w:szCs w:val="24"/>
        </w:rPr>
        <w:t xml:space="preserve">osis. However, the stages are not in the correct order. Identify the correct order and write the letters corresponding to each stage, in order on the line below. </w:t>
      </w:r>
    </w:p>
    <w:p w:rsidR="00685104" w:rsidRDefault="00305D94">
      <w:pPr>
        <w:rPr>
          <w:sz w:val="24"/>
          <w:szCs w:val="24"/>
        </w:rPr>
      </w:pPr>
      <w:r>
        <w:rPr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64384" behindDoc="1" locked="0" layoutInCell="1" allowOverlap="1" wp14:anchorId="53D8222C" wp14:editId="25A3E0A8">
            <wp:simplePos x="0" y="0"/>
            <wp:positionH relativeFrom="column">
              <wp:posOffset>-185420</wp:posOffset>
            </wp:positionH>
            <wp:positionV relativeFrom="paragraph">
              <wp:posOffset>22860</wp:posOffset>
            </wp:positionV>
            <wp:extent cx="4507230" cy="2433955"/>
            <wp:effectExtent l="0" t="0" r="0" b="0"/>
            <wp:wrapThrough wrapText="bothSides">
              <wp:wrapPolygon edited="0">
                <wp:start x="0" y="0"/>
                <wp:lineTo x="0" y="21470"/>
                <wp:lineTo x="21545" y="21470"/>
                <wp:lineTo x="2154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3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1B5">
        <w:rPr>
          <w:sz w:val="24"/>
          <w:szCs w:val="24"/>
        </w:rPr>
        <w:tab/>
      </w:r>
      <w:r w:rsidR="00FE31B5">
        <w:rPr>
          <w:sz w:val="24"/>
          <w:szCs w:val="24"/>
        </w:rPr>
        <w:tab/>
      </w:r>
      <w:r w:rsidR="00FE31B5">
        <w:rPr>
          <w:sz w:val="24"/>
          <w:szCs w:val="24"/>
        </w:rPr>
        <w:tab/>
      </w:r>
      <w:r w:rsidR="00FE31B5">
        <w:rPr>
          <w:sz w:val="24"/>
          <w:szCs w:val="24"/>
        </w:rPr>
        <w:tab/>
      </w:r>
      <w:r w:rsidR="00FE31B5">
        <w:rPr>
          <w:sz w:val="24"/>
          <w:szCs w:val="24"/>
        </w:rPr>
        <w:tab/>
      </w:r>
      <w:r w:rsidR="00FE31B5">
        <w:rPr>
          <w:sz w:val="24"/>
          <w:szCs w:val="24"/>
        </w:rPr>
        <w:tab/>
      </w:r>
      <w:r w:rsidR="00FE31B5">
        <w:rPr>
          <w:sz w:val="24"/>
          <w:szCs w:val="24"/>
        </w:rPr>
        <w:tab/>
      </w:r>
      <w:r w:rsidR="00FE31B5">
        <w:rPr>
          <w:sz w:val="24"/>
          <w:szCs w:val="24"/>
        </w:rPr>
        <w:tab/>
      </w:r>
      <w:r w:rsidR="00FE31B5">
        <w:rPr>
          <w:sz w:val="24"/>
          <w:szCs w:val="24"/>
        </w:rPr>
        <w:tab/>
      </w:r>
      <w:r w:rsidR="00FE31B5">
        <w:rPr>
          <w:sz w:val="24"/>
          <w:szCs w:val="24"/>
        </w:rPr>
        <w:tab/>
      </w:r>
      <w:r w:rsidR="00FE31B5">
        <w:rPr>
          <w:sz w:val="24"/>
          <w:szCs w:val="24"/>
        </w:rPr>
        <w:tab/>
      </w:r>
      <w:r w:rsidR="00967B78">
        <w:rPr>
          <w:sz w:val="24"/>
          <w:szCs w:val="24"/>
        </w:rPr>
        <w:tab/>
      </w:r>
      <w:r w:rsidR="00967B78">
        <w:rPr>
          <w:sz w:val="24"/>
          <w:szCs w:val="24"/>
        </w:rPr>
        <w:tab/>
      </w:r>
      <w:r w:rsidR="007866D6">
        <w:rPr>
          <w:sz w:val="24"/>
          <w:szCs w:val="24"/>
        </w:rPr>
        <w:tab/>
      </w:r>
      <w:r w:rsidR="004642C2">
        <w:rPr>
          <w:sz w:val="24"/>
          <w:szCs w:val="24"/>
        </w:rPr>
        <w:tab/>
      </w:r>
      <w:r w:rsidR="00FE31B5">
        <w:rPr>
          <w:sz w:val="24"/>
          <w:szCs w:val="24"/>
        </w:rPr>
        <w:t>(5 marks)</w:t>
      </w:r>
    </w:p>
    <w:p w:rsidR="00FE31B5" w:rsidRDefault="00FE31B5">
      <w:pPr>
        <w:rPr>
          <w:sz w:val="24"/>
          <w:szCs w:val="24"/>
        </w:rPr>
      </w:pPr>
    </w:p>
    <w:p w:rsidR="00C817D6" w:rsidRDefault="00C817D6">
      <w:pPr>
        <w:rPr>
          <w:sz w:val="24"/>
          <w:szCs w:val="24"/>
        </w:rPr>
      </w:pPr>
    </w:p>
    <w:p w:rsidR="00C817D6" w:rsidRDefault="00C817D6">
      <w:pPr>
        <w:rPr>
          <w:sz w:val="24"/>
          <w:szCs w:val="24"/>
        </w:rPr>
      </w:pPr>
    </w:p>
    <w:p w:rsidR="00C817D6" w:rsidRDefault="00C817D6">
      <w:pPr>
        <w:rPr>
          <w:sz w:val="24"/>
          <w:szCs w:val="24"/>
        </w:rPr>
      </w:pPr>
    </w:p>
    <w:p w:rsidR="007866D6" w:rsidRDefault="007866D6">
      <w:pPr>
        <w:rPr>
          <w:sz w:val="24"/>
          <w:szCs w:val="24"/>
        </w:rPr>
      </w:pPr>
    </w:p>
    <w:p w:rsidR="007866D6" w:rsidRDefault="007866D6">
      <w:pPr>
        <w:rPr>
          <w:sz w:val="24"/>
          <w:szCs w:val="24"/>
        </w:rPr>
      </w:pPr>
    </w:p>
    <w:p w:rsidR="00C817D6" w:rsidRDefault="00C817D6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E940B4" w:rsidRDefault="00E940B4">
      <w:pPr>
        <w:rPr>
          <w:sz w:val="24"/>
          <w:szCs w:val="24"/>
        </w:rPr>
      </w:pPr>
    </w:p>
    <w:p w:rsidR="00967B78" w:rsidRDefault="00E60C30" w:rsidP="00E60C3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Complete the table by identifying </w:t>
      </w:r>
      <w:r w:rsidRPr="00E60C30">
        <w:rPr>
          <w:b/>
          <w:sz w:val="24"/>
          <w:szCs w:val="24"/>
        </w:rPr>
        <w:t>two</w:t>
      </w:r>
      <w:r>
        <w:rPr>
          <w:sz w:val="24"/>
          <w:szCs w:val="24"/>
        </w:rPr>
        <w:t xml:space="preserve"> </w:t>
      </w:r>
      <w:r w:rsidRPr="000B233E">
        <w:rPr>
          <w:b/>
          <w:sz w:val="24"/>
          <w:szCs w:val="24"/>
        </w:rPr>
        <w:t>differences</w:t>
      </w:r>
      <w:r>
        <w:rPr>
          <w:sz w:val="24"/>
          <w:szCs w:val="24"/>
        </w:rPr>
        <w:t xml:space="preserve"> between mitosis and meiosis.</w:t>
      </w:r>
      <w:r>
        <w:rPr>
          <w:sz w:val="24"/>
          <w:szCs w:val="24"/>
        </w:rPr>
        <w:tab/>
      </w:r>
    </w:p>
    <w:p w:rsidR="00E940B4" w:rsidRPr="00E60C30" w:rsidRDefault="00E60C30" w:rsidP="004642C2">
      <w:pPr>
        <w:pStyle w:val="ListParagraph"/>
        <w:ind w:left="7920" w:firstLine="720"/>
        <w:rPr>
          <w:sz w:val="24"/>
          <w:szCs w:val="24"/>
        </w:rPr>
      </w:pPr>
      <w:r>
        <w:rPr>
          <w:sz w:val="24"/>
          <w:szCs w:val="24"/>
        </w:rPr>
        <w:t>(4 marks)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4788"/>
        <w:gridCol w:w="5526"/>
      </w:tblGrid>
      <w:tr w:rsidR="00E60C30" w:rsidTr="007866D6">
        <w:tc>
          <w:tcPr>
            <w:tcW w:w="4788" w:type="dxa"/>
          </w:tcPr>
          <w:p w:rsidR="00E60C30" w:rsidRDefault="00E60C30" w:rsidP="007866D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0B233E">
              <w:rPr>
                <w:sz w:val="24"/>
                <w:szCs w:val="24"/>
              </w:rPr>
              <w:t>ITOSIS</w:t>
            </w:r>
          </w:p>
        </w:tc>
        <w:tc>
          <w:tcPr>
            <w:tcW w:w="5526" w:type="dxa"/>
          </w:tcPr>
          <w:p w:rsidR="00E60C30" w:rsidRDefault="00E60C30" w:rsidP="007866D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0B233E">
              <w:rPr>
                <w:sz w:val="24"/>
                <w:szCs w:val="24"/>
              </w:rPr>
              <w:t>EIOSIS</w:t>
            </w:r>
          </w:p>
        </w:tc>
      </w:tr>
      <w:tr w:rsidR="00E60C30" w:rsidTr="007866D6">
        <w:tc>
          <w:tcPr>
            <w:tcW w:w="4788" w:type="dxa"/>
          </w:tcPr>
          <w:p w:rsidR="00E60C30" w:rsidRDefault="00E60C30" w:rsidP="007866D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Occurs in most cells of the body</w:t>
            </w:r>
          </w:p>
        </w:tc>
        <w:tc>
          <w:tcPr>
            <w:tcW w:w="5526" w:type="dxa"/>
          </w:tcPr>
          <w:p w:rsidR="00E60C30" w:rsidRDefault="00E60C30" w:rsidP="007866D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Occurs only in the gametes</w:t>
            </w:r>
          </w:p>
        </w:tc>
      </w:tr>
      <w:tr w:rsidR="00E60C30" w:rsidTr="007866D6">
        <w:tc>
          <w:tcPr>
            <w:tcW w:w="4788" w:type="dxa"/>
          </w:tcPr>
          <w:p w:rsidR="00E60C30" w:rsidRDefault="00E60C30">
            <w:pPr>
              <w:rPr>
                <w:sz w:val="24"/>
                <w:szCs w:val="24"/>
              </w:rPr>
            </w:pPr>
          </w:p>
          <w:p w:rsidR="000B233E" w:rsidRDefault="000B233E">
            <w:pPr>
              <w:rPr>
                <w:sz w:val="24"/>
                <w:szCs w:val="24"/>
              </w:rPr>
            </w:pPr>
          </w:p>
          <w:p w:rsidR="000B233E" w:rsidRDefault="000B233E">
            <w:pPr>
              <w:rPr>
                <w:sz w:val="24"/>
                <w:szCs w:val="24"/>
              </w:rPr>
            </w:pPr>
          </w:p>
          <w:p w:rsidR="007866D6" w:rsidRDefault="007866D6">
            <w:pPr>
              <w:rPr>
                <w:sz w:val="24"/>
                <w:szCs w:val="24"/>
              </w:rPr>
            </w:pPr>
          </w:p>
          <w:p w:rsidR="007866D6" w:rsidRDefault="007866D6">
            <w:pPr>
              <w:rPr>
                <w:sz w:val="24"/>
                <w:szCs w:val="24"/>
              </w:rPr>
            </w:pPr>
          </w:p>
        </w:tc>
        <w:tc>
          <w:tcPr>
            <w:tcW w:w="5526" w:type="dxa"/>
          </w:tcPr>
          <w:p w:rsidR="00E60C30" w:rsidRDefault="00E60C30">
            <w:pPr>
              <w:rPr>
                <w:sz w:val="24"/>
                <w:szCs w:val="24"/>
              </w:rPr>
            </w:pPr>
          </w:p>
        </w:tc>
      </w:tr>
      <w:tr w:rsidR="00E60C30" w:rsidTr="007866D6">
        <w:tc>
          <w:tcPr>
            <w:tcW w:w="4788" w:type="dxa"/>
          </w:tcPr>
          <w:p w:rsidR="00E60C30" w:rsidRDefault="00E60C30">
            <w:pPr>
              <w:rPr>
                <w:sz w:val="24"/>
                <w:szCs w:val="24"/>
              </w:rPr>
            </w:pPr>
          </w:p>
          <w:p w:rsidR="000B233E" w:rsidRDefault="000B233E">
            <w:pPr>
              <w:rPr>
                <w:sz w:val="24"/>
                <w:szCs w:val="24"/>
              </w:rPr>
            </w:pPr>
          </w:p>
          <w:p w:rsidR="007866D6" w:rsidRDefault="007866D6">
            <w:pPr>
              <w:rPr>
                <w:sz w:val="24"/>
                <w:szCs w:val="24"/>
              </w:rPr>
            </w:pPr>
          </w:p>
          <w:p w:rsidR="007866D6" w:rsidRDefault="007866D6">
            <w:pPr>
              <w:rPr>
                <w:sz w:val="24"/>
                <w:szCs w:val="24"/>
              </w:rPr>
            </w:pPr>
          </w:p>
          <w:p w:rsidR="000B233E" w:rsidRDefault="000B233E">
            <w:pPr>
              <w:rPr>
                <w:sz w:val="24"/>
                <w:szCs w:val="24"/>
              </w:rPr>
            </w:pPr>
          </w:p>
        </w:tc>
        <w:tc>
          <w:tcPr>
            <w:tcW w:w="5526" w:type="dxa"/>
          </w:tcPr>
          <w:p w:rsidR="00E60C30" w:rsidRDefault="00E60C30">
            <w:pPr>
              <w:rPr>
                <w:sz w:val="24"/>
                <w:szCs w:val="24"/>
              </w:rPr>
            </w:pPr>
          </w:p>
        </w:tc>
      </w:tr>
    </w:tbl>
    <w:p w:rsidR="00C817D6" w:rsidRDefault="00C817D6">
      <w:pPr>
        <w:rPr>
          <w:sz w:val="24"/>
          <w:szCs w:val="24"/>
        </w:rPr>
      </w:pPr>
    </w:p>
    <w:p w:rsidR="004642C2" w:rsidRDefault="004642C2">
      <w:pPr>
        <w:rPr>
          <w:sz w:val="24"/>
          <w:szCs w:val="24"/>
        </w:rPr>
      </w:pPr>
    </w:p>
    <w:p w:rsidR="00C817D6" w:rsidRPr="00985196" w:rsidRDefault="00C817D6">
      <w:pPr>
        <w:rPr>
          <w:b/>
          <w:sz w:val="24"/>
          <w:szCs w:val="24"/>
        </w:rPr>
      </w:pPr>
      <w:r w:rsidRPr="00985196">
        <w:rPr>
          <w:b/>
          <w:sz w:val="24"/>
          <w:szCs w:val="24"/>
        </w:rPr>
        <w:lastRenderedPageBreak/>
        <w:t xml:space="preserve">Question 3. </w:t>
      </w:r>
    </w:p>
    <w:p w:rsidR="00C817D6" w:rsidRDefault="00C817D6">
      <w:pPr>
        <w:rPr>
          <w:sz w:val="24"/>
          <w:szCs w:val="24"/>
        </w:rPr>
      </w:pPr>
      <w:r>
        <w:rPr>
          <w:sz w:val="24"/>
          <w:szCs w:val="24"/>
        </w:rPr>
        <w:t xml:space="preserve">Consider the following pedigree for hair colour in mice. Mice can have either black coats (B) or brown coats (b). Black coats are dominant to brown. </w:t>
      </w:r>
    </w:p>
    <w:p w:rsidR="00C817D6" w:rsidRDefault="00C817D6">
      <w:pPr>
        <w:rPr>
          <w:sz w:val="24"/>
          <w:szCs w:val="24"/>
        </w:rPr>
      </w:pPr>
    </w:p>
    <w:p w:rsidR="00C817D6" w:rsidRDefault="007866D6">
      <w:pPr>
        <w:rPr>
          <w:sz w:val="24"/>
          <w:szCs w:val="24"/>
        </w:rPr>
      </w:pPr>
      <w:r>
        <w:rPr>
          <w:rFonts w:cs="Calibri"/>
          <w:noProof/>
          <w:sz w:val="28"/>
          <w:szCs w:val="28"/>
          <w:lang w:val="en-AU" w:eastAsia="en-AU"/>
        </w:rPr>
        <w:pict>
          <v:rect id="_x0000_s1030" style="position:absolute;margin-left:184.6pt;margin-top:163.85pt;width:25.25pt;height:29pt;z-index:251666432" strokecolor="white [3212]"/>
        </w:pict>
      </w:r>
      <w:r w:rsidR="00F33D37">
        <w:rPr>
          <w:rFonts w:cs="Calibri"/>
          <w:noProof/>
          <w:sz w:val="28"/>
          <w:szCs w:val="28"/>
          <w:lang w:val="en-AU" w:eastAsia="en-AU"/>
        </w:rPr>
        <w:pict>
          <v:rect id="_x0000_s1029" style="position:absolute;margin-left:143.05pt;margin-top:129.8pt;width:20.6pt;height:23.4pt;z-index:251665408" strokecolor="white [3212]"/>
        </w:pict>
      </w:r>
      <w:r w:rsidRPr="00354014">
        <w:rPr>
          <w:rFonts w:cs="Calibri"/>
          <w:sz w:val="28"/>
          <w:szCs w:val="28"/>
        </w:rPr>
        <w:object w:dxaOrig="3365" w:dyaOrig="1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85pt;height:187.95pt" o:ole="">
            <v:imagedata r:id="rId11" o:title=""/>
          </v:shape>
          <o:OLEObject Type="Embed" ProgID="MSDraw" ShapeID="_x0000_i1025" DrawAspect="Content" ObjectID="_1556708723" r:id="rId12"/>
        </w:object>
      </w:r>
    </w:p>
    <w:p w:rsidR="00C817D6" w:rsidRDefault="00C817D6">
      <w:pPr>
        <w:rPr>
          <w:sz w:val="24"/>
          <w:szCs w:val="24"/>
        </w:rPr>
      </w:pPr>
    </w:p>
    <w:p w:rsidR="008307C0" w:rsidRDefault="008307C0" w:rsidP="00967B78">
      <w:pPr>
        <w:pStyle w:val="ListParagraph"/>
        <w:rPr>
          <w:sz w:val="24"/>
          <w:szCs w:val="24"/>
        </w:rPr>
      </w:pPr>
    </w:p>
    <w:p w:rsidR="008307C0" w:rsidRDefault="00B06DEA" w:rsidP="008307C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oval id="_x0000_s1027" style="position:absolute;left:0;text-align:left;margin-left:218.8pt;margin-top:12.05pt;width:24.35pt;height:20.55pt;z-index:251659264"/>
        </w:pict>
      </w:r>
      <w:r>
        <w:rPr>
          <w:noProof/>
          <w:sz w:val="24"/>
          <w:szCs w:val="24"/>
        </w:rPr>
        <w:pict>
          <v:rect id="_x0000_s1026" style="position:absolute;left:0;text-align:left;margin-left:31.8pt;margin-top:12.05pt;width:20.55pt;height:20.55pt;z-index:251658240"/>
        </w:pict>
      </w:r>
    </w:p>
    <w:p w:rsidR="008307C0" w:rsidRDefault="00967B78" w:rsidP="008307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Male</w:t>
      </w:r>
      <w:r w:rsidR="008307C0">
        <w:rPr>
          <w:sz w:val="24"/>
          <w:szCs w:val="24"/>
        </w:rPr>
        <w:tab/>
      </w:r>
      <w:r w:rsidR="008307C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Female</w:t>
      </w:r>
      <w:r w:rsidR="008307C0">
        <w:rPr>
          <w:sz w:val="24"/>
          <w:szCs w:val="24"/>
        </w:rPr>
        <w:tab/>
        <w:t xml:space="preserve">  </w:t>
      </w:r>
      <w:r w:rsidR="008307C0">
        <w:rPr>
          <w:sz w:val="24"/>
          <w:szCs w:val="24"/>
        </w:rPr>
        <w:tab/>
        <w:t xml:space="preserve">        </w:t>
      </w:r>
    </w:p>
    <w:p w:rsidR="008307C0" w:rsidRDefault="008307C0" w:rsidP="008307C0">
      <w:pPr>
        <w:pStyle w:val="ListParagraph"/>
        <w:rPr>
          <w:sz w:val="24"/>
          <w:szCs w:val="24"/>
        </w:rPr>
      </w:pPr>
    </w:p>
    <w:p w:rsidR="00C817D6" w:rsidRDefault="00C817D6" w:rsidP="008307C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817D6">
        <w:rPr>
          <w:sz w:val="24"/>
          <w:szCs w:val="24"/>
        </w:rPr>
        <w:t>What is the genotype for brown coat</w:t>
      </w:r>
      <w:r>
        <w:rPr>
          <w:sz w:val="24"/>
          <w:szCs w:val="24"/>
        </w:rPr>
        <w:t>s? ________________________________</w:t>
      </w:r>
      <w:r w:rsidR="004642C2">
        <w:rPr>
          <w:sz w:val="24"/>
          <w:szCs w:val="24"/>
        </w:rPr>
        <w:tab/>
      </w:r>
      <w:r w:rsidRPr="00C817D6">
        <w:rPr>
          <w:sz w:val="24"/>
          <w:szCs w:val="24"/>
        </w:rPr>
        <w:t>(1 mark)</w:t>
      </w:r>
    </w:p>
    <w:p w:rsidR="008307C0" w:rsidRDefault="008307C0" w:rsidP="008307C0">
      <w:pPr>
        <w:pStyle w:val="ListParagraph"/>
        <w:rPr>
          <w:sz w:val="24"/>
          <w:szCs w:val="24"/>
        </w:rPr>
      </w:pPr>
    </w:p>
    <w:p w:rsidR="00C817D6" w:rsidRDefault="00C817D6" w:rsidP="008307C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817D6">
        <w:rPr>
          <w:sz w:val="24"/>
          <w:szCs w:val="24"/>
        </w:rPr>
        <w:t>Which individuals have brown coats</w:t>
      </w:r>
      <w:r>
        <w:rPr>
          <w:sz w:val="24"/>
          <w:szCs w:val="24"/>
        </w:rPr>
        <w:t>? _________________________________</w:t>
      </w:r>
      <w:r w:rsidR="004642C2">
        <w:rPr>
          <w:sz w:val="24"/>
          <w:szCs w:val="24"/>
        </w:rPr>
        <w:tab/>
      </w:r>
      <w:r w:rsidRPr="00C817D6">
        <w:rPr>
          <w:sz w:val="24"/>
          <w:szCs w:val="24"/>
        </w:rPr>
        <w:t>(2 marks)</w:t>
      </w:r>
    </w:p>
    <w:p w:rsidR="008307C0" w:rsidRDefault="008307C0" w:rsidP="008307C0">
      <w:pPr>
        <w:pStyle w:val="ListParagraph"/>
        <w:rPr>
          <w:sz w:val="24"/>
          <w:szCs w:val="24"/>
        </w:rPr>
      </w:pPr>
    </w:p>
    <w:p w:rsidR="00C817D6" w:rsidRDefault="00C817D6" w:rsidP="008307C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817D6">
        <w:rPr>
          <w:sz w:val="24"/>
          <w:szCs w:val="24"/>
        </w:rPr>
        <w:t>How are individuals 10 and 11 related to each other</w:t>
      </w:r>
      <w:r>
        <w:rPr>
          <w:sz w:val="24"/>
          <w:szCs w:val="24"/>
        </w:rPr>
        <w:t>? ________________</w:t>
      </w:r>
      <w:r w:rsidRPr="00C817D6">
        <w:rPr>
          <w:sz w:val="24"/>
          <w:szCs w:val="24"/>
        </w:rPr>
        <w:t>____</w:t>
      </w:r>
      <w:r w:rsidR="004642C2">
        <w:rPr>
          <w:sz w:val="24"/>
          <w:szCs w:val="24"/>
        </w:rPr>
        <w:tab/>
      </w:r>
      <w:r w:rsidRPr="00C817D6">
        <w:rPr>
          <w:sz w:val="24"/>
          <w:szCs w:val="24"/>
        </w:rPr>
        <w:t xml:space="preserve"> (1 mark)</w:t>
      </w:r>
    </w:p>
    <w:p w:rsidR="008307C0" w:rsidRPr="00C817D6" w:rsidRDefault="008307C0" w:rsidP="008307C0">
      <w:pPr>
        <w:pStyle w:val="ListParagraph"/>
        <w:rPr>
          <w:sz w:val="24"/>
          <w:szCs w:val="24"/>
        </w:rPr>
      </w:pPr>
    </w:p>
    <w:p w:rsidR="00C817D6" w:rsidRDefault="00C817D6" w:rsidP="008307C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817D6">
        <w:rPr>
          <w:sz w:val="24"/>
          <w:szCs w:val="24"/>
        </w:rPr>
        <w:t>Individuals 6 and 7 are 'carriers' of the brown allele. What is meant by the term carrier?</w:t>
      </w:r>
    </w:p>
    <w:p w:rsidR="00C817D6" w:rsidRPr="00C817D6" w:rsidRDefault="00C817D6" w:rsidP="008307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="004642C2">
        <w:rPr>
          <w:sz w:val="24"/>
          <w:szCs w:val="24"/>
        </w:rPr>
        <w:tab/>
      </w:r>
      <w:r>
        <w:rPr>
          <w:sz w:val="24"/>
          <w:szCs w:val="24"/>
        </w:rPr>
        <w:t xml:space="preserve">  (2 marks)</w:t>
      </w:r>
    </w:p>
    <w:p w:rsidR="00C817D6" w:rsidRDefault="00C817D6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C817D6" w:rsidRDefault="00C817D6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967B78" w:rsidRDefault="00967B78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967B78" w:rsidRDefault="00967B78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E940B4" w:rsidRDefault="00E940B4">
      <w:pPr>
        <w:rPr>
          <w:sz w:val="24"/>
          <w:szCs w:val="24"/>
        </w:rPr>
      </w:pPr>
    </w:p>
    <w:p w:rsidR="008307C0" w:rsidRPr="00985196" w:rsidRDefault="008307C0">
      <w:pPr>
        <w:rPr>
          <w:b/>
          <w:sz w:val="24"/>
          <w:szCs w:val="24"/>
        </w:rPr>
      </w:pPr>
      <w:r w:rsidRPr="00985196">
        <w:rPr>
          <w:b/>
          <w:sz w:val="24"/>
          <w:szCs w:val="24"/>
        </w:rPr>
        <w:lastRenderedPageBreak/>
        <w:t xml:space="preserve">Question 4. </w:t>
      </w:r>
    </w:p>
    <w:p w:rsidR="008307C0" w:rsidRDefault="008307C0">
      <w:pPr>
        <w:rPr>
          <w:sz w:val="24"/>
          <w:szCs w:val="24"/>
        </w:rPr>
      </w:pPr>
      <w:r>
        <w:rPr>
          <w:sz w:val="24"/>
          <w:szCs w:val="24"/>
        </w:rPr>
        <w:t xml:space="preserve">Having dimples (D) in your cheeks is dominant to having no dimples (d). </w:t>
      </w:r>
    </w:p>
    <w:p w:rsidR="00967B78" w:rsidRDefault="00CC2966" w:rsidP="008307C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Write the p</w:t>
      </w:r>
      <w:r w:rsidR="00967B78">
        <w:rPr>
          <w:sz w:val="24"/>
          <w:szCs w:val="24"/>
        </w:rPr>
        <w:t xml:space="preserve">ossible genotypes and phenotypes for this trait. </w:t>
      </w:r>
      <w:r w:rsidR="00967B78">
        <w:rPr>
          <w:sz w:val="24"/>
          <w:szCs w:val="24"/>
        </w:rPr>
        <w:tab/>
      </w:r>
      <w:r w:rsidR="00967B78">
        <w:rPr>
          <w:sz w:val="24"/>
          <w:szCs w:val="24"/>
        </w:rPr>
        <w:tab/>
      </w:r>
      <w:r w:rsidR="004642C2">
        <w:rPr>
          <w:sz w:val="24"/>
          <w:szCs w:val="24"/>
        </w:rPr>
        <w:tab/>
      </w:r>
      <w:r w:rsidR="00967B78">
        <w:rPr>
          <w:sz w:val="24"/>
          <w:szCs w:val="24"/>
        </w:rPr>
        <w:t>(6 marks)</w:t>
      </w:r>
    </w:p>
    <w:p w:rsidR="00CC2966" w:rsidRDefault="00CC2966" w:rsidP="00CC2966">
      <w:pPr>
        <w:pStyle w:val="ListParagraph"/>
        <w:rPr>
          <w:sz w:val="24"/>
          <w:szCs w:val="24"/>
        </w:rPr>
      </w:pPr>
    </w:p>
    <w:p w:rsidR="00967B78" w:rsidRDefault="00967B78" w:rsidP="00CC29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Genotypes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Phenotypes</w:t>
      </w:r>
    </w:p>
    <w:p w:rsidR="00967B78" w:rsidRDefault="00967B78" w:rsidP="00CC2966">
      <w:pPr>
        <w:pStyle w:val="ListParagraph"/>
        <w:rPr>
          <w:sz w:val="24"/>
          <w:szCs w:val="24"/>
        </w:rPr>
      </w:pPr>
    </w:p>
    <w:p w:rsidR="00967B78" w:rsidRDefault="00967B78" w:rsidP="00967B78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</w:t>
      </w:r>
    </w:p>
    <w:p w:rsidR="00967B78" w:rsidRDefault="00967B78" w:rsidP="00967B78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</w:t>
      </w:r>
    </w:p>
    <w:p w:rsidR="00967B78" w:rsidRDefault="00967B78" w:rsidP="00967B78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</w:t>
      </w:r>
    </w:p>
    <w:p w:rsidR="00967B78" w:rsidRDefault="00967B78" w:rsidP="00CC2966">
      <w:pPr>
        <w:pStyle w:val="ListParagraph"/>
        <w:rPr>
          <w:sz w:val="24"/>
          <w:szCs w:val="24"/>
        </w:rPr>
      </w:pPr>
    </w:p>
    <w:p w:rsidR="00967B78" w:rsidRDefault="00967B78" w:rsidP="00CC2966">
      <w:pPr>
        <w:pStyle w:val="ListParagraph"/>
        <w:ind w:left="0"/>
        <w:rPr>
          <w:sz w:val="24"/>
          <w:szCs w:val="24"/>
        </w:rPr>
      </w:pPr>
    </w:p>
    <w:p w:rsidR="00CC2966" w:rsidRDefault="00CC2966" w:rsidP="00CC2966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CC2966">
        <w:rPr>
          <w:sz w:val="24"/>
          <w:szCs w:val="24"/>
        </w:rPr>
        <w:t>heterozygous</w:t>
      </w:r>
      <w:r>
        <w:rPr>
          <w:sz w:val="24"/>
          <w:szCs w:val="24"/>
        </w:rPr>
        <w:t xml:space="preserve"> man, who has dimples, has children with a woman with no dimples.</w:t>
      </w:r>
    </w:p>
    <w:p w:rsidR="00CC2966" w:rsidRDefault="00CC2966" w:rsidP="00CC2966">
      <w:pPr>
        <w:pStyle w:val="ListParagraph"/>
        <w:ind w:left="0"/>
        <w:rPr>
          <w:sz w:val="24"/>
          <w:szCs w:val="24"/>
        </w:rPr>
      </w:pPr>
    </w:p>
    <w:p w:rsidR="008307C0" w:rsidRDefault="00967B78" w:rsidP="008307C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Draw a P</w:t>
      </w:r>
      <w:r w:rsidR="008307C0">
        <w:rPr>
          <w:sz w:val="24"/>
          <w:szCs w:val="24"/>
        </w:rPr>
        <w:t xml:space="preserve">unnett square to show the potential offspring these two individuals can produce. </w:t>
      </w:r>
    </w:p>
    <w:p w:rsidR="00CC2966" w:rsidRDefault="00CC2966" w:rsidP="00CC29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642C2">
        <w:rPr>
          <w:sz w:val="24"/>
          <w:szCs w:val="24"/>
        </w:rPr>
        <w:tab/>
      </w:r>
      <w:r>
        <w:rPr>
          <w:sz w:val="24"/>
          <w:szCs w:val="24"/>
        </w:rPr>
        <w:t>(3 marks)</w:t>
      </w:r>
    </w:p>
    <w:p w:rsidR="008307C0" w:rsidRDefault="008307C0" w:rsidP="008307C0">
      <w:pPr>
        <w:pStyle w:val="ListParagraph"/>
        <w:rPr>
          <w:sz w:val="24"/>
          <w:szCs w:val="24"/>
        </w:rPr>
      </w:pPr>
    </w:p>
    <w:p w:rsidR="008307C0" w:rsidRDefault="008307C0" w:rsidP="008307C0">
      <w:pPr>
        <w:pStyle w:val="ListParagraph"/>
        <w:rPr>
          <w:sz w:val="24"/>
          <w:szCs w:val="24"/>
        </w:rPr>
      </w:pPr>
    </w:p>
    <w:p w:rsidR="008307C0" w:rsidRDefault="008307C0" w:rsidP="008307C0">
      <w:pPr>
        <w:pStyle w:val="ListParagraph"/>
        <w:rPr>
          <w:sz w:val="24"/>
          <w:szCs w:val="24"/>
        </w:rPr>
      </w:pPr>
    </w:p>
    <w:p w:rsidR="008307C0" w:rsidRDefault="008307C0" w:rsidP="008307C0">
      <w:pPr>
        <w:pStyle w:val="ListParagraph"/>
        <w:rPr>
          <w:sz w:val="24"/>
          <w:szCs w:val="24"/>
        </w:rPr>
      </w:pPr>
    </w:p>
    <w:p w:rsidR="008307C0" w:rsidRDefault="008307C0" w:rsidP="008307C0">
      <w:pPr>
        <w:pStyle w:val="ListParagraph"/>
        <w:rPr>
          <w:sz w:val="24"/>
          <w:szCs w:val="24"/>
        </w:rPr>
      </w:pPr>
    </w:p>
    <w:p w:rsidR="008307C0" w:rsidRDefault="008307C0" w:rsidP="008307C0">
      <w:pPr>
        <w:pStyle w:val="ListParagraph"/>
        <w:rPr>
          <w:sz w:val="24"/>
          <w:szCs w:val="24"/>
        </w:rPr>
      </w:pPr>
    </w:p>
    <w:p w:rsidR="008307C0" w:rsidRDefault="008307C0" w:rsidP="008307C0">
      <w:pPr>
        <w:pStyle w:val="ListParagraph"/>
        <w:rPr>
          <w:sz w:val="24"/>
          <w:szCs w:val="24"/>
        </w:rPr>
      </w:pPr>
    </w:p>
    <w:p w:rsidR="008307C0" w:rsidRDefault="008307C0" w:rsidP="008307C0">
      <w:pPr>
        <w:pStyle w:val="ListParagraph"/>
        <w:rPr>
          <w:sz w:val="24"/>
          <w:szCs w:val="24"/>
        </w:rPr>
      </w:pPr>
    </w:p>
    <w:p w:rsidR="008307C0" w:rsidRDefault="008307C0" w:rsidP="008307C0">
      <w:pPr>
        <w:pStyle w:val="ListParagraph"/>
        <w:rPr>
          <w:sz w:val="24"/>
          <w:szCs w:val="24"/>
        </w:rPr>
      </w:pPr>
    </w:p>
    <w:p w:rsidR="00CC2966" w:rsidRDefault="00CC2966" w:rsidP="00CC2966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probability (%) that they produce a child with no dimples? _________ </w:t>
      </w:r>
    </w:p>
    <w:p w:rsidR="00CC2966" w:rsidRDefault="00CC2966" w:rsidP="00CC29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642C2">
        <w:rPr>
          <w:sz w:val="24"/>
          <w:szCs w:val="24"/>
        </w:rPr>
        <w:tab/>
      </w:r>
      <w:r>
        <w:rPr>
          <w:sz w:val="24"/>
          <w:szCs w:val="24"/>
        </w:rPr>
        <w:t>(1 mark)</w:t>
      </w:r>
    </w:p>
    <w:p w:rsidR="00CC2966" w:rsidRDefault="00CC2966" w:rsidP="00CC2966">
      <w:pPr>
        <w:pStyle w:val="ListParagraph"/>
        <w:rPr>
          <w:sz w:val="24"/>
          <w:szCs w:val="24"/>
        </w:rPr>
      </w:pPr>
    </w:p>
    <w:p w:rsidR="00CC2966" w:rsidRDefault="00CC2966" w:rsidP="00CC2966">
      <w:pPr>
        <w:pStyle w:val="ListParagraph"/>
        <w:rPr>
          <w:sz w:val="24"/>
          <w:szCs w:val="24"/>
        </w:rPr>
      </w:pPr>
    </w:p>
    <w:p w:rsidR="00967B78" w:rsidRDefault="00967B78" w:rsidP="00CC2966">
      <w:pPr>
        <w:pStyle w:val="ListParagraph"/>
        <w:rPr>
          <w:sz w:val="24"/>
          <w:szCs w:val="24"/>
        </w:rPr>
      </w:pPr>
    </w:p>
    <w:p w:rsidR="00CC2966" w:rsidRDefault="00CC2966" w:rsidP="00CC29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C2966" w:rsidRPr="00CC2966" w:rsidRDefault="00CC2966" w:rsidP="00CC2966">
      <w:pPr>
        <w:pStyle w:val="ListParagraph"/>
        <w:rPr>
          <w:sz w:val="24"/>
          <w:szCs w:val="24"/>
        </w:rPr>
      </w:pPr>
    </w:p>
    <w:p w:rsidR="008307C0" w:rsidRDefault="008307C0">
      <w:pPr>
        <w:rPr>
          <w:sz w:val="24"/>
          <w:szCs w:val="24"/>
        </w:rPr>
      </w:pPr>
    </w:p>
    <w:p w:rsidR="008307C0" w:rsidRDefault="008307C0">
      <w:pPr>
        <w:rPr>
          <w:sz w:val="24"/>
          <w:szCs w:val="24"/>
        </w:rPr>
      </w:pPr>
    </w:p>
    <w:p w:rsidR="004642C2" w:rsidRDefault="004642C2">
      <w:pPr>
        <w:rPr>
          <w:sz w:val="24"/>
          <w:szCs w:val="24"/>
        </w:rPr>
      </w:pPr>
    </w:p>
    <w:p w:rsidR="000B233E" w:rsidRDefault="00CC2966" w:rsidP="000B233E">
      <w:pPr>
        <w:rPr>
          <w:b/>
          <w:sz w:val="24"/>
          <w:szCs w:val="24"/>
        </w:rPr>
      </w:pPr>
      <w:r w:rsidRPr="00985196">
        <w:rPr>
          <w:b/>
          <w:sz w:val="24"/>
          <w:szCs w:val="24"/>
        </w:rPr>
        <w:lastRenderedPageBreak/>
        <w:t xml:space="preserve">Question 5. </w:t>
      </w:r>
    </w:p>
    <w:p w:rsidR="007C53C9" w:rsidRPr="00F33D37" w:rsidRDefault="007C53C9" w:rsidP="000B233E">
      <w:pPr>
        <w:rPr>
          <w:b/>
          <w:sz w:val="24"/>
          <w:szCs w:val="24"/>
        </w:rPr>
      </w:pPr>
      <w:r>
        <w:rPr>
          <w:b/>
          <w:sz w:val="24"/>
          <w:szCs w:val="24"/>
        </w:rPr>
        <w:t>W</w:t>
      </w:r>
      <w:r w:rsidR="004642C2">
        <w:rPr>
          <w:b/>
          <w:sz w:val="24"/>
          <w:szCs w:val="24"/>
        </w:rPr>
        <w:t>ork</w:t>
      </w:r>
      <w:r>
        <w:rPr>
          <w:b/>
          <w:sz w:val="24"/>
          <w:szCs w:val="24"/>
        </w:rPr>
        <w:t>= f</w:t>
      </w:r>
      <w:r w:rsidR="004642C2">
        <w:rPr>
          <w:b/>
          <w:sz w:val="24"/>
          <w:szCs w:val="24"/>
        </w:rPr>
        <w:t xml:space="preserve"> </w:t>
      </w:r>
      <w:r w:rsidR="004642C2" w:rsidRPr="004642C2">
        <w:rPr>
          <w:sz w:val="24"/>
          <w:szCs w:val="24"/>
        </w:rPr>
        <w:t>x</w:t>
      </w:r>
      <w:r w:rsidR="004642C2">
        <w:rPr>
          <w:b/>
          <w:sz w:val="24"/>
          <w:szCs w:val="24"/>
        </w:rPr>
        <w:t xml:space="preserve"> </w:t>
      </w:r>
      <w:r w:rsidRPr="004642C2">
        <w:rPr>
          <w:b/>
          <w:sz w:val="24"/>
          <w:szCs w:val="24"/>
        </w:rPr>
        <w:t>d</w:t>
      </w:r>
      <w:r w:rsidR="00F33D37">
        <w:rPr>
          <w:b/>
          <w:sz w:val="24"/>
          <w:szCs w:val="24"/>
        </w:rPr>
        <w:tab/>
      </w:r>
      <w:r w:rsidR="00F33D37">
        <w:rPr>
          <w:b/>
          <w:sz w:val="24"/>
          <w:szCs w:val="24"/>
        </w:rPr>
        <w:tab/>
      </w:r>
      <w:r w:rsidR="00F33D37">
        <w:rPr>
          <w:b/>
          <w:sz w:val="24"/>
          <w:szCs w:val="24"/>
        </w:rPr>
        <w:tab/>
        <w:t xml:space="preserve">Gravitational Potential Energy (J) = m </w:t>
      </w:r>
      <w:r w:rsidR="00F33D37">
        <w:rPr>
          <w:sz w:val="24"/>
          <w:szCs w:val="24"/>
        </w:rPr>
        <w:t xml:space="preserve">x </w:t>
      </w:r>
      <w:r w:rsidR="00F33D37" w:rsidRPr="004642C2">
        <w:rPr>
          <w:b/>
          <w:sz w:val="24"/>
          <w:szCs w:val="24"/>
        </w:rPr>
        <w:t>g</w:t>
      </w:r>
      <w:r w:rsidR="00F33D37">
        <w:rPr>
          <w:b/>
          <w:sz w:val="24"/>
          <w:szCs w:val="24"/>
        </w:rPr>
        <w:t xml:space="preserve"> </w:t>
      </w:r>
      <w:r w:rsidR="00F33D37">
        <w:rPr>
          <w:sz w:val="24"/>
          <w:szCs w:val="24"/>
        </w:rPr>
        <w:t xml:space="preserve">x </w:t>
      </w:r>
      <w:r w:rsidR="004642C2">
        <w:rPr>
          <w:b/>
          <w:sz w:val="24"/>
          <w:szCs w:val="24"/>
        </w:rPr>
        <w:t xml:space="preserve">h      </w:t>
      </w:r>
      <w:r w:rsidR="004642C2" w:rsidRPr="004642C2">
        <w:rPr>
          <w:sz w:val="24"/>
          <w:szCs w:val="24"/>
        </w:rPr>
        <w:t>where g=9.8 m/s</w:t>
      </w:r>
    </w:p>
    <w:p w:rsidR="000B233E" w:rsidRDefault="000B233E" w:rsidP="000B233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B233E">
        <w:rPr>
          <w:sz w:val="24"/>
          <w:szCs w:val="24"/>
        </w:rPr>
        <w:t xml:space="preserve">An elastic band is stretched back and then released. It travels a distance of 5 metres. If the force required to pull the elastic band was 5 Newtons, calculate the amount of work done. </w:t>
      </w:r>
      <w:r>
        <w:rPr>
          <w:sz w:val="24"/>
          <w:szCs w:val="24"/>
        </w:rPr>
        <w:t xml:space="preserve">Show your working. </w:t>
      </w:r>
    </w:p>
    <w:p w:rsidR="000B233E" w:rsidRDefault="000B233E" w:rsidP="000B233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642C2">
        <w:rPr>
          <w:sz w:val="24"/>
          <w:szCs w:val="24"/>
        </w:rPr>
        <w:tab/>
      </w:r>
      <w:r>
        <w:rPr>
          <w:sz w:val="24"/>
          <w:szCs w:val="24"/>
        </w:rPr>
        <w:t>(2 marks)</w:t>
      </w:r>
    </w:p>
    <w:p w:rsidR="000B233E" w:rsidRDefault="000B233E" w:rsidP="000B233E">
      <w:pPr>
        <w:pStyle w:val="ListParagraph"/>
        <w:rPr>
          <w:sz w:val="24"/>
          <w:szCs w:val="24"/>
        </w:rPr>
      </w:pPr>
    </w:p>
    <w:p w:rsidR="000B233E" w:rsidRDefault="000B233E" w:rsidP="000B233E">
      <w:pPr>
        <w:pStyle w:val="ListParagraph"/>
        <w:rPr>
          <w:sz w:val="24"/>
          <w:szCs w:val="24"/>
        </w:rPr>
      </w:pPr>
    </w:p>
    <w:p w:rsidR="000B233E" w:rsidRDefault="000B233E" w:rsidP="000B233E">
      <w:pPr>
        <w:pStyle w:val="ListParagraph"/>
        <w:rPr>
          <w:sz w:val="24"/>
          <w:szCs w:val="24"/>
        </w:rPr>
      </w:pPr>
    </w:p>
    <w:p w:rsidR="000B233E" w:rsidRPr="000B233E" w:rsidRDefault="000B233E" w:rsidP="000B233E">
      <w:pPr>
        <w:rPr>
          <w:sz w:val="24"/>
          <w:szCs w:val="24"/>
        </w:rPr>
      </w:pPr>
    </w:p>
    <w:p w:rsidR="000B233E" w:rsidRPr="000B233E" w:rsidRDefault="000B233E" w:rsidP="000B233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B233E">
        <w:rPr>
          <w:sz w:val="24"/>
          <w:szCs w:val="24"/>
        </w:rPr>
        <w:t>State the law of conservation of energy: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85196">
        <w:rPr>
          <w:sz w:val="24"/>
          <w:szCs w:val="24"/>
        </w:rPr>
        <w:tab/>
      </w:r>
      <w:r w:rsidR="004642C2">
        <w:rPr>
          <w:sz w:val="24"/>
          <w:szCs w:val="24"/>
        </w:rPr>
        <w:tab/>
      </w:r>
      <w:r w:rsidR="00985196">
        <w:rPr>
          <w:sz w:val="24"/>
          <w:szCs w:val="24"/>
        </w:rPr>
        <w:t>(1 mark</w:t>
      </w:r>
      <w:r w:rsidRPr="000B233E">
        <w:rPr>
          <w:sz w:val="24"/>
          <w:szCs w:val="24"/>
        </w:rPr>
        <w:t>)</w:t>
      </w:r>
    </w:p>
    <w:p w:rsidR="000B233E" w:rsidRDefault="000B233E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0B233E" w:rsidRDefault="000B233E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0B233E" w:rsidRDefault="000B233E" w:rsidP="00985196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:rsidR="000B233E" w:rsidRDefault="000B233E" w:rsidP="000B233E">
      <w:pPr>
        <w:pStyle w:val="ListParagraph"/>
        <w:rPr>
          <w:sz w:val="24"/>
          <w:szCs w:val="24"/>
        </w:rPr>
      </w:pPr>
    </w:p>
    <w:p w:rsidR="00E940B4" w:rsidRPr="000B233E" w:rsidRDefault="00F33D37" w:rsidP="000B233E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Tony the firefighter has a mass of 90kg. He climbs up a 7 meter ladder to rescue a cat. Calculate his gravitational potential energy. Show your working. </w:t>
      </w:r>
      <w:r w:rsidR="000B233E">
        <w:rPr>
          <w:sz w:val="24"/>
          <w:szCs w:val="24"/>
        </w:rPr>
        <w:tab/>
      </w:r>
      <w:r w:rsidR="004642C2">
        <w:rPr>
          <w:sz w:val="24"/>
          <w:szCs w:val="24"/>
        </w:rPr>
        <w:tab/>
      </w:r>
      <w:r w:rsidR="000B233E">
        <w:rPr>
          <w:sz w:val="24"/>
          <w:szCs w:val="24"/>
        </w:rPr>
        <w:tab/>
      </w:r>
      <w:r w:rsidR="004642C2">
        <w:rPr>
          <w:sz w:val="24"/>
          <w:szCs w:val="24"/>
        </w:rPr>
        <w:tab/>
      </w:r>
      <w:r w:rsidR="000B233E">
        <w:rPr>
          <w:sz w:val="24"/>
          <w:szCs w:val="24"/>
        </w:rPr>
        <w:t>(2 marks)</w:t>
      </w:r>
    </w:p>
    <w:p w:rsidR="00E940B4" w:rsidRDefault="00E940B4" w:rsidP="00F33D37">
      <w:pPr>
        <w:rPr>
          <w:sz w:val="24"/>
          <w:szCs w:val="24"/>
        </w:rPr>
      </w:pPr>
    </w:p>
    <w:p w:rsidR="00F33D37" w:rsidRDefault="00F33D37" w:rsidP="00F33D37">
      <w:pPr>
        <w:rPr>
          <w:sz w:val="24"/>
          <w:szCs w:val="24"/>
        </w:rPr>
      </w:pPr>
    </w:p>
    <w:p w:rsidR="00E940B4" w:rsidRDefault="00E940B4">
      <w:pPr>
        <w:rPr>
          <w:sz w:val="24"/>
          <w:szCs w:val="24"/>
        </w:rPr>
      </w:pPr>
    </w:p>
    <w:p w:rsidR="007866D6" w:rsidRDefault="000B233E" w:rsidP="000B233E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When a </w:t>
      </w:r>
      <w:r w:rsidR="00985196">
        <w:rPr>
          <w:sz w:val="24"/>
          <w:szCs w:val="24"/>
        </w:rPr>
        <w:t>person is pushed on a swing, they move back</w:t>
      </w:r>
      <w:r w:rsidR="007866D6">
        <w:rPr>
          <w:sz w:val="24"/>
          <w:szCs w:val="24"/>
        </w:rPr>
        <w:t xml:space="preserve"> and forth. Potential energy is</w:t>
      </w:r>
      <w:r w:rsidR="009851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continually being converted into kinetic energy, </w:t>
      </w:r>
      <w:r w:rsidR="00985196">
        <w:rPr>
          <w:sz w:val="24"/>
          <w:szCs w:val="24"/>
        </w:rPr>
        <w:t>and then back into</w:t>
      </w:r>
      <w:r>
        <w:rPr>
          <w:sz w:val="24"/>
          <w:szCs w:val="24"/>
        </w:rPr>
        <w:t xml:space="preserve"> potential energy. </w:t>
      </w:r>
      <w:r w:rsidR="00985196">
        <w:rPr>
          <w:sz w:val="24"/>
          <w:szCs w:val="24"/>
        </w:rPr>
        <w:t xml:space="preserve">If they STOP being pushed and sit still on the swing, eventually the swing comes to a stop. </w:t>
      </w:r>
    </w:p>
    <w:p w:rsidR="00E940B4" w:rsidRDefault="00985196" w:rsidP="007866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Suggest </w:t>
      </w:r>
      <w:r w:rsidRPr="00985196">
        <w:rPr>
          <w:b/>
          <w:sz w:val="24"/>
          <w:szCs w:val="24"/>
        </w:rPr>
        <w:t>one</w:t>
      </w:r>
      <w:r>
        <w:rPr>
          <w:sz w:val="24"/>
          <w:szCs w:val="24"/>
        </w:rPr>
        <w:t xml:space="preserve"> reason as to why this occurs. </w:t>
      </w:r>
    </w:p>
    <w:p w:rsidR="00985196" w:rsidRDefault="00F33D37" w:rsidP="0098519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60288" behindDoc="0" locked="0" layoutInCell="1" allowOverlap="1" wp14:anchorId="0CF9EEFC" wp14:editId="6B51FEB4">
            <wp:simplePos x="0" y="0"/>
            <wp:positionH relativeFrom="column">
              <wp:posOffset>-301625</wp:posOffset>
            </wp:positionH>
            <wp:positionV relativeFrom="paragraph">
              <wp:posOffset>193040</wp:posOffset>
            </wp:positionV>
            <wp:extent cx="1524635" cy="1107440"/>
            <wp:effectExtent l="0" t="0" r="0" b="0"/>
            <wp:wrapThrough wrapText="bothSides">
              <wp:wrapPolygon edited="0">
                <wp:start x="9986" y="0"/>
                <wp:lineTo x="6477" y="11890"/>
                <wp:lineTo x="2969" y="13376"/>
                <wp:lineTo x="0" y="20064"/>
                <wp:lineTo x="0" y="21179"/>
                <wp:lineTo x="21321" y="21179"/>
                <wp:lineTo x="21321" y="20064"/>
                <wp:lineTo x="16733" y="17835"/>
                <wp:lineTo x="20511" y="11147"/>
                <wp:lineTo x="19432" y="9661"/>
                <wp:lineTo x="14304" y="5945"/>
                <wp:lineTo x="11335" y="0"/>
                <wp:lineTo x="9986" y="0"/>
              </wp:wrapPolygon>
            </wp:wrapThrough>
            <wp:docPr id="4" name="Picture 4" descr="Image result for pendulum s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pendulum swi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635" cy="110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5196">
        <w:rPr>
          <w:sz w:val="24"/>
          <w:szCs w:val="24"/>
        </w:rPr>
        <w:tab/>
      </w:r>
      <w:r w:rsidR="00985196">
        <w:rPr>
          <w:sz w:val="24"/>
          <w:szCs w:val="24"/>
        </w:rPr>
        <w:tab/>
      </w:r>
      <w:r w:rsidR="00985196">
        <w:rPr>
          <w:sz w:val="24"/>
          <w:szCs w:val="24"/>
        </w:rPr>
        <w:tab/>
      </w:r>
      <w:r w:rsidR="00985196">
        <w:rPr>
          <w:sz w:val="24"/>
          <w:szCs w:val="24"/>
        </w:rPr>
        <w:tab/>
      </w:r>
      <w:r w:rsidR="00985196">
        <w:rPr>
          <w:sz w:val="24"/>
          <w:szCs w:val="24"/>
        </w:rPr>
        <w:tab/>
      </w:r>
      <w:r w:rsidR="00985196">
        <w:rPr>
          <w:sz w:val="24"/>
          <w:szCs w:val="24"/>
        </w:rPr>
        <w:tab/>
      </w:r>
      <w:r w:rsidR="00985196">
        <w:rPr>
          <w:sz w:val="24"/>
          <w:szCs w:val="24"/>
        </w:rPr>
        <w:tab/>
      </w:r>
      <w:r w:rsidR="00985196">
        <w:rPr>
          <w:sz w:val="24"/>
          <w:szCs w:val="24"/>
        </w:rPr>
        <w:tab/>
      </w:r>
      <w:r w:rsidR="00985196">
        <w:rPr>
          <w:sz w:val="24"/>
          <w:szCs w:val="24"/>
        </w:rPr>
        <w:tab/>
      </w:r>
      <w:r w:rsidR="00985196">
        <w:rPr>
          <w:sz w:val="24"/>
          <w:szCs w:val="24"/>
        </w:rPr>
        <w:tab/>
      </w:r>
      <w:r w:rsidR="004642C2">
        <w:rPr>
          <w:sz w:val="24"/>
          <w:szCs w:val="24"/>
        </w:rPr>
        <w:tab/>
      </w:r>
      <w:r w:rsidR="00985196">
        <w:rPr>
          <w:sz w:val="24"/>
          <w:szCs w:val="24"/>
        </w:rPr>
        <w:t>(1 mark)</w:t>
      </w:r>
    </w:p>
    <w:p w:rsidR="00985196" w:rsidRDefault="00985196" w:rsidP="00985196">
      <w:pPr>
        <w:pStyle w:val="ListParagraph"/>
        <w:rPr>
          <w:sz w:val="24"/>
          <w:szCs w:val="24"/>
        </w:rPr>
      </w:pPr>
    </w:p>
    <w:p w:rsidR="00985196" w:rsidRDefault="00985196" w:rsidP="00985196">
      <w:pPr>
        <w:pStyle w:val="ListParagraph"/>
        <w:rPr>
          <w:sz w:val="24"/>
          <w:szCs w:val="24"/>
        </w:rPr>
      </w:pPr>
    </w:p>
    <w:p w:rsidR="00985196" w:rsidRDefault="00985196" w:rsidP="00985196">
      <w:pPr>
        <w:pStyle w:val="ListParagraph"/>
        <w:rPr>
          <w:sz w:val="24"/>
          <w:szCs w:val="24"/>
        </w:rPr>
      </w:pPr>
    </w:p>
    <w:p w:rsidR="007C53C9" w:rsidRDefault="007C53C9" w:rsidP="00985196">
      <w:pPr>
        <w:pStyle w:val="ListParagraph"/>
        <w:rPr>
          <w:sz w:val="24"/>
          <w:szCs w:val="24"/>
        </w:rPr>
      </w:pPr>
    </w:p>
    <w:p w:rsidR="004642C2" w:rsidRDefault="004642C2" w:rsidP="00985196">
      <w:pPr>
        <w:pStyle w:val="ListParagraph"/>
        <w:jc w:val="center"/>
        <w:rPr>
          <w:b/>
          <w:sz w:val="24"/>
          <w:szCs w:val="24"/>
        </w:rPr>
      </w:pPr>
    </w:p>
    <w:p w:rsidR="004642C2" w:rsidRDefault="004642C2" w:rsidP="00985196">
      <w:pPr>
        <w:pStyle w:val="ListParagraph"/>
        <w:jc w:val="center"/>
        <w:rPr>
          <w:b/>
          <w:sz w:val="24"/>
          <w:szCs w:val="24"/>
        </w:rPr>
      </w:pPr>
    </w:p>
    <w:p w:rsidR="004642C2" w:rsidRDefault="004642C2" w:rsidP="00985196">
      <w:pPr>
        <w:pStyle w:val="ListParagraph"/>
        <w:jc w:val="center"/>
        <w:rPr>
          <w:b/>
          <w:sz w:val="24"/>
          <w:szCs w:val="24"/>
        </w:rPr>
      </w:pPr>
    </w:p>
    <w:p w:rsidR="00985196" w:rsidRPr="00985196" w:rsidRDefault="00985196" w:rsidP="004642C2">
      <w:pPr>
        <w:pStyle w:val="ListParagraph"/>
        <w:jc w:val="center"/>
        <w:rPr>
          <w:b/>
          <w:sz w:val="24"/>
          <w:szCs w:val="24"/>
        </w:rPr>
      </w:pPr>
      <w:r w:rsidRPr="00985196">
        <w:rPr>
          <w:b/>
          <w:sz w:val="24"/>
          <w:szCs w:val="24"/>
        </w:rPr>
        <w:t>END OF PAPER</w:t>
      </w:r>
    </w:p>
    <w:sectPr w:rsidR="00985196" w:rsidRPr="00985196" w:rsidSect="004642C2">
      <w:pgSz w:w="12240" w:h="15840"/>
      <w:pgMar w:top="1077" w:right="1077" w:bottom="1077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66BD7"/>
    <w:multiLevelType w:val="hybridMultilevel"/>
    <w:tmpl w:val="67E8CE8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E15F1"/>
    <w:multiLevelType w:val="hybridMultilevel"/>
    <w:tmpl w:val="F01858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B547F"/>
    <w:multiLevelType w:val="hybridMultilevel"/>
    <w:tmpl w:val="C0A4E5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A5B58"/>
    <w:multiLevelType w:val="hybridMultilevel"/>
    <w:tmpl w:val="4F8E5B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71989"/>
    <w:multiLevelType w:val="hybridMultilevel"/>
    <w:tmpl w:val="A828A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714C5A"/>
    <w:multiLevelType w:val="hybridMultilevel"/>
    <w:tmpl w:val="C0FC1D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6492A"/>
    <w:multiLevelType w:val="hybridMultilevel"/>
    <w:tmpl w:val="1CCACF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153A31"/>
    <w:multiLevelType w:val="hybridMultilevel"/>
    <w:tmpl w:val="688899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C76C5B"/>
    <w:multiLevelType w:val="hybridMultilevel"/>
    <w:tmpl w:val="590E07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F11813"/>
    <w:multiLevelType w:val="hybridMultilevel"/>
    <w:tmpl w:val="887EAF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8B2E3A"/>
    <w:multiLevelType w:val="hybridMultilevel"/>
    <w:tmpl w:val="3F52B6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340A76"/>
    <w:multiLevelType w:val="hybridMultilevel"/>
    <w:tmpl w:val="F48AD7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E61F51"/>
    <w:multiLevelType w:val="hybridMultilevel"/>
    <w:tmpl w:val="7690E72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4D21BE"/>
    <w:multiLevelType w:val="hybridMultilevel"/>
    <w:tmpl w:val="12104C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425B4E"/>
    <w:multiLevelType w:val="hybridMultilevel"/>
    <w:tmpl w:val="16FE7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980642"/>
    <w:multiLevelType w:val="hybridMultilevel"/>
    <w:tmpl w:val="6570FB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4A2491"/>
    <w:multiLevelType w:val="hybridMultilevel"/>
    <w:tmpl w:val="010EF7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A910E6"/>
    <w:multiLevelType w:val="hybridMultilevel"/>
    <w:tmpl w:val="11DCA6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B5968F7"/>
    <w:multiLevelType w:val="hybridMultilevel"/>
    <w:tmpl w:val="3E76B0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D5754D"/>
    <w:multiLevelType w:val="hybridMultilevel"/>
    <w:tmpl w:val="C79435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712912"/>
    <w:multiLevelType w:val="hybridMultilevel"/>
    <w:tmpl w:val="B2AC2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AB1C72"/>
    <w:multiLevelType w:val="hybridMultilevel"/>
    <w:tmpl w:val="F3A499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927AB6"/>
    <w:multiLevelType w:val="hybridMultilevel"/>
    <w:tmpl w:val="D3BA02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711FFE"/>
    <w:multiLevelType w:val="hybridMultilevel"/>
    <w:tmpl w:val="6570FB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581DCD"/>
    <w:multiLevelType w:val="hybridMultilevel"/>
    <w:tmpl w:val="6570FB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9E3C2B"/>
    <w:multiLevelType w:val="hybridMultilevel"/>
    <w:tmpl w:val="0284BD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F27C47"/>
    <w:multiLevelType w:val="hybridMultilevel"/>
    <w:tmpl w:val="2B165E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057A3A"/>
    <w:multiLevelType w:val="hybridMultilevel"/>
    <w:tmpl w:val="8B1E893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905EF3"/>
    <w:multiLevelType w:val="hybridMultilevel"/>
    <w:tmpl w:val="DC10D98A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8"/>
  </w:num>
  <w:num w:numId="3">
    <w:abstractNumId w:val="16"/>
  </w:num>
  <w:num w:numId="4">
    <w:abstractNumId w:val="10"/>
  </w:num>
  <w:num w:numId="5">
    <w:abstractNumId w:val="7"/>
  </w:num>
  <w:num w:numId="6">
    <w:abstractNumId w:val="26"/>
  </w:num>
  <w:num w:numId="7">
    <w:abstractNumId w:val="6"/>
  </w:num>
  <w:num w:numId="8">
    <w:abstractNumId w:val="5"/>
  </w:num>
  <w:num w:numId="9">
    <w:abstractNumId w:val="1"/>
  </w:num>
  <w:num w:numId="10">
    <w:abstractNumId w:val="13"/>
  </w:num>
  <w:num w:numId="11">
    <w:abstractNumId w:val="19"/>
  </w:num>
  <w:num w:numId="12">
    <w:abstractNumId w:val="21"/>
  </w:num>
  <w:num w:numId="13">
    <w:abstractNumId w:val="4"/>
  </w:num>
  <w:num w:numId="14">
    <w:abstractNumId w:val="14"/>
  </w:num>
  <w:num w:numId="15">
    <w:abstractNumId w:val="25"/>
  </w:num>
  <w:num w:numId="16">
    <w:abstractNumId w:val="11"/>
  </w:num>
  <w:num w:numId="17">
    <w:abstractNumId w:val="3"/>
  </w:num>
  <w:num w:numId="18">
    <w:abstractNumId w:val="2"/>
  </w:num>
  <w:num w:numId="19">
    <w:abstractNumId w:val="8"/>
  </w:num>
  <w:num w:numId="20">
    <w:abstractNumId w:val="15"/>
  </w:num>
  <w:num w:numId="21">
    <w:abstractNumId w:val="22"/>
  </w:num>
  <w:num w:numId="22">
    <w:abstractNumId w:val="9"/>
  </w:num>
  <w:num w:numId="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</w:num>
  <w:num w:numId="26">
    <w:abstractNumId w:val="12"/>
  </w:num>
  <w:num w:numId="27">
    <w:abstractNumId w:val="23"/>
  </w:num>
  <w:num w:numId="28">
    <w:abstractNumId w:val="24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85104"/>
    <w:rsid w:val="0000120D"/>
    <w:rsid w:val="000043FD"/>
    <w:rsid w:val="00006D47"/>
    <w:rsid w:val="00010E71"/>
    <w:rsid w:val="000122E7"/>
    <w:rsid w:val="000158AC"/>
    <w:rsid w:val="00016137"/>
    <w:rsid w:val="000163F4"/>
    <w:rsid w:val="0001712B"/>
    <w:rsid w:val="000208B0"/>
    <w:rsid w:val="00021B51"/>
    <w:rsid w:val="000234DC"/>
    <w:rsid w:val="00023D73"/>
    <w:rsid w:val="00031188"/>
    <w:rsid w:val="00032972"/>
    <w:rsid w:val="000405CE"/>
    <w:rsid w:val="00041225"/>
    <w:rsid w:val="000420F3"/>
    <w:rsid w:val="00045DE2"/>
    <w:rsid w:val="000535E9"/>
    <w:rsid w:val="00062C25"/>
    <w:rsid w:val="000646B5"/>
    <w:rsid w:val="00064A74"/>
    <w:rsid w:val="000753A8"/>
    <w:rsid w:val="00076E02"/>
    <w:rsid w:val="00077C36"/>
    <w:rsid w:val="00082B94"/>
    <w:rsid w:val="00083164"/>
    <w:rsid w:val="00084CB6"/>
    <w:rsid w:val="00086424"/>
    <w:rsid w:val="00092E39"/>
    <w:rsid w:val="0009366C"/>
    <w:rsid w:val="000939FF"/>
    <w:rsid w:val="00093B0F"/>
    <w:rsid w:val="00096125"/>
    <w:rsid w:val="000A421D"/>
    <w:rsid w:val="000B1264"/>
    <w:rsid w:val="000B233E"/>
    <w:rsid w:val="000B4344"/>
    <w:rsid w:val="000B49E9"/>
    <w:rsid w:val="000B64F7"/>
    <w:rsid w:val="000C2B66"/>
    <w:rsid w:val="000C57D0"/>
    <w:rsid w:val="000D0E1E"/>
    <w:rsid w:val="000D1B56"/>
    <w:rsid w:val="000D40C3"/>
    <w:rsid w:val="000D5C4D"/>
    <w:rsid w:val="000D78D1"/>
    <w:rsid w:val="000E00EA"/>
    <w:rsid w:val="000E3952"/>
    <w:rsid w:val="000E5EFB"/>
    <w:rsid w:val="000E723C"/>
    <w:rsid w:val="000E7671"/>
    <w:rsid w:val="000F0F7E"/>
    <w:rsid w:val="000F24CC"/>
    <w:rsid w:val="0011066C"/>
    <w:rsid w:val="001156B2"/>
    <w:rsid w:val="00117D4F"/>
    <w:rsid w:val="00120224"/>
    <w:rsid w:val="00124C17"/>
    <w:rsid w:val="00132064"/>
    <w:rsid w:val="00132BD8"/>
    <w:rsid w:val="00144CA6"/>
    <w:rsid w:val="00146F48"/>
    <w:rsid w:val="00151BD4"/>
    <w:rsid w:val="0015300F"/>
    <w:rsid w:val="0015481F"/>
    <w:rsid w:val="00156FC8"/>
    <w:rsid w:val="001576E4"/>
    <w:rsid w:val="00160FF2"/>
    <w:rsid w:val="00163CD8"/>
    <w:rsid w:val="00164817"/>
    <w:rsid w:val="00167A86"/>
    <w:rsid w:val="00180F1D"/>
    <w:rsid w:val="00183621"/>
    <w:rsid w:val="0018447A"/>
    <w:rsid w:val="00185EC0"/>
    <w:rsid w:val="001868AC"/>
    <w:rsid w:val="00187ACB"/>
    <w:rsid w:val="00191AB4"/>
    <w:rsid w:val="001921D5"/>
    <w:rsid w:val="00193ABC"/>
    <w:rsid w:val="00196336"/>
    <w:rsid w:val="00197335"/>
    <w:rsid w:val="001A4F74"/>
    <w:rsid w:val="001A561C"/>
    <w:rsid w:val="001A662D"/>
    <w:rsid w:val="001A7262"/>
    <w:rsid w:val="001A752E"/>
    <w:rsid w:val="001B03A1"/>
    <w:rsid w:val="001C022F"/>
    <w:rsid w:val="001D09F8"/>
    <w:rsid w:val="001D270A"/>
    <w:rsid w:val="001D5AC3"/>
    <w:rsid w:val="001E3EB9"/>
    <w:rsid w:val="001E4D93"/>
    <w:rsid w:val="001E4E04"/>
    <w:rsid w:val="001E51B4"/>
    <w:rsid w:val="001E548A"/>
    <w:rsid w:val="001E5AEE"/>
    <w:rsid w:val="00200A45"/>
    <w:rsid w:val="002077D7"/>
    <w:rsid w:val="00207F79"/>
    <w:rsid w:val="002129B5"/>
    <w:rsid w:val="002149E9"/>
    <w:rsid w:val="00221142"/>
    <w:rsid w:val="00223E92"/>
    <w:rsid w:val="00226947"/>
    <w:rsid w:val="002315E1"/>
    <w:rsid w:val="00236C41"/>
    <w:rsid w:val="0023763C"/>
    <w:rsid w:val="00244405"/>
    <w:rsid w:val="00245A85"/>
    <w:rsid w:val="00246155"/>
    <w:rsid w:val="0025095B"/>
    <w:rsid w:val="00266228"/>
    <w:rsid w:val="00267868"/>
    <w:rsid w:val="002743B9"/>
    <w:rsid w:val="00275197"/>
    <w:rsid w:val="0027661D"/>
    <w:rsid w:val="00277B0A"/>
    <w:rsid w:val="00277F00"/>
    <w:rsid w:val="00282200"/>
    <w:rsid w:val="00282B98"/>
    <w:rsid w:val="00282F18"/>
    <w:rsid w:val="00284932"/>
    <w:rsid w:val="0029000F"/>
    <w:rsid w:val="002A507A"/>
    <w:rsid w:val="002A55E2"/>
    <w:rsid w:val="002A5D36"/>
    <w:rsid w:val="002A779E"/>
    <w:rsid w:val="002B0ED2"/>
    <w:rsid w:val="002B64CF"/>
    <w:rsid w:val="002B6FEA"/>
    <w:rsid w:val="002C19D8"/>
    <w:rsid w:val="002C1A6A"/>
    <w:rsid w:val="002C7E71"/>
    <w:rsid w:val="002D255C"/>
    <w:rsid w:val="002D5AF2"/>
    <w:rsid w:val="002D7009"/>
    <w:rsid w:val="002E09F3"/>
    <w:rsid w:val="002E0C65"/>
    <w:rsid w:val="002E1737"/>
    <w:rsid w:val="002E2BC8"/>
    <w:rsid w:val="002E50F4"/>
    <w:rsid w:val="002E641F"/>
    <w:rsid w:val="002E6765"/>
    <w:rsid w:val="002F0836"/>
    <w:rsid w:val="003015CC"/>
    <w:rsid w:val="00305D94"/>
    <w:rsid w:val="003065B1"/>
    <w:rsid w:val="00306E76"/>
    <w:rsid w:val="003229D5"/>
    <w:rsid w:val="00325360"/>
    <w:rsid w:val="00325A47"/>
    <w:rsid w:val="00332AC4"/>
    <w:rsid w:val="00336071"/>
    <w:rsid w:val="003368D6"/>
    <w:rsid w:val="003402D1"/>
    <w:rsid w:val="003404F8"/>
    <w:rsid w:val="003416E4"/>
    <w:rsid w:val="00347951"/>
    <w:rsid w:val="00347BFD"/>
    <w:rsid w:val="003549BE"/>
    <w:rsid w:val="0035584C"/>
    <w:rsid w:val="003613D7"/>
    <w:rsid w:val="0036643E"/>
    <w:rsid w:val="0037213C"/>
    <w:rsid w:val="003761B6"/>
    <w:rsid w:val="00381F01"/>
    <w:rsid w:val="00382D40"/>
    <w:rsid w:val="00386912"/>
    <w:rsid w:val="00387500"/>
    <w:rsid w:val="00392AC6"/>
    <w:rsid w:val="00393126"/>
    <w:rsid w:val="00396075"/>
    <w:rsid w:val="003A34F9"/>
    <w:rsid w:val="003A4E81"/>
    <w:rsid w:val="003B24B7"/>
    <w:rsid w:val="003B71D2"/>
    <w:rsid w:val="003C0E07"/>
    <w:rsid w:val="003C2A15"/>
    <w:rsid w:val="003C4369"/>
    <w:rsid w:val="003C70A8"/>
    <w:rsid w:val="003D4952"/>
    <w:rsid w:val="003D6A0D"/>
    <w:rsid w:val="003D716C"/>
    <w:rsid w:val="003D7FEC"/>
    <w:rsid w:val="003E1BEE"/>
    <w:rsid w:val="003F17BF"/>
    <w:rsid w:val="003F234E"/>
    <w:rsid w:val="003F3A5D"/>
    <w:rsid w:val="003F633D"/>
    <w:rsid w:val="00403984"/>
    <w:rsid w:val="00404D24"/>
    <w:rsid w:val="0041603B"/>
    <w:rsid w:val="00416E94"/>
    <w:rsid w:val="0042079A"/>
    <w:rsid w:val="004208D2"/>
    <w:rsid w:val="0042121A"/>
    <w:rsid w:val="0042714D"/>
    <w:rsid w:val="00431324"/>
    <w:rsid w:val="004331BA"/>
    <w:rsid w:val="00435A77"/>
    <w:rsid w:val="00442FDF"/>
    <w:rsid w:val="00443921"/>
    <w:rsid w:val="00444261"/>
    <w:rsid w:val="00445E27"/>
    <w:rsid w:val="00447918"/>
    <w:rsid w:val="00450F61"/>
    <w:rsid w:val="004510FA"/>
    <w:rsid w:val="004514BC"/>
    <w:rsid w:val="00453F5E"/>
    <w:rsid w:val="00457226"/>
    <w:rsid w:val="00462FE0"/>
    <w:rsid w:val="004642C2"/>
    <w:rsid w:val="00465040"/>
    <w:rsid w:val="00475F3C"/>
    <w:rsid w:val="00477F9B"/>
    <w:rsid w:val="00482889"/>
    <w:rsid w:val="00482E9D"/>
    <w:rsid w:val="00483C68"/>
    <w:rsid w:val="004867C6"/>
    <w:rsid w:val="0049202F"/>
    <w:rsid w:val="004954F5"/>
    <w:rsid w:val="004A3AC0"/>
    <w:rsid w:val="004A68DD"/>
    <w:rsid w:val="004A7139"/>
    <w:rsid w:val="004A7452"/>
    <w:rsid w:val="004B47DC"/>
    <w:rsid w:val="004C3FBC"/>
    <w:rsid w:val="004D1456"/>
    <w:rsid w:val="004D2E03"/>
    <w:rsid w:val="004D4F10"/>
    <w:rsid w:val="004D6E1A"/>
    <w:rsid w:val="004E2BD8"/>
    <w:rsid w:val="004E2D1E"/>
    <w:rsid w:val="004E302C"/>
    <w:rsid w:val="004E4B7B"/>
    <w:rsid w:val="004E510E"/>
    <w:rsid w:val="004F0022"/>
    <w:rsid w:val="004F03FC"/>
    <w:rsid w:val="004F14C1"/>
    <w:rsid w:val="004F49AB"/>
    <w:rsid w:val="004F5AA2"/>
    <w:rsid w:val="00511412"/>
    <w:rsid w:val="00512CF7"/>
    <w:rsid w:val="0051531C"/>
    <w:rsid w:val="00517D25"/>
    <w:rsid w:val="00522F3D"/>
    <w:rsid w:val="005239C8"/>
    <w:rsid w:val="00524EF1"/>
    <w:rsid w:val="005271CD"/>
    <w:rsid w:val="005339EA"/>
    <w:rsid w:val="0053727D"/>
    <w:rsid w:val="005413A2"/>
    <w:rsid w:val="005436C8"/>
    <w:rsid w:val="00550A20"/>
    <w:rsid w:val="00561422"/>
    <w:rsid w:val="00563326"/>
    <w:rsid w:val="005640EC"/>
    <w:rsid w:val="005653D0"/>
    <w:rsid w:val="00573DE1"/>
    <w:rsid w:val="0057468D"/>
    <w:rsid w:val="005750EC"/>
    <w:rsid w:val="00577416"/>
    <w:rsid w:val="00583104"/>
    <w:rsid w:val="00592317"/>
    <w:rsid w:val="0059290E"/>
    <w:rsid w:val="005A0D87"/>
    <w:rsid w:val="005A5ADF"/>
    <w:rsid w:val="005A5E73"/>
    <w:rsid w:val="005B1BB5"/>
    <w:rsid w:val="005B2A8E"/>
    <w:rsid w:val="005B2FDB"/>
    <w:rsid w:val="005B58DA"/>
    <w:rsid w:val="005C0340"/>
    <w:rsid w:val="005D2340"/>
    <w:rsid w:val="005D460C"/>
    <w:rsid w:val="005E1234"/>
    <w:rsid w:val="005E46FD"/>
    <w:rsid w:val="005E4AE9"/>
    <w:rsid w:val="005E717B"/>
    <w:rsid w:val="005F025F"/>
    <w:rsid w:val="005F0BB1"/>
    <w:rsid w:val="005F1200"/>
    <w:rsid w:val="005F17CB"/>
    <w:rsid w:val="005F7824"/>
    <w:rsid w:val="005F7F99"/>
    <w:rsid w:val="0060028B"/>
    <w:rsid w:val="006003C9"/>
    <w:rsid w:val="0060166C"/>
    <w:rsid w:val="0060229B"/>
    <w:rsid w:val="00605882"/>
    <w:rsid w:val="00607803"/>
    <w:rsid w:val="00610D30"/>
    <w:rsid w:val="00611144"/>
    <w:rsid w:val="00611A49"/>
    <w:rsid w:val="006130FA"/>
    <w:rsid w:val="00613263"/>
    <w:rsid w:val="00613F5E"/>
    <w:rsid w:val="00616984"/>
    <w:rsid w:val="00617D4E"/>
    <w:rsid w:val="00631236"/>
    <w:rsid w:val="00631560"/>
    <w:rsid w:val="0063657A"/>
    <w:rsid w:val="00640C84"/>
    <w:rsid w:val="006420EE"/>
    <w:rsid w:val="006447F9"/>
    <w:rsid w:val="00646C81"/>
    <w:rsid w:val="00646D40"/>
    <w:rsid w:val="00651C89"/>
    <w:rsid w:val="006550B0"/>
    <w:rsid w:val="00655360"/>
    <w:rsid w:val="00661C14"/>
    <w:rsid w:val="006725A8"/>
    <w:rsid w:val="00682E8A"/>
    <w:rsid w:val="006846C2"/>
    <w:rsid w:val="0068487B"/>
    <w:rsid w:val="00685104"/>
    <w:rsid w:val="00685724"/>
    <w:rsid w:val="0069037D"/>
    <w:rsid w:val="0069318E"/>
    <w:rsid w:val="006945B8"/>
    <w:rsid w:val="00697B41"/>
    <w:rsid w:val="006A5A30"/>
    <w:rsid w:val="006B264D"/>
    <w:rsid w:val="006B6F51"/>
    <w:rsid w:val="006C1055"/>
    <w:rsid w:val="006C3739"/>
    <w:rsid w:val="006C3794"/>
    <w:rsid w:val="006D3136"/>
    <w:rsid w:val="006D4A71"/>
    <w:rsid w:val="006D6E57"/>
    <w:rsid w:val="006D7835"/>
    <w:rsid w:val="006E6963"/>
    <w:rsid w:val="006F578C"/>
    <w:rsid w:val="006F6F3C"/>
    <w:rsid w:val="006F71E0"/>
    <w:rsid w:val="007036A2"/>
    <w:rsid w:val="00706FE7"/>
    <w:rsid w:val="00713D19"/>
    <w:rsid w:val="007159BE"/>
    <w:rsid w:val="00720536"/>
    <w:rsid w:val="00736A57"/>
    <w:rsid w:val="00743268"/>
    <w:rsid w:val="007533B1"/>
    <w:rsid w:val="0076038F"/>
    <w:rsid w:val="00760AD4"/>
    <w:rsid w:val="0076189D"/>
    <w:rsid w:val="007645A7"/>
    <w:rsid w:val="0077142E"/>
    <w:rsid w:val="00773892"/>
    <w:rsid w:val="00777012"/>
    <w:rsid w:val="007866D6"/>
    <w:rsid w:val="00786993"/>
    <w:rsid w:val="0079293D"/>
    <w:rsid w:val="00792C3C"/>
    <w:rsid w:val="00795732"/>
    <w:rsid w:val="00795A34"/>
    <w:rsid w:val="007A77FC"/>
    <w:rsid w:val="007A7A43"/>
    <w:rsid w:val="007B3F34"/>
    <w:rsid w:val="007B74DB"/>
    <w:rsid w:val="007C0249"/>
    <w:rsid w:val="007C1AC5"/>
    <w:rsid w:val="007C268E"/>
    <w:rsid w:val="007C53C9"/>
    <w:rsid w:val="007C5A90"/>
    <w:rsid w:val="007D0D1C"/>
    <w:rsid w:val="007D36AD"/>
    <w:rsid w:val="007D4352"/>
    <w:rsid w:val="007D5AEB"/>
    <w:rsid w:val="007E08B7"/>
    <w:rsid w:val="007E2E17"/>
    <w:rsid w:val="007E3277"/>
    <w:rsid w:val="007E4129"/>
    <w:rsid w:val="007F040A"/>
    <w:rsid w:val="007F4A42"/>
    <w:rsid w:val="0080191E"/>
    <w:rsid w:val="008027A9"/>
    <w:rsid w:val="0081460B"/>
    <w:rsid w:val="00814719"/>
    <w:rsid w:val="008157CD"/>
    <w:rsid w:val="008179CC"/>
    <w:rsid w:val="00824856"/>
    <w:rsid w:val="00826004"/>
    <w:rsid w:val="008307C0"/>
    <w:rsid w:val="00831183"/>
    <w:rsid w:val="008316D0"/>
    <w:rsid w:val="00831A3B"/>
    <w:rsid w:val="008320D3"/>
    <w:rsid w:val="0083241A"/>
    <w:rsid w:val="0083546C"/>
    <w:rsid w:val="00843F82"/>
    <w:rsid w:val="0085072E"/>
    <w:rsid w:val="008531B3"/>
    <w:rsid w:val="00855C96"/>
    <w:rsid w:val="00855FAE"/>
    <w:rsid w:val="0085722A"/>
    <w:rsid w:val="00860BE5"/>
    <w:rsid w:val="00861D89"/>
    <w:rsid w:val="0086277C"/>
    <w:rsid w:val="00865054"/>
    <w:rsid w:val="008700A1"/>
    <w:rsid w:val="008736B0"/>
    <w:rsid w:val="00876F6F"/>
    <w:rsid w:val="00880221"/>
    <w:rsid w:val="008815E3"/>
    <w:rsid w:val="0088225C"/>
    <w:rsid w:val="0088247C"/>
    <w:rsid w:val="00886943"/>
    <w:rsid w:val="00895BAC"/>
    <w:rsid w:val="008A1FF0"/>
    <w:rsid w:val="008A272D"/>
    <w:rsid w:val="008B3968"/>
    <w:rsid w:val="008B4DAB"/>
    <w:rsid w:val="008B5DBB"/>
    <w:rsid w:val="008C4501"/>
    <w:rsid w:val="008D3F97"/>
    <w:rsid w:val="008D59D5"/>
    <w:rsid w:val="008E1368"/>
    <w:rsid w:val="008F0EDF"/>
    <w:rsid w:val="008F0EED"/>
    <w:rsid w:val="008F12DE"/>
    <w:rsid w:val="008F4017"/>
    <w:rsid w:val="008F6F45"/>
    <w:rsid w:val="00902E21"/>
    <w:rsid w:val="009040D3"/>
    <w:rsid w:val="009052E1"/>
    <w:rsid w:val="00906C9D"/>
    <w:rsid w:val="0091087D"/>
    <w:rsid w:val="0091421C"/>
    <w:rsid w:val="00916F2E"/>
    <w:rsid w:val="00922215"/>
    <w:rsid w:val="00937B31"/>
    <w:rsid w:val="009458AD"/>
    <w:rsid w:val="00945B4A"/>
    <w:rsid w:val="00945C72"/>
    <w:rsid w:val="0094709D"/>
    <w:rsid w:val="00947F0F"/>
    <w:rsid w:val="00953CF5"/>
    <w:rsid w:val="00964AD2"/>
    <w:rsid w:val="00965D05"/>
    <w:rsid w:val="00967B78"/>
    <w:rsid w:val="009765AB"/>
    <w:rsid w:val="00985196"/>
    <w:rsid w:val="00986E46"/>
    <w:rsid w:val="009900C5"/>
    <w:rsid w:val="00991D37"/>
    <w:rsid w:val="00991D81"/>
    <w:rsid w:val="0099250E"/>
    <w:rsid w:val="009951E1"/>
    <w:rsid w:val="009A2E59"/>
    <w:rsid w:val="009A32E2"/>
    <w:rsid w:val="009A5084"/>
    <w:rsid w:val="009A6781"/>
    <w:rsid w:val="009B3105"/>
    <w:rsid w:val="009B6DA6"/>
    <w:rsid w:val="009C1684"/>
    <w:rsid w:val="009C34FE"/>
    <w:rsid w:val="009C4927"/>
    <w:rsid w:val="009D52FC"/>
    <w:rsid w:val="009D7C1D"/>
    <w:rsid w:val="009E5B72"/>
    <w:rsid w:val="009F0124"/>
    <w:rsid w:val="009F0CB1"/>
    <w:rsid w:val="009F215F"/>
    <w:rsid w:val="009F2307"/>
    <w:rsid w:val="009F312D"/>
    <w:rsid w:val="009F41B9"/>
    <w:rsid w:val="00A00107"/>
    <w:rsid w:val="00A002B7"/>
    <w:rsid w:val="00A112D2"/>
    <w:rsid w:val="00A119B2"/>
    <w:rsid w:val="00A124D9"/>
    <w:rsid w:val="00A20DB9"/>
    <w:rsid w:val="00A242C3"/>
    <w:rsid w:val="00A30092"/>
    <w:rsid w:val="00A3206B"/>
    <w:rsid w:val="00A335B3"/>
    <w:rsid w:val="00A33767"/>
    <w:rsid w:val="00A33FC1"/>
    <w:rsid w:val="00A371B3"/>
    <w:rsid w:val="00A413A8"/>
    <w:rsid w:val="00A421C2"/>
    <w:rsid w:val="00A44E0F"/>
    <w:rsid w:val="00A47867"/>
    <w:rsid w:val="00A5277A"/>
    <w:rsid w:val="00A5512E"/>
    <w:rsid w:val="00A633C7"/>
    <w:rsid w:val="00A763CC"/>
    <w:rsid w:val="00A8267A"/>
    <w:rsid w:val="00A85C3A"/>
    <w:rsid w:val="00A92824"/>
    <w:rsid w:val="00A942F5"/>
    <w:rsid w:val="00A95FFB"/>
    <w:rsid w:val="00A969D1"/>
    <w:rsid w:val="00AA1F24"/>
    <w:rsid w:val="00AA3F27"/>
    <w:rsid w:val="00AA73E6"/>
    <w:rsid w:val="00AB17D4"/>
    <w:rsid w:val="00AB3CC2"/>
    <w:rsid w:val="00AB3F0B"/>
    <w:rsid w:val="00AC1212"/>
    <w:rsid w:val="00AC2DB4"/>
    <w:rsid w:val="00AC3151"/>
    <w:rsid w:val="00AC3BDA"/>
    <w:rsid w:val="00AC59F0"/>
    <w:rsid w:val="00AC6768"/>
    <w:rsid w:val="00AC73CC"/>
    <w:rsid w:val="00AD5F83"/>
    <w:rsid w:val="00AF011B"/>
    <w:rsid w:val="00AF0171"/>
    <w:rsid w:val="00AF1625"/>
    <w:rsid w:val="00AF619F"/>
    <w:rsid w:val="00B0086E"/>
    <w:rsid w:val="00B00A50"/>
    <w:rsid w:val="00B02E7D"/>
    <w:rsid w:val="00B030F7"/>
    <w:rsid w:val="00B03121"/>
    <w:rsid w:val="00B03200"/>
    <w:rsid w:val="00B06DEA"/>
    <w:rsid w:val="00B10E53"/>
    <w:rsid w:val="00B15A9B"/>
    <w:rsid w:val="00B21F2A"/>
    <w:rsid w:val="00B24CC4"/>
    <w:rsid w:val="00B24E1C"/>
    <w:rsid w:val="00B31601"/>
    <w:rsid w:val="00B35328"/>
    <w:rsid w:val="00B43D09"/>
    <w:rsid w:val="00B45132"/>
    <w:rsid w:val="00B53922"/>
    <w:rsid w:val="00B55A05"/>
    <w:rsid w:val="00B60EAC"/>
    <w:rsid w:val="00B61195"/>
    <w:rsid w:val="00B61BAB"/>
    <w:rsid w:val="00B63470"/>
    <w:rsid w:val="00B64C2F"/>
    <w:rsid w:val="00B661B9"/>
    <w:rsid w:val="00B72983"/>
    <w:rsid w:val="00B76B29"/>
    <w:rsid w:val="00B76C54"/>
    <w:rsid w:val="00B823C8"/>
    <w:rsid w:val="00B85435"/>
    <w:rsid w:val="00B86231"/>
    <w:rsid w:val="00B8639D"/>
    <w:rsid w:val="00B86933"/>
    <w:rsid w:val="00B86D5F"/>
    <w:rsid w:val="00B91725"/>
    <w:rsid w:val="00B93F06"/>
    <w:rsid w:val="00B94422"/>
    <w:rsid w:val="00B97869"/>
    <w:rsid w:val="00BA0D77"/>
    <w:rsid w:val="00BA2A78"/>
    <w:rsid w:val="00BA3846"/>
    <w:rsid w:val="00BA3A0C"/>
    <w:rsid w:val="00BA770D"/>
    <w:rsid w:val="00BB1170"/>
    <w:rsid w:val="00BB68A8"/>
    <w:rsid w:val="00BD3005"/>
    <w:rsid w:val="00BD3C3C"/>
    <w:rsid w:val="00BD57F7"/>
    <w:rsid w:val="00BE0432"/>
    <w:rsid w:val="00BF396A"/>
    <w:rsid w:val="00BF3E1D"/>
    <w:rsid w:val="00C020AB"/>
    <w:rsid w:val="00C02CA4"/>
    <w:rsid w:val="00C05C45"/>
    <w:rsid w:val="00C06829"/>
    <w:rsid w:val="00C069E0"/>
    <w:rsid w:val="00C1186B"/>
    <w:rsid w:val="00C1362A"/>
    <w:rsid w:val="00C13AF4"/>
    <w:rsid w:val="00C22BA6"/>
    <w:rsid w:val="00C23B37"/>
    <w:rsid w:val="00C25670"/>
    <w:rsid w:val="00C268FD"/>
    <w:rsid w:val="00C2691B"/>
    <w:rsid w:val="00C31DAC"/>
    <w:rsid w:val="00C37325"/>
    <w:rsid w:val="00C51E08"/>
    <w:rsid w:val="00C53503"/>
    <w:rsid w:val="00C6425F"/>
    <w:rsid w:val="00C767C8"/>
    <w:rsid w:val="00C803CA"/>
    <w:rsid w:val="00C817D6"/>
    <w:rsid w:val="00C8680E"/>
    <w:rsid w:val="00C94B74"/>
    <w:rsid w:val="00CA3D64"/>
    <w:rsid w:val="00CB1FF0"/>
    <w:rsid w:val="00CB2239"/>
    <w:rsid w:val="00CB5C47"/>
    <w:rsid w:val="00CC0AF5"/>
    <w:rsid w:val="00CC1BC6"/>
    <w:rsid w:val="00CC2966"/>
    <w:rsid w:val="00CC36B0"/>
    <w:rsid w:val="00CC5BED"/>
    <w:rsid w:val="00CC63FD"/>
    <w:rsid w:val="00CD39CE"/>
    <w:rsid w:val="00CD496B"/>
    <w:rsid w:val="00CE028F"/>
    <w:rsid w:val="00CE61F0"/>
    <w:rsid w:val="00CF099F"/>
    <w:rsid w:val="00CF15F4"/>
    <w:rsid w:val="00CF49EE"/>
    <w:rsid w:val="00D0405C"/>
    <w:rsid w:val="00D05514"/>
    <w:rsid w:val="00D06390"/>
    <w:rsid w:val="00D10953"/>
    <w:rsid w:val="00D11B5C"/>
    <w:rsid w:val="00D1231C"/>
    <w:rsid w:val="00D20873"/>
    <w:rsid w:val="00D2109E"/>
    <w:rsid w:val="00D2625A"/>
    <w:rsid w:val="00D27974"/>
    <w:rsid w:val="00D36388"/>
    <w:rsid w:val="00D36BD9"/>
    <w:rsid w:val="00D50F98"/>
    <w:rsid w:val="00D54B1C"/>
    <w:rsid w:val="00D55C9B"/>
    <w:rsid w:val="00D568CC"/>
    <w:rsid w:val="00D661F0"/>
    <w:rsid w:val="00D731E5"/>
    <w:rsid w:val="00D74AFD"/>
    <w:rsid w:val="00D765B8"/>
    <w:rsid w:val="00D808E2"/>
    <w:rsid w:val="00D84FFA"/>
    <w:rsid w:val="00D86D80"/>
    <w:rsid w:val="00D9424C"/>
    <w:rsid w:val="00D94B79"/>
    <w:rsid w:val="00D97CF4"/>
    <w:rsid w:val="00DA4857"/>
    <w:rsid w:val="00DA7DFB"/>
    <w:rsid w:val="00DB63D5"/>
    <w:rsid w:val="00DC0AFD"/>
    <w:rsid w:val="00DC0EC0"/>
    <w:rsid w:val="00DC21FB"/>
    <w:rsid w:val="00DC59BB"/>
    <w:rsid w:val="00DD3CD5"/>
    <w:rsid w:val="00DD6159"/>
    <w:rsid w:val="00DD6ED1"/>
    <w:rsid w:val="00DE2ABF"/>
    <w:rsid w:val="00DF0506"/>
    <w:rsid w:val="00E00A73"/>
    <w:rsid w:val="00E0234C"/>
    <w:rsid w:val="00E11679"/>
    <w:rsid w:val="00E1236A"/>
    <w:rsid w:val="00E12B78"/>
    <w:rsid w:val="00E142F1"/>
    <w:rsid w:val="00E231D8"/>
    <w:rsid w:val="00E2554C"/>
    <w:rsid w:val="00E36606"/>
    <w:rsid w:val="00E50AF5"/>
    <w:rsid w:val="00E51E63"/>
    <w:rsid w:val="00E53532"/>
    <w:rsid w:val="00E53BE9"/>
    <w:rsid w:val="00E54050"/>
    <w:rsid w:val="00E56B1B"/>
    <w:rsid w:val="00E60C13"/>
    <w:rsid w:val="00E60C30"/>
    <w:rsid w:val="00E64A59"/>
    <w:rsid w:val="00E71DC6"/>
    <w:rsid w:val="00E7287E"/>
    <w:rsid w:val="00E73351"/>
    <w:rsid w:val="00E73D94"/>
    <w:rsid w:val="00E76852"/>
    <w:rsid w:val="00E76D11"/>
    <w:rsid w:val="00E847B9"/>
    <w:rsid w:val="00E940B4"/>
    <w:rsid w:val="00E94640"/>
    <w:rsid w:val="00E9488C"/>
    <w:rsid w:val="00EB1BA3"/>
    <w:rsid w:val="00EB22C7"/>
    <w:rsid w:val="00EB3C54"/>
    <w:rsid w:val="00EB70C3"/>
    <w:rsid w:val="00EB7FDC"/>
    <w:rsid w:val="00EC52CC"/>
    <w:rsid w:val="00ED01BD"/>
    <w:rsid w:val="00ED06F9"/>
    <w:rsid w:val="00ED089D"/>
    <w:rsid w:val="00ED4DD5"/>
    <w:rsid w:val="00EE2715"/>
    <w:rsid w:val="00EE3F2D"/>
    <w:rsid w:val="00EE6A07"/>
    <w:rsid w:val="00EF3BDE"/>
    <w:rsid w:val="00EF596A"/>
    <w:rsid w:val="00F003C0"/>
    <w:rsid w:val="00F003CB"/>
    <w:rsid w:val="00F02D0E"/>
    <w:rsid w:val="00F05E4E"/>
    <w:rsid w:val="00F07468"/>
    <w:rsid w:val="00F1188E"/>
    <w:rsid w:val="00F12EE7"/>
    <w:rsid w:val="00F169C8"/>
    <w:rsid w:val="00F24ECC"/>
    <w:rsid w:val="00F27C68"/>
    <w:rsid w:val="00F33D37"/>
    <w:rsid w:val="00F34195"/>
    <w:rsid w:val="00F401AB"/>
    <w:rsid w:val="00F4055C"/>
    <w:rsid w:val="00F444ED"/>
    <w:rsid w:val="00F44C93"/>
    <w:rsid w:val="00F50EE3"/>
    <w:rsid w:val="00F54C07"/>
    <w:rsid w:val="00F56FF0"/>
    <w:rsid w:val="00F574AE"/>
    <w:rsid w:val="00F642E9"/>
    <w:rsid w:val="00F6712F"/>
    <w:rsid w:val="00F67140"/>
    <w:rsid w:val="00F673F3"/>
    <w:rsid w:val="00F67F3A"/>
    <w:rsid w:val="00F70857"/>
    <w:rsid w:val="00F72CC4"/>
    <w:rsid w:val="00F745CB"/>
    <w:rsid w:val="00F806BE"/>
    <w:rsid w:val="00F87794"/>
    <w:rsid w:val="00F92C91"/>
    <w:rsid w:val="00F92D9C"/>
    <w:rsid w:val="00F96224"/>
    <w:rsid w:val="00F96713"/>
    <w:rsid w:val="00FA0F29"/>
    <w:rsid w:val="00FB0272"/>
    <w:rsid w:val="00FB109D"/>
    <w:rsid w:val="00FC03C9"/>
    <w:rsid w:val="00FC5E9F"/>
    <w:rsid w:val="00FC7324"/>
    <w:rsid w:val="00FD0CF4"/>
    <w:rsid w:val="00FD2740"/>
    <w:rsid w:val="00FD2BAF"/>
    <w:rsid w:val="00FD2D6A"/>
    <w:rsid w:val="00FD3949"/>
    <w:rsid w:val="00FE31B5"/>
    <w:rsid w:val="00FE74DF"/>
    <w:rsid w:val="00FF2516"/>
    <w:rsid w:val="00FF2BDA"/>
    <w:rsid w:val="00FF63C1"/>
    <w:rsid w:val="00FF67D1"/>
    <w:rsid w:val="00FF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1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0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31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8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w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43377-EB9A-4D8B-A974-9D03E2BF1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9A5E423B</Template>
  <TotalTime>212</TotalTime>
  <Pages>12</Pages>
  <Words>1226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BRYANT Kimberley</cp:lastModifiedBy>
  <cp:revision>7</cp:revision>
  <cp:lastPrinted>2017-05-19T06:19:00Z</cp:lastPrinted>
  <dcterms:created xsi:type="dcterms:W3CDTF">2017-05-18T15:34:00Z</dcterms:created>
  <dcterms:modified xsi:type="dcterms:W3CDTF">2017-05-19T06:19:00Z</dcterms:modified>
</cp:coreProperties>
</file>