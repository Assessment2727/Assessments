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96" w:rsidRPr="001D1F09" w:rsidRDefault="008D4396" w:rsidP="008D4396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F0292B">
        <w:rPr>
          <w:rFonts w:ascii="Calibri" w:hAnsi="Calibri"/>
          <w:b/>
          <w:sz w:val="40"/>
          <w:szCs w:val="40"/>
        </w:rPr>
        <w:t>8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8D4396" w:rsidRPr="001D1F09" w:rsidRDefault="008D4396" w:rsidP="008D4396">
      <w:pPr>
        <w:rPr>
          <w:rFonts w:ascii="Calibri" w:hAnsi="Calibri"/>
          <w:b/>
          <w:sz w:val="32"/>
          <w:szCs w:val="32"/>
        </w:rPr>
      </w:pPr>
    </w:p>
    <w:p w:rsidR="008D4396" w:rsidRPr="001D1F09" w:rsidRDefault="008D4396" w:rsidP="008D4396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0E14C7">
        <w:rPr>
          <w:rFonts w:ascii="Calibri" w:hAnsi="Calibri"/>
          <w:b/>
          <w:sz w:val="32"/>
          <w:szCs w:val="32"/>
        </w:rPr>
        <w:t>Forensic science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>
        <w:rPr>
          <w:rFonts w:ascii="Calibri" w:hAnsi="Calibri" w:cs="Calibri"/>
          <w:b/>
          <w:sz w:val="32"/>
          <w:szCs w:val="32"/>
        </w:rPr>
        <w:t>5</w:t>
      </w:r>
      <w:r w:rsidR="00044175">
        <w:rPr>
          <w:rFonts w:ascii="Calibri" w:hAnsi="Calibri" w:cs="Calibri"/>
          <w:b/>
          <w:sz w:val="32"/>
          <w:szCs w:val="32"/>
        </w:rPr>
        <w:t>0</w:t>
      </w:r>
      <w:r>
        <w:rPr>
          <w:rFonts w:ascii="Calibri" w:hAnsi="Calibri" w:cs="Calibri"/>
          <w:b/>
          <w:sz w:val="32"/>
          <w:szCs w:val="32"/>
        </w:rPr>
        <w:t xml:space="preserve"> minutes</w:t>
      </w:r>
    </w:p>
    <w:p w:rsidR="00F0292B" w:rsidRPr="001D1F09" w:rsidRDefault="00F0292B" w:rsidP="00F0292B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>
        <w:rPr>
          <w:rFonts w:ascii="Calibri" w:hAnsi="Calibri" w:cs="Calibri"/>
          <w:b/>
          <w:sz w:val="32"/>
          <w:szCs w:val="32"/>
        </w:rPr>
        <w:t>15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>
        <w:rPr>
          <w:rFonts w:ascii="Calibri" w:hAnsi="Calibri" w:cs="Calibri"/>
          <w:b/>
          <w:sz w:val="32"/>
          <w:szCs w:val="32"/>
        </w:rPr>
        <w:t>15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0292B" w:rsidRDefault="00F0292B" w:rsidP="00F0292B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hAnsi="Calibri" w:cs="Calibri"/>
          <w:b/>
          <w:sz w:val="32"/>
          <w:szCs w:val="32"/>
        </w:rPr>
        <w:t xml:space="preserve">     5 Short Answer          (17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0292B" w:rsidRDefault="00F0292B" w:rsidP="00F0292B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3 Case Study 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  <w:t xml:space="preserve">    (8 marks)</w:t>
      </w:r>
    </w:p>
    <w:p w:rsidR="00F0292B" w:rsidRPr="001D1F09" w:rsidRDefault="00F0292B" w:rsidP="00F0292B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</w:t>
      </w:r>
    </w:p>
    <w:p w:rsidR="00F0292B" w:rsidRPr="001D1F09" w:rsidRDefault="00F0292B" w:rsidP="00F0292B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40</w:t>
      </w:r>
      <w:r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8D4396" w:rsidRPr="001D1F09" w:rsidRDefault="008D4396" w:rsidP="008D4396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t>SECTION ONE—MULTIPLE CHOICE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1D1F09">
        <w:rPr>
          <w:rFonts w:ascii="Calibri" w:hAnsi="Calibri" w:cs="Arial"/>
          <w:b/>
          <w:bCs/>
        </w:rPr>
        <w:t xml:space="preserve">                  </w:t>
      </w:r>
      <w:r w:rsidRPr="001D1F09">
        <w:rPr>
          <w:rFonts w:ascii="Calibri" w:hAnsi="Calibri" w:cs="Arial"/>
          <w:b/>
          <w:bCs/>
        </w:rPr>
        <w:tab/>
        <w:t xml:space="preserve">                            </w:t>
      </w:r>
      <w:r w:rsidR="000000CE">
        <w:rPr>
          <w:rFonts w:ascii="Calibri" w:hAnsi="Calibri" w:cs="Arial"/>
          <w:b/>
          <w:bCs/>
        </w:rPr>
        <w:t xml:space="preserve">          </w:t>
      </w:r>
      <w:r w:rsidRPr="001D1F09">
        <w:rPr>
          <w:rFonts w:ascii="Calibri" w:hAnsi="Calibri" w:cs="Arial"/>
          <w:b/>
          <w:bCs/>
        </w:rPr>
        <w:t xml:space="preserve">           </w:t>
      </w:r>
      <w:r w:rsidRPr="000000CE">
        <w:rPr>
          <w:rFonts w:ascii="Calibri" w:hAnsi="Calibri" w:cs="Arial"/>
          <w:b/>
          <w:bCs/>
        </w:rPr>
        <w:t>(1</w:t>
      </w:r>
      <w:r w:rsidR="00BA0191" w:rsidRPr="000000CE">
        <w:rPr>
          <w:rFonts w:ascii="Calibri" w:hAnsi="Calibri" w:cs="Arial"/>
          <w:b/>
          <w:bCs/>
        </w:rPr>
        <w:t>5</w:t>
      </w:r>
      <w:r w:rsidRPr="000000CE">
        <w:rPr>
          <w:rFonts w:ascii="Calibri" w:hAnsi="Calibri" w:cs="Arial"/>
          <w:b/>
          <w:bCs/>
        </w:rPr>
        <w:t xml:space="preserve"> marks)</w:t>
      </w:r>
      <w:r w:rsidRPr="001D1F09">
        <w:rPr>
          <w:rFonts w:ascii="Calibri" w:hAnsi="Calibri" w:cs="Arial"/>
          <w:b/>
          <w:bCs/>
        </w:rPr>
        <w:t xml:space="preserve"> 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>
        <w:rPr>
          <w:rFonts w:ascii="Calibri" w:hAnsi="Calibri" w:cs="Arial"/>
          <w:b/>
          <w:bCs/>
          <w:color w:val="1A1718"/>
          <w:lang w:val="en-US"/>
        </w:rPr>
        <w:t>10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472F85" w:rsidRDefault="00472F85" w:rsidP="000E14C7">
      <w:pPr>
        <w:spacing w:line="312" w:lineRule="auto"/>
      </w:pPr>
    </w:p>
    <w:p w:rsidR="00D0350C" w:rsidRPr="00995BD4" w:rsidRDefault="00D0350C" w:rsidP="00D0350C">
      <w:pPr>
        <w:spacing w:line="312" w:lineRule="auto"/>
        <w:rPr>
          <w:rFonts w:asciiTheme="minorHAnsi" w:hAnsiTheme="minorHAnsi"/>
        </w:rPr>
      </w:pPr>
      <w:r w:rsidRPr="00995BD4">
        <w:rPr>
          <w:rFonts w:asciiTheme="minorHAnsi" w:hAnsiTheme="minorHAnsi"/>
        </w:rPr>
        <w:t>1. The term “forensic science” means</w:t>
      </w:r>
    </w:p>
    <w:p w:rsidR="00D0350C" w:rsidRPr="00D0350C" w:rsidRDefault="00D0350C" w:rsidP="00D0350C">
      <w:pPr>
        <w:pStyle w:val="ListParagraph"/>
        <w:numPr>
          <w:ilvl w:val="0"/>
          <w:numId w:val="12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The science of criminology</w:t>
      </w:r>
    </w:p>
    <w:p w:rsidR="00D0350C" w:rsidRPr="00995BD4" w:rsidRDefault="00D0350C" w:rsidP="00D0350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science to commit a crime</w:t>
      </w:r>
    </w:p>
    <w:p w:rsidR="00D0350C" w:rsidRPr="00995BD4" w:rsidRDefault="00D0350C" w:rsidP="00D0350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science used in law courts</w:t>
      </w:r>
    </w:p>
    <w:p w:rsidR="00D0350C" w:rsidRPr="00995BD4" w:rsidRDefault="00D0350C" w:rsidP="00D0350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scientists that are criminals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2. To be a good eyewitness, a person should be: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angry</w:t>
      </w:r>
    </w:p>
    <w:p w:rsidR="00D0350C" w:rsidRPr="00D0350C" w:rsidRDefault="00D0350C" w:rsidP="00D0350C">
      <w:pPr>
        <w:pStyle w:val="ListParagraph"/>
        <w:numPr>
          <w:ilvl w:val="0"/>
          <w:numId w:val="29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Alert and observant</w:t>
      </w:r>
    </w:p>
    <w:p w:rsidR="00D0350C" w:rsidRPr="000E1AE5" w:rsidRDefault="00D0350C" w:rsidP="00D0350C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angry</w:t>
      </w:r>
    </w:p>
    <w:p w:rsidR="00D0350C" w:rsidRPr="000E1AE5" w:rsidRDefault="00D0350C" w:rsidP="00D0350C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observant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3. Small items of evidence left at crime scenes are: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Touch traces</w:t>
      </w:r>
    </w:p>
    <w:p w:rsidR="00D0350C" w:rsidRPr="000E1AE5" w:rsidRDefault="00D0350C" w:rsidP="00D0350C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touches</w:t>
      </w:r>
    </w:p>
    <w:p w:rsidR="00D0350C" w:rsidRPr="000E1AE5" w:rsidRDefault="00D0350C" w:rsidP="00D0350C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Clothes contacts</w:t>
      </w:r>
    </w:p>
    <w:p w:rsidR="00D0350C" w:rsidRPr="00D0350C" w:rsidRDefault="00D0350C" w:rsidP="00D0350C">
      <w:pPr>
        <w:pStyle w:val="ListParagraph"/>
        <w:numPr>
          <w:ilvl w:val="0"/>
          <w:numId w:val="30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Contact traces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tabs>
          <w:tab w:val="num" w:pos="426"/>
        </w:tabs>
        <w:ind w:hanging="992"/>
        <w:rPr>
          <w:rFonts w:asciiTheme="minorHAnsi" w:hAnsiTheme="minorHAnsi" w:cstheme="minorHAnsi"/>
        </w:rPr>
      </w:pPr>
    </w:p>
    <w:p w:rsidR="00D0350C" w:rsidRPr="000E1AE5" w:rsidRDefault="00D0350C" w:rsidP="00D0350C">
      <w:pPr>
        <w:spacing w:after="60"/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 xml:space="preserve">4. </w:t>
      </w:r>
      <w:r w:rsidRPr="000E1AE5">
        <w:rPr>
          <w:rFonts w:asciiTheme="minorHAnsi" w:hAnsiTheme="minorHAnsi"/>
        </w:rPr>
        <w:t xml:space="preserve">Major crimes that come to court are mainly placed in front of </w:t>
      </w:r>
      <w:r>
        <w:rPr>
          <w:rFonts w:asciiTheme="minorHAnsi" w:hAnsiTheme="minorHAnsi"/>
        </w:rPr>
        <w:t>a</w:t>
      </w:r>
      <w:r w:rsidRPr="000E1AE5">
        <w:rPr>
          <w:rFonts w:asciiTheme="minorHAnsi" w:hAnsiTheme="minorHAnsi"/>
        </w:rPr>
        <w:t>:</w:t>
      </w:r>
    </w:p>
    <w:p w:rsidR="00D0350C" w:rsidRPr="000E1AE5" w:rsidRDefault="00D0350C" w:rsidP="00D0350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judge</w:t>
      </w:r>
    </w:p>
    <w:p w:rsidR="00D0350C" w:rsidRPr="00D0350C" w:rsidRDefault="00D0350C" w:rsidP="00D0350C">
      <w:pPr>
        <w:pStyle w:val="ListParagraph"/>
        <w:numPr>
          <w:ilvl w:val="0"/>
          <w:numId w:val="14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jury</w:t>
      </w:r>
    </w:p>
    <w:p w:rsidR="00D0350C" w:rsidRPr="000E1AE5" w:rsidRDefault="00D0350C" w:rsidP="00D0350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magistrate</w:t>
      </w:r>
    </w:p>
    <w:p w:rsidR="00D0350C" w:rsidRPr="000E1AE5" w:rsidRDefault="00D0350C" w:rsidP="00D0350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lawyer</w:t>
      </w:r>
    </w:p>
    <w:p w:rsidR="00D0350C" w:rsidRPr="000E1AE5" w:rsidRDefault="00D0350C" w:rsidP="00D0350C">
      <w:pPr>
        <w:ind w:left="1086"/>
        <w:rPr>
          <w:rFonts w:asciiTheme="minorHAnsi" w:hAnsiTheme="minorHAnsi"/>
        </w:rPr>
      </w:pPr>
    </w:p>
    <w:p w:rsidR="00D0350C" w:rsidRPr="000E1AE5" w:rsidRDefault="00D0350C" w:rsidP="00D0350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5. Ballistics is the study of:</w:t>
      </w:r>
    </w:p>
    <w:p w:rsidR="00D0350C" w:rsidRPr="000E1AE5" w:rsidRDefault="00D0350C" w:rsidP="00D0350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ball bearings</w:t>
      </w:r>
    </w:p>
    <w:p w:rsidR="00D0350C" w:rsidRPr="000E1AE5" w:rsidRDefault="00D0350C" w:rsidP="00D0350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bailiffs</w:t>
      </w:r>
    </w:p>
    <w:p w:rsidR="00D0350C" w:rsidRPr="000E1AE5" w:rsidRDefault="00D0350C" w:rsidP="00D0350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guns</w:t>
      </w:r>
    </w:p>
    <w:p w:rsidR="00D0350C" w:rsidRPr="00D0350C" w:rsidRDefault="00D0350C" w:rsidP="00D0350C">
      <w:pPr>
        <w:pStyle w:val="ListParagraph"/>
        <w:numPr>
          <w:ilvl w:val="0"/>
          <w:numId w:val="15"/>
        </w:numPr>
        <w:rPr>
          <w:rFonts w:asciiTheme="minorHAnsi" w:hAnsiTheme="minorHAnsi"/>
          <w:highlight w:val="red"/>
        </w:rPr>
      </w:pPr>
      <w:proofErr w:type="gramStart"/>
      <w:r w:rsidRPr="00D0350C">
        <w:rPr>
          <w:rFonts w:asciiTheme="minorHAnsi" w:hAnsiTheme="minorHAnsi"/>
          <w:highlight w:val="red"/>
        </w:rPr>
        <w:t>guns</w:t>
      </w:r>
      <w:proofErr w:type="gramEnd"/>
      <w:r w:rsidRPr="00D0350C">
        <w:rPr>
          <w:rFonts w:asciiTheme="minorHAnsi" w:hAnsiTheme="minorHAnsi"/>
          <w:highlight w:val="red"/>
        </w:rPr>
        <w:t xml:space="preserve"> and bullets.</w:t>
      </w:r>
    </w:p>
    <w:p w:rsidR="00D0350C" w:rsidRPr="000E1AE5" w:rsidRDefault="00D0350C" w:rsidP="00D0350C">
      <w:pPr>
        <w:tabs>
          <w:tab w:val="num" w:pos="426"/>
        </w:tabs>
        <w:rPr>
          <w:rFonts w:asciiTheme="minorHAnsi" w:hAnsiTheme="minorHAnsi" w:cstheme="minorHAnsi"/>
        </w:rPr>
      </w:pPr>
    </w:p>
    <w:p w:rsidR="00D0350C" w:rsidRPr="00995BD4" w:rsidRDefault="00D0350C" w:rsidP="00D0350C">
      <w:pPr>
        <w:spacing w:line="312" w:lineRule="auto"/>
        <w:rPr>
          <w:rFonts w:asciiTheme="minorHAnsi" w:hAnsiTheme="minorHAnsi"/>
        </w:rPr>
      </w:pPr>
      <w:r w:rsidRPr="00995BD4">
        <w:rPr>
          <w:rFonts w:asciiTheme="minorHAnsi" w:hAnsiTheme="minorHAnsi"/>
        </w:rPr>
        <w:t>6. The Lockard Exchange Principle says that</w:t>
      </w:r>
    </w:p>
    <w:p w:rsidR="00D0350C" w:rsidRPr="00D0350C" w:rsidRDefault="00D0350C" w:rsidP="00D0350C">
      <w:pPr>
        <w:pStyle w:val="ListParagraph"/>
        <w:numPr>
          <w:ilvl w:val="0"/>
          <w:numId w:val="16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every contact leaves a trace</w:t>
      </w:r>
    </w:p>
    <w:p w:rsidR="00D0350C" w:rsidRPr="00995BD4" w:rsidRDefault="00D0350C" w:rsidP="00D0350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evidence can always be found</w:t>
      </w:r>
    </w:p>
    <w:p w:rsidR="00D0350C" w:rsidRPr="00995BD4" w:rsidRDefault="00D0350C" w:rsidP="00D0350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lastRenderedPageBreak/>
        <w:t>evidence found at crime scenes always lead to prosecution</w:t>
      </w:r>
    </w:p>
    <w:p w:rsidR="00D0350C" w:rsidRPr="00995BD4" w:rsidRDefault="00D0350C" w:rsidP="00D0350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criminals always makes mistakes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ind w:right="-454"/>
        <w:rPr>
          <w:rFonts w:asciiTheme="minorHAnsi" w:hAnsiTheme="minorHAnsi"/>
        </w:rPr>
      </w:pPr>
      <w:r w:rsidRPr="000E1AE5">
        <w:rPr>
          <w:rFonts w:asciiTheme="minorHAnsi" w:hAnsiTheme="minorHAnsi"/>
        </w:rPr>
        <w:t>7. The microscope used by forensic laboratories is the   _____________ microscope.</w:t>
      </w:r>
    </w:p>
    <w:p w:rsidR="00D0350C" w:rsidRPr="00D0350C" w:rsidRDefault="00D0350C" w:rsidP="00D0350C">
      <w:pPr>
        <w:pStyle w:val="ListParagraph"/>
        <w:numPr>
          <w:ilvl w:val="0"/>
          <w:numId w:val="18"/>
        </w:numPr>
        <w:spacing w:before="60"/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electron</w:t>
      </w:r>
    </w:p>
    <w:p w:rsidR="00D0350C" w:rsidRPr="000E1AE5" w:rsidRDefault="00D0350C" w:rsidP="00D0350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compound</w:t>
      </w:r>
    </w:p>
    <w:p w:rsidR="00D0350C" w:rsidRPr="000E1AE5" w:rsidRDefault="00D0350C" w:rsidP="00D0350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comparison</w:t>
      </w:r>
    </w:p>
    <w:p w:rsidR="00D0350C" w:rsidRPr="000E1AE5" w:rsidRDefault="00D0350C" w:rsidP="00D0350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stereoscopic</w:t>
      </w:r>
    </w:p>
    <w:p w:rsidR="00D0350C" w:rsidRPr="000E1AE5" w:rsidRDefault="00D0350C" w:rsidP="00D0350C">
      <w:pPr>
        <w:rPr>
          <w:rFonts w:asciiTheme="minorHAnsi" w:hAnsiTheme="minorHAnsi" w:cstheme="minorHAnsi"/>
        </w:rPr>
      </w:pPr>
    </w:p>
    <w:p w:rsidR="00D0350C" w:rsidRPr="000E1AE5" w:rsidRDefault="00D0350C" w:rsidP="00D0350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8. Which of the fibres below are natural?</w:t>
      </w:r>
    </w:p>
    <w:p w:rsidR="00D0350C" w:rsidRPr="00D0350C" w:rsidRDefault="00D0350C" w:rsidP="00D0350C">
      <w:pPr>
        <w:pStyle w:val="ListParagraph"/>
        <w:numPr>
          <w:ilvl w:val="0"/>
          <w:numId w:val="20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linen</w:t>
      </w:r>
    </w:p>
    <w:p w:rsidR="00D0350C" w:rsidRPr="000E1AE5" w:rsidRDefault="00D0350C" w:rsidP="00D0350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rayon</w:t>
      </w:r>
    </w:p>
    <w:p w:rsidR="00D0350C" w:rsidRPr="000E1AE5" w:rsidRDefault="00D0350C" w:rsidP="00D0350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nylon</w:t>
      </w:r>
    </w:p>
    <w:p w:rsidR="00D0350C" w:rsidRPr="000E1AE5" w:rsidRDefault="00D0350C" w:rsidP="00D0350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polyester</w:t>
      </w:r>
    </w:p>
    <w:p w:rsidR="00D0350C" w:rsidRPr="000E1AE5" w:rsidRDefault="00D0350C" w:rsidP="00D0350C">
      <w:pPr>
        <w:pStyle w:val="ListParagraph"/>
        <w:rPr>
          <w:rFonts w:asciiTheme="minorHAnsi" w:hAnsiTheme="minorHAnsi"/>
        </w:rPr>
      </w:pPr>
    </w:p>
    <w:p w:rsidR="00D0350C" w:rsidRPr="000E1AE5" w:rsidRDefault="00D0350C" w:rsidP="00D0350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9. The instrument used to study fibres in detail is:</w:t>
      </w:r>
    </w:p>
    <w:p w:rsidR="00D0350C" w:rsidRPr="000E1AE5" w:rsidRDefault="00D0350C" w:rsidP="00D0350C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Spectroscope</w:t>
      </w:r>
    </w:p>
    <w:p w:rsidR="00D0350C" w:rsidRPr="000E1AE5" w:rsidRDefault="00D0350C" w:rsidP="00D0350C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Telescope</w:t>
      </w:r>
    </w:p>
    <w:p w:rsidR="00D0350C" w:rsidRPr="00D0350C" w:rsidRDefault="00D0350C" w:rsidP="00D0350C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Microscope</w:t>
      </w:r>
    </w:p>
    <w:p w:rsidR="00D0350C" w:rsidRPr="000E1AE5" w:rsidRDefault="00D0350C" w:rsidP="00D0350C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Stethoscope</w:t>
      </w:r>
    </w:p>
    <w:p w:rsidR="00D0350C" w:rsidRPr="000E1AE5" w:rsidRDefault="00D0350C" w:rsidP="00D0350C">
      <w:pPr>
        <w:spacing w:line="312" w:lineRule="auto"/>
        <w:rPr>
          <w:rFonts w:asciiTheme="minorHAnsi" w:hAnsiTheme="minorHAnsi"/>
        </w:rPr>
      </w:pPr>
    </w:p>
    <w:p w:rsidR="00D0350C" w:rsidRPr="000E1AE5" w:rsidRDefault="00D0350C" w:rsidP="00D0350C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0</w:t>
      </w:r>
      <w:r w:rsidRPr="000E1AE5">
        <w:rPr>
          <w:rFonts w:asciiTheme="minorHAnsi" w:hAnsiTheme="minorHAnsi" w:cstheme="minorHAnsi"/>
        </w:rPr>
        <w:t xml:space="preserve">. </w:t>
      </w:r>
      <w:proofErr w:type="gramStart"/>
      <w:r w:rsidRPr="000E1AE5">
        <w:rPr>
          <w:rFonts w:asciiTheme="minorHAnsi" w:hAnsiTheme="minorHAnsi" w:cstheme="minorHAnsi"/>
        </w:rPr>
        <w:t>The</w:t>
      </w:r>
      <w:proofErr w:type="gramEnd"/>
      <w:r w:rsidRPr="000E1AE5">
        <w:rPr>
          <w:rFonts w:asciiTheme="minorHAnsi" w:hAnsiTheme="minorHAnsi" w:cstheme="minorHAnsi"/>
        </w:rPr>
        <w:t xml:space="preserve"> most common type of fingerprint pattern is:</w:t>
      </w:r>
    </w:p>
    <w:p w:rsidR="00D0350C" w:rsidRPr="000E1AE5" w:rsidRDefault="00D0350C" w:rsidP="00D0350C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arch</w:t>
      </w:r>
    </w:p>
    <w:p w:rsidR="00D0350C" w:rsidRPr="00D0350C" w:rsidRDefault="00D0350C" w:rsidP="00D0350C">
      <w:pPr>
        <w:pStyle w:val="ListParagraph"/>
        <w:numPr>
          <w:ilvl w:val="0"/>
          <w:numId w:val="22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loop</w:t>
      </w:r>
    </w:p>
    <w:p w:rsidR="00D0350C" w:rsidRPr="000E1AE5" w:rsidRDefault="00D0350C" w:rsidP="00D0350C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whorl</w:t>
      </w:r>
    </w:p>
    <w:p w:rsidR="00D0350C" w:rsidRPr="000E1AE5" w:rsidRDefault="00D0350C" w:rsidP="00D0350C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delta</w:t>
      </w:r>
    </w:p>
    <w:p w:rsidR="00D0350C" w:rsidRPr="000E1AE5" w:rsidRDefault="00D0350C" w:rsidP="00D0350C">
      <w:pPr>
        <w:rPr>
          <w:rFonts w:asciiTheme="minorHAnsi" w:hAnsiTheme="minorHAnsi" w:cstheme="minorHAnsi"/>
        </w:rPr>
      </w:pPr>
    </w:p>
    <w:p w:rsidR="00D0350C" w:rsidRPr="00C87905" w:rsidRDefault="00D0350C" w:rsidP="00D0350C">
      <w:p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11. Under a microscope, a hair sample with a smooth and regular surface, it is likely to be;</w:t>
      </w:r>
    </w:p>
    <w:p w:rsidR="00D0350C" w:rsidRPr="00C87905" w:rsidRDefault="00D0350C" w:rsidP="00D0350C">
      <w:pPr>
        <w:rPr>
          <w:rFonts w:asciiTheme="minorHAnsi" w:hAnsiTheme="minorHAnsi" w:cstheme="minorHAnsi"/>
        </w:rPr>
      </w:pPr>
    </w:p>
    <w:p w:rsidR="00D0350C" w:rsidRPr="00C87905" w:rsidRDefault="00D0350C" w:rsidP="00D0350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human hair</w:t>
      </w:r>
    </w:p>
    <w:p w:rsidR="00D0350C" w:rsidRPr="00C87905" w:rsidRDefault="00D0350C" w:rsidP="00D0350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horse hair</w:t>
      </w:r>
    </w:p>
    <w:p w:rsidR="00D0350C" w:rsidRPr="00D0350C" w:rsidRDefault="00D0350C" w:rsidP="00D0350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highlight w:val="red"/>
        </w:rPr>
      </w:pPr>
      <w:r w:rsidRPr="00D0350C">
        <w:rPr>
          <w:rFonts w:asciiTheme="minorHAnsi" w:hAnsiTheme="minorHAnsi" w:cstheme="minorHAnsi"/>
          <w:highlight w:val="red"/>
        </w:rPr>
        <w:t>synthetic hair</w:t>
      </w:r>
    </w:p>
    <w:p w:rsidR="00D0350C" w:rsidRPr="00C87905" w:rsidRDefault="00D0350C" w:rsidP="00D0350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wool</w:t>
      </w:r>
    </w:p>
    <w:p w:rsidR="00D0350C" w:rsidRDefault="00D0350C" w:rsidP="00D0350C">
      <w:pPr>
        <w:pStyle w:val="ListParagraph"/>
        <w:rPr>
          <w:rFonts w:asciiTheme="minorHAnsi" w:hAnsiTheme="minorHAnsi" w:cstheme="minorHAnsi"/>
        </w:rPr>
      </w:pPr>
    </w:p>
    <w:p w:rsidR="00D0350C" w:rsidRDefault="00D0350C" w:rsidP="00D0350C">
      <w:pPr>
        <w:pStyle w:val="ListParagraph"/>
        <w:rPr>
          <w:rFonts w:asciiTheme="minorHAnsi" w:hAnsiTheme="minorHAnsi" w:cstheme="minorHAnsi"/>
        </w:rPr>
      </w:pPr>
    </w:p>
    <w:p w:rsidR="00D0350C" w:rsidRPr="000E1AE5" w:rsidRDefault="00D0350C" w:rsidP="00D0350C">
      <w:pPr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2</w:t>
      </w:r>
      <w:r w:rsidRPr="000E1AE5">
        <w:rPr>
          <w:rFonts w:asciiTheme="minorHAnsi" w:hAnsiTheme="minorHAnsi" w:cstheme="minorHAnsi"/>
        </w:rPr>
        <w:t xml:space="preserve">.  </w:t>
      </w:r>
      <w:r w:rsidRPr="000E1AE5">
        <w:rPr>
          <w:rFonts w:asciiTheme="minorHAnsi" w:hAnsiTheme="minorHAnsi"/>
        </w:rPr>
        <w:t>Blood is a complex mixture of four main components. Red blood cells, white blood cells, platelets and   _________________?</w:t>
      </w:r>
    </w:p>
    <w:p w:rsidR="00D0350C" w:rsidRPr="000E1AE5" w:rsidRDefault="00D0350C" w:rsidP="00D0350C">
      <w:pPr>
        <w:rPr>
          <w:rFonts w:asciiTheme="minorHAnsi" w:hAnsiTheme="minorHAnsi"/>
        </w:rPr>
      </w:pPr>
    </w:p>
    <w:p w:rsidR="00D0350C" w:rsidRPr="000E1AE5" w:rsidRDefault="00D0350C" w:rsidP="00D0350C">
      <w:pPr>
        <w:pStyle w:val="ListParagraph"/>
        <w:numPr>
          <w:ilvl w:val="0"/>
          <w:numId w:val="23"/>
        </w:numPr>
        <w:spacing w:before="8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syrup</w:t>
      </w:r>
    </w:p>
    <w:p w:rsidR="00D0350C" w:rsidRPr="000E1AE5" w:rsidRDefault="00D0350C" w:rsidP="00D0350C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oxygen</w:t>
      </w:r>
    </w:p>
    <w:p w:rsidR="00D0350C" w:rsidRPr="000E1AE5" w:rsidRDefault="00D0350C" w:rsidP="00D0350C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water</w:t>
      </w:r>
    </w:p>
    <w:p w:rsidR="00D0350C" w:rsidRPr="00D0350C" w:rsidRDefault="00D0350C" w:rsidP="00D0350C">
      <w:pPr>
        <w:pStyle w:val="ListParagraph"/>
        <w:numPr>
          <w:ilvl w:val="0"/>
          <w:numId w:val="23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plasma</w:t>
      </w:r>
    </w:p>
    <w:p w:rsidR="00D0350C" w:rsidRPr="000E1AE5" w:rsidRDefault="00D0350C" w:rsidP="00D0350C">
      <w:pPr>
        <w:rPr>
          <w:rFonts w:asciiTheme="minorHAnsi" w:hAnsiTheme="minorHAnsi" w:cstheme="minorHAnsi"/>
        </w:rPr>
      </w:pPr>
    </w:p>
    <w:p w:rsidR="00D0350C" w:rsidRDefault="00D0350C" w:rsidP="00D0350C">
      <w:pPr>
        <w:rPr>
          <w:rFonts w:asciiTheme="minorHAnsi" w:hAnsiTheme="minorHAnsi" w:cstheme="minorHAnsi"/>
          <w:highlight w:val="yellow"/>
        </w:rPr>
      </w:pPr>
    </w:p>
    <w:p w:rsidR="00D0350C" w:rsidRDefault="00D0350C" w:rsidP="00D0350C">
      <w:pPr>
        <w:rPr>
          <w:rFonts w:asciiTheme="minorHAnsi" w:hAnsiTheme="minorHAnsi" w:cstheme="minorHAnsi"/>
          <w:highlight w:val="yellow"/>
        </w:rPr>
      </w:pPr>
    </w:p>
    <w:p w:rsidR="00D0350C" w:rsidRDefault="00D0350C" w:rsidP="00D0350C">
      <w:pPr>
        <w:rPr>
          <w:rFonts w:asciiTheme="minorHAnsi" w:hAnsiTheme="minorHAnsi" w:cstheme="minorHAnsi"/>
          <w:highlight w:val="yellow"/>
        </w:rPr>
      </w:pPr>
    </w:p>
    <w:p w:rsidR="00D0350C" w:rsidRDefault="00D0350C" w:rsidP="00D0350C">
      <w:pPr>
        <w:rPr>
          <w:rFonts w:asciiTheme="minorHAnsi" w:hAnsiTheme="minorHAnsi" w:cstheme="minorHAnsi"/>
          <w:highlight w:val="yellow"/>
        </w:rPr>
      </w:pPr>
    </w:p>
    <w:p w:rsidR="00D0350C" w:rsidRPr="00FD29A1" w:rsidRDefault="00D0350C" w:rsidP="00D0350C">
      <w:pPr>
        <w:pStyle w:val="Ptablebodyfullout"/>
        <w:numPr>
          <w:ilvl w:val="0"/>
          <w:numId w:val="0"/>
        </w:numPr>
        <w:spacing w:before="0" w:after="0"/>
        <w:rPr>
          <w:rFonts w:asciiTheme="minorHAnsi" w:hAnsiTheme="minorHAnsi" w:cstheme="minorHAnsi"/>
          <w:szCs w:val="24"/>
          <w:highlight w:val="yellow"/>
        </w:rPr>
      </w:pPr>
    </w:p>
    <w:p w:rsidR="00D0350C" w:rsidRPr="00FD29A1" w:rsidRDefault="00D0350C" w:rsidP="00D0350C">
      <w:pPr>
        <w:rPr>
          <w:rFonts w:asciiTheme="minorHAnsi" w:hAnsiTheme="minorHAnsi"/>
          <w:highlight w:val="yellow"/>
        </w:rPr>
      </w:pPr>
      <w:r w:rsidRPr="00FD29A1">
        <w:rPr>
          <w:rFonts w:asciiTheme="minorHAnsi" w:eastAsia="Calibri" w:hAnsiTheme="minorHAnsi" w:cstheme="minorHAnsi"/>
          <w:highlight w:val="yellow"/>
          <w:lang w:eastAsia="en-US"/>
        </w:rPr>
        <w:t xml:space="preserve">   </w:t>
      </w:r>
    </w:p>
    <w:p w:rsidR="00D0350C" w:rsidRPr="00C87905" w:rsidRDefault="00D0350C" w:rsidP="00D0350C">
      <w:pPr>
        <w:rPr>
          <w:rFonts w:asciiTheme="minorHAnsi" w:hAnsiTheme="minorHAnsi"/>
        </w:rPr>
      </w:pPr>
      <w:r w:rsidRPr="00C87905">
        <w:rPr>
          <w:rFonts w:asciiTheme="minorHAnsi" w:hAnsiTheme="minorHAnsi"/>
        </w:rPr>
        <w:t xml:space="preserve"> 13. Apart from fingerprints what other evidence could help identify a body?</w:t>
      </w:r>
    </w:p>
    <w:p w:rsidR="00D0350C" w:rsidRPr="00C87905" w:rsidRDefault="00D0350C" w:rsidP="00D0350C">
      <w:pPr>
        <w:rPr>
          <w:rFonts w:asciiTheme="minorHAnsi" w:hAnsiTheme="minorHAnsi"/>
        </w:rPr>
      </w:pPr>
    </w:p>
    <w:p w:rsidR="00D0350C" w:rsidRPr="00D0350C" w:rsidRDefault="00D0350C" w:rsidP="00D0350C">
      <w:pPr>
        <w:pStyle w:val="ListParagraph"/>
        <w:numPr>
          <w:ilvl w:val="0"/>
          <w:numId w:val="33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DNA</w:t>
      </w:r>
    </w:p>
    <w:p w:rsidR="00D0350C" w:rsidRPr="00C87905" w:rsidRDefault="00D0350C" w:rsidP="00D0350C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clothing</w:t>
      </w:r>
    </w:p>
    <w:p w:rsidR="00D0350C" w:rsidRPr="00C87905" w:rsidRDefault="00D0350C" w:rsidP="00D0350C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jewellery</w:t>
      </w:r>
    </w:p>
    <w:p w:rsidR="00D0350C" w:rsidRPr="00C87905" w:rsidRDefault="00D0350C" w:rsidP="00D0350C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hair</w:t>
      </w:r>
    </w:p>
    <w:p w:rsidR="00D0350C" w:rsidRPr="000E1AE5" w:rsidRDefault="00D0350C" w:rsidP="00D0350C">
      <w:pPr>
        <w:pStyle w:val="ListParagraph"/>
        <w:rPr>
          <w:rFonts w:asciiTheme="minorHAnsi" w:hAnsiTheme="minorHAnsi"/>
        </w:rPr>
      </w:pPr>
    </w:p>
    <w:p w:rsidR="00D0350C" w:rsidRPr="000E1AE5" w:rsidRDefault="00D0350C" w:rsidP="00D0350C">
      <w:pPr>
        <w:rPr>
          <w:rFonts w:asciiTheme="minorHAnsi" w:hAnsiTheme="minorHAnsi" w:cstheme="minorHAnsi"/>
        </w:rPr>
      </w:pPr>
    </w:p>
    <w:p w:rsidR="00D0350C" w:rsidRPr="00B70DE8" w:rsidRDefault="00D0350C" w:rsidP="00D0350C">
      <w:pPr>
        <w:rPr>
          <w:rFonts w:asciiTheme="minorHAnsi" w:hAnsiTheme="minorHAnsi"/>
        </w:rPr>
      </w:pPr>
      <w:r>
        <w:rPr>
          <w:rFonts w:asciiTheme="minorHAnsi" w:eastAsia="Calibri" w:hAnsiTheme="minorHAnsi" w:cstheme="minorHAnsi"/>
          <w:lang w:eastAsia="en-US"/>
        </w:rPr>
        <w:t xml:space="preserve">14. </w:t>
      </w:r>
      <w:proofErr w:type="gramStart"/>
      <w:r w:rsidRPr="00B70DE8">
        <w:rPr>
          <w:rFonts w:asciiTheme="minorHAnsi" w:hAnsiTheme="minorHAnsi"/>
        </w:rPr>
        <w:t>The</w:t>
      </w:r>
      <w:proofErr w:type="gramEnd"/>
      <w:r w:rsidRPr="00B70DE8">
        <w:rPr>
          <w:rFonts w:asciiTheme="minorHAnsi" w:hAnsiTheme="minorHAnsi"/>
        </w:rPr>
        <w:t xml:space="preserve"> most common blood type of people in the U.K., U.S.A. and Australia is?</w:t>
      </w:r>
    </w:p>
    <w:p w:rsidR="00D0350C" w:rsidRDefault="00D0350C" w:rsidP="00D0350C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 </w:t>
      </w:r>
    </w:p>
    <w:p w:rsidR="00D0350C" w:rsidRPr="00B70DE8" w:rsidRDefault="00D0350C" w:rsidP="00D0350C">
      <w:pPr>
        <w:pStyle w:val="ListParagraph"/>
        <w:numPr>
          <w:ilvl w:val="0"/>
          <w:numId w:val="41"/>
        </w:numPr>
        <w:spacing w:before="80"/>
        <w:rPr>
          <w:rFonts w:asciiTheme="minorHAnsi" w:hAnsiTheme="minorHAnsi"/>
        </w:rPr>
      </w:pPr>
      <w:r w:rsidRPr="00B70DE8">
        <w:rPr>
          <w:rFonts w:asciiTheme="minorHAnsi" w:hAnsiTheme="minorHAnsi"/>
        </w:rPr>
        <w:t>A</w:t>
      </w:r>
    </w:p>
    <w:p w:rsidR="00D0350C" w:rsidRPr="00B70DE8" w:rsidRDefault="00D0350C" w:rsidP="00D0350C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B</w:t>
      </w:r>
    </w:p>
    <w:p w:rsidR="00D0350C" w:rsidRPr="00D0350C" w:rsidRDefault="00D0350C" w:rsidP="00D0350C">
      <w:pPr>
        <w:pStyle w:val="ListParagraph"/>
        <w:numPr>
          <w:ilvl w:val="0"/>
          <w:numId w:val="41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O</w:t>
      </w:r>
    </w:p>
    <w:p w:rsidR="00D0350C" w:rsidRPr="00B70DE8" w:rsidRDefault="00D0350C" w:rsidP="00D0350C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AB</w:t>
      </w:r>
    </w:p>
    <w:p w:rsidR="00D0350C" w:rsidRDefault="00D0350C" w:rsidP="00D0350C">
      <w:pPr>
        <w:rPr>
          <w:rFonts w:asciiTheme="minorHAnsi" w:hAnsiTheme="minorHAnsi"/>
        </w:rPr>
      </w:pPr>
    </w:p>
    <w:p w:rsidR="00D0350C" w:rsidRDefault="00D0350C" w:rsidP="00D0350C">
      <w:pPr>
        <w:rPr>
          <w:rFonts w:asciiTheme="minorHAnsi" w:hAnsiTheme="minorHAnsi"/>
        </w:rPr>
      </w:pPr>
      <w:r>
        <w:rPr>
          <w:rFonts w:asciiTheme="minorHAnsi" w:hAnsiTheme="minorHAnsi"/>
        </w:rPr>
        <w:t>15. Name the substance that is not produced by sweat glands:</w:t>
      </w:r>
    </w:p>
    <w:p w:rsidR="00D0350C" w:rsidRDefault="00D0350C" w:rsidP="00D0350C">
      <w:pPr>
        <w:rPr>
          <w:rFonts w:asciiTheme="minorHAnsi" w:hAnsiTheme="minorHAnsi"/>
        </w:rPr>
      </w:pPr>
    </w:p>
    <w:p w:rsidR="00D0350C" w:rsidRDefault="00D0350C" w:rsidP="00D0350C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water</w:t>
      </w:r>
    </w:p>
    <w:p w:rsidR="00D0350C" w:rsidRPr="000E1AE5" w:rsidRDefault="00D0350C" w:rsidP="00D0350C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amino acids</w:t>
      </w:r>
    </w:p>
    <w:p w:rsidR="00D0350C" w:rsidRPr="000E1AE5" w:rsidRDefault="00D0350C" w:rsidP="00D0350C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salts</w:t>
      </w:r>
    </w:p>
    <w:p w:rsidR="00D0350C" w:rsidRPr="00D0350C" w:rsidRDefault="00D0350C" w:rsidP="00D0350C">
      <w:pPr>
        <w:pStyle w:val="ListParagraph"/>
        <w:numPr>
          <w:ilvl w:val="0"/>
          <w:numId w:val="39"/>
        </w:numPr>
        <w:rPr>
          <w:rFonts w:asciiTheme="minorHAnsi" w:hAnsiTheme="minorHAnsi"/>
          <w:highlight w:val="red"/>
        </w:rPr>
      </w:pPr>
      <w:r w:rsidRPr="00D0350C">
        <w:rPr>
          <w:rFonts w:asciiTheme="minorHAnsi" w:hAnsiTheme="minorHAnsi"/>
          <w:highlight w:val="red"/>
        </w:rPr>
        <w:t>oil</w:t>
      </w:r>
    </w:p>
    <w:p w:rsidR="008847D5" w:rsidRDefault="008847D5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Default="00D0350C" w:rsidP="0074160F">
      <w:pPr>
        <w:rPr>
          <w:rFonts w:asciiTheme="minorHAnsi" w:hAnsiTheme="minorHAnsi"/>
        </w:rPr>
      </w:pPr>
    </w:p>
    <w:p w:rsidR="00D0350C" w:rsidRPr="0074160F" w:rsidRDefault="00D0350C" w:rsidP="0074160F">
      <w:pPr>
        <w:rPr>
          <w:rFonts w:asciiTheme="minorHAnsi" w:hAnsiTheme="minorHAnsi"/>
        </w:rPr>
      </w:pPr>
    </w:p>
    <w:p w:rsidR="005D1439" w:rsidRPr="000E1AE5" w:rsidRDefault="005D1439" w:rsidP="00091F32">
      <w:pPr>
        <w:rPr>
          <w:rFonts w:asciiTheme="minorHAnsi" w:eastAsia="Calibri" w:hAnsiTheme="minorHAnsi" w:cstheme="minorHAnsi"/>
          <w:lang w:eastAsia="en-US"/>
        </w:rPr>
      </w:pPr>
    </w:p>
    <w:p w:rsidR="00483C22" w:rsidRPr="001D1F09" w:rsidRDefault="00483C22" w:rsidP="00483C22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741622" cy="988828"/>
            <wp:effectExtent l="0" t="0" r="1905" b="1905"/>
            <wp:docPr id="5" name="Picture 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6" cy="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 xml:space="preserve">SEMESTER </w:t>
      </w:r>
      <w:r>
        <w:rPr>
          <w:rFonts w:ascii="Calibri" w:hAnsi="Calibri"/>
          <w:b/>
          <w:sz w:val="32"/>
          <w:szCs w:val="32"/>
        </w:rPr>
        <w:t>ONE</w:t>
      </w:r>
      <w:r w:rsidRPr="001D1F09">
        <w:rPr>
          <w:rFonts w:ascii="Calibri" w:hAnsi="Calibri"/>
          <w:b/>
          <w:sz w:val="32"/>
          <w:szCs w:val="32"/>
        </w:rPr>
        <w:t xml:space="preserve"> 201</w:t>
      </w:r>
      <w:r>
        <w:rPr>
          <w:rFonts w:ascii="Calibri" w:hAnsi="Calibri"/>
          <w:b/>
          <w:sz w:val="32"/>
          <w:szCs w:val="32"/>
        </w:rPr>
        <w:t>6</w:t>
      </w:r>
    </w:p>
    <w:p w:rsidR="00483C22" w:rsidRPr="001D1F09" w:rsidRDefault="00296F5C" w:rsidP="00483C2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Forensic science</w:t>
      </w:r>
      <w:r w:rsidR="00483C22">
        <w:rPr>
          <w:rFonts w:ascii="Calibri" w:hAnsi="Calibri"/>
          <w:b/>
          <w:sz w:val="32"/>
          <w:szCs w:val="32"/>
        </w:rPr>
        <w:t xml:space="preserve"> Test</w:t>
      </w:r>
      <w:r w:rsidR="00483C22" w:rsidRPr="001D1F09">
        <w:rPr>
          <w:rFonts w:ascii="Calibri" w:hAnsi="Calibri"/>
          <w:b/>
          <w:sz w:val="32"/>
          <w:szCs w:val="32"/>
        </w:rPr>
        <w:t>:</w:t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483C22" w:rsidRPr="001D1F09" w:rsidRDefault="00483C22" w:rsidP="00483C22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483C22" w:rsidRPr="001D1F09" w:rsidRDefault="00483C22" w:rsidP="00483C22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9A56C" wp14:editId="6DFBE9F6">
                <wp:simplePos x="0" y="0"/>
                <wp:positionH relativeFrom="column">
                  <wp:posOffset>4965700</wp:posOffset>
                </wp:positionH>
                <wp:positionV relativeFrom="paragraph">
                  <wp:posOffset>102870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9A192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2737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1pt;margin-top:8.1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9A192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="002737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058A7" wp14:editId="5775E0D3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6A632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8D729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37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6A632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  <w:r w:rsidR="008D729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D68B" wp14:editId="65B96ECE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D0350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pt;margin-top:8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LkJQIAAFYEAAAOAAAAZHJzL2Uyb0RvYy54bWysVNuO0zAQfUfiHyy/06RVS5e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D0350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483C22" w:rsidRPr="001D1F09" w:rsidRDefault="00483C22" w:rsidP="00483C22">
      <w:pPr>
        <w:jc w:val="center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AF6CB1" w:rsidRDefault="00AF6CB1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825"/>
        <w:gridCol w:w="774"/>
        <w:gridCol w:w="768"/>
        <w:gridCol w:w="774"/>
      </w:tblGrid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A50627" w:rsidP="00A5062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000000" w:themeFill="text1"/>
            <w:vAlign w:val="center"/>
          </w:tcPr>
          <w:p w:rsidR="00483C22" w:rsidRPr="001D1F09" w:rsidRDefault="00A50627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483C22" w:rsidRPr="001D1F09" w:rsidRDefault="00A50627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000000" w:themeFill="text1"/>
            <w:vAlign w:val="center"/>
          </w:tcPr>
          <w:p w:rsidR="00483C22" w:rsidRPr="001D1F09" w:rsidRDefault="00A50627" w:rsidP="00A5062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</w:t>
            </w:r>
            <w:r w:rsidR="00483C22"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483C22" w:rsidRPr="001D1F09" w:rsidRDefault="00483C22" w:rsidP="00A5062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A50627" w:rsidP="00A5062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A50627" w:rsidP="00A5062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A50627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A50627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483C22" w:rsidRPr="00A50627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A50627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A50627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A50627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A50627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A50627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A50627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000000" w:themeFill="text1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50627" w:rsidRPr="001D1F09" w:rsidTr="00A5062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50627" w:rsidRPr="001D1F09" w:rsidRDefault="00A50627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50627" w:rsidRPr="001D1F09" w:rsidRDefault="00A50627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000000" w:themeFill="text1"/>
            <w:vAlign w:val="center"/>
          </w:tcPr>
          <w:p w:rsidR="00A50627" w:rsidRPr="001D1F09" w:rsidRDefault="00A50627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50627" w:rsidRPr="001D1F09" w:rsidRDefault="00A50627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0627" w:rsidRPr="001D1F09" w:rsidRDefault="00A50627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50627" w:rsidRPr="001D1F09" w:rsidTr="0004695E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50627" w:rsidRPr="001D1F09" w:rsidRDefault="00A50627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50627" w:rsidRPr="001D1F09" w:rsidRDefault="0004695E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000000" w:themeFill="text1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50627" w:rsidRPr="001D1F09" w:rsidTr="0004695E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50627" w:rsidRPr="001D1F09" w:rsidRDefault="00A50627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  <w:tr w:rsidR="00A50627" w:rsidRPr="001D1F09" w:rsidTr="0004695E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50627" w:rsidRPr="001D1F09" w:rsidRDefault="00A50627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000000" w:themeFill="text1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50627" w:rsidRPr="001D1F09" w:rsidRDefault="0004695E" w:rsidP="0004695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50627" w:rsidRPr="001D1F09" w:rsidTr="0004695E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50627" w:rsidRPr="001D1F09" w:rsidRDefault="00A50627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50627" w:rsidRPr="001D1F09" w:rsidRDefault="0004695E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000000" w:themeFill="text1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50627" w:rsidRPr="001D1F09" w:rsidTr="0004695E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50627" w:rsidRPr="001D1F09" w:rsidRDefault="00A50627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50627" w:rsidRPr="001D1F09" w:rsidRDefault="00A50627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A50627" w:rsidRPr="001D1F09" w:rsidRDefault="00D0350C" w:rsidP="00D0350C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</w:t>
            </w:r>
            <w:r w:rsidR="00A50627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</w:t>
            </w:r>
            <w:r w:rsidR="00A50627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</w:tbl>
    <w:p w:rsidR="0004695E" w:rsidRDefault="0004695E" w:rsidP="00483C22">
      <w:pPr>
        <w:rPr>
          <w:rFonts w:ascii="Calibri" w:hAnsi="Calibri" w:cs="Calibri"/>
          <w:b/>
        </w:rPr>
      </w:pPr>
    </w:p>
    <w:p w:rsidR="0004695E" w:rsidRDefault="0004695E" w:rsidP="00483C22">
      <w:pPr>
        <w:rPr>
          <w:rFonts w:ascii="Calibri" w:hAnsi="Calibri" w:cs="Calibri"/>
          <w:b/>
        </w:rPr>
      </w:pPr>
    </w:p>
    <w:p w:rsidR="0004695E" w:rsidRDefault="0004695E" w:rsidP="00483C22">
      <w:pPr>
        <w:rPr>
          <w:rFonts w:ascii="Calibri" w:hAnsi="Calibri" w:cs="Calibri"/>
          <w:b/>
        </w:rPr>
      </w:pPr>
    </w:p>
    <w:p w:rsidR="00483C22" w:rsidRPr="001D1F09" w:rsidRDefault="00483C22" w:rsidP="00483C22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>
        <w:rPr>
          <w:rFonts w:ascii="Calibri" w:hAnsi="Calibri" w:cs="Calibri"/>
          <w:b/>
        </w:rPr>
        <w:t xml:space="preserve">ort Answer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</w:t>
      </w:r>
      <w:r w:rsidR="006A6325">
        <w:rPr>
          <w:rFonts w:ascii="Calibri" w:hAnsi="Calibri" w:cs="Calibri"/>
          <w:b/>
        </w:rPr>
        <w:t xml:space="preserve"> </w:t>
      </w:r>
      <w:r w:rsidR="006A6325">
        <w:rPr>
          <w:rFonts w:ascii="Calibri" w:hAnsi="Calibri" w:cs="Calibri"/>
          <w:b/>
        </w:rPr>
        <w:tab/>
      </w:r>
      <w:r w:rsidR="006A6325">
        <w:rPr>
          <w:rFonts w:ascii="Calibri" w:hAnsi="Calibri" w:cs="Calibri"/>
          <w:b/>
        </w:rPr>
        <w:tab/>
        <w:t xml:space="preserve">        </w:t>
      </w:r>
      <w:r>
        <w:rPr>
          <w:rFonts w:ascii="Calibri" w:hAnsi="Calibri" w:cs="Calibri"/>
          <w:b/>
        </w:rPr>
        <w:t xml:space="preserve"> (</w:t>
      </w:r>
      <w:r w:rsidR="006A6325">
        <w:rPr>
          <w:rFonts w:ascii="Calibri" w:hAnsi="Calibri" w:cs="Calibri"/>
          <w:b/>
        </w:rPr>
        <w:t>1</w:t>
      </w:r>
      <w:r w:rsidR="009B0072">
        <w:rPr>
          <w:rFonts w:ascii="Calibri" w:hAnsi="Calibri" w:cs="Calibri"/>
          <w:b/>
        </w:rPr>
        <w:t>7</w:t>
      </w:r>
      <w:r w:rsidRPr="001D1F09">
        <w:rPr>
          <w:rFonts w:ascii="Calibri" w:hAnsi="Calibri" w:cs="Calibri"/>
          <w:b/>
        </w:rPr>
        <w:t xml:space="preserve"> marks)</w:t>
      </w:r>
    </w:p>
    <w:p w:rsidR="00483C22" w:rsidRPr="001D1F09" w:rsidRDefault="00483C22" w:rsidP="00483C22">
      <w:pPr>
        <w:rPr>
          <w:rFonts w:ascii="Calibri" w:hAnsi="Calibri" w:cs="Arial"/>
        </w:rPr>
      </w:pPr>
    </w:p>
    <w:p w:rsidR="00483C22" w:rsidRPr="001D1F09" w:rsidRDefault="00483C22" w:rsidP="00483C22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B10F79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</w:r>
    </w:p>
    <w:p w:rsidR="00BD5910" w:rsidRPr="00B01BA4" w:rsidRDefault="00483C22" w:rsidP="00091F32">
      <w:pPr>
        <w:rPr>
          <w:rFonts w:eastAsia="Calibri"/>
          <w:lang w:eastAsia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</w:p>
    <w:p w:rsidR="006F0822" w:rsidRPr="00483C22" w:rsidRDefault="006F0822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4579FF" w:rsidP="00F0292B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>1</w:t>
      </w:r>
      <w:r w:rsidR="009A2054" w:rsidRPr="00483C22">
        <w:rPr>
          <w:rFonts w:asciiTheme="minorHAnsi" w:eastAsia="Calibri" w:hAnsiTheme="minorHAnsi" w:cstheme="minorHAnsi"/>
          <w:lang w:eastAsia="en-US"/>
        </w:rPr>
        <w:t>.</w:t>
      </w:r>
      <w:r w:rsidR="002168B5" w:rsidRPr="00483C22">
        <w:rPr>
          <w:rFonts w:asciiTheme="minorHAnsi" w:eastAsia="Calibri" w:hAnsiTheme="minorHAnsi" w:cstheme="minorHAnsi"/>
          <w:lang w:eastAsia="en-US"/>
        </w:rPr>
        <w:t xml:space="preserve"> </w:t>
      </w:r>
      <w:r w:rsidR="00F0292B">
        <w:rPr>
          <w:rFonts w:asciiTheme="minorHAnsi" w:eastAsia="Calibri" w:hAnsiTheme="minorHAnsi" w:cstheme="minorHAnsi"/>
          <w:lang w:eastAsia="en-US"/>
        </w:rPr>
        <w:t xml:space="preserve">Look at the prints below. </w:t>
      </w:r>
      <w:r w:rsidR="00F0292B" w:rsidRPr="00802CB6">
        <w:rPr>
          <w:rFonts w:asciiTheme="minorHAnsi" w:eastAsia="Calibri" w:hAnsiTheme="minorHAnsi" w:cstheme="minorHAnsi"/>
          <w:b/>
          <w:lang w:eastAsia="en-US"/>
        </w:rPr>
        <w:t>Circle</w:t>
      </w:r>
      <w:r w:rsidR="00F0292B">
        <w:rPr>
          <w:rFonts w:asciiTheme="minorHAnsi" w:eastAsia="Calibri" w:hAnsiTheme="minorHAnsi" w:cstheme="minorHAnsi"/>
          <w:lang w:eastAsia="en-US"/>
        </w:rPr>
        <w:t xml:space="preserve"> the print which best matches the one found at the crime scene.</w:t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</w:r>
      <w:r w:rsidR="00F0292B">
        <w:rPr>
          <w:rFonts w:asciiTheme="minorHAnsi" w:eastAsia="Calibri" w:hAnsiTheme="minorHAnsi" w:cstheme="minorHAnsi"/>
          <w:lang w:eastAsia="en-US"/>
        </w:rPr>
        <w:tab/>
        <w:t>(1 mark)</w:t>
      </w: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1467114</wp:posOffset>
                </wp:positionH>
                <wp:positionV relativeFrom="paragraph">
                  <wp:posOffset>-1534</wp:posOffset>
                </wp:positionV>
                <wp:extent cx="897147" cy="1268083"/>
                <wp:effectExtent l="0" t="0" r="1778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12680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5.5pt;margin-top:-.1pt;width:70.65pt;height:9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" filled="f" strokecolor="red" strokeweight="2pt"/>
            </w:pict>
          </mc:Fallback>
        </mc:AlternateContent>
      </w:r>
      <w:r>
        <w:rPr>
          <w:rFonts w:asciiTheme="minorHAnsi" w:eastAsia="Calibri" w:hAnsiTheme="minorHAnsi" w:cstheme="minorHAnsi"/>
          <w:noProof/>
        </w:rPr>
        <w:drawing>
          <wp:inline distT="0" distB="0" distL="0" distR="0" wp14:anchorId="311781C8" wp14:editId="6DDAB03E">
            <wp:extent cx="5847907" cy="1371960"/>
            <wp:effectExtent l="0" t="0" r="635" b="0"/>
            <wp:docPr id="9" name="Picture 9" descr="\\e4128s01sv001.green.schools.internal\temp$\staff\201809181514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4128s01sv001.green.schools.internal\temp$\staff\201809181514-1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6" b="75780"/>
                    <a:stretch/>
                  </pic:blipFill>
                  <pic:spPr bwMode="auto">
                    <a:xfrm>
                      <a:off x="0" y="0"/>
                      <a:ext cx="5850760" cy="137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b/>
          <w:lang w:eastAsia="en-US"/>
        </w:rPr>
        <w:t xml:space="preserve">2. </w:t>
      </w:r>
    </w:p>
    <w:p w:rsidR="00F0292B" w:rsidRDefault="00F0292B" w:rsidP="00F0292B">
      <w:pPr>
        <w:jc w:val="center"/>
        <w:rPr>
          <w:rFonts w:asciiTheme="minorHAnsi" w:eastAsia="Calibri" w:hAnsiTheme="minorHAnsi" w:cstheme="minorHAnsi"/>
          <w:lang w:eastAsia="en-US"/>
        </w:rPr>
      </w:pPr>
      <w:r>
        <w:rPr>
          <w:noProof/>
        </w:rPr>
        <w:drawing>
          <wp:inline distT="0" distB="0" distL="0" distR="0" wp14:anchorId="1C57E691" wp14:editId="7334FC73">
            <wp:extent cx="3572539" cy="2381428"/>
            <wp:effectExtent l="0" t="0" r="8890" b="0"/>
            <wp:docPr id="2" name="Picture 2" descr="Image result for medium velocity blood sp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dium velocity blood spa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89" cy="23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</w:p>
    <w:p w:rsidR="00F0292B" w:rsidRPr="00802CB6" w:rsidRDefault="00F0292B" w:rsidP="00F0292B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2a) </w:t>
      </w:r>
      <w:proofErr w:type="gramStart"/>
      <w:r>
        <w:rPr>
          <w:rFonts w:asciiTheme="minorHAnsi" w:eastAsia="Calibri" w:hAnsiTheme="minorHAnsi" w:cstheme="minorHAnsi"/>
          <w:lang w:eastAsia="en-US"/>
        </w:rPr>
        <w:t>What</w:t>
      </w:r>
      <w:proofErr w:type="gramEnd"/>
      <w:r>
        <w:rPr>
          <w:rFonts w:asciiTheme="minorHAnsi" w:eastAsia="Calibri" w:hAnsiTheme="minorHAnsi" w:cstheme="minorHAnsi"/>
          <w:lang w:eastAsia="en-US"/>
        </w:rPr>
        <w:t xml:space="preserve"> blood </w:t>
      </w:r>
      <w:r w:rsidRPr="00802CB6">
        <w:rPr>
          <w:rFonts w:asciiTheme="minorHAnsi" w:eastAsia="Calibri" w:hAnsiTheme="minorHAnsi" w:cstheme="minorHAnsi"/>
          <w:lang w:eastAsia="en-US"/>
        </w:rPr>
        <w:t>spatter pattern can be seen above?</w:t>
      </w:r>
      <w:r>
        <w:rPr>
          <w:rFonts w:asciiTheme="minorHAnsi" w:eastAsia="Calibri" w:hAnsiTheme="minorHAnsi" w:cstheme="minorHAnsi"/>
          <w:lang w:eastAsia="en-US"/>
        </w:rPr>
        <w:t xml:space="preserve"> </w:t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  <w:t>(1 mark)</w:t>
      </w:r>
    </w:p>
    <w:p w:rsidR="00F0292B" w:rsidRPr="00483C22" w:rsidRDefault="00F0292B" w:rsidP="00F0292B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lang w:eastAsia="en-US"/>
        </w:rPr>
        <w:br/>
      </w:r>
      <w:r w:rsidRPr="00F0292B">
        <w:rPr>
          <w:rFonts w:asciiTheme="minorHAnsi" w:eastAsia="Calibri" w:hAnsiTheme="minorHAnsi" w:cstheme="minorHAnsi"/>
          <w:color w:val="FF0000"/>
          <w:lang w:eastAsia="en-US"/>
        </w:rPr>
        <w:t>Medium velocity spatter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F0292B" w:rsidRPr="00802CB6" w:rsidRDefault="00F0292B" w:rsidP="00F0292B">
      <w:pPr>
        <w:rPr>
          <w:rFonts w:asciiTheme="minorHAnsi" w:eastAsia="Calibri" w:hAnsiTheme="minorHAnsi" w:cstheme="minorHAnsi"/>
          <w:lang w:eastAsia="en-US"/>
        </w:rPr>
      </w:pPr>
      <w:r w:rsidRPr="00802CB6">
        <w:rPr>
          <w:rFonts w:asciiTheme="minorHAnsi" w:eastAsia="Calibri" w:hAnsiTheme="minorHAnsi" w:cstheme="minorHAnsi"/>
          <w:lang w:eastAsia="en-US"/>
        </w:rPr>
        <w:t>b) What can we conclude from this pattern?</w:t>
      </w:r>
      <w:r>
        <w:rPr>
          <w:rFonts w:asciiTheme="minorHAnsi" w:eastAsia="Calibri" w:hAnsiTheme="minorHAnsi" w:cstheme="minorHAnsi"/>
          <w:lang w:eastAsia="en-US"/>
        </w:rPr>
        <w:t xml:space="preserve"> </w:t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  <w:t>(2 marks)</w:t>
      </w:r>
    </w:p>
    <w:p w:rsidR="00F0292B" w:rsidRDefault="00F0292B" w:rsidP="00F0292B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Pr="00F0292B" w:rsidRDefault="00F0292B" w:rsidP="00F0292B">
      <w:pPr>
        <w:rPr>
          <w:rFonts w:asciiTheme="minorHAnsi" w:eastAsia="Calibri" w:hAnsiTheme="minorHAnsi" w:cstheme="minorHAnsi"/>
          <w:b/>
          <w:color w:val="FF0000"/>
          <w:lang w:eastAsia="en-US"/>
        </w:rPr>
      </w:pPr>
      <w:r>
        <w:rPr>
          <w:rFonts w:asciiTheme="minorHAnsi" w:eastAsia="Calibri" w:hAnsiTheme="minorHAnsi" w:cstheme="minorHAnsi"/>
          <w:color w:val="FF0000"/>
          <w:lang w:eastAsia="en-US"/>
        </w:rPr>
        <w:t>-</w:t>
      </w:r>
      <w:r w:rsidRPr="00F0292B">
        <w:rPr>
          <w:rFonts w:asciiTheme="minorHAnsi" w:eastAsia="Calibri" w:hAnsiTheme="minorHAnsi" w:cstheme="minorHAnsi"/>
          <w:color w:val="FF0000"/>
          <w:lang w:eastAsia="en-US"/>
        </w:rPr>
        <w:t xml:space="preserve">Indicated blunt/sharp trauma or cast off. </w:t>
      </w:r>
      <w:r>
        <w:rPr>
          <w:rFonts w:asciiTheme="minorHAnsi" w:eastAsia="Calibri" w:hAnsiTheme="minorHAnsi" w:cstheme="minorHAnsi"/>
          <w:color w:val="FF0000"/>
          <w:lang w:eastAsia="en-US"/>
        </w:rPr>
        <w:br/>
        <w:t>-</w:t>
      </w:r>
      <w:r w:rsidRPr="00F0292B">
        <w:rPr>
          <w:rFonts w:asciiTheme="minorHAnsi" w:eastAsia="Calibri" w:hAnsiTheme="minorHAnsi" w:cstheme="minorHAnsi"/>
          <w:color w:val="FF0000"/>
          <w:lang w:eastAsia="en-US"/>
        </w:rPr>
        <w:t>Victim was hit by a weapon</w:t>
      </w: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</w:p>
    <w:p w:rsidR="00F0292B" w:rsidRDefault="00F0292B" w:rsidP="00F0292B">
      <w:pPr>
        <w:rPr>
          <w:rFonts w:asciiTheme="minorHAnsi" w:eastAsia="Calibri" w:hAnsiTheme="minorHAnsi" w:cstheme="minorHAnsi"/>
          <w:lang w:eastAsia="en-US"/>
        </w:rPr>
      </w:pPr>
      <w:r w:rsidRPr="00FF0619">
        <w:rPr>
          <w:rFonts w:asciiTheme="minorHAnsi" w:eastAsia="Calibri" w:hAnsiTheme="minorHAnsi" w:cstheme="minorHAnsi"/>
          <w:lang w:eastAsia="en-US"/>
        </w:rPr>
        <w:lastRenderedPageBreak/>
        <w:t xml:space="preserve">3. </w:t>
      </w:r>
      <w:r>
        <w:rPr>
          <w:rFonts w:asciiTheme="minorHAnsi" w:eastAsia="Calibri" w:hAnsiTheme="minorHAnsi" w:cstheme="minorHAnsi"/>
          <w:lang w:eastAsia="en-US"/>
        </w:rPr>
        <w:t xml:space="preserve">Look at the (fake) </w:t>
      </w:r>
      <w:r w:rsidRPr="00FF0619">
        <w:rPr>
          <w:rFonts w:asciiTheme="minorHAnsi" w:eastAsia="Calibri" w:hAnsiTheme="minorHAnsi" w:cstheme="minorHAnsi"/>
          <w:lang w:eastAsia="en-US"/>
        </w:rPr>
        <w:t>crime scene below. Circle the three differences in the second picture.</w:t>
      </w:r>
    </w:p>
    <w:p w:rsidR="00F0292B" w:rsidRPr="00FF0619" w:rsidRDefault="00F0292B" w:rsidP="00F0292B">
      <w:pPr>
        <w:ind w:left="7200" w:firstLine="720"/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(3 marks)</w:t>
      </w:r>
    </w:p>
    <w:p w:rsidR="00F0292B" w:rsidRDefault="00F0292B" w:rsidP="00F0292B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F0292B">
      <w:pPr>
        <w:jc w:val="center"/>
        <w:rPr>
          <w:rFonts w:asciiTheme="minorHAnsi" w:eastAsia="Calibri" w:hAnsiTheme="minorHAnsi" w:cstheme="minorHAnsi"/>
          <w:b/>
          <w:lang w:eastAsia="en-US"/>
        </w:rPr>
      </w:pPr>
      <w:r>
        <w:rPr>
          <w:noProof/>
        </w:rPr>
        <w:drawing>
          <wp:inline distT="0" distB="0" distL="0" distR="0" wp14:anchorId="3A86E49B" wp14:editId="63FCCE72">
            <wp:extent cx="4614531" cy="2860377"/>
            <wp:effectExtent l="0" t="0" r="0" b="0"/>
            <wp:docPr id="12" name="Picture 12" descr="Image result for spot the difference crime sc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pot the difference crime sce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5"/>
                    <a:stretch/>
                  </pic:blipFill>
                  <pic:spPr bwMode="auto">
                    <a:xfrm>
                      <a:off x="0" y="0"/>
                      <a:ext cx="4614545" cy="28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92B" w:rsidRDefault="00F0292B" w:rsidP="00F0292B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Default="00F0292B" w:rsidP="00F0292B">
      <w:pPr>
        <w:jc w:val="center"/>
        <w:rPr>
          <w:rFonts w:asciiTheme="minorHAnsi" w:eastAsia="Calibri" w:hAnsiTheme="minorHAnsi" w:cstheme="minorHAnsi"/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3758D" wp14:editId="2141A859">
                <wp:simplePos x="0" y="0"/>
                <wp:positionH relativeFrom="column">
                  <wp:posOffset>759748</wp:posOffset>
                </wp:positionH>
                <wp:positionV relativeFrom="paragraph">
                  <wp:posOffset>2123680</wp:posOffset>
                </wp:positionV>
                <wp:extent cx="1112807" cy="612223"/>
                <wp:effectExtent l="0" t="0" r="1143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6122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59.8pt;margin-top:167.2pt;width:87.6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A880B" wp14:editId="10A1E764">
                <wp:simplePos x="0" y="0"/>
                <wp:positionH relativeFrom="column">
                  <wp:posOffset>4051671</wp:posOffset>
                </wp:positionH>
                <wp:positionV relativeFrom="paragraph">
                  <wp:posOffset>2197891</wp:posOffset>
                </wp:positionV>
                <wp:extent cx="517585" cy="345057"/>
                <wp:effectExtent l="0" t="0" r="15875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3450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19.05pt;margin-top:173.05pt;width:40.75pt;height:2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AFA8F" wp14:editId="204B23AE">
                <wp:simplePos x="0" y="0"/>
                <wp:positionH relativeFrom="column">
                  <wp:posOffset>2976736</wp:posOffset>
                </wp:positionH>
                <wp:positionV relativeFrom="paragraph">
                  <wp:posOffset>700321</wp:posOffset>
                </wp:positionV>
                <wp:extent cx="517585" cy="345057"/>
                <wp:effectExtent l="0" t="0" r="1587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3450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34.4pt;margin-top:55.15pt;width:40.7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88D7D5" wp14:editId="40CD0036">
            <wp:extent cx="4614531" cy="2828261"/>
            <wp:effectExtent l="0" t="0" r="0" b="0"/>
            <wp:docPr id="13" name="Picture 13" descr="Image result for spot the difference crime sc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pot the difference crime sce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68"/>
                    <a:stretch/>
                  </pic:blipFill>
                  <pic:spPr bwMode="auto">
                    <a:xfrm>
                      <a:off x="0" y="0"/>
                      <a:ext cx="4614545" cy="28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92B" w:rsidRDefault="00F0292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0292B" w:rsidRPr="00FF0619" w:rsidRDefault="00F0292B" w:rsidP="00F0292B">
      <w:pPr>
        <w:rPr>
          <w:rFonts w:asciiTheme="minorHAnsi" w:eastAsia="Calibri" w:hAnsiTheme="minorHAnsi" w:cstheme="minorHAnsi"/>
          <w:lang w:eastAsia="en-US"/>
        </w:rPr>
      </w:pPr>
      <w:r w:rsidRPr="00FF0619">
        <w:rPr>
          <w:rFonts w:asciiTheme="minorHAnsi" w:eastAsia="Calibri" w:hAnsiTheme="minorHAnsi" w:cstheme="minorHAnsi"/>
          <w:lang w:eastAsia="en-US"/>
        </w:rPr>
        <w:t>4. Describe 4 things must be done at a crime scene.</w:t>
      </w:r>
    </w:p>
    <w:p w:rsidR="00F0292B" w:rsidRPr="00FF0619" w:rsidRDefault="00F0292B" w:rsidP="00F0292B">
      <w:pPr>
        <w:ind w:left="7920"/>
        <w:rPr>
          <w:rFonts w:asciiTheme="minorHAnsi" w:eastAsia="Calibri" w:hAnsiTheme="minorHAnsi" w:cstheme="minorHAnsi"/>
          <w:lang w:eastAsia="en-US"/>
        </w:rPr>
      </w:pPr>
      <w:r w:rsidRPr="00FF0619">
        <w:rPr>
          <w:rFonts w:asciiTheme="minorHAnsi" w:eastAsia="Calibri" w:hAnsiTheme="minorHAnsi" w:cstheme="minorHAnsi"/>
          <w:lang w:eastAsia="en-US"/>
        </w:rPr>
        <w:t>(2 marks)</w:t>
      </w:r>
    </w:p>
    <w:p w:rsidR="00F0292B" w:rsidRDefault="00F0292B" w:rsidP="005B12F1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-</w:t>
      </w:r>
      <w:r w:rsidRPr="00F0292B">
        <w:rPr>
          <w:rFonts w:asciiTheme="minorHAnsi" w:hAnsiTheme="minorHAnsi" w:cstheme="minorHAnsi"/>
          <w:color w:val="FF0000"/>
        </w:rPr>
        <w:t>Interview witnesses/first responders</w:t>
      </w:r>
      <w:r>
        <w:rPr>
          <w:rFonts w:asciiTheme="minorHAnsi" w:hAnsiTheme="minorHAnsi" w:cstheme="minorHAnsi"/>
          <w:color w:val="FF0000"/>
        </w:rPr>
        <w:br/>
        <w:t>-Secure crime scene</w:t>
      </w:r>
    </w:p>
    <w:p w:rsidR="00F0292B" w:rsidRDefault="00F0292B" w:rsidP="005B12F1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-Document crime scene (photos, sketches </w:t>
      </w:r>
      <w:proofErr w:type="spellStart"/>
      <w:r>
        <w:rPr>
          <w:rFonts w:asciiTheme="minorHAnsi" w:hAnsiTheme="minorHAnsi" w:cstheme="minorHAnsi"/>
          <w:color w:val="FF0000"/>
        </w:rPr>
        <w:t>etc</w:t>
      </w:r>
      <w:proofErr w:type="spellEnd"/>
      <w:r>
        <w:rPr>
          <w:rFonts w:asciiTheme="minorHAnsi" w:hAnsiTheme="minorHAnsi" w:cstheme="minorHAnsi"/>
          <w:color w:val="FF0000"/>
        </w:rPr>
        <w:t>)</w:t>
      </w:r>
    </w:p>
    <w:p w:rsidR="00F0292B" w:rsidRPr="00F0292B" w:rsidRDefault="00F0292B" w:rsidP="005B12F1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-Examine/Process/Collect evidence</w:t>
      </w:r>
    </w:p>
    <w:p w:rsidR="00F0292B" w:rsidRDefault="00F0292B" w:rsidP="005B12F1">
      <w:pPr>
        <w:rPr>
          <w:rFonts w:asciiTheme="minorHAnsi" w:hAnsiTheme="minorHAnsi" w:cstheme="minorHAnsi"/>
        </w:rPr>
      </w:pPr>
    </w:p>
    <w:p w:rsidR="00F0292B" w:rsidRDefault="00F0292B" w:rsidP="005B12F1">
      <w:pPr>
        <w:rPr>
          <w:rFonts w:asciiTheme="minorHAnsi" w:hAnsiTheme="minorHAnsi" w:cstheme="minorHAnsi"/>
        </w:rPr>
      </w:pPr>
    </w:p>
    <w:p w:rsidR="00F0292B" w:rsidRDefault="00F0292B" w:rsidP="005B12F1">
      <w:pPr>
        <w:rPr>
          <w:rFonts w:asciiTheme="minorHAnsi" w:hAnsiTheme="minorHAnsi" w:cstheme="minorHAnsi"/>
        </w:rPr>
      </w:pPr>
    </w:p>
    <w:p w:rsidR="00F0292B" w:rsidRDefault="00F0292B" w:rsidP="005B12F1">
      <w:pPr>
        <w:rPr>
          <w:rFonts w:asciiTheme="minorHAnsi" w:hAnsiTheme="minorHAnsi" w:cstheme="minorHAnsi"/>
        </w:rPr>
      </w:pPr>
    </w:p>
    <w:p w:rsidR="00F0292B" w:rsidRDefault="00F0292B" w:rsidP="005B12F1">
      <w:pPr>
        <w:rPr>
          <w:rFonts w:asciiTheme="minorHAnsi" w:hAnsiTheme="minorHAnsi" w:cstheme="minorHAnsi"/>
        </w:rPr>
      </w:pPr>
    </w:p>
    <w:p w:rsidR="00F0292B" w:rsidRDefault="00F0292B" w:rsidP="005B12F1">
      <w:pPr>
        <w:rPr>
          <w:rFonts w:asciiTheme="minorHAnsi" w:hAnsiTheme="minorHAnsi" w:cstheme="minorHAnsi"/>
        </w:rPr>
      </w:pPr>
    </w:p>
    <w:p w:rsidR="00674ADE" w:rsidRPr="00483C22" w:rsidRDefault="00F0292B" w:rsidP="005B12F1">
      <w:pPr>
        <w:rPr>
          <w:rFonts w:asciiTheme="minorHAnsi" w:eastAsia="Calibri" w:hAnsiTheme="minorHAnsi" w:cstheme="minorHAnsi"/>
          <w:lang w:eastAsia="en-US"/>
        </w:rPr>
      </w:pPr>
      <w:proofErr w:type="gramStart"/>
      <w:r>
        <w:rPr>
          <w:rFonts w:asciiTheme="minorHAnsi" w:eastAsia="Calibri" w:hAnsiTheme="minorHAnsi" w:cstheme="minorHAnsi"/>
          <w:b/>
          <w:lang w:eastAsia="en-US"/>
        </w:rPr>
        <w:lastRenderedPageBreak/>
        <w:t>5.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>List</w:t>
      </w:r>
      <w:proofErr w:type="gramEnd"/>
      <w:r w:rsidR="00B805E9" w:rsidRPr="0097307C">
        <w:rPr>
          <w:rFonts w:asciiTheme="minorHAnsi" w:eastAsia="Calibri" w:hAnsiTheme="minorHAnsi" w:cstheme="minorHAnsi"/>
          <w:b/>
          <w:lang w:eastAsia="en-US"/>
        </w:rPr>
        <w:t xml:space="preserve"> </w:t>
      </w:r>
      <w:r w:rsidR="00B805E9">
        <w:rPr>
          <w:rFonts w:asciiTheme="minorHAnsi" w:eastAsia="Calibri" w:hAnsiTheme="minorHAnsi" w:cstheme="minorHAnsi"/>
          <w:lang w:eastAsia="en-US"/>
        </w:rPr>
        <w:t xml:space="preserve">the two types of fibres. Describe the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>differences</w:t>
      </w:r>
      <w:r w:rsidR="00B805E9">
        <w:rPr>
          <w:rFonts w:asciiTheme="minorHAnsi" w:eastAsia="Calibri" w:hAnsiTheme="minorHAnsi" w:cstheme="minorHAnsi"/>
          <w:lang w:eastAsia="en-US"/>
        </w:rPr>
        <w:t xml:space="preserve"> between them </w:t>
      </w:r>
      <w:r w:rsidR="0097307C">
        <w:rPr>
          <w:rFonts w:asciiTheme="minorHAnsi" w:eastAsia="Calibri" w:hAnsiTheme="minorHAnsi" w:cstheme="minorHAnsi"/>
          <w:lang w:eastAsia="en-US"/>
        </w:rPr>
        <w:t xml:space="preserve">along with </w:t>
      </w:r>
      <w:r w:rsidR="0097307C" w:rsidRPr="0097307C">
        <w:rPr>
          <w:rFonts w:asciiTheme="minorHAnsi" w:eastAsia="Calibri" w:hAnsiTheme="minorHAnsi" w:cstheme="minorHAnsi"/>
          <w:b/>
          <w:lang w:eastAsia="en-US"/>
        </w:rPr>
        <w:t>examples</w:t>
      </w:r>
      <w:r w:rsidR="00B805E9">
        <w:rPr>
          <w:rFonts w:asciiTheme="minorHAnsi" w:eastAsia="Calibri" w:hAnsiTheme="minorHAnsi" w:cstheme="minorHAnsi"/>
          <w:lang w:eastAsia="en-US"/>
        </w:rPr>
        <w:t xml:space="preserve">. </w:t>
      </w:r>
    </w:p>
    <w:p w:rsidR="002168B5" w:rsidRPr="00B805E9" w:rsidRDefault="002168B5" w:rsidP="00B80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3"/>
        </w:tabs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</w:t>
      </w:r>
      <w:r w:rsidRPr="00483C22">
        <w:rPr>
          <w:rFonts w:asciiTheme="minorHAnsi" w:eastAsia="Calibri" w:hAnsiTheme="minorHAnsi" w:cstheme="minorHAnsi"/>
          <w:vertAlign w:val="subscript"/>
          <w:lang w:eastAsia="en-US"/>
        </w:rPr>
        <w:t xml:space="preserve"> </w:t>
      </w:r>
      <w:r w:rsidR="003E224F">
        <w:rPr>
          <w:rFonts w:asciiTheme="minorHAnsi" w:eastAsia="Calibri" w:hAnsiTheme="minorHAnsi" w:cstheme="minorHAnsi"/>
          <w:vertAlign w:val="subscript"/>
          <w:lang w:eastAsia="en-US"/>
        </w:rPr>
        <w:tab/>
      </w:r>
      <w:r w:rsidR="00B805E9">
        <w:rPr>
          <w:rFonts w:asciiTheme="minorHAnsi" w:eastAsia="Calibri" w:hAnsiTheme="minorHAnsi" w:cstheme="minorHAnsi"/>
          <w:vertAlign w:val="subscript"/>
          <w:lang w:eastAsia="en-US"/>
        </w:rPr>
        <w:tab/>
      </w:r>
    </w:p>
    <w:p w:rsidR="005B12F1" w:rsidRPr="00483C22" w:rsidRDefault="00674ADE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 </w:t>
      </w:r>
    </w:p>
    <w:p w:rsidR="009A386D" w:rsidRPr="00EF71F3" w:rsidRDefault="00B805E9" w:rsidP="00770316">
      <w:pPr>
        <w:rPr>
          <w:rFonts w:asciiTheme="minorHAnsi" w:hAnsiTheme="minorHAnsi" w:cstheme="minorHAnsi"/>
          <w:color w:val="FF0000"/>
        </w:rPr>
      </w:pPr>
      <w:r>
        <w:rPr>
          <w:rFonts w:asciiTheme="minorHAnsi" w:eastAsia="Calibri" w:hAnsiTheme="minorHAnsi" w:cstheme="minorHAnsi"/>
          <w:lang w:eastAsia="en-US"/>
        </w:rPr>
        <w:t>Types of fibres</w:t>
      </w:r>
      <w:r w:rsidR="00EF71F3">
        <w:rPr>
          <w:rFonts w:asciiTheme="minorHAnsi" w:eastAsia="Calibri" w:hAnsiTheme="minorHAnsi" w:cstheme="minorHAnsi"/>
          <w:lang w:eastAsia="en-US"/>
        </w:rPr>
        <w:t xml:space="preserve">: </w:t>
      </w:r>
      <w:r w:rsidR="007D3648">
        <w:rPr>
          <w:rFonts w:asciiTheme="minorHAnsi" w:eastAsia="Calibri" w:hAnsiTheme="minorHAnsi" w:cstheme="minorHAnsi"/>
          <w:color w:val="FF0000"/>
          <w:lang w:eastAsia="en-US"/>
        </w:rPr>
        <w:t xml:space="preserve">Synthetic (1) and natural </w:t>
      </w:r>
      <w:proofErr w:type="gramStart"/>
      <w:r w:rsidR="007D3648">
        <w:rPr>
          <w:rFonts w:asciiTheme="minorHAnsi" w:eastAsia="Calibri" w:hAnsiTheme="minorHAnsi" w:cstheme="minorHAnsi"/>
          <w:color w:val="FF0000"/>
          <w:lang w:eastAsia="en-US"/>
        </w:rPr>
        <w:t>fibres(</w:t>
      </w:r>
      <w:proofErr w:type="gramEnd"/>
      <w:r w:rsidR="007D3648">
        <w:rPr>
          <w:rFonts w:asciiTheme="minorHAnsi" w:eastAsia="Calibri" w:hAnsiTheme="minorHAnsi" w:cstheme="minorHAnsi"/>
          <w:color w:val="FF0000"/>
          <w:lang w:eastAsia="en-US"/>
        </w:rPr>
        <w:t>1)</w:t>
      </w:r>
    </w:p>
    <w:p w:rsidR="00B134AE" w:rsidRPr="00483C22" w:rsidRDefault="00B134AE" w:rsidP="00770316">
      <w:pPr>
        <w:rPr>
          <w:rFonts w:asciiTheme="minorHAnsi" w:hAnsiTheme="minorHAnsi" w:cstheme="minorHAnsi"/>
        </w:rPr>
      </w:pPr>
    </w:p>
    <w:p w:rsidR="00EF71F3" w:rsidRDefault="00B805E9" w:rsidP="00770316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Differences:</w:t>
      </w:r>
      <w:r w:rsidR="00A55E1D">
        <w:rPr>
          <w:rFonts w:asciiTheme="minorHAnsi" w:hAnsiTheme="minorHAnsi" w:cstheme="minorHAnsi"/>
        </w:rPr>
        <w:t xml:space="preserve"> </w:t>
      </w:r>
      <w:r w:rsidR="00EF71F3" w:rsidRPr="00EF71F3">
        <w:rPr>
          <w:rFonts w:asciiTheme="minorHAnsi" w:hAnsiTheme="minorHAnsi" w:cstheme="minorHAnsi"/>
          <w:color w:val="FF0000"/>
        </w:rPr>
        <w:t xml:space="preserve">Synthetic: </w:t>
      </w:r>
      <w:r w:rsidR="00EF71F3">
        <w:rPr>
          <w:rFonts w:asciiTheme="minorHAnsi" w:hAnsiTheme="minorHAnsi" w:cstheme="minorHAnsi"/>
          <w:color w:val="FF0000"/>
        </w:rPr>
        <w:t xml:space="preserve"> man-made (</w:t>
      </w:r>
      <w:r w:rsidR="002502AF">
        <w:rPr>
          <w:rFonts w:asciiTheme="minorHAnsi" w:hAnsiTheme="minorHAnsi" w:cstheme="minorHAnsi"/>
          <w:color w:val="FF0000"/>
        </w:rPr>
        <w:t>1</w:t>
      </w:r>
      <w:r w:rsidR="00EF71F3">
        <w:rPr>
          <w:rFonts w:asciiTheme="minorHAnsi" w:hAnsiTheme="minorHAnsi" w:cstheme="minorHAnsi"/>
          <w:color w:val="FF0000"/>
        </w:rPr>
        <w:t xml:space="preserve">), Smooth and have much longer length (1) (staple) </w:t>
      </w:r>
    </w:p>
    <w:p w:rsidR="00EF71F3" w:rsidRDefault="00EF71F3" w:rsidP="00770316">
      <w:pPr>
        <w:rPr>
          <w:rFonts w:asciiTheme="minorHAnsi" w:hAnsiTheme="minorHAnsi" w:cstheme="minorHAnsi"/>
          <w:color w:val="FF0000"/>
        </w:rPr>
      </w:pPr>
    </w:p>
    <w:p w:rsidR="00EF71F3" w:rsidRDefault="00EF71F3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Natural: made from either plants or from animals</w:t>
      </w:r>
      <w:r w:rsidR="002502AF">
        <w:rPr>
          <w:rFonts w:asciiTheme="minorHAnsi" w:hAnsiTheme="minorHAnsi" w:cstheme="minorHAnsi"/>
          <w:color w:val="FF0000"/>
        </w:rPr>
        <w:t xml:space="preserve"> (1) Rougher surface</w:t>
      </w:r>
      <w:r>
        <w:rPr>
          <w:rFonts w:asciiTheme="minorHAnsi" w:hAnsiTheme="minorHAnsi" w:cstheme="minorHAnsi"/>
          <w:color w:val="FF0000"/>
        </w:rPr>
        <w:t xml:space="preserve"> taper from root to tip and appear somewhat irregular </w:t>
      </w:r>
      <w:r w:rsidR="002502AF">
        <w:rPr>
          <w:rFonts w:asciiTheme="minorHAnsi" w:hAnsiTheme="minorHAnsi" w:cstheme="minorHAnsi"/>
          <w:color w:val="FF0000"/>
        </w:rPr>
        <w:t>(1)</w:t>
      </w:r>
    </w:p>
    <w:p w:rsidR="00EF71F3" w:rsidRDefault="00EF71F3" w:rsidP="00770316">
      <w:pPr>
        <w:rPr>
          <w:rFonts w:asciiTheme="minorHAnsi" w:hAnsiTheme="minorHAnsi" w:cstheme="minorHAnsi"/>
        </w:rPr>
      </w:pPr>
    </w:p>
    <w:p w:rsidR="00BD5910" w:rsidRDefault="00BD5910" w:rsidP="00E77449">
      <w:pPr>
        <w:rPr>
          <w:rFonts w:asciiTheme="minorHAnsi" w:hAnsiTheme="minorHAnsi" w:cstheme="minorHAnsi"/>
        </w:rPr>
      </w:pPr>
    </w:p>
    <w:p w:rsidR="00BD5910" w:rsidRDefault="00B805E9" w:rsidP="002502AF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Examples: </w:t>
      </w:r>
      <w:r w:rsidR="002502AF">
        <w:rPr>
          <w:rFonts w:asciiTheme="minorHAnsi" w:hAnsiTheme="minorHAnsi" w:cstheme="minorHAnsi"/>
          <w:color w:val="FF0000"/>
        </w:rPr>
        <w:t xml:space="preserve">Synthetic: rayon, </w:t>
      </w:r>
      <w:proofErr w:type="gramStart"/>
      <w:r w:rsidR="002502AF">
        <w:rPr>
          <w:rFonts w:asciiTheme="minorHAnsi" w:hAnsiTheme="minorHAnsi" w:cstheme="minorHAnsi"/>
          <w:color w:val="FF0000"/>
        </w:rPr>
        <w:t>terylene</w:t>
      </w:r>
      <w:proofErr w:type="gramEnd"/>
      <w:r w:rsidR="002502AF">
        <w:rPr>
          <w:rFonts w:asciiTheme="minorHAnsi" w:hAnsiTheme="minorHAnsi" w:cstheme="minorHAnsi"/>
          <w:color w:val="FF0000"/>
        </w:rPr>
        <w:t>, polyester, nylon (1)</w:t>
      </w:r>
    </w:p>
    <w:p w:rsidR="002502AF" w:rsidRDefault="002502AF" w:rsidP="002502AF">
      <w:pPr>
        <w:rPr>
          <w:rFonts w:asciiTheme="minorHAnsi" w:hAnsiTheme="minorHAnsi" w:cstheme="minorHAnsi"/>
          <w:color w:val="FF0000"/>
        </w:rPr>
      </w:pPr>
    </w:p>
    <w:p w:rsidR="002502AF" w:rsidRDefault="002502AF" w:rsidP="002502AF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Natural: cotton, linen, wool, silk, mohair (1)</w:t>
      </w:r>
    </w:p>
    <w:p w:rsidR="002502AF" w:rsidRPr="002502AF" w:rsidRDefault="002502AF" w:rsidP="002502AF">
      <w:pPr>
        <w:rPr>
          <w:rFonts w:asciiTheme="minorHAnsi" w:hAnsiTheme="minorHAnsi" w:cstheme="minorHAnsi"/>
          <w:color w:val="FF0000"/>
        </w:rPr>
      </w:pPr>
    </w:p>
    <w:p w:rsidR="006F0822" w:rsidRPr="00483C22" w:rsidRDefault="006F0822" w:rsidP="00E77449">
      <w:pPr>
        <w:rPr>
          <w:rFonts w:asciiTheme="minorHAnsi" w:hAnsiTheme="minorHAnsi" w:cstheme="minorHAnsi"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  <w:b/>
        </w:rPr>
      </w:pPr>
      <w:r w:rsidRPr="00802CB6">
        <w:rPr>
          <w:rFonts w:asciiTheme="minorHAnsi" w:hAnsiTheme="minorHAnsi" w:cstheme="minorHAnsi"/>
          <w:b/>
        </w:rPr>
        <w:lastRenderedPageBreak/>
        <w:t>Section THREE: Case Study</w:t>
      </w:r>
    </w:p>
    <w:p w:rsidR="00F0292B" w:rsidRDefault="00F0292B" w:rsidP="00F0292B">
      <w:pPr>
        <w:rPr>
          <w:rFonts w:asciiTheme="minorHAnsi" w:hAnsiTheme="minorHAnsi" w:cstheme="minorHAnsi"/>
          <w:b/>
        </w:rPr>
      </w:pPr>
    </w:p>
    <w:p w:rsidR="00F0292B" w:rsidRDefault="00F0292B" w:rsidP="00F0292B">
      <w:pPr>
        <w:rPr>
          <w:rFonts w:asciiTheme="minorHAnsi" w:hAnsiTheme="minorHAnsi" w:cstheme="minorHAnsi"/>
        </w:rPr>
      </w:pPr>
      <w:r w:rsidRPr="0061363B">
        <w:rPr>
          <w:rFonts w:asciiTheme="minorHAnsi" w:hAnsiTheme="minorHAnsi" w:cstheme="minorHAnsi"/>
        </w:rPr>
        <w:t>Read the following article and answer the questions below:</w:t>
      </w:r>
    </w:p>
    <w:p w:rsidR="00F0292B" w:rsidRPr="0061363B" w:rsidRDefault="00F0292B" w:rsidP="00F0292B">
      <w:pPr>
        <w:rPr>
          <w:rFonts w:asciiTheme="minorHAnsi" w:hAnsiTheme="minorHAnsi" w:cstheme="minorHAnsi"/>
        </w:rPr>
      </w:pPr>
    </w:p>
    <w:p w:rsidR="00F0292B" w:rsidRDefault="00F0292B" w:rsidP="00F029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ED01EE4" wp14:editId="413E0C4F">
            <wp:extent cx="6028661" cy="5680853"/>
            <wp:effectExtent l="0" t="0" r="0" b="0"/>
            <wp:docPr id="14" name="Picture 14" descr="\\e4128s01sv001.green.schools.internal\temp$\staff\2018091815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128s01sv001.green.schools.internal\temp$\staff\201809181514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1" t="7490" r="5276" b="37453"/>
                    <a:stretch/>
                  </pic:blipFill>
                  <pic:spPr bwMode="auto">
                    <a:xfrm>
                      <a:off x="0" y="0"/>
                      <a:ext cx="6033906" cy="56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92B" w:rsidRDefault="00F0292B" w:rsidP="00F0292B">
      <w:pPr>
        <w:rPr>
          <w:rFonts w:asciiTheme="minorHAnsi" w:hAnsiTheme="minorHAnsi" w:cstheme="minorHAnsi"/>
        </w:rPr>
      </w:pPr>
    </w:p>
    <w:p w:rsidR="00F0292B" w:rsidRDefault="00F0292B" w:rsidP="00F0292B">
      <w:pPr>
        <w:rPr>
          <w:rFonts w:asciiTheme="minorHAnsi" w:hAnsiTheme="minorHAnsi" w:cstheme="minorHAnsi"/>
        </w:rPr>
      </w:pPr>
    </w:p>
    <w:p w:rsidR="00F0292B" w:rsidRDefault="00F0292B" w:rsidP="00F0292B">
      <w:pPr>
        <w:rPr>
          <w:rFonts w:asciiTheme="minorHAnsi" w:hAnsiTheme="minorHAnsi" w:cstheme="minorHAnsi"/>
        </w:rPr>
      </w:pPr>
    </w:p>
    <w:p w:rsidR="00F0292B" w:rsidRPr="00426209" w:rsidRDefault="00F0292B" w:rsidP="00F029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Pr="00426209">
        <w:rPr>
          <w:rFonts w:asciiTheme="minorHAnsi" w:hAnsiTheme="minorHAnsi" w:cstheme="minorHAnsi"/>
        </w:rPr>
        <w:t xml:space="preserve">List the trace evidence found with the boy’s body.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26209">
        <w:rPr>
          <w:rFonts w:asciiTheme="minorHAnsi" w:hAnsiTheme="minorHAnsi" w:cstheme="minorHAnsi"/>
        </w:rPr>
        <w:t>(1 mark)</w:t>
      </w:r>
      <w:r>
        <w:rPr>
          <w:rFonts w:asciiTheme="minorHAnsi" w:hAnsiTheme="minorHAnsi" w:cstheme="minorHAnsi"/>
        </w:rPr>
        <w:br/>
      </w:r>
    </w:p>
    <w:p w:rsidR="00F0292B" w:rsidRPr="00F0292B" w:rsidRDefault="00F0292B" w:rsidP="00F0292B">
      <w:pPr>
        <w:rPr>
          <w:rFonts w:asciiTheme="minorHAnsi" w:hAnsiTheme="minorHAnsi" w:cstheme="minorHAnsi"/>
          <w:color w:val="FF0000"/>
        </w:rPr>
      </w:pPr>
      <w:r w:rsidRPr="00F0292B">
        <w:rPr>
          <w:rFonts w:asciiTheme="minorHAnsi" w:hAnsiTheme="minorHAnsi" w:cstheme="minorHAnsi"/>
          <w:color w:val="FF0000"/>
        </w:rPr>
        <w:t>Dog and human hair, pollen</w:t>
      </w:r>
    </w:p>
    <w:p w:rsidR="00F0292B" w:rsidRDefault="00F0292B" w:rsidP="00F0292B">
      <w:pPr>
        <w:rPr>
          <w:rFonts w:asciiTheme="minorHAnsi" w:hAnsiTheme="minorHAnsi" w:cstheme="minorHAnsi"/>
        </w:rPr>
      </w:pPr>
    </w:p>
    <w:p w:rsidR="00F0292B" w:rsidRPr="00F0292B" w:rsidRDefault="00F0292B" w:rsidP="00F0292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7. </w:t>
      </w:r>
      <w:r w:rsidRPr="00426209">
        <w:rPr>
          <w:rFonts w:asciiTheme="minorHAnsi" w:hAnsiTheme="minorHAnsi" w:cstheme="minorHAnsi"/>
        </w:rPr>
        <w:t xml:space="preserve">Did all the evidence prove the suspect’s guilt? Explain your answer.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26209">
        <w:rPr>
          <w:rFonts w:asciiTheme="minorHAnsi" w:hAnsiTheme="minorHAnsi" w:cstheme="minorHAnsi"/>
        </w:rPr>
        <w:t>(2 marks)</w:t>
      </w:r>
      <w:r>
        <w:rPr>
          <w:rFonts w:asciiTheme="minorHAnsi" w:hAnsiTheme="minorHAnsi" w:cstheme="minorHAnsi"/>
        </w:rPr>
        <w:br/>
      </w:r>
    </w:p>
    <w:p w:rsidR="00F0292B" w:rsidRPr="00F0292B" w:rsidRDefault="00F0292B" w:rsidP="00F0292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-</w:t>
      </w:r>
      <w:r w:rsidRPr="00F0292B">
        <w:rPr>
          <w:rFonts w:asciiTheme="minorHAnsi" w:hAnsiTheme="minorHAnsi" w:cstheme="minorHAnsi"/>
          <w:color w:val="FF0000"/>
        </w:rPr>
        <w:t xml:space="preserve">No-it didn’t prove it. </w:t>
      </w:r>
      <w:r>
        <w:rPr>
          <w:rFonts w:asciiTheme="minorHAnsi" w:hAnsiTheme="minorHAnsi" w:cstheme="minorHAnsi"/>
          <w:color w:val="FF0000"/>
        </w:rPr>
        <w:br/>
        <w:t>-</w:t>
      </w:r>
      <w:r w:rsidRPr="00F0292B">
        <w:rPr>
          <w:rFonts w:asciiTheme="minorHAnsi" w:hAnsiTheme="minorHAnsi" w:cstheme="minorHAnsi"/>
          <w:color w:val="FF0000"/>
        </w:rPr>
        <w:t>The evidence strongly suggested he did it.</w:t>
      </w:r>
    </w:p>
    <w:p w:rsidR="00F0292B" w:rsidRDefault="00F0292B" w:rsidP="00F0292B">
      <w:pPr>
        <w:rPr>
          <w:rFonts w:asciiTheme="minorHAnsi" w:hAnsiTheme="minorHAnsi" w:cstheme="minorHAnsi"/>
        </w:rPr>
      </w:pPr>
    </w:p>
    <w:p w:rsidR="00F0292B" w:rsidRPr="00426209" w:rsidRDefault="00F0292B" w:rsidP="00F0292B">
      <w:pPr>
        <w:rPr>
          <w:rFonts w:asciiTheme="minorHAnsi" w:hAnsiTheme="minorHAnsi" w:cstheme="minorHAnsi"/>
        </w:rPr>
      </w:pPr>
      <w:bookmarkStart w:id="0" w:name="_GoBack"/>
      <w:bookmarkEnd w:id="0"/>
    </w:p>
    <w:p w:rsidR="00F0292B" w:rsidRPr="00802CB6" w:rsidRDefault="00F0292B" w:rsidP="00F029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8. What</w:t>
      </w:r>
      <w:r w:rsidRPr="00426209">
        <w:rPr>
          <w:rFonts w:asciiTheme="minorHAnsi" w:hAnsiTheme="minorHAnsi" w:cstheme="minorHAnsi"/>
        </w:rPr>
        <w:t xml:space="preserve"> evi</w:t>
      </w:r>
      <w:r>
        <w:rPr>
          <w:rFonts w:asciiTheme="minorHAnsi" w:hAnsiTheme="minorHAnsi" w:cstheme="minorHAnsi"/>
        </w:rPr>
        <w:t>dence found in this 1960 crime could be better analysed today?</w:t>
      </w:r>
      <w:r w:rsidRPr="00426209">
        <w:rPr>
          <w:rFonts w:asciiTheme="minorHAnsi" w:hAnsiTheme="minorHAnsi" w:cstheme="minorHAnsi"/>
        </w:rPr>
        <w:t xml:space="preserve"> Describe how this evidence would have been processed and what it could have shown us.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802CB6">
        <w:rPr>
          <w:rFonts w:asciiTheme="minorHAnsi" w:hAnsiTheme="minorHAnsi" w:cstheme="minorHAnsi"/>
        </w:rPr>
        <w:t>(5 marks)</w:t>
      </w:r>
    </w:p>
    <w:p w:rsidR="00F0292B" w:rsidRPr="00E04F90" w:rsidRDefault="00F0292B" w:rsidP="00F0292B">
      <w:pPr>
        <w:rPr>
          <w:rFonts w:asciiTheme="minorHAnsi" w:hAnsiTheme="minorHAnsi" w:cstheme="minorHAnsi"/>
          <w:color w:val="FF0000"/>
        </w:rPr>
      </w:pPr>
    </w:p>
    <w:p w:rsidR="00F0292B" w:rsidRPr="00E04F90" w:rsidRDefault="00F0292B" w:rsidP="00F0292B">
      <w:pPr>
        <w:rPr>
          <w:rFonts w:asciiTheme="minorHAnsi" w:hAnsiTheme="minorHAnsi" w:cstheme="minorHAnsi"/>
          <w:color w:val="FF0000"/>
        </w:rPr>
      </w:pPr>
      <w:r w:rsidRPr="00E04F90">
        <w:rPr>
          <w:rFonts w:asciiTheme="minorHAnsi" w:hAnsiTheme="minorHAnsi" w:cstheme="minorHAnsi"/>
          <w:color w:val="FF0000"/>
        </w:rPr>
        <w:t>-Fingerprints</w:t>
      </w:r>
    </w:p>
    <w:p w:rsidR="00F0292B" w:rsidRPr="00E04F90" w:rsidRDefault="00F0292B" w:rsidP="00F0292B">
      <w:pPr>
        <w:rPr>
          <w:rFonts w:asciiTheme="minorHAnsi" w:hAnsiTheme="minorHAnsi" w:cstheme="minorHAnsi"/>
          <w:color w:val="FF0000"/>
        </w:rPr>
      </w:pPr>
      <w:r w:rsidRPr="00E04F90">
        <w:rPr>
          <w:rFonts w:asciiTheme="minorHAnsi" w:hAnsiTheme="minorHAnsi" w:cstheme="minorHAnsi"/>
          <w:color w:val="FF0000"/>
        </w:rPr>
        <w:t>-</w:t>
      </w:r>
      <w:r w:rsidR="00E04F90" w:rsidRPr="00E04F90">
        <w:rPr>
          <w:rFonts w:asciiTheme="minorHAnsi" w:hAnsiTheme="minorHAnsi" w:cstheme="minorHAnsi"/>
          <w:color w:val="FF0000"/>
        </w:rPr>
        <w:t>Could have found on rug/body</w:t>
      </w:r>
      <w:r w:rsidR="00E04F90" w:rsidRPr="00E04F90">
        <w:rPr>
          <w:rFonts w:asciiTheme="minorHAnsi" w:hAnsiTheme="minorHAnsi" w:cstheme="minorHAnsi"/>
          <w:color w:val="FF0000"/>
        </w:rPr>
        <w:br/>
        <w:t>-Used chemicals to develop prints</w:t>
      </w:r>
    </w:p>
    <w:p w:rsidR="00E04F90" w:rsidRPr="00E04F90" w:rsidRDefault="00E04F90" w:rsidP="00F0292B">
      <w:pPr>
        <w:rPr>
          <w:rFonts w:asciiTheme="minorHAnsi" w:hAnsiTheme="minorHAnsi" w:cstheme="minorHAnsi"/>
          <w:color w:val="FF0000"/>
        </w:rPr>
      </w:pPr>
      <w:r w:rsidRPr="00E04F90">
        <w:rPr>
          <w:rFonts w:asciiTheme="minorHAnsi" w:hAnsiTheme="minorHAnsi" w:cstheme="minorHAnsi"/>
          <w:color w:val="FF0000"/>
        </w:rPr>
        <w:t>-It could have shown if the suspect touched the rug/body</w:t>
      </w:r>
      <w:r w:rsidRPr="00E04F90">
        <w:rPr>
          <w:rFonts w:asciiTheme="minorHAnsi" w:hAnsiTheme="minorHAnsi" w:cstheme="minorHAnsi"/>
          <w:color w:val="FF0000"/>
        </w:rPr>
        <w:br/>
        <w:t>-Provide more evidence they committed the crime</w:t>
      </w:r>
    </w:p>
    <w:p w:rsidR="0074160F" w:rsidRDefault="0074160F" w:rsidP="00D0350C">
      <w:pPr>
        <w:tabs>
          <w:tab w:val="left" w:pos="1289"/>
        </w:tabs>
        <w:rPr>
          <w:rFonts w:asciiTheme="minorHAnsi" w:hAnsiTheme="minorHAnsi" w:cstheme="minorHAnsi"/>
          <w:b/>
          <w:sz w:val="32"/>
        </w:rPr>
      </w:pPr>
    </w:p>
    <w:p w:rsidR="006A6325" w:rsidRDefault="006A6325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  <w:b/>
          <w:sz w:val="32"/>
        </w:rPr>
      </w:pPr>
      <w:r w:rsidRPr="00212C71">
        <w:rPr>
          <w:rFonts w:asciiTheme="minorHAnsi" w:hAnsiTheme="minorHAnsi" w:cstheme="minorHAnsi"/>
          <w:b/>
          <w:sz w:val="32"/>
        </w:rPr>
        <w:t>END OF TEST</w:t>
      </w: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  <w:r w:rsidRPr="00212C71">
        <w:rPr>
          <w:rFonts w:asciiTheme="minorHAnsi" w:hAnsiTheme="minorHAnsi" w:cstheme="minorHAnsi"/>
        </w:rPr>
        <w:t>Please check your work!</w:t>
      </w:r>
    </w:p>
    <w:sectPr w:rsidR="006F0822" w:rsidRPr="00212C71" w:rsidSect="00BD5910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1C3921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189"/>
    <w:multiLevelType w:val="hybridMultilevel"/>
    <w:tmpl w:val="01B626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A5651"/>
    <w:multiLevelType w:val="hybridMultilevel"/>
    <w:tmpl w:val="680030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84C04"/>
    <w:multiLevelType w:val="hybridMultilevel"/>
    <w:tmpl w:val="D4F2D5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0191"/>
    <w:multiLevelType w:val="hybridMultilevel"/>
    <w:tmpl w:val="A7CEF96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D41F9"/>
    <w:multiLevelType w:val="hybridMultilevel"/>
    <w:tmpl w:val="7DA47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A6435"/>
    <w:multiLevelType w:val="hybridMultilevel"/>
    <w:tmpl w:val="A40CE9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F11"/>
    <w:multiLevelType w:val="hybridMultilevel"/>
    <w:tmpl w:val="7B5E24E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249F4"/>
    <w:multiLevelType w:val="hybridMultilevel"/>
    <w:tmpl w:val="B3E275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B5281"/>
    <w:multiLevelType w:val="hybridMultilevel"/>
    <w:tmpl w:val="E85E16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977F1"/>
    <w:multiLevelType w:val="hybridMultilevel"/>
    <w:tmpl w:val="33B409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F7F90"/>
    <w:multiLevelType w:val="hybridMultilevel"/>
    <w:tmpl w:val="313AD2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974CF"/>
    <w:multiLevelType w:val="hybridMultilevel"/>
    <w:tmpl w:val="E90282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FB197F"/>
    <w:multiLevelType w:val="hybridMultilevel"/>
    <w:tmpl w:val="8F286724"/>
    <w:lvl w:ilvl="0" w:tplc="0C090019">
      <w:start w:val="1"/>
      <w:numFmt w:val="lowerLetter"/>
      <w:lvlText w:val="%1."/>
      <w:lvlJc w:val="left"/>
      <w:pPr>
        <w:ind w:left="1844" w:hanging="360"/>
      </w:pPr>
    </w:lvl>
    <w:lvl w:ilvl="1" w:tplc="0C090019" w:tentative="1">
      <w:start w:val="1"/>
      <w:numFmt w:val="lowerLetter"/>
      <w:lvlText w:val="%2."/>
      <w:lvlJc w:val="left"/>
      <w:pPr>
        <w:ind w:left="2564" w:hanging="360"/>
      </w:pPr>
    </w:lvl>
    <w:lvl w:ilvl="2" w:tplc="0C09001B" w:tentative="1">
      <w:start w:val="1"/>
      <w:numFmt w:val="lowerRoman"/>
      <w:lvlText w:val="%3."/>
      <w:lvlJc w:val="right"/>
      <w:pPr>
        <w:ind w:left="3284" w:hanging="180"/>
      </w:pPr>
    </w:lvl>
    <w:lvl w:ilvl="3" w:tplc="0C09000F" w:tentative="1">
      <w:start w:val="1"/>
      <w:numFmt w:val="decimal"/>
      <w:lvlText w:val="%4."/>
      <w:lvlJc w:val="left"/>
      <w:pPr>
        <w:ind w:left="4004" w:hanging="360"/>
      </w:pPr>
    </w:lvl>
    <w:lvl w:ilvl="4" w:tplc="0C090019" w:tentative="1">
      <w:start w:val="1"/>
      <w:numFmt w:val="lowerLetter"/>
      <w:lvlText w:val="%5."/>
      <w:lvlJc w:val="left"/>
      <w:pPr>
        <w:ind w:left="4724" w:hanging="360"/>
      </w:pPr>
    </w:lvl>
    <w:lvl w:ilvl="5" w:tplc="0C09001B" w:tentative="1">
      <w:start w:val="1"/>
      <w:numFmt w:val="lowerRoman"/>
      <w:lvlText w:val="%6."/>
      <w:lvlJc w:val="right"/>
      <w:pPr>
        <w:ind w:left="5444" w:hanging="180"/>
      </w:pPr>
    </w:lvl>
    <w:lvl w:ilvl="6" w:tplc="0C09000F" w:tentative="1">
      <w:start w:val="1"/>
      <w:numFmt w:val="decimal"/>
      <w:lvlText w:val="%7."/>
      <w:lvlJc w:val="left"/>
      <w:pPr>
        <w:ind w:left="6164" w:hanging="360"/>
      </w:pPr>
    </w:lvl>
    <w:lvl w:ilvl="7" w:tplc="0C090019" w:tentative="1">
      <w:start w:val="1"/>
      <w:numFmt w:val="lowerLetter"/>
      <w:lvlText w:val="%8."/>
      <w:lvlJc w:val="left"/>
      <w:pPr>
        <w:ind w:left="6884" w:hanging="360"/>
      </w:pPr>
    </w:lvl>
    <w:lvl w:ilvl="8" w:tplc="0C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9">
    <w:nsid w:val="3D9418CC"/>
    <w:multiLevelType w:val="hybridMultilevel"/>
    <w:tmpl w:val="DFF436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404DC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82EA2"/>
    <w:multiLevelType w:val="hybridMultilevel"/>
    <w:tmpl w:val="31BC7304"/>
    <w:lvl w:ilvl="0" w:tplc="462C6C6E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3309F"/>
    <w:multiLevelType w:val="hybridMultilevel"/>
    <w:tmpl w:val="0DB66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368F7"/>
    <w:multiLevelType w:val="hybridMultilevel"/>
    <w:tmpl w:val="475883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7076A"/>
    <w:multiLevelType w:val="hybridMultilevel"/>
    <w:tmpl w:val="3080102E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84"/>
        </w:tabs>
        <w:ind w:left="1484" w:hanging="360"/>
      </w:pPr>
      <w:rPr>
        <w:rFonts w:hint="default"/>
        <w:b w:val="0"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  <w:rPr>
        <w:rFonts w:hint="default"/>
        <w:b w:val="0"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5">
    <w:nsid w:val="585A2E25"/>
    <w:multiLevelType w:val="hybridMultilevel"/>
    <w:tmpl w:val="4A109F56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27A2C57E">
      <w:start w:val="1"/>
      <w:numFmt w:val="lowerLetter"/>
      <w:lvlText w:val="(%2)"/>
      <w:lvlJc w:val="left"/>
      <w:pPr>
        <w:tabs>
          <w:tab w:val="num" w:pos="1484"/>
        </w:tabs>
        <w:ind w:left="1484" w:hanging="360"/>
      </w:pPr>
      <w:rPr>
        <w:rFonts w:hint="default"/>
        <w:b w:val="0"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  <w:rPr>
        <w:rFonts w:hint="default"/>
        <w:b w:val="0"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6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27E4EC3"/>
    <w:multiLevelType w:val="hybridMultilevel"/>
    <w:tmpl w:val="B3368B6C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B755D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D205D8"/>
    <w:multiLevelType w:val="hybridMultilevel"/>
    <w:tmpl w:val="9B3E1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711C8"/>
    <w:multiLevelType w:val="hybridMultilevel"/>
    <w:tmpl w:val="D10C6B78"/>
    <w:lvl w:ilvl="0" w:tplc="0C090019">
      <w:start w:val="1"/>
      <w:numFmt w:val="lowerLetter"/>
      <w:lvlText w:val="%1."/>
      <w:lvlJc w:val="left"/>
      <w:pPr>
        <w:ind w:left="837" w:hanging="360"/>
      </w:pPr>
    </w:lvl>
    <w:lvl w:ilvl="1" w:tplc="0C090019" w:tentative="1">
      <w:start w:val="1"/>
      <w:numFmt w:val="lowerLetter"/>
      <w:lvlText w:val="%2."/>
      <w:lvlJc w:val="left"/>
      <w:pPr>
        <w:ind w:left="1557" w:hanging="360"/>
      </w:pPr>
    </w:lvl>
    <w:lvl w:ilvl="2" w:tplc="0C09001B" w:tentative="1">
      <w:start w:val="1"/>
      <w:numFmt w:val="lowerRoman"/>
      <w:lvlText w:val="%3."/>
      <w:lvlJc w:val="right"/>
      <w:pPr>
        <w:ind w:left="2277" w:hanging="180"/>
      </w:pPr>
    </w:lvl>
    <w:lvl w:ilvl="3" w:tplc="0C09000F" w:tentative="1">
      <w:start w:val="1"/>
      <w:numFmt w:val="decimal"/>
      <w:lvlText w:val="%4."/>
      <w:lvlJc w:val="left"/>
      <w:pPr>
        <w:ind w:left="2997" w:hanging="360"/>
      </w:pPr>
    </w:lvl>
    <w:lvl w:ilvl="4" w:tplc="0C090019" w:tentative="1">
      <w:start w:val="1"/>
      <w:numFmt w:val="lowerLetter"/>
      <w:lvlText w:val="%5."/>
      <w:lvlJc w:val="left"/>
      <w:pPr>
        <w:ind w:left="3717" w:hanging="360"/>
      </w:pPr>
    </w:lvl>
    <w:lvl w:ilvl="5" w:tplc="0C09001B" w:tentative="1">
      <w:start w:val="1"/>
      <w:numFmt w:val="lowerRoman"/>
      <w:lvlText w:val="%6."/>
      <w:lvlJc w:val="right"/>
      <w:pPr>
        <w:ind w:left="4437" w:hanging="180"/>
      </w:pPr>
    </w:lvl>
    <w:lvl w:ilvl="6" w:tplc="0C09000F" w:tentative="1">
      <w:start w:val="1"/>
      <w:numFmt w:val="decimal"/>
      <w:lvlText w:val="%7."/>
      <w:lvlJc w:val="left"/>
      <w:pPr>
        <w:ind w:left="5157" w:hanging="360"/>
      </w:pPr>
    </w:lvl>
    <w:lvl w:ilvl="7" w:tplc="0C090019" w:tentative="1">
      <w:start w:val="1"/>
      <w:numFmt w:val="lowerLetter"/>
      <w:lvlText w:val="%8."/>
      <w:lvlJc w:val="left"/>
      <w:pPr>
        <w:ind w:left="5877" w:hanging="360"/>
      </w:pPr>
    </w:lvl>
    <w:lvl w:ilvl="8" w:tplc="0C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2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4904A6"/>
    <w:multiLevelType w:val="hybridMultilevel"/>
    <w:tmpl w:val="ECC84C24"/>
    <w:lvl w:ilvl="0" w:tplc="B04CE7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87C49"/>
    <w:multiLevelType w:val="hybridMultilevel"/>
    <w:tmpl w:val="CEE23F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252B5F"/>
    <w:multiLevelType w:val="hybridMultilevel"/>
    <w:tmpl w:val="3634C3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73FF8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CA4CE9"/>
    <w:multiLevelType w:val="hybridMultilevel"/>
    <w:tmpl w:val="9BA209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A045C"/>
    <w:multiLevelType w:val="hybridMultilevel"/>
    <w:tmpl w:val="C2888B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FC86824"/>
    <w:multiLevelType w:val="hybridMultilevel"/>
    <w:tmpl w:val="EA0427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9"/>
  </w:num>
  <w:num w:numId="3">
    <w:abstractNumId w:val="17"/>
  </w:num>
  <w:num w:numId="4">
    <w:abstractNumId w:val="32"/>
  </w:num>
  <w:num w:numId="5">
    <w:abstractNumId w:val="26"/>
  </w:num>
  <w:num w:numId="6">
    <w:abstractNumId w:val="11"/>
  </w:num>
  <w:num w:numId="7">
    <w:abstractNumId w:val="16"/>
  </w:num>
  <w:num w:numId="8">
    <w:abstractNumId w:val="10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25"/>
  </w:num>
  <w:num w:numId="12">
    <w:abstractNumId w:val="14"/>
  </w:num>
  <w:num w:numId="13">
    <w:abstractNumId w:val="28"/>
  </w:num>
  <w:num w:numId="14">
    <w:abstractNumId w:val="8"/>
  </w:num>
  <w:num w:numId="15">
    <w:abstractNumId w:val="19"/>
  </w:num>
  <w:num w:numId="16">
    <w:abstractNumId w:val="36"/>
  </w:num>
  <w:num w:numId="17">
    <w:abstractNumId w:val="30"/>
  </w:num>
  <w:num w:numId="18">
    <w:abstractNumId w:val="37"/>
  </w:num>
  <w:num w:numId="19">
    <w:abstractNumId w:val="18"/>
  </w:num>
  <w:num w:numId="20">
    <w:abstractNumId w:val="40"/>
  </w:num>
  <w:num w:numId="21">
    <w:abstractNumId w:val="4"/>
  </w:num>
  <w:num w:numId="22">
    <w:abstractNumId w:val="12"/>
  </w:num>
  <w:num w:numId="23">
    <w:abstractNumId w:val="38"/>
  </w:num>
  <w:num w:numId="24">
    <w:abstractNumId w:val="33"/>
  </w:num>
  <w:num w:numId="25">
    <w:abstractNumId w:val="21"/>
  </w:num>
  <w:num w:numId="26">
    <w:abstractNumId w:val="5"/>
  </w:num>
  <w:num w:numId="27">
    <w:abstractNumId w:val="23"/>
  </w:num>
  <w:num w:numId="28">
    <w:abstractNumId w:val="2"/>
  </w:num>
  <w:num w:numId="29">
    <w:abstractNumId w:val="9"/>
  </w:num>
  <w:num w:numId="30">
    <w:abstractNumId w:val="22"/>
  </w:num>
  <w:num w:numId="31">
    <w:abstractNumId w:val="31"/>
  </w:num>
  <w:num w:numId="32">
    <w:abstractNumId w:val="13"/>
  </w:num>
  <w:num w:numId="33">
    <w:abstractNumId w:val="3"/>
  </w:num>
  <w:num w:numId="34">
    <w:abstractNumId w:val="15"/>
  </w:num>
  <w:num w:numId="35">
    <w:abstractNumId w:val="7"/>
  </w:num>
  <w:num w:numId="36">
    <w:abstractNumId w:val="34"/>
  </w:num>
  <w:num w:numId="37">
    <w:abstractNumId w:val="29"/>
  </w:num>
  <w:num w:numId="38">
    <w:abstractNumId w:val="20"/>
  </w:num>
  <w:num w:numId="39">
    <w:abstractNumId w:val="1"/>
  </w:num>
  <w:num w:numId="40">
    <w:abstractNumId w:val="24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000CE"/>
    <w:rsid w:val="00007C09"/>
    <w:rsid w:val="000265D1"/>
    <w:rsid w:val="00044175"/>
    <w:rsid w:val="0004695E"/>
    <w:rsid w:val="00091F32"/>
    <w:rsid w:val="000B3712"/>
    <w:rsid w:val="000D01B7"/>
    <w:rsid w:val="000E14C7"/>
    <w:rsid w:val="000E1AE5"/>
    <w:rsid w:val="0011529F"/>
    <w:rsid w:val="00125D40"/>
    <w:rsid w:val="00134D18"/>
    <w:rsid w:val="00154C4E"/>
    <w:rsid w:val="00157A5E"/>
    <w:rsid w:val="00160CE6"/>
    <w:rsid w:val="00163075"/>
    <w:rsid w:val="001640BD"/>
    <w:rsid w:val="00195EF1"/>
    <w:rsid w:val="001D0C34"/>
    <w:rsid w:val="00212C71"/>
    <w:rsid w:val="00214D9B"/>
    <w:rsid w:val="002167E0"/>
    <w:rsid w:val="002168B5"/>
    <w:rsid w:val="002502AF"/>
    <w:rsid w:val="00253EB2"/>
    <w:rsid w:val="002549A0"/>
    <w:rsid w:val="00260DA8"/>
    <w:rsid w:val="002737B7"/>
    <w:rsid w:val="00296F5C"/>
    <w:rsid w:val="003249D0"/>
    <w:rsid w:val="003345A1"/>
    <w:rsid w:val="003364D8"/>
    <w:rsid w:val="00342A29"/>
    <w:rsid w:val="00397D70"/>
    <w:rsid w:val="003B0675"/>
    <w:rsid w:val="003E224F"/>
    <w:rsid w:val="004204B1"/>
    <w:rsid w:val="004579FF"/>
    <w:rsid w:val="00460FFD"/>
    <w:rsid w:val="00472F85"/>
    <w:rsid w:val="00474059"/>
    <w:rsid w:val="00477A1C"/>
    <w:rsid w:val="00483C22"/>
    <w:rsid w:val="004950FC"/>
    <w:rsid w:val="005226A2"/>
    <w:rsid w:val="005241ED"/>
    <w:rsid w:val="00536471"/>
    <w:rsid w:val="00583F3B"/>
    <w:rsid w:val="005B12F1"/>
    <w:rsid w:val="005D1439"/>
    <w:rsid w:val="005D79C1"/>
    <w:rsid w:val="005F24C4"/>
    <w:rsid w:val="00674ADE"/>
    <w:rsid w:val="006A6325"/>
    <w:rsid w:val="006E020A"/>
    <w:rsid w:val="006F0822"/>
    <w:rsid w:val="006F510C"/>
    <w:rsid w:val="00706753"/>
    <w:rsid w:val="00714762"/>
    <w:rsid w:val="00715754"/>
    <w:rsid w:val="007161CD"/>
    <w:rsid w:val="007252E2"/>
    <w:rsid w:val="007262EB"/>
    <w:rsid w:val="00727BCB"/>
    <w:rsid w:val="0074160F"/>
    <w:rsid w:val="00770316"/>
    <w:rsid w:val="00783DA6"/>
    <w:rsid w:val="007A1B62"/>
    <w:rsid w:val="007D3648"/>
    <w:rsid w:val="008000DE"/>
    <w:rsid w:val="00813828"/>
    <w:rsid w:val="00821039"/>
    <w:rsid w:val="00842C6B"/>
    <w:rsid w:val="008847D5"/>
    <w:rsid w:val="00887BBD"/>
    <w:rsid w:val="0089157E"/>
    <w:rsid w:val="00891BE2"/>
    <w:rsid w:val="008A7201"/>
    <w:rsid w:val="008C33BA"/>
    <w:rsid w:val="008D4396"/>
    <w:rsid w:val="008D729E"/>
    <w:rsid w:val="009008FC"/>
    <w:rsid w:val="0090093E"/>
    <w:rsid w:val="00922BBB"/>
    <w:rsid w:val="00966207"/>
    <w:rsid w:val="0097307C"/>
    <w:rsid w:val="009922EE"/>
    <w:rsid w:val="009A1864"/>
    <w:rsid w:val="009A192E"/>
    <w:rsid w:val="009A2054"/>
    <w:rsid w:val="009A386D"/>
    <w:rsid w:val="009B0072"/>
    <w:rsid w:val="009C7F6A"/>
    <w:rsid w:val="009D5EAC"/>
    <w:rsid w:val="00A30B8F"/>
    <w:rsid w:val="00A35142"/>
    <w:rsid w:val="00A36A2A"/>
    <w:rsid w:val="00A50627"/>
    <w:rsid w:val="00A55E1D"/>
    <w:rsid w:val="00A8390C"/>
    <w:rsid w:val="00A95A28"/>
    <w:rsid w:val="00AB06C1"/>
    <w:rsid w:val="00AD7197"/>
    <w:rsid w:val="00AE393C"/>
    <w:rsid w:val="00AF6CB1"/>
    <w:rsid w:val="00B01BA4"/>
    <w:rsid w:val="00B10F79"/>
    <w:rsid w:val="00B134AE"/>
    <w:rsid w:val="00B14C8F"/>
    <w:rsid w:val="00B261C0"/>
    <w:rsid w:val="00B271B5"/>
    <w:rsid w:val="00B63F5E"/>
    <w:rsid w:val="00B70DE8"/>
    <w:rsid w:val="00B71326"/>
    <w:rsid w:val="00B805E9"/>
    <w:rsid w:val="00B97BE7"/>
    <w:rsid w:val="00BA0191"/>
    <w:rsid w:val="00BC6E4C"/>
    <w:rsid w:val="00BD5910"/>
    <w:rsid w:val="00BF6282"/>
    <w:rsid w:val="00C05FBD"/>
    <w:rsid w:val="00C20EE5"/>
    <w:rsid w:val="00C21377"/>
    <w:rsid w:val="00C4148E"/>
    <w:rsid w:val="00C4790C"/>
    <w:rsid w:val="00C66FCF"/>
    <w:rsid w:val="00CD1C54"/>
    <w:rsid w:val="00D0350C"/>
    <w:rsid w:val="00D35176"/>
    <w:rsid w:val="00D37907"/>
    <w:rsid w:val="00D45364"/>
    <w:rsid w:val="00DA0D57"/>
    <w:rsid w:val="00DB77BD"/>
    <w:rsid w:val="00E04F90"/>
    <w:rsid w:val="00E77449"/>
    <w:rsid w:val="00EA0110"/>
    <w:rsid w:val="00EC1964"/>
    <w:rsid w:val="00EF3434"/>
    <w:rsid w:val="00EF3FAB"/>
    <w:rsid w:val="00EF6CF4"/>
    <w:rsid w:val="00EF71F3"/>
    <w:rsid w:val="00F020FD"/>
    <w:rsid w:val="00F0292B"/>
    <w:rsid w:val="00F47EED"/>
    <w:rsid w:val="00F74F6D"/>
    <w:rsid w:val="00F9714C"/>
    <w:rsid w:val="00FE0404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FD5330F</Template>
  <TotalTime>29</TotalTime>
  <Pages>10</Pages>
  <Words>808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BRUNS Emma</cp:lastModifiedBy>
  <cp:revision>4</cp:revision>
  <dcterms:created xsi:type="dcterms:W3CDTF">2016-08-24T08:21:00Z</dcterms:created>
  <dcterms:modified xsi:type="dcterms:W3CDTF">2018-09-18T07:52:00Z</dcterms:modified>
</cp:coreProperties>
</file>