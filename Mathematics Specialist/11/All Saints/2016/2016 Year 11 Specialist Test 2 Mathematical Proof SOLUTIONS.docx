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0DA3B" w14:textId="77777777"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14:paraId="4960DA3C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960DA3D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960DA3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960DA3F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1" layoutInCell="0" allowOverlap="0" wp14:anchorId="4960DB53" wp14:editId="4960DB54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AE5866" w:rsidRPr="005D79A0" w14:paraId="4960DA44" w14:textId="77777777" w:rsidTr="0068084D">
        <w:trPr>
          <w:trHeight w:val="1689"/>
        </w:trPr>
        <w:tc>
          <w:tcPr>
            <w:tcW w:w="8075" w:type="dxa"/>
          </w:tcPr>
          <w:p w14:paraId="4960DA40" w14:textId="77777777" w:rsidR="00AE5866" w:rsidRPr="00677DF7" w:rsidRDefault="00AE5866" w:rsidP="002545C4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14:paraId="4960DA41" w14:textId="77777777"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11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–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F73BC">
              <w:rPr>
                <w:b/>
                <w:sz w:val="32"/>
                <w:szCs w:val="32"/>
              </w:rPr>
              <w:t>6</w:t>
            </w:r>
          </w:p>
          <w:p w14:paraId="4960DA42" w14:textId="77777777"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D20F45">
              <w:rPr>
                <w:b/>
                <w:sz w:val="32"/>
                <w:szCs w:val="32"/>
              </w:rPr>
              <w:t>2</w:t>
            </w:r>
            <w:r w:rsidR="00A00D04" w:rsidRPr="00A00D04">
              <w:rPr>
                <w:b/>
                <w:sz w:val="32"/>
                <w:szCs w:val="32"/>
              </w:rPr>
              <w:t xml:space="preserve">:  </w:t>
            </w:r>
            <w:r w:rsidR="00D20F45">
              <w:rPr>
                <w:b/>
                <w:sz w:val="32"/>
                <w:szCs w:val="32"/>
              </w:rPr>
              <w:t>Mathematical Proof</w:t>
            </w:r>
            <w:r w:rsidR="0068084D" w:rsidRPr="00A00D04">
              <w:rPr>
                <w:b/>
                <w:sz w:val="32"/>
                <w:szCs w:val="32"/>
              </w:rPr>
              <w:t xml:space="preserve"> </w:t>
            </w:r>
          </w:p>
          <w:p w14:paraId="4960DA43" w14:textId="77777777" w:rsidR="00AE5866" w:rsidRPr="005D79A0" w:rsidRDefault="0010046A" w:rsidP="005C205D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 w:rsidR="005C205D">
              <w:rPr>
                <w:b/>
                <w:sz w:val="32"/>
                <w:szCs w:val="32"/>
              </w:rPr>
              <w:t>Free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960DA45" w14:textId="77777777" w:rsidR="00B068C5" w:rsidRDefault="00B068C5" w:rsidP="00AE5866">
      <w:pPr>
        <w:rPr>
          <w:rFonts w:ascii="Arial" w:hAnsi="Arial" w:cs="Arial"/>
          <w:b/>
        </w:rPr>
      </w:pPr>
    </w:p>
    <w:p w14:paraId="4960DA46" w14:textId="77777777" w:rsidR="0022773E" w:rsidRDefault="0022773E" w:rsidP="00B068C5">
      <w:pPr>
        <w:rPr>
          <w:rFonts w:ascii="Arial" w:hAnsi="Arial" w:cs="Arial"/>
          <w:b/>
        </w:rPr>
      </w:pPr>
    </w:p>
    <w:p w14:paraId="4960DA47" w14:textId="77777777" w:rsidR="00AE5866" w:rsidRPr="00AE5866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</w:rPr>
        <w:t>Name: __________</w:t>
      </w:r>
      <w:r w:rsidR="00F4574A">
        <w:rPr>
          <w:rFonts w:ascii="Arial" w:hAnsi="Arial" w:cs="Arial"/>
          <w:b/>
          <w:color w:val="FF0000"/>
        </w:rPr>
        <w:t>SOLUTIONS</w:t>
      </w:r>
      <w:r w:rsidR="00AE5866" w:rsidRPr="00AE5866">
        <w:rPr>
          <w:rFonts w:ascii="Arial" w:hAnsi="Arial" w:cs="Arial"/>
          <w:b/>
        </w:rPr>
        <w:t xml:space="preserve">_______________________    Teacher: </w:t>
      </w:r>
      <w:r w:rsidR="00D1375E">
        <w:rPr>
          <w:rFonts w:ascii="Arial" w:hAnsi="Arial" w:cs="Arial"/>
          <w:b/>
        </w:rPr>
        <w:t>DDA</w:t>
      </w:r>
    </w:p>
    <w:p w14:paraId="4960DA48" w14:textId="77777777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B46456">
        <w:rPr>
          <w:rFonts w:ascii="Arial" w:hAnsi="Arial" w:cs="Arial"/>
          <w:b/>
        </w:rPr>
        <w:t>3</w:t>
      </w:r>
      <w:r w:rsidR="00C31596">
        <w:rPr>
          <w:rFonts w:ascii="Arial" w:hAnsi="Arial" w:cs="Arial"/>
          <w:b/>
        </w:rPr>
        <w:t>9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960DA49" w14:textId="77777777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5C205D">
        <w:rPr>
          <w:rFonts w:ascii="Arial" w:hAnsi="Arial" w:cs="Arial"/>
          <w:b/>
        </w:rPr>
        <w:t>4</w:t>
      </w:r>
      <w:r w:rsidR="00B46456">
        <w:rPr>
          <w:rFonts w:ascii="Arial" w:hAnsi="Arial" w:cs="Arial"/>
          <w:b/>
        </w:rPr>
        <w:t>0</w:t>
      </w:r>
      <w:r w:rsidRPr="00AE5866">
        <w:rPr>
          <w:rFonts w:ascii="Arial" w:hAnsi="Arial" w:cs="Arial"/>
          <w:b/>
        </w:rPr>
        <w:t xml:space="preserve"> minutes</w:t>
      </w:r>
    </w:p>
    <w:p w14:paraId="4960DA4A" w14:textId="77777777" w:rsidR="00436B1D" w:rsidRDefault="00436B1D" w:rsidP="00AE58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Weight: 2.5%</w:t>
      </w:r>
    </w:p>
    <w:p w14:paraId="4960DA4B" w14:textId="77777777" w:rsidR="00304DA9" w:rsidRPr="0010046A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2 marks.</w:t>
      </w:r>
    </w:p>
    <w:p w14:paraId="4960DA4C" w14:textId="77777777"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4960DA4D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1</w:t>
      </w:r>
      <w:r w:rsidRPr="00D20F45">
        <w:rPr>
          <w:rFonts w:ascii="Arial" w:hAnsi="Arial" w:cs="Arial"/>
          <w:sz w:val="22"/>
          <w:szCs w:val="22"/>
        </w:rPr>
        <w:tab/>
        <w:t>Consider the statements:</w:t>
      </w:r>
    </w:p>
    <w:p w14:paraId="4960DA4E" w14:textId="77777777" w:rsidR="00D20F45" w:rsidRPr="00D20F45" w:rsidRDefault="00D20F45" w:rsidP="00D20F45">
      <w:pPr>
        <w:pStyle w:val="NLLL2COL"/>
        <w:tabs>
          <w:tab w:val="clear" w:pos="400"/>
          <w:tab w:val="left" w:pos="567"/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ab/>
        <w:t xml:space="preserve">   If you have a driver’s licence then you are over 16.</w:t>
      </w:r>
    </w:p>
    <w:p w14:paraId="4960DA4F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ab/>
        <w:t>If you are not over 16 then you do not have a driver’s licence.</w:t>
      </w:r>
    </w:p>
    <w:p w14:paraId="4960DA50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Which of the following is true?</w:t>
      </w:r>
    </w:p>
    <w:p w14:paraId="4960DA51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 </w:t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converse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52" w14:textId="77777777" w:rsidR="00D20F45" w:rsidRPr="003C4014" w:rsidRDefault="00D20F45" w:rsidP="00D20F45">
      <w:pPr>
        <w:pStyle w:val="NLLL2COL"/>
        <w:tabs>
          <w:tab w:val="left" w:pos="709"/>
        </w:tabs>
        <w:rPr>
          <w:rFonts w:ascii="Arial" w:hAnsi="Arial" w:cs="Arial"/>
          <w:color w:val="FF0000"/>
          <w:sz w:val="22"/>
          <w:szCs w:val="22"/>
        </w:rPr>
      </w:pPr>
      <w:r w:rsidRPr="003C4014">
        <w:rPr>
          <w:rStyle w:val="i-listnumber"/>
          <w:rFonts w:ascii="Arial" w:hAnsi="Arial" w:cs="Arial"/>
          <w:color w:val="FF0000"/>
          <w:sz w:val="22"/>
          <w:szCs w:val="22"/>
        </w:rPr>
        <w:t>B</w:t>
      </w:r>
      <w:r w:rsidRPr="003C4014">
        <w:rPr>
          <w:rStyle w:val="i-listnumber"/>
          <w:rFonts w:ascii="Arial" w:hAnsi="Arial" w:cs="Arial"/>
          <w:color w:val="FF0000"/>
          <w:sz w:val="22"/>
          <w:szCs w:val="22"/>
        </w:rPr>
        <w:tab/>
      </w:r>
      <w:r w:rsidRPr="003C4014">
        <w:rPr>
          <w:rStyle w:val="i-listbold"/>
          <w:rFonts w:ascii="Arial" w:hAnsi="Arial" w:cs="Arial"/>
          <w:color w:val="FF0000"/>
          <w:sz w:val="22"/>
          <w:szCs w:val="22"/>
        </w:rPr>
        <w:t xml:space="preserve">II </w:t>
      </w:r>
      <w:r w:rsidRPr="003C4014">
        <w:rPr>
          <w:rFonts w:ascii="Arial" w:hAnsi="Arial" w:cs="Arial"/>
          <w:color w:val="FF0000"/>
          <w:sz w:val="22"/>
          <w:szCs w:val="22"/>
        </w:rPr>
        <w:t>is the contrapositive of</w:t>
      </w:r>
      <w:r w:rsidRPr="003C4014">
        <w:rPr>
          <w:rStyle w:val="i-listbold"/>
          <w:rFonts w:ascii="Arial" w:hAnsi="Arial" w:cs="Arial"/>
          <w:color w:val="FF0000"/>
          <w:sz w:val="22"/>
          <w:szCs w:val="22"/>
        </w:rPr>
        <w:t xml:space="preserve"> I</w:t>
      </w:r>
      <w:r w:rsidRPr="003C4014">
        <w:rPr>
          <w:rFonts w:ascii="Arial" w:hAnsi="Arial" w:cs="Arial"/>
          <w:color w:val="FF0000"/>
          <w:sz w:val="22"/>
          <w:szCs w:val="22"/>
        </w:rPr>
        <w:t>.</w:t>
      </w:r>
    </w:p>
    <w:p w14:paraId="4960DA53" w14:textId="77777777"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bold"/>
          <w:rFonts w:ascii="Arial" w:hAnsi="Arial" w:cs="Arial"/>
          <w:sz w:val="22"/>
          <w:szCs w:val="22"/>
        </w:rPr>
        <w:tab/>
        <w:t xml:space="preserve">II </w:t>
      </w:r>
      <w:r w:rsidRPr="00D20F45">
        <w:rPr>
          <w:rFonts w:ascii="Arial" w:hAnsi="Arial" w:cs="Arial"/>
          <w:sz w:val="22"/>
          <w:szCs w:val="22"/>
        </w:rPr>
        <w:t>is a counterexample of</w:t>
      </w:r>
      <w:r w:rsidRPr="00D20F45">
        <w:rPr>
          <w:rStyle w:val="i-listbold"/>
          <w:rFonts w:ascii="Arial" w:hAnsi="Arial" w:cs="Arial"/>
          <w:sz w:val="22"/>
          <w:szCs w:val="22"/>
        </w:rPr>
        <w:t xml:space="preserve"> I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54" w14:textId="77777777"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negative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55" w14:textId="77777777"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</w:t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reverse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56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57" w14:textId="77777777" w:rsidR="00D20F45" w:rsidRPr="00D20F45" w:rsidRDefault="00D20F45" w:rsidP="00D20F45">
      <w:pPr>
        <w:pStyle w:val="NLLL2COL"/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ab/>
        <w:t>[1 mark]</w:t>
      </w:r>
    </w:p>
    <w:p w14:paraId="4960DA58" w14:textId="77777777" w:rsidR="00D20F45" w:rsidRPr="00D20F45" w:rsidRDefault="00D20F45" w:rsidP="00D20F45">
      <w:pPr>
        <w:pStyle w:val="NL"/>
        <w:tabs>
          <w:tab w:val="clear" w:pos="380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2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>Consider the argument:</w:t>
      </w:r>
    </w:p>
    <w:p w14:paraId="4960DA59" w14:textId="77777777"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All fish live in water.</w:t>
      </w:r>
    </w:p>
    <w:p w14:paraId="4960DA5A" w14:textId="77777777"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A turtle lives in water.</w:t>
      </w:r>
    </w:p>
    <w:p w14:paraId="4960DA5B" w14:textId="77777777"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Therefore a turtle is a fish.</w:t>
      </w:r>
    </w:p>
    <w:p w14:paraId="4960DA5C" w14:textId="77777777"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The argument is:</w:t>
      </w:r>
    </w:p>
    <w:p w14:paraId="4960DA5D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  </w:t>
      </w:r>
      <w:r w:rsidRPr="00D20F45">
        <w:rPr>
          <w:rFonts w:ascii="Arial" w:hAnsi="Arial" w:cs="Arial"/>
          <w:sz w:val="22"/>
          <w:szCs w:val="22"/>
        </w:rPr>
        <w:t>a contrapositive</w:t>
      </w:r>
    </w:p>
    <w:p w14:paraId="4960DA5E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 </w:t>
      </w:r>
      <w:r w:rsidRPr="00D20F45">
        <w:rPr>
          <w:rFonts w:ascii="Arial" w:hAnsi="Arial" w:cs="Arial"/>
          <w:sz w:val="22"/>
          <w:szCs w:val="22"/>
        </w:rPr>
        <w:t>inductive</w:t>
      </w:r>
    </w:p>
    <w:p w14:paraId="4960DA5F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Fonts w:ascii="Arial" w:hAnsi="Arial" w:cs="Arial"/>
          <w:sz w:val="22"/>
          <w:szCs w:val="22"/>
        </w:rPr>
        <w:tab/>
        <w:t>a contradiction</w:t>
      </w:r>
    </w:p>
    <w:p w14:paraId="4960DA60" w14:textId="77777777" w:rsidR="00D20F45" w:rsidRPr="00242118" w:rsidRDefault="00D20F45" w:rsidP="00D20F45">
      <w:pPr>
        <w:pStyle w:val="NLLL2COL"/>
        <w:rPr>
          <w:rFonts w:ascii="Arial" w:hAnsi="Arial" w:cs="Arial"/>
          <w:color w:val="FF0000"/>
          <w:sz w:val="22"/>
          <w:szCs w:val="22"/>
        </w:rPr>
      </w:pPr>
      <w:r w:rsidRPr="00242118">
        <w:rPr>
          <w:rStyle w:val="i-listnumber"/>
          <w:rFonts w:ascii="Arial" w:hAnsi="Arial" w:cs="Arial"/>
          <w:color w:val="FF0000"/>
          <w:sz w:val="22"/>
          <w:szCs w:val="22"/>
        </w:rPr>
        <w:t>D</w:t>
      </w:r>
      <w:r w:rsidRPr="00242118">
        <w:rPr>
          <w:rStyle w:val="i-listnumber"/>
          <w:rFonts w:ascii="Arial" w:hAnsi="Arial" w:cs="Arial"/>
          <w:color w:val="FF0000"/>
          <w:sz w:val="22"/>
          <w:szCs w:val="22"/>
        </w:rPr>
        <w:tab/>
        <w:t> </w:t>
      </w:r>
      <w:r w:rsidRPr="00242118">
        <w:rPr>
          <w:rFonts w:ascii="Arial" w:hAnsi="Arial" w:cs="Arial"/>
          <w:color w:val="FF0000"/>
          <w:sz w:val="22"/>
          <w:szCs w:val="22"/>
        </w:rPr>
        <w:t>invalid</w:t>
      </w:r>
    </w:p>
    <w:p w14:paraId="4960DA61" w14:textId="77777777" w:rsidR="00D20F45" w:rsidRPr="00D20F45" w:rsidRDefault="00D20F45" w:rsidP="00D20F45">
      <w:pPr>
        <w:pStyle w:val="NLLL2COL"/>
        <w:tabs>
          <w:tab w:val="clear" w:pos="2600"/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a counterexample.</w:t>
      </w:r>
    </w:p>
    <w:p w14:paraId="4960DA62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63" w14:textId="77777777" w:rsidR="00D20F45" w:rsidRPr="00D20F45" w:rsidRDefault="00D20F45" w:rsidP="00D20F45">
      <w:pPr>
        <w:pStyle w:val="i-numberedlist2"/>
        <w:tabs>
          <w:tab w:val="left" w:pos="567"/>
        </w:tabs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ab/>
        <w:t>[1 mark]</w:t>
      </w:r>
    </w:p>
    <w:p w14:paraId="4960DA64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3</w:t>
      </w:r>
      <w:r w:rsidRPr="00D20F45">
        <w:rPr>
          <w:rFonts w:ascii="Arial" w:hAnsi="Arial" w:cs="Arial"/>
          <w:sz w:val="22"/>
          <w:szCs w:val="22"/>
        </w:rPr>
        <w:tab/>
        <w:t xml:space="preserve">If </w:t>
      </w:r>
      <w:r w:rsidRPr="00D20F45">
        <w:rPr>
          <w:rFonts w:ascii="Arial" w:hAnsi="Arial" w:cs="Arial"/>
          <w:position w:val="-8"/>
          <w:sz w:val="22"/>
          <w:szCs w:val="22"/>
        </w:rPr>
        <w:object w:dxaOrig="220" w:dyaOrig="300" w14:anchorId="4960D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4.95pt" o:ole="">
            <v:imagedata r:id="rId9" o:title=""/>
          </v:shape>
          <o:OLEObject Type="Embed" ProgID="Equation.DSMT4" ShapeID="_x0000_i1025" DrawAspect="Content" ObjectID="_1518437226" r:id="rId10"/>
        </w:objec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56" wp14:editId="4960DB57">
            <wp:extent cx="142240" cy="91440"/>
            <wp:effectExtent l="0" t="0" r="0" b="3810"/>
            <wp:docPr id="64" name="Picture 64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4"/>
          <w:sz w:val="22"/>
          <w:szCs w:val="22"/>
        </w:rPr>
        <w:object w:dxaOrig="200" w:dyaOrig="260" w14:anchorId="4960DB58">
          <v:shape id="_x0000_i1026" type="#_x0000_t75" style="width:10.25pt;height:13.3pt" o:ole="">
            <v:imagedata r:id="rId12" o:title=""/>
          </v:shape>
          <o:OLEObject Type="Embed" ProgID="Equation.DSMT4" ShapeID="_x0000_i1026" DrawAspect="Content" ObjectID="_1518437227" r:id="rId13"/>
        </w:object>
      </w:r>
      <w:r w:rsidRPr="00D20F45">
        <w:rPr>
          <w:rFonts w:ascii="Arial" w:hAnsi="Arial" w:cs="Arial"/>
          <w:sz w:val="22"/>
          <w:szCs w:val="22"/>
        </w:rPr>
        <w:t xml:space="preserve"> is true then which statement is true?</w:t>
      </w:r>
    </w:p>
    <w:p w14:paraId="4960DA65" w14:textId="77777777" w:rsidR="00D20F45" w:rsidRPr="00242118" w:rsidRDefault="00D20F45" w:rsidP="00D20F45">
      <w:pPr>
        <w:pStyle w:val="NLLL2COL"/>
        <w:rPr>
          <w:rStyle w:val="i-listitalic"/>
          <w:rFonts w:cs="Arial"/>
          <w:color w:val="FF0000"/>
          <w:sz w:val="22"/>
          <w:szCs w:val="22"/>
        </w:rPr>
      </w:pPr>
      <w:r w:rsidRPr="00242118">
        <w:rPr>
          <w:rStyle w:val="i-listnumber"/>
          <w:rFonts w:ascii="Arial" w:hAnsi="Arial" w:cs="Arial"/>
          <w:color w:val="FF0000"/>
          <w:sz w:val="22"/>
          <w:szCs w:val="22"/>
        </w:rPr>
        <w:t>A</w:t>
      </w:r>
      <w:r w:rsidRPr="00242118">
        <w:rPr>
          <w:rFonts w:ascii="Arial" w:hAnsi="Arial" w:cs="Arial"/>
          <w:color w:val="FF0000"/>
          <w:sz w:val="22"/>
          <w:szCs w:val="22"/>
        </w:rPr>
        <w:tab/>
      </w:r>
      <w:r w:rsidRPr="00242118">
        <w:rPr>
          <w:rStyle w:val="i-listnumber"/>
          <w:rFonts w:ascii="Arial" w:hAnsi="Arial" w:cs="Arial"/>
          <w:color w:val="FF0000"/>
          <w:sz w:val="22"/>
          <w:szCs w:val="22"/>
        </w:rPr>
        <w:t> </w:t>
      </w:r>
      <w:r w:rsidRPr="00242118">
        <w:rPr>
          <w:rStyle w:val="i-listitalic"/>
          <w:rFonts w:cs="Arial"/>
          <w:color w:val="FF0000"/>
          <w:sz w:val="22"/>
          <w:szCs w:val="22"/>
        </w:rPr>
        <w:t>P</w:t>
      </w:r>
      <w:r w:rsidRPr="00242118">
        <w:rPr>
          <w:rFonts w:ascii="Arial" w:hAnsi="Arial" w:cs="Arial"/>
          <w:color w:val="FF0000"/>
          <w:sz w:val="22"/>
          <w:szCs w:val="22"/>
        </w:rPr>
        <w:t xml:space="preserve"> </w:t>
      </w:r>
      <w:r w:rsidRPr="00242118">
        <w:rPr>
          <w:rFonts w:ascii="Arial" w:hAnsi="Arial" w:cs="Arial"/>
          <w:noProof/>
          <w:color w:val="FF0000"/>
          <w:sz w:val="22"/>
          <w:szCs w:val="22"/>
          <w:lang w:eastAsia="en-AU"/>
        </w:rPr>
        <w:drawing>
          <wp:inline distT="0" distB="0" distL="0" distR="0" wp14:anchorId="4960DB59" wp14:editId="4960DB5A">
            <wp:extent cx="142240" cy="91440"/>
            <wp:effectExtent l="0" t="0" r="0" b="3810"/>
            <wp:docPr id="31" name="Picture 31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18">
        <w:rPr>
          <w:rFonts w:ascii="Arial" w:hAnsi="Arial" w:cs="Arial"/>
          <w:color w:val="FF0000"/>
          <w:sz w:val="22"/>
          <w:szCs w:val="22"/>
        </w:rPr>
        <w:t xml:space="preserve"> </w:t>
      </w:r>
      <w:r w:rsidRPr="00242118">
        <w:rPr>
          <w:rStyle w:val="i-listitalic"/>
          <w:rFonts w:cs="Arial"/>
          <w:color w:val="FF0000"/>
          <w:sz w:val="22"/>
          <w:szCs w:val="22"/>
        </w:rPr>
        <w:t>Q</w:t>
      </w:r>
    </w:p>
    <w:p w14:paraId="4960DA66" w14:textId="77777777"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5B" wp14:editId="4960DB5C">
            <wp:extent cx="152400" cy="91440"/>
            <wp:effectExtent l="0" t="0" r="0" b="3810"/>
            <wp:docPr id="30" name="Picture 30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</w:p>
    <w:p w14:paraId="4960DA67" w14:textId="77777777"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5D" wp14:editId="4960DB5E">
            <wp:extent cx="142240" cy="91440"/>
            <wp:effectExtent l="0" t="0" r="0" b="3810"/>
            <wp:docPr id="29" name="Picture 29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</w:p>
    <w:p w14:paraId="4960DA68" w14:textId="77777777"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5F" wp14:editId="4960DB60">
            <wp:extent cx="152400" cy="91440"/>
            <wp:effectExtent l="0" t="0" r="0" b="3810"/>
            <wp:docPr id="28" name="Picture 28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</w:p>
    <w:p w14:paraId="4960DA69" w14:textId="77777777"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 </w:t>
      </w:r>
      <w:r w:rsidRPr="00D20F45">
        <w:rPr>
          <w:rFonts w:ascii="Arial" w:hAnsi="Arial" w:cs="Arial"/>
          <w:position w:val="-4"/>
          <w:sz w:val="22"/>
          <w:szCs w:val="22"/>
        </w:rPr>
        <w:object w:dxaOrig="200" w:dyaOrig="260" w14:anchorId="4960DB61">
          <v:shape id="_x0000_i1027" type="#_x0000_t75" style="width:10.25pt;height:13.3pt" o:ole="">
            <v:imagedata r:id="rId18" o:title=""/>
          </v:shape>
          <o:OLEObject Type="Embed" ProgID="Equation.DSMT4" ShapeID="_x0000_i1027" DrawAspect="Content" ObjectID="_1518437228" r:id="rId19"/>
        </w:objec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62" wp14:editId="4960DB63">
            <wp:extent cx="142240" cy="91440"/>
            <wp:effectExtent l="0" t="0" r="0" b="3810"/>
            <wp:docPr id="27" name="Picture 27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8"/>
          <w:sz w:val="22"/>
          <w:szCs w:val="22"/>
        </w:rPr>
        <w:object w:dxaOrig="220" w:dyaOrig="300" w14:anchorId="4960DB64">
          <v:shape id="_x0000_i1028" type="#_x0000_t75" style="width:10.8pt;height:14.95pt" o:ole="">
            <v:imagedata r:id="rId21" o:title=""/>
          </v:shape>
          <o:OLEObject Type="Embed" ProgID="Equation.DSMT4" ShapeID="_x0000_i1028" DrawAspect="Content" ObjectID="_1518437229" r:id="rId22"/>
        </w:object>
      </w:r>
    </w:p>
    <w:p w14:paraId="4960DA6A" w14:textId="77777777" w:rsidR="00D20F45" w:rsidRPr="00D20F45" w:rsidRDefault="00D20F45" w:rsidP="00D20F45">
      <w:pPr>
        <w:pStyle w:val="NLLL2COL"/>
        <w:rPr>
          <w:rStyle w:val="i-listitalic"/>
          <w:rFonts w:cs="Arial"/>
          <w:b/>
          <w:bCs/>
          <w:sz w:val="22"/>
          <w:szCs w:val="22"/>
        </w:rPr>
      </w:pPr>
    </w:p>
    <w:p w14:paraId="4960DA6B" w14:textId="77777777" w:rsidR="00D20F45" w:rsidRPr="00D20F45" w:rsidRDefault="00D20F45" w:rsidP="00D20F45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[1 mark]</w:t>
      </w:r>
    </w:p>
    <w:p w14:paraId="4960DA6C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4</w:t>
      </w:r>
      <w:r w:rsidRPr="00D20F45">
        <w:rPr>
          <w:rFonts w:ascii="Arial" w:hAnsi="Arial" w:cs="Arial"/>
          <w:sz w:val="22"/>
          <w:szCs w:val="22"/>
        </w:rPr>
        <w:tab/>
        <w:t xml:space="preserve">The values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3,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−</w:t>
      </w:r>
      <w:r w:rsidRPr="00D20F45">
        <w:rPr>
          <w:rFonts w:ascii="Arial" w:hAnsi="Arial" w:cs="Arial"/>
          <w:sz w:val="22"/>
          <w:szCs w:val="22"/>
        </w:rPr>
        <w:t xml:space="preserve">2 would be a counterexample to which of the following? </w:t>
      </w:r>
    </w:p>
    <w:p w14:paraId="4960DA6D" w14:textId="77777777" w:rsidR="00D20F45" w:rsidRPr="00D20F45" w:rsidRDefault="00D20F45" w:rsidP="00D20F45">
      <w:pPr>
        <w:pStyle w:val="NLLL2COL"/>
        <w:rPr>
          <w:rStyle w:val="i-listsuperscript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65" wp14:editId="4960DB66">
            <wp:extent cx="142240" cy="91440"/>
            <wp:effectExtent l="0" t="0" r="0" b="3810"/>
            <wp:docPr id="26" name="Picture 26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</w:p>
    <w:p w14:paraId="4960DA6E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67" wp14:editId="4960DB68">
            <wp:extent cx="142240" cy="91440"/>
            <wp:effectExtent l="0" t="0" r="0" b="3810"/>
            <wp:docPr id="25" name="Picture 25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26"/>
          <w:sz w:val="22"/>
          <w:szCs w:val="22"/>
        </w:rPr>
        <w:object w:dxaOrig="600" w:dyaOrig="580" w14:anchorId="4960DB69">
          <v:shape id="_x0000_i1029" type="#_x0000_t75" style="width:29.9pt;height:28.8pt" o:ole="">
            <v:imagedata r:id="rId25" o:title=""/>
          </v:shape>
          <o:OLEObject Type="Embed" ProgID="Equation.DSMT4" ShapeID="_x0000_i1029" DrawAspect="Content" ObjectID="_1518437230" r:id="rId26"/>
        </w:object>
      </w:r>
    </w:p>
    <w:p w14:paraId="4960DA6F" w14:textId="77777777" w:rsidR="00D20F45" w:rsidRPr="008E0CFE" w:rsidRDefault="00D20F45" w:rsidP="00D20F45">
      <w:pPr>
        <w:pStyle w:val="NLLL2COL"/>
        <w:rPr>
          <w:rStyle w:val="i-listsuperscript"/>
          <w:rFonts w:ascii="Arial" w:hAnsi="Arial" w:cs="Arial"/>
          <w:color w:val="FF0000"/>
          <w:sz w:val="22"/>
          <w:szCs w:val="22"/>
        </w:rPr>
      </w:pPr>
      <w:r w:rsidRPr="008E0CFE">
        <w:rPr>
          <w:rStyle w:val="i-listnumber"/>
          <w:rFonts w:ascii="Arial" w:hAnsi="Arial" w:cs="Arial"/>
          <w:color w:val="FF0000"/>
          <w:sz w:val="22"/>
          <w:szCs w:val="22"/>
        </w:rPr>
        <w:t>C</w:t>
      </w:r>
      <w:r w:rsidRPr="008E0CFE">
        <w:rPr>
          <w:rFonts w:ascii="Arial" w:hAnsi="Arial" w:cs="Arial"/>
          <w:color w:val="FF0000"/>
          <w:sz w:val="22"/>
          <w:szCs w:val="22"/>
        </w:rPr>
        <w:tab/>
      </w:r>
      <w:r w:rsidRPr="008E0CFE">
        <w:rPr>
          <w:rStyle w:val="i-listitalic"/>
          <w:rFonts w:cs="Arial"/>
          <w:color w:val="FF0000"/>
          <w:sz w:val="22"/>
          <w:szCs w:val="22"/>
        </w:rPr>
        <w:t>x</w:t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Style w:val="MinonMath"/>
          <w:rFonts w:ascii="Arial" w:hAnsi="Arial" w:cs="Arial"/>
          <w:color w:val="FF0000"/>
          <w:sz w:val="22"/>
          <w:szCs w:val="22"/>
        </w:rPr>
        <w:sym w:font="Symbol" w:char="F03E"/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Style w:val="i-listitalic"/>
          <w:rFonts w:cs="Arial"/>
          <w:color w:val="FF0000"/>
          <w:sz w:val="22"/>
          <w:szCs w:val="22"/>
        </w:rPr>
        <w:t>y</w:t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Fonts w:ascii="Arial" w:hAnsi="Arial" w:cs="Arial"/>
          <w:noProof/>
          <w:color w:val="FF0000"/>
          <w:sz w:val="22"/>
          <w:szCs w:val="22"/>
          <w:lang w:eastAsia="en-AU"/>
        </w:rPr>
        <w:drawing>
          <wp:inline distT="0" distB="0" distL="0" distR="0" wp14:anchorId="4960DB6A" wp14:editId="4960DB6B">
            <wp:extent cx="142240" cy="91440"/>
            <wp:effectExtent l="0" t="0" r="0" b="3810"/>
            <wp:docPr id="24" name="Picture 24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Style w:val="i-listitalic"/>
          <w:rFonts w:cs="Arial"/>
          <w:color w:val="FF0000"/>
          <w:sz w:val="22"/>
          <w:szCs w:val="22"/>
        </w:rPr>
        <w:t>xy</w:t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Style w:val="MinonMath"/>
          <w:rFonts w:ascii="Arial" w:hAnsi="Arial" w:cs="Arial"/>
          <w:color w:val="FF0000"/>
          <w:sz w:val="22"/>
          <w:szCs w:val="22"/>
        </w:rPr>
        <w:sym w:font="Symbol" w:char="F03E"/>
      </w:r>
      <w:r w:rsidRPr="008E0CFE">
        <w:rPr>
          <w:rFonts w:ascii="Arial" w:hAnsi="Arial" w:cs="Arial"/>
          <w:color w:val="FF0000"/>
          <w:sz w:val="22"/>
          <w:szCs w:val="22"/>
        </w:rPr>
        <w:t xml:space="preserve"> </w:t>
      </w:r>
      <w:r w:rsidRPr="008E0CFE">
        <w:rPr>
          <w:rStyle w:val="i-listitalic"/>
          <w:rFonts w:cs="Arial"/>
          <w:color w:val="FF0000"/>
          <w:sz w:val="22"/>
          <w:szCs w:val="22"/>
        </w:rPr>
        <w:t>y</w:t>
      </w:r>
      <w:r w:rsidRPr="008E0CFE">
        <w:rPr>
          <w:rStyle w:val="i-listsuperscript"/>
          <w:rFonts w:ascii="Arial" w:hAnsi="Arial" w:cs="Arial"/>
          <w:color w:val="FF0000"/>
          <w:sz w:val="22"/>
          <w:szCs w:val="22"/>
        </w:rPr>
        <w:t>2</w:t>
      </w:r>
    </w:p>
    <w:p w14:paraId="4960DA70" w14:textId="77777777"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6C" wp14:editId="4960DB6D">
            <wp:extent cx="142240" cy="91440"/>
            <wp:effectExtent l="0" t="0" r="0" b="3810"/>
            <wp:docPr id="23" name="Picture 23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xy</w:t>
      </w:r>
    </w:p>
    <w:p w14:paraId="4960DA71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 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6E" wp14:editId="4960DB6F">
            <wp:extent cx="142240" cy="91440"/>
            <wp:effectExtent l="0" t="0" r="0" b="3810"/>
            <wp:docPr id="22" name="Picture 22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26"/>
          <w:sz w:val="22"/>
          <w:szCs w:val="22"/>
        </w:rPr>
        <w:object w:dxaOrig="760" w:dyaOrig="580" w14:anchorId="4960DB70">
          <v:shape id="_x0000_i1030" type="#_x0000_t75" style="width:37.95pt;height:28.8pt" o:ole="">
            <v:imagedata r:id="rId30" o:title=""/>
          </v:shape>
          <o:OLEObject Type="Embed" ProgID="Equation.DSMT4" ShapeID="_x0000_i1030" DrawAspect="Content" ObjectID="_1518437231" r:id="rId31"/>
        </w:object>
      </w:r>
    </w:p>
    <w:p w14:paraId="4960DA72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73" w14:textId="77777777" w:rsidR="00D20F45" w:rsidRPr="00D20F45" w:rsidRDefault="00D20F45" w:rsidP="00D20F45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[1 mark]</w:t>
      </w:r>
    </w:p>
    <w:p w14:paraId="4960DA74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5</w:t>
      </w:r>
      <w:r w:rsidRPr="00D20F45">
        <w:rPr>
          <w:rFonts w:ascii="Arial" w:hAnsi="Arial" w:cs="Arial"/>
          <w:sz w:val="22"/>
          <w:szCs w:val="22"/>
        </w:rPr>
        <w:tab/>
        <w:t>You would use the SAS test to prove which pair of triangles congruent? (Circle the correct answer)</w:t>
      </w:r>
    </w:p>
    <w:p w14:paraId="4960DA75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24"/>
          <w:sz w:val="22"/>
          <w:szCs w:val="22"/>
        </w:rPr>
        <w:t>A</w:t>
      </w:r>
      <w:r w:rsidRPr="00D20F45">
        <w:rPr>
          <w:rFonts w:ascii="Arial" w:hAnsi="Arial" w:cs="Arial"/>
          <w:bCs/>
          <w:position w:val="124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1" wp14:editId="4960DB72">
            <wp:extent cx="660400" cy="904240"/>
            <wp:effectExtent l="0" t="0" r="6350" b="0"/>
            <wp:docPr id="21" name="Picture 21" descr="Description: MATHS11TT20071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MATHS11TT20071_UN0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A76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60"/>
          <w:sz w:val="22"/>
          <w:szCs w:val="22"/>
        </w:rPr>
        <w:t>B</w:t>
      </w:r>
      <w:r w:rsidRPr="00D20F45">
        <w:rPr>
          <w:rFonts w:ascii="Arial" w:hAnsi="Arial" w:cs="Arial"/>
          <w:bCs/>
          <w:position w:val="160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3" wp14:editId="4960DB74">
            <wp:extent cx="919480" cy="1137920"/>
            <wp:effectExtent l="0" t="0" r="0" b="5080"/>
            <wp:docPr id="20" name="Picture 20" descr="Description: MATHS11TT20071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MATHS11TT20071_UN0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A77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AB059D">
        <w:rPr>
          <w:rStyle w:val="i-listnumber"/>
          <w:rFonts w:ascii="Arial" w:hAnsi="Arial" w:cs="Arial"/>
          <w:bCs/>
          <w:color w:val="FF0000"/>
          <w:position w:val="96"/>
          <w:sz w:val="22"/>
          <w:szCs w:val="22"/>
        </w:rPr>
        <w:t>C</w:t>
      </w:r>
      <w:r w:rsidRPr="00D20F45">
        <w:rPr>
          <w:rFonts w:ascii="Arial" w:hAnsi="Arial" w:cs="Arial"/>
          <w:bCs/>
          <w:position w:val="96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5" wp14:editId="4960DB76">
            <wp:extent cx="1097280" cy="690880"/>
            <wp:effectExtent l="0" t="0" r="7620" b="0"/>
            <wp:docPr id="19" name="Picture 19" descr="Description: MATHS11TT20071_U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MATHS11TT20071_UN0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A78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58"/>
          <w:sz w:val="22"/>
          <w:szCs w:val="22"/>
        </w:rPr>
        <w:t>D</w:t>
      </w:r>
      <w:r w:rsidRPr="00D20F45">
        <w:rPr>
          <w:rFonts w:ascii="Arial" w:hAnsi="Arial" w:cs="Arial"/>
          <w:bCs/>
          <w:position w:val="158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7" wp14:editId="4960DB78">
            <wp:extent cx="787400" cy="1097280"/>
            <wp:effectExtent l="0" t="0" r="0" b="7620"/>
            <wp:docPr id="18" name="Picture 18" descr="Description: MATHS11TT2007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MATHS11TT20071_UN0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A79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 </w:t>
      </w:r>
      <w:r w:rsidRPr="00D20F45">
        <w:rPr>
          <w:rFonts w:ascii="Arial" w:hAnsi="Arial" w:cs="Arial"/>
          <w:sz w:val="22"/>
          <w:szCs w:val="22"/>
        </w:rPr>
        <w:t>None of the above.</w:t>
      </w:r>
    </w:p>
    <w:p w14:paraId="4960DA7A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7B" w14:textId="77777777" w:rsidR="008632B9" w:rsidRDefault="00D20F4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ab/>
        <w:t>[1 mark]</w:t>
      </w:r>
    </w:p>
    <w:p w14:paraId="4960DA7C" w14:textId="77777777" w:rsidR="005F41B5" w:rsidRDefault="005F41B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7D" w14:textId="77777777" w:rsidR="005F41B5" w:rsidRDefault="005F41B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7E" w14:textId="77777777" w:rsidR="00D20F45" w:rsidRPr="00D20F45" w:rsidRDefault="008632B9" w:rsidP="00D20F45">
      <w:pPr>
        <w:pStyle w:val="NL"/>
        <w:spacing w:before="160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6</w:t>
      </w:r>
      <w:r w:rsidR="00D20F45" w:rsidRPr="00D20F45">
        <w:rPr>
          <w:rFonts w:ascii="Arial" w:hAnsi="Arial" w:cs="Arial"/>
          <w:sz w:val="22"/>
          <w:szCs w:val="22"/>
        </w:rPr>
        <w:tab/>
        <w:t>Write the statement below using mathematical notation.</w:t>
      </w:r>
    </w:p>
    <w:p w14:paraId="4960DA7F" w14:textId="77777777" w:rsid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 xml:space="preserve">For all rational numbers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there exist integers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and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where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is non-zero such that </w:t>
      </w:r>
      <w:r w:rsidRPr="00D20F45">
        <w:rPr>
          <w:rFonts w:ascii="Arial" w:hAnsi="Arial" w:cs="Arial"/>
          <w:position w:val="-26"/>
          <w:sz w:val="22"/>
          <w:szCs w:val="22"/>
        </w:rPr>
        <w:object w:dxaOrig="580" w:dyaOrig="580" w14:anchorId="4960DB79">
          <v:shape id="_x0000_i1031" type="#_x0000_t75" style="width:28.8pt;height:28.8pt" o:ole="">
            <v:imagedata r:id="rId36" o:title=""/>
          </v:shape>
          <o:OLEObject Type="Embed" ProgID="Equation.DSMT4" ShapeID="_x0000_i1031" DrawAspect="Content" ObjectID="_1518437232" r:id="rId37"/>
        </w:object>
      </w:r>
      <w:r w:rsidRPr="00D20F45">
        <w:rPr>
          <w:rStyle w:val="i-listitalic"/>
          <w:rFonts w:cs="Arial"/>
          <w:sz w:val="22"/>
          <w:szCs w:val="22"/>
        </w:rPr>
        <w:t>.</w:t>
      </w:r>
    </w:p>
    <w:p w14:paraId="4960DA80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82" w14:textId="77777777" w:rsidTr="00C3242A">
        <w:trPr>
          <w:trHeight w:val="302"/>
        </w:trPr>
        <w:tc>
          <w:tcPr>
            <w:tcW w:w="8153" w:type="dxa"/>
          </w:tcPr>
          <w:p w14:paraId="4960DA81" w14:textId="1788110E" w:rsidR="008632B9" w:rsidRPr="00AB059D" w:rsidRDefault="00AB059D" w:rsidP="00CD3FCF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  <w:r w:rsidRPr="00AB059D">
              <w:rPr>
                <w:rStyle w:val="MinonMath"/>
                <w:color w:val="FF0000"/>
                <w:sz w:val="28"/>
                <w:szCs w:val="28"/>
              </w:rPr>
              <w:sym w:font="Symbol" w:char="F022"/>
            </w:r>
            <w:r w:rsidRPr="00AB059D">
              <w:rPr>
                <w:rStyle w:val="i-listitalic"/>
                <w:color w:val="FF0000"/>
                <w:sz w:val="28"/>
                <w:szCs w:val="28"/>
              </w:rPr>
              <w:t>x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MinonMath"/>
                <w:color w:val="FF0000"/>
                <w:sz w:val="28"/>
                <w:szCs w:val="28"/>
              </w:rPr>
              <w:sym w:font="Symbol" w:char="F0CE"/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i-listbolditalic"/>
                <w:color w:val="FF0000"/>
                <w:sz w:val="28"/>
                <w:szCs w:val="28"/>
              </w:rPr>
              <w:t>Q</w:t>
            </w:r>
            <w:r w:rsidRPr="00AB059D">
              <w:rPr>
                <w:color w:val="FF0000"/>
                <w:sz w:val="28"/>
                <w:szCs w:val="28"/>
              </w:rPr>
              <w:t xml:space="preserve">, </w:t>
            </w:r>
            <w:r w:rsidRPr="00AB059D">
              <w:rPr>
                <w:rStyle w:val="i-listbold"/>
                <w:color w:val="FF0000"/>
                <w:sz w:val="28"/>
                <w:szCs w:val="28"/>
              </w:rPr>
              <w:t>[1 mark]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MinonMath"/>
                <w:color w:val="FF0000"/>
                <w:sz w:val="28"/>
                <w:szCs w:val="28"/>
              </w:rPr>
              <w:sym w:font="Symbol" w:char="F024"/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i-listitalic"/>
                <w:color w:val="FF0000"/>
                <w:sz w:val="28"/>
                <w:szCs w:val="28"/>
              </w:rPr>
              <w:t>p</w:t>
            </w:r>
            <w:r w:rsidRPr="00AB059D">
              <w:rPr>
                <w:color w:val="FF0000"/>
                <w:sz w:val="28"/>
                <w:szCs w:val="28"/>
              </w:rPr>
              <w:t xml:space="preserve">, </w:t>
            </w:r>
            <w:r w:rsidRPr="00AB059D">
              <w:rPr>
                <w:rStyle w:val="i-listitalic"/>
                <w:color w:val="FF0000"/>
                <w:sz w:val="28"/>
                <w:szCs w:val="28"/>
              </w:rPr>
              <w:t>q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MinonMath"/>
                <w:color w:val="FF0000"/>
                <w:sz w:val="28"/>
                <w:szCs w:val="28"/>
              </w:rPr>
              <w:sym w:font="Symbol" w:char="F0CE"/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i-listbolditalic"/>
                <w:color w:val="FF0000"/>
                <w:sz w:val="28"/>
                <w:szCs w:val="28"/>
              </w:rPr>
              <w:t>Z</w:t>
            </w:r>
            <w:r w:rsidRPr="00AB059D">
              <w:rPr>
                <w:color w:val="FF0000"/>
                <w:sz w:val="28"/>
                <w:szCs w:val="28"/>
              </w:rPr>
              <w:t xml:space="preserve">, </w:t>
            </w:r>
            <w:r w:rsidRPr="00AB059D">
              <w:rPr>
                <w:rStyle w:val="i-listitalic"/>
                <w:color w:val="FF0000"/>
                <w:sz w:val="28"/>
                <w:szCs w:val="28"/>
              </w:rPr>
              <w:t>q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Pr="00AB059D">
              <w:rPr>
                <w:rStyle w:val="MinonMath"/>
                <w:color w:val="FF0000"/>
                <w:sz w:val="28"/>
                <w:szCs w:val="28"/>
              </w:rPr>
              <w:sym w:font="Symbol" w:char="F0B9"/>
            </w:r>
            <w:r w:rsidRPr="00AB059D">
              <w:rPr>
                <w:color w:val="FF0000"/>
                <w:sz w:val="28"/>
                <w:szCs w:val="28"/>
              </w:rPr>
              <w:t xml:space="preserve"> 0 </w:t>
            </w:r>
            <w:r w:rsidRPr="00AB059D">
              <w:rPr>
                <w:rStyle w:val="i-listnumber"/>
                <w:color w:val="FF0000"/>
                <w:sz w:val="28"/>
                <w:szCs w:val="28"/>
              </w:rPr>
              <w:t>[1 mark]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="00CD3FCF">
              <w:rPr>
                <w:color w:val="FF0000"/>
                <w:sz w:val="28"/>
                <w:szCs w:val="28"/>
              </w:rPr>
              <w:t>:</w:t>
            </w:r>
            <w:r w:rsidRPr="00AB059D">
              <w:rPr>
                <w:color w:val="FF0000"/>
                <w:sz w:val="28"/>
                <w:szCs w:val="28"/>
              </w:rPr>
              <w:t xml:space="preserve"> </w:t>
            </w:r>
            <w:r w:rsidR="00C63F7C" w:rsidRPr="00AB059D">
              <w:rPr>
                <w:color w:val="FF0000"/>
                <w:position w:val="-26"/>
                <w:sz w:val="28"/>
                <w:szCs w:val="28"/>
              </w:rPr>
              <w:object w:dxaOrig="620" w:dyaOrig="600" w14:anchorId="4960DB7A">
                <v:shape id="_x0000_i1032" type="#_x0000_t75" style="width:31.3pt;height:29.9pt" o:ole="">
                  <v:imagedata r:id="rId38" o:title=""/>
                </v:shape>
                <o:OLEObject Type="Embed" ProgID="Equation.DSMT4" ShapeID="_x0000_i1032" DrawAspect="Content" ObjectID="_1518437233" r:id="rId39"/>
              </w:object>
            </w:r>
          </w:p>
        </w:tc>
      </w:tr>
      <w:tr w:rsidR="008632B9" w:rsidRPr="001935D0" w14:paraId="4960DA84" w14:textId="77777777" w:rsidTr="00C3242A">
        <w:trPr>
          <w:trHeight w:val="302"/>
        </w:trPr>
        <w:tc>
          <w:tcPr>
            <w:tcW w:w="8153" w:type="dxa"/>
          </w:tcPr>
          <w:p w14:paraId="4960DA83" w14:textId="77777777"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960DA85" w14:textId="77777777" w:rsidR="00D20F45" w:rsidRDefault="00D20F45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14:paraId="4960DA86" w14:textId="77777777" w:rsidR="008632B9" w:rsidRDefault="008632B9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14:paraId="4960DA87" w14:textId="77777777" w:rsidR="008632B9" w:rsidRPr="00D20F45" w:rsidRDefault="008632B9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14:paraId="4960DA88" w14:textId="77777777" w:rsidR="00AB059D" w:rsidRDefault="00D20F45" w:rsidP="00D20F45">
      <w:pPr>
        <w:pStyle w:val="i-numberedlist1"/>
        <w:jc w:val="right"/>
        <w:rPr>
          <w:rStyle w:val="i-notetoDTOcharacter"/>
          <w:rFonts w:cs="Arial"/>
          <w:b w:val="0"/>
          <w:bCs w:val="0"/>
          <w:sz w:val="22"/>
          <w:szCs w:val="22"/>
        </w:rPr>
      </w:pPr>
      <w:r w:rsidRPr="00D20F45">
        <w:rPr>
          <w:rStyle w:val="i-notetoDTOcharacter"/>
          <w:rFonts w:cs="Arial"/>
          <w:b w:val="0"/>
          <w:bCs w:val="0"/>
          <w:sz w:val="22"/>
          <w:szCs w:val="22"/>
        </w:rPr>
        <w:tab/>
      </w:r>
    </w:p>
    <w:p w14:paraId="4960DA89" w14:textId="77777777" w:rsidR="00D20F45" w:rsidRDefault="00D20F45" w:rsidP="00D20F45">
      <w:pPr>
        <w:pStyle w:val="i-numberedlist1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[3 marks]</w:t>
      </w:r>
    </w:p>
    <w:p w14:paraId="4960DA8A" w14:textId="77777777" w:rsidR="008632B9" w:rsidRDefault="008632B9">
      <w:pPr>
        <w:rPr>
          <w:rStyle w:val="i-listnumber"/>
          <w:rFonts w:ascii="Arial" w:eastAsia="Times New Roman" w:hAnsi="Arial" w:cs="Arial"/>
          <w:sz w:val="22"/>
          <w:lang w:eastAsia="en-US"/>
        </w:rPr>
      </w:pPr>
      <w:r>
        <w:rPr>
          <w:rStyle w:val="i-listnumber"/>
          <w:rFonts w:ascii="Arial" w:hAnsi="Arial" w:cs="Arial"/>
          <w:sz w:val="22"/>
        </w:rPr>
        <w:br w:type="page"/>
      </w:r>
    </w:p>
    <w:p w14:paraId="4960DA8B" w14:textId="77777777" w:rsidR="00D20F45" w:rsidRPr="00D20F45" w:rsidRDefault="008632B9" w:rsidP="00D20F45">
      <w:pPr>
        <w:pStyle w:val="N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lastRenderedPageBreak/>
        <w:t>7</w:t>
      </w:r>
      <w:r w:rsidR="00D20F45" w:rsidRPr="00D20F45">
        <w:rPr>
          <w:rFonts w:ascii="Arial" w:hAnsi="Arial" w:cs="Arial"/>
          <w:sz w:val="22"/>
          <w:szCs w:val="22"/>
        </w:rPr>
        <w:tab/>
        <w:t>For the statement:</w:t>
      </w:r>
    </w:p>
    <w:p w14:paraId="4960DA8C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If you drink too much alcohol then you will get alcohol poisoning.</w:t>
      </w:r>
    </w:p>
    <w:p w14:paraId="4960DA8D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 Write the converse.</w:t>
      </w:r>
    </w:p>
    <w:p w14:paraId="4960DA8E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90" w14:textId="77777777" w:rsidTr="00C3242A">
        <w:trPr>
          <w:trHeight w:val="302"/>
        </w:trPr>
        <w:tc>
          <w:tcPr>
            <w:tcW w:w="8153" w:type="dxa"/>
          </w:tcPr>
          <w:p w14:paraId="4960DA8F" w14:textId="77777777" w:rsidR="008632B9" w:rsidRPr="00C63F7C" w:rsidRDefault="00C63F7C" w:rsidP="00C3242A">
            <w:pPr>
              <w:pStyle w:val="List2"/>
              <w:rPr>
                <w:rFonts w:ascii="Arial" w:hAnsi="Arial" w:cs="Arial"/>
                <w:sz w:val="36"/>
                <w:szCs w:val="36"/>
              </w:rPr>
            </w:pPr>
            <w:r w:rsidRPr="00C63F7C">
              <w:rPr>
                <w:rFonts w:ascii="Arial" w:hAnsi="Arial" w:cs="Arial"/>
                <w:color w:val="FF0000"/>
              </w:rPr>
              <w:t>If you get alcohol poisoning then you drink too much alcohol</w:t>
            </w:r>
            <w:r w:rsidRPr="00C63F7C">
              <w:rPr>
                <w:rStyle w:val="i-listitalic"/>
                <w:rFonts w:cs="Arial"/>
                <w:color w:val="FF0000"/>
              </w:rPr>
              <w:t>.</w:t>
            </w:r>
          </w:p>
        </w:tc>
      </w:tr>
      <w:tr w:rsidR="008632B9" w:rsidRPr="001935D0" w14:paraId="4960DA92" w14:textId="77777777" w:rsidTr="00C3242A">
        <w:trPr>
          <w:trHeight w:val="302"/>
        </w:trPr>
        <w:tc>
          <w:tcPr>
            <w:tcW w:w="8153" w:type="dxa"/>
          </w:tcPr>
          <w:p w14:paraId="4960DA91" w14:textId="77777777"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960DA93" w14:textId="77777777"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94" w14:textId="77777777"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95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96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 </w:t>
      </w:r>
      <w:r w:rsidRPr="00D20F45">
        <w:rPr>
          <w:rFonts w:ascii="Arial" w:hAnsi="Arial" w:cs="Arial"/>
          <w:sz w:val="22"/>
          <w:szCs w:val="22"/>
        </w:rPr>
        <w:t xml:space="preserve">Write the </w:t>
      </w:r>
      <w:r w:rsidR="00436B1D">
        <w:rPr>
          <w:rFonts w:ascii="Arial" w:hAnsi="Arial" w:cs="Arial"/>
          <w:sz w:val="22"/>
          <w:szCs w:val="22"/>
        </w:rPr>
        <w:t>inverse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97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99" w14:textId="77777777" w:rsidTr="00C3242A">
        <w:trPr>
          <w:trHeight w:val="302"/>
        </w:trPr>
        <w:tc>
          <w:tcPr>
            <w:tcW w:w="8153" w:type="dxa"/>
          </w:tcPr>
          <w:p w14:paraId="4960DA98" w14:textId="77777777" w:rsidR="008632B9" w:rsidRPr="00C63F7C" w:rsidRDefault="00C63F7C" w:rsidP="00C3242A">
            <w:pPr>
              <w:pStyle w:val="List2"/>
              <w:rPr>
                <w:rFonts w:ascii="Arial" w:hAnsi="Arial" w:cs="Arial"/>
                <w:sz w:val="36"/>
                <w:szCs w:val="36"/>
              </w:rPr>
            </w:pPr>
            <w:r w:rsidRPr="00C63F7C">
              <w:rPr>
                <w:rFonts w:ascii="Arial" w:hAnsi="Arial" w:cs="Arial"/>
                <w:color w:val="FF0000"/>
              </w:rPr>
              <w:t>If you do not drink too much alcohol then you will not get alcohol poisoning.</w:t>
            </w:r>
          </w:p>
        </w:tc>
      </w:tr>
      <w:tr w:rsidR="008632B9" w:rsidRPr="001935D0" w14:paraId="4960DA9B" w14:textId="77777777" w:rsidTr="00C3242A">
        <w:trPr>
          <w:trHeight w:val="302"/>
        </w:trPr>
        <w:tc>
          <w:tcPr>
            <w:tcW w:w="8153" w:type="dxa"/>
          </w:tcPr>
          <w:p w14:paraId="4960DA9A" w14:textId="77777777"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960DA9C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9D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9E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9F" w14:textId="77777777" w:rsidR="00C63F7C" w:rsidRDefault="00C63F7C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A0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Fonts w:ascii="Arial" w:hAnsi="Arial" w:cs="Arial"/>
          <w:sz w:val="22"/>
          <w:szCs w:val="22"/>
        </w:rPr>
        <w:tab/>
        <w:t> Is the statement an equivalence? Give reasons.</w:t>
      </w:r>
    </w:p>
    <w:p w14:paraId="4960DAA1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A3" w14:textId="77777777" w:rsidTr="00C3242A">
        <w:trPr>
          <w:trHeight w:val="302"/>
        </w:trPr>
        <w:tc>
          <w:tcPr>
            <w:tcW w:w="8153" w:type="dxa"/>
          </w:tcPr>
          <w:p w14:paraId="4960DAA2" w14:textId="77777777" w:rsidR="008632B9" w:rsidRPr="00C63F7C" w:rsidRDefault="00C63F7C" w:rsidP="00C3242A">
            <w:pPr>
              <w:pStyle w:val="List2"/>
              <w:rPr>
                <w:rFonts w:ascii="Arial" w:hAnsi="Arial" w:cs="Arial"/>
                <w:sz w:val="36"/>
                <w:szCs w:val="36"/>
              </w:rPr>
            </w:pPr>
            <w:r w:rsidRPr="00C63F7C">
              <w:rPr>
                <w:rFonts w:ascii="Arial" w:hAnsi="Arial" w:cs="Arial"/>
                <w:color w:val="FF0000"/>
              </w:rPr>
              <w:t xml:space="preserve">Statement is true and converse is true </w:t>
            </w:r>
            <w:r w:rsidRPr="00C63F7C">
              <w:rPr>
                <w:rStyle w:val="i-listnumber"/>
                <w:rFonts w:ascii="Arial" w:hAnsi="Arial" w:cs="Arial"/>
                <w:color w:val="FF0000"/>
              </w:rPr>
              <w:t>[1 mark]</w:t>
            </w:r>
            <w:r w:rsidRPr="00C63F7C">
              <w:rPr>
                <w:rFonts w:ascii="Arial" w:hAnsi="Arial" w:cs="Arial"/>
                <w:color w:val="FF0000"/>
              </w:rPr>
              <w:t>, therefore statement is an equivalence.</w:t>
            </w:r>
          </w:p>
        </w:tc>
      </w:tr>
      <w:tr w:rsidR="008632B9" w:rsidRPr="001935D0" w14:paraId="4960DAA5" w14:textId="77777777" w:rsidTr="00C3242A">
        <w:trPr>
          <w:trHeight w:val="302"/>
        </w:trPr>
        <w:tc>
          <w:tcPr>
            <w:tcW w:w="8153" w:type="dxa"/>
          </w:tcPr>
          <w:p w14:paraId="4960DAA4" w14:textId="77777777"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960DAA6" w14:textId="77777777"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A7" w14:textId="77777777"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A8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A9" w14:textId="77777777" w:rsidR="007872D1" w:rsidRDefault="007872D1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AA" w14:textId="77777777" w:rsidR="008632B9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AB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AC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AD" w14:textId="77777777" w:rsidR="008632B9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14:paraId="4960DAAE" w14:textId="77777777"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7872D1">
        <w:rPr>
          <w:rStyle w:val="i-listnumber"/>
          <w:rFonts w:ascii="Arial" w:hAnsi="Arial" w:cs="Arial"/>
          <w:sz w:val="22"/>
          <w:szCs w:val="22"/>
        </w:rPr>
        <w:t>4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</w:p>
    <w:p w14:paraId="4960DAAF" w14:textId="77777777" w:rsidR="008632B9" w:rsidRDefault="008632B9">
      <w:pPr>
        <w:rPr>
          <w:rStyle w:val="i-listnumber"/>
          <w:rFonts w:ascii="Arial" w:eastAsia="Times New Roman" w:hAnsi="Arial" w:cs="Arial"/>
          <w:sz w:val="22"/>
          <w:lang w:eastAsia="en-US"/>
        </w:rPr>
      </w:pPr>
      <w:r>
        <w:rPr>
          <w:rStyle w:val="i-listnumber"/>
          <w:rFonts w:ascii="Arial" w:hAnsi="Arial" w:cs="Arial"/>
          <w:sz w:val="22"/>
        </w:rPr>
        <w:br w:type="page"/>
      </w:r>
    </w:p>
    <w:p w14:paraId="4960DAB0" w14:textId="77777777" w:rsidR="00D20F45" w:rsidRPr="00D20F45" w:rsidRDefault="008632B9" w:rsidP="00D20F45">
      <w:pPr>
        <w:pStyle w:val="N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lastRenderedPageBreak/>
        <w:t>8</w:t>
      </w:r>
      <w:r w:rsidR="00D20F45" w:rsidRPr="00D20F45">
        <w:rPr>
          <w:rFonts w:ascii="Arial" w:hAnsi="Arial" w:cs="Arial"/>
          <w:sz w:val="22"/>
          <w:szCs w:val="22"/>
        </w:rPr>
        <w:tab/>
        <w:t xml:space="preserve">Consider the two premises: </w:t>
      </w:r>
    </w:p>
    <w:p w14:paraId="4960DAB1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italic"/>
          <w:rFonts w:cs="Arial"/>
          <w:sz w:val="22"/>
          <w:szCs w:val="22"/>
        </w:rPr>
        <w:t xml:space="preserve">P: </w:t>
      </w:r>
      <w:r w:rsidRPr="00D20F45">
        <w:rPr>
          <w:rFonts w:ascii="Arial" w:hAnsi="Arial" w:cs="Arial"/>
          <w:sz w:val="22"/>
          <w:szCs w:val="22"/>
        </w:rPr>
        <w:t>A quadrilateral is a rhombus.</w:t>
      </w:r>
    </w:p>
    <w:p w14:paraId="4960DAB2" w14:textId="77777777"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italic"/>
          <w:rFonts w:cs="Arial"/>
          <w:sz w:val="22"/>
          <w:szCs w:val="22"/>
        </w:rPr>
        <w:t xml:space="preserve">Q: </w:t>
      </w:r>
      <w:r w:rsidRPr="00D20F45">
        <w:rPr>
          <w:rFonts w:ascii="Arial" w:hAnsi="Arial" w:cs="Arial"/>
          <w:sz w:val="22"/>
          <w:szCs w:val="22"/>
        </w:rPr>
        <w:t>A quadrilateral has diagonals that bisect each other at right angles.</w:t>
      </w:r>
    </w:p>
    <w:p w14:paraId="4960DAB3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 xml:space="preserve">Write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B" wp14:editId="4960DB7C">
            <wp:extent cx="142240" cy="91440"/>
            <wp:effectExtent l="0" t="0" r="0" b="3810"/>
            <wp:docPr id="17" name="Picture 17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B4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B6" w14:textId="77777777" w:rsidTr="00C3242A">
        <w:trPr>
          <w:trHeight w:val="302"/>
        </w:trPr>
        <w:tc>
          <w:tcPr>
            <w:tcW w:w="8153" w:type="dxa"/>
          </w:tcPr>
          <w:p w14:paraId="4960DAB5" w14:textId="77777777" w:rsidR="008632B9" w:rsidRPr="007872D1" w:rsidRDefault="007872D1" w:rsidP="00C3242A">
            <w:pPr>
              <w:pStyle w:val="List2"/>
              <w:rPr>
                <w:rFonts w:ascii="Arial" w:hAnsi="Arial" w:cs="Arial"/>
                <w:sz w:val="22"/>
              </w:rPr>
            </w:pPr>
            <w:r w:rsidRPr="007872D1">
              <w:rPr>
                <w:rFonts w:ascii="Arial" w:hAnsi="Arial" w:cs="Arial"/>
                <w:color w:val="FF0000"/>
              </w:rPr>
              <w:t>If a quadrilateral is a rhombus then the quadrilateral has diagonals that bisect each other at right angles.</w:t>
            </w:r>
          </w:p>
        </w:tc>
      </w:tr>
    </w:tbl>
    <w:p w14:paraId="4960DAB7" w14:textId="77777777"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B8" w14:textId="77777777"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B9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BA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  <w:t xml:space="preserve">Write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D" wp14:editId="4960DB7E">
            <wp:extent cx="142240" cy="91440"/>
            <wp:effectExtent l="0" t="0" r="0" b="3810"/>
            <wp:docPr id="16" name="Picture 16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BB" w14:textId="77777777" w:rsidR="008632B9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BD" w14:textId="77777777" w:rsidTr="00C3242A">
        <w:trPr>
          <w:trHeight w:val="302"/>
        </w:trPr>
        <w:tc>
          <w:tcPr>
            <w:tcW w:w="8153" w:type="dxa"/>
          </w:tcPr>
          <w:p w14:paraId="4960DABC" w14:textId="77777777" w:rsidR="008632B9" w:rsidRPr="007872D1" w:rsidRDefault="007872D1" w:rsidP="00C3242A">
            <w:pPr>
              <w:pStyle w:val="List2"/>
              <w:rPr>
                <w:rFonts w:ascii="Arial" w:hAnsi="Arial" w:cs="Arial"/>
                <w:sz w:val="22"/>
              </w:rPr>
            </w:pPr>
            <w:r w:rsidRPr="007872D1">
              <w:rPr>
                <w:rFonts w:ascii="Arial" w:hAnsi="Arial" w:cs="Arial"/>
                <w:color w:val="FF0000"/>
              </w:rPr>
              <w:t>If a quadrilateral has diagonals that bisect each other at right angles then the quadrilateral is a rhombus.</w:t>
            </w:r>
          </w:p>
        </w:tc>
      </w:tr>
    </w:tbl>
    <w:p w14:paraId="4960DABE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BF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0" w14:textId="77777777"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C1" w14:textId="77777777"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Is it true that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7F" wp14:editId="4960DB80">
            <wp:extent cx="152400" cy="91440"/>
            <wp:effectExtent l="0" t="0" r="0" b="3810"/>
            <wp:docPr id="15" name="Picture 15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? If so, write a statement linking </w:t>
      </w:r>
      <w:r w:rsidRPr="00D20F45">
        <w:rPr>
          <w:rStyle w:val="i-listitalic"/>
          <w:rFonts w:cs="Arial"/>
          <w:sz w:val="22"/>
          <w:szCs w:val="22"/>
        </w:rPr>
        <w:t xml:space="preserve">P </w:t>
      </w:r>
      <w:r w:rsidRPr="00D20F45">
        <w:rPr>
          <w:rFonts w:ascii="Arial" w:hAnsi="Arial" w:cs="Arial"/>
          <w:sz w:val="22"/>
          <w:szCs w:val="22"/>
        </w:rPr>
        <w:t xml:space="preserve">and </w:t>
      </w:r>
      <w:r w:rsidRPr="00D20F45">
        <w:rPr>
          <w:rStyle w:val="i-listitalic"/>
          <w:rFonts w:cs="Arial"/>
          <w:sz w:val="22"/>
          <w:szCs w:val="22"/>
        </w:rPr>
        <w:t xml:space="preserve">Q </w:t>
      </w:r>
      <w:r w:rsidRPr="00D20F45">
        <w:rPr>
          <w:rFonts w:ascii="Arial" w:hAnsi="Arial" w:cs="Arial"/>
          <w:sz w:val="22"/>
          <w:szCs w:val="22"/>
        </w:rPr>
        <w:t>using iff.</w:t>
      </w:r>
    </w:p>
    <w:p w14:paraId="4960DAC2" w14:textId="77777777" w:rsidR="007872D1" w:rsidRDefault="007872D1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C3" w14:textId="6709CFEE" w:rsidR="008632B9" w:rsidRDefault="007872D1" w:rsidP="00D20F45">
      <w:pPr>
        <w:pStyle w:val="NLLL2CO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True or False?   </w:t>
      </w:r>
      <w:r w:rsidR="00660D16">
        <w:rPr>
          <w:rFonts w:ascii="Arial" w:hAnsi="Arial" w:cs="Arial"/>
          <w:color w:val="FF0000"/>
          <w:sz w:val="22"/>
          <w:szCs w:val="22"/>
        </w:rPr>
        <w:t>True  (no mark)</w:t>
      </w:r>
    </w:p>
    <w:p w14:paraId="4960DAC4" w14:textId="77777777" w:rsidR="007872D1" w:rsidRDefault="007872D1" w:rsidP="00D20F45">
      <w:pPr>
        <w:pStyle w:val="NLLL2COL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14:paraId="4960DAC6" w14:textId="77777777" w:rsidTr="00C3242A">
        <w:trPr>
          <w:trHeight w:val="302"/>
        </w:trPr>
        <w:tc>
          <w:tcPr>
            <w:tcW w:w="8153" w:type="dxa"/>
          </w:tcPr>
          <w:p w14:paraId="4960DAC5" w14:textId="7729DB00" w:rsidR="008632B9" w:rsidRPr="001678CE" w:rsidRDefault="00660D16" w:rsidP="00C3242A">
            <w:pPr>
              <w:pStyle w:val="List2"/>
              <w:rPr>
                <w:rFonts w:ascii="Arial" w:hAnsi="Arial" w:cs="Arial"/>
                <w:color w:val="548DD4" w:themeColor="text2" w:themeTint="99"/>
                <w:sz w:val="36"/>
                <w:szCs w:val="36"/>
              </w:rPr>
            </w:pPr>
            <w:r w:rsidRPr="00660D16">
              <w:rPr>
                <w:rFonts w:ascii="Arial" w:hAnsi="Arial" w:cs="Arial"/>
                <w:color w:val="FF0000"/>
              </w:rPr>
              <w:t>A quadrilateral has diagonals that bisect each other if and only if the quadrilateral is a rhombus.</w:t>
            </w:r>
          </w:p>
        </w:tc>
      </w:tr>
      <w:tr w:rsidR="008632B9" w:rsidRPr="001935D0" w14:paraId="4960DAC8" w14:textId="77777777" w:rsidTr="00C3242A">
        <w:trPr>
          <w:trHeight w:val="302"/>
        </w:trPr>
        <w:tc>
          <w:tcPr>
            <w:tcW w:w="8153" w:type="dxa"/>
          </w:tcPr>
          <w:p w14:paraId="4960DAC7" w14:textId="1BC38F21" w:rsidR="008632B9" w:rsidRPr="001678CE" w:rsidRDefault="008632B9" w:rsidP="00C3242A">
            <w:pPr>
              <w:pStyle w:val="List2"/>
              <w:rPr>
                <w:rFonts w:ascii="Arial" w:hAnsi="Arial" w:cs="Arial"/>
                <w:color w:val="548DD4" w:themeColor="text2" w:themeTint="99"/>
              </w:rPr>
            </w:pPr>
          </w:p>
        </w:tc>
      </w:tr>
    </w:tbl>
    <w:p w14:paraId="4960DAC9" w14:textId="77777777"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CA" w14:textId="77777777"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B" w14:textId="77777777"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C" w14:textId="77777777"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D" w14:textId="77777777"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E" w14:textId="77777777"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CF" w14:textId="77777777"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[3 marks]</w:t>
      </w:r>
    </w:p>
    <w:p w14:paraId="4960DAD0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="000756A9">
        <w:rPr>
          <w:rStyle w:val="i-listnumber"/>
          <w:rFonts w:ascii="Arial" w:hAnsi="Arial" w:cs="Arial"/>
          <w:sz w:val="22"/>
          <w:szCs w:val="22"/>
        </w:rPr>
        <w:lastRenderedPageBreak/>
        <w:t>9</w:t>
      </w:r>
      <w:r w:rsidRPr="00D20F45">
        <w:rPr>
          <w:rFonts w:ascii="Arial" w:hAnsi="Arial" w:cs="Arial"/>
          <w:sz w:val="22"/>
          <w:szCs w:val="22"/>
        </w:rPr>
        <w:tab/>
        <w:t xml:space="preserve">Complete the proof that </w:t>
      </w:r>
      <w:r w:rsidRPr="00D20F45">
        <w:rPr>
          <w:rFonts w:ascii="Arial" w:hAnsi="Arial" w:cs="Arial"/>
          <w:position w:val="-6"/>
          <w:sz w:val="22"/>
          <w:szCs w:val="22"/>
        </w:rPr>
        <w:object w:dxaOrig="320" w:dyaOrig="300" w14:anchorId="4960DB81">
          <v:shape id="_x0000_i1033" type="#_x0000_t75" style="width:16.35pt;height:14.95pt" o:ole="">
            <v:imagedata r:id="rId43" o:title=""/>
          </v:shape>
          <o:OLEObject Type="Embed" ProgID="Equation.DSMT4" ShapeID="_x0000_i1033" DrawAspect="Content" ObjectID="_1518437234" r:id="rId44"/>
        </w:object>
      </w:r>
      <w:r w:rsidRPr="00D20F45">
        <w:rPr>
          <w:rFonts w:ascii="Arial" w:hAnsi="Arial" w:cs="Arial"/>
          <w:position w:val="4"/>
          <w:sz w:val="22"/>
          <w:szCs w:val="22"/>
        </w:rPr>
        <w:t xml:space="preserve"> </w:t>
      </w:r>
      <w:r w:rsidRPr="00D20F45">
        <w:rPr>
          <w:rFonts w:ascii="Arial" w:hAnsi="Arial" w:cs="Arial"/>
          <w:sz w:val="22"/>
          <w:szCs w:val="22"/>
        </w:rPr>
        <w:t>is irrational.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43"/>
      </w:tblGrid>
      <w:tr w:rsidR="00436B1D" w:rsidRPr="001935D0" w14:paraId="4960DAD2" w14:textId="77777777" w:rsidTr="001D5369">
        <w:trPr>
          <w:trHeight w:val="302"/>
        </w:trPr>
        <w:tc>
          <w:tcPr>
            <w:tcW w:w="8943" w:type="dxa"/>
            <w:tcBorders>
              <w:top w:val="nil"/>
            </w:tcBorders>
          </w:tcPr>
          <w:p w14:paraId="4960DAD1" w14:textId="77777777" w:rsidR="00436B1D" w:rsidRPr="001935D0" w:rsidRDefault="00ED242F" w:rsidP="008632B9">
            <w:pPr>
              <w:pStyle w:val="NLLL2COL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cs="Arial"/>
                <w:noProof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60DB82" wp14:editId="4960DB83">
                      <wp:simplePos x="0" y="0"/>
                      <wp:positionH relativeFrom="column">
                        <wp:posOffset>4919980</wp:posOffset>
                      </wp:positionH>
                      <wp:positionV relativeFrom="paragraph">
                        <wp:posOffset>135255</wp:posOffset>
                      </wp:positionV>
                      <wp:extent cx="381000" cy="1266825"/>
                      <wp:effectExtent l="0" t="0" r="19050" b="28575"/>
                      <wp:wrapNone/>
                      <wp:docPr id="68" name="Right Brac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2668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6B85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68" o:spid="_x0000_s1026" type="#_x0000_t88" style="position:absolute;margin-left:387.4pt;margin-top:10.65pt;width:30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" adj="541" strokecolor="#bc4542 [3045]"/>
                  </w:pict>
                </mc:Fallback>
              </mc:AlternateConten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Proof: Assume that </w:t>
            </w:r>
            <w:r w:rsidR="00436B1D" w:rsidRPr="00D20F45">
              <w:rPr>
                <w:rFonts w:ascii="Arial" w:hAnsi="Arial" w:cs="Arial"/>
                <w:position w:val="-6"/>
                <w:sz w:val="22"/>
                <w:szCs w:val="22"/>
              </w:rPr>
              <w:object w:dxaOrig="320" w:dyaOrig="300" w14:anchorId="4960DB84">
                <v:shape id="_x0000_i1034" type="#_x0000_t75" style="width:16.35pt;height:14.95pt" o:ole="">
                  <v:imagedata r:id="rId43" o:title=""/>
                </v:shape>
                <o:OLEObject Type="Embed" ProgID="Equation.DSMT4" ShapeID="_x0000_i1034" DrawAspect="Content" ObjectID="_1518437235" r:id="rId45"/>
              </w:object>
            </w:r>
            <w:r w:rsidR="00436B1D" w:rsidRPr="00D20F45">
              <w:rPr>
                <w:rFonts w:ascii="Arial" w:hAnsi="Arial" w:cs="Arial"/>
                <w:position w:val="4"/>
                <w:sz w:val="22"/>
                <w:szCs w:val="22"/>
              </w:rPr>
              <w:t xml:space="preserve"> </w: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is rational, i.e. </w:t>
            </w:r>
            <w:r w:rsidR="00436B1D"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24"/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6B1D" w:rsidRPr="00D20F45">
              <w:rPr>
                <w:rStyle w:val="i-listitalic"/>
                <w:rFonts w:cs="Arial"/>
                <w:sz w:val="22"/>
                <w:szCs w:val="22"/>
              </w:rPr>
              <w:t>m</w: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36B1D"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6B1D"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CE"/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6B1D" w:rsidRPr="00D20F45">
              <w:rPr>
                <w:rStyle w:val="i-listbolditalic"/>
                <w:rFonts w:ascii="Arial" w:hAnsi="Arial" w:cs="Arial"/>
                <w:sz w:val="22"/>
                <w:szCs w:val="22"/>
              </w:rPr>
              <w:t>Z</w: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36B1D"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6B1D"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B9"/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 0 such that</w:t>
            </w:r>
            <w:r w:rsidR="001D5369" w:rsidRPr="001D5369">
              <w:rPr>
                <w:rFonts w:ascii="Arial" w:hAnsi="Arial" w:cs="Arial"/>
                <w:position w:val="-32"/>
                <w:sz w:val="22"/>
                <w:szCs w:val="22"/>
              </w:rPr>
              <w:object w:dxaOrig="859" w:dyaOrig="740" w14:anchorId="4960DB85">
                <v:shape id="_x0000_i1035" type="#_x0000_t75" style="width:43.2pt;height:37.1pt" o:ole="">
                  <v:imagedata r:id="rId46" o:title=""/>
                </v:shape>
                <o:OLEObject Type="Embed" ProgID="Equation.DSMT4" ShapeID="_x0000_i1035" DrawAspect="Content" ObjectID="_1518437236" r:id="rId47"/>
              </w:object>
            </w:r>
            <w:r w:rsidR="00436B1D"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00436B1D" w:rsidRPr="001935D0" w14:paraId="4960DAD4" w14:textId="77777777" w:rsidTr="001D5369">
        <w:trPr>
          <w:trHeight w:val="567"/>
        </w:trPr>
        <w:tc>
          <w:tcPr>
            <w:tcW w:w="8943" w:type="dxa"/>
          </w:tcPr>
          <w:p w14:paraId="4960DAD3" w14:textId="77777777" w:rsidR="00436B1D" w:rsidRPr="008632B9" w:rsidRDefault="008632B9" w:rsidP="008632B9">
            <w:pPr>
              <w:pStyle w:val="NLLL2COL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D20F45">
              <w:rPr>
                <w:rFonts w:ascii="Arial" w:hAnsi="Arial" w:cs="Arial"/>
                <w:sz w:val="22"/>
                <w:szCs w:val="22"/>
              </w:rPr>
              <w:t xml:space="preserve">where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m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have no common factors.</w:t>
            </w:r>
          </w:p>
        </w:tc>
      </w:tr>
      <w:tr w:rsidR="00436B1D" w:rsidRPr="001935D0" w14:paraId="4960DAD6" w14:textId="77777777" w:rsidTr="001D5369">
        <w:trPr>
          <w:trHeight w:val="567"/>
        </w:trPr>
        <w:tc>
          <w:tcPr>
            <w:tcW w:w="8943" w:type="dxa"/>
          </w:tcPr>
          <w:p w14:paraId="4960DAD5" w14:textId="77777777" w:rsidR="00436B1D" w:rsidRPr="001935D0" w:rsidRDefault="00ED242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cs="Arial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60DB86" wp14:editId="4960DB8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814070</wp:posOffset>
                      </wp:positionV>
                      <wp:extent cx="142875" cy="523875"/>
                      <wp:effectExtent l="0" t="0" r="28575" b="28575"/>
                      <wp:wrapNone/>
                      <wp:docPr id="69" name="Right Br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5238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D4DBE" id="Right Brace 69" o:spid="_x0000_s1026" type="#_x0000_t88" style="position:absolute;margin-left:235.6pt;margin-top:64.1pt;width:11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" adj="491" strokecolor="#bc4542 [3045]"/>
                  </w:pict>
                </mc:Fallback>
              </mc:AlternateContent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960DB88" wp14:editId="4960DB8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999490</wp:posOffset>
                  </wp:positionV>
                  <wp:extent cx="160772" cy="147955"/>
                  <wp:effectExtent l="0" t="0" r="0" b="444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4960DB8A" wp14:editId="4960DB8B">
                  <wp:simplePos x="0" y="0"/>
                  <wp:positionH relativeFrom="column">
                    <wp:posOffset>1734820</wp:posOffset>
                  </wp:positionH>
                  <wp:positionV relativeFrom="paragraph">
                    <wp:posOffset>663048</wp:posOffset>
                  </wp:positionV>
                  <wp:extent cx="160772" cy="147955"/>
                  <wp:effectExtent l="0" t="0" r="0" b="444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4960DB8C" wp14:editId="4960DB8D">
                  <wp:simplePos x="0" y="0"/>
                  <wp:positionH relativeFrom="column">
                    <wp:posOffset>5381625</wp:posOffset>
                  </wp:positionH>
                  <wp:positionV relativeFrom="paragraph">
                    <wp:posOffset>38100</wp:posOffset>
                  </wp:positionV>
                  <wp:extent cx="160772" cy="147955"/>
                  <wp:effectExtent l="0" t="0" r="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960DB8E" wp14:editId="4960DB8F">
                  <wp:simplePos x="0" y="0"/>
                  <wp:positionH relativeFrom="column">
                    <wp:posOffset>4041140</wp:posOffset>
                  </wp:positionH>
                  <wp:positionV relativeFrom="paragraph">
                    <wp:posOffset>1837690</wp:posOffset>
                  </wp:positionV>
                  <wp:extent cx="160772" cy="147955"/>
                  <wp:effectExtent l="0" t="0" r="0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60DB90" wp14:editId="4960DB91">
                      <wp:simplePos x="0" y="0"/>
                      <wp:positionH relativeFrom="column">
                        <wp:posOffset>3900805</wp:posOffset>
                      </wp:positionH>
                      <wp:positionV relativeFrom="paragraph">
                        <wp:posOffset>2083435</wp:posOffset>
                      </wp:positionV>
                      <wp:extent cx="142875" cy="523875"/>
                      <wp:effectExtent l="0" t="0" r="28575" b="28575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5238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58F28" id="Right Brace 67" o:spid="_x0000_s1026" type="#_x0000_t88" style="position:absolute;margin-left:307.15pt;margin-top:164.05pt;width:11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" adj="491" strokecolor="#bc4542 [3045]"/>
                  </w:pict>
                </mc:Fallback>
              </mc:AlternateContent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4960DB92" wp14:editId="4960DB93">
                  <wp:simplePos x="0" y="0"/>
                  <wp:positionH relativeFrom="column">
                    <wp:posOffset>4201795</wp:posOffset>
                  </wp:positionH>
                  <wp:positionV relativeFrom="paragraph">
                    <wp:posOffset>2341245</wp:posOffset>
                  </wp:positionV>
                  <wp:extent cx="160772" cy="147955"/>
                  <wp:effectExtent l="0" t="0" r="0" b="444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4960DB94" wp14:editId="4960DB95">
                  <wp:simplePos x="0" y="0"/>
                  <wp:positionH relativeFrom="column">
                    <wp:posOffset>2525395</wp:posOffset>
                  </wp:positionH>
                  <wp:positionV relativeFrom="paragraph">
                    <wp:posOffset>1494790</wp:posOffset>
                  </wp:positionV>
                  <wp:extent cx="160772" cy="147955"/>
                  <wp:effectExtent l="0" t="0" r="0" b="444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5369">
              <w:rPr>
                <w:noProof/>
              </w:rPr>
              <w:drawing>
                <wp:inline distT="0" distB="0" distL="0" distR="0" wp14:anchorId="4960DB96" wp14:editId="4960DB97">
                  <wp:extent cx="3686175" cy="264401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334" cy="265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1D" w:rsidRPr="001935D0" w14:paraId="4960DAD8" w14:textId="77777777" w:rsidTr="001D5369">
        <w:trPr>
          <w:trHeight w:val="567"/>
        </w:trPr>
        <w:tc>
          <w:tcPr>
            <w:tcW w:w="8943" w:type="dxa"/>
          </w:tcPr>
          <w:p w14:paraId="4960DAD7" w14:textId="77777777" w:rsidR="00436B1D" w:rsidRPr="00436B1D" w:rsidRDefault="00436B1D" w:rsidP="008632B9">
            <w:pPr>
              <w:pStyle w:val="NLLL2COL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5C"/>
            </w:r>
            <w:r w:rsidRPr="00D20F45">
              <w:rPr>
                <w:rFonts w:ascii="Arial" w:hAnsi="Arial" w:cs="Arial"/>
                <w:position w:val="-6"/>
                <w:sz w:val="22"/>
                <w:szCs w:val="22"/>
              </w:rPr>
              <w:object w:dxaOrig="320" w:dyaOrig="300" w14:anchorId="4960DB98">
                <v:shape id="_x0000_i1036" type="#_x0000_t75" style="width:16.35pt;height:14.95pt" o:ole="">
                  <v:imagedata r:id="rId50" o:title=""/>
                </v:shape>
                <o:OLEObject Type="Embed" ProgID="Equation.DSMT4" ShapeID="_x0000_i1036" DrawAspect="Content" ObjectID="_1518437237" r:id="rId51"/>
              </w:objec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is irrational.</w:t>
            </w:r>
          </w:p>
        </w:tc>
      </w:tr>
    </w:tbl>
    <w:p w14:paraId="4960DAD9" w14:textId="77777777"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14:paraId="4960DADA" w14:textId="77777777" w:rsidR="004F7CFF" w:rsidRDefault="00D20F45" w:rsidP="004F7CFF">
      <w:pPr>
        <w:pStyle w:val="NLLL2COL"/>
        <w:jc w:val="right"/>
        <w:rPr>
          <w:rStyle w:val="i-listnumber"/>
          <w:rFonts w:ascii="Arial" w:hAnsi="Arial" w:cs="Arial"/>
          <w:sz w:val="22"/>
        </w:rPr>
      </w:pP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[6 marks]</w:t>
      </w:r>
    </w:p>
    <w:p w14:paraId="4960DADB" w14:textId="77777777" w:rsidR="004F7CFF" w:rsidRPr="00D20F45" w:rsidRDefault="004F7CFF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DC" w14:textId="77777777" w:rsid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1</w:t>
      </w:r>
      <w:r w:rsidR="000756A9">
        <w:rPr>
          <w:rStyle w:val="i-listnumber"/>
          <w:rFonts w:ascii="Arial" w:hAnsi="Arial" w:cs="Arial"/>
          <w:sz w:val="22"/>
          <w:szCs w:val="22"/>
        </w:rPr>
        <w:t>0</w:t>
      </w:r>
      <w:r w:rsidRPr="00D20F45">
        <w:rPr>
          <w:rFonts w:ascii="Arial" w:hAnsi="Arial" w:cs="Arial"/>
          <w:sz w:val="22"/>
          <w:szCs w:val="22"/>
        </w:rPr>
        <w:tab/>
        <w:t>For each statement below, consider the contrapositive statement to determine whether or not the statement is true.</w:t>
      </w:r>
      <w:r w:rsidR="00F92AF0">
        <w:rPr>
          <w:rFonts w:ascii="Arial" w:hAnsi="Arial" w:cs="Arial"/>
          <w:sz w:val="22"/>
          <w:szCs w:val="22"/>
        </w:rPr>
        <w:t xml:space="preserve"> Justify your reasoning.</w:t>
      </w:r>
    </w:p>
    <w:p w14:paraId="4960DADD" w14:textId="77777777" w:rsidR="00706BFA" w:rsidRDefault="00706BFA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DE" w14:textId="77777777" w:rsidR="000756A9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If pensioners have electronic devices then they send emails.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56A9" w:rsidRPr="001935D0" w14:paraId="4960DAE0" w14:textId="77777777" w:rsidTr="000756A9">
        <w:trPr>
          <w:trHeight w:val="302"/>
        </w:trPr>
        <w:tc>
          <w:tcPr>
            <w:tcW w:w="8153" w:type="dxa"/>
            <w:tcBorders>
              <w:top w:val="nil"/>
            </w:tcBorders>
          </w:tcPr>
          <w:p w14:paraId="4960DADF" w14:textId="77777777" w:rsidR="000756A9" w:rsidRPr="008E18C7" w:rsidRDefault="00A16BBE" w:rsidP="000756A9">
            <w:pPr>
              <w:pStyle w:val="List2"/>
              <w:ind w:left="0" w:firstLine="0"/>
              <w:rPr>
                <w:rFonts w:ascii="Arial" w:hAnsi="Arial" w:cs="Arial"/>
                <w:szCs w:val="24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4960DB99" wp14:editId="4960DB9A">
                  <wp:simplePos x="0" y="0"/>
                  <wp:positionH relativeFrom="column">
                    <wp:posOffset>5027295</wp:posOffset>
                  </wp:positionH>
                  <wp:positionV relativeFrom="paragraph">
                    <wp:posOffset>128270</wp:posOffset>
                  </wp:positionV>
                  <wp:extent cx="160772" cy="147955"/>
                  <wp:effectExtent l="0" t="0" r="0" b="4445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56A9" w:rsidRPr="008E18C7">
              <w:rPr>
                <w:rFonts w:ascii="Arial" w:hAnsi="Arial" w:cs="Arial"/>
                <w:szCs w:val="24"/>
              </w:rPr>
              <w:t xml:space="preserve">Contrapositive: </w:t>
            </w:r>
            <w:r w:rsidR="008E18C7" w:rsidRPr="008E18C7">
              <w:rPr>
                <w:rFonts w:ascii="Arial" w:hAnsi="Arial" w:cs="Arial"/>
                <w:szCs w:val="24"/>
              </w:rPr>
              <w:t xml:space="preserve"> </w:t>
            </w:r>
            <w:r w:rsidR="008E18C7" w:rsidRPr="008E18C7">
              <w:rPr>
                <w:rFonts w:ascii="Arial" w:hAnsi="Arial" w:cs="Arial"/>
                <w:color w:val="FF0000"/>
                <w:szCs w:val="24"/>
              </w:rPr>
              <w:t>If pensioners do not send emails then they do not have electronic devices.</w:t>
            </w:r>
          </w:p>
        </w:tc>
      </w:tr>
      <w:tr w:rsidR="000756A9" w:rsidRPr="001935D0" w14:paraId="4960DAE2" w14:textId="77777777" w:rsidTr="00C3242A">
        <w:trPr>
          <w:trHeight w:val="302"/>
        </w:trPr>
        <w:tc>
          <w:tcPr>
            <w:tcW w:w="8153" w:type="dxa"/>
          </w:tcPr>
          <w:p w14:paraId="4960DAE1" w14:textId="77777777" w:rsidR="000756A9" w:rsidRPr="008E18C7" w:rsidRDefault="008E18C7" w:rsidP="008E18C7">
            <w:pPr>
              <w:pStyle w:val="List2"/>
              <w:ind w:left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Contrapositive</w:t>
            </w:r>
            <w:r w:rsidRPr="008E18C7">
              <w:rPr>
                <w:rFonts w:ascii="Arial" w:hAnsi="Arial" w:cs="Arial"/>
                <w:color w:val="FF0000"/>
                <w:szCs w:val="24"/>
              </w:rPr>
              <w:t xml:space="preserve"> may not be true. They may have electronic devices that do not do emails or use the library computer to send emails.</w:t>
            </w:r>
          </w:p>
        </w:tc>
      </w:tr>
      <w:tr w:rsidR="000756A9" w:rsidRPr="001935D0" w14:paraId="4960DAE4" w14:textId="77777777" w:rsidTr="00C3242A">
        <w:trPr>
          <w:trHeight w:val="302"/>
        </w:trPr>
        <w:tc>
          <w:tcPr>
            <w:tcW w:w="8153" w:type="dxa"/>
          </w:tcPr>
          <w:p w14:paraId="4960DAE3" w14:textId="77777777" w:rsidR="000756A9" w:rsidRPr="008E18C7" w:rsidRDefault="008E18C7" w:rsidP="008E18C7">
            <w:pPr>
              <w:pStyle w:val="List2"/>
              <w:ind w:left="567"/>
              <w:rPr>
                <w:rFonts w:ascii="Arial" w:hAnsi="Arial" w:cs="Arial"/>
                <w:szCs w:val="24"/>
              </w:rPr>
            </w:pPr>
            <w:r w:rsidRPr="008E18C7">
              <w:rPr>
                <w:rFonts w:ascii="Arial" w:hAnsi="Arial" w:cs="Arial"/>
                <w:color w:val="FF0000"/>
                <w:szCs w:val="24"/>
              </w:rPr>
              <w:t>If the contrapositive is not true the original is not true.</w:t>
            </w:r>
          </w:p>
        </w:tc>
      </w:tr>
    </w:tbl>
    <w:p w14:paraId="4960DAE5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AE6" w14:textId="77777777" w:rsidR="000756A9" w:rsidRDefault="000756A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E7" w14:textId="77777777" w:rsidR="000756A9" w:rsidRDefault="00A16BBE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  <w:r w:rsidRPr="009A6A66"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6912" behindDoc="0" locked="0" layoutInCell="1" allowOverlap="1" wp14:anchorId="4960DB9B" wp14:editId="4960DB9C">
            <wp:simplePos x="0" y="0"/>
            <wp:positionH relativeFrom="column">
              <wp:posOffset>5657850</wp:posOffset>
            </wp:positionH>
            <wp:positionV relativeFrom="paragraph">
              <wp:posOffset>80645</wp:posOffset>
            </wp:positionV>
            <wp:extent cx="160772" cy="147955"/>
            <wp:effectExtent l="0" t="0" r="0" b="444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0DAE8" w14:textId="77777777" w:rsidR="000756A9" w:rsidRDefault="000756A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AE9" w14:textId="77777777" w:rsidR="008E18C7" w:rsidRDefault="00A16BBE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60DB9D" wp14:editId="4960DB9E">
                <wp:simplePos x="0" y="0"/>
                <wp:positionH relativeFrom="column">
                  <wp:posOffset>31115</wp:posOffset>
                </wp:positionH>
                <wp:positionV relativeFrom="paragraph">
                  <wp:posOffset>26035</wp:posOffset>
                </wp:positionV>
                <wp:extent cx="420370" cy="304800"/>
                <wp:effectExtent l="0" t="38100" r="5588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7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69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.45pt;margin-top:2.05pt;width:33.1pt;height:2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4960DAEA" w14:textId="77777777" w:rsidR="00D20F45" w:rsidRPr="00D20F45" w:rsidRDefault="00A16BBE" w:rsidP="00D20F45">
      <w:pPr>
        <w:pStyle w:val="NLLL2COL"/>
        <w:rPr>
          <w:rFonts w:ascii="Arial" w:hAnsi="Arial" w:cs="Arial"/>
          <w:sz w:val="22"/>
          <w:szCs w:val="22"/>
        </w:rPr>
      </w:pPr>
      <w:r w:rsidRPr="009A6A66"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93056" behindDoc="0" locked="0" layoutInCell="1" allowOverlap="1" wp14:anchorId="4960DB9F" wp14:editId="4960DBA0">
            <wp:simplePos x="0" y="0"/>
            <wp:positionH relativeFrom="column">
              <wp:posOffset>-133350</wp:posOffset>
            </wp:positionH>
            <wp:positionV relativeFrom="paragraph">
              <wp:posOffset>218440</wp:posOffset>
            </wp:positionV>
            <wp:extent cx="160772" cy="147955"/>
            <wp:effectExtent l="0" t="0" r="0" b="444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F45" w:rsidRPr="00D20F45">
        <w:rPr>
          <w:rStyle w:val="i-listnumber"/>
          <w:rFonts w:ascii="Arial" w:hAnsi="Arial" w:cs="Arial"/>
          <w:sz w:val="22"/>
          <w:szCs w:val="22"/>
        </w:rPr>
        <w:t>b</w:t>
      </w:r>
      <w:r w:rsidR="00D20F45" w:rsidRPr="00D20F45">
        <w:rPr>
          <w:rStyle w:val="i-listnumber"/>
          <w:rFonts w:ascii="Arial" w:hAnsi="Arial" w:cs="Arial"/>
          <w:sz w:val="22"/>
          <w:szCs w:val="22"/>
        </w:rPr>
        <w:tab/>
      </w:r>
      <w:r w:rsidR="00D20F45" w:rsidRPr="00D20F45">
        <w:rPr>
          <w:rFonts w:ascii="Arial" w:hAnsi="Arial" w:cs="Arial"/>
          <w:sz w:val="22"/>
          <w:szCs w:val="22"/>
        </w:rPr>
        <w:t>If a number is divisible by 4 then it is even.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56A9" w:rsidRPr="001935D0" w14:paraId="4960DAEC" w14:textId="77777777" w:rsidTr="00C3242A">
        <w:trPr>
          <w:trHeight w:val="302"/>
        </w:trPr>
        <w:tc>
          <w:tcPr>
            <w:tcW w:w="8153" w:type="dxa"/>
            <w:tcBorders>
              <w:top w:val="nil"/>
            </w:tcBorders>
          </w:tcPr>
          <w:p w14:paraId="4960DAEB" w14:textId="77777777" w:rsidR="000756A9" w:rsidRPr="008E18C7" w:rsidRDefault="000756A9" w:rsidP="00C3242A">
            <w:pPr>
              <w:pStyle w:val="List2"/>
              <w:ind w:left="0" w:firstLine="0"/>
              <w:rPr>
                <w:rFonts w:ascii="Arial" w:hAnsi="Arial" w:cs="Arial"/>
                <w:szCs w:val="24"/>
              </w:rPr>
            </w:pPr>
            <w:r w:rsidRPr="008E18C7">
              <w:rPr>
                <w:rFonts w:ascii="Arial" w:hAnsi="Arial" w:cs="Arial"/>
                <w:szCs w:val="24"/>
              </w:rPr>
              <w:t xml:space="preserve">Contrapositive: </w:t>
            </w:r>
            <w:r w:rsidR="008E18C7" w:rsidRPr="008E18C7">
              <w:rPr>
                <w:rFonts w:ascii="Arial" w:hAnsi="Arial" w:cs="Arial"/>
                <w:szCs w:val="24"/>
              </w:rPr>
              <w:t xml:space="preserve"> </w:t>
            </w:r>
            <w:r w:rsidR="008E18C7" w:rsidRPr="008E18C7">
              <w:rPr>
                <w:rFonts w:ascii="Arial" w:hAnsi="Arial" w:cs="Arial"/>
                <w:color w:val="FF0000"/>
                <w:szCs w:val="24"/>
              </w:rPr>
              <w:t>If a number is not even then it is not divisible by 4.</w:t>
            </w:r>
          </w:p>
        </w:tc>
      </w:tr>
      <w:tr w:rsidR="000756A9" w:rsidRPr="001935D0" w14:paraId="4960DAEE" w14:textId="77777777" w:rsidTr="00C3242A">
        <w:trPr>
          <w:trHeight w:val="302"/>
        </w:trPr>
        <w:tc>
          <w:tcPr>
            <w:tcW w:w="8153" w:type="dxa"/>
          </w:tcPr>
          <w:p w14:paraId="4960DAED" w14:textId="77777777" w:rsidR="000756A9" w:rsidRPr="008E18C7" w:rsidRDefault="00A16BBE" w:rsidP="008E18C7">
            <w:pPr>
              <w:pStyle w:val="List2"/>
              <w:ind w:left="567"/>
              <w:rPr>
                <w:rFonts w:ascii="Arial" w:hAnsi="Arial" w:cs="Arial"/>
                <w:szCs w:val="24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4960DBA1" wp14:editId="4960DBA2">
                  <wp:simplePos x="0" y="0"/>
                  <wp:positionH relativeFrom="column">
                    <wp:posOffset>1722120</wp:posOffset>
                  </wp:positionH>
                  <wp:positionV relativeFrom="paragraph">
                    <wp:posOffset>41910</wp:posOffset>
                  </wp:positionV>
                  <wp:extent cx="160772" cy="147955"/>
                  <wp:effectExtent l="0" t="0" r="0" b="444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18C7">
              <w:rPr>
                <w:rFonts w:ascii="Arial" w:hAnsi="Arial" w:cs="Arial"/>
                <w:color w:val="FF0000"/>
                <w:szCs w:val="24"/>
              </w:rPr>
              <w:t>Contrapositive is t</w:t>
            </w:r>
            <w:r w:rsidR="008E18C7" w:rsidRPr="008E18C7">
              <w:rPr>
                <w:rFonts w:ascii="Arial" w:hAnsi="Arial" w:cs="Arial"/>
                <w:color w:val="FF0000"/>
                <w:szCs w:val="24"/>
              </w:rPr>
              <w:t>rue</w:t>
            </w:r>
            <w:r w:rsidR="008E18C7">
              <w:rPr>
                <w:rFonts w:ascii="Arial" w:hAnsi="Arial" w:cs="Arial"/>
                <w:color w:val="FF0000"/>
                <w:szCs w:val="24"/>
              </w:rPr>
              <w:t>.</w:t>
            </w:r>
          </w:p>
        </w:tc>
      </w:tr>
      <w:tr w:rsidR="000756A9" w:rsidRPr="001935D0" w14:paraId="4960DAF0" w14:textId="77777777" w:rsidTr="00C3242A">
        <w:trPr>
          <w:trHeight w:val="302"/>
        </w:trPr>
        <w:tc>
          <w:tcPr>
            <w:tcW w:w="8153" w:type="dxa"/>
          </w:tcPr>
          <w:p w14:paraId="4960DAEF" w14:textId="77777777" w:rsidR="000756A9" w:rsidRPr="008E18C7" w:rsidRDefault="008E18C7" w:rsidP="008E18C7">
            <w:pPr>
              <w:pStyle w:val="List2"/>
              <w:ind w:left="567"/>
              <w:rPr>
                <w:rFonts w:ascii="Arial" w:hAnsi="Arial" w:cs="Arial"/>
                <w:szCs w:val="24"/>
              </w:rPr>
            </w:pPr>
            <w:r w:rsidRPr="008E18C7">
              <w:rPr>
                <w:rFonts w:ascii="Arial" w:hAnsi="Arial" w:cs="Arial"/>
                <w:color w:val="FF0000"/>
                <w:szCs w:val="24"/>
              </w:rPr>
              <w:t>If the contrapositive is true the original is also true.</w:t>
            </w:r>
          </w:p>
        </w:tc>
      </w:tr>
    </w:tbl>
    <w:p w14:paraId="4960DAF1" w14:textId="77777777" w:rsidR="00D20F45" w:rsidRPr="00D20F45" w:rsidRDefault="00A16BBE" w:rsidP="00D20F45">
      <w:pPr>
        <w:pStyle w:val="NLLL2COL"/>
        <w:rPr>
          <w:rStyle w:val="i-notetoDTOcharacter"/>
          <w:rFonts w:cs="Arial"/>
          <w:sz w:val="22"/>
          <w:szCs w:val="22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0DBA3" wp14:editId="4960DBA4">
                <wp:simplePos x="0" y="0"/>
                <wp:positionH relativeFrom="column">
                  <wp:posOffset>32385</wp:posOffset>
                </wp:positionH>
                <wp:positionV relativeFrom="paragraph">
                  <wp:posOffset>128905</wp:posOffset>
                </wp:positionV>
                <wp:extent cx="390525" cy="499745"/>
                <wp:effectExtent l="0" t="0" r="66675" b="527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58A2" id="Straight Arrow Connector 77" o:spid="_x0000_s1026" type="#_x0000_t32" style="position:absolute;margin-left:2.55pt;margin-top:10.15pt;width:30.75pt;height:3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9A6A66"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8960" behindDoc="0" locked="0" layoutInCell="1" allowOverlap="1" wp14:anchorId="4960DBA5" wp14:editId="4960DBA6">
            <wp:simplePos x="0" y="0"/>
            <wp:positionH relativeFrom="column">
              <wp:posOffset>5534025</wp:posOffset>
            </wp:positionH>
            <wp:positionV relativeFrom="paragraph">
              <wp:posOffset>172085</wp:posOffset>
            </wp:positionV>
            <wp:extent cx="160772" cy="147955"/>
            <wp:effectExtent l="0" t="0" r="0" b="444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4665[1].WMF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2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0DAF2" w14:textId="77777777" w:rsidR="000756A9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14:paraId="4960DAF3" w14:textId="77777777" w:rsidR="000756A9" w:rsidRDefault="000756A9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14:paraId="4960DAF4" w14:textId="77777777" w:rsidR="000756A9" w:rsidRDefault="000756A9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14:paraId="4960DAF5" w14:textId="77777777" w:rsid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8E18C7">
        <w:rPr>
          <w:rStyle w:val="i-listnumber"/>
          <w:rFonts w:ascii="Arial" w:hAnsi="Arial" w:cs="Arial"/>
          <w:sz w:val="22"/>
          <w:szCs w:val="22"/>
        </w:rPr>
        <w:t>5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</w:p>
    <w:p w14:paraId="4960DAF6" w14:textId="77777777" w:rsidR="00805288" w:rsidRDefault="00805288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F7" w14:textId="77777777" w:rsidR="008E18C7" w:rsidRDefault="008E18C7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F8" w14:textId="77777777" w:rsidR="00805288" w:rsidRPr="00D20F45" w:rsidRDefault="00805288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AF9" w14:textId="77777777"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1</w:t>
      </w:r>
      <w:r w:rsidR="00343711">
        <w:rPr>
          <w:rStyle w:val="i-listnumber"/>
          <w:rFonts w:ascii="Arial" w:hAnsi="Arial" w:cs="Arial"/>
          <w:sz w:val="22"/>
          <w:szCs w:val="22"/>
        </w:rPr>
        <w:t>1</w:t>
      </w:r>
      <w:r w:rsidRPr="00D20F45">
        <w:rPr>
          <w:rFonts w:ascii="Arial" w:hAnsi="Arial" w:cs="Arial"/>
          <w:sz w:val="22"/>
          <w:szCs w:val="22"/>
        </w:rPr>
        <w:tab/>
        <w:t xml:space="preserve">In the diagram, </w:t>
      </w:r>
      <w:r w:rsidRPr="00D20F45">
        <w:rPr>
          <w:rStyle w:val="i-listitalic"/>
          <w:rFonts w:cs="Arial"/>
          <w:sz w:val="22"/>
          <w:szCs w:val="22"/>
        </w:rPr>
        <w:t>AB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5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AC</w:t>
      </w:r>
      <w:r w:rsidRPr="00D20F45">
        <w:rPr>
          <w:rFonts w:ascii="Arial" w:hAnsi="Arial" w:cs="Arial"/>
          <w:sz w:val="22"/>
          <w:szCs w:val="22"/>
        </w:rPr>
        <w:t xml:space="preserve">, </w:t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5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BC</w:t>
      </w:r>
      <w:r w:rsidRPr="00D20F45">
        <w:rPr>
          <w:rFonts w:ascii="Arial" w:hAnsi="Arial" w:cs="Arial"/>
          <w:sz w:val="22"/>
          <w:szCs w:val="22"/>
        </w:rPr>
        <w:t xml:space="preserve">, </w:t>
      </w:r>
      <w:r w:rsidRPr="00D20F45">
        <w:rPr>
          <w:rStyle w:val="i-listitalic"/>
          <w:rFonts w:cs="Arial"/>
          <w:sz w:val="22"/>
          <w:szCs w:val="22"/>
        </w:rPr>
        <w:t>BD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4, </w:t>
      </w:r>
      <w:r w:rsidRPr="00D20F45">
        <w:rPr>
          <w:rStyle w:val="i-listitalic"/>
          <w:rFonts w:cs="Arial"/>
          <w:sz w:val="22"/>
          <w:szCs w:val="22"/>
        </w:rPr>
        <w:t>DC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9, </w:t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>.</w:t>
      </w:r>
    </w:p>
    <w:p w14:paraId="4960DAFA" w14:textId="77777777" w:rsidR="00D20F45" w:rsidRDefault="006D67D8" w:rsidP="006D67D8">
      <w:pPr>
        <w:pStyle w:val="NLLL2COL"/>
        <w:tabs>
          <w:tab w:val="left" w:pos="382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960DBA7" wp14:editId="4960DBA8">
                <wp:simplePos x="0" y="0"/>
                <wp:positionH relativeFrom="column">
                  <wp:posOffset>447830</wp:posOffset>
                </wp:positionH>
                <wp:positionV relativeFrom="paragraph">
                  <wp:posOffset>392850</wp:posOffset>
                </wp:positionV>
                <wp:extent cx="55440" cy="70560"/>
                <wp:effectExtent l="38100" t="57150" r="59055" b="628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54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6623" id="Ink 7" o:spid="_x0000_s1026" type="#_x0000_t75" style="position:absolute;margin-left:33.9pt;margin-top:30pt;width:6.95pt;height: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">
                <v:imagedata r:id="rId53" o:title=""/>
              </v:shape>
            </w:pict>
          </mc:Fallback>
        </mc:AlternateContent>
      </w:r>
      <w:r w:rsidR="00FB5A0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960DBA9" wp14:editId="4960DBAA">
                <wp:simplePos x="0" y="0"/>
                <wp:positionH relativeFrom="column">
                  <wp:posOffset>1490250</wp:posOffset>
                </wp:positionH>
                <wp:positionV relativeFrom="paragraph">
                  <wp:posOffset>361910</wp:posOffset>
                </wp:positionV>
                <wp:extent cx="89280" cy="65880"/>
                <wp:effectExtent l="19050" t="38100" r="63500" b="679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9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4743" id="Ink 212" o:spid="_x0000_s1026" type="#_x0000_t75" style="position:absolute;margin-left:116.15pt;margin-top:27.35pt;width:9.4pt;height: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">
                <v:imagedata r:id="rId55" o:title=""/>
              </v:shape>
            </w:pict>
          </mc:Fallback>
        </mc:AlternateContent>
      </w:r>
      <w:r w:rsidR="00D20F45"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960DBAB" wp14:editId="4960DBAC">
            <wp:extent cx="1774402" cy="962025"/>
            <wp:effectExtent l="0" t="0" r="0" b="0"/>
            <wp:docPr id="4" name="Picture 4" descr="Description: MATHS11TT20071_U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MATHS11TT20071_UN0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30" cy="9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>
        <w:rPr>
          <w:noProof/>
          <w:lang w:eastAsia="en-AU"/>
        </w:rPr>
        <w:drawing>
          <wp:inline distT="0" distB="0" distL="0" distR="0" wp14:anchorId="4960DBAD" wp14:editId="4960DBAE">
            <wp:extent cx="2976880" cy="944830"/>
            <wp:effectExtent l="0" t="0" r="0" b="825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1663" cy="9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DAFB" w14:textId="77777777" w:rsidR="00F303FC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FC" w14:textId="77777777" w:rsidR="00F303FC" w:rsidRPr="00D20F45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p w14:paraId="4960DAFD" w14:textId="77777777" w:rsidR="00D20F45" w:rsidRDefault="00D20F45" w:rsidP="00FB5A0D">
      <w:pPr>
        <w:pStyle w:val="NLLL2COL"/>
        <w:tabs>
          <w:tab w:val="right" w:pos="9638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Prove that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44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ABD</w:t>
      </w:r>
      <w:r w:rsidRPr="00D20F45">
        <w:rPr>
          <w:rFonts w:ascii="Arial" w:hAnsi="Arial" w:cs="Arial"/>
          <w:sz w:val="22"/>
          <w:szCs w:val="22"/>
        </w:rPr>
        <w:t xml:space="preserve"> |||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44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CAD</w:t>
      </w:r>
      <w:r w:rsidRPr="00D20F45">
        <w:rPr>
          <w:rFonts w:ascii="Arial" w:hAnsi="Arial" w:cs="Arial"/>
          <w:sz w:val="22"/>
          <w:szCs w:val="22"/>
        </w:rPr>
        <w:t>.</w:t>
      </w:r>
      <w:r w:rsidR="00F303FC">
        <w:rPr>
          <w:rFonts w:ascii="Arial" w:hAnsi="Arial" w:cs="Arial"/>
          <w:sz w:val="22"/>
          <w:szCs w:val="22"/>
        </w:rPr>
        <w:t xml:space="preserve">  Make</w:t>
      </w:r>
      <w:r w:rsidR="00FB5A0D">
        <w:rPr>
          <w:rFonts w:ascii="Arial" w:hAnsi="Arial" w:cs="Arial"/>
          <w:sz w:val="22"/>
          <w:szCs w:val="22"/>
        </w:rPr>
        <w:t xml:space="preserve"> sure</w:t>
      </w:r>
      <w:r w:rsidR="00F303FC">
        <w:rPr>
          <w:rFonts w:ascii="Arial" w:hAnsi="Arial" w:cs="Arial"/>
          <w:sz w:val="22"/>
          <w:szCs w:val="22"/>
        </w:rPr>
        <w:t xml:space="preserve"> you justify every line with a reason or rule.</w:t>
      </w:r>
      <w:r w:rsidR="00FB5A0D">
        <w:rPr>
          <w:rFonts w:ascii="Arial" w:hAnsi="Arial" w:cs="Arial"/>
          <w:sz w:val="22"/>
          <w:szCs w:val="22"/>
        </w:rPr>
        <w:tab/>
      </w:r>
    </w:p>
    <w:p w14:paraId="4960DAFE" w14:textId="77777777" w:rsidR="00F303FC" w:rsidRPr="00D20F45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F303FC" w:rsidRPr="001935D0" w14:paraId="4960DB00" w14:textId="77777777" w:rsidTr="00F303FC">
        <w:trPr>
          <w:trHeight w:val="510"/>
        </w:trPr>
        <w:tc>
          <w:tcPr>
            <w:tcW w:w="8153" w:type="dxa"/>
            <w:vAlign w:val="center"/>
          </w:tcPr>
          <w:p w14:paraId="4960DAFF" w14:textId="77777777" w:rsidR="00F303FC" w:rsidRPr="00F303FC" w:rsidRDefault="00F303FC" w:rsidP="00F303FC">
            <w:pPr>
              <w:pStyle w:val="List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 </w:t>
            </w:r>
            <m:oMath>
              <m:r>
                <w:rPr>
                  <w:rFonts w:ascii="Cambria Math" w:hAnsi="Cambria Math" w:cs="Arial"/>
                  <w:sz w:val="22"/>
                </w:rPr>
                <m:t>∆ABD</m:t>
              </m:r>
            </m:oMath>
            <w:r>
              <w:rPr>
                <w:rFonts w:ascii="Arial" w:hAnsi="Arial" w:cs="Arial"/>
                <w:sz w:val="22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2"/>
                </w:rPr>
                <m:t>∆CAD</m:t>
              </m:r>
            </m:oMath>
            <w:r>
              <w:rPr>
                <w:rFonts w:ascii="Arial" w:hAnsi="Arial" w:cs="Arial"/>
                <w:sz w:val="22"/>
              </w:rPr>
              <w:t>:</w:t>
            </w:r>
          </w:p>
        </w:tc>
      </w:tr>
      <w:tr w:rsidR="00F303FC" w:rsidRPr="001935D0" w14:paraId="4960DB02" w14:textId="77777777" w:rsidTr="00F303FC">
        <w:trPr>
          <w:trHeight w:val="510"/>
        </w:trPr>
        <w:tc>
          <w:tcPr>
            <w:tcW w:w="8153" w:type="dxa"/>
            <w:vAlign w:val="center"/>
          </w:tcPr>
          <w:p w14:paraId="4960DB01" w14:textId="77777777" w:rsidR="00F303FC" w:rsidRPr="00FB5A0D" w:rsidRDefault="00F303FC" w:rsidP="006D67D8">
            <w:pPr>
              <w:pStyle w:val="List2"/>
              <w:rPr>
                <w:rFonts w:ascii="Arial" w:hAnsi="Arial" w:cs="Arial"/>
                <w:color w:val="FF0000"/>
                <w:sz w:val="22"/>
              </w:rPr>
            </w:pPr>
            <w:r w:rsidRPr="00FB5A0D">
              <w:rPr>
                <w:rFonts w:ascii="Arial" w:hAnsi="Arial" w:cs="Arial"/>
                <w:color w:val="FF0000"/>
                <w:sz w:val="22"/>
              </w:rPr>
              <w:t xml:space="preserve">    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∠BDA=∠ADC</m:t>
              </m:r>
            </m:oMath>
            <w:r w:rsidRPr="00FB5A0D">
              <w:rPr>
                <w:rFonts w:ascii="Arial" w:hAnsi="Arial" w:cs="Arial"/>
                <w:color w:val="FF0000"/>
                <w:sz w:val="22"/>
              </w:rPr>
              <w:t xml:space="preserve">                  (   </w:t>
            </w:r>
            <w:r w:rsidR="00FB5A0D" w:rsidRPr="00FB5A0D">
              <w:rPr>
                <w:rFonts w:ascii="Arial" w:hAnsi="Arial" w:cs="Arial"/>
                <w:color w:val="FF0000"/>
                <w:sz w:val="22"/>
              </w:rPr>
              <w:t xml:space="preserve">both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90°</m:t>
              </m:r>
            </m:oMath>
            <w:r w:rsidR="00FB5A0D" w:rsidRPr="00FB5A0D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FB5A0D">
              <w:rPr>
                <w:rFonts w:ascii="Arial" w:hAnsi="Arial" w:cs="Arial"/>
                <w:color w:val="FF0000"/>
                <w:sz w:val="22"/>
              </w:rPr>
              <w:t xml:space="preserve"> )</w:t>
            </w:r>
            <w:r w:rsidR="00FB5A0D"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960DBAF" wp14:editId="4960DB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160772" cy="147955"/>
                  <wp:effectExtent l="0" t="0" r="0" b="4445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03FC" w:rsidRPr="001935D0" w14:paraId="4960DB04" w14:textId="77777777" w:rsidTr="00F303FC">
        <w:trPr>
          <w:trHeight w:val="510"/>
        </w:trPr>
        <w:tc>
          <w:tcPr>
            <w:tcW w:w="8153" w:type="dxa"/>
            <w:vAlign w:val="center"/>
          </w:tcPr>
          <w:p w14:paraId="4960DB03" w14:textId="77777777" w:rsidR="00F303FC" w:rsidRPr="00FB5A0D" w:rsidRDefault="00FB5A0D" w:rsidP="006D67D8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4960DBB1" wp14:editId="4960DB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160772" cy="147955"/>
                  <wp:effectExtent l="0" t="0" r="0" b="4445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5A0D">
              <w:rPr>
                <w:rFonts w:asciiTheme="minorHAnsi" w:eastAsiaTheme="minorEastAsia" w:hAnsiTheme="minorHAnsi" w:cstheme="minorBidi"/>
                <w:color w:val="FF0000"/>
                <w:sz w:val="22"/>
              </w:rPr>
              <w:t xml:space="preserve">     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∠BAD=∠ACD</m:t>
              </m:r>
            </m:oMath>
            <w:r w:rsidRPr="00FB5A0D">
              <w:rPr>
                <w:rFonts w:ascii="Arial" w:hAnsi="Arial" w:cs="Arial"/>
                <w:color w:val="FF0000"/>
                <w:sz w:val="22"/>
              </w:rPr>
              <w:t xml:space="preserve">                  (   </w:t>
            </w:r>
            <w:r w:rsidR="006D67D8">
              <w:rPr>
                <w:rFonts w:ascii="Arial" w:hAnsi="Arial" w:cs="Arial"/>
                <w:color w:val="FF0000"/>
                <w:sz w:val="22"/>
              </w:rPr>
              <w:t xml:space="preserve">both complementary to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∠ABD</m:t>
              </m:r>
            </m:oMath>
            <w:r w:rsidRPr="00FB5A0D">
              <w:rPr>
                <w:rFonts w:ascii="Arial" w:hAnsi="Arial" w:cs="Arial"/>
                <w:color w:val="FF0000"/>
                <w:sz w:val="22"/>
              </w:rPr>
              <w:t xml:space="preserve">  )</w:t>
            </w:r>
          </w:p>
        </w:tc>
      </w:tr>
      <w:tr w:rsidR="00F303FC" w:rsidRPr="001935D0" w14:paraId="4960DB06" w14:textId="77777777" w:rsidTr="00F303FC">
        <w:trPr>
          <w:trHeight w:val="510"/>
        </w:trPr>
        <w:tc>
          <w:tcPr>
            <w:tcW w:w="8153" w:type="dxa"/>
            <w:vAlign w:val="center"/>
          </w:tcPr>
          <w:p w14:paraId="4960DB05" w14:textId="77777777" w:rsidR="00F303FC" w:rsidRPr="00FB5A0D" w:rsidRDefault="00FB5A0D" w:rsidP="00FB5A0D">
            <w:pPr>
              <w:pStyle w:val="List2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4960DBB3" wp14:editId="4960DB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79375</wp:posOffset>
                  </wp:positionV>
                  <wp:extent cx="160772" cy="147955"/>
                  <wp:effectExtent l="0" t="0" r="0" b="4445"/>
                  <wp:wrapNone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 w:cstheme="minorHAnsi"/>
                  <w:color w:val="FF0000"/>
                  <w:sz w:val="22"/>
                </w:rPr>
                <m:t>∴</m:t>
              </m:r>
              <m:r>
                <w:rPr>
                  <w:rFonts w:ascii="Cambria Math" w:hAnsi="Cambria Math" w:cs="Arial"/>
                  <w:color w:val="FF0000"/>
                  <w:sz w:val="22"/>
                </w:rPr>
                <m:t>∆ABD</m:t>
              </m:r>
            </m:oMath>
            <w:r w:rsidRPr="00FB5A0D">
              <w:rPr>
                <w:rFonts w:ascii="Arial" w:hAnsi="Arial" w:cs="Arial"/>
                <w:color w:val="FF0000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 xml:space="preserve">||| </m:t>
              </m:r>
              <m:r>
                <w:rPr>
                  <w:rFonts w:ascii="Cambria Math" w:hAnsi="Cambria Math" w:cs="Arial"/>
                  <w:color w:val="FF0000"/>
                  <w:sz w:val="22"/>
                </w:rPr>
                <m:t>∆CAD</m:t>
              </m:r>
            </m:oMath>
            <w:r w:rsidRPr="00FB5A0D">
              <w:rPr>
                <w:rFonts w:asciiTheme="minorHAnsi" w:hAnsiTheme="minorHAnsi" w:cstheme="minorHAnsi"/>
                <w:color w:val="FF0000"/>
                <w:sz w:val="22"/>
              </w:rPr>
              <w:t xml:space="preserve"> </w:t>
            </w:r>
            <w:r w:rsidR="00F303FC" w:rsidRPr="00FB5A0D">
              <w:rPr>
                <w:rFonts w:asciiTheme="minorHAnsi" w:hAnsiTheme="minorHAnsi" w:cstheme="minorHAnsi"/>
                <w:color w:val="FF0000"/>
                <w:sz w:val="22"/>
              </w:rPr>
              <w:t xml:space="preserve">                                 (</w:t>
            </w:r>
            <w:r w:rsidRPr="00FB5A0D">
              <w:rPr>
                <w:rFonts w:asciiTheme="minorHAnsi" w:hAnsiTheme="minorHAnsi" w:cstheme="minorHAnsi"/>
                <w:color w:val="FF0000"/>
                <w:sz w:val="22"/>
              </w:rPr>
              <w:t xml:space="preserve"> AA</w:t>
            </w:r>
            <w:r w:rsidR="00F303FC" w:rsidRPr="00FB5A0D">
              <w:rPr>
                <w:rFonts w:asciiTheme="minorHAnsi" w:hAnsiTheme="minorHAnsi" w:cstheme="minorHAnsi"/>
                <w:color w:val="FF0000"/>
                <w:sz w:val="22"/>
              </w:rPr>
              <w:t xml:space="preserve"> )</w:t>
            </w:r>
          </w:p>
        </w:tc>
      </w:tr>
    </w:tbl>
    <w:p w14:paraId="4960DB07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08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09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0A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0B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0C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0D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0E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0F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10" w14:textId="77777777" w:rsidR="00F303FC" w:rsidRPr="007B1227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  <w:lang w:val="en-US"/>
        </w:rPr>
      </w:pPr>
    </w:p>
    <w:p w14:paraId="4960DB11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12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13" w14:textId="77777777"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14:paraId="4960DB14" w14:textId="77777777" w:rsidR="00D20F45" w:rsidRDefault="00D20F45" w:rsidP="00D20F45">
      <w:pPr>
        <w:pStyle w:val="NLLL2COL"/>
        <w:spacing w:before="0"/>
        <w:ind w:left="669" w:hanging="289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Hence find the value of </w:t>
      </w:r>
      <w:r w:rsidRPr="00D20F45">
        <w:rPr>
          <w:rStyle w:val="i-listitalic"/>
          <w:rFonts w:cs="Arial"/>
          <w:sz w:val="22"/>
          <w:szCs w:val="22"/>
        </w:rPr>
        <w:t>x.</w:t>
      </w:r>
    </w:p>
    <w:p w14:paraId="4960DB15" w14:textId="77777777" w:rsidR="00F303FC" w:rsidRPr="00D20F45" w:rsidRDefault="00F303FC" w:rsidP="00D20F45">
      <w:pPr>
        <w:pStyle w:val="NLLL2COL"/>
        <w:spacing w:before="0"/>
        <w:ind w:left="669" w:hanging="289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F303FC" w:rsidRPr="001935D0" w14:paraId="4960DB17" w14:textId="77777777" w:rsidTr="00C3242A">
        <w:trPr>
          <w:trHeight w:val="302"/>
        </w:trPr>
        <w:tc>
          <w:tcPr>
            <w:tcW w:w="8153" w:type="dxa"/>
          </w:tcPr>
          <w:p w14:paraId="4960DB16" w14:textId="77777777" w:rsidR="00F303FC" w:rsidRPr="00FB5A0D" w:rsidRDefault="00FB5A0D" w:rsidP="00C3242A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FB5A0D">
              <w:rPr>
                <w:rStyle w:val="i-listnumber"/>
                <w:color w:val="FF0000"/>
              </w:rPr>
              <w:object w:dxaOrig="1480" w:dyaOrig="540" w14:anchorId="4960DBB5">
                <v:shape id="_x0000_i1037" type="#_x0000_t75" style="width:73.65pt;height:27.15pt" o:ole="">
                  <v:imagedata r:id="rId58" o:title=""/>
                </v:shape>
                <o:OLEObject Type="Embed" ProgID="Equation.DSMT4" ShapeID="_x0000_i1037" DrawAspect="Content" ObjectID="_1518437238" r:id="rId59"/>
              </w:object>
            </w:r>
            <w:r w:rsidRPr="00FB5A0D">
              <w:rPr>
                <w:color w:val="FF0000"/>
              </w:rPr>
              <w:t xml:space="preserve"> (matching sides in similar triangles are in proportion)</w:t>
            </w:r>
          </w:p>
        </w:tc>
      </w:tr>
      <w:tr w:rsidR="00F303FC" w:rsidRPr="001935D0" w14:paraId="4960DB19" w14:textId="77777777" w:rsidTr="00C3242A">
        <w:trPr>
          <w:trHeight w:val="302"/>
        </w:trPr>
        <w:tc>
          <w:tcPr>
            <w:tcW w:w="8153" w:type="dxa"/>
          </w:tcPr>
          <w:p w14:paraId="4960DB18" w14:textId="77777777" w:rsidR="00F303FC" w:rsidRPr="00FB5A0D" w:rsidRDefault="00FB5A0D" w:rsidP="00C3242A">
            <w:pPr>
              <w:pStyle w:val="List2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36064" behindDoc="0" locked="0" layoutInCell="1" allowOverlap="1" wp14:anchorId="4960DBB6" wp14:editId="4960DBB7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33655</wp:posOffset>
                  </wp:positionV>
                  <wp:extent cx="160772" cy="147955"/>
                  <wp:effectExtent l="0" t="0" r="0" b="4445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960DBB8" wp14:editId="4960DB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772" cy="147955"/>
                  <wp:effectExtent l="0" t="0" r="0" b="4445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5A0D">
              <w:rPr>
                <w:color w:val="FF0000"/>
                <w:position w:val="-22"/>
              </w:rPr>
              <w:object w:dxaOrig="600" w:dyaOrig="540" w14:anchorId="4960DBBA">
                <v:shape id="_x0000_i1038" type="#_x0000_t75" style="width:29.9pt;height:27.15pt" o:ole="">
                  <v:imagedata r:id="rId60" o:title=""/>
                </v:shape>
                <o:OLEObject Type="Embed" ProgID="Equation.DSMT4" ShapeID="_x0000_i1038" DrawAspect="Content" ObjectID="_1518437239" r:id="rId61"/>
              </w:object>
            </w:r>
            <w:r w:rsidRPr="00FB5A0D">
              <w:rPr>
                <w:color w:val="FF0000"/>
              </w:rPr>
              <w:t xml:space="preserve"> </w:t>
            </w:r>
            <w:r w:rsidRPr="00FB5A0D">
              <w:rPr>
                <w:rStyle w:val="MinonMath"/>
                <w:color w:val="FF0000"/>
              </w:rPr>
              <w:sym w:font="Symbol" w:char="F05C"/>
            </w:r>
            <w:r w:rsidRPr="00FB5A0D">
              <w:rPr>
                <w:color w:val="FF0000"/>
              </w:rPr>
              <w:t xml:space="preserve"> </w:t>
            </w:r>
            <w:r w:rsidRPr="00FB5A0D">
              <w:rPr>
                <w:rStyle w:val="i-listitalic"/>
                <w:color w:val="FF0000"/>
              </w:rPr>
              <w:t>x</w:t>
            </w:r>
            <w:r w:rsidRPr="00FB5A0D">
              <w:rPr>
                <w:rStyle w:val="i-listsuperscript"/>
                <w:color w:val="FF0000"/>
              </w:rPr>
              <w:t>2</w:t>
            </w:r>
            <w:r w:rsidRPr="00FB5A0D">
              <w:rPr>
                <w:color w:val="FF0000"/>
              </w:rPr>
              <w:t xml:space="preserve"> </w:t>
            </w:r>
            <w:r w:rsidRPr="00FB5A0D">
              <w:rPr>
                <w:rStyle w:val="MinonMath"/>
                <w:color w:val="FF0000"/>
              </w:rPr>
              <w:t>=</w:t>
            </w:r>
            <w:r w:rsidRPr="00FB5A0D">
              <w:rPr>
                <w:color w:val="FF0000"/>
              </w:rPr>
              <w:t xml:space="preserve"> 36</w:t>
            </w:r>
          </w:p>
        </w:tc>
      </w:tr>
      <w:tr w:rsidR="00FB5A0D" w:rsidRPr="001935D0" w14:paraId="4960DB1B" w14:textId="77777777" w:rsidTr="00C3242A">
        <w:trPr>
          <w:trHeight w:val="302"/>
        </w:trPr>
        <w:tc>
          <w:tcPr>
            <w:tcW w:w="8153" w:type="dxa"/>
          </w:tcPr>
          <w:p w14:paraId="4960DB1A" w14:textId="77777777" w:rsidR="00FB5A0D" w:rsidRPr="00FB5A0D" w:rsidRDefault="007B1227" w:rsidP="00FB5A0D">
            <w:pPr>
              <w:pStyle w:val="List2"/>
              <w:rPr>
                <w:color w:val="FF0000"/>
                <w:position w:val="-22"/>
              </w:rPr>
            </w:pPr>
            <w:r>
              <w:rPr>
                <w:rFonts w:cs="Arial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4960DBBB" wp14:editId="4960DBBC">
                      <wp:simplePos x="0" y="0"/>
                      <wp:positionH relativeFrom="column">
                        <wp:posOffset>3042488</wp:posOffset>
                      </wp:positionH>
                      <wp:positionV relativeFrom="paragraph">
                        <wp:posOffset>17350</wp:posOffset>
                      </wp:positionV>
                      <wp:extent cx="360" cy="360"/>
                      <wp:effectExtent l="57150" t="57150" r="5715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540765" id="Ink 8" o:spid="_x0000_s1026" type="#_x0000_t75" style="position:absolute;margin-left:238.75pt;margin-top:.55pt;width:1.7pt;height: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">
                      <v:imagedata r:id="rId63" o:title=""/>
                    </v:shape>
                  </w:pict>
                </mc:Fallback>
              </mc:AlternateContent>
            </w:r>
            <w:r w:rsidR="00FB5A0D" w:rsidRPr="009A6A66"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4960DBBD" wp14:editId="4960DBB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772" cy="147955"/>
                  <wp:effectExtent l="0" t="0" r="0" b="4445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C900434665[1].WMF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2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5A0D" w:rsidRPr="00FB5A0D">
              <w:rPr>
                <w:rStyle w:val="MinonMath"/>
                <w:color w:val="FF0000"/>
              </w:rPr>
              <w:sym w:font="Symbol" w:char="F05C"/>
            </w:r>
            <w:r w:rsidR="00FB5A0D" w:rsidRPr="00FB5A0D">
              <w:rPr>
                <w:color w:val="FF0000"/>
              </w:rPr>
              <w:t xml:space="preserve"> </w:t>
            </w:r>
            <w:r w:rsidR="00FB5A0D" w:rsidRPr="00FB5A0D">
              <w:rPr>
                <w:rStyle w:val="i-listitalic"/>
                <w:color w:val="FF0000"/>
              </w:rPr>
              <w:t>x</w:t>
            </w:r>
            <w:r w:rsidR="00FB5A0D" w:rsidRPr="00FB5A0D">
              <w:rPr>
                <w:color w:val="FF0000"/>
              </w:rPr>
              <w:t xml:space="preserve"> </w:t>
            </w:r>
            <w:r w:rsidR="00FB5A0D" w:rsidRPr="00FB5A0D">
              <w:rPr>
                <w:rStyle w:val="MinonMath"/>
                <w:color w:val="FF0000"/>
              </w:rPr>
              <w:t>=</w:t>
            </w:r>
            <w:r w:rsidR="00FB5A0D" w:rsidRPr="00FB5A0D">
              <w:rPr>
                <w:color w:val="FF0000"/>
              </w:rPr>
              <w:t xml:space="preserve"> 6 (</w:t>
            </w:r>
            <w:r w:rsidR="00FB5A0D" w:rsidRPr="00FB5A0D">
              <w:rPr>
                <w:rStyle w:val="i-listitalic"/>
                <w:color w:val="FF0000"/>
              </w:rPr>
              <w:t>x</w:t>
            </w:r>
            <w:r w:rsidR="00FB5A0D" w:rsidRPr="00FB5A0D">
              <w:rPr>
                <w:color w:val="FF0000"/>
              </w:rPr>
              <w:t xml:space="preserve"> </w:t>
            </w:r>
            <w:r w:rsidR="00FB5A0D" w:rsidRPr="00FB5A0D">
              <w:rPr>
                <w:rFonts w:ascii="MathematicalPiLTStd-1" w:hAnsi="MathematicalPiLTStd-1" w:cs="MathematicalPiLTStd-1"/>
                <w:color w:val="FF0000"/>
              </w:rPr>
              <w:t>&gt;</w:t>
            </w:r>
            <w:r w:rsidR="00FB5A0D" w:rsidRPr="00FB5A0D">
              <w:rPr>
                <w:color w:val="FF0000"/>
              </w:rPr>
              <w:t xml:space="preserve"> 0)</w:t>
            </w:r>
          </w:p>
        </w:tc>
      </w:tr>
    </w:tbl>
    <w:p w14:paraId="4960DB1C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1D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1E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1F" w14:textId="77777777" w:rsidR="00FB5A0D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14:paraId="4960DB20" w14:textId="77777777" w:rsidR="00FB5A0D" w:rsidRDefault="00FB5A0D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B21" w14:textId="77777777"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[6 marks]</w:t>
      </w:r>
    </w:p>
    <w:p w14:paraId="4960DB22" w14:textId="77777777" w:rsidR="00D20F45" w:rsidRPr="00CC2D90" w:rsidRDefault="00D20F45" w:rsidP="005D19B8">
      <w:pPr>
        <w:pStyle w:val="H2"/>
        <w:spacing w:before="0" w:after="0"/>
        <w:jc w:val="center"/>
        <w:rPr>
          <w:rStyle w:val="i-listnumber"/>
          <w:rFonts w:ascii="Arial" w:hAnsi="Arial"/>
          <w:b/>
          <w:color w:val="007FC7"/>
          <w:sz w:val="22"/>
          <w:szCs w:val="22"/>
        </w:rPr>
      </w:pPr>
      <w:r w:rsidRPr="00D20F45">
        <w:rPr>
          <w:rFonts w:ascii="Arial" w:hAnsi="Arial"/>
          <w:sz w:val="22"/>
          <w:szCs w:val="22"/>
        </w:rPr>
        <w:br w:type="page"/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960DBBF" wp14:editId="4960DBC0">
                <wp:simplePos x="0" y="0"/>
                <wp:positionH relativeFrom="column">
                  <wp:posOffset>2473821</wp:posOffset>
                </wp:positionH>
                <wp:positionV relativeFrom="paragraph">
                  <wp:posOffset>1655122</wp:posOffset>
                </wp:positionV>
                <wp:extent cx="792000" cy="113760"/>
                <wp:effectExtent l="38100" t="57150" r="0" b="5778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20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0E37" id="Ink 249" o:spid="_x0000_s1026" type="#_x0000_t75" style="position:absolute;margin-left:193.65pt;margin-top:129.2pt;width:64.1pt;height:1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">
                <v:imagedata r:id="rId65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960DBC1" wp14:editId="4960DBC2">
                <wp:simplePos x="0" y="0"/>
                <wp:positionH relativeFrom="column">
                  <wp:posOffset>4412061</wp:posOffset>
                </wp:positionH>
                <wp:positionV relativeFrom="paragraph">
                  <wp:posOffset>1637482</wp:posOffset>
                </wp:positionV>
                <wp:extent cx="134280" cy="160200"/>
                <wp:effectExtent l="38100" t="57150" r="18415" b="4953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42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CA1F6" id="Ink 248" o:spid="_x0000_s1026" type="#_x0000_t75" style="position:absolute;margin-left:347.2pt;margin-top:128.15pt;width:11.9pt;height:13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">
                <v:imagedata r:id="rId67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960DBC3" wp14:editId="4960DBC4">
                <wp:simplePos x="0" y="0"/>
                <wp:positionH relativeFrom="column">
                  <wp:posOffset>4021461</wp:posOffset>
                </wp:positionH>
                <wp:positionV relativeFrom="paragraph">
                  <wp:posOffset>1696522</wp:posOffset>
                </wp:positionV>
                <wp:extent cx="478080" cy="24120"/>
                <wp:effectExtent l="38100" t="38100" r="17780" b="527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8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0315D" id="Ink 247" o:spid="_x0000_s1026" type="#_x0000_t75" style="position:absolute;margin-left:316.4pt;margin-top:132.6pt;width:38.15pt;height:3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">
                <v:imagedata r:id="rId69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960DBC5" wp14:editId="4960DBC6">
                <wp:simplePos x="0" y="0"/>
                <wp:positionH relativeFrom="column">
                  <wp:posOffset>3749661</wp:posOffset>
                </wp:positionH>
                <wp:positionV relativeFrom="paragraph">
                  <wp:posOffset>1589602</wp:posOffset>
                </wp:positionV>
                <wp:extent cx="76320" cy="193320"/>
                <wp:effectExtent l="19050" t="38100" r="38100" b="546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32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0A017" id="Ink 246" o:spid="_x0000_s1026" type="#_x0000_t75" style="position:absolute;margin-left:294.8pt;margin-top:124.6pt;width:7.35pt;height:1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">
                <v:imagedata r:id="rId71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960DBC7" wp14:editId="4960DBC8">
                <wp:simplePos x="0" y="0"/>
                <wp:positionH relativeFrom="column">
                  <wp:posOffset>3654261</wp:posOffset>
                </wp:positionH>
                <wp:positionV relativeFrom="paragraph">
                  <wp:posOffset>1694722</wp:posOffset>
                </wp:positionV>
                <wp:extent cx="13680" cy="76320"/>
                <wp:effectExtent l="38100" t="38100" r="43815" b="3810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6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D1B7C" id="Ink 245" o:spid="_x0000_s1026" type="#_x0000_t75" style="position:absolute;margin-left:286.85pt;margin-top:133.2pt;width:2.2pt;height: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">
                <v:imagedata r:id="rId73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960DBC9" wp14:editId="4960DBCA">
                <wp:simplePos x="0" y="0"/>
                <wp:positionH relativeFrom="column">
                  <wp:posOffset>3608181</wp:posOffset>
                </wp:positionH>
                <wp:positionV relativeFrom="paragraph">
                  <wp:posOffset>1710562</wp:posOffset>
                </wp:positionV>
                <wp:extent cx="72000" cy="23400"/>
                <wp:effectExtent l="38100" t="38100" r="42545" b="5334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0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02692" id="Ink 244" o:spid="_x0000_s1026" type="#_x0000_t75" style="position:absolute;margin-left:283.5pt;margin-top:134.5pt;width:6.7pt;height:3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">
                <v:imagedata r:id="rId75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960DBCB" wp14:editId="4960DBCC">
                <wp:simplePos x="0" y="0"/>
                <wp:positionH relativeFrom="column">
                  <wp:posOffset>3470301</wp:posOffset>
                </wp:positionH>
                <wp:positionV relativeFrom="paragraph">
                  <wp:posOffset>1673842</wp:posOffset>
                </wp:positionV>
                <wp:extent cx="81720" cy="87480"/>
                <wp:effectExtent l="38100" t="57150" r="52070" b="4635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17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42466" id="Ink 243" o:spid="_x0000_s1026" type="#_x0000_t75" style="position:absolute;margin-left:272.4pt;margin-top:131.1pt;width:7.55pt;height: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">
                <v:imagedata r:id="rId77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960DBCD" wp14:editId="4960DBCE">
                <wp:simplePos x="0" y="0"/>
                <wp:positionH relativeFrom="column">
                  <wp:posOffset>3348261</wp:posOffset>
                </wp:positionH>
                <wp:positionV relativeFrom="paragraph">
                  <wp:posOffset>1567282</wp:posOffset>
                </wp:positionV>
                <wp:extent cx="74880" cy="193320"/>
                <wp:effectExtent l="38100" t="57150" r="59055" b="5461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48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C07F" id="Ink 242" o:spid="_x0000_s1026" type="#_x0000_t75" style="position:absolute;margin-left:262.9pt;margin-top:122.65pt;width:7.45pt;height:16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">
                <v:imagedata r:id="rId79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960DBCF" wp14:editId="4960DBD0">
                <wp:simplePos x="0" y="0"/>
                <wp:positionH relativeFrom="column">
                  <wp:posOffset>5965101</wp:posOffset>
                </wp:positionH>
                <wp:positionV relativeFrom="paragraph">
                  <wp:posOffset>2013322</wp:posOffset>
                </wp:positionV>
                <wp:extent cx="360" cy="360"/>
                <wp:effectExtent l="57150" t="57150" r="57150" b="571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4FEB" id="Ink 241" o:spid="_x0000_s1026" type="#_x0000_t75" style="position:absolute;margin-left:468.9pt;margin-top:157.75pt;width:1.7pt;height: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">
                <v:imagedata r:id="rId81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960DBD1" wp14:editId="4960DBD2">
                <wp:simplePos x="0" y="0"/>
                <wp:positionH relativeFrom="column">
                  <wp:posOffset>4209021</wp:posOffset>
                </wp:positionH>
                <wp:positionV relativeFrom="paragraph">
                  <wp:posOffset>1082722</wp:posOffset>
                </wp:positionV>
                <wp:extent cx="105120" cy="78120"/>
                <wp:effectExtent l="38100" t="19050" r="47625" b="5524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51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48E27" id="Ink 240" o:spid="_x0000_s1026" type="#_x0000_t75" style="position:absolute;margin-left:330.75pt;margin-top:84.65pt;width:9.2pt;height: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">
                <v:imagedata r:id="rId83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960DBD3" wp14:editId="4960DBD4">
                <wp:simplePos x="0" y="0"/>
                <wp:positionH relativeFrom="column">
                  <wp:posOffset>4633461</wp:posOffset>
                </wp:positionH>
                <wp:positionV relativeFrom="paragraph">
                  <wp:posOffset>739642</wp:posOffset>
                </wp:positionV>
                <wp:extent cx="123120" cy="122400"/>
                <wp:effectExtent l="57150" t="57150" r="10795" b="495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31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A24D" id="Ink 239" o:spid="_x0000_s1026" type="#_x0000_t75" style="position:absolute;margin-left:363.95pt;margin-top:57.4pt;width:10.85pt;height:11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">
                <v:imagedata r:id="rId85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960DBD5" wp14:editId="4960DBD6">
                <wp:simplePos x="0" y="0"/>
                <wp:positionH relativeFrom="column">
                  <wp:posOffset>4488741</wp:posOffset>
                </wp:positionH>
                <wp:positionV relativeFrom="paragraph">
                  <wp:posOffset>1102522</wp:posOffset>
                </wp:positionV>
                <wp:extent cx="16920" cy="73080"/>
                <wp:effectExtent l="38100" t="38100" r="40640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9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4F6A" id="Ink 238" o:spid="_x0000_s1026" type="#_x0000_t75" style="position:absolute;margin-left:353.05pt;margin-top:86.45pt;width:1.95pt;height:6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">
                <v:imagedata r:id="rId87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960DBD7" wp14:editId="4960DBD8">
                <wp:simplePos x="0" y="0"/>
                <wp:positionH relativeFrom="column">
                  <wp:posOffset>4474341</wp:posOffset>
                </wp:positionH>
                <wp:positionV relativeFrom="paragraph">
                  <wp:posOffset>902002</wp:posOffset>
                </wp:positionV>
                <wp:extent cx="5040" cy="101160"/>
                <wp:effectExtent l="38100" t="38100" r="52705" b="323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2D03B" id="Ink 237" o:spid="_x0000_s1026" type="#_x0000_t75" style="position:absolute;margin-left:351.6pt;margin-top:70.5pt;width:1.55pt;height: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">
                <v:imagedata r:id="rId89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960DBD9" wp14:editId="4960DBDA">
                <wp:simplePos x="0" y="0"/>
                <wp:positionH relativeFrom="column">
                  <wp:posOffset>4456341</wp:posOffset>
                </wp:positionH>
                <wp:positionV relativeFrom="paragraph">
                  <wp:posOffset>702562</wp:posOffset>
                </wp:positionV>
                <wp:extent cx="24480" cy="78840"/>
                <wp:effectExtent l="38100" t="38100" r="33020" b="3556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4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ABEB" id="Ink 236" o:spid="_x0000_s1026" type="#_x0000_t75" style="position:absolute;margin-left:350.7pt;margin-top:55.1pt;width:2.35pt;height: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">
                <v:imagedata r:id="rId91" o:title=""/>
              </v:shape>
            </w:pict>
          </mc:Fallback>
        </mc:AlternateContent>
      </w:r>
      <w:r w:rsidR="0000775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960DBDB" wp14:editId="4960DBDC">
                <wp:simplePos x="0" y="0"/>
                <wp:positionH relativeFrom="column">
                  <wp:posOffset>4462461</wp:posOffset>
                </wp:positionH>
                <wp:positionV relativeFrom="paragraph">
                  <wp:posOffset>449842</wp:posOffset>
                </wp:positionV>
                <wp:extent cx="4320" cy="97920"/>
                <wp:effectExtent l="38100" t="38100" r="34290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CEB4D" id="Ink 5" o:spid="_x0000_s1026" type="#_x0000_t75" style="position:absolute;margin-left:350.85pt;margin-top:35.05pt;width:1.4pt;height:8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">
                <v:imagedata r:id="rId93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60DBDD" wp14:editId="4960DBDE">
                <wp:simplePos x="0" y="0"/>
                <wp:positionH relativeFrom="column">
                  <wp:posOffset>2945633</wp:posOffset>
                </wp:positionH>
                <wp:positionV relativeFrom="paragraph">
                  <wp:posOffset>1255326</wp:posOffset>
                </wp:positionV>
                <wp:extent cx="92160" cy="91440"/>
                <wp:effectExtent l="57150" t="57150" r="60325" b="419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21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C92A" id="Ink 235" o:spid="_x0000_s1026" type="#_x0000_t75" style="position:absolute;margin-left:230.55pt;margin-top:98pt;width:9.45pt;height: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">
                <v:imagedata r:id="rId95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960DBDF" wp14:editId="4960DBE0">
                <wp:simplePos x="0" y="0"/>
                <wp:positionH relativeFrom="column">
                  <wp:posOffset>2975513</wp:posOffset>
                </wp:positionH>
                <wp:positionV relativeFrom="paragraph">
                  <wp:posOffset>1301406</wp:posOffset>
                </wp:positionV>
                <wp:extent cx="301680" cy="13320"/>
                <wp:effectExtent l="57150" t="38100" r="60325" b="635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01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F5C86" id="Ink 234" o:spid="_x0000_s1026" type="#_x0000_t75" style="position:absolute;margin-left:233.25pt;margin-top:101.35pt;width:25.9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">
                <v:imagedata r:id="rId97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60DBE1" wp14:editId="4960DBE2">
                <wp:simplePos x="0" y="0"/>
                <wp:positionH relativeFrom="column">
                  <wp:posOffset>3853913</wp:posOffset>
                </wp:positionH>
                <wp:positionV relativeFrom="paragraph">
                  <wp:posOffset>1232286</wp:posOffset>
                </wp:positionV>
                <wp:extent cx="61920" cy="89280"/>
                <wp:effectExtent l="38100" t="57150" r="52705" b="444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9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F4E6B" id="Ink 233" o:spid="_x0000_s1026" type="#_x0000_t75" style="position:absolute;margin-left:302.55pt;margin-top:96.4pt;width:7.05pt;height:7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">
                <v:imagedata r:id="rId99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960DBE3" wp14:editId="4960DBE4">
                <wp:simplePos x="0" y="0"/>
                <wp:positionH relativeFrom="column">
                  <wp:posOffset>3487073</wp:posOffset>
                </wp:positionH>
                <wp:positionV relativeFrom="paragraph">
                  <wp:posOffset>1267566</wp:posOffset>
                </wp:positionV>
                <wp:extent cx="389160" cy="12240"/>
                <wp:effectExtent l="38100" t="38100" r="49530" b="6413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891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2C3FB" id="Ink 232" o:spid="_x0000_s1026" type="#_x0000_t75" style="position:absolute;margin-left:273.55pt;margin-top:98.85pt;width:32.05pt;height: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">
                <v:imagedata r:id="rId101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960DBE5" wp14:editId="4960DBE6">
                <wp:simplePos x="0" y="0"/>
                <wp:positionH relativeFrom="column">
                  <wp:posOffset>3372593</wp:posOffset>
                </wp:positionH>
                <wp:positionV relativeFrom="paragraph">
                  <wp:posOffset>1232286</wp:posOffset>
                </wp:positionV>
                <wp:extent cx="58680" cy="142560"/>
                <wp:effectExtent l="38100" t="38100" r="55880" b="4826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6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7EEE" id="Ink 231" o:spid="_x0000_s1026" type="#_x0000_t75" style="position:absolute;margin-left:264.4pt;margin-top:96.35pt;width:6.9pt;height:13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">
                <v:imagedata r:id="rId103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960DBE7" wp14:editId="4960DBE8">
                <wp:simplePos x="0" y="0"/>
                <wp:positionH relativeFrom="column">
                  <wp:posOffset>2459273</wp:posOffset>
                </wp:positionH>
                <wp:positionV relativeFrom="paragraph">
                  <wp:posOffset>1095846</wp:posOffset>
                </wp:positionV>
                <wp:extent cx="50400" cy="68040"/>
                <wp:effectExtent l="57150" t="38100" r="45085" b="4635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97B5B" id="Ink 229" o:spid="_x0000_s1026" type="#_x0000_t75" style="position:absolute;margin-left:192.3pt;margin-top:85.3pt;width:5.8pt;height:7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">
                <v:imagedata r:id="rId105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960DBE9" wp14:editId="4960DBEA">
                <wp:simplePos x="0" y="0"/>
                <wp:positionH relativeFrom="column">
                  <wp:posOffset>2478353</wp:posOffset>
                </wp:positionH>
                <wp:positionV relativeFrom="paragraph">
                  <wp:posOffset>1122486</wp:posOffset>
                </wp:positionV>
                <wp:extent cx="93240" cy="4320"/>
                <wp:effectExtent l="38100" t="57150" r="59690" b="5334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52F7" id="Ink 228" o:spid="_x0000_s1026" type="#_x0000_t75" style="position:absolute;margin-left:194.15pt;margin-top:87.05pt;width:9.4pt;height: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">
                <v:imagedata r:id="rId107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960DBEB" wp14:editId="4960DBEC">
                <wp:simplePos x="0" y="0"/>
                <wp:positionH relativeFrom="column">
                  <wp:posOffset>2826833</wp:posOffset>
                </wp:positionH>
                <wp:positionV relativeFrom="paragraph">
                  <wp:posOffset>1081086</wp:posOffset>
                </wp:positionV>
                <wp:extent cx="39960" cy="58320"/>
                <wp:effectExtent l="57150" t="38100" r="36830" b="3746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9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96209" id="Ink 227" o:spid="_x0000_s1026" type="#_x0000_t75" style="position:absolute;margin-left:221.9pt;margin-top:84.65pt;width:4.75pt;height:5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">
                <v:imagedata r:id="rId109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960DBED" wp14:editId="4960DBEE">
                <wp:simplePos x="0" y="0"/>
                <wp:positionH relativeFrom="column">
                  <wp:posOffset>2729633</wp:posOffset>
                </wp:positionH>
                <wp:positionV relativeFrom="paragraph">
                  <wp:posOffset>1113126</wp:posOffset>
                </wp:positionV>
                <wp:extent cx="136800" cy="13680"/>
                <wp:effectExtent l="38100" t="38100" r="53975" b="6286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6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CE4D3" id="Ink 226" o:spid="_x0000_s1026" type="#_x0000_t75" style="position:absolute;margin-left:213.85pt;margin-top:86.9pt;width:12.1pt;height: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">
                <v:imagedata r:id="rId111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960DBEF" wp14:editId="4960DBF0">
                <wp:simplePos x="0" y="0"/>
                <wp:positionH relativeFrom="column">
                  <wp:posOffset>2926913</wp:posOffset>
                </wp:positionH>
                <wp:positionV relativeFrom="paragraph">
                  <wp:posOffset>1080726</wp:posOffset>
                </wp:positionV>
                <wp:extent cx="74520" cy="70200"/>
                <wp:effectExtent l="38100" t="19050" r="40005" b="635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45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428B" id="Ink 225" o:spid="_x0000_s1026" type="#_x0000_t75" style="position:absolute;margin-left:229.5pt;margin-top:84.6pt;width:7pt;height: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">
                <v:imagedata r:id="rId113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960DBF1" wp14:editId="4960DBF2">
                <wp:simplePos x="0" y="0"/>
                <wp:positionH relativeFrom="column">
                  <wp:posOffset>2949593</wp:posOffset>
                </wp:positionH>
                <wp:positionV relativeFrom="paragraph">
                  <wp:posOffset>880566</wp:posOffset>
                </wp:positionV>
                <wp:extent cx="5040" cy="227880"/>
                <wp:effectExtent l="57150" t="38100" r="52705" b="3937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0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5AA3" id="Ink 224" o:spid="_x0000_s1026" type="#_x0000_t75" style="position:absolute;margin-left:231pt;margin-top:68.8pt;width:2.9pt;height:1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">
                <v:imagedata r:id="rId115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960DBF3" wp14:editId="4960DBF4">
                <wp:simplePos x="0" y="0"/>
                <wp:positionH relativeFrom="column">
                  <wp:posOffset>2924033</wp:posOffset>
                </wp:positionH>
                <wp:positionV relativeFrom="paragraph">
                  <wp:posOffset>425526</wp:posOffset>
                </wp:positionV>
                <wp:extent cx="81720" cy="78480"/>
                <wp:effectExtent l="57150" t="57150" r="5207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17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9A8C" id="Ink 14" o:spid="_x0000_s1026" type="#_x0000_t75" style="position:absolute;margin-left:229.15pt;margin-top:32.2pt;width:7.8pt;height: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">
                <v:imagedata r:id="rId117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960DBF5" wp14:editId="4960DBF6">
                <wp:simplePos x="0" y="0"/>
                <wp:positionH relativeFrom="column">
                  <wp:posOffset>2964353</wp:posOffset>
                </wp:positionH>
                <wp:positionV relativeFrom="paragraph">
                  <wp:posOffset>447846</wp:posOffset>
                </wp:positionV>
                <wp:extent cx="11160" cy="204120"/>
                <wp:effectExtent l="38100" t="38100" r="65405" b="628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1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FC52" id="Ink 13" o:spid="_x0000_s1026" type="#_x0000_t75" style="position:absolute;margin-left:232.4pt;margin-top:34.55pt;width:3.1pt;height:1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">
                <v:imagedata r:id="rId119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960DBF7" wp14:editId="4960DBF8">
                <wp:simplePos x="0" y="0"/>
                <wp:positionH relativeFrom="column">
                  <wp:posOffset>2920433</wp:posOffset>
                </wp:positionH>
                <wp:positionV relativeFrom="paragraph">
                  <wp:posOffset>703446</wp:posOffset>
                </wp:positionV>
                <wp:extent cx="79200" cy="120960"/>
                <wp:effectExtent l="57150" t="38100" r="54610" b="698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92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F9488" id="Ink 12" o:spid="_x0000_s1026" type="#_x0000_t75" style="position:absolute;margin-left:228.6pt;margin-top:54.2pt;width:7.8pt;height:11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">
                <v:imagedata r:id="rId121" o:title=""/>
              </v:shape>
            </w:pict>
          </mc:Fallback>
        </mc:AlternateContent>
      </w:r>
      <w:r w:rsidR="007B1227">
        <w:rPr>
          <w:rFonts w:ascii="Arial" w:hAnsi="Arial"/>
          <w:b w:val="0"/>
          <w:noProof/>
          <w:sz w:val="22"/>
          <w:szCs w:val="22"/>
          <w:lang w:eastAsia="en-AU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960DBF9" wp14:editId="4960DBFA">
                <wp:simplePos x="0" y="0"/>
                <wp:positionH relativeFrom="column">
                  <wp:posOffset>2596793</wp:posOffset>
                </wp:positionH>
                <wp:positionV relativeFrom="paragraph">
                  <wp:posOffset>1058046</wp:posOffset>
                </wp:positionV>
                <wp:extent cx="115920" cy="93960"/>
                <wp:effectExtent l="38100" t="38100" r="36830" b="590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5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CE8D" id="Ink 11" o:spid="_x0000_s1026" type="#_x0000_t75" style="position:absolute;margin-left:203.1pt;margin-top:81.95pt;width:10.7pt;height:1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">
                <v:imagedata r:id="rId123" o:title=""/>
              </v:shape>
            </w:pict>
          </mc:Fallback>
        </mc:AlternateContent>
      </w:r>
      <w:r w:rsidRPr="00D20F45">
        <w:rPr>
          <w:rFonts w:ascii="Arial" w:hAnsi="Arial"/>
          <w:b w:val="0"/>
          <w:noProof/>
          <w:sz w:val="22"/>
          <w:szCs w:val="22"/>
          <w:lang w:eastAsia="en-AU"/>
        </w:rPr>
        <w:drawing>
          <wp:inline distT="0" distB="0" distL="0" distR="0" wp14:anchorId="4960DBFB" wp14:editId="4960DBFC">
            <wp:extent cx="2867025" cy="2177214"/>
            <wp:effectExtent l="0" t="0" r="0" b="0"/>
            <wp:docPr id="3" name="Picture 3" descr="Description: MATHS11TT20071_UN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MATHS11TT20071_UN06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51" cy="21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B23" w14:textId="77777777" w:rsidR="00D20F45" w:rsidRDefault="00CC2D90" w:rsidP="00CC2D90">
      <w:pPr>
        <w:pStyle w:val="NLLL2COL"/>
        <w:ind w:left="403" w:hanging="403"/>
        <w:rPr>
          <w:rFonts w:ascii="Arial" w:hAnsi="Arial" w:cs="Arial"/>
          <w:sz w:val="22"/>
          <w:szCs w:val="22"/>
        </w:rPr>
      </w:pPr>
      <w:r w:rsidRPr="00CC2D90">
        <w:rPr>
          <w:rFonts w:ascii="Arial" w:hAnsi="Arial" w:cs="Arial"/>
          <w:b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   </w:t>
      </w:r>
      <w:r w:rsidR="00D20F45" w:rsidRPr="00D20F45">
        <w:rPr>
          <w:rFonts w:ascii="Arial" w:hAnsi="Arial" w:cs="Arial"/>
          <w:sz w:val="22"/>
          <w:szCs w:val="22"/>
        </w:rPr>
        <w:t xml:space="preserve">Consider the diagram with coordinates </w:t>
      </w:r>
      <w:r w:rsidR="00D20F45" w:rsidRPr="006C360D">
        <w:rPr>
          <w:rFonts w:ascii="Arial" w:hAnsi="Arial" w:cs="Arial"/>
          <w:sz w:val="22"/>
          <w:szCs w:val="22"/>
        </w:rPr>
        <w:t>(</w:t>
      </w:r>
      <w:r w:rsidR="00D20F45" w:rsidRPr="006C360D">
        <w:rPr>
          <w:rStyle w:val="MinonMath"/>
          <w:rFonts w:ascii="Arial" w:hAnsi="Arial" w:cs="Arial"/>
          <w:sz w:val="22"/>
          <w:szCs w:val="22"/>
        </w:rPr>
        <w:t>−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a</w:t>
      </w:r>
      <w:r w:rsidR="00D20F45" w:rsidRPr="006C360D">
        <w:rPr>
          <w:rFonts w:ascii="Arial" w:hAnsi="Arial" w:cs="Arial"/>
          <w:sz w:val="22"/>
          <w:szCs w:val="22"/>
        </w:rPr>
        <w:t>, 0), (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b</w:t>
      </w:r>
      <w:r w:rsidR="00D20F45" w:rsidRPr="006C360D">
        <w:rPr>
          <w:rFonts w:ascii="Arial" w:hAnsi="Arial" w:cs="Arial"/>
          <w:sz w:val="22"/>
          <w:szCs w:val="22"/>
        </w:rPr>
        <w:t xml:space="preserve">, 0), (0,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c</w:t>
      </w:r>
      <w:r w:rsidR="00D20F45" w:rsidRPr="006C360D">
        <w:rPr>
          <w:rFonts w:ascii="Arial" w:hAnsi="Arial" w:cs="Arial"/>
          <w:sz w:val="22"/>
          <w:szCs w:val="22"/>
        </w:rPr>
        <w:t>), (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b</w:t>
      </w:r>
      <w:r w:rsidR="00D20F45" w:rsidRPr="006C360D">
        <w:rPr>
          <w:rFonts w:ascii="Arial" w:hAnsi="Arial" w:cs="Arial"/>
          <w:sz w:val="22"/>
          <w:szCs w:val="22"/>
        </w:rPr>
        <w:t xml:space="preserve"> </w:t>
      </w:r>
      <w:r w:rsidR="00D20F45" w:rsidRPr="006C360D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6C360D">
        <w:rPr>
          <w:rFonts w:ascii="Arial" w:hAnsi="Arial" w:cs="Arial"/>
          <w:sz w:val="22"/>
          <w:szCs w:val="22"/>
        </w:rPr>
        <w:t xml:space="preserve">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a</w:t>
      </w:r>
      <w:r w:rsidR="00D20F45" w:rsidRPr="006C360D">
        <w:rPr>
          <w:rFonts w:ascii="Arial" w:hAnsi="Arial" w:cs="Arial"/>
          <w:b/>
          <w:sz w:val="22"/>
          <w:szCs w:val="22"/>
        </w:rPr>
        <w:t xml:space="preserve">,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c</w:t>
      </w:r>
      <w:r w:rsidR="00D20F45" w:rsidRPr="00D20F45">
        <w:rPr>
          <w:rFonts w:ascii="Arial" w:hAnsi="Arial" w:cs="Arial"/>
          <w:sz w:val="22"/>
          <w:szCs w:val="22"/>
        </w:rPr>
        <w:t>)</w:t>
      </w:r>
      <w:r w:rsidR="00D20F45" w:rsidRPr="00D20F45">
        <w:rPr>
          <w:rStyle w:val="i-listitalic"/>
          <w:rFonts w:cs="Arial"/>
          <w:sz w:val="22"/>
          <w:szCs w:val="22"/>
        </w:rPr>
        <w:t xml:space="preserve"> </w:t>
      </w:r>
      <w:r w:rsidR="00D20F45" w:rsidRPr="00D20F45">
        <w:rPr>
          <w:rFonts w:ascii="Arial" w:hAnsi="Arial" w:cs="Arial"/>
          <w:sz w:val="22"/>
          <w:szCs w:val="22"/>
        </w:rPr>
        <w:t xml:space="preserve">representing the points </w:t>
      </w:r>
      <w:r>
        <w:rPr>
          <w:rFonts w:ascii="Arial" w:hAnsi="Arial" w:cs="Arial"/>
          <w:sz w:val="22"/>
          <w:szCs w:val="22"/>
        </w:rPr>
        <w:t xml:space="preserve">   </w:t>
      </w:r>
      <w:r w:rsidR="00D20F45" w:rsidRPr="00D20F45">
        <w:rPr>
          <w:rStyle w:val="i-listitalic"/>
          <w:rFonts w:cs="Arial"/>
          <w:sz w:val="22"/>
          <w:szCs w:val="22"/>
        </w:rPr>
        <w:t xml:space="preserve">A, B, C, D </w:t>
      </w:r>
      <w:r w:rsidR="00D20F45" w:rsidRPr="00D20F45">
        <w:rPr>
          <w:rFonts w:ascii="Arial" w:hAnsi="Arial" w:cs="Arial"/>
          <w:sz w:val="22"/>
          <w:szCs w:val="22"/>
        </w:rPr>
        <w:t xml:space="preserve">respectively, such that </w:t>
      </w:r>
      <w:r w:rsidR="00D20F45" w:rsidRPr="00D20F45">
        <w:rPr>
          <w:rStyle w:val="i-listitalic"/>
          <w:rFonts w:cs="Arial"/>
          <w:sz w:val="22"/>
          <w:szCs w:val="22"/>
        </w:rPr>
        <w:t xml:space="preserve">ABDC </w:t>
      </w:r>
      <w:r w:rsidR="00D20F45" w:rsidRPr="00D20F45">
        <w:rPr>
          <w:rFonts w:ascii="Arial" w:hAnsi="Arial" w:cs="Arial"/>
          <w:sz w:val="22"/>
          <w:szCs w:val="22"/>
        </w:rPr>
        <w:t>is a parallelogram.</w:t>
      </w:r>
    </w:p>
    <w:p w14:paraId="4960DB24" w14:textId="77777777" w:rsidR="006C360D" w:rsidRPr="00D20F45" w:rsidRDefault="006C360D" w:rsidP="00D20F45">
      <w:pPr>
        <w:pStyle w:val="NLLL2COL"/>
        <w:ind w:left="380" w:firstLine="0"/>
        <w:rPr>
          <w:rFonts w:ascii="Arial" w:hAnsi="Arial" w:cs="Arial"/>
          <w:sz w:val="22"/>
          <w:szCs w:val="22"/>
        </w:rPr>
      </w:pPr>
    </w:p>
    <w:p w14:paraId="4960DB25" w14:textId="77777777" w:rsidR="006C360D" w:rsidRDefault="00D20F45" w:rsidP="00D20F45">
      <w:pPr>
        <w:pStyle w:val="NLLL2COL"/>
        <w:rPr>
          <w:rStyle w:val="i-listnumber"/>
          <w:rFonts w:ascii="Arial" w:hAnsi="Arial" w:cs="Arial"/>
          <w:b w:val="0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="006C360D">
        <w:rPr>
          <w:rStyle w:val="i-listnumber"/>
          <w:rFonts w:ascii="Arial" w:hAnsi="Arial" w:cs="Arial"/>
          <w:b w:val="0"/>
          <w:sz w:val="22"/>
          <w:szCs w:val="22"/>
        </w:rPr>
        <w:t xml:space="preserve">Determine the length of each of the following in terms of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a,b</m:t>
        </m:r>
      </m:oMath>
      <w:r w:rsidR="006C360D">
        <w:rPr>
          <w:rStyle w:val="i-listnumber"/>
          <w:rFonts w:ascii="Arial" w:hAnsi="Arial" w:cs="Arial"/>
          <w:b w:val="0"/>
          <w:sz w:val="22"/>
          <w:szCs w:val="22"/>
        </w:rPr>
        <w:t xml:space="preserve"> and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c</m:t>
        </m:r>
      </m:oMath>
      <w:r w:rsidR="006C360D">
        <w:rPr>
          <w:rStyle w:val="i-listnumber"/>
          <w:rFonts w:ascii="Arial" w:hAnsi="Arial" w:cs="Arial"/>
          <w:b w:val="0"/>
          <w:sz w:val="22"/>
          <w:szCs w:val="22"/>
        </w:rPr>
        <w:t>.</w:t>
      </w:r>
    </w:p>
    <w:p w14:paraId="4960DB26" w14:textId="77777777" w:rsidR="006C360D" w:rsidRPr="006C360D" w:rsidRDefault="006C360D" w:rsidP="00D20F45">
      <w:pPr>
        <w:pStyle w:val="NLLL2COL"/>
        <w:rPr>
          <w:rStyle w:val="i-listnumber"/>
          <w:rFonts w:ascii="Arial" w:hAnsi="Arial" w:cs="Arial"/>
          <w:b w:val="0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6C360D" w:rsidRPr="001935D0" w14:paraId="4960DB29" w14:textId="77777777" w:rsidTr="00CE03E6">
        <w:trPr>
          <w:trHeight w:val="510"/>
        </w:trPr>
        <w:tc>
          <w:tcPr>
            <w:tcW w:w="4076" w:type="dxa"/>
            <w:vAlign w:val="center"/>
          </w:tcPr>
          <w:p w14:paraId="4960DB27" w14:textId="77777777" w:rsidR="006C360D" w:rsidRPr="00B54DD9" w:rsidRDefault="006C360D" w:rsidP="0011527C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AB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a+b</m:t>
              </m:r>
            </m:oMath>
          </w:p>
        </w:tc>
        <w:tc>
          <w:tcPr>
            <w:tcW w:w="4077" w:type="dxa"/>
            <w:vAlign w:val="center"/>
          </w:tcPr>
          <w:p w14:paraId="4960DB28" w14:textId="77777777" w:rsidR="006C360D" w:rsidRPr="00B54DD9" w:rsidRDefault="00CE03E6" w:rsidP="0011527C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CD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a+b</m:t>
              </m:r>
            </m:oMath>
          </w:p>
        </w:tc>
      </w:tr>
      <w:tr w:rsidR="006C360D" w:rsidRPr="001935D0" w14:paraId="4960DB2C" w14:textId="77777777" w:rsidTr="00CE03E6">
        <w:trPr>
          <w:trHeight w:val="510"/>
        </w:trPr>
        <w:tc>
          <w:tcPr>
            <w:tcW w:w="4076" w:type="dxa"/>
            <w:vAlign w:val="center"/>
          </w:tcPr>
          <w:p w14:paraId="4960DB2A" w14:textId="77777777" w:rsidR="006C360D" w:rsidRPr="00B54DD9" w:rsidRDefault="00CE03E6" w:rsidP="00007757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AC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4077" w:type="dxa"/>
            <w:vAlign w:val="center"/>
          </w:tcPr>
          <w:p w14:paraId="4960DB2B" w14:textId="77777777" w:rsidR="006C360D" w:rsidRPr="0011527C" w:rsidRDefault="00CE03E6" w:rsidP="00007757">
            <w:pPr>
              <w:pStyle w:val="List2"/>
              <w:ind w:left="0" w:firstLine="0"/>
              <w:rPr>
                <w:rFonts w:ascii="Arial" w:hAnsi="Arial" w:cs="Arial"/>
                <w:b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BD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6C360D" w:rsidRPr="001935D0" w14:paraId="4960DB2F" w14:textId="77777777" w:rsidTr="00CE03E6">
        <w:trPr>
          <w:trHeight w:val="510"/>
        </w:trPr>
        <w:tc>
          <w:tcPr>
            <w:tcW w:w="4076" w:type="dxa"/>
            <w:vAlign w:val="center"/>
          </w:tcPr>
          <w:p w14:paraId="4960DB2D" w14:textId="77777777" w:rsidR="006C360D" w:rsidRPr="00B54DD9" w:rsidRDefault="00CE03E6" w:rsidP="00007757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</w:t>
            </w:r>
            <w:r w:rsidR="0011527C" w:rsidRPr="00063A0C">
              <w:rPr>
                <w:rFonts w:ascii="Arial" w:hAnsi="Arial" w:cs="Arial"/>
                <w:i/>
                <w:color w:val="FF0000"/>
                <w:sz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sz w:val="22"/>
                            </w:rPr>
                            <m:t>2a+b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4077" w:type="dxa"/>
            <w:vAlign w:val="center"/>
          </w:tcPr>
          <w:p w14:paraId="4960DB2E" w14:textId="77777777" w:rsidR="006C360D" w:rsidRPr="00B54DD9" w:rsidRDefault="00CE03E6" w:rsidP="00007757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BC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  <w:r w:rsidR="0011527C">
              <w:rPr>
                <w:rFonts w:ascii="Arial" w:hAnsi="Arial" w:cs="Arial"/>
                <w:i/>
                <w:sz w:val="22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4960DB30" w14:textId="77777777" w:rsidR="006C360D" w:rsidRDefault="006C360D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B31" w14:textId="77777777"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14:paraId="4960DB32" w14:textId="77777777"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14:paraId="4960DB33" w14:textId="77777777"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14:paraId="4960DB34" w14:textId="77777777" w:rsidR="00CE03E6" w:rsidRDefault="00CE03E6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14:paraId="4960DB35" w14:textId="77777777" w:rsidR="005F41B5" w:rsidRDefault="006C360D" w:rsidP="00D20F45">
      <w:pPr>
        <w:pStyle w:val="NLLL2CO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   </w:t>
      </w:r>
      <w:r w:rsidR="005F41B5" w:rsidRPr="005F41B5">
        <w:rPr>
          <w:rFonts w:ascii="Arial" w:hAnsi="Arial" w:cs="Arial"/>
          <w:sz w:val="22"/>
          <w:szCs w:val="22"/>
        </w:rPr>
        <w:t>Hence, write</w:t>
      </w:r>
      <w:r w:rsidR="005F41B5">
        <w:rPr>
          <w:rFonts w:ascii="Arial" w:hAnsi="Arial" w:cs="Arial"/>
          <w:sz w:val="22"/>
          <w:szCs w:val="22"/>
        </w:rPr>
        <w:t xml:space="preserve"> an</w:t>
      </w:r>
      <w:r w:rsidR="009E6D78">
        <w:rPr>
          <w:rFonts w:ascii="Arial" w:hAnsi="Arial" w:cs="Arial"/>
          <w:sz w:val="22"/>
          <w:szCs w:val="22"/>
        </w:rPr>
        <w:t xml:space="preserve"> expanded</w:t>
      </w:r>
      <w:r w:rsidR="005F41B5">
        <w:rPr>
          <w:rFonts w:ascii="Arial" w:hAnsi="Arial" w:cs="Arial"/>
          <w:sz w:val="22"/>
          <w:szCs w:val="22"/>
        </w:rPr>
        <w:t xml:space="preserve"> expression for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C31596">
        <w:rPr>
          <w:rFonts w:ascii="Arial" w:hAnsi="Arial" w:cs="Arial"/>
          <w:sz w:val="22"/>
          <w:szCs w:val="22"/>
        </w:rPr>
        <w:t xml:space="preserve">each of the following in terms of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a,b</m:t>
        </m:r>
      </m:oMath>
      <w:r w:rsidR="00C31596">
        <w:rPr>
          <w:rStyle w:val="i-listnumber"/>
          <w:rFonts w:ascii="Arial" w:hAnsi="Arial" w:cs="Arial"/>
          <w:b w:val="0"/>
          <w:sz w:val="22"/>
          <w:szCs w:val="22"/>
        </w:rPr>
        <w:t xml:space="preserve"> and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c</m:t>
        </m:r>
      </m:oMath>
    </w:p>
    <w:p w14:paraId="4960DB36" w14:textId="77777777" w:rsidR="00D20F45" w:rsidRPr="00D20F45" w:rsidRDefault="005F41B5" w:rsidP="005F41B5">
      <w:pPr>
        <w:pStyle w:val="NLLL2COL"/>
        <w:ind w:left="9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i)</w:t>
      </w:r>
      <w:r>
        <w:rPr>
          <w:rFonts w:ascii="Arial" w:hAnsi="Arial" w:cs="Arial"/>
          <w:b/>
          <w:sz w:val="22"/>
          <w:szCs w:val="22"/>
        </w:rPr>
        <w:tab/>
      </w:r>
      <w:r w:rsidR="00D20F45" w:rsidRPr="00D20F45">
        <w:rPr>
          <w:rStyle w:val="i-listitalic"/>
          <w:rFonts w:cs="Arial"/>
          <w:sz w:val="22"/>
          <w:szCs w:val="22"/>
        </w:rPr>
        <w:t>AB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DB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DC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CA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14:paraId="4960DB38" w14:textId="77777777" w:rsidTr="005F41B5">
        <w:trPr>
          <w:trHeight w:val="302"/>
        </w:trPr>
        <w:tc>
          <w:tcPr>
            <w:tcW w:w="8153" w:type="dxa"/>
            <w:tcBorders>
              <w:top w:val="nil"/>
            </w:tcBorders>
          </w:tcPr>
          <w:p w14:paraId="4960DB37" w14:textId="77777777" w:rsidR="005F41B5" w:rsidRPr="001935D0" w:rsidRDefault="00063A0C" w:rsidP="00063A0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5F41B5" w:rsidRPr="001935D0" w14:paraId="4960DB3A" w14:textId="77777777" w:rsidTr="00C3242A">
        <w:trPr>
          <w:trHeight w:val="302"/>
        </w:trPr>
        <w:tc>
          <w:tcPr>
            <w:tcW w:w="8153" w:type="dxa"/>
          </w:tcPr>
          <w:p w14:paraId="4960DB39" w14:textId="77777777" w:rsidR="005F41B5" w:rsidRPr="001935D0" w:rsidRDefault="00063A0C" w:rsidP="00063A0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+4ab+2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960DB3B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3C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3D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3E" w14:textId="77777777" w:rsidR="005F41B5" w:rsidRDefault="005F41B5" w:rsidP="005F41B5">
      <w:pPr>
        <w:pStyle w:val="NLLL2COL"/>
        <w:ind w:left="964"/>
        <w:rPr>
          <w:rStyle w:val="i-listnumber"/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ii)</w:t>
      </w:r>
      <w:r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+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CB</w:t>
      </w:r>
      <w:r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14:paraId="4960DB40" w14:textId="77777777" w:rsidTr="005F41B5">
        <w:trPr>
          <w:trHeight w:val="302"/>
        </w:trPr>
        <w:tc>
          <w:tcPr>
            <w:tcW w:w="8153" w:type="dxa"/>
            <w:tcBorders>
              <w:top w:val="nil"/>
            </w:tcBorders>
          </w:tcPr>
          <w:p w14:paraId="4960DB3F" w14:textId="77777777" w:rsidR="005F41B5" w:rsidRPr="00063A0C" w:rsidRDefault="00063A0C" w:rsidP="00063A0C">
            <w:pPr>
              <w:pStyle w:val="List2"/>
              <w:rPr>
                <w:rFonts w:asciiTheme="minorHAnsi" w:hAnsiTheme="minorHAnsi" w:cstheme="minorHAnsi"/>
                <w:sz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</w:rPr>
                          <m:t>2a+b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5F41B5" w:rsidRPr="001935D0" w14:paraId="4960DB42" w14:textId="77777777" w:rsidTr="00C3242A">
        <w:trPr>
          <w:trHeight w:val="302"/>
        </w:trPr>
        <w:tc>
          <w:tcPr>
            <w:tcW w:w="8153" w:type="dxa"/>
          </w:tcPr>
          <w:p w14:paraId="4960DB41" w14:textId="77777777" w:rsidR="005F41B5" w:rsidRPr="00063A0C" w:rsidRDefault="00063A0C" w:rsidP="00063A0C">
            <w:pPr>
              <w:pStyle w:val="List2"/>
              <w:rPr>
                <w:rFonts w:asciiTheme="minorHAnsi" w:hAnsiTheme="minorHAnsi" w:cstheme="minorHAnsi"/>
                <w:sz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+4ab+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960DB43" w14:textId="77777777"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B44" w14:textId="77777777"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B45" w14:textId="77777777"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B46" w14:textId="77777777"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14:paraId="4960DB47" w14:textId="77777777" w:rsidR="00D20F45" w:rsidRPr="00D20F45" w:rsidRDefault="006C360D" w:rsidP="00D20F45">
      <w:pPr>
        <w:pStyle w:val="NLLL2CO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c</w:t>
      </w:r>
      <w:r w:rsidR="00D20F45" w:rsidRPr="00D20F45">
        <w:rPr>
          <w:rFonts w:ascii="Arial" w:hAnsi="Arial" w:cs="Arial"/>
          <w:sz w:val="22"/>
          <w:szCs w:val="22"/>
        </w:rPr>
        <w:tab/>
        <w:t>What propert</w:t>
      </w:r>
      <w:r w:rsidR="00D20F45" w:rsidRPr="00D20F45">
        <w:rPr>
          <w:rStyle w:val="i-listitalic"/>
          <w:rFonts w:cs="Arial"/>
          <w:sz w:val="22"/>
          <w:szCs w:val="22"/>
        </w:rPr>
        <w:t>y</w:t>
      </w:r>
      <w:r w:rsidR="00D20F45" w:rsidRPr="00D20F45">
        <w:rPr>
          <w:rFonts w:ascii="Arial" w:hAnsi="Arial" w:cs="Arial"/>
          <w:sz w:val="22"/>
          <w:szCs w:val="22"/>
        </w:rPr>
        <w:t xml:space="preserve"> of a parallelogram does this demonstrate?</w:t>
      </w:r>
    </w:p>
    <w:p w14:paraId="4960DB48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14:paraId="4960DB4A" w14:textId="77777777" w:rsidTr="00C3242A">
        <w:trPr>
          <w:trHeight w:val="302"/>
        </w:trPr>
        <w:tc>
          <w:tcPr>
            <w:tcW w:w="8153" w:type="dxa"/>
          </w:tcPr>
          <w:p w14:paraId="4960DB49" w14:textId="77777777" w:rsidR="005F41B5" w:rsidRPr="001935D0" w:rsidRDefault="009E6D78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 w:rsidRPr="009E6D78">
              <w:rPr>
                <w:color w:val="FF0000"/>
              </w:rPr>
              <w:t>The sum of the squares of the diagonals equals the sum of the squares of the side lengths.</w:t>
            </w:r>
          </w:p>
        </w:tc>
      </w:tr>
      <w:tr w:rsidR="005F41B5" w:rsidRPr="001935D0" w14:paraId="4960DB4C" w14:textId="77777777" w:rsidTr="00C3242A">
        <w:trPr>
          <w:trHeight w:val="302"/>
        </w:trPr>
        <w:tc>
          <w:tcPr>
            <w:tcW w:w="8153" w:type="dxa"/>
          </w:tcPr>
          <w:p w14:paraId="4960DB4B" w14:textId="77777777"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960DB4D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4E" w14:textId="77777777"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14:paraId="4960DB4F" w14:textId="77777777" w:rsidR="005F41B5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14:paraId="4960DB50" w14:textId="77777777" w:rsidR="00EC6E29" w:rsidRDefault="00EC6E29" w:rsidP="005F41B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14:paraId="4960DB51" w14:textId="30469879" w:rsidR="00C778F0" w:rsidRPr="00C752C1" w:rsidRDefault="00D20F45" w:rsidP="005F41B5">
      <w:pPr>
        <w:pStyle w:val="NLLL2COL"/>
        <w:jc w:val="right"/>
        <w:rPr>
          <w:rStyle w:val="NLLLNUM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605345">
        <w:rPr>
          <w:rStyle w:val="i-listnumber"/>
          <w:rFonts w:ascii="Arial" w:hAnsi="Arial" w:cs="Arial"/>
          <w:sz w:val="22"/>
          <w:szCs w:val="22"/>
        </w:rPr>
        <w:t>2,2,</w:t>
      </w:r>
      <w:r w:rsidR="00942098">
        <w:rPr>
          <w:rStyle w:val="i-listnumber"/>
          <w:rFonts w:ascii="Arial" w:hAnsi="Arial" w:cs="Arial"/>
          <w:sz w:val="22"/>
          <w:szCs w:val="22"/>
        </w:rPr>
        <w:t>2,</w:t>
      </w:r>
      <w:r w:rsidR="00605345">
        <w:rPr>
          <w:rStyle w:val="i-listnumber"/>
          <w:rFonts w:ascii="Arial" w:hAnsi="Arial" w:cs="Arial"/>
          <w:sz w:val="22"/>
          <w:szCs w:val="22"/>
        </w:rPr>
        <w:t xml:space="preserve">1: </w:t>
      </w:r>
      <w:r w:rsidR="00C31596">
        <w:rPr>
          <w:rStyle w:val="i-listnumber"/>
          <w:rFonts w:ascii="Arial" w:hAnsi="Arial" w:cs="Arial"/>
          <w:sz w:val="22"/>
          <w:szCs w:val="22"/>
        </w:rPr>
        <w:t>7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  <w:r w:rsidR="005F41B5" w:rsidRPr="00C752C1">
        <w:rPr>
          <w:rStyle w:val="NLLLNUM"/>
          <w:rFonts w:ascii="Arial" w:hAnsi="Arial" w:cs="Arial"/>
          <w:sz w:val="22"/>
          <w:szCs w:val="22"/>
        </w:rPr>
        <w:t xml:space="preserve"> </w:t>
      </w:r>
    </w:p>
    <w:p w14:paraId="4960DB52" w14:textId="77777777" w:rsidR="00037617" w:rsidRPr="00A92504" w:rsidRDefault="00037617" w:rsidP="00A92504">
      <w:pPr>
        <w:rPr>
          <w:rFonts w:ascii="Arial" w:hAnsi="Arial" w:cs="Arial"/>
        </w:rPr>
      </w:pPr>
    </w:p>
    <w:sectPr w:rsidR="00037617" w:rsidRPr="00A92504" w:rsidSect="0010046A"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0DBFF" w14:textId="77777777" w:rsidR="0081617B" w:rsidRDefault="0081617B" w:rsidP="00A55EAD">
      <w:pPr>
        <w:spacing w:after="0" w:line="240" w:lineRule="auto"/>
      </w:pPr>
      <w:r>
        <w:separator/>
      </w:r>
    </w:p>
  </w:endnote>
  <w:endnote w:type="continuationSeparator" w:id="0">
    <w:p w14:paraId="4960DC00" w14:textId="77777777" w:rsidR="0081617B" w:rsidRDefault="0081617B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0DBFD" w14:textId="77777777" w:rsidR="0081617B" w:rsidRDefault="0081617B" w:rsidP="00A55EAD">
      <w:pPr>
        <w:spacing w:after="0" w:line="240" w:lineRule="auto"/>
      </w:pPr>
      <w:r>
        <w:separator/>
      </w:r>
    </w:p>
  </w:footnote>
  <w:footnote w:type="continuationSeparator" w:id="0">
    <w:p w14:paraId="4960DBFE" w14:textId="77777777" w:rsidR="0081617B" w:rsidRDefault="0081617B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6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428E4"/>
    <w:multiLevelType w:val="hybridMultilevel"/>
    <w:tmpl w:val="D64240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4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6"/>
  </w:num>
  <w:num w:numId="3">
    <w:abstractNumId w:val="30"/>
  </w:num>
  <w:num w:numId="4">
    <w:abstractNumId w:val="3"/>
  </w:num>
  <w:num w:numId="5">
    <w:abstractNumId w:val="2"/>
  </w:num>
  <w:num w:numId="6">
    <w:abstractNumId w:val="9"/>
  </w:num>
  <w:num w:numId="7">
    <w:abstractNumId w:val="23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6"/>
  </w:num>
  <w:num w:numId="13">
    <w:abstractNumId w:val="2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3"/>
    <w:lvlOverride w:ilvl="0">
      <w:startOverride w:val="1"/>
    </w:lvlOverride>
  </w:num>
  <w:num w:numId="17">
    <w:abstractNumId w:val="28"/>
  </w:num>
  <w:num w:numId="18">
    <w:abstractNumId w:val="25"/>
    <w:lvlOverride w:ilvl="0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7"/>
  </w:num>
  <w:num w:numId="22">
    <w:abstractNumId w:val="12"/>
  </w:num>
  <w:num w:numId="23">
    <w:abstractNumId w:val="0"/>
  </w:num>
  <w:num w:numId="24">
    <w:abstractNumId w:val="7"/>
  </w:num>
  <w:num w:numId="25">
    <w:abstractNumId w:val="29"/>
  </w:num>
  <w:num w:numId="26">
    <w:abstractNumId w:val="17"/>
  </w:num>
  <w:num w:numId="27">
    <w:abstractNumId w:val="34"/>
  </w:num>
  <w:num w:numId="28">
    <w:abstractNumId w:val="22"/>
  </w:num>
  <w:num w:numId="29">
    <w:abstractNumId w:val="19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5"/>
  </w:num>
  <w:num w:numId="35">
    <w:abstractNumId w:val="11"/>
  </w:num>
  <w:num w:numId="36">
    <w:abstractNumId w:val="27"/>
  </w:num>
  <w:num w:numId="37">
    <w:abstractNumId w:val="1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06C2D"/>
    <w:rsid w:val="00007757"/>
    <w:rsid w:val="0001492A"/>
    <w:rsid w:val="000256EB"/>
    <w:rsid w:val="000309A4"/>
    <w:rsid w:val="00037617"/>
    <w:rsid w:val="00040A81"/>
    <w:rsid w:val="00045AA3"/>
    <w:rsid w:val="00052142"/>
    <w:rsid w:val="00063A0C"/>
    <w:rsid w:val="000661B6"/>
    <w:rsid w:val="0007099B"/>
    <w:rsid w:val="000756A9"/>
    <w:rsid w:val="0007667C"/>
    <w:rsid w:val="00081E4D"/>
    <w:rsid w:val="00083B39"/>
    <w:rsid w:val="0008656F"/>
    <w:rsid w:val="000C425F"/>
    <w:rsid w:val="000E7349"/>
    <w:rsid w:val="0010046A"/>
    <w:rsid w:val="001064C0"/>
    <w:rsid w:val="0011527C"/>
    <w:rsid w:val="00116B34"/>
    <w:rsid w:val="00116C33"/>
    <w:rsid w:val="00142111"/>
    <w:rsid w:val="001678CE"/>
    <w:rsid w:val="001767F5"/>
    <w:rsid w:val="001808BB"/>
    <w:rsid w:val="001D4ACE"/>
    <w:rsid w:val="001D5207"/>
    <w:rsid w:val="001D5369"/>
    <w:rsid w:val="001D7B2E"/>
    <w:rsid w:val="001E6A42"/>
    <w:rsid w:val="001F5452"/>
    <w:rsid w:val="002012F6"/>
    <w:rsid w:val="00211079"/>
    <w:rsid w:val="002203EA"/>
    <w:rsid w:val="00220CFA"/>
    <w:rsid w:val="0022773E"/>
    <w:rsid w:val="00227C99"/>
    <w:rsid w:val="002311F4"/>
    <w:rsid w:val="002327EE"/>
    <w:rsid w:val="00241F87"/>
    <w:rsid w:val="00242118"/>
    <w:rsid w:val="00242F99"/>
    <w:rsid w:val="002545C4"/>
    <w:rsid w:val="00261460"/>
    <w:rsid w:val="00261760"/>
    <w:rsid w:val="00263A12"/>
    <w:rsid w:val="00266AB8"/>
    <w:rsid w:val="00296F30"/>
    <w:rsid w:val="002B4565"/>
    <w:rsid w:val="002D29C7"/>
    <w:rsid w:val="002D4711"/>
    <w:rsid w:val="002E4EAE"/>
    <w:rsid w:val="00301BE9"/>
    <w:rsid w:val="00304DA9"/>
    <w:rsid w:val="00342ACB"/>
    <w:rsid w:val="00343711"/>
    <w:rsid w:val="0036128E"/>
    <w:rsid w:val="00365332"/>
    <w:rsid w:val="003C4014"/>
    <w:rsid w:val="003D0225"/>
    <w:rsid w:val="003D3760"/>
    <w:rsid w:val="003E01D8"/>
    <w:rsid w:val="00424C96"/>
    <w:rsid w:val="00434AED"/>
    <w:rsid w:val="0043545D"/>
    <w:rsid w:val="00436B1D"/>
    <w:rsid w:val="00453361"/>
    <w:rsid w:val="0047716E"/>
    <w:rsid w:val="00480244"/>
    <w:rsid w:val="004805B1"/>
    <w:rsid w:val="0048681C"/>
    <w:rsid w:val="00493530"/>
    <w:rsid w:val="004B6E82"/>
    <w:rsid w:val="004F7CFF"/>
    <w:rsid w:val="00580EEF"/>
    <w:rsid w:val="00583D67"/>
    <w:rsid w:val="005957A6"/>
    <w:rsid w:val="005A21A6"/>
    <w:rsid w:val="005B700D"/>
    <w:rsid w:val="005C205D"/>
    <w:rsid w:val="005C4577"/>
    <w:rsid w:val="005D19B8"/>
    <w:rsid w:val="005D21D8"/>
    <w:rsid w:val="005D5563"/>
    <w:rsid w:val="005F41B5"/>
    <w:rsid w:val="00601019"/>
    <w:rsid w:val="00602AC9"/>
    <w:rsid w:val="00605345"/>
    <w:rsid w:val="00605926"/>
    <w:rsid w:val="00617138"/>
    <w:rsid w:val="00630A21"/>
    <w:rsid w:val="006325EE"/>
    <w:rsid w:val="00641B80"/>
    <w:rsid w:val="006474DF"/>
    <w:rsid w:val="00660D16"/>
    <w:rsid w:val="00663625"/>
    <w:rsid w:val="006667AD"/>
    <w:rsid w:val="00677DF7"/>
    <w:rsid w:val="0068084D"/>
    <w:rsid w:val="006B7C4A"/>
    <w:rsid w:val="006C360D"/>
    <w:rsid w:val="006D67D8"/>
    <w:rsid w:val="007034C9"/>
    <w:rsid w:val="00706BFA"/>
    <w:rsid w:val="00773DF7"/>
    <w:rsid w:val="007872D1"/>
    <w:rsid w:val="0079753A"/>
    <w:rsid w:val="007B0A7F"/>
    <w:rsid w:val="007B0B6F"/>
    <w:rsid w:val="007B1227"/>
    <w:rsid w:val="007B4E3B"/>
    <w:rsid w:val="007C3C73"/>
    <w:rsid w:val="007E7E6A"/>
    <w:rsid w:val="00805288"/>
    <w:rsid w:val="0081617B"/>
    <w:rsid w:val="00826D7F"/>
    <w:rsid w:val="0084557C"/>
    <w:rsid w:val="008632B9"/>
    <w:rsid w:val="00864342"/>
    <w:rsid w:val="00870412"/>
    <w:rsid w:val="008B0836"/>
    <w:rsid w:val="008B3D78"/>
    <w:rsid w:val="008C1F76"/>
    <w:rsid w:val="008E0CFE"/>
    <w:rsid w:val="008E18C7"/>
    <w:rsid w:val="008F782A"/>
    <w:rsid w:val="0091265F"/>
    <w:rsid w:val="00912A34"/>
    <w:rsid w:val="00942098"/>
    <w:rsid w:val="009641C8"/>
    <w:rsid w:val="009740CD"/>
    <w:rsid w:val="009815F2"/>
    <w:rsid w:val="0099127C"/>
    <w:rsid w:val="009A42BE"/>
    <w:rsid w:val="009A4597"/>
    <w:rsid w:val="009A7574"/>
    <w:rsid w:val="009D7C27"/>
    <w:rsid w:val="009D7E58"/>
    <w:rsid w:val="009E6D78"/>
    <w:rsid w:val="009F29B4"/>
    <w:rsid w:val="009F3D90"/>
    <w:rsid w:val="00A00D04"/>
    <w:rsid w:val="00A05373"/>
    <w:rsid w:val="00A1274B"/>
    <w:rsid w:val="00A16BBE"/>
    <w:rsid w:val="00A21C5E"/>
    <w:rsid w:val="00A55EAD"/>
    <w:rsid w:val="00A569B3"/>
    <w:rsid w:val="00A92504"/>
    <w:rsid w:val="00A92888"/>
    <w:rsid w:val="00AA3F5A"/>
    <w:rsid w:val="00AA45E2"/>
    <w:rsid w:val="00AB0539"/>
    <w:rsid w:val="00AB059D"/>
    <w:rsid w:val="00AB6FEA"/>
    <w:rsid w:val="00AC1471"/>
    <w:rsid w:val="00AE00AA"/>
    <w:rsid w:val="00AE5866"/>
    <w:rsid w:val="00AE58F7"/>
    <w:rsid w:val="00B006C0"/>
    <w:rsid w:val="00B068C5"/>
    <w:rsid w:val="00B07264"/>
    <w:rsid w:val="00B07C61"/>
    <w:rsid w:val="00B3411D"/>
    <w:rsid w:val="00B441A7"/>
    <w:rsid w:val="00B44241"/>
    <w:rsid w:val="00B46456"/>
    <w:rsid w:val="00B54DD9"/>
    <w:rsid w:val="00BC4C57"/>
    <w:rsid w:val="00BC4DF0"/>
    <w:rsid w:val="00BD36E9"/>
    <w:rsid w:val="00BF73BC"/>
    <w:rsid w:val="00C01B0E"/>
    <w:rsid w:val="00C2189A"/>
    <w:rsid w:val="00C31596"/>
    <w:rsid w:val="00C42E54"/>
    <w:rsid w:val="00C63F7C"/>
    <w:rsid w:val="00C752C1"/>
    <w:rsid w:val="00C778F0"/>
    <w:rsid w:val="00C93E99"/>
    <w:rsid w:val="00C9464C"/>
    <w:rsid w:val="00C953E6"/>
    <w:rsid w:val="00CB00F1"/>
    <w:rsid w:val="00CC2D90"/>
    <w:rsid w:val="00CC3CC9"/>
    <w:rsid w:val="00CD2C38"/>
    <w:rsid w:val="00CD3FCF"/>
    <w:rsid w:val="00CD7505"/>
    <w:rsid w:val="00CE03E6"/>
    <w:rsid w:val="00CF149C"/>
    <w:rsid w:val="00D1375E"/>
    <w:rsid w:val="00D20F45"/>
    <w:rsid w:val="00D37D87"/>
    <w:rsid w:val="00D40C4C"/>
    <w:rsid w:val="00D425E4"/>
    <w:rsid w:val="00D63FD5"/>
    <w:rsid w:val="00D81445"/>
    <w:rsid w:val="00D9317D"/>
    <w:rsid w:val="00D93527"/>
    <w:rsid w:val="00DA3801"/>
    <w:rsid w:val="00DD295F"/>
    <w:rsid w:val="00E05D96"/>
    <w:rsid w:val="00E13465"/>
    <w:rsid w:val="00E150FD"/>
    <w:rsid w:val="00E2205A"/>
    <w:rsid w:val="00E31E8F"/>
    <w:rsid w:val="00E34D2F"/>
    <w:rsid w:val="00E4783D"/>
    <w:rsid w:val="00E478CD"/>
    <w:rsid w:val="00E61405"/>
    <w:rsid w:val="00EA33A4"/>
    <w:rsid w:val="00EC6E29"/>
    <w:rsid w:val="00ED242F"/>
    <w:rsid w:val="00ED29E7"/>
    <w:rsid w:val="00EF28D3"/>
    <w:rsid w:val="00F040CA"/>
    <w:rsid w:val="00F07245"/>
    <w:rsid w:val="00F07CE7"/>
    <w:rsid w:val="00F218E4"/>
    <w:rsid w:val="00F303FC"/>
    <w:rsid w:val="00F335A4"/>
    <w:rsid w:val="00F4574A"/>
    <w:rsid w:val="00F76561"/>
    <w:rsid w:val="00F7760C"/>
    <w:rsid w:val="00F859B9"/>
    <w:rsid w:val="00F92AF0"/>
    <w:rsid w:val="00FA7ED8"/>
    <w:rsid w:val="00FB5A0D"/>
    <w:rsid w:val="00FC7D79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960DA3B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  <w:style w:type="character" w:customStyle="1" w:styleId="i-listbolditalic">
    <w:name w:val="i - list bold italic"/>
    <w:uiPriority w:val="99"/>
    <w:rsid w:val="00D20F45"/>
    <w:rPr>
      <w:b/>
      <w:bCs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image" Target="media/image490.emf"/><Relationship Id="rId21" Type="http://schemas.openxmlformats.org/officeDocument/2006/relationships/image" Target="media/image11.emf"/><Relationship Id="rId42" Type="http://schemas.openxmlformats.org/officeDocument/2006/relationships/image" Target="media/image27.emf"/><Relationship Id="rId47" Type="http://schemas.openxmlformats.org/officeDocument/2006/relationships/oleObject" Target="embeddings/oleObject11.bin"/><Relationship Id="rId63" Type="http://schemas.openxmlformats.org/officeDocument/2006/relationships/image" Target="media/image37.emf"/><Relationship Id="rId68" Type="http://schemas.openxmlformats.org/officeDocument/2006/relationships/customXml" Target="ink/ink6.xml"/><Relationship Id="rId84" Type="http://schemas.openxmlformats.org/officeDocument/2006/relationships/customXml" Target="ink/ink14.xml"/><Relationship Id="rId89" Type="http://schemas.openxmlformats.org/officeDocument/2006/relationships/image" Target="media/image50.emf"/><Relationship Id="rId112" Type="http://schemas.openxmlformats.org/officeDocument/2006/relationships/customXml" Target="ink/ink28.xml"/><Relationship Id="rId16" Type="http://schemas.openxmlformats.org/officeDocument/2006/relationships/image" Target="media/image7.emf"/><Relationship Id="rId107" Type="http://schemas.openxmlformats.org/officeDocument/2006/relationships/image" Target="media/image440.emf"/><Relationship Id="rId11" Type="http://schemas.openxmlformats.org/officeDocument/2006/relationships/image" Target="media/image3.emf"/><Relationship Id="rId32" Type="http://schemas.openxmlformats.org/officeDocument/2006/relationships/image" Target="media/image19.png"/><Relationship Id="rId37" Type="http://schemas.openxmlformats.org/officeDocument/2006/relationships/oleObject" Target="embeddings/oleObject7.bin"/><Relationship Id="rId53" Type="http://schemas.openxmlformats.org/officeDocument/2006/relationships/image" Target="media/image33.emf"/><Relationship Id="rId58" Type="http://schemas.openxmlformats.org/officeDocument/2006/relationships/image" Target="media/image35.emf"/><Relationship Id="rId74" Type="http://schemas.openxmlformats.org/officeDocument/2006/relationships/customXml" Target="ink/ink9.xml"/><Relationship Id="rId79" Type="http://schemas.openxmlformats.org/officeDocument/2006/relationships/image" Target="media/image45.emf"/><Relationship Id="rId102" Type="http://schemas.openxmlformats.org/officeDocument/2006/relationships/customXml" Target="ink/ink23.xml"/><Relationship Id="rId123" Type="http://schemas.openxmlformats.org/officeDocument/2006/relationships/image" Target="media/image520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4.bin"/><Relationship Id="rId82" Type="http://schemas.openxmlformats.org/officeDocument/2006/relationships/customXml" Target="ink/ink13.xml"/><Relationship Id="rId90" Type="http://schemas.openxmlformats.org/officeDocument/2006/relationships/customXml" Target="ink/ink17.xml"/><Relationship Id="rId95" Type="http://schemas.openxmlformats.org/officeDocument/2006/relationships/image" Target="media/image380.emf"/><Relationship Id="rId19" Type="http://schemas.openxmlformats.org/officeDocument/2006/relationships/oleObject" Target="embeddings/oleObject3.bin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2.png"/><Relationship Id="rId43" Type="http://schemas.openxmlformats.org/officeDocument/2006/relationships/image" Target="media/image28.emf"/><Relationship Id="rId48" Type="http://schemas.openxmlformats.org/officeDocument/2006/relationships/image" Target="media/image30.WMF"/><Relationship Id="rId56" Type="http://schemas.openxmlformats.org/officeDocument/2006/relationships/image" Target="media/image33.png"/><Relationship Id="rId64" Type="http://schemas.openxmlformats.org/officeDocument/2006/relationships/customXml" Target="ink/ink4.xml"/><Relationship Id="rId69" Type="http://schemas.openxmlformats.org/officeDocument/2006/relationships/image" Target="media/image40.emf"/><Relationship Id="rId77" Type="http://schemas.openxmlformats.org/officeDocument/2006/relationships/image" Target="media/image44.emf"/><Relationship Id="rId100" Type="http://schemas.openxmlformats.org/officeDocument/2006/relationships/customXml" Target="ink/ink22.xml"/><Relationship Id="rId105" Type="http://schemas.openxmlformats.org/officeDocument/2006/relationships/image" Target="media/image430.emf"/><Relationship Id="rId113" Type="http://schemas.openxmlformats.org/officeDocument/2006/relationships/image" Target="media/image470.emf"/><Relationship Id="rId118" Type="http://schemas.openxmlformats.org/officeDocument/2006/relationships/customXml" Target="ink/ink31.xml"/><Relationship Id="rId12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oleObject" Target="embeddings/oleObject12.bin"/><Relationship Id="rId72" Type="http://schemas.openxmlformats.org/officeDocument/2006/relationships/customXml" Target="ink/ink8.xml"/><Relationship Id="rId80" Type="http://schemas.openxmlformats.org/officeDocument/2006/relationships/customXml" Target="ink/ink12.xml"/><Relationship Id="rId85" Type="http://schemas.openxmlformats.org/officeDocument/2006/relationships/image" Target="media/image48.emf"/><Relationship Id="rId93" Type="http://schemas.openxmlformats.org/officeDocument/2006/relationships/image" Target="media/image52.emf"/><Relationship Id="rId98" Type="http://schemas.openxmlformats.org/officeDocument/2006/relationships/customXml" Target="ink/ink21.xml"/><Relationship Id="rId121" Type="http://schemas.openxmlformats.org/officeDocument/2006/relationships/image" Target="media/image510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0.png"/><Relationship Id="rId38" Type="http://schemas.openxmlformats.org/officeDocument/2006/relationships/image" Target="media/image24.wmf"/><Relationship Id="rId46" Type="http://schemas.openxmlformats.org/officeDocument/2006/relationships/image" Target="media/image29.wmf"/><Relationship Id="rId59" Type="http://schemas.openxmlformats.org/officeDocument/2006/relationships/oleObject" Target="embeddings/oleObject13.bin"/><Relationship Id="rId67" Type="http://schemas.openxmlformats.org/officeDocument/2006/relationships/image" Target="media/image39.emf"/><Relationship Id="rId103" Type="http://schemas.openxmlformats.org/officeDocument/2006/relationships/image" Target="media/image420.emf"/><Relationship Id="rId108" Type="http://schemas.openxmlformats.org/officeDocument/2006/relationships/customXml" Target="ink/ink26.xml"/><Relationship Id="rId116" Type="http://schemas.openxmlformats.org/officeDocument/2006/relationships/customXml" Target="ink/ink30.xml"/><Relationship Id="rId124" Type="http://schemas.openxmlformats.org/officeDocument/2006/relationships/image" Target="media/image37.png"/><Relationship Id="rId20" Type="http://schemas.openxmlformats.org/officeDocument/2006/relationships/image" Target="media/image10.emf"/><Relationship Id="rId41" Type="http://schemas.openxmlformats.org/officeDocument/2006/relationships/image" Target="media/image26.emf"/><Relationship Id="rId54" Type="http://schemas.openxmlformats.org/officeDocument/2006/relationships/customXml" Target="ink/ink2.xml"/><Relationship Id="rId62" Type="http://schemas.openxmlformats.org/officeDocument/2006/relationships/customXml" Target="ink/ink3.xml"/><Relationship Id="rId70" Type="http://schemas.openxmlformats.org/officeDocument/2006/relationships/customXml" Target="ink/ink7.xml"/><Relationship Id="rId75" Type="http://schemas.openxmlformats.org/officeDocument/2006/relationships/image" Target="media/image43.emf"/><Relationship Id="rId83" Type="http://schemas.openxmlformats.org/officeDocument/2006/relationships/image" Target="media/image47.emf"/><Relationship Id="rId88" Type="http://schemas.openxmlformats.org/officeDocument/2006/relationships/customXml" Target="ink/ink16.xml"/><Relationship Id="rId91" Type="http://schemas.openxmlformats.org/officeDocument/2006/relationships/image" Target="media/image51.emf"/><Relationship Id="rId96" Type="http://schemas.openxmlformats.org/officeDocument/2006/relationships/customXml" Target="ink/ink20.xml"/><Relationship Id="rId111" Type="http://schemas.openxmlformats.org/officeDocument/2006/relationships/image" Target="media/image46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2.emf"/><Relationship Id="rId28" Type="http://schemas.openxmlformats.org/officeDocument/2006/relationships/image" Target="media/image16.emf"/><Relationship Id="rId36" Type="http://schemas.openxmlformats.org/officeDocument/2006/relationships/image" Target="media/image23.emf"/><Relationship Id="rId49" Type="http://schemas.openxmlformats.org/officeDocument/2006/relationships/image" Target="media/image31.png"/><Relationship Id="rId57" Type="http://schemas.openxmlformats.org/officeDocument/2006/relationships/image" Target="media/image34.png"/><Relationship Id="rId106" Type="http://schemas.openxmlformats.org/officeDocument/2006/relationships/customXml" Target="ink/ink25.xml"/><Relationship Id="rId114" Type="http://schemas.openxmlformats.org/officeDocument/2006/relationships/customXml" Target="ink/ink29.xml"/><Relationship Id="rId119" Type="http://schemas.openxmlformats.org/officeDocument/2006/relationships/image" Target="media/image500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9.bin"/><Relationship Id="rId52" Type="http://schemas.openxmlformats.org/officeDocument/2006/relationships/customXml" Target="ink/ink1.xml"/><Relationship Id="rId60" Type="http://schemas.openxmlformats.org/officeDocument/2006/relationships/image" Target="media/image36.emf"/><Relationship Id="rId65" Type="http://schemas.openxmlformats.org/officeDocument/2006/relationships/image" Target="media/image38.emf"/><Relationship Id="rId73" Type="http://schemas.openxmlformats.org/officeDocument/2006/relationships/image" Target="media/image42.emf"/><Relationship Id="rId78" Type="http://schemas.openxmlformats.org/officeDocument/2006/relationships/customXml" Target="ink/ink11.xml"/><Relationship Id="rId81" Type="http://schemas.openxmlformats.org/officeDocument/2006/relationships/image" Target="media/image46.emf"/><Relationship Id="rId86" Type="http://schemas.openxmlformats.org/officeDocument/2006/relationships/customXml" Target="ink/ink15.xml"/><Relationship Id="rId94" Type="http://schemas.openxmlformats.org/officeDocument/2006/relationships/customXml" Target="ink/ink19.xml"/><Relationship Id="rId99" Type="http://schemas.openxmlformats.org/officeDocument/2006/relationships/image" Target="media/image400.emf"/><Relationship Id="rId101" Type="http://schemas.openxmlformats.org/officeDocument/2006/relationships/image" Target="media/image410.emf"/><Relationship Id="rId122" Type="http://schemas.openxmlformats.org/officeDocument/2006/relationships/customXml" Target="ink/ink3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9" Type="http://schemas.openxmlformats.org/officeDocument/2006/relationships/oleObject" Target="embeddings/oleObject8.bin"/><Relationship Id="rId109" Type="http://schemas.openxmlformats.org/officeDocument/2006/relationships/image" Target="media/image450.emf"/><Relationship Id="rId34" Type="http://schemas.openxmlformats.org/officeDocument/2006/relationships/image" Target="media/image21.png"/><Relationship Id="rId50" Type="http://schemas.openxmlformats.org/officeDocument/2006/relationships/image" Target="media/image32.emf"/><Relationship Id="rId55" Type="http://schemas.openxmlformats.org/officeDocument/2006/relationships/image" Target="media/image34.emf"/><Relationship Id="rId76" Type="http://schemas.openxmlformats.org/officeDocument/2006/relationships/customXml" Target="ink/ink10.xml"/><Relationship Id="rId97" Type="http://schemas.openxmlformats.org/officeDocument/2006/relationships/image" Target="media/image390.emf"/><Relationship Id="rId104" Type="http://schemas.openxmlformats.org/officeDocument/2006/relationships/customXml" Target="ink/ink24.xml"/><Relationship Id="rId120" Type="http://schemas.openxmlformats.org/officeDocument/2006/relationships/customXml" Target="ink/ink32.xml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1.emf"/><Relationship Id="rId92" Type="http://schemas.openxmlformats.org/officeDocument/2006/relationships/customXml" Target="ink/ink18.xml"/><Relationship Id="rId2" Type="http://schemas.openxmlformats.org/officeDocument/2006/relationships/numbering" Target="numbering.xml"/><Relationship Id="rId29" Type="http://schemas.openxmlformats.org/officeDocument/2006/relationships/image" Target="media/image17.emf"/><Relationship Id="rId24" Type="http://schemas.openxmlformats.org/officeDocument/2006/relationships/image" Target="media/image13.emf"/><Relationship Id="rId40" Type="http://schemas.openxmlformats.org/officeDocument/2006/relationships/image" Target="media/image25.emf"/><Relationship Id="rId45" Type="http://schemas.openxmlformats.org/officeDocument/2006/relationships/oleObject" Target="embeddings/oleObject10.bin"/><Relationship Id="rId66" Type="http://schemas.openxmlformats.org/officeDocument/2006/relationships/customXml" Target="ink/ink5.xml"/><Relationship Id="rId87" Type="http://schemas.openxmlformats.org/officeDocument/2006/relationships/image" Target="media/image49.emf"/><Relationship Id="rId110" Type="http://schemas.openxmlformats.org/officeDocument/2006/relationships/customXml" Target="ink/ink27.xml"/><Relationship Id="rId115" Type="http://schemas.openxmlformats.org/officeDocument/2006/relationships/image" Target="media/image48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4:36:54.47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119 4 186 0,'0'0'133'0,"-17"-7"-59"0,17 7-6 16,-16 4-11-16,3-8-2 0,13 4-14 15,-15 11-7-15,15-11-9 0,-12 15-5 16,12-15-1-16,-10 20-5 0,10-20-1 15,-5 22-4-15,5-22-3 0,2 23-3 16,-2-23 1-16,4 20-2 0,-4-20-1 16,7 24-2-16,-7-24 2 0,13 14-1 15,-13-14 1-15,19 6-3 0,-19-6 0 0,19-2-1 16,-19 2-1-16,21-18 1 0,-21 18-2 16,16-17 1-16,-16 17-2 0,9-20 4 15,-9 20-1-15,3-22 3 0,-3 22 4 16,-6-16 6-16,6 16 5 0,-12-17 4 15,12 17 2-15,-18-10 2 0,18 10 1 0,-21-2 3 16,21 2-6-16,-21 11-4 0,10 2-6 16,11-13-4-16,-24 15 2 0,24-15-6 15,-17 23 1-15,9-9-5 16,8-14 3-16,-6 21-1 0,6-7-1 0,0-14 0 16,5 26-1-16,-1-10-1 0,-4-16 1 15,16 15-2-15,-16-15-1 0,20-1-2 16,-20 1-1-16,25-13-1 0,-15-1 0 15,4-3 1-15,-14 17-2 0,18-24 4 16,-18 24-2-16,13-20 4 0,-12 5 1 0,0 1 2 16,-1 14-1-16,-4-21 3 0,4 21 2 15,-9-17 1-15,9 17 2 0,-15-11 1 16,15 11 0-16,-16 2-1 0,16-2 0 16,0 0-1-16,-20 15-2 0,20-15-2 15,-13 20-1-15,10-6-1 0,3-14 0 16,-4 20-2-16,4-20 2 0,3 22-2 15,3-6 1-15,-6-16-2 0,12 14-1 16,-12-14-2-16,20 7-1 0,-20-7-1 16,22-2-1-16,-22 2-2 0,20-13 2 0,-20 13 1 15,17-16 1-15,-10 1 4 0,-7 15-1 16,3-18 4-16,-3 18 1 0,-5-20 5 16,5 20 0-16,-12-15 2 0,12 15 0 15,-17-10 0-15,17 10-1 0,-19-1 0 16,19 1 0-16,-18 5-5 0,18-5 0 0,-15 11-2 15,15-11 0-15,-5 19-13 16,5-19-31-16,0 0-141 0,0 0 1 16,8 26-6-16,-8-26 1 0,14 10 82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5.39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195 24 96 0,'0'0'54'0,"0"0"-6"16,-13-17-7-16,13 17-3 0,0 0-5 15,-23-9-2-15,23 9-1 16,0 0-4-16,-22 4-4 0,22-4-6 0,-22 14-1 15,22-14-7-15,-23 21 0 0,7-7-3 16,5 3-1-16,-5 0 1 0,6-1-1 16,-4 1 2-16,7 0-3 0,7-17 3 15,-14 29-2-15,14-29 1 0,-5 21-1 16,5-21-1-16,0 0 0 0,0 0-1 0,0 0-3 16,23 1 3-16,-23-1-3 0,24-17 4 15,-24 17-2-15,25-19-1 0,-25 19 0 16,29-18 1-16,-29 18 0 0,26-10-1 15,-26 10 1-15,21 0 1 0,-21 0 1 16,15 12 0-16,-15-12 1 0,10 22-2 16,-10-22 2-16,2 29 0 0,-2-14 0 15,0-15-3-15,3 25 1 0,-3-25-3 16,1 18 1-16,-1-18 0 0,0 0-10 16,0 0-17-16,0 0-26 0,19-10-42 0,-19 10-48 15,12-19-6-15,5 14 72 0,-18-16 77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4.83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76 183 12 0,'-3'-22'25'16,"3"22"-3"-16,9-21 4 0,-9 21 2 16,8-26 6-16,-8 26 1 0,10-26 1 15,-10 26-2-15,13-25 0 0,-13 25-4 0,11-22-2 16,-11 22-5-16,13-17-4 0,-13 17-4 15,0 0-4-15,19-20-3 0,-19 20-3 16,0 0-4-16,18-4 0 0,-18 4 1 16,0 0 0-16,0 0-4 0,17 18 3 15,-17-18-1-15,6 23 0 0,-6-23 1 0,6 28 1 16,-5-12-2-16,1 1 1 16,-4 0 0-16,1 6 1 0,-1-5-4 15,-2 2 5-15,-1 3 1 0,0-1-2 16,-1 2 1-16,-1 2-1 0,-1-2 2 0,-1 1-8 15,-1 2 9-15,-4-3-7 0,0 3 0 16,-1-4 1-16,-1-1 1 0,1-3-2 16,2-2 2-16,13-17 2 0,-25 24-1 15,25-24 0-15,-18 15 0 0,18-15 0 16,0 0-4-16,0 0 1 0,-17 13-1 0,17-13 1 16,0 0-2-16,0 0 3 0,0 0-4 15,0 0 2-15,18-1 4 0,-18 1-1 16,18 0 0-16,-18 0 0 15,25-1 1-15,-25 1-1 0,28-4 1 0,-28 4-6 16,29-6-14-16,-29 6-13 0,25-8-28 16,-25 8-35-16,19-14-36 0,3 20 41 15,-22-6 90-15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59.33852" units="1/cm"/>
          <inkml:channelProperty channel="Y" name="resolution" value="282.41379" units="1/cm"/>
          <inkml:channelProperty channel="T" name="resolution" value="1" units="1/dev"/>
        </inkml:channelProperties>
      </inkml:inkSource>
      <inkml:timestamp xml:id="ts0" timeString="2016-02-29T11:28:33.63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0,'0'0'0,"0"0"16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7.10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128 54 53 0,'0'0'27'0,"0"0"-1"0,0 0 0 16,0 0 1-16,0 0-1 0,0 0-3 0,0 0-4 15,0 0-2-15,1-17-5 0,-1 17-2 16,0 0-4-16,0 0-1 0,0 0-1 16,0 0-1-16,-14-17 1 15,14 17-1-15,0 0 3 0,0 0-2 0,0 0 1 16,-17-13 1-16,17 13-1 0,0 0 2 15,0 0 0-15,-16-7-1 0,16 7-3 16,0 0 1-16,0 0-1 0,-16 6-1 16,16-6 0-16,0 0-1 0,-17 16-3 15,17-16 2-15,-14 18 0 0,14-18-1 0,-12 22 0 16,12-22 2-16,-11 23-2 0,11-23 1 16,-8 25-1-16,8-25 1 0,-4 27-1 15,4-27 1-15,-1 23 4 0,1-23-4 16,-1 23 2-16,1-23-2 0,5 17 3 15,-5-17-3-15,0 0 1 0,0 0-1 16,17 18-3-16,-17-18 3 0,0 0-1 16,18-4 0-16,-18 4-4 0,0 0 4 15,19-14-4-15,-19 14 4 0,0 0-1 16,15-16 1-16,-15 16-3 0,0 0 3 0,16-21 2 16,-16 21 0-16,0 0 1 0,13-21-2 15,-13 21 1-15,9-19-2 0,-9 19 2 16,10-15-1-16,-10 15-1 0,8-16 1 15,-8 16 0-15,0 0 0 0,0 0-1 16,13-16 1-16,-13 16 0 0,0 0 0 0,0 0 1 16,0 0-3-16,0 0 3 15,0 0-2-15,0 0 1 0,0 0-1 16,0 0 0-16,0 0 1 0,0 0 1 16,16 3 0-16,-16-3-2 0,0 0 2 0,0 0-1 15,15 20 1-15,-15-20 0 0,0 0-1 16,14 24 0-16,-14-24 0 0,13 20 0 15,-13-20 0-15,11 17 0 0,-11-17 0 16,0 0-1-16,19 20-2 0,-19-20-7 16,0 0-18-16,23 5-15 0,-23-5-43 0,0 0-30 15,34-3 69-15,-32-16 47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5.54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156 53 111 0,'0'0'49'0,"5"-19"-3"0,-5 19 2 15,0 0-3-15,-1-19-1 0,1 19-5 16,0 0-3-16,0 0-7 0,-5-16-5 16,5 16-5-16,0 0-4 0,0 0-3 15,0 0-3-15,0 0 0 0,-20 2-3 16,20-2 0-16,0 0-2 0,-18 2 0 0,18-2-1 16,0 0-1-16,-25 6-2 0,25-6 1 15,-18 8 2-15,18-8-3 0,-19 15 1 16,19-15-1-16,-21 17-2 0,21-17 2 15,-17 23-1-15,17-23 1 0,-12 27-4 16,12-27 3-16,-4 31-4 0,4-13 5 16,2 4-2-16,3 1 2 0,2 3-3 15,3-3 3-15,1 2-4 0,3-5 0 16,2 0-1-16,1-7-7 0,5-2-4 16,-3-8-1-16,7 0-7 0,-6-12-12 0,11 6-13 15,-9-11-23-15,5-5-40 0,8 7-24 16,-16-16 77-16,16 16 59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4.25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-1 0 67 0,'0'0'33'0,"0"26"-8"0,1-10-5 16,-1-16-9-16,5 31-2 0,0-13-2 15,-2 3 0-15,1-4-2 0,2 0-2 0,-6-17-6 16,9 30-21-16,-9-30-49 0,13 26-13 16,-13-26 86-16,0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3.97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 0 173 0,'0'0'46'16,"0"15"-2"-16,0-15-12 0,0 18-10 15,0-18-6-15,0 21-5 0,0-21-3 16,-1 24-2-16,1-24-4 0,0 24 1 15,0-24-2-15,-1 27 1 0,1-27-3 16,0 29-2-16,0-13-2 0,0-16-9 0,1 32-8 16,0-16-19-16,1 0-10 15,0 2-23-15,-2-18-37 0,5 23 68 16,-5-23 43-16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3.61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4 0,'3'27'8'16,"-3"-27"-6"-16,3 32-1 0,0-17-1 16,0 2-2-16,3 2 0 0,-1-2 2 0,1 0-1 15,2 0-8-15,-8-17 9 16,19 35 0-16,-19-35 0 0,11 22 0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7:03.22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98 0,'0'0'35'0,"3"20"-2"16,-3-20-8-16,0 0 0 0,3 25-12 15,-3-25-1-15,1 30-10 0,-1-30 3 16,1 33-9-16,-1-12 3 0,0-3 2 16,0 3-6-16,0-1-13 0,1 1-17 15,0 1-29-15,-1-22-44 0,-7 40 95 0,7-40 13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56.71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255-3 145 0,'0'0'135'0,"0"0"2"0,0 0-105 16,0 0-28-16,-15 0 2 0,15 0 8 15,-12 0 10-15,12 0 9 0,-20 6 9 16,13 6 7-16,-14-10 2 0,10 13 5 16,-13-8-2-16,10 11-4 0,-11-9-11 15,9 8-6-15,-7-5-9 0,7 5-5 0,-2-3-6 16,5 0 3-16,2-2-6 0,4 2-8 15,5-1 5-15,4 0-10 0,7 2-1 16,-9-15-20-16,34 24-37 16,-18-16-115-16,12 0-32 0,2-6 7 0,1 1-11 15,0-2 107-15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25T05:57:58.618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100 102 32 0,'0'0'13'0,"0"0"0"0,0 0 0 16,0 0 4-16,-7 17 0 0,7-17 0 16,0 0 0-16,0 0 3 0,0 0 0 0,0 0 1 15,7 22-1-15,-7-22-4 16,0 0-1-16,0 0 3 0,13 19-2 15,-13-19-1-15,0 0-6 0,17 13 5 16,-17-13-6-16,0 0 2 0,23 4-5 0,-23-4-1 16,19 2-3-16,-19-2 0 0,0 0 2 15,25-1-5-15,-25 1 4 0,0 0 1 16,0 0 0-16,18-3 1 0,-18 3-1 16,0 0-1-16,0 0 2 0,0 0 0 15,5-23-1-15,-5 23-2 0,0 0 3 0,-1-24-4 16,1 24 3-16,0 0-1 0,-4-22 2 15,4 22-2-15,0 0 1 16,-16-19 2-16,16 19 0 0,0 0 0 16,-23-15 1-16,23 15 2 0,-20-11-2 0,20 11 2 15,-22-9-1-15,22 9-4 0,-23-13 3 16,23 13-4-16,-21-13 3 0,21 13-4 16,-19-13 2-16,19 13-3 0,-19-7 3 15,19 7-1-15,0 0 0 0,-18 6 1 16,18-6-1-16,0 0-2 0,0 0 3 0,-17 23 2 15,17-23-5-15,0 0 5 0,-8 24-3 16,8-24 2-16,0 0-4 0,-5 18 5 16,5-18-4-16,0 0-1 0,0 0 0 15,4 21-1-15,-4-21 2 0,0 0-1 16,0 0 2-16,18 17-1 0,-18-17-2 16,0 0 0-16,21 21-1 0,-21-21 1 15,17 8 1-15,-17-8-1 0,17 10-2 16,-17-10 3-16,17 4 0 0,-17-4 1 15,17-2-1-15,-17 2 0 0,0 0 0 0,19-15 1 16,-19 15 2-16,8-17-2 0,-8 17 2 16,3-19-3-16,-3 19 4 0,0-22-1 15,0 22-3-15,-2-19-2 0,2 19 1 16,-7-20-3-16,7 20 4 0,-9-19-4 16,9 19 4-16,0 0-3 0,-21-19 2 0,21 19 2 15,-17-5 0-15,17 5 1 16,-18 1-1-16,18-1 0 0,-20 3-1 15,20-3 0-15,-17 9 1 0,17-9 2 16,-16 17-3-16,16-17 3 0,-9 18-3 0,9-18 3 16,-5 24-2-16,5-24 4 0,-4 25-7 15,4-25 1-15,4 21 3 0,-4-21-2 16,8 17-3-16,-8-17 4 0,0 0-2 16,26 14-1-16,-26-14 2 0,27-1 1 15,-27 1-3-15,31-8 1 0,-14 2 2 0,0 3-3 16,-17 3 2-16,30-9-4 0,-30 9 2 15,25-10-5-15,-25 10 0 16,17-6-3-16,-17 6 0 0,0 0 0 16,0 0 0-16,0 0 1 0,0 0 5 0,0 0-1 15,0 0 2-15,-12-16 3 0,12 16 2 16,-21 1 1-16,21-1 5 0,-24-2 1 16,24 2-5-16,-26-1 2 0,26 1 1 15,-26 3-1-15,26-3 0 0,-22 6-1 16,22-6-4-16,0 0 0 0,-20 26 0 0,20-26 2 15,-4 17-4-15,4-17 5 0,0 0-5 16,7 22 4-16,-7-22-3 0,0 0 2 16,19 10 0-16,-19-10-1 0,17 2 0 15,-17-2-2-15,21 0 3 0,-21 0-4 16,23-10 4-16,-23 10-5 0,25-11 2 16,-25 11-4-16,23-14 2 0,-23 14-1 15,19-12 1-15,-19 12-1 0,0 0 0 16,0 0 3-16,0 0-5 0,0 0 7 15,0 0-1-15,0 0-2 0,0 0 5 0,-17-14-3 16,17 14 1-16,-20 0-1 0,20 0 5 16,-20-1-3-16,20 1-4 0,0 0 5 15,-19 13-1-15,19-13-2 0,0 0-2 16,0 0 4-16,-6 22-3 0,6-22 0 16,0 0 2-16,0 0 0 0,24 15-3 0,-24-15 4 15,21 6-2-15,-21-6-1 16,22-2 0-16,-22 2 2 0,22-7-1 15,-22 7-4-15,20-8 2 0,-20 8-1 16,0 0-1-16,17-13 0 0,-17 13 3 0,0 0-4 16,0-17 2-16,0 17 1 0,0 0-2 15,0 0 2-15,-22-23 2 0,22 23-2 16,-21-3-5-16,21 3-5 0,-24 2-18 16,24-2-32-16,-18 17-17 0,18-17-29 15,-15 26-10-15,15-26 85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56.35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775 34 136 0,'20'-2'145'0,"-20"2"11"0,15-12-100 15,-15 12-22-15,12-2-4 0,-12 2 2 0,0 0-1 16,16 0 5-16,-16 0-7 0,0 0-4 15,0 0-2-15,0 0-3 0,-12-4-5 16,12 4 2-16,-23 1-5 0,8-1-4 16,-5 0-1-16,-4 1 1 0,-4 0-1 15,0 1 2-15,-8 1 1 0,1 0 0 16,-3-3 3-16,-3 2-3 0,-3-3 0 16,-1 5-2-16,-1-5-1 0,-1 6-6 15,0-6 5-15,3 1-3 0,1-3-1 16,3 2-1-16,3 1-1 0,3-4-3 0,6 3-1 15,3-7-1-15,6 6-11 0,-1-5-4 16,8 9-9-16,-2-9-8 0,14 7-12 16,-13-6-9-16,13 6-8 0,0 0-15 15,0 0-7-15,0 0-11 0,0 0-4 16,0 0-27-16,0 0 2 0,12 4 128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55.54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10-2 147 0,'0'0'142'0,"-12"8"-5"15,12-8-113-15,0 0-3 0,0 0 3 16,0 0 4-16,0 0-1 0,12 12 1 0,-12-12 4 16,21 5 4-16,-21-5 0 0,29 11 1 15,-16-7-5-15,7 5-4 0,-5-2-6 16,3 4-4-16,-4 0-8 0,-1 3 1 16,-4-2-5-16,-1 1 1 0,-8 1-4 15,-2 0 0-15,-4-2-4 0,-4 1-2 16,-1 3-11-16,-9-9-36 0,10 9-69 15,-4-4-72-15,-6-2-1 0,2-1-3 16,-3-1 102-16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55.16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21 122 0,'0'0'58'0,"0"0"-7"0,0 0 0 0,0 0-6 15,0 0-2-15,0 0-7 0,0 0 1 16,0 0 0-16,0 0 3 0,0 0-1 16,0 0-4-16,0 0-2 0,0 0-3 15,0 0-5-15,16 7-1 0,-16-7-3 16,0 0-1-16,14-2-4 0,-14 2-1 15,18 1-3-15,-4 1-2 0,-2-3 0 16,4-1-2-16,1-3-3 0,5 7 2 0,0-6 2 16,6 3-2-16,0-1 3 0,5 0-2 15,2-2-1-15,2 4-1 0,2 0 1 16,1 0-3-16,0 0-2 0,0 0 0 16,1 0-3-16,-3 3 1 0,3-3 0 15,-1 1 1-15,-1 0-1 0,0-1 0 16,-1 1 1-16,0-2-1 0,-4 1 2 15,0-1 0-15,-2 0-2 0,-1-2 1 16,-5 2 0-16,-3-5-2 0,-2 3-2 16,-6 1-2-16,-1 1-4 0,-14 1 0 0,18-3 1 15,-18 3-3-15,0 0-2 0,0 0 1 16,0 0-2-16,0 0 0 0,11 7-2 16,-11-7-7-16,0 0-13 0,0 0-12 15,13 9-25-15,-13-9-25 0,0 0-33 16,13-8-43-16,-13 8 6 0,0 0 136 0,8-12 32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50.35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22 0 100 0,'0'0'61'0,"0"0"-8"16,0 0-3-16,0 0-2 0,0 0-2 0,0 0-3 16,-8 11-4-16,10 0-2 0,-2-11-2 15,-3 21 3-15,3-21-2 0,-4 27-1 16,-1-16-4-16,7 8-1 0,-6-4-6 15,5 6-2-15,-5-3-2 0,6 3-3 16,-3-3-2-16,3 4-8 0,-2-4 4 0,1-1-9 16,1 0 3-16,1-1-6 0,-2-3 3 15,1-1-5-15,-1-1 1 0,-1-11 6 16,1 14-5-16,-1-14 2 16,0 0-1-16,0 0 0 0,0 0-2 0,0 0 1 15,0 0 0-15,0 0-3 0,0 0 3 16,0-12-1-16,0 12 0 0,2-20 6 15,0 6-3-15,2 1 3 0,0-1-9 16,2 2 8-16,0-2-10 0,1 2 8 16,1 1-6-16,-8 11 2 0,17-14-4 0,-17 14 5 15,17-2 4-15,-17 2-2 0,18 5 0 16,-18-5 0-16,17 13 3 0,-17-13-8 16,17 22 9-16,-11-8-9 15,0-3 6-15,-1 3-6 0,-1 0 10 0,-1 0-11 16,-3 0 8-16,-2-2 1 0,-2 1 1 15,-1-2 3-15,5-11-2 0,-16 20-1 16,16-20 0-16,-19 15 3 0,6-10-3 16,2-3 0-16,-2-2-11 0,-1-5-10 15,14 5-25-15,-24-15-42 0,15 2-99 0,2 1 3 16,-1-4-7-16,6 4 74 0,-2-4 113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6.12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126-4 188 0,'0'0'120'15,"0"0"-40"-15,0 0-13 0,0 0 3 16,-19-2-7-16,19 2-13 0,-13 9-10 15,9 2-2-15,-10-9-4 0,8 10 1 0,-7-7-9 16,4 8-1-16,-4-5-4 16,5 6 2-16,-4-3-9 0,6 4 0 15,-1-2-2-15,6 3-9 0,1-2 4 16,4 0-14-16,6 0-7 0,-10-14-55 0,28 12-123 16,-7-5-1-16,3-6-7 0,2 0 0 15,-1-5 146-15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5.82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257 0 187 0,'0'0'142'0,"0"0"-33"16,0 0-35-16,0 0-11 0,0 0-2 15,-10-2-12-15,10 2-9 0,-15 2-8 16,15-2-4-16,-21 3-3 16,11 1-5-16,-7-4-2 0,3 1-3 0,-4-1-6 15,1 1-2-15,-2-1-4 0,1 0 0 16,0 1-3-16,1-2 0 0,3 2-4 15,-2-1-7-15,16 0-9 0,-21-1-13 16,21 1-29-16,-12 0-28 0,12 0-27 16,0 0-44-16,0 0-21 0,0 0 0 0,0 0 160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5.29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-7 0 76 0,'0'0'132'0,"1"13"-18"0,-1-13-85 16,0 0 1-16,0 0 1 0,14 9-1 0,-14-9-7 16,16 5-9-16,-16-5-8 0,21 7 2 15,-10-2-5-15,1 1 0 0,-1-2-7 16,0 3 5-16,-11-7 0 16,15 15 1-16,-15-15 0 0,6 18-1 0,-6-18-12 15,-10 18-15-15,3-7-16 0,-5-2-33 16,-3-6-48-16,4 11-18 0,-10-11 58 15,10 10 83-15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4.93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-6 0 39 0,'0'0'143'0,"0"0"-14"0,0 0-48 16,0 0-6-16,0 15 3 0,0-15-7 16,0 0-4-16,0 0-9 0,10 12-11 0,-10-12-5 15,14 6-8-15,-14-6-5 0,27 3-9 16,-11-3-3-16,7 1-4 0,-1-2-7 16,5 0 0-16,-2-2-3 0,1 1-2 15,-1 0-3-15,-3 1 0 0,0-1-5 16,-5-1-7-16,4 6-13 0,-9-8-16 15,10 12-27-15,-22-7-34 0,24-3-32 16,-24 3-53-16,17-1 1 0,-17 1 12 16,13-7 176-16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3.52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5 0 107 0,'0'0'154'0,"-2"14"0"0,2-14-79 0,-3 19-11 15,3-19-10-15,6 28-3 16,-7-15-10-16,11 11-3 0,-8-9-4 16,8 7-6-16,-6-10 1 0,7 4-9 15,-5-5 2-15,4 1-13 0,-10-12 4 0,18 8-6 16,-18-8-10-16,21-11-4 0,-7 3-18 16,-6-13-22-16,14 7-76 0,-8-14-65 15,4-3-8-15,-2 1 2 0,1 1 78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3.13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7 0 74 0,'0'0'91'0,"0"0"7"16,-3 20-52-1,1-9 2-15,4 4-3 16,-3 0-8-16,4 8-3 0,-4-4-6 0,5 10 4 15,-5-4-3-15,4 11-6 0,-4-6 4 0,4 7-7 16,-5-4 3-16,4 4-6 0,-5-4-1 16,3 2-6-16,-3-3-3 15,2 0 5-15,-1-2-10 0,1-2 7 16,-1-3-8-16,1-2 0 0,1-3-6 0,-1-6-10 16,4 3-31-16,-3-17-27 0,1 11-33 15,-1-11-60-15,0 0-2 0,0 0 18 16,0 0 150-16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59.33852" units="1/cm"/>
          <inkml:channelProperty channel="Y" name="resolution" value="282.41379" units="1/cm"/>
          <inkml:channelProperty channel="T" name="resolution" value="1" units="1/dev"/>
        </inkml:channelProperties>
      </inkml:inkSource>
      <inkml:timestamp xml:id="ts0" timeString="2016-02-29T08:17:17.720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 0,'0'0'0,"0"0"15,0 0-15,0 0 16,0 0 0,0 0-1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2.43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0 172 54 0,'0'0'141'0,"0"0"-8"0,0 0-71 16,0 0-8-16,0 0-6 0,0 0-8 16,0 0-3-16,0 0-2 0,0 0 1 15,0 0-1-15,0 0-1 0,0 0 2 16,12-4-3-16,-12 4-8 0,5-13-4 15,-3 2-10-15,-2 11-1 0,11-20-5 0,-5 10 0 16,-1-3-4-16,2 1 2 0,-1-2 1 16,1 1-2-16,0 2 2 0,1-1-4 15,-1 0 2-15,-7 12-2 0,15-18 0 16,-15 18 1-16,14-11 0 0,-14 11-1 16,12 3 0-16,-12-3-1 0,12 18 0 0,-7-4 0 15,1 4-5-15,0 1-3 16,4 5-9-16,-5-8-17 0,9 10-38 15,-10-11-58-15,6 3-57 0,0-1 3 16,-2-4 0-16,3 2 146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41.93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-1 0 82 0,'0'0'26'0,"0"0"-1"0,0 0-1 0,0 0 1 16,0 0 7-16,0 0 9 15,0 0 5-15,0 0 9 0,0 0 2 16,1 14 4-16,-1-14-5 0,3 19 1 15,-6-9-11-15,9 14-9 0,-9-4-1 0,7 9-8 16,-5-2 0-16,4 6-8 0,-5-2 0 16,5 6-5-16,-4-5-2 0,3 3 1 15,-2-4-10-15,1 1 5 0,0-2-8 16,1-3 5-16,-1-3-7 0,1 0 4 16,-1-3-2-16,2-4 0 0,-2-1-5 0,0-4-8 15,3 0-8-15,-4-12-28 16,3 14-19-16,-3-14-42 0,0 0-51 15,0 0-29-15,-2-18 8 0,2 18 104 0,-3-23 77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39.05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156 36 56 0,'0'0'32'0,"0"0"1"0,0 0-2 16,11-5 0-16,-11 5-2 0,0 0 4 16,0 0-2-16,0 0 3 0,0 0-3 15,0 0 2-15,0 0 3 0,0 0-4 16,0 0-3-16,0 0 0 0,0 0 1 0,3-12 1 16,-3 12-1-16,0 0 2 0,0 0-5 15,-8-13 4-15,8 13-1 0,0 0 0 16,0 0-3-16,-17-6-2 15,17 6-4-15,-14 2-3 0,14-2-2 0,-18 8-3 16,18-8 1-16,-22 16-4 0,11-7 1 16,-1 3-2-16,2 2 0 0,-2 2-3 15,2 2 0-15,0 1-4 0,1 5 1 16,1-2-2-16,3 3 4 0,1 3-7 16,5-4 2-16,1-2 4 0,3 0-9 0,5-3 6 15,2-5-9-15,5-1-1 0,-2-7-11 16,9 1-11-16,-10-14-33 0,18 9-61 15,-10-12-69-15,1-2 0 0,0-4 4 16,-4-4 91-16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08:17:34.58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189 133 20 0,'0'0'96'0,"0"0"13"0,0 0-74 16,0 0-6-16,0 0-7 0,3-11 0 16,-3 11-7-16,0 0-4 0,0 0 2 15,0 0 3-15,5-13 3 0,-5 13 2 16,0 0 4-16,0 0 1 0,4-15 1 0,-4 15-3 15,0 0 1-15,0 0 0 0,2-15 0 16,-2 15-2-16,0-10 0 0,0 10-2 16,-2-12 1-16,2 12-1 15,-3-13 2-15,3 13-7 0,-7-13 4 0,7 13-2 16,-8-10-1-16,8 10-1 0,0 0 0 16,-14-9 0-16,14 9-4 0,0 0-1 15,-17-6-3-15,17 6-2 0,-12-1 0 16,12 1 3-16,-11 1-3 0,11-1-4 15,-12-6 1-15,12 6 2 0,-11 2-5 0,11-2 4 16,-12 6 0-16,12-6-7 0,-14 11 5 16,7 0 3-16,-1 1-3 0,0 4 2 15,0 0 1-15,-1 2-3 0,1-1-4 16,-1 2 7-16,3-2-10 0,-1 1 1 16,2-2 0-16,2-1 1 0,1-2 5 15,3-1-1-15,2 0 2 0,-3-12-11 16,10 17 13-16,-10-17-10 0,16 9 5 15,-16-9-9-15,21 3-2 0,-21-3 2 16,22-7-5-16,-12 3 7 0,4 0-8 0,-3-5 9 16,2 3-11-16,-3-8 14 0,2 4-4 15,-3-5-3-15,1 1 4 0,-3-2 3 16,2 1 0-16,-4 1-3 0,1 1 10 16,-6 13-7-16,7-22 2 0,-7 22 2 15,1-15 1-15,-1 15-1 0,-3-12-2 16,3 12 3-16,0 0 0 0,0 0 2 15,-9-10-1-15,9 10 2 0,0 0 3 16,0 0 0-16,0 0 1 0,0 0-2 16,0 0-1-16,-1 10-1 0,1-10 0 0,-1 16 3 15,0-5-6-15,0 2 1 0,1-13 1 16,-1 24 1-16,1-8-3 0,0-3 5 16,0 1 0-16,2-1-9 0,0-2 3 15,1 0 2-15,-3-11-7 0,12 16 8 16,-12-16 1-16,18 7-9 0,-8-4-4 0,-10-3-10 15,25-3-20-15,-19-11-55 0,8 5-82 16,-2 3-23-16,1-5 4 0,-1-2 2 16,-1-4 192-16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8.81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2199 127 110 0,'0'0'62'0,"0"0"1"15,0 0-10-15,0 0-8 0,-22-11-9 0,22 11-4 16,-19-5-6-16,19 5-6 16,-30-2-9-16,15 0-2 0,-5-1-5 15,1 1 2-15,-8-2 0 0,1 2-1 16,-5-1 0-16,-5 0 0 0,-2 0 0 0,-4 2 0 15,-9-3 3-15,-2 4-2 0,0-2 0 16,-6 2-1-16,-4 1-1 0,3 3 0 16,-3-2 0-16,0 2-2 0,-2 2-3 15,4-1 3-15,-3 2-2 0,2-1 0 16,5 1 1-16,-5 3-4 0,1 1 3 0,0 0-3 16,4-1 5-16,0 0-5 0,7 3 0 15,4-2 2-15,1-1-1 0,7-4 3 16,4 1 2-16,4-4-4 0,1-2 0 15,5-1 2-15,0-3 0 0,5 0-1 16,2-3 1-16,17 6-3 0,-26-8-3 16,26 8 3-16,-19-9-2 0,19 9 1 15,-16-5 0-15,16 5-1 0,-17-1 0 16,17 1 0-16,-18 0 0 0,18 0-2 16,-21 0-1-16,21 0-2 0,-17 1-3 0,17-1 2 15,0 0-4-15,-21-2 1 0,21 2-3 16,0 0 2-16,0 0-1 0,0 0 1 15,-8-17-2-15,8 17 1 0,0 0-3 16,-8-17 3-16,8 17 0 0,0 0 5 16,0 0-1-16,0 0 2 0,-15-15 2 15,15 15 1-15,0 0 2 0,0 0 3 16,-3-16 0-16,3 16-2 0,0 0 3 16,10-17-1-16,-10 17 1 0,12-17 1 15,-12 17 2-15,10-20 1 0,-10 20 5 0,10-17 3 16,-10 17 5-16,15-17 3 0,-15 17 2 15,10-16 8-15,-10 16-2 0,0 0 7 16,4-24-4-16,-4 24 6 0,0 0-11 16,0 0 14-16,0 0-1 0,0 0-2 15,0 0-7-15,0 0-2 0,-27-6-7 0,27 6-1 16,-21 10-3-16,5-4-9 0,1 0-8 16,-2 2 1-16,1 5 2 15,16-13-2-15,-34 26 4 0,12-14-5 16,-4 4 6-16,11 1-9 0,-4 1 6 0,1 0-8 15,-1 1 7-15,0-4-6 0,4 0-1 16,15-15 2-16,-16 28 1 0,16-28 2 16,-12 25 1-16,12-25 0 0,2 19-2 15,-2-19 1-15,18 17 1 0,-18-17-1 16,31 15 0-16,-14-10-1 0,11-1 0 0,-2-2 1 16,2 1-1-16,3-2 1 0,0 0 2 15,-1 0-2-15,-5 1-1 0,4-4 1 16,-8 5-3-16,-3-6-12 15,5 9-25-15,-23-6-38 0,17-19-93 0,-17 19 4 16,22-17-6-16,-22 17 63 0,14-24 110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7.55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173 0 100 0,'0'0'139'0,"0"0"-55"0,0 0-25 16,0 0 2-16,0 0-3 0,27 8-1 15,-27-8-11-15,20 4-10 0,-20-4-10 16,33 8-6-16,-16-5-7 0,3 2-3 16,-3 1-3-16,2 3-3 0,-1 0 1 15,-2 4-4-15,-16-13 3 0,12 29-2 0,-12-11 4 16,-7 6-9-16,-4 3 3 16,-10-1-10-16,-4 6-4 0,-8-6-13 15,8 11-18-15,-18-15-20 0,13 16-23 0,-13-17-21 16,2-4-52-16,10 9 0 0,-6-14 107 15,12 12 54-15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7.14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66 31 0,'18'1'125'0,"-18"-1"-75"16,27-6 7-16,-7 6-5 0,0-3-3 0,6 5-14 15,-1-4-1-15,9 3-5 16,-5-3-3-16,7 5-6 0,-2-4-3 16,10 3-2-16,-4-5 0 0,6 4 0 15,-1-6-1-15,7 3-5 0,2-4 1 0,5 0 3 16,-3-2-4-16,2 1 1 0,-1 0-5 15,3 1 2-15,-7 1-4 0,1 2 3 16,-12-1-5-16,1 4-1 0,-7 2-1 16,-5 2-3-16,-1 1 2 0,-6 0-8 15,-2 1 1-15,-6 0-7 0,3 1-1 0,-19-7-9 16,30 9-7-16,-30-9-8 16,28 0-14-16,-28 0-4 0,21-9-17 15,-21 9-14-15,16-13-27 0,4 18 17 16,-20-5 100-16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6.55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8 0 26 0,'0'0'118'16,"0"0"-73"-16,0 0-3 0,0 0-7 0,-7 20 0 16,7-20-8-16,5 31 1 0,-5-15-7 15,5 5 1-15,-4 0-1 0,6 4 0 16,-7-3 1-16,4 5-2 0,-4-6-3 15,3 0-4-15,-1-2 1 0,1 0-5 16,-3-19-5-16,-2 26 1 0,2-26-1 16,0 17 1-16,0-17-5 0,0 0 3 15,0 0 0-15,0 0-1 0,0 0 2 16,1-16-2-16,-1 16-1 0,8-22-2 16,-8 22 3-16,13-24-3 0,-13 24 1 0,14-21-2 15,-14 21 1-15,0 0-1 0,16-6 0 16,-16 6 1-16,0 0 0 0,22 15 0 15,-22-15-1-15,20 20 2 0,-20-20-2 16,26 22 3-16,-26-22-2 0,28 29-2 16,-17-13 1-16,-2 0-2 0,-3 1 2 15,1 0-1-15,-7 0 3 0,1 1-3 16,-6-1 5-16,-2 1 1 0,-4 0 1 16,-2-1 3-16,-3 0-2 0,-5-3 1 15,4 0-3-15,-4-5 2 0,1-1-8 0,-3-8-16 16,23 0-33-16,-29-8-31 0,14-12-49 15,15 20-18-15,-17-40 17 0,17 40 133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5.96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24 0 16 0,'-1'34'150'0,"1"-34"-5"15,-14 33-77-15,15-9-8 0,-7-4-7 16,9 6-20-16,-8-6-18 0,4-1-9 15,2-1-13-15,-1-18-13 0,6 24-29 16,-6-24-31-16,0 0-65 0,0 0 0 16,12-15 46-16,5 6 99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12" units="cm"/>
          <inkml:channel name="Y" type="integer" max="14498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7782" units="1/cm"/>
          <inkml:channelProperty channel="Y" name="resolution" value="1000.5521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9T11:28:35.72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32 187 0,'0'0'79'0,"0"0"1"0,19 4-11 16,-19-4-9-16,0 0-8 0,0 0-8 16,22 8-10-16,-22-8-9 0,19 7-6 15,-19-7-6-15,25 8-4 16,-25-8-5-16,22 4-2 0,-22-4-1 0,23 0 0 15,-23 0-2-15,21-8-7 0,-21 8-7 16,16-11-15-16,-16 11-21 0,15-14-23 16,-15 14-37-16,16-5-41 0,-16 5-12 15,0 0 92-15,2-25 72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749C-32E3-4814-9F35-85836F0C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413</TotalTime>
  <Pages>8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25</cp:revision>
  <cp:lastPrinted>2015-11-18T05:34:00Z</cp:lastPrinted>
  <dcterms:created xsi:type="dcterms:W3CDTF">2015-11-25T04:58:00Z</dcterms:created>
  <dcterms:modified xsi:type="dcterms:W3CDTF">2016-03-02T07:20:00Z</dcterms:modified>
</cp:coreProperties>
</file>