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755"/>
      </w:tblGrid>
      <w:tr w:rsidR="00A42CB7" w14:paraId="4527958D" w14:textId="77777777" w:rsidTr="00A42CB7">
        <w:trPr>
          <w:trHeight w:val="2542"/>
        </w:trPr>
        <w:tc>
          <w:tcPr>
            <w:tcW w:w="3227" w:type="dxa"/>
          </w:tcPr>
          <w:p w14:paraId="1A7ABC23" w14:textId="2B549E0D" w:rsidR="00A42CB7" w:rsidRDefault="00A42CB7" w:rsidP="003D638D">
            <w:pPr>
              <w:spacing w:after="0"/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684010EB" wp14:editId="7CD5EA0C">
                  <wp:extent cx="1638300" cy="1409700"/>
                  <wp:effectExtent l="0" t="0" r="12700" b="12700"/>
                  <wp:docPr id="2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5" w:type="dxa"/>
          </w:tcPr>
          <w:p w14:paraId="3F1335E5" w14:textId="41A4FB99" w:rsidR="00A42CB7" w:rsidRPr="004169E3" w:rsidRDefault="00A42CB7" w:rsidP="00A42CB7">
            <w:pPr>
              <w:spacing w:after="0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MATHEMATICS:</w:t>
            </w:r>
            <w:r>
              <w:rPr>
                <w:rFonts w:cs="Arial"/>
                <w:b/>
                <w:i/>
                <w:sz w:val="36"/>
                <w:szCs w:val="36"/>
              </w:rPr>
              <w:t xml:space="preserve">   </w:t>
            </w:r>
            <w:r w:rsidRPr="004169E3">
              <w:rPr>
                <w:rFonts w:cs="Arial"/>
                <w:b/>
                <w:sz w:val="36"/>
                <w:szCs w:val="36"/>
              </w:rPr>
              <w:t>SPECIALIST 1 &amp; 2</w:t>
            </w:r>
          </w:p>
          <w:p w14:paraId="5F076656" w14:textId="77777777" w:rsidR="00A42CB7" w:rsidRPr="004169E3" w:rsidRDefault="00A42CB7" w:rsidP="00A42CB7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  <w:p w14:paraId="39EDCA68" w14:textId="0A3A5815" w:rsidR="00A42CB7" w:rsidRPr="004169E3" w:rsidRDefault="00A42CB7" w:rsidP="00A42CB7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SEMESTER 2</w:t>
            </w:r>
            <w:r w:rsidR="00DA53A7">
              <w:rPr>
                <w:rFonts w:cs="Arial"/>
                <w:b/>
                <w:sz w:val="36"/>
                <w:szCs w:val="36"/>
              </w:rPr>
              <w:tab/>
              <w:t>2016</w:t>
            </w:r>
          </w:p>
          <w:p w14:paraId="727AD776" w14:textId="77777777" w:rsidR="00A42CB7" w:rsidRPr="004169E3" w:rsidRDefault="00A42CB7" w:rsidP="00A42CB7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  <w:p w14:paraId="6DA8C858" w14:textId="77777777" w:rsidR="00A42CB7" w:rsidRPr="004169E3" w:rsidRDefault="00A42CB7" w:rsidP="00A42CB7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 xml:space="preserve">TEST </w:t>
            </w:r>
            <w:r>
              <w:rPr>
                <w:rFonts w:cs="Arial"/>
                <w:b/>
                <w:sz w:val="36"/>
                <w:szCs w:val="36"/>
              </w:rPr>
              <w:t>5</w:t>
            </w:r>
          </w:p>
          <w:p w14:paraId="71903AAB" w14:textId="474FB3B5" w:rsidR="00A42CB7" w:rsidRPr="00A42CB7" w:rsidRDefault="00A42CB7" w:rsidP="00A42CB7">
            <w:pPr>
              <w:spacing w:after="0"/>
              <w:jc w:val="center"/>
              <w:rPr>
                <w:rFonts w:cs="Arial"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Calculator</w:t>
            </w:r>
            <w:r w:rsidRPr="004169E3">
              <w:rPr>
                <w:rFonts w:cs="Arial"/>
                <w:b/>
                <w:sz w:val="36"/>
                <w:szCs w:val="36"/>
              </w:rPr>
              <w:t xml:space="preserve"> Free</w:t>
            </w:r>
          </w:p>
        </w:tc>
      </w:tr>
    </w:tbl>
    <w:p w14:paraId="0142A3CB" w14:textId="0C1B14E0" w:rsidR="002422F6" w:rsidRDefault="002422F6" w:rsidP="003D638D">
      <w:pPr>
        <w:spacing w:after="0"/>
        <w:jc w:val="center"/>
        <w:rPr>
          <w:rFonts w:cs="Arial"/>
          <w:b/>
          <w:sz w:val="36"/>
          <w:szCs w:val="36"/>
        </w:rPr>
      </w:pPr>
    </w:p>
    <w:p w14:paraId="5815AAFD" w14:textId="6B7AF5D4" w:rsidR="003D638D" w:rsidRPr="004169E3" w:rsidRDefault="003D638D" w:rsidP="003D638D">
      <w:pPr>
        <w:pStyle w:val="ArNormal"/>
        <w:rPr>
          <w:rFonts w:cs="Arial"/>
        </w:rPr>
      </w:pPr>
    </w:p>
    <w:p w14:paraId="524D9EA0" w14:textId="2F53E7C5" w:rsidR="003D638D" w:rsidRPr="004169E3" w:rsidRDefault="00264B7D" w:rsidP="003D638D">
      <w:pPr>
        <w:pStyle w:val="ArNormal"/>
        <w:rPr>
          <w:rFonts w:cs="Arial"/>
        </w:rPr>
      </w:pPr>
      <w:r>
        <w:rPr>
          <w:rFonts w:cs="Arial"/>
        </w:rPr>
        <w:t>Time Allowed:  20</w:t>
      </w:r>
      <w:r w:rsidR="003D638D">
        <w:rPr>
          <w:rFonts w:cs="Arial"/>
        </w:rPr>
        <w:t xml:space="preserve"> </w:t>
      </w:r>
      <w:r w:rsidR="00DA53A7">
        <w:rPr>
          <w:rFonts w:cs="Arial"/>
        </w:rPr>
        <w:t>minutes</w:t>
      </w:r>
      <w:r w:rsidR="00DA53A7">
        <w:rPr>
          <w:rFonts w:cs="Arial"/>
        </w:rPr>
        <w:tab/>
      </w:r>
      <w:r w:rsidR="00DA53A7">
        <w:rPr>
          <w:rFonts w:cs="Arial"/>
        </w:rPr>
        <w:tab/>
      </w:r>
      <w:r w:rsidR="00DA53A7">
        <w:rPr>
          <w:rFonts w:cs="Arial"/>
        </w:rPr>
        <w:tab/>
      </w:r>
      <w:r w:rsidR="00DA53A7">
        <w:rPr>
          <w:rFonts w:cs="Arial"/>
        </w:rPr>
        <w:tab/>
      </w:r>
      <w:r w:rsidR="00DA53A7">
        <w:rPr>
          <w:rFonts w:cs="Arial"/>
        </w:rPr>
        <w:tab/>
      </w:r>
      <w:r w:rsidR="00DA53A7">
        <w:rPr>
          <w:rFonts w:cs="Arial"/>
        </w:rPr>
        <w:tab/>
      </w:r>
      <w:r w:rsidR="00DA53A7">
        <w:rPr>
          <w:rFonts w:cs="Arial"/>
        </w:rPr>
        <w:tab/>
      </w:r>
      <w:r w:rsidR="00DA53A7">
        <w:rPr>
          <w:rFonts w:cs="Arial"/>
        </w:rPr>
        <w:tab/>
      </w:r>
      <w:r w:rsidR="00DA53A7">
        <w:rPr>
          <w:rFonts w:cs="Arial"/>
        </w:rPr>
        <w:tab/>
        <w:t>Total Marks:  15</w:t>
      </w:r>
    </w:p>
    <w:p w14:paraId="06CB3D7D" w14:textId="77777777" w:rsidR="003D638D" w:rsidRDefault="003D638D" w:rsidP="003D638D">
      <w:pPr>
        <w:pStyle w:val="ArNormal"/>
        <w:rPr>
          <w:rFonts w:cs="Arial"/>
        </w:rPr>
      </w:pPr>
    </w:p>
    <w:p w14:paraId="75CECD67" w14:textId="6267160E" w:rsidR="00555F57" w:rsidRDefault="00555F57" w:rsidP="00555F57">
      <w:pPr>
        <w:pStyle w:val="ArIndent1"/>
      </w:pPr>
      <w:r>
        <w:rPr>
          <w:b/>
        </w:rPr>
        <w:t>1.</w:t>
      </w:r>
      <w:r>
        <w:tab/>
        <w:t>[3, 3 marks]</w:t>
      </w:r>
    </w:p>
    <w:p w14:paraId="19AAD777" w14:textId="77777777" w:rsidR="00555F57" w:rsidRDefault="00555F57" w:rsidP="00555F57">
      <w:pPr>
        <w:pStyle w:val="ArIndent1"/>
      </w:pPr>
    </w:p>
    <w:p w14:paraId="4A18AB33" w14:textId="77777777" w:rsidR="00555F57" w:rsidRDefault="00555F57" w:rsidP="00555F57">
      <w:pPr>
        <w:pStyle w:val="ArIndent2"/>
      </w:pPr>
      <w:r>
        <w:t>(a)</w:t>
      </w:r>
      <w:r>
        <w:tab/>
        <w:t xml:space="preserve">Sketch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box>
              <m:boxPr>
                <m:ctrlPr>
                  <w:rPr>
                    <w:rFonts w:ascii="Cambria Math" w:hAnsi="Cambria Math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box>
            <m:r>
              <w:rPr>
                <w:rFonts w:ascii="Cambria Math" w:hAnsi="Cambria Math"/>
              </w:rPr>
              <m:t>x</m:t>
            </m:r>
          </m:e>
        </m:func>
      </m:oMath>
      <w:r>
        <w:t xml:space="preserve"> over the domain </w:t>
      </w:r>
      <w:bookmarkStart w:id="0" w:name="OLE_LINK1"/>
      <w:bookmarkStart w:id="1" w:name="OLE_LINK2"/>
      <m:oMath>
        <m:r>
          <w:rPr>
            <w:rFonts w:ascii="Cambria Math" w:hAnsi="Cambria Math"/>
          </w:rPr>
          <m:t>-2π≤x≤2π</m:t>
        </m:r>
      </m:oMath>
      <w:bookmarkEnd w:id="0"/>
      <w:bookmarkEnd w:id="1"/>
    </w:p>
    <w:p w14:paraId="2F6C9B7F" w14:textId="77777777" w:rsidR="00555F57" w:rsidRDefault="00555F57" w:rsidP="00555F57">
      <w:pPr>
        <w:pStyle w:val="ArIndent2"/>
      </w:pPr>
    </w:p>
    <w:p w14:paraId="7496140D" w14:textId="77777777" w:rsidR="00555F57" w:rsidRPr="004B29CD" w:rsidRDefault="00555F57" w:rsidP="00555F57">
      <w:pPr>
        <w:pStyle w:val="ArIndent1"/>
      </w:pPr>
      <w:r>
        <w:tab/>
      </w:r>
      <w:r>
        <w:rPr>
          <w:noProof/>
          <w:lang w:val="en-AU" w:eastAsia="en-AU"/>
        </w:rPr>
        <w:drawing>
          <wp:inline distT="0" distB="0" distL="0" distR="0" wp14:anchorId="1CBC9B99" wp14:editId="0AAA03B1">
            <wp:extent cx="5791200" cy="219456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2A6A" w14:textId="77777777" w:rsidR="00555F57" w:rsidRDefault="00555F57" w:rsidP="00555F57">
      <w:pPr>
        <w:spacing w:after="0"/>
      </w:pPr>
    </w:p>
    <w:p w14:paraId="6843E95D" w14:textId="77777777" w:rsidR="00555F57" w:rsidRDefault="00555F57" w:rsidP="00555F57">
      <w:pPr>
        <w:spacing w:after="0"/>
      </w:pPr>
    </w:p>
    <w:p w14:paraId="105C9238" w14:textId="77777777" w:rsidR="00555F57" w:rsidRDefault="00555F57" w:rsidP="00555F57">
      <w:pPr>
        <w:pStyle w:val="ArIndent2"/>
      </w:pPr>
      <w:r>
        <w:t>(b)</w:t>
      </w:r>
      <w:r>
        <w:tab/>
        <w:t xml:space="preserve">Sketch </w:t>
      </w:r>
      <m:oMath>
        <m:r>
          <w:rPr>
            <w:rFonts w:ascii="Cambria Math" w:hAnsi="Cambria Math"/>
          </w:rPr>
          <m:t>y=2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 xml:space="preserve"> over the domain </w:t>
      </w:r>
      <m:oMath>
        <m:r>
          <w:rPr>
            <w:rFonts w:ascii="Cambria Math" w:hAnsi="Cambria Math"/>
          </w:rPr>
          <m:t>0≤x≤2π</m:t>
        </m:r>
      </m:oMath>
    </w:p>
    <w:p w14:paraId="4A62245E" w14:textId="77777777" w:rsidR="00555F57" w:rsidRDefault="00555F57" w:rsidP="00555F57">
      <w:pPr>
        <w:pStyle w:val="ArIndent2"/>
      </w:pPr>
    </w:p>
    <w:p w14:paraId="321A0291" w14:textId="77777777" w:rsidR="00555F57" w:rsidRDefault="00555F57" w:rsidP="00555F57">
      <w:pPr>
        <w:spacing w:after="0"/>
      </w:pPr>
      <w:r>
        <w:tab/>
      </w:r>
      <w:r>
        <w:rPr>
          <w:noProof/>
          <w:lang w:eastAsia="en-AU"/>
        </w:rPr>
        <w:drawing>
          <wp:inline distT="0" distB="0" distL="0" distR="0" wp14:anchorId="375C5F3D" wp14:editId="6DBE7B01">
            <wp:extent cx="5791200" cy="219456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350A" w14:textId="77777777" w:rsidR="00555F57" w:rsidRDefault="00555F57" w:rsidP="00555F57">
      <w:pPr>
        <w:spacing w:after="0"/>
      </w:pPr>
    </w:p>
    <w:p w14:paraId="67EFD70B" w14:textId="34AF6984" w:rsidR="002E55B2" w:rsidRPr="00DA53A7" w:rsidRDefault="00555F57" w:rsidP="00DA53A7">
      <w:pPr>
        <w:spacing w:after="0"/>
        <w:rPr>
          <w:rFonts w:cs="Arial"/>
          <w:b/>
          <w:iCs/>
          <w:lang w:val="en-GB"/>
        </w:rPr>
      </w:pPr>
      <w:r>
        <w:rPr>
          <w:rFonts w:cs="Arial"/>
          <w:b/>
        </w:rPr>
        <w:br w:type="page"/>
      </w:r>
    </w:p>
    <w:p w14:paraId="7719C012" w14:textId="00784A76" w:rsidR="002E55B2" w:rsidRDefault="00DA53A7" w:rsidP="002E55B2">
      <w:pPr>
        <w:pStyle w:val="ArIndent1"/>
      </w:pPr>
      <w:r>
        <w:rPr>
          <w:b/>
        </w:rPr>
        <w:lastRenderedPageBreak/>
        <w:t>2</w:t>
      </w:r>
      <w:r w:rsidR="002E55B2">
        <w:rPr>
          <w:b/>
        </w:rPr>
        <w:t>.</w:t>
      </w:r>
      <w:r w:rsidR="00FB34EC">
        <w:tab/>
        <w:t>[2, 2</w:t>
      </w:r>
      <w:r w:rsidR="002E55B2">
        <w:t xml:space="preserve"> marks]</w:t>
      </w:r>
    </w:p>
    <w:p w14:paraId="0A9CB0A3" w14:textId="77777777" w:rsidR="002E55B2" w:rsidRDefault="002E55B2" w:rsidP="002E55B2">
      <w:pPr>
        <w:pStyle w:val="ArIndent1"/>
      </w:pPr>
    </w:p>
    <w:p w14:paraId="0E38EB48" w14:textId="3F85A2D6" w:rsidR="002E55B2" w:rsidRDefault="002E55B2" w:rsidP="002E55B2">
      <w:pPr>
        <w:pStyle w:val="ArIndent1"/>
      </w:pPr>
      <w:r>
        <w:tab/>
        <w:t xml:space="preserve">Find all solutions to the following equations for </w:t>
      </w:r>
      <m:oMath>
        <m:r>
          <w:rPr>
            <w:rFonts w:ascii="Cambria Math" w:hAnsi="Cambria Math"/>
          </w:rPr>
          <m:t>x</m:t>
        </m:r>
      </m:oMath>
      <w:r>
        <w:t xml:space="preserve"> in degrees</w:t>
      </w:r>
    </w:p>
    <w:p w14:paraId="4CA05FBD" w14:textId="77777777" w:rsidR="002E55B2" w:rsidRPr="002E55B2" w:rsidRDefault="002E55B2" w:rsidP="002E55B2">
      <w:pPr>
        <w:pStyle w:val="ArIndent1"/>
      </w:pPr>
    </w:p>
    <w:p w14:paraId="4226C051" w14:textId="5E431E74" w:rsidR="000618D9" w:rsidRDefault="002E55B2" w:rsidP="000618D9">
      <w:pPr>
        <w:pStyle w:val="ArIndent2"/>
      </w:pPr>
      <w:r>
        <w:t>(a</w:t>
      </w:r>
      <w:r w:rsidR="000618D9">
        <w:t>)</w:t>
      </w:r>
      <w:r w:rsidR="000618D9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=0.5</m:t>
        </m:r>
      </m:oMath>
    </w:p>
    <w:p w14:paraId="775F14E3" w14:textId="77777777" w:rsidR="00D31927" w:rsidRDefault="00D31927" w:rsidP="000618D9">
      <w:pPr>
        <w:pStyle w:val="ArIndent2"/>
      </w:pPr>
    </w:p>
    <w:p w14:paraId="15B152DC" w14:textId="77777777" w:rsidR="00D31927" w:rsidRDefault="00D31927" w:rsidP="000618D9">
      <w:pPr>
        <w:pStyle w:val="ArIndent2"/>
      </w:pPr>
    </w:p>
    <w:p w14:paraId="4EC48847" w14:textId="77777777" w:rsidR="00D31927" w:rsidRDefault="00D31927" w:rsidP="000618D9">
      <w:pPr>
        <w:pStyle w:val="ArIndent2"/>
      </w:pPr>
    </w:p>
    <w:p w14:paraId="26315BAB" w14:textId="77777777" w:rsidR="000618D9" w:rsidRDefault="000618D9" w:rsidP="000618D9">
      <w:pPr>
        <w:pStyle w:val="ArIndent2"/>
      </w:pPr>
    </w:p>
    <w:p w14:paraId="5E058E23" w14:textId="77777777" w:rsidR="004B29CD" w:rsidRDefault="004B29CD" w:rsidP="000618D9">
      <w:pPr>
        <w:pStyle w:val="ArIndent2"/>
      </w:pPr>
    </w:p>
    <w:p w14:paraId="24901769" w14:textId="77777777" w:rsidR="00555F57" w:rsidRDefault="00555F57" w:rsidP="000618D9">
      <w:pPr>
        <w:pStyle w:val="ArIndent2"/>
      </w:pPr>
    </w:p>
    <w:p w14:paraId="46DEDEDA" w14:textId="77777777" w:rsidR="00555F57" w:rsidRDefault="00555F57" w:rsidP="000618D9">
      <w:pPr>
        <w:pStyle w:val="ArIndent2"/>
      </w:pPr>
    </w:p>
    <w:p w14:paraId="6F182483" w14:textId="77777777" w:rsidR="00555F57" w:rsidRDefault="00555F57" w:rsidP="000618D9">
      <w:pPr>
        <w:pStyle w:val="ArIndent2"/>
      </w:pPr>
    </w:p>
    <w:p w14:paraId="162AB35A" w14:textId="77777777" w:rsidR="004B29CD" w:rsidRDefault="004B29CD" w:rsidP="000618D9">
      <w:pPr>
        <w:pStyle w:val="ArIndent2"/>
      </w:pPr>
    </w:p>
    <w:p w14:paraId="4FF44139" w14:textId="6AFB63A4" w:rsidR="002E55B2" w:rsidRDefault="002E55B2" w:rsidP="000618D9">
      <w:pPr>
        <w:pStyle w:val="ArIndent2"/>
      </w:pPr>
      <w:r>
        <w:t>(b)</w:t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</w:p>
    <w:p w14:paraId="2EFA1931" w14:textId="77777777" w:rsidR="00AA1C94" w:rsidRDefault="00AA1C94">
      <w:pPr>
        <w:spacing w:after="0"/>
        <w:rPr>
          <w:b/>
        </w:rPr>
      </w:pPr>
    </w:p>
    <w:p w14:paraId="4BA527FE" w14:textId="77777777" w:rsidR="00AA1C94" w:rsidRDefault="00AA1C94">
      <w:pPr>
        <w:spacing w:after="0"/>
        <w:rPr>
          <w:b/>
        </w:rPr>
      </w:pPr>
    </w:p>
    <w:p w14:paraId="19FC2826" w14:textId="77777777" w:rsidR="00AA1C94" w:rsidRDefault="00AA1C94">
      <w:pPr>
        <w:spacing w:after="0"/>
        <w:rPr>
          <w:b/>
        </w:rPr>
      </w:pPr>
    </w:p>
    <w:p w14:paraId="799CEA5B" w14:textId="77777777" w:rsidR="00AA1C94" w:rsidRDefault="00AA1C94">
      <w:pPr>
        <w:spacing w:after="0"/>
        <w:rPr>
          <w:b/>
        </w:rPr>
      </w:pPr>
    </w:p>
    <w:p w14:paraId="79D0459E" w14:textId="77777777" w:rsidR="00AA1C94" w:rsidRDefault="00AA1C94">
      <w:pPr>
        <w:spacing w:after="0"/>
        <w:rPr>
          <w:b/>
        </w:rPr>
      </w:pPr>
    </w:p>
    <w:p w14:paraId="460BC738" w14:textId="77777777" w:rsidR="00AA1C94" w:rsidRDefault="00AA1C94">
      <w:pPr>
        <w:spacing w:after="0"/>
        <w:rPr>
          <w:b/>
        </w:rPr>
      </w:pPr>
    </w:p>
    <w:p w14:paraId="4CE67CE5" w14:textId="77777777" w:rsidR="00AA1C94" w:rsidRDefault="00AA1C94">
      <w:pPr>
        <w:spacing w:after="0"/>
        <w:rPr>
          <w:b/>
        </w:rPr>
      </w:pPr>
    </w:p>
    <w:p w14:paraId="415236F5" w14:textId="77777777" w:rsidR="00AA1C94" w:rsidRDefault="00AA1C94">
      <w:pPr>
        <w:spacing w:after="0"/>
        <w:rPr>
          <w:b/>
        </w:rPr>
      </w:pPr>
    </w:p>
    <w:p w14:paraId="0A131FB6" w14:textId="77777777" w:rsidR="00AA1C94" w:rsidRDefault="00AA1C94">
      <w:pPr>
        <w:spacing w:after="0"/>
        <w:rPr>
          <w:b/>
        </w:rPr>
      </w:pPr>
    </w:p>
    <w:p w14:paraId="1AB44044" w14:textId="77777777" w:rsidR="00AA1C94" w:rsidRDefault="00AA1C94">
      <w:pPr>
        <w:spacing w:after="0"/>
        <w:rPr>
          <w:b/>
        </w:rPr>
      </w:pPr>
    </w:p>
    <w:p w14:paraId="10123E8F" w14:textId="77777777" w:rsidR="00AA1C94" w:rsidRDefault="00AA1C94">
      <w:pPr>
        <w:spacing w:after="0"/>
        <w:rPr>
          <w:b/>
        </w:rPr>
      </w:pPr>
    </w:p>
    <w:p w14:paraId="26F69CDD" w14:textId="77777777" w:rsidR="00AA1C94" w:rsidRDefault="00AA1C94">
      <w:pPr>
        <w:spacing w:after="0"/>
        <w:rPr>
          <w:b/>
        </w:rPr>
      </w:pPr>
    </w:p>
    <w:p w14:paraId="5DEC8481" w14:textId="77777777" w:rsidR="00AA1C94" w:rsidRDefault="00AA1C94">
      <w:pPr>
        <w:spacing w:after="0"/>
        <w:rPr>
          <w:b/>
        </w:rPr>
      </w:pPr>
    </w:p>
    <w:p w14:paraId="55A427DF" w14:textId="77777777" w:rsidR="00AA1C94" w:rsidRDefault="00AA1C94">
      <w:pPr>
        <w:spacing w:after="0"/>
        <w:rPr>
          <w:b/>
        </w:rPr>
      </w:pPr>
    </w:p>
    <w:p w14:paraId="13D799E0" w14:textId="597084E7" w:rsidR="00AA1C94" w:rsidRDefault="00DA53A7" w:rsidP="00AA1C94">
      <w:pPr>
        <w:pStyle w:val="ArIndent1"/>
      </w:pPr>
      <w:r>
        <w:rPr>
          <w:b/>
        </w:rPr>
        <w:t>3</w:t>
      </w:r>
      <w:r w:rsidR="00AA1C94">
        <w:rPr>
          <w:b/>
        </w:rPr>
        <w:t>.</w:t>
      </w:r>
      <w:r w:rsidR="00AA1C94">
        <w:tab/>
        <w:t>[5 marks]</w:t>
      </w:r>
    </w:p>
    <w:p w14:paraId="168D1252" w14:textId="77777777" w:rsidR="00AA1C94" w:rsidRDefault="00AA1C94" w:rsidP="00AA1C94">
      <w:pPr>
        <w:pStyle w:val="ArIndent1"/>
      </w:pPr>
    </w:p>
    <w:p w14:paraId="1F052EC9" w14:textId="26D56E70" w:rsidR="002C21DE" w:rsidRDefault="00AA1C94" w:rsidP="00AA1C94">
      <w:pPr>
        <w:pStyle w:val="ArIndent1"/>
        <w:rPr>
          <w:b/>
          <w:iCs w:val="0"/>
        </w:rPr>
      </w:pPr>
      <w:r>
        <w:tab/>
        <w:t xml:space="preserve">Prove by contradiction: The equation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 w:rsidR="0004725A">
        <w:t xml:space="preserve"> has no integer solutions for x and y.</w:t>
      </w:r>
      <w:r w:rsidR="002C21DE">
        <w:rPr>
          <w:b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755"/>
      </w:tblGrid>
      <w:tr w:rsidR="00A42CB7" w:rsidRPr="00A42CB7" w14:paraId="759BDE6A" w14:textId="77777777" w:rsidTr="00AA1C94">
        <w:trPr>
          <w:trHeight w:val="2542"/>
        </w:trPr>
        <w:tc>
          <w:tcPr>
            <w:tcW w:w="3227" w:type="dxa"/>
          </w:tcPr>
          <w:p w14:paraId="094CABFC" w14:textId="77777777" w:rsidR="00A42CB7" w:rsidRDefault="00A42CB7" w:rsidP="00AA1C94">
            <w:pPr>
              <w:spacing w:after="0"/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lastRenderedPageBreak/>
              <w:drawing>
                <wp:inline distT="0" distB="0" distL="0" distR="0" wp14:anchorId="77B07992" wp14:editId="4834D9FD">
                  <wp:extent cx="1638300" cy="1409700"/>
                  <wp:effectExtent l="0" t="0" r="12700" b="12700"/>
                  <wp:docPr id="6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5" w:type="dxa"/>
          </w:tcPr>
          <w:p w14:paraId="5D6E95B9" w14:textId="77777777" w:rsidR="00A42CB7" w:rsidRPr="004169E3" w:rsidRDefault="00A42CB7" w:rsidP="00AA1C94">
            <w:pPr>
              <w:spacing w:after="0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MATHEMATICS:</w:t>
            </w:r>
            <w:r>
              <w:rPr>
                <w:rFonts w:cs="Arial"/>
                <w:b/>
                <w:i/>
                <w:sz w:val="36"/>
                <w:szCs w:val="36"/>
              </w:rPr>
              <w:t xml:space="preserve">   </w:t>
            </w:r>
            <w:r w:rsidRPr="004169E3">
              <w:rPr>
                <w:rFonts w:cs="Arial"/>
                <w:b/>
                <w:sz w:val="36"/>
                <w:szCs w:val="36"/>
              </w:rPr>
              <w:t>SPECIALIST 1 &amp; 2</w:t>
            </w:r>
          </w:p>
          <w:p w14:paraId="7672B65E" w14:textId="77777777" w:rsidR="00A42CB7" w:rsidRPr="004169E3" w:rsidRDefault="00A42CB7" w:rsidP="00AA1C94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  <w:p w14:paraId="29CB1E06" w14:textId="241A1E8B" w:rsidR="00A42CB7" w:rsidRPr="004169E3" w:rsidRDefault="00A42CB7" w:rsidP="00AA1C94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SEMESTER 2</w:t>
            </w:r>
            <w:r w:rsidR="00DA53A7">
              <w:rPr>
                <w:rFonts w:cs="Arial"/>
                <w:b/>
                <w:sz w:val="36"/>
                <w:szCs w:val="36"/>
              </w:rPr>
              <w:tab/>
              <w:t>2016</w:t>
            </w:r>
          </w:p>
          <w:p w14:paraId="704B98FB" w14:textId="77777777" w:rsidR="00A42CB7" w:rsidRPr="004169E3" w:rsidRDefault="00A42CB7" w:rsidP="00AA1C94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  <w:p w14:paraId="1F38B5FE" w14:textId="77777777" w:rsidR="00A42CB7" w:rsidRPr="004169E3" w:rsidRDefault="00A42CB7" w:rsidP="00AA1C94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 xml:space="preserve">TEST </w:t>
            </w:r>
            <w:r>
              <w:rPr>
                <w:rFonts w:cs="Arial"/>
                <w:b/>
                <w:sz w:val="36"/>
                <w:szCs w:val="36"/>
              </w:rPr>
              <w:t>5</w:t>
            </w:r>
          </w:p>
          <w:p w14:paraId="5DAA9ED3" w14:textId="19949685" w:rsidR="00A42CB7" w:rsidRPr="00A42CB7" w:rsidRDefault="00A42CB7" w:rsidP="00AA1C94">
            <w:pPr>
              <w:spacing w:after="0"/>
              <w:jc w:val="center"/>
              <w:rPr>
                <w:rFonts w:cs="Arial"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Calculator Assumed</w:t>
            </w:r>
          </w:p>
        </w:tc>
      </w:tr>
    </w:tbl>
    <w:p w14:paraId="2A622732" w14:textId="1CA7A351" w:rsidR="00B91E0E" w:rsidRPr="004169E3" w:rsidRDefault="00B91E0E" w:rsidP="00B91E0E">
      <w:pPr>
        <w:pStyle w:val="ArNormal"/>
        <w:rPr>
          <w:rFonts w:cs="Arial"/>
        </w:rPr>
      </w:pPr>
    </w:p>
    <w:p w14:paraId="1286810F" w14:textId="55F96FF8" w:rsidR="00B91E0E" w:rsidRPr="004169E3" w:rsidRDefault="00A42CB7" w:rsidP="00B91E0E">
      <w:pPr>
        <w:pStyle w:val="ArNormal"/>
      </w:pPr>
      <w:r>
        <w:t>Time Allowed:  40</w:t>
      </w:r>
      <w:r w:rsidR="00B91E0E">
        <w:t xml:space="preserve"> minutes</w:t>
      </w:r>
      <w:r w:rsidR="00B91E0E">
        <w:tab/>
      </w:r>
      <w:r w:rsidR="00B91E0E">
        <w:tab/>
      </w:r>
      <w:r w:rsidR="00B91E0E">
        <w:tab/>
      </w:r>
      <w:r w:rsidR="00B91E0E">
        <w:tab/>
      </w:r>
      <w:r w:rsidR="00B91E0E">
        <w:tab/>
      </w:r>
      <w:r w:rsidR="00B91E0E">
        <w:tab/>
      </w:r>
      <w:r w:rsidR="00B91E0E">
        <w:tab/>
      </w:r>
      <w:r w:rsidR="00B91E0E">
        <w:tab/>
      </w:r>
      <w:r w:rsidR="00B91E0E">
        <w:tab/>
        <w:t>Total Ma</w:t>
      </w:r>
      <w:r w:rsidR="00DA53A7">
        <w:t>rks:  34</w:t>
      </w:r>
    </w:p>
    <w:p w14:paraId="4D11D266" w14:textId="77777777" w:rsidR="00B91E0E" w:rsidRPr="004169E3" w:rsidRDefault="00B91E0E" w:rsidP="00B91E0E">
      <w:pPr>
        <w:pStyle w:val="ArNormal"/>
      </w:pPr>
    </w:p>
    <w:p w14:paraId="3FC16481" w14:textId="4DA89594" w:rsidR="00E40798" w:rsidRDefault="00DA53A7" w:rsidP="00B91E0E">
      <w:pPr>
        <w:pStyle w:val="ArNormal"/>
      </w:pPr>
      <w:r>
        <w:rPr>
          <w:b/>
        </w:rPr>
        <w:t>4</w:t>
      </w:r>
      <w:r w:rsidR="00B91E0E">
        <w:rPr>
          <w:b/>
        </w:rPr>
        <w:t>.</w:t>
      </w:r>
      <w:r w:rsidR="00B91E0E">
        <w:tab/>
        <w:t>[</w:t>
      </w:r>
      <w:r w:rsidR="001E77D7">
        <w:t xml:space="preserve">2, 3, 1, </w:t>
      </w:r>
      <w:r w:rsidR="001F526F">
        <w:t>2 marks</w:t>
      </w:r>
      <w:r w:rsidR="00B91E0E">
        <w:t>]</w:t>
      </w:r>
    </w:p>
    <w:p w14:paraId="79396D58" w14:textId="77777777" w:rsidR="00B91E0E" w:rsidRDefault="00B91E0E" w:rsidP="00B91E0E">
      <w:pPr>
        <w:pStyle w:val="ArNormal"/>
      </w:pPr>
    </w:p>
    <w:p w14:paraId="2B24C9EC" w14:textId="77777777" w:rsidR="00B91E0E" w:rsidRDefault="00B91E0E" w:rsidP="00B91E0E">
      <w:pPr>
        <w:pStyle w:val="ArIndent1"/>
      </w:pPr>
      <w:r>
        <w:tab/>
        <w:t>The height of the tide above mean sea level at a certain port has been modelled by the equation</w:t>
      </w:r>
    </w:p>
    <w:p w14:paraId="3D632D70" w14:textId="0C4676AA" w:rsidR="00B91E0E" w:rsidRDefault="00B91E0E" w:rsidP="00B91E0E">
      <w:pPr>
        <w:pStyle w:val="ArNormal"/>
      </w:pPr>
      <w:r>
        <w:tab/>
      </w:r>
      <w:r>
        <w:tab/>
      </w:r>
      <w:r>
        <w:tab/>
      </w:r>
      <w:r>
        <w:tab/>
      </w:r>
      <w:r>
        <w:tab/>
      </w:r>
      <w:bookmarkStart w:id="2" w:name="OLE_LINK3"/>
      <w:bookmarkStart w:id="3" w:name="OLE_LINK4"/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=4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π(t+1)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func>
      </m:oMath>
      <w:bookmarkEnd w:id="2"/>
      <w:bookmarkEnd w:id="3"/>
    </w:p>
    <w:p w14:paraId="20D2FF33" w14:textId="1644A527" w:rsidR="00B91E0E" w:rsidRDefault="004F2E43" w:rsidP="00B91E0E">
      <w:pPr>
        <w:pStyle w:val="ArNormal"/>
      </w:pPr>
      <w:r>
        <w:tab/>
      </w:r>
    </w:p>
    <w:p w14:paraId="59951560" w14:textId="77777777" w:rsidR="00B91E0E" w:rsidRDefault="00B91E0E" w:rsidP="00B91E0E">
      <w:pPr>
        <w:pStyle w:val="ArNormal"/>
      </w:pP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 w:rsidRPr="00B91E0E">
        <w:rPr>
          <w:rFonts w:ascii="Cambria Math" w:hAnsi="Cambria Math"/>
          <w:i/>
        </w:rPr>
        <w:t>t</w:t>
      </w:r>
      <w:proofErr w:type="spellEnd"/>
      <w:r>
        <w:t xml:space="preserve"> is the number of hours after midnight on a particular day.</w:t>
      </w:r>
    </w:p>
    <w:p w14:paraId="0D8F1E81" w14:textId="77777777" w:rsidR="004F2E43" w:rsidRDefault="004F2E43" w:rsidP="004F2E43">
      <w:pPr>
        <w:pStyle w:val="ArIndent2"/>
      </w:pPr>
    </w:p>
    <w:p w14:paraId="564A4BFC" w14:textId="3EEBFDC4" w:rsidR="004F2E43" w:rsidRDefault="004F2E43" w:rsidP="004F2E43">
      <w:pPr>
        <w:pStyle w:val="ArIndent2"/>
      </w:pPr>
      <w:r>
        <w:t>(a)</w:t>
      </w:r>
      <w:r>
        <w:tab/>
        <w:t xml:space="preserve">Neatly sketch the graph for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=4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π(t+1)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func>
      </m:oMath>
      <w:r>
        <w:t xml:space="preserve"> for </w:t>
      </w:r>
      <m:oMath>
        <m:r>
          <w:rPr>
            <w:rFonts w:ascii="Cambria Math" w:hAnsi="Cambria Math"/>
          </w:rPr>
          <m:t>0≤t≤24</m:t>
        </m:r>
      </m:oMath>
    </w:p>
    <w:p w14:paraId="62809777" w14:textId="61708273" w:rsidR="004F2E43" w:rsidRDefault="004F2E43" w:rsidP="00B91E0E">
      <w:pPr>
        <w:pStyle w:val="ArNormal"/>
      </w:pPr>
      <w:r>
        <w:tab/>
      </w:r>
      <w:r>
        <w:rPr>
          <w:noProof/>
          <w:lang w:val="en-AU" w:eastAsia="en-AU"/>
        </w:rPr>
        <w:drawing>
          <wp:inline distT="0" distB="0" distL="0" distR="0" wp14:anchorId="774F5047" wp14:editId="38C7BB7D">
            <wp:extent cx="5791200" cy="219456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31FE" w14:textId="73C0749F" w:rsidR="00B91E0E" w:rsidRDefault="00B91E0E" w:rsidP="00B91E0E">
      <w:pPr>
        <w:pStyle w:val="ArIndent2"/>
      </w:pPr>
    </w:p>
    <w:p w14:paraId="49BAC367" w14:textId="2B7CFE61" w:rsidR="00B91E0E" w:rsidRDefault="001E77D7" w:rsidP="00B91E0E">
      <w:pPr>
        <w:pStyle w:val="ArIndent2"/>
      </w:pPr>
      <w:r>
        <w:t>(b)</w:t>
      </w:r>
      <w:r>
        <w:tab/>
        <w:t>When was the high tide?  What is its height above mean sea level at this time?</w:t>
      </w:r>
    </w:p>
    <w:p w14:paraId="1CE71013" w14:textId="77777777" w:rsidR="00B91E0E" w:rsidRDefault="00B91E0E" w:rsidP="00B91E0E">
      <w:pPr>
        <w:pStyle w:val="ArIndent2"/>
      </w:pPr>
    </w:p>
    <w:p w14:paraId="79F2424F" w14:textId="77777777" w:rsidR="00B91E0E" w:rsidRDefault="00B91E0E" w:rsidP="00B91E0E">
      <w:pPr>
        <w:pStyle w:val="ArIndent2"/>
      </w:pPr>
    </w:p>
    <w:p w14:paraId="5DE6C117" w14:textId="77777777" w:rsidR="00B91E0E" w:rsidRDefault="00B91E0E" w:rsidP="00B91E0E">
      <w:pPr>
        <w:pStyle w:val="ArIndent2"/>
      </w:pPr>
    </w:p>
    <w:p w14:paraId="788A7AE0" w14:textId="56340754" w:rsidR="00B91E0E" w:rsidRDefault="001E77D7" w:rsidP="00B91E0E">
      <w:pPr>
        <w:pStyle w:val="ArIndent2"/>
      </w:pPr>
      <w:r>
        <w:t>(c)</w:t>
      </w:r>
      <w:r>
        <w:tab/>
        <w:t>What</w:t>
      </w:r>
      <w:r w:rsidR="000335E7">
        <w:t xml:space="preserve"> was the height of the tide at 8</w:t>
      </w:r>
      <w:r>
        <w:t xml:space="preserve"> pm?</w:t>
      </w:r>
    </w:p>
    <w:p w14:paraId="200C92DA" w14:textId="77777777" w:rsidR="001E77D7" w:rsidRDefault="001E77D7" w:rsidP="00B91E0E">
      <w:pPr>
        <w:pStyle w:val="ArIndent2"/>
      </w:pPr>
    </w:p>
    <w:p w14:paraId="1940BD80" w14:textId="77777777" w:rsidR="001E77D7" w:rsidRDefault="001E77D7" w:rsidP="00B91E0E">
      <w:pPr>
        <w:pStyle w:val="ArIndent2"/>
      </w:pPr>
    </w:p>
    <w:p w14:paraId="63B2929E" w14:textId="77777777" w:rsidR="001E77D7" w:rsidRDefault="001E77D7" w:rsidP="00B91E0E">
      <w:pPr>
        <w:pStyle w:val="ArIndent2"/>
      </w:pPr>
    </w:p>
    <w:p w14:paraId="54AF9D4D" w14:textId="19061986" w:rsidR="001E77D7" w:rsidRDefault="001E77D7" w:rsidP="00B91E0E">
      <w:pPr>
        <w:pStyle w:val="ArIndent2"/>
      </w:pPr>
      <w:r>
        <w:t>(d)</w:t>
      </w:r>
      <w:r>
        <w:tab/>
        <w:t>A ship can only enter</w:t>
      </w:r>
      <w:r w:rsidR="000909F1">
        <w:t xml:space="preserve"> port when there is a depth of 3</w:t>
      </w:r>
      <w:r>
        <w:t xml:space="preserve"> metres of water above low tide.  Between what times could a ship enter or leave port?  Give answers to nearest 5 minutes.</w:t>
      </w:r>
    </w:p>
    <w:p w14:paraId="3153B648" w14:textId="77777777" w:rsidR="00D739AB" w:rsidRDefault="00D739AB" w:rsidP="00B91E0E">
      <w:pPr>
        <w:pStyle w:val="ArIndent2"/>
      </w:pPr>
    </w:p>
    <w:p w14:paraId="7384A538" w14:textId="42C356F8" w:rsidR="00D739AB" w:rsidRDefault="00D739AB">
      <w:pPr>
        <w:spacing w:after="0"/>
        <w:rPr>
          <w:rFonts w:cs="Times New Roman"/>
          <w:iCs/>
          <w:lang w:val="en-GB"/>
        </w:rPr>
      </w:pPr>
      <w:r>
        <w:br w:type="page"/>
      </w:r>
    </w:p>
    <w:p w14:paraId="61752800" w14:textId="0F45C586" w:rsidR="0040710B" w:rsidRPr="00DA53A7" w:rsidRDefault="00DA53A7" w:rsidP="00DA53A7">
      <w:pPr>
        <w:spacing w:after="0"/>
        <w:rPr>
          <w:rFonts w:cs="Times New Roman"/>
          <w:b/>
          <w:iCs/>
          <w:lang w:val="en-GB"/>
        </w:rPr>
      </w:pPr>
      <w:r>
        <w:rPr>
          <w:b/>
        </w:rPr>
        <w:lastRenderedPageBreak/>
        <w:t>5</w:t>
      </w:r>
      <w:r w:rsidR="0040710B">
        <w:rPr>
          <w:b/>
        </w:rPr>
        <w:t>.</w:t>
      </w:r>
      <w:r w:rsidR="0040710B">
        <w:tab/>
        <w:t>[</w:t>
      </w:r>
      <w:r w:rsidR="00DB47D2">
        <w:t xml:space="preserve">4, </w:t>
      </w:r>
      <w:r w:rsidR="004578E4">
        <w:t>4</w:t>
      </w:r>
      <w:r w:rsidR="005763A1">
        <w:t>, 3</w:t>
      </w:r>
      <w:r w:rsidR="004578E4">
        <w:t xml:space="preserve"> marks</w:t>
      </w:r>
      <w:r w:rsidR="0040710B">
        <w:t>]</w:t>
      </w:r>
    </w:p>
    <w:p w14:paraId="347810EC" w14:textId="77777777" w:rsidR="0040710B" w:rsidRDefault="0040710B" w:rsidP="00D739AB">
      <w:pPr>
        <w:pStyle w:val="ArIndent1"/>
      </w:pPr>
    </w:p>
    <w:p w14:paraId="68F10F11" w14:textId="00CB1C42" w:rsidR="0040710B" w:rsidRDefault="00DB47D2" w:rsidP="00DB47D2">
      <w:pPr>
        <w:pStyle w:val="ArIndent2"/>
      </w:pPr>
      <w:r>
        <w:t>(a)</w:t>
      </w:r>
      <w:r>
        <w:tab/>
        <w:t>Prove that 3 more than the square of an odd number is always divisible by 4.</w:t>
      </w:r>
    </w:p>
    <w:p w14:paraId="16B38A3E" w14:textId="77777777" w:rsidR="00DB47D2" w:rsidRDefault="00DB47D2" w:rsidP="00DB47D2">
      <w:pPr>
        <w:pStyle w:val="ArIndent2"/>
      </w:pPr>
    </w:p>
    <w:p w14:paraId="0B07B824" w14:textId="77777777" w:rsidR="00DB47D2" w:rsidRDefault="00DB47D2" w:rsidP="00DB47D2">
      <w:pPr>
        <w:pStyle w:val="ArIndent2"/>
      </w:pPr>
    </w:p>
    <w:p w14:paraId="422FFE58" w14:textId="77777777" w:rsidR="00DB47D2" w:rsidRDefault="00DB47D2" w:rsidP="00DB47D2">
      <w:pPr>
        <w:pStyle w:val="ArIndent2"/>
      </w:pPr>
    </w:p>
    <w:p w14:paraId="36589A5C" w14:textId="77777777" w:rsidR="00DB47D2" w:rsidRDefault="00DB47D2" w:rsidP="00DB47D2">
      <w:pPr>
        <w:pStyle w:val="ArIndent2"/>
      </w:pPr>
    </w:p>
    <w:p w14:paraId="002691F8" w14:textId="77777777" w:rsidR="00DB47D2" w:rsidRDefault="00DB47D2" w:rsidP="00DB47D2">
      <w:pPr>
        <w:pStyle w:val="ArIndent2"/>
      </w:pPr>
    </w:p>
    <w:p w14:paraId="2859250C" w14:textId="77777777" w:rsidR="00C37420" w:rsidRDefault="00C37420" w:rsidP="00DB47D2">
      <w:pPr>
        <w:pStyle w:val="ArIndent2"/>
      </w:pPr>
    </w:p>
    <w:p w14:paraId="7EEEF302" w14:textId="77777777" w:rsidR="00C37420" w:rsidRDefault="00C37420" w:rsidP="00DB47D2">
      <w:pPr>
        <w:pStyle w:val="ArIndent2"/>
      </w:pPr>
    </w:p>
    <w:p w14:paraId="2FED7E0D" w14:textId="77777777" w:rsidR="00C37420" w:rsidRDefault="00C37420" w:rsidP="00DB47D2">
      <w:pPr>
        <w:pStyle w:val="ArIndent2"/>
      </w:pPr>
    </w:p>
    <w:p w14:paraId="450988F9" w14:textId="77777777" w:rsidR="00C37420" w:rsidRDefault="00C37420" w:rsidP="00DB47D2">
      <w:pPr>
        <w:pStyle w:val="ArIndent2"/>
      </w:pPr>
    </w:p>
    <w:p w14:paraId="62BA82B3" w14:textId="77777777" w:rsidR="00DB47D2" w:rsidRDefault="00DB47D2" w:rsidP="00DB47D2">
      <w:pPr>
        <w:pStyle w:val="ArIndent2"/>
      </w:pPr>
    </w:p>
    <w:p w14:paraId="2835024B" w14:textId="77777777" w:rsidR="00DB47D2" w:rsidRDefault="00DB47D2" w:rsidP="00DB47D2">
      <w:pPr>
        <w:pStyle w:val="ArIndent2"/>
      </w:pPr>
    </w:p>
    <w:p w14:paraId="14A5C360" w14:textId="77777777" w:rsidR="00DB47D2" w:rsidRDefault="00DB47D2" w:rsidP="00DB47D2">
      <w:pPr>
        <w:pStyle w:val="ArIndent2"/>
      </w:pPr>
    </w:p>
    <w:p w14:paraId="36450255" w14:textId="77777777" w:rsidR="00DB47D2" w:rsidRDefault="00DB47D2" w:rsidP="00DB47D2">
      <w:pPr>
        <w:pStyle w:val="ArIndent2"/>
      </w:pPr>
    </w:p>
    <w:p w14:paraId="10774329" w14:textId="10D98810" w:rsidR="00DB47D2" w:rsidRDefault="00DB47D2" w:rsidP="00DB47D2">
      <w:pPr>
        <w:pStyle w:val="ArIndent2"/>
      </w:pPr>
      <w:r>
        <w:t>(b)</w:t>
      </w:r>
      <w:r>
        <w:tab/>
        <w:t>Consider three consecutive numbers.  Prove that the sum of the cube of the smallest number, the square of the middle number, and the largest number will always be a multiple of the middle number.</w:t>
      </w:r>
    </w:p>
    <w:p w14:paraId="62CB22FD" w14:textId="77777777" w:rsidR="002C21DE" w:rsidRDefault="002C21DE" w:rsidP="00DB47D2">
      <w:pPr>
        <w:pStyle w:val="ArIndent2"/>
      </w:pPr>
    </w:p>
    <w:p w14:paraId="260A36A1" w14:textId="77777777" w:rsidR="002C21DE" w:rsidRDefault="002C21DE" w:rsidP="00DB47D2">
      <w:pPr>
        <w:pStyle w:val="ArIndent2"/>
      </w:pPr>
    </w:p>
    <w:p w14:paraId="70DE757C" w14:textId="77777777" w:rsidR="002C21DE" w:rsidRDefault="002C21DE" w:rsidP="00DB47D2">
      <w:pPr>
        <w:pStyle w:val="ArIndent2"/>
      </w:pPr>
    </w:p>
    <w:p w14:paraId="19D8808A" w14:textId="77777777" w:rsidR="00C37420" w:rsidRDefault="00C37420" w:rsidP="00DB47D2">
      <w:pPr>
        <w:pStyle w:val="ArIndent2"/>
      </w:pPr>
    </w:p>
    <w:p w14:paraId="21C7FDEF" w14:textId="77777777" w:rsidR="00C37420" w:rsidRDefault="00C37420" w:rsidP="00DB47D2">
      <w:pPr>
        <w:pStyle w:val="ArIndent2"/>
      </w:pPr>
    </w:p>
    <w:p w14:paraId="10657E76" w14:textId="77777777" w:rsidR="00C37420" w:rsidRDefault="00C37420" w:rsidP="00DB47D2">
      <w:pPr>
        <w:pStyle w:val="ArIndent2"/>
      </w:pPr>
    </w:p>
    <w:p w14:paraId="20B13708" w14:textId="77777777" w:rsidR="00C37420" w:rsidRDefault="00C37420" w:rsidP="00DB47D2">
      <w:pPr>
        <w:pStyle w:val="ArIndent2"/>
      </w:pPr>
    </w:p>
    <w:p w14:paraId="4998F04B" w14:textId="77777777" w:rsidR="00C37420" w:rsidRDefault="00C37420" w:rsidP="00DB47D2">
      <w:pPr>
        <w:pStyle w:val="ArIndent2"/>
      </w:pPr>
    </w:p>
    <w:p w14:paraId="0B47448B" w14:textId="77777777" w:rsidR="00C37420" w:rsidRDefault="00C37420" w:rsidP="00DB47D2">
      <w:pPr>
        <w:pStyle w:val="ArIndent2"/>
      </w:pPr>
    </w:p>
    <w:p w14:paraId="481D2D10" w14:textId="77777777" w:rsidR="00C37420" w:rsidRDefault="00C37420" w:rsidP="00DB47D2">
      <w:pPr>
        <w:pStyle w:val="ArIndent2"/>
      </w:pPr>
    </w:p>
    <w:p w14:paraId="22568ADE" w14:textId="77777777" w:rsidR="00C37420" w:rsidRDefault="00C37420" w:rsidP="00DB47D2">
      <w:pPr>
        <w:pStyle w:val="ArIndent2"/>
      </w:pPr>
    </w:p>
    <w:p w14:paraId="214DFC54" w14:textId="77777777" w:rsidR="002C21DE" w:rsidRDefault="002C21DE" w:rsidP="00DB47D2">
      <w:pPr>
        <w:pStyle w:val="ArIndent2"/>
      </w:pPr>
    </w:p>
    <w:p w14:paraId="47D5D3BE" w14:textId="77777777" w:rsidR="002C21DE" w:rsidRDefault="002C21DE" w:rsidP="00DB47D2">
      <w:pPr>
        <w:pStyle w:val="ArIndent2"/>
      </w:pPr>
    </w:p>
    <w:p w14:paraId="712906D3" w14:textId="77777777" w:rsidR="002C21DE" w:rsidRDefault="002C21DE" w:rsidP="00DB47D2">
      <w:pPr>
        <w:pStyle w:val="ArIndent2"/>
      </w:pPr>
    </w:p>
    <w:p w14:paraId="4DF7AE95" w14:textId="77777777" w:rsidR="002C21DE" w:rsidRDefault="002C21DE" w:rsidP="00DB47D2">
      <w:pPr>
        <w:pStyle w:val="ArIndent2"/>
      </w:pPr>
    </w:p>
    <w:p w14:paraId="31F1738E" w14:textId="77777777" w:rsidR="002C21DE" w:rsidRDefault="002C21DE" w:rsidP="00DB47D2">
      <w:pPr>
        <w:pStyle w:val="ArIndent2"/>
      </w:pPr>
    </w:p>
    <w:p w14:paraId="16EAD7DE" w14:textId="71E3E1E6" w:rsidR="002C21DE" w:rsidRDefault="002C21DE" w:rsidP="00DB47D2">
      <w:pPr>
        <w:pStyle w:val="ArIndent2"/>
      </w:pPr>
      <w:r>
        <w:t>(</w:t>
      </w:r>
      <w:proofErr w:type="gramStart"/>
      <w:r>
        <w:t>c</w:t>
      </w:r>
      <w:proofErr w:type="gramEnd"/>
      <w:r>
        <w:t>)</w:t>
      </w:r>
      <w:r>
        <w:tab/>
        <w:t xml:space="preserve">Express </w:t>
      </w:r>
      <m:oMath>
        <m:r>
          <w:rPr>
            <w:rFonts w:ascii="Cambria Math" w:hAnsi="Cambria Math"/>
          </w:rPr>
          <m:t>0.14527527527…</m:t>
        </m:r>
      </m:oMath>
      <w:r>
        <w:t xml:space="preserve"> as a fraction</w:t>
      </w:r>
      <w:r w:rsidR="005763A1">
        <w:t>.  Show full working.</w:t>
      </w:r>
    </w:p>
    <w:p w14:paraId="3108D43F" w14:textId="3AC343B6" w:rsidR="00555F57" w:rsidRDefault="00555F57">
      <w:pPr>
        <w:spacing w:after="0"/>
        <w:rPr>
          <w:rFonts w:cs="Times New Roman"/>
          <w:iCs/>
          <w:lang w:val="en-GB"/>
        </w:rPr>
      </w:pPr>
      <w:r>
        <w:br w:type="page"/>
      </w:r>
    </w:p>
    <w:p w14:paraId="36A3E0FC" w14:textId="51D54352" w:rsidR="00555F57" w:rsidRDefault="00DA53A7" w:rsidP="00555F57">
      <w:pPr>
        <w:pStyle w:val="ArIndent1"/>
      </w:pPr>
      <w:r>
        <w:rPr>
          <w:b/>
        </w:rPr>
        <w:lastRenderedPageBreak/>
        <w:t>6</w:t>
      </w:r>
      <w:r w:rsidR="00555F57">
        <w:rPr>
          <w:b/>
        </w:rPr>
        <w:t>.</w:t>
      </w:r>
      <w:r w:rsidR="00555F57">
        <w:rPr>
          <w:b/>
        </w:rPr>
        <w:tab/>
      </w:r>
      <w:r w:rsidR="00555F57">
        <w:t>[3, 2, 4 marks]</w:t>
      </w:r>
    </w:p>
    <w:p w14:paraId="47FB0793" w14:textId="77777777" w:rsidR="00555F57" w:rsidRDefault="00555F57" w:rsidP="00555F57">
      <w:pPr>
        <w:pStyle w:val="ArIndent1"/>
      </w:pPr>
    </w:p>
    <w:p w14:paraId="045E7F0D" w14:textId="77777777" w:rsidR="00555F57" w:rsidRDefault="00555F57" w:rsidP="00555F57">
      <w:pPr>
        <w:pStyle w:val="ArIndent1"/>
      </w:pPr>
      <w:r>
        <w:tab/>
        <w:t>Determine the equation of the following graphs”</w:t>
      </w:r>
    </w:p>
    <w:p w14:paraId="383CD7BC" w14:textId="77777777" w:rsidR="00555F57" w:rsidRDefault="00555F57" w:rsidP="00555F57">
      <w:pPr>
        <w:pStyle w:val="ArIndent1"/>
      </w:pPr>
    </w:p>
    <w:p w14:paraId="112D221D" w14:textId="4CEA3EB7" w:rsidR="00555F57" w:rsidRPr="00D31927" w:rsidRDefault="00555F57" w:rsidP="00555F57">
      <w:pPr>
        <w:pStyle w:val="ArIndent2"/>
      </w:pPr>
      <w:r>
        <w:rPr>
          <w:noProof/>
          <w:lang w:val="en-AU" w:eastAsia="en-AU"/>
        </w:rPr>
        <w:drawing>
          <wp:anchor distT="0" distB="0" distL="114300" distR="114300" simplePos="0" relativeHeight="251663360" behindDoc="0" locked="0" layoutInCell="1" allowOverlap="1" wp14:anchorId="45F1A091" wp14:editId="61A9B27D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5798185" cy="2200275"/>
            <wp:effectExtent l="0" t="0" r="0" b="0"/>
            <wp:wrapSquare wrapText="bothSides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(a)</w:t>
      </w:r>
      <w:r>
        <w:tab/>
      </w:r>
      <w:proofErr w:type="gramStart"/>
      <w:r w:rsidR="00EB4D39">
        <w:t>y</w:t>
      </w:r>
      <w:proofErr w:type="gramEnd"/>
      <w:r w:rsidR="00EB4D39">
        <w:t xml:space="preserve"> =</w:t>
      </w:r>
    </w:p>
    <w:p w14:paraId="0B826BB5" w14:textId="77777777" w:rsidR="00555F57" w:rsidRDefault="00555F57" w:rsidP="00555F57">
      <w:pPr>
        <w:pStyle w:val="ArIndent2"/>
      </w:pPr>
    </w:p>
    <w:p w14:paraId="256AC8EF" w14:textId="77777777" w:rsidR="00555F57" w:rsidRDefault="00555F57" w:rsidP="00555F57">
      <w:pPr>
        <w:pStyle w:val="ArIndent1"/>
      </w:pPr>
    </w:p>
    <w:p w14:paraId="0CAB4BEC" w14:textId="77777777" w:rsidR="00555F57" w:rsidRDefault="00555F57" w:rsidP="00555F57">
      <w:pPr>
        <w:pStyle w:val="ArIndent2"/>
      </w:pPr>
    </w:p>
    <w:p w14:paraId="228C6112" w14:textId="77777777" w:rsidR="00555F57" w:rsidRDefault="00555F57" w:rsidP="00555F57">
      <w:pPr>
        <w:pStyle w:val="ArIndent2"/>
      </w:pPr>
    </w:p>
    <w:p w14:paraId="7E74BC30" w14:textId="77777777" w:rsidR="00555F57" w:rsidRDefault="00555F57" w:rsidP="00555F57">
      <w:pPr>
        <w:pStyle w:val="ArIndent2"/>
      </w:pPr>
    </w:p>
    <w:p w14:paraId="5F6476AB" w14:textId="77777777" w:rsidR="00555F57" w:rsidRDefault="00555F57" w:rsidP="00555F57">
      <w:pPr>
        <w:pStyle w:val="ArIndent2"/>
      </w:pPr>
    </w:p>
    <w:p w14:paraId="2C297A6E" w14:textId="77777777" w:rsidR="00555F57" w:rsidRDefault="00555F57" w:rsidP="00555F57">
      <w:pPr>
        <w:pStyle w:val="ArIndent2"/>
      </w:pPr>
    </w:p>
    <w:p w14:paraId="4E4A8E8C" w14:textId="77777777" w:rsidR="00555F57" w:rsidRDefault="00555F57" w:rsidP="00555F57">
      <w:pPr>
        <w:pStyle w:val="ArIndent2"/>
      </w:pPr>
    </w:p>
    <w:p w14:paraId="1D4B80BB" w14:textId="77777777" w:rsidR="00555F57" w:rsidRDefault="00555F57" w:rsidP="00555F57">
      <w:pPr>
        <w:pStyle w:val="ArIndent2"/>
      </w:pPr>
    </w:p>
    <w:p w14:paraId="749640AD" w14:textId="77777777" w:rsidR="00555F57" w:rsidRDefault="00555F57" w:rsidP="00555F57">
      <w:pPr>
        <w:pStyle w:val="ArIndent2"/>
      </w:pPr>
    </w:p>
    <w:p w14:paraId="433C1646" w14:textId="77777777" w:rsidR="00555F57" w:rsidRDefault="00555F57" w:rsidP="00555F57">
      <w:pPr>
        <w:pStyle w:val="ArIndent2"/>
      </w:pPr>
    </w:p>
    <w:p w14:paraId="732F44C8" w14:textId="77777777" w:rsidR="00555F57" w:rsidRDefault="00555F57" w:rsidP="00555F57">
      <w:pPr>
        <w:pStyle w:val="ArIndent2"/>
      </w:pPr>
    </w:p>
    <w:p w14:paraId="776EA630" w14:textId="77777777" w:rsidR="00555F57" w:rsidRDefault="00555F57" w:rsidP="00555F57">
      <w:pPr>
        <w:pStyle w:val="ArIndent2"/>
      </w:pPr>
    </w:p>
    <w:p w14:paraId="6AEA7140" w14:textId="77777777" w:rsidR="00555F57" w:rsidRDefault="00555F57" w:rsidP="00555F57">
      <w:pPr>
        <w:pStyle w:val="ArIndent2"/>
      </w:pPr>
    </w:p>
    <w:p w14:paraId="3F07A128" w14:textId="77777777" w:rsidR="00555F57" w:rsidRDefault="00555F57" w:rsidP="00555F57">
      <w:pPr>
        <w:pStyle w:val="ArIndent2"/>
      </w:pPr>
    </w:p>
    <w:p w14:paraId="22BE4D94" w14:textId="77777777" w:rsidR="00555F57" w:rsidRDefault="00555F57" w:rsidP="00555F57">
      <w:pPr>
        <w:pStyle w:val="ArIndent2"/>
      </w:pPr>
    </w:p>
    <w:p w14:paraId="79B2FCA1" w14:textId="5174D456" w:rsidR="00555F57" w:rsidRDefault="00555F57" w:rsidP="00555F57">
      <w:pPr>
        <w:pStyle w:val="ArIndent2"/>
      </w:pPr>
      <w:r>
        <w:t>(b)</w:t>
      </w:r>
      <w:r w:rsidR="00EB4D39">
        <w:tab/>
      </w:r>
      <w:proofErr w:type="gramStart"/>
      <w:r w:rsidR="00EB4D39">
        <w:t>y</w:t>
      </w:r>
      <w:proofErr w:type="gramEnd"/>
      <w:r w:rsidR="00EB4D39">
        <w:t xml:space="preserve"> =</w:t>
      </w:r>
    </w:p>
    <w:p w14:paraId="6292B2D5" w14:textId="77777777" w:rsidR="00555F57" w:rsidRDefault="00555F57" w:rsidP="00555F57">
      <w:pPr>
        <w:pStyle w:val="ArIndent2"/>
      </w:pPr>
      <w:r>
        <w:rPr>
          <w:noProof/>
          <w:lang w:val="en-AU" w:eastAsia="en-AU"/>
        </w:rPr>
        <w:drawing>
          <wp:inline distT="0" distB="0" distL="0" distR="0" wp14:anchorId="4631611E" wp14:editId="6F679177">
            <wp:extent cx="5815584" cy="2182368"/>
            <wp:effectExtent l="0" t="0" r="0" b="254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584" cy="218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8972" w14:textId="77777777" w:rsidR="00555F57" w:rsidRDefault="00555F57" w:rsidP="00555F57">
      <w:pPr>
        <w:pStyle w:val="ArIndent2"/>
      </w:pPr>
    </w:p>
    <w:p w14:paraId="241C9BC1" w14:textId="77777777" w:rsidR="00555F57" w:rsidRDefault="00555F57" w:rsidP="00555F57">
      <w:pPr>
        <w:pStyle w:val="ArIndent2"/>
      </w:pPr>
    </w:p>
    <w:p w14:paraId="788FFD92" w14:textId="77777777" w:rsidR="00555F57" w:rsidRDefault="00555F57" w:rsidP="00555F57">
      <w:pPr>
        <w:pStyle w:val="ArIndent2"/>
      </w:pPr>
    </w:p>
    <w:p w14:paraId="46FFCEA9" w14:textId="0A02C9A0" w:rsidR="00555F57" w:rsidRDefault="00555F57" w:rsidP="00555F57">
      <w:pPr>
        <w:pStyle w:val="ArIndent2"/>
      </w:pPr>
      <w:r>
        <w:t>(c)</w:t>
      </w:r>
      <w:r>
        <w:tab/>
      </w:r>
      <w:proofErr w:type="gramStart"/>
      <w:r w:rsidR="00EB4D39">
        <w:t>y</w:t>
      </w:r>
      <w:proofErr w:type="gramEnd"/>
      <w:r w:rsidR="00EB4D39">
        <w:t xml:space="preserve"> =</w:t>
      </w:r>
    </w:p>
    <w:p w14:paraId="5EA816B7" w14:textId="77777777" w:rsidR="00555F57" w:rsidRDefault="00555F57" w:rsidP="00555F57">
      <w:pPr>
        <w:pStyle w:val="ArIndent2"/>
      </w:pPr>
      <w:r>
        <w:rPr>
          <w:noProof/>
          <w:lang w:val="en-AU" w:eastAsia="en-AU"/>
        </w:rPr>
        <w:drawing>
          <wp:inline distT="0" distB="0" distL="0" distR="0" wp14:anchorId="73446CB3" wp14:editId="230B1394">
            <wp:extent cx="5815584" cy="2182368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584" cy="218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44D7" w14:textId="77777777" w:rsidR="00555F57" w:rsidRPr="00242E0A" w:rsidRDefault="00555F57" w:rsidP="00555F57">
      <w:pPr>
        <w:pStyle w:val="ArIndent2"/>
      </w:pPr>
    </w:p>
    <w:p w14:paraId="70097A40" w14:textId="03BDEEBB" w:rsidR="00555F57" w:rsidRDefault="00555F57" w:rsidP="00555F57">
      <w:pPr>
        <w:spacing w:after="0"/>
      </w:pPr>
    </w:p>
    <w:p w14:paraId="612AE2C2" w14:textId="77777777" w:rsidR="00DA53A7" w:rsidRDefault="00DA53A7" w:rsidP="00555F57">
      <w:pPr>
        <w:spacing w:after="0"/>
      </w:pPr>
    </w:p>
    <w:p w14:paraId="454A209E" w14:textId="77777777" w:rsidR="00DA53A7" w:rsidRDefault="00DA53A7" w:rsidP="00555F57">
      <w:pPr>
        <w:spacing w:after="0"/>
      </w:pPr>
    </w:p>
    <w:p w14:paraId="47D215B4" w14:textId="77777777" w:rsidR="00DA53A7" w:rsidRDefault="00DA53A7" w:rsidP="00555F57">
      <w:pPr>
        <w:spacing w:after="0"/>
      </w:pPr>
    </w:p>
    <w:p w14:paraId="6C044E75" w14:textId="77777777" w:rsidR="00DA53A7" w:rsidRDefault="00DA53A7" w:rsidP="00555F57">
      <w:pPr>
        <w:spacing w:after="0"/>
      </w:pPr>
    </w:p>
    <w:p w14:paraId="0BF39A5B" w14:textId="40EF3FC4" w:rsidR="00DA53A7" w:rsidRPr="00DA53A7" w:rsidRDefault="00DA53A7" w:rsidP="00DA53A7">
      <w:pPr>
        <w:tabs>
          <w:tab w:val="left" w:pos="567"/>
        </w:tabs>
        <w:ind w:left="1134" w:hanging="1134"/>
        <w:rPr>
          <w:rFonts w:cs="Arial"/>
          <w:lang w:val="en-US"/>
        </w:rPr>
      </w:pPr>
      <w:r w:rsidRPr="00DA53A7">
        <w:rPr>
          <w:rFonts w:cs="Arial"/>
          <w:b/>
          <w:lang w:val="en-US"/>
        </w:rPr>
        <w:t>7.</w:t>
      </w:r>
      <w:r w:rsidRPr="00DA53A7">
        <w:rPr>
          <w:rFonts w:cs="Arial"/>
          <w:b/>
          <w:lang w:val="en-US"/>
        </w:rPr>
        <w:tab/>
      </w:r>
      <w:r w:rsidRPr="00DA53A7">
        <w:rPr>
          <w:rFonts w:cs="Arial"/>
          <w:lang w:val="en-US"/>
        </w:rPr>
        <w:t>[2, 3,</w:t>
      </w:r>
      <w:r w:rsidR="00264B7D">
        <w:rPr>
          <w:rFonts w:cs="Arial"/>
          <w:lang w:val="en-US"/>
        </w:rPr>
        <w:t xml:space="preserve"> </w:t>
      </w:r>
      <w:bookmarkStart w:id="4" w:name="_GoBack"/>
      <w:bookmarkEnd w:id="4"/>
      <w:r>
        <w:rPr>
          <w:rFonts w:cs="Arial"/>
          <w:lang w:val="en-US"/>
        </w:rPr>
        <w:t>1 marks</w:t>
      </w:r>
      <w:r w:rsidRPr="00DA53A7">
        <w:rPr>
          <w:rFonts w:cs="Arial"/>
          <w:lang w:val="en-US"/>
        </w:rPr>
        <w:t>]</w:t>
      </w:r>
    </w:p>
    <w:p w14:paraId="1B755859" w14:textId="77777777" w:rsidR="00DA53A7" w:rsidRPr="00DA53A7" w:rsidRDefault="00DA53A7" w:rsidP="00DA53A7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cs="nAhÓˇøà€Ö'1"/>
          <w:lang w:val="en-US"/>
        </w:rPr>
      </w:pPr>
      <w:r w:rsidRPr="00DA53A7">
        <w:rPr>
          <w:rFonts w:cs="Arial"/>
          <w:lang w:val="en-US"/>
        </w:rPr>
        <w:tab/>
        <w:t xml:space="preserve">For </w:t>
      </w:r>
      <w:r w:rsidRPr="00DA53A7">
        <w:rPr>
          <w:rFonts w:cs="nAhÓˇøà€Ö'1"/>
          <w:lang w:val="en-US"/>
        </w:rPr>
        <w:t xml:space="preserve">the sequence </w:t>
      </w:r>
      <w:r w:rsidRPr="00DA53A7">
        <w:rPr>
          <w:rFonts w:cs="nAhÓˇøà€Ö'1"/>
          <w:b/>
          <w:bCs/>
          <w:lang w:val="en-US"/>
        </w:rPr>
        <w:t>5</w:t>
      </w:r>
      <w:r w:rsidRPr="00DA53A7">
        <w:rPr>
          <w:rFonts w:cs="nAhÓˇøà€Ö'1"/>
          <w:lang w:val="en-US"/>
        </w:rPr>
        <w:t xml:space="preserve">, </w:t>
      </w:r>
      <w:r w:rsidRPr="00DA53A7">
        <w:rPr>
          <w:rFonts w:cs="nAhÓˇøà€Ö'1"/>
          <w:b/>
          <w:bCs/>
          <w:lang w:val="en-US"/>
        </w:rPr>
        <w:t>12</w:t>
      </w:r>
      <w:r w:rsidRPr="00DA53A7">
        <w:rPr>
          <w:rFonts w:cs="nAhÓˇøà€Ö'1"/>
          <w:lang w:val="en-US"/>
        </w:rPr>
        <w:t xml:space="preserve">, </w:t>
      </w:r>
      <w:r w:rsidRPr="00DA53A7">
        <w:rPr>
          <w:rFonts w:cs="nAhÓˇøà€Ö'1"/>
          <w:b/>
          <w:bCs/>
          <w:lang w:val="en-US"/>
        </w:rPr>
        <w:t>19</w:t>
      </w:r>
      <w:r w:rsidRPr="00DA53A7">
        <w:rPr>
          <w:rFonts w:cs="nAhÓˇøà€Ö'1"/>
          <w:lang w:val="en-US"/>
        </w:rPr>
        <w:t xml:space="preserve">, </w:t>
      </w:r>
      <w:r w:rsidRPr="00DA53A7">
        <w:rPr>
          <w:rFonts w:cs="nAhÓˇøà€Ö'1"/>
          <w:b/>
          <w:bCs/>
          <w:lang w:val="en-US"/>
        </w:rPr>
        <w:t>26</w:t>
      </w:r>
      <w:proofErr w:type="gramStart"/>
      <w:r w:rsidRPr="00DA53A7">
        <w:rPr>
          <w:rFonts w:cs="nAhÓˇøà€Ö'1"/>
          <w:lang w:val="en-US"/>
        </w:rPr>
        <w:t xml:space="preserve">, </w:t>
      </w:r>
      <w:r w:rsidRPr="00DA53A7">
        <w:rPr>
          <w:rFonts w:cs="nAhÓˇøà€Ö'1"/>
          <w:b/>
          <w:bCs/>
          <w:lang w:val="en-US"/>
        </w:rPr>
        <w:t xml:space="preserve">. . . </w:t>
      </w:r>
      <w:r w:rsidRPr="00DA53A7">
        <w:rPr>
          <w:rFonts w:cs="nAhÓˇøà€Ö'1"/>
          <w:lang w:val="en-US"/>
        </w:rPr>
        <w:t>,</w:t>
      </w:r>
      <w:proofErr w:type="gramEnd"/>
      <w:r w:rsidRPr="00DA53A7">
        <w:rPr>
          <w:rFonts w:cs="nAhÓˇøà€Ö'1"/>
          <w:lang w:val="en-US"/>
        </w:rPr>
        <w:t xml:space="preserve"> </w:t>
      </w:r>
    </w:p>
    <w:p w14:paraId="7FCB0626" w14:textId="77777777" w:rsidR="00DA53A7" w:rsidRPr="00DA53A7" w:rsidRDefault="00DA53A7" w:rsidP="00DA53A7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cs="nAhÓˇøà€Ö'1"/>
          <w:lang w:val="en-US"/>
        </w:rPr>
      </w:pPr>
    </w:p>
    <w:p w14:paraId="2AB7EC5F" w14:textId="77777777" w:rsidR="00DA53A7" w:rsidRPr="00DA53A7" w:rsidRDefault="00DA53A7" w:rsidP="00DA53A7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cs="nAhÓˇøà€Ö'1"/>
          <w:lang w:val="en-US"/>
        </w:rPr>
      </w:pPr>
      <w:r w:rsidRPr="00DA53A7">
        <w:rPr>
          <w:rFonts w:cs="nAhÓˇøà€Ö'1"/>
          <w:lang w:val="en-US"/>
        </w:rPr>
        <w:tab/>
        <w:t>a)</w:t>
      </w:r>
      <w:r w:rsidRPr="00DA53A7">
        <w:rPr>
          <w:rFonts w:cs="nAhÓˇøà€Ö'1"/>
          <w:lang w:val="en-US"/>
        </w:rPr>
        <w:tab/>
        <w:t xml:space="preserve">Find an expression (in simplest form) </w:t>
      </w:r>
      <w:proofErr w:type="gramStart"/>
      <w:r w:rsidRPr="00DA53A7">
        <w:rPr>
          <w:rFonts w:cs="nAhÓˇøà€Ö'1"/>
          <w:lang w:val="en-US"/>
        </w:rPr>
        <w:t xml:space="preserve">for  </w:t>
      </w:r>
      <w:proofErr w:type="spellStart"/>
      <w:r w:rsidRPr="00DA53A7">
        <w:rPr>
          <w:rFonts w:cs="nAhÓˇøà€Ö'1"/>
          <w:b/>
          <w:lang w:val="en-US"/>
        </w:rPr>
        <w:t>T</w:t>
      </w:r>
      <w:r w:rsidRPr="00DA53A7">
        <w:rPr>
          <w:rFonts w:cs="nAhÓˇøà€Ö'1"/>
          <w:b/>
          <w:vertAlign w:val="subscript"/>
          <w:lang w:val="en-US"/>
        </w:rPr>
        <w:t>n</w:t>
      </w:r>
      <w:proofErr w:type="spellEnd"/>
      <w:proofErr w:type="gramEnd"/>
      <w:r w:rsidRPr="00DA53A7">
        <w:rPr>
          <w:rFonts w:cs="nAhÓˇøà€Ö'1"/>
          <w:b/>
          <w:lang w:val="en-US"/>
        </w:rPr>
        <w:t xml:space="preserve"> , </w:t>
      </w:r>
      <w:r w:rsidRPr="00DA53A7">
        <w:rPr>
          <w:rFonts w:cs="nAhÓˇøà€Ö'1"/>
          <w:lang w:val="en-US"/>
        </w:rPr>
        <w:t>the nth term of this sequence.</w:t>
      </w:r>
    </w:p>
    <w:p w14:paraId="6CF3C90F" w14:textId="77777777" w:rsidR="00DA53A7" w:rsidRPr="00DA53A7" w:rsidRDefault="00DA53A7" w:rsidP="00DA53A7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cs="nAhÓˇøà€Ö'1"/>
          <w:lang w:val="en-US"/>
        </w:rPr>
      </w:pPr>
    </w:p>
    <w:p w14:paraId="5F752867" w14:textId="77777777" w:rsidR="00DA53A7" w:rsidRPr="00DA53A7" w:rsidRDefault="00DA53A7" w:rsidP="00DA53A7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cs="nAhÓˇøà€Ö'1"/>
          <w:lang w:val="en-US"/>
        </w:rPr>
      </w:pPr>
    </w:p>
    <w:p w14:paraId="2C9BDD3F" w14:textId="77777777" w:rsidR="00DA53A7" w:rsidRPr="00DA53A7" w:rsidRDefault="00DA53A7" w:rsidP="00DA53A7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cs="nAhÓˇøà€Ö'1"/>
          <w:lang w:val="en-US"/>
        </w:rPr>
      </w:pPr>
    </w:p>
    <w:p w14:paraId="72838DF4" w14:textId="77777777" w:rsidR="00DA53A7" w:rsidRPr="00DA53A7" w:rsidRDefault="00DA53A7" w:rsidP="00DA53A7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cs="nAhÓˇøà€Ö'1"/>
          <w:lang w:val="en-US"/>
        </w:rPr>
      </w:pPr>
    </w:p>
    <w:p w14:paraId="3BE9C233" w14:textId="77777777" w:rsidR="00DA53A7" w:rsidRPr="00DA53A7" w:rsidRDefault="00DA53A7" w:rsidP="00DA53A7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cs="nAhÓˇøà€Ö'1"/>
          <w:lang w:val="en-US"/>
        </w:rPr>
      </w:pPr>
      <w:r w:rsidRPr="00DA53A7">
        <w:rPr>
          <w:rFonts w:cs="nAhÓˇøà€Ö'1"/>
          <w:lang w:val="en-US"/>
        </w:rPr>
        <w:tab/>
        <w:t>b)</w:t>
      </w:r>
      <w:r w:rsidRPr="00DA53A7">
        <w:rPr>
          <w:rFonts w:cs="nAhÓˇøà€Ö'1"/>
          <w:lang w:val="en-US"/>
        </w:rPr>
        <w:tab/>
        <w:t>Prove that the sum of any two consecutive terms of this sequence is always odd.</w:t>
      </w:r>
    </w:p>
    <w:p w14:paraId="11CC0269" w14:textId="77777777" w:rsidR="00DA53A7" w:rsidRPr="00DA53A7" w:rsidRDefault="00DA53A7" w:rsidP="00DA53A7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cs="nAhÓˇøà€Ö'1"/>
          <w:lang w:val="en-US"/>
        </w:rPr>
      </w:pPr>
    </w:p>
    <w:p w14:paraId="5A852E7D" w14:textId="77777777" w:rsidR="00DA53A7" w:rsidRPr="00DA53A7" w:rsidRDefault="00DA53A7" w:rsidP="00DA53A7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cs="nAhÓˇøà€Ö'1"/>
          <w:lang w:val="en-US"/>
        </w:rPr>
      </w:pPr>
    </w:p>
    <w:p w14:paraId="42556207" w14:textId="77777777" w:rsidR="00DA53A7" w:rsidRPr="00DA53A7" w:rsidRDefault="00DA53A7" w:rsidP="00DA53A7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cs="nAhÓˇøà€Ö'1"/>
          <w:lang w:val="en-US"/>
        </w:rPr>
      </w:pPr>
    </w:p>
    <w:p w14:paraId="609E809B" w14:textId="77777777" w:rsidR="00DA53A7" w:rsidRPr="00DA53A7" w:rsidRDefault="00DA53A7" w:rsidP="00DA53A7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cs="nAhÓˇøà€Ö'1"/>
          <w:lang w:val="en-US"/>
        </w:rPr>
      </w:pPr>
    </w:p>
    <w:p w14:paraId="3BB8A0E3" w14:textId="77777777" w:rsidR="00DA53A7" w:rsidRPr="00DA53A7" w:rsidRDefault="00DA53A7" w:rsidP="00DA53A7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cs="nAhÓˇøà€Ö'1"/>
          <w:lang w:val="en-US"/>
        </w:rPr>
      </w:pPr>
    </w:p>
    <w:p w14:paraId="3500F17E" w14:textId="77777777" w:rsidR="00DA53A7" w:rsidRPr="00DA53A7" w:rsidRDefault="00DA53A7" w:rsidP="00DA53A7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cs="nAhÓˇøà€Ö'1"/>
          <w:lang w:val="en-US"/>
        </w:rPr>
      </w:pPr>
    </w:p>
    <w:p w14:paraId="003D3E20" w14:textId="77777777" w:rsidR="00DA53A7" w:rsidRPr="00DA53A7" w:rsidRDefault="00DA53A7" w:rsidP="00DA53A7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cs="nAhÓˇøà€Ö'1"/>
          <w:lang w:val="en-US"/>
        </w:rPr>
      </w:pPr>
    </w:p>
    <w:p w14:paraId="488512D0" w14:textId="77777777" w:rsidR="00DA53A7" w:rsidRPr="00DA53A7" w:rsidRDefault="00DA53A7" w:rsidP="00DA53A7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cs="nAhÓˇøà€Ö'1"/>
          <w:lang w:val="en-US"/>
        </w:rPr>
      </w:pPr>
    </w:p>
    <w:p w14:paraId="342F9074" w14:textId="77777777" w:rsidR="00DA53A7" w:rsidRPr="00DA53A7" w:rsidRDefault="00DA53A7" w:rsidP="00DA53A7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cs="nAhÓˇøà€Ö'1"/>
          <w:lang w:val="en-US"/>
        </w:rPr>
      </w:pPr>
    </w:p>
    <w:p w14:paraId="1FC580AB" w14:textId="77777777" w:rsidR="00DA53A7" w:rsidRPr="00DA53A7" w:rsidRDefault="00DA53A7" w:rsidP="00DA53A7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cs="nAhÓˇøà€Ö'1"/>
          <w:lang w:val="en-US"/>
        </w:rPr>
      </w:pPr>
    </w:p>
    <w:p w14:paraId="76E5E161" w14:textId="77777777" w:rsidR="00DA53A7" w:rsidRPr="00DA53A7" w:rsidRDefault="00DA53A7" w:rsidP="00DA53A7">
      <w:pPr>
        <w:widowControl w:val="0"/>
        <w:tabs>
          <w:tab w:val="left" w:pos="567"/>
        </w:tabs>
        <w:autoSpaceDE w:val="0"/>
        <w:autoSpaceDN w:val="0"/>
        <w:adjustRightInd w:val="0"/>
        <w:ind w:left="1134" w:hanging="1134"/>
        <w:rPr>
          <w:rFonts w:cs="nAhÓˇøà€Ö'1"/>
          <w:lang w:val="en-US"/>
        </w:rPr>
      </w:pPr>
      <w:r w:rsidRPr="00DA53A7">
        <w:rPr>
          <w:rFonts w:cs="nAhÓˇøà€Ö'1"/>
          <w:lang w:val="en-US"/>
        </w:rPr>
        <w:tab/>
        <w:t>b)</w:t>
      </w:r>
      <w:r w:rsidRPr="00DA53A7">
        <w:rPr>
          <w:rFonts w:cs="nAhÓˇøà€Ö'1"/>
          <w:lang w:val="en-US"/>
        </w:rPr>
        <w:tab/>
        <w:t>Use a counter example to disprove that “The sum of any three terms of this sequence is always even.”</w:t>
      </w:r>
    </w:p>
    <w:p w14:paraId="61977F18" w14:textId="77777777" w:rsidR="00DA53A7" w:rsidRPr="00DA53A7" w:rsidRDefault="00DA53A7" w:rsidP="00555F57">
      <w:pPr>
        <w:spacing w:after="0"/>
      </w:pPr>
    </w:p>
    <w:sectPr w:rsidR="00DA53A7" w:rsidRPr="00DA53A7" w:rsidSect="001F6CDA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AhÓˇøà€Ö'1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9"/>
  <w:drawingGridHorizontalSpacing w:val="57"/>
  <w:drawingGridVerticalSpacing w:val="57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38D"/>
    <w:rsid w:val="000335E7"/>
    <w:rsid w:val="00033AC7"/>
    <w:rsid w:val="0004725A"/>
    <w:rsid w:val="000618D9"/>
    <w:rsid w:val="000909F1"/>
    <w:rsid w:val="00175DD7"/>
    <w:rsid w:val="001E77D7"/>
    <w:rsid w:val="001F526F"/>
    <w:rsid w:val="001F6CDA"/>
    <w:rsid w:val="0022599C"/>
    <w:rsid w:val="002422F6"/>
    <w:rsid w:val="00242E0A"/>
    <w:rsid w:val="00264B7D"/>
    <w:rsid w:val="002C21DE"/>
    <w:rsid w:val="002E55B2"/>
    <w:rsid w:val="003743C7"/>
    <w:rsid w:val="003D638D"/>
    <w:rsid w:val="0040710B"/>
    <w:rsid w:val="0042393E"/>
    <w:rsid w:val="004578E4"/>
    <w:rsid w:val="004B29CD"/>
    <w:rsid w:val="004F2E43"/>
    <w:rsid w:val="00525648"/>
    <w:rsid w:val="00555F57"/>
    <w:rsid w:val="005763A1"/>
    <w:rsid w:val="00601AD4"/>
    <w:rsid w:val="00627D01"/>
    <w:rsid w:val="006F4E4D"/>
    <w:rsid w:val="009F577E"/>
    <w:rsid w:val="00A42CB7"/>
    <w:rsid w:val="00A92DB8"/>
    <w:rsid w:val="00AA1C94"/>
    <w:rsid w:val="00AA3669"/>
    <w:rsid w:val="00B91E0E"/>
    <w:rsid w:val="00C37420"/>
    <w:rsid w:val="00C4528C"/>
    <w:rsid w:val="00D31927"/>
    <w:rsid w:val="00D64835"/>
    <w:rsid w:val="00D739AB"/>
    <w:rsid w:val="00D85402"/>
    <w:rsid w:val="00DA53A7"/>
    <w:rsid w:val="00DB47D2"/>
    <w:rsid w:val="00E07FB6"/>
    <w:rsid w:val="00E40798"/>
    <w:rsid w:val="00E60788"/>
    <w:rsid w:val="00EB4D39"/>
    <w:rsid w:val="00EC2EFA"/>
    <w:rsid w:val="00FB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6EB8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38D"/>
    <w:pPr>
      <w:spacing w:after="200"/>
    </w:pPr>
    <w:rPr>
      <w:rFonts w:ascii="Arial" w:hAnsi="Arial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spacing w:after="0"/>
      <w:ind w:left="709" w:hanging="709"/>
    </w:pPr>
    <w:rPr>
      <w:rFonts w:cs="Times New Roman"/>
      <w:iCs/>
      <w:lang w:val="en-GB"/>
    </w:rPr>
  </w:style>
  <w:style w:type="paragraph" w:customStyle="1" w:styleId="ArNormal">
    <w:name w:val="Ar Normal"/>
    <w:basedOn w:val="Normal"/>
    <w:qFormat/>
    <w:rsid w:val="00D64835"/>
    <w:pPr>
      <w:spacing w:after="0"/>
    </w:pPr>
    <w:rPr>
      <w:rFonts w:cs="Times New Roman"/>
      <w:iCs/>
      <w:lang w:val="en-GB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pPr>
      <w:spacing w:after="0"/>
    </w:pPr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pPr>
      <w:spacing w:after="0"/>
    </w:pPr>
    <w:rPr>
      <w:rFonts w:ascii="Comic Sans MS" w:eastAsia="Times New Roman" w:hAnsi="Comic Sans MS" w:cs="Times New Roman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character" w:styleId="PlaceholderText">
    <w:name w:val="Placeholder Text"/>
    <w:basedOn w:val="DefaultParagraphFont"/>
    <w:uiPriority w:val="99"/>
    <w:semiHidden/>
    <w:rsid w:val="00B91E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E0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E0E"/>
    <w:rPr>
      <w:rFonts w:ascii="Lucida Grande" w:hAnsi="Lucida Grande" w:cs="Lucida Grande"/>
      <w:sz w:val="18"/>
      <w:szCs w:val="18"/>
      <w:lang w:val="en-AU" w:eastAsia="ja-JP"/>
    </w:rPr>
  </w:style>
  <w:style w:type="table" w:styleId="TableGrid">
    <w:name w:val="Table Grid"/>
    <w:basedOn w:val="TableNormal"/>
    <w:uiPriority w:val="59"/>
    <w:rsid w:val="00A42C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38D"/>
    <w:pPr>
      <w:spacing w:after="200"/>
    </w:pPr>
    <w:rPr>
      <w:rFonts w:ascii="Arial" w:hAnsi="Arial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spacing w:after="0"/>
      <w:ind w:left="709" w:hanging="709"/>
    </w:pPr>
    <w:rPr>
      <w:rFonts w:cs="Times New Roman"/>
      <w:iCs/>
      <w:lang w:val="en-GB"/>
    </w:rPr>
  </w:style>
  <w:style w:type="paragraph" w:customStyle="1" w:styleId="ArNormal">
    <w:name w:val="Ar Normal"/>
    <w:basedOn w:val="Normal"/>
    <w:qFormat/>
    <w:rsid w:val="00D64835"/>
    <w:pPr>
      <w:spacing w:after="0"/>
    </w:pPr>
    <w:rPr>
      <w:rFonts w:cs="Times New Roman"/>
      <w:iCs/>
      <w:lang w:val="en-GB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pPr>
      <w:spacing w:after="0"/>
    </w:pPr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pPr>
      <w:spacing w:after="0"/>
    </w:pPr>
    <w:rPr>
      <w:rFonts w:ascii="Comic Sans MS" w:eastAsia="Times New Roman" w:hAnsi="Comic Sans MS" w:cs="Times New Roman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character" w:styleId="PlaceholderText">
    <w:name w:val="Placeholder Text"/>
    <w:basedOn w:val="DefaultParagraphFont"/>
    <w:uiPriority w:val="99"/>
    <w:semiHidden/>
    <w:rsid w:val="00B91E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E0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E0E"/>
    <w:rPr>
      <w:rFonts w:ascii="Lucida Grande" w:hAnsi="Lucida Grande" w:cs="Lucida Grande"/>
      <w:sz w:val="18"/>
      <w:szCs w:val="18"/>
      <w:lang w:val="en-AU" w:eastAsia="ja-JP"/>
    </w:rPr>
  </w:style>
  <w:style w:type="table" w:styleId="TableGrid">
    <w:name w:val="Table Grid"/>
    <w:basedOn w:val="TableNormal"/>
    <w:uiPriority w:val="59"/>
    <w:rsid w:val="00A42C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A918E4-8EED-4937-8338-4B5E2D302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AFEEC161</Template>
  <TotalTime>7</TotalTime>
  <Pages>6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PALMER Patsy</cp:lastModifiedBy>
  <cp:revision>3</cp:revision>
  <cp:lastPrinted>2015-09-09T00:51:00Z</cp:lastPrinted>
  <dcterms:created xsi:type="dcterms:W3CDTF">2016-09-13T01:24:00Z</dcterms:created>
  <dcterms:modified xsi:type="dcterms:W3CDTF">2016-09-13T01:36:00Z</dcterms:modified>
</cp:coreProperties>
</file>