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41A9F" w14:textId="324400F3" w:rsidR="00043EF6" w:rsidRPr="004169E3" w:rsidRDefault="00043EF6" w:rsidP="00043EF6">
      <w:pPr>
        <w:pStyle w:val="ArNormal"/>
        <w:rPr>
          <w:rFonts w:cs="Arial"/>
          <w:i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7897"/>
      </w:tblGrid>
      <w:tr w:rsidR="00043EF6" w14:paraId="0676B023" w14:textId="77777777" w:rsidTr="00043EF6">
        <w:trPr>
          <w:trHeight w:val="2838"/>
        </w:trPr>
        <w:tc>
          <w:tcPr>
            <w:tcW w:w="3085" w:type="dxa"/>
          </w:tcPr>
          <w:p w14:paraId="293A425C" w14:textId="536A4614" w:rsidR="00043EF6" w:rsidRDefault="00043EF6" w:rsidP="00043EF6">
            <w:pPr>
              <w:pStyle w:val="ArNormal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2F0F4682" wp14:editId="7810A983">
                  <wp:extent cx="1638300" cy="1409700"/>
                  <wp:effectExtent l="0" t="0" r="12700" b="12700"/>
                  <wp:docPr id="8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7" w:type="dxa"/>
          </w:tcPr>
          <w:p w14:paraId="2A4A3E8D" w14:textId="75709528" w:rsidR="00043EF6" w:rsidRDefault="00043EF6" w:rsidP="00043EF6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MATHEMATICS:SPECIALIST 1 &amp; 2</w:t>
            </w:r>
          </w:p>
          <w:p w14:paraId="08EC89D6" w14:textId="77777777" w:rsidR="00043EF6" w:rsidRPr="004169E3" w:rsidRDefault="00043EF6" w:rsidP="00043EF6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7D4E699B" w14:textId="77777777" w:rsidR="00043EF6" w:rsidRPr="004169E3" w:rsidRDefault="00043EF6" w:rsidP="00043EF6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SEMESTER 1</w:t>
            </w:r>
            <w:r w:rsidRPr="004169E3">
              <w:rPr>
                <w:rFonts w:cs="Arial"/>
                <w:b/>
                <w:sz w:val="36"/>
                <w:szCs w:val="36"/>
              </w:rPr>
              <w:tab/>
              <w:t>2015</w:t>
            </w:r>
          </w:p>
          <w:p w14:paraId="44365CF7" w14:textId="77777777" w:rsidR="00043EF6" w:rsidRPr="004169E3" w:rsidRDefault="00043EF6" w:rsidP="00043EF6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74993ABB" w14:textId="77777777" w:rsidR="00043EF6" w:rsidRPr="004169E3" w:rsidRDefault="00043EF6" w:rsidP="00043EF6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TEST 3</w:t>
            </w:r>
          </w:p>
          <w:p w14:paraId="356F1152" w14:textId="77777777" w:rsidR="00043EF6" w:rsidRPr="004169E3" w:rsidRDefault="00043EF6" w:rsidP="00043EF6">
            <w:pPr>
              <w:jc w:val="center"/>
              <w:rPr>
                <w:rFonts w:cs="Arial"/>
                <w:b/>
                <w:sz w:val="28"/>
                <w:szCs w:val="28"/>
              </w:rPr>
            </w:pPr>
          </w:p>
          <w:p w14:paraId="00F83429" w14:textId="77777777" w:rsidR="00043EF6" w:rsidRPr="004169E3" w:rsidRDefault="00043EF6" w:rsidP="00043EF6">
            <w:pPr>
              <w:jc w:val="center"/>
              <w:rPr>
                <w:rFonts w:cs="Arial"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Resource Free</w:t>
            </w:r>
          </w:p>
          <w:p w14:paraId="3B1096D1" w14:textId="77777777" w:rsidR="00043EF6" w:rsidRDefault="00043EF6" w:rsidP="00043EF6">
            <w:pPr>
              <w:pStyle w:val="ArNormal"/>
              <w:rPr>
                <w:rFonts w:cs="Arial"/>
                <w:i/>
                <w:sz w:val="36"/>
                <w:szCs w:val="36"/>
              </w:rPr>
            </w:pPr>
          </w:p>
        </w:tc>
      </w:tr>
    </w:tbl>
    <w:p w14:paraId="1EFE05D0" w14:textId="77777777" w:rsidR="004169E3" w:rsidRPr="004169E3" w:rsidRDefault="004169E3" w:rsidP="009A3A79">
      <w:pPr>
        <w:pStyle w:val="ArNormal"/>
        <w:rPr>
          <w:rFonts w:cs="Arial"/>
        </w:rPr>
      </w:pPr>
    </w:p>
    <w:p w14:paraId="1231CA0B" w14:textId="33650DFB" w:rsidR="004169E3" w:rsidRPr="004169E3" w:rsidRDefault="0067602B" w:rsidP="009A3A79">
      <w:pPr>
        <w:pStyle w:val="ArNormal"/>
        <w:rPr>
          <w:rFonts w:cs="Arial"/>
        </w:rPr>
      </w:pPr>
      <w:r>
        <w:rPr>
          <w:rFonts w:cs="Arial"/>
        </w:rPr>
        <w:t>Time Allowed:  24 minutes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Total Marks:  19</w:t>
      </w:r>
    </w:p>
    <w:p w14:paraId="636AB296" w14:textId="7C85FF74" w:rsidR="00DA7717" w:rsidRDefault="00DA7717" w:rsidP="00A03DBB">
      <w:pPr>
        <w:pStyle w:val="Indent1"/>
        <w:ind w:left="0" w:firstLine="0"/>
        <w:rPr>
          <w:rFonts w:ascii="Arial" w:hAnsi="Arial" w:cs="Arial"/>
          <w:b/>
        </w:rPr>
      </w:pPr>
    </w:p>
    <w:p w14:paraId="7B75FB69" w14:textId="77A3B430" w:rsidR="00DA7717" w:rsidRPr="004169E3" w:rsidRDefault="00A03DBB" w:rsidP="00DA7717">
      <w:pPr>
        <w:pStyle w:val="ArIndent1"/>
        <w:rPr>
          <w:rFonts w:cs="Arial"/>
        </w:rPr>
      </w:pPr>
      <w:r>
        <w:rPr>
          <w:rFonts w:cs="Arial"/>
          <w:b/>
        </w:rPr>
        <w:t>1</w:t>
      </w:r>
      <w:r w:rsidR="00DA7717" w:rsidRPr="004169E3">
        <w:rPr>
          <w:rFonts w:cs="Arial"/>
          <w:b/>
        </w:rPr>
        <w:t>.</w:t>
      </w:r>
      <w:r w:rsidR="00DA7717" w:rsidRPr="004169E3">
        <w:rPr>
          <w:rFonts w:cs="Arial"/>
        </w:rPr>
        <w:tab/>
        <w:t>[1, 3 marks]</w:t>
      </w:r>
    </w:p>
    <w:p w14:paraId="783AF203" w14:textId="5E841543" w:rsidR="00DA7717" w:rsidRPr="004169E3" w:rsidRDefault="00D07974" w:rsidP="00DA7717">
      <w:pPr>
        <w:pStyle w:val="ArIndent1"/>
        <w:rPr>
          <w:rFonts w:cs="Arial"/>
        </w:rPr>
      </w:pPr>
      <w:r w:rsidRPr="004169E3">
        <w:rPr>
          <w:rFonts w:cs="Arial"/>
          <w:b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695D7DF" wp14:editId="76724E8C">
                <wp:simplePos x="0" y="0"/>
                <wp:positionH relativeFrom="page">
                  <wp:posOffset>3840480</wp:posOffset>
                </wp:positionH>
                <wp:positionV relativeFrom="page">
                  <wp:posOffset>5795010</wp:posOffset>
                </wp:positionV>
                <wp:extent cx="3261360" cy="1645920"/>
                <wp:effectExtent l="0" t="0" r="40640" b="508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1360" cy="1645920"/>
                          <a:chOff x="0" y="0"/>
                          <a:chExt cx="3261360" cy="164592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879600" y="182880"/>
                            <a:ext cx="1229360" cy="1229360"/>
                          </a:xfrm>
                          <a:prstGeom prst="ellipse">
                            <a:avLst/>
                          </a:prstGeom>
                          <a:noFill/>
                          <a:ln w="9525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 flipV="1">
                            <a:off x="243840" y="30480"/>
                            <a:ext cx="2631440" cy="8432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43840" y="873760"/>
                            <a:ext cx="3017520" cy="568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Oval 4"/>
                        <wps:cNvSpPr/>
                        <wps:spPr>
                          <a:xfrm>
                            <a:off x="2291080" y="1943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33680" y="8420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024380" y="119126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741930" y="132461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51840"/>
                            <a:ext cx="31496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C7BC79" w14:textId="77777777" w:rsidR="00A03DBB" w:rsidRDefault="00A03DBB" w:rsidP="00DA7717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052320" y="0"/>
                            <a:ext cx="31496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966E89" w14:textId="77777777" w:rsidR="00A03DBB" w:rsidRDefault="00A03DBB" w:rsidP="00DA7717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661920" y="1351280"/>
                            <a:ext cx="31496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1B4BEB" w14:textId="77777777" w:rsidR="00A03DBB" w:rsidRDefault="00A03DBB" w:rsidP="00DA7717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788160" y="1198880"/>
                            <a:ext cx="31496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3C6184" w14:textId="77777777" w:rsidR="00A03DBB" w:rsidRDefault="00A03DBB" w:rsidP="00DA7717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left:0;text-align:left;margin-left:302.4pt;margin-top:456.3pt;width:256.8pt;height:129.6pt;z-index:251759616;mso-position-horizontal-relative:page;mso-position-vertical-relative:page" coordsize="32613,1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">
                <v:oval id="Oval 1" o:spid="_x0000_s1027" style="position:absolute;left:18796;top:1828;width:12293;height:12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GQ8IA&#10;AADaAAAADwAAAGRycy9kb3ducmV2LnhtbERPS2sCMRC+C/0PYQreNFsRLatRpODjIEWtiL0Nm+nu&#10;4mayJNFd++uNUOhp+PieM523phI3cr60rOCtn4AgzqwuOVdw/Fr23kH4gKyxskwK7uRhPnvpTDHV&#10;tuE93Q4hFzGEfYoKihDqVEqfFWTQ921NHLkf6wyGCF0utcMmhptKDpJkJA2WHBsKrOmjoOxyuBoF&#10;1/G50ZvV9tftPsdrP/zen+55q1T3tV1MQARqw7/4z73RcT48X3le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xEZDwgAAANoAAAAPAAAAAAAAAAAAAAAAAJgCAABkcnMvZG93&#10;bnJldi54bWxQSwUGAAAAAAQABAD1AAAAhwMAAAAA&#10;" filled="f" strokecolor="black [3200]"/>
                <v:line id="Straight Connector 2" o:spid="_x0000_s1028" style="position:absolute;flip:y;visibility:visible;mso-wrap-style:square" from="2438,304" to="28752,87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0TTacEAAADaAAAADwAAAGRycy9kb3ducmV2LnhtbESPS6vCMBSE98L9D+EId6epLlSqUUS4&#10;IIric+Hu0Jw+sDkpTbS9/94IgsthZr5hZovWlOJJtSssKxj0IxDEidUFZwou57/eBITzyBpLy6Tg&#10;nxws5j+dGcbaNnyk58lnIkDYxagg976KpXRJTgZd31bEwUttbdAHWWdS19gEuCnlMIpG0mDBYSHH&#10;ilY5JffTwyhI3aNa3a7ap+PN7rhLt9kem4NSv912OQXhqfXf8Ke91gqG8L4SboC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RNNpwQAAANoAAAAPAAAAAAAAAAAAAAAA&#10;AKECAABkcnMvZG93bnJldi54bWxQSwUGAAAAAAQABAD5AAAAjwMAAAAA&#10;" strokecolor="black [3040]"/>
                <v:line id="Straight Connector 3" o:spid="_x0000_s1029" style="position:absolute;visibility:visible;mso-wrap-style:square" from="2438,8737" to="32613,14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m8jsEAAADaAAAADwAAAGRycy9kb3ducmV2LnhtbESPQWsCMRSE74L/IbyCt5q1otTVKFIU&#10;xZ66rffH5nV3cfOyJlHjvzeFgsdhZr5hFqtoWnEl5xvLCkbDDARxaXXDlYKf7+3rOwgfkDW2lknB&#10;nTyslv3eAnNtb/xF1yJUIkHY56igDqHLpfRlTQb90HbEyfu1zmBI0lVSO7wluGnlW5ZNpcGG00KN&#10;HX3UVJ6Ki0mU0fFs5O40w+PBfbrNeBon8azU4CWu5yACxfAM/7f3WsEY/q6k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ubyOwQAAANoAAAAPAAAAAAAAAAAAAAAA&#10;AKECAABkcnMvZG93bnJldi54bWxQSwUGAAAAAAQABAD5AAAAjwMAAAAA&#10;" strokecolor="black [3040]"/>
                <v:oval id="Oval 4" o:spid="_x0000_s1030" style="position:absolute;left:22910;top:1943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A8cIA&#10;AADaAAAADwAAAGRycy9kb3ducmV2LnhtbESPQWvCQBSE74X+h+UVvNVNRaykWaUtCMGejHp/Zl+y&#10;qdm3IbvG+O+7gtDjMDPfMNl6tK0YqPeNYwVv0wQEcel0w7WCw37zugThA7LG1jEpuJGH9er5KcNU&#10;uyvvaChCLSKEfYoKTAhdKqUvDVn0U9cRR69yvcUQZV9L3eM1wm0rZ0mykBYbjgsGO/o2VJ6Li1Xg&#10;Nj8n/W725/z4m3NzKr6GbWWUmryMnx8gAo3hP/xo51rBHO5X4g2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eMDxwgAAANoAAAAPAAAAAAAAAAAAAAAAAJgCAABkcnMvZG93&#10;bnJldi54bWxQSwUGAAAAAAQABAD1AAAAhwMAAAAA&#10;" fillcolor="black [3200]" strokecolor="black [1600]" strokeweight="2pt"/>
                <v:oval id="Oval 5" o:spid="_x0000_s1031" style="position:absolute;left:2336;top:8420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RlasIA&#10;AADaAAAADwAAAGRycy9kb3ducmV2LnhtbESPQWvCQBSE74X+h+UVvNVNBa2kWaUtCMGejHp/Zl+y&#10;qdm3IbvG+O+7gtDjMDPfMNl6tK0YqPeNYwVv0wQEcel0w7WCw37zugThA7LG1jEpuJGH9er5KcNU&#10;uyvvaChCLSKEfYoKTAhdKqUvDVn0U9cRR69yvcUQZV9L3eM1wm0rZ0mykBYbjgsGO/o2VJ6Li1Xg&#10;Nj8n/W725/z4m3NzKr6GbWWUmryMnx8gAo3hP/xo51rBHO5X4g2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NGVqwgAAANoAAAAPAAAAAAAAAAAAAAAAAJgCAABkcnMvZG93&#10;bnJldi54bWxQSwUGAAAAAAQABAD1AAAAhwMAAAAA&#10;" fillcolor="black [3200]" strokecolor="black [1600]" strokeweight="2pt"/>
                <v:oval id="Oval 6" o:spid="_x0000_s1032" style="position:absolute;left:20243;top:11912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b7HcAA&#10;AADaAAAADwAAAGRycy9kb3ducmV2LnhtbESPQYvCMBSE78L+h/AW9qbp7kGlGsVdEIqerHp/Ns+m&#10;2ryUJtbuvzeC4HGYmW+Y+bK3teio9ZVjBd+jBARx4XTFpYLDfj2cgvABWWPtmBT8k4fl4mMwx1S7&#10;O++oy0MpIoR9igpMCE0qpS8MWfQj1xBH7+xaiyHKtpS6xXuE21r+JMlYWqw4Lhhs6M9Qcc1vVoFb&#10;b096YvbX7HjJuDrlv93mbJT6+uxXMxCB+vAOv9qZVjCG55V4A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+b7HcAAAADaAAAADwAAAAAAAAAAAAAAAACYAgAAZHJzL2Rvd25y&#10;ZXYueG1sUEsFBgAAAAAEAAQA9QAAAIUDAAAAAA==&#10;" fillcolor="black [3200]" strokecolor="black [1600]" strokeweight="2pt"/>
                <v:oval id="Oval 7" o:spid="_x0000_s1033" style="position:absolute;left:27419;top:13246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pehsAA&#10;AADaAAAADwAAAGRycy9kb3ducmV2LnhtbESPQYvCMBSE78L+h/AW9qbp7mGVahR3QSh6sur92Tyb&#10;avNSmljrvzeC4HGYmW+Y2aK3teio9ZVjBd+jBARx4XTFpYL9bjWcgPABWWPtmBTcycNi/jGYYard&#10;jbfU5aEUEcI+RQUmhCaV0heGLPqRa4ijd3KtxRBlW0rd4i3CbS1/kuRXWqw4Lhhs6N9QccmvVoFb&#10;bY56bHaX7HDOuDrmf936ZJT6+uyXUxCB+vAOv9qZVjCG55V4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pehsAAAADaAAAADwAAAAAAAAAAAAAAAACYAgAAZHJzL2Rvd25y&#10;ZXYueG1sUEsFBgAAAAAEAAQA9QAAAIUDAAAAAA==&#10;" fillcolor="black [3200]" strokecolor="black [16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4" type="#_x0000_t202" style="position:absolute;top:7518;width:3149;height:2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14:paraId="77C7BC79" w14:textId="77777777" w:rsidR="00A03DBB" w:rsidRDefault="00A03DBB" w:rsidP="00DA7717">
                        <w:r>
                          <w:t>A</w:t>
                        </w:r>
                      </w:p>
                    </w:txbxContent>
                  </v:textbox>
                </v:shape>
                <v:shape id="Text Box 9" o:spid="_x0000_s1035" type="#_x0000_t202" style="position:absolute;left:20523;width:3149;height:2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14:paraId="44966E89" w14:textId="77777777" w:rsidR="00A03DBB" w:rsidRDefault="00A03DBB" w:rsidP="00DA7717">
                        <w:r>
                          <w:t>B</w:t>
                        </w:r>
                      </w:p>
                    </w:txbxContent>
                  </v:textbox>
                </v:shape>
                <v:shape id="Text Box 10" o:spid="_x0000_s1036" type="#_x0000_t202" style="position:absolute;left:26619;top:13512;width:3149;height: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14:paraId="5A1B4BEB" w14:textId="77777777" w:rsidR="00A03DBB" w:rsidRDefault="00A03DBB" w:rsidP="00DA7717">
                        <w:r>
                          <w:t>C</w:t>
                        </w:r>
                      </w:p>
                    </w:txbxContent>
                  </v:textbox>
                </v:shape>
                <v:shape id="Text Box 11" o:spid="_x0000_s1037" type="#_x0000_t202" style="position:absolute;left:17881;top:11988;width:3150;height:29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14:paraId="643C6184" w14:textId="77777777" w:rsidR="00A03DBB" w:rsidRDefault="00A03DBB" w:rsidP="00DA7717">
                        <w:r>
                          <w:t>D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p w14:paraId="08635B7F" w14:textId="1A3C4321" w:rsidR="00DA7717" w:rsidRPr="004169E3" w:rsidRDefault="00DA7717" w:rsidP="00DA7717">
      <w:pPr>
        <w:pStyle w:val="ArIndent1"/>
        <w:rPr>
          <w:rFonts w:cs="Arial"/>
        </w:rPr>
      </w:pPr>
      <w:r w:rsidRPr="004169E3">
        <w:rPr>
          <w:rFonts w:cs="Arial"/>
        </w:rPr>
        <w:tab/>
        <w:t xml:space="preserve">A line drawn from a point A forms a tangent to a circle at B.  A second line </w:t>
      </w:r>
      <w:r w:rsidR="00D07974">
        <w:rPr>
          <w:rFonts w:cs="Arial"/>
        </w:rPr>
        <w:t xml:space="preserve">from A </w:t>
      </w:r>
      <w:r w:rsidRPr="004169E3">
        <w:rPr>
          <w:rFonts w:cs="Arial"/>
        </w:rPr>
        <w:t>cuts through the same circle at point C and D.</w:t>
      </w:r>
    </w:p>
    <w:p w14:paraId="66B9DB18" w14:textId="6ABBD0C9" w:rsidR="00DA7717" w:rsidRPr="004169E3" w:rsidRDefault="00DA7717" w:rsidP="00DA7717">
      <w:pPr>
        <w:pStyle w:val="ArIndent1"/>
        <w:rPr>
          <w:rFonts w:cs="Arial"/>
        </w:rPr>
      </w:pPr>
    </w:p>
    <w:p w14:paraId="03171E42" w14:textId="3DAC4839" w:rsidR="00DA7717" w:rsidRPr="004169E3" w:rsidRDefault="00DA7717" w:rsidP="00DA7717">
      <w:pPr>
        <w:pStyle w:val="ArIndent2"/>
        <w:rPr>
          <w:rFonts w:cs="Arial"/>
        </w:rPr>
      </w:pPr>
      <w:r w:rsidRPr="004169E3">
        <w:rPr>
          <w:rFonts w:cs="Arial"/>
        </w:rPr>
        <w:t>(a)</w:t>
      </w:r>
      <w:r w:rsidRPr="004169E3">
        <w:rPr>
          <w:rFonts w:cs="Arial"/>
        </w:rPr>
        <w:tab/>
        <w:t>State a relationship between the lengths o</w:t>
      </w:r>
      <w:r w:rsidR="00E01286">
        <w:rPr>
          <w:rFonts w:cs="Arial"/>
        </w:rPr>
        <w:t>f the line segments AB, AD and A</w:t>
      </w:r>
      <w:r w:rsidRPr="004169E3">
        <w:rPr>
          <w:rFonts w:cs="Arial"/>
        </w:rPr>
        <w:t>C.</w:t>
      </w:r>
    </w:p>
    <w:p w14:paraId="28F08B17" w14:textId="77777777" w:rsidR="00DA7717" w:rsidRPr="004169E3" w:rsidRDefault="00DA7717" w:rsidP="00DA7717">
      <w:pPr>
        <w:pStyle w:val="ArIndent2"/>
        <w:rPr>
          <w:rFonts w:cs="Arial"/>
        </w:rPr>
      </w:pPr>
    </w:p>
    <w:p w14:paraId="2F14C547" w14:textId="77777777" w:rsidR="00DA7717" w:rsidRPr="004169E3" w:rsidRDefault="00DA7717" w:rsidP="00DA7717">
      <w:pPr>
        <w:pStyle w:val="ArIndent2"/>
        <w:rPr>
          <w:rFonts w:cs="Arial"/>
        </w:rPr>
      </w:pPr>
    </w:p>
    <w:p w14:paraId="4AE1100E" w14:textId="77777777" w:rsidR="00DA7717" w:rsidRPr="004169E3" w:rsidRDefault="00DA7717" w:rsidP="00DA7717">
      <w:pPr>
        <w:pStyle w:val="ArIndent2"/>
        <w:rPr>
          <w:rFonts w:cs="Arial"/>
        </w:rPr>
      </w:pPr>
    </w:p>
    <w:p w14:paraId="3731CC11" w14:textId="77777777" w:rsidR="00DA7717" w:rsidRPr="004169E3" w:rsidRDefault="00DA7717" w:rsidP="00DA7717">
      <w:pPr>
        <w:pStyle w:val="ArIndent2"/>
        <w:rPr>
          <w:rFonts w:cs="Arial"/>
        </w:rPr>
      </w:pPr>
    </w:p>
    <w:p w14:paraId="0C6E7FFF" w14:textId="22D2F2A5" w:rsidR="00DA7717" w:rsidRPr="004169E3" w:rsidRDefault="00D07974" w:rsidP="00DA7717">
      <w:pPr>
        <w:pStyle w:val="ArIndent2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>Hence p</w:t>
      </w:r>
      <w:r w:rsidR="00DA7717" w:rsidRPr="004169E3">
        <w:rPr>
          <w:rFonts w:cs="Arial"/>
        </w:rPr>
        <w:t xml:space="preserve">rove that </w:t>
      </w:r>
      <w:r w:rsidR="00DA7717" w:rsidRPr="004169E3">
        <w:rPr>
          <w:rFonts w:cs="Arial"/>
        </w:rPr>
        <w:sym w:font="Symbol" w:char="F044"/>
      </w:r>
      <w:r w:rsidR="00DA7717" w:rsidRPr="004169E3">
        <w:rPr>
          <w:rFonts w:cs="Arial"/>
        </w:rPr>
        <w:t xml:space="preserve">ABD ~ </w:t>
      </w:r>
      <w:r w:rsidR="00DA7717" w:rsidRPr="004169E3">
        <w:rPr>
          <w:rFonts w:cs="Arial"/>
        </w:rPr>
        <w:sym w:font="Symbol" w:char="F044"/>
      </w:r>
      <w:r w:rsidR="00DA7717" w:rsidRPr="004169E3">
        <w:rPr>
          <w:rFonts w:cs="Arial"/>
        </w:rPr>
        <w:t>ACB.</w:t>
      </w:r>
    </w:p>
    <w:p w14:paraId="0631089F" w14:textId="77777777" w:rsidR="00DA7717" w:rsidRDefault="00DA7717" w:rsidP="00DA7717">
      <w:pPr>
        <w:pStyle w:val="ArIndent1"/>
        <w:rPr>
          <w:rFonts w:cs="Arial"/>
          <w:b/>
        </w:rPr>
      </w:pPr>
    </w:p>
    <w:p w14:paraId="24457424" w14:textId="77777777" w:rsidR="00DA7717" w:rsidRDefault="00DA7717" w:rsidP="00DA7717">
      <w:pPr>
        <w:pStyle w:val="ArIndent1"/>
        <w:rPr>
          <w:rFonts w:cs="Arial"/>
          <w:b/>
        </w:rPr>
      </w:pPr>
    </w:p>
    <w:p w14:paraId="49AA366A" w14:textId="089AC16A" w:rsidR="00DA7717" w:rsidRDefault="00DA7717" w:rsidP="00DA7717">
      <w:pPr>
        <w:pStyle w:val="ArIndent1"/>
        <w:rPr>
          <w:rFonts w:cs="Arial"/>
        </w:rPr>
      </w:pPr>
      <w:r>
        <w:rPr>
          <w:rFonts w:cs="Arial"/>
          <w:b/>
        </w:rPr>
        <w:br w:type="page"/>
      </w:r>
      <w:r w:rsidR="00A03DBB">
        <w:rPr>
          <w:rFonts w:cs="Arial"/>
          <w:b/>
        </w:rPr>
        <w:lastRenderedPageBreak/>
        <w:t>2</w:t>
      </w:r>
      <w:r>
        <w:rPr>
          <w:rFonts w:cs="Arial"/>
          <w:b/>
        </w:rPr>
        <w:t>.</w:t>
      </w:r>
      <w:r>
        <w:rPr>
          <w:rFonts w:cs="Arial"/>
        </w:rPr>
        <w:tab/>
        <w:t>[3, 1 marks]</w:t>
      </w:r>
    </w:p>
    <w:p w14:paraId="21F64BF6" w14:textId="77777777" w:rsidR="00DA7717" w:rsidRDefault="00DA7717" w:rsidP="00DA7717">
      <w:pPr>
        <w:pStyle w:val="ArIndent1"/>
        <w:rPr>
          <w:rFonts w:cs="Arial"/>
        </w:rPr>
      </w:pPr>
    </w:p>
    <w:p w14:paraId="00CCF2D7" w14:textId="77777777" w:rsidR="00DA7717" w:rsidRDefault="00DA7717" w:rsidP="00DA7717">
      <w:pPr>
        <w:pStyle w:val="ArIndent1"/>
        <w:rPr>
          <w:rFonts w:cs="Arial"/>
        </w:rPr>
      </w:pPr>
      <w:r>
        <w:rPr>
          <w:rFonts w:cs="Arial"/>
        </w:rPr>
        <w:tab/>
        <w:t xml:space="preserve">Given vectors </w:t>
      </w:r>
      <w:r>
        <w:rPr>
          <w:rFonts w:cs="Arial"/>
          <w:b/>
        </w:rPr>
        <w:t>m</w:t>
      </w:r>
      <w:r>
        <w:rPr>
          <w:rFonts w:cs="Arial"/>
        </w:rPr>
        <w:t xml:space="preserve"> = 5</w:t>
      </w:r>
      <w:r>
        <w:rPr>
          <w:rFonts w:cs="Arial"/>
          <w:b/>
        </w:rPr>
        <w:t>i</w:t>
      </w:r>
      <w:r>
        <w:rPr>
          <w:rFonts w:cs="Arial"/>
        </w:rPr>
        <w:t xml:space="preserve"> – 2</w:t>
      </w:r>
      <w:r>
        <w:rPr>
          <w:rFonts w:cs="Arial"/>
          <w:b/>
        </w:rPr>
        <w:t>j</w:t>
      </w:r>
      <w:r>
        <w:rPr>
          <w:rFonts w:cs="Arial"/>
        </w:rPr>
        <w:t xml:space="preserve"> and </w:t>
      </w:r>
      <w:r>
        <w:rPr>
          <w:rFonts w:cs="Arial"/>
          <w:b/>
        </w:rPr>
        <w:t>n</w:t>
      </w:r>
      <w:r>
        <w:rPr>
          <w:rFonts w:cs="Arial"/>
        </w:rPr>
        <w:t xml:space="preserve"> = 4</w:t>
      </w:r>
      <w:r>
        <w:rPr>
          <w:rFonts w:cs="Arial"/>
          <w:b/>
        </w:rPr>
        <w:t>i</w:t>
      </w:r>
      <w:r>
        <w:rPr>
          <w:rFonts w:cs="Arial"/>
        </w:rPr>
        <w:t xml:space="preserve"> + 3</w:t>
      </w:r>
      <w:r>
        <w:rPr>
          <w:rFonts w:cs="Arial"/>
          <w:b/>
        </w:rPr>
        <w:t>j</w:t>
      </w:r>
      <w:r>
        <w:rPr>
          <w:rFonts w:cs="Arial"/>
        </w:rPr>
        <w:t>, determine</w:t>
      </w:r>
    </w:p>
    <w:p w14:paraId="518CC6BF" w14:textId="77777777" w:rsidR="00DA7717" w:rsidRDefault="00DA7717" w:rsidP="00DA7717">
      <w:pPr>
        <w:pStyle w:val="ArIndent1"/>
        <w:rPr>
          <w:rFonts w:cs="Arial"/>
        </w:rPr>
      </w:pPr>
    </w:p>
    <w:p w14:paraId="20B16069" w14:textId="77777777" w:rsidR="00DA7717" w:rsidRDefault="00DA7717" w:rsidP="00DA7717">
      <w:pPr>
        <w:pStyle w:val="ArIndent2"/>
      </w:pPr>
      <w:r>
        <w:t>(a)</w:t>
      </w:r>
      <w:r>
        <w:tab/>
      </w:r>
      <w:proofErr w:type="gramStart"/>
      <w:r>
        <w:t>the</w:t>
      </w:r>
      <w:proofErr w:type="gramEnd"/>
      <w:r>
        <w:t xml:space="preserve"> scalar projection of </w:t>
      </w:r>
      <w:r>
        <w:rPr>
          <w:b/>
        </w:rPr>
        <w:t>m</w:t>
      </w:r>
      <w:r>
        <w:t xml:space="preserve"> onto </w:t>
      </w:r>
      <w:r>
        <w:rPr>
          <w:b/>
        </w:rPr>
        <w:t>n</w:t>
      </w:r>
      <w:r>
        <w:t>.</w:t>
      </w:r>
    </w:p>
    <w:p w14:paraId="4FCC64F9" w14:textId="77777777" w:rsidR="00DA7717" w:rsidRDefault="00DA7717" w:rsidP="00DA7717">
      <w:pPr>
        <w:pStyle w:val="ArIndent2"/>
      </w:pPr>
    </w:p>
    <w:p w14:paraId="6F4A9393" w14:textId="77777777" w:rsidR="00DA7717" w:rsidRDefault="00DA7717" w:rsidP="00DA7717">
      <w:pPr>
        <w:pStyle w:val="ArIndent2"/>
      </w:pPr>
    </w:p>
    <w:p w14:paraId="1B0C568E" w14:textId="77777777" w:rsidR="00DA7717" w:rsidRDefault="00DA7717" w:rsidP="00DA7717">
      <w:pPr>
        <w:pStyle w:val="ArIndent2"/>
      </w:pPr>
    </w:p>
    <w:p w14:paraId="43614BA5" w14:textId="77777777" w:rsidR="00DA7717" w:rsidRDefault="00DA7717" w:rsidP="00DA7717">
      <w:pPr>
        <w:pStyle w:val="ArIndent2"/>
      </w:pPr>
    </w:p>
    <w:p w14:paraId="069FCC6A" w14:textId="77777777" w:rsidR="00DA7717" w:rsidRDefault="00DA7717" w:rsidP="00DA7717">
      <w:pPr>
        <w:pStyle w:val="ArIndent2"/>
      </w:pPr>
    </w:p>
    <w:p w14:paraId="3B71BF52" w14:textId="77777777" w:rsidR="00DA7717" w:rsidRDefault="00DA7717" w:rsidP="00DA7717">
      <w:pPr>
        <w:pStyle w:val="ArIndent2"/>
      </w:pPr>
    </w:p>
    <w:p w14:paraId="15C58B34" w14:textId="77777777" w:rsidR="00DA7717" w:rsidRDefault="00DA7717" w:rsidP="00DA7717">
      <w:pPr>
        <w:pStyle w:val="ArIndent2"/>
      </w:pPr>
    </w:p>
    <w:p w14:paraId="5679F845" w14:textId="77777777" w:rsidR="00DA7717" w:rsidRDefault="00DA7717" w:rsidP="00DA7717">
      <w:pPr>
        <w:pStyle w:val="ArIndent2"/>
      </w:pPr>
    </w:p>
    <w:p w14:paraId="2036599E" w14:textId="77777777" w:rsidR="00DA7717" w:rsidRDefault="00DA7717" w:rsidP="00DA7717">
      <w:pPr>
        <w:pStyle w:val="ArIndent2"/>
      </w:pPr>
      <w:r>
        <w:t>(b)</w:t>
      </w:r>
      <w:r>
        <w:tab/>
      </w:r>
      <w:proofErr w:type="gramStart"/>
      <w:r>
        <w:t>the</w:t>
      </w:r>
      <w:proofErr w:type="gramEnd"/>
      <w:r>
        <w:t xml:space="preserve"> vector projection of </w:t>
      </w:r>
      <w:r>
        <w:rPr>
          <w:b/>
        </w:rPr>
        <w:t>m</w:t>
      </w:r>
      <w:r>
        <w:t xml:space="preserve"> onto </w:t>
      </w:r>
      <w:r>
        <w:rPr>
          <w:b/>
        </w:rPr>
        <w:t>n</w:t>
      </w:r>
      <w:r>
        <w:t>.</w:t>
      </w:r>
    </w:p>
    <w:p w14:paraId="6018C11D" w14:textId="77777777" w:rsidR="00DA7717" w:rsidRDefault="00DA7717" w:rsidP="00DA7717">
      <w:pPr>
        <w:pStyle w:val="ArIndent2"/>
      </w:pPr>
    </w:p>
    <w:p w14:paraId="30B550A6" w14:textId="77777777" w:rsidR="00DA7717" w:rsidRPr="009A08FE" w:rsidRDefault="00DA7717" w:rsidP="00DA7717">
      <w:pPr>
        <w:pStyle w:val="ArIndent2"/>
      </w:pPr>
    </w:p>
    <w:p w14:paraId="17855AAE" w14:textId="71F47144" w:rsidR="00DA7717" w:rsidRDefault="00DA7717" w:rsidP="00DA7717">
      <w:pPr>
        <w:pStyle w:val="ArIndent1"/>
        <w:rPr>
          <w:rFonts w:cs="Arial"/>
          <w:b/>
        </w:rPr>
      </w:pPr>
    </w:p>
    <w:p w14:paraId="36E3C559" w14:textId="77777777" w:rsidR="00DA7717" w:rsidRDefault="00DA7717" w:rsidP="00DA7717">
      <w:pPr>
        <w:pStyle w:val="ArIndent1"/>
        <w:rPr>
          <w:rFonts w:cs="Arial"/>
          <w:b/>
        </w:rPr>
      </w:pPr>
    </w:p>
    <w:p w14:paraId="5B16C764" w14:textId="77777777" w:rsidR="00DA7717" w:rsidRDefault="00DA7717" w:rsidP="00DA7717">
      <w:pPr>
        <w:pStyle w:val="ArIndent1"/>
        <w:rPr>
          <w:rFonts w:cs="Arial"/>
          <w:b/>
        </w:rPr>
      </w:pPr>
    </w:p>
    <w:p w14:paraId="3DB79611" w14:textId="77777777" w:rsidR="00347D25" w:rsidRDefault="00347D25" w:rsidP="00DA7717">
      <w:pPr>
        <w:pStyle w:val="ArIndent1"/>
        <w:rPr>
          <w:rFonts w:cs="Arial"/>
          <w:b/>
        </w:rPr>
      </w:pPr>
    </w:p>
    <w:p w14:paraId="4CC1E251" w14:textId="77777777" w:rsidR="00DA7717" w:rsidRDefault="00DA7717" w:rsidP="00DA7717">
      <w:pPr>
        <w:pStyle w:val="ArIndent1"/>
        <w:rPr>
          <w:rFonts w:cs="Arial"/>
          <w:b/>
        </w:rPr>
      </w:pPr>
    </w:p>
    <w:p w14:paraId="2D320B1F" w14:textId="77777777" w:rsidR="00DA7717" w:rsidRPr="004169E3" w:rsidRDefault="00DA7717" w:rsidP="00DA7717">
      <w:pPr>
        <w:pStyle w:val="Indent1"/>
        <w:rPr>
          <w:rFonts w:ascii="Arial" w:hAnsi="Arial" w:cs="Arial"/>
          <w:b/>
        </w:rPr>
      </w:pPr>
    </w:p>
    <w:p w14:paraId="42BF6EED" w14:textId="77777777" w:rsidR="00DA7717" w:rsidRPr="004169E3" w:rsidRDefault="00DA7717" w:rsidP="00DA7717">
      <w:pPr>
        <w:pStyle w:val="Indent1"/>
        <w:rPr>
          <w:rFonts w:ascii="Arial" w:hAnsi="Arial" w:cs="Arial"/>
          <w:b/>
        </w:rPr>
      </w:pPr>
    </w:p>
    <w:p w14:paraId="0C29992E" w14:textId="34329966" w:rsidR="00DA7717" w:rsidRDefault="00DA7717" w:rsidP="00DA7717">
      <w:pPr>
        <w:spacing w:after="0"/>
        <w:jc w:val="both"/>
        <w:rPr>
          <w:rFonts w:cs="Arial"/>
        </w:rPr>
      </w:pPr>
      <w:r>
        <w:rPr>
          <w:rFonts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2C4FC2A0" wp14:editId="0AEA30F8">
                <wp:simplePos x="0" y="0"/>
                <wp:positionH relativeFrom="column">
                  <wp:posOffset>4142105</wp:posOffset>
                </wp:positionH>
                <wp:positionV relativeFrom="paragraph">
                  <wp:posOffset>42545</wp:posOffset>
                </wp:positionV>
                <wp:extent cx="2637790" cy="1355090"/>
                <wp:effectExtent l="0" t="0" r="3810" b="0"/>
                <wp:wrapSquare wrapText="bothSides"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7790" cy="1355090"/>
                          <a:chOff x="0" y="0"/>
                          <a:chExt cx="2637790" cy="1355090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251460" y="232410"/>
                            <a:ext cx="2114550" cy="927100"/>
                            <a:chOff x="0" y="0"/>
                            <a:chExt cx="2114550" cy="927100"/>
                          </a:xfrm>
                        </wpg:grpSpPr>
                        <wps:wsp>
                          <wps:cNvPr id="56" name="Parallelogram 56"/>
                          <wps:cNvSpPr/>
                          <wps:spPr>
                            <a:xfrm>
                              <a:off x="1270" y="0"/>
                              <a:ext cx="2113280" cy="914400"/>
                            </a:xfrm>
                            <a:prstGeom prst="parallelogram">
                              <a:avLst>
                                <a:gd name="adj" fmla="val 67222"/>
                              </a:avLst>
                            </a:prstGeom>
                            <a:noFill/>
                            <a:ln w="9525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615950" y="0"/>
                              <a:ext cx="889000" cy="9271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 flipV="1">
                              <a:off x="0" y="6350"/>
                              <a:ext cx="2108200" cy="908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Text Box 57"/>
                        <wps:cNvSpPr txBox="1"/>
                        <wps:spPr>
                          <a:xfrm>
                            <a:off x="0" y="1033780"/>
                            <a:ext cx="30480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D36131" w14:textId="77777777" w:rsidR="00A03DBB" w:rsidRDefault="00A03DBB" w:rsidP="00DA7717"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632460" y="0"/>
                            <a:ext cx="30480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444799" w14:textId="77777777" w:rsidR="00A03DBB" w:rsidRDefault="00A03DBB" w:rsidP="00DA7717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2332990" y="36830"/>
                            <a:ext cx="30480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7BBEA0" w14:textId="77777777" w:rsidR="00A03DBB" w:rsidRDefault="00A03DBB" w:rsidP="00DA7717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1713230" y="1070610"/>
                            <a:ext cx="30480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4CFEAD" w14:textId="77777777" w:rsidR="00A03DBB" w:rsidRDefault="00A03DBB" w:rsidP="00DA7717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1121410" y="706120"/>
                            <a:ext cx="30480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D32B1C" w14:textId="77777777" w:rsidR="00A03DBB" w:rsidRDefault="00A03DBB" w:rsidP="00DA7717">
                              <w: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5" o:spid="_x0000_s1038" style="position:absolute;left:0;text-align:left;margin-left:326.15pt;margin-top:3.35pt;width:207.7pt;height:106.7pt;z-index:251761664" coordsize="26377,1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">
                <v:group id="Group 64" o:spid="_x0000_s1039" style="position:absolute;left:2514;top:2324;width:21146;height:9271" coordsize="21145,92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56" o:spid="_x0000_s1040" type="#_x0000_t7" style="position:absolute;left:12;width:2113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xV6sQA&#10;AADbAAAADwAAAGRycy9kb3ducmV2LnhtbESPQWvCQBSE74X+h+UVequbCpESXaURlHpRmxbE2zP7&#10;moRm34bsusZ/7wqFHoeZ+YaZLQbTikC9aywreB0lIIhLqxuuFHx/rV7eQDiPrLG1TAqu5GAxf3yY&#10;YabthT8pFL4SEcIuQwW1910mpStrMuhGtiOO3o/tDfoo+0rqHi8Rblo5TpKJNNhwXKixo2VN5W9x&#10;NgrcibfV5hBSs95fj8Hu8m0oc6Wen4b3KQhPg/8P/7U/tIJ0Avcv8Q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MVerEAAAA2wAAAA8AAAAAAAAAAAAAAAAAmAIAAGRycy9k&#10;b3ducmV2LnhtbFBLBQYAAAAABAAEAPUAAACJAwAAAAA=&#10;" adj="6283" filled="f" strokecolor="black [3200]"/>
                  <v:line id="Straight Connector 62" o:spid="_x0000_s1041" style="position:absolute;visibility:visible;mso-wrap-style:square" from="6159,0" to="15049,9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zF7cEAAADbAAAADwAAAGRycy9kb3ducmV2LnhtbESPQWsCMRSE70L/Q3iCt5pVcdHVKKW0&#10;KO1JW++PzXN3cfOyJqnGf98IgsdhZr5hlutoWnEh5xvLCkbDDARxaXXDlYLfn8/XGQgfkDW2lknB&#10;jTysVy+9JRbaXnlHl32oRIKwL1BBHUJXSOnLmgz6oe2Ik3e0zmBI0lVSO7wmuGnlOMtyabDhtFBj&#10;R+81laf9n0mU0eFs5OY0x8OX+3YfkzxO41mpQT++LUAEiuEZfrS3WkE+hvuX9AP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nMXtwQAAANsAAAAPAAAAAAAAAAAAAAAA&#10;AKECAABkcnMvZG93bnJldi54bWxQSwUGAAAAAAQABAD5AAAAjwMAAAAA&#10;" strokecolor="black [3040]"/>
                  <v:line id="Straight Connector 63" o:spid="_x0000_s1042" style="position:absolute;flip:y;visibility:visible;mso-wrap-style:square" from="0,63" to="21082,9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7KpcMAAADbAAAADwAAAGRycy9kb3ducmV2LnhtbESPS4sCMRCE7wv+h9CCtzWjgiujUUQQ&#10;RHFZXwdvzaTngZPOMInO+O83guCxqKqvqNmiNaV4UO0KywoG/QgEcWJ1wZmC82n9PQHhPLLG0jIp&#10;eJKDxbzzNcNY24YP9Dj6TAQIuxgV5N5XsZQuycmg69uKOHiprQ36IOtM6hqbADelHEbRWBosOCzk&#10;WNEqp+R2vBsFqbtXq+tF+/Rnuz/s0132i82fUr1uu5yC8NT6T/jd3mgF4x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uyqXDAAAA2wAAAA8AAAAAAAAAAAAA&#10;AAAAoQIAAGRycy9kb3ducmV2LnhtbFBLBQYAAAAABAAEAPkAAACRAwAAAAA=&#10;" strokecolor="black [3040]"/>
                </v:group>
                <v:shape id="Text Box 57" o:spid="_x0000_s1043" type="#_x0000_t202" style="position:absolute;top:10337;width:3048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<v:textbox>
                    <w:txbxContent>
                      <w:p w14:paraId="1CD36131" w14:textId="77777777" w:rsidR="00A03DBB" w:rsidRDefault="00A03DBB" w:rsidP="00DA7717">
                        <w:r>
                          <w:t>O</w:t>
                        </w:r>
                      </w:p>
                    </w:txbxContent>
                  </v:textbox>
                </v:shape>
                <v:shape id="Text Box 58" o:spid="_x0000_s1044" type="#_x0000_t202" style="position:absolute;left:6324;width:3048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14:paraId="74444799" w14:textId="77777777" w:rsidR="00A03DBB" w:rsidRDefault="00A03DBB" w:rsidP="00DA7717">
                        <w:r>
                          <w:t>A</w:t>
                        </w:r>
                      </w:p>
                    </w:txbxContent>
                  </v:textbox>
                </v:shape>
                <v:shape id="Text Box 59" o:spid="_x0000_s1045" type="#_x0000_t202" style="position:absolute;left:23329;top:368;width:3048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p w14:paraId="7A7BBEA0" w14:textId="77777777" w:rsidR="00A03DBB" w:rsidRDefault="00A03DBB" w:rsidP="00DA7717">
                        <w:r>
                          <w:t>B</w:t>
                        </w:r>
                      </w:p>
                    </w:txbxContent>
                  </v:textbox>
                </v:shape>
                <v:shape id="Text Box 60" o:spid="_x0000_s1046" type="#_x0000_t202" style="position:absolute;left:17132;top:10706;width:3048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amhL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18c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SGpoS+AAAA2wAAAA8AAAAAAAAAAAAAAAAAmAIAAGRycy9kb3ducmV2&#10;LnhtbFBLBQYAAAAABAAEAPUAAACDAwAAAAA=&#10;" filled="f" stroked="f">
                  <v:textbox>
                    <w:txbxContent>
                      <w:p w14:paraId="784CFEAD" w14:textId="77777777" w:rsidR="00A03DBB" w:rsidRDefault="00A03DBB" w:rsidP="00DA7717">
                        <w:r>
                          <w:t>C</w:t>
                        </w:r>
                      </w:p>
                    </w:txbxContent>
                  </v:textbox>
                </v:shape>
                <v:shape id="Text Box 61" o:spid="_x0000_s1047" type="#_x0000_t202" style="position:absolute;left:11214;top:7061;width:3048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14:paraId="3CD32B1C" w14:textId="77777777" w:rsidR="00A03DBB" w:rsidRDefault="00A03DBB" w:rsidP="00DA7717">
                        <w:r>
                          <w:t>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A03DBB">
        <w:rPr>
          <w:rFonts w:cs="Arial"/>
          <w:b/>
        </w:rPr>
        <w:t>3</w:t>
      </w:r>
      <w:r>
        <w:rPr>
          <w:rFonts w:cs="Arial"/>
          <w:b/>
        </w:rPr>
        <w:t>.</w:t>
      </w:r>
      <w:r>
        <w:rPr>
          <w:rFonts w:cs="Arial"/>
        </w:rPr>
        <w:tab/>
        <w:t>[6 marks]</w:t>
      </w:r>
    </w:p>
    <w:p w14:paraId="32E6428B" w14:textId="77777777" w:rsidR="00DA7717" w:rsidRDefault="00DA7717" w:rsidP="00DA7717">
      <w:pPr>
        <w:spacing w:after="0"/>
        <w:jc w:val="both"/>
        <w:rPr>
          <w:rFonts w:cs="Arial"/>
        </w:rPr>
      </w:pPr>
    </w:p>
    <w:p w14:paraId="46939740" w14:textId="77777777" w:rsidR="00DA7717" w:rsidRDefault="00DA7717" w:rsidP="00DA7717">
      <w:pPr>
        <w:pStyle w:val="ArIndent1"/>
      </w:pPr>
      <w:r>
        <w:tab/>
        <w:t>Prove that the diagonals of a parallelogram bisect each other.</w:t>
      </w:r>
    </w:p>
    <w:p w14:paraId="271E5A67" w14:textId="77777777" w:rsidR="00DA7717" w:rsidRDefault="00DA7717" w:rsidP="00DA7717">
      <w:pPr>
        <w:pStyle w:val="ArIndent1"/>
      </w:pPr>
    </w:p>
    <w:p w14:paraId="527EE753" w14:textId="77777777" w:rsidR="00DA7717" w:rsidRDefault="00DA7717" w:rsidP="00DA7717">
      <w:pPr>
        <w:pStyle w:val="ArIndent1"/>
      </w:pPr>
      <w:r>
        <w:tab/>
        <w:t xml:space="preserve">OABC is a parallelogram with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OA</m:t>
            </m:r>
          </m:e>
        </m:acc>
      </m:oMath>
      <w:r>
        <w:t xml:space="preserve"> = </w:t>
      </w:r>
      <w:proofErr w:type="gramStart"/>
      <w:r>
        <w:rPr>
          <w:b/>
        </w:rPr>
        <w:t>a</w:t>
      </w:r>
      <w:r>
        <w:t xml:space="preserve"> and</w:t>
      </w:r>
      <w:proofErr w:type="gramEnd"/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OC</m:t>
            </m:r>
          </m:e>
        </m:acc>
      </m:oMath>
      <w:r>
        <w:t xml:space="preserve"> = </w:t>
      </w:r>
      <w:r>
        <w:rPr>
          <w:b/>
        </w:rPr>
        <w:t>c</w:t>
      </w:r>
      <w:r>
        <w:t>.  The diagonals OB and AC meet at M.</w:t>
      </w:r>
    </w:p>
    <w:p w14:paraId="697D470C" w14:textId="77777777" w:rsidR="00DA7717" w:rsidRDefault="00DA7717" w:rsidP="00DA7717">
      <w:pPr>
        <w:pStyle w:val="ArIndent1"/>
      </w:pPr>
    </w:p>
    <w:p w14:paraId="061B86C8" w14:textId="77777777" w:rsidR="00DA7717" w:rsidRPr="00D57069" w:rsidRDefault="00DA7717" w:rsidP="00DA7717">
      <w:pPr>
        <w:pStyle w:val="ArIndent1"/>
      </w:pPr>
      <w:r>
        <w:tab/>
        <w:t xml:space="preserve">If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AM</m:t>
            </m:r>
          </m:e>
        </m:acc>
      </m:oMath>
      <w:r>
        <w:t xml:space="preserve"> = h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AC</m:t>
            </m:r>
          </m:e>
        </m:acc>
      </m:oMath>
      <w: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OM</m:t>
            </m:r>
          </m:e>
        </m:acc>
      </m:oMath>
      <w:r>
        <w:t xml:space="preserve"> = k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OB</m:t>
            </m:r>
          </m:e>
        </m:acc>
      </m:oMath>
      <w:r>
        <w:t xml:space="preserve">, use the fact that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OM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OA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m:t>AM</m:t>
            </m:r>
          </m:e>
        </m:acc>
      </m:oMath>
      <w:r>
        <w:t xml:space="preserve"> to show that h = k = ½. </w:t>
      </w:r>
    </w:p>
    <w:p w14:paraId="690E5DF3" w14:textId="77777777" w:rsidR="00DA7717" w:rsidRPr="004169E3" w:rsidRDefault="00DA7717" w:rsidP="00DA7717">
      <w:pPr>
        <w:spacing w:after="0"/>
        <w:jc w:val="both"/>
        <w:rPr>
          <w:rFonts w:cs="Arial"/>
        </w:rPr>
      </w:pPr>
    </w:p>
    <w:p w14:paraId="6737356D" w14:textId="77777777" w:rsidR="00DA7717" w:rsidRPr="004169E3" w:rsidRDefault="00DA7717" w:rsidP="00DA7717">
      <w:pPr>
        <w:spacing w:after="0"/>
        <w:jc w:val="both"/>
        <w:rPr>
          <w:rFonts w:cs="Arial"/>
        </w:rPr>
      </w:pPr>
    </w:p>
    <w:p w14:paraId="4C0983FE" w14:textId="77777777" w:rsidR="00DA7717" w:rsidRPr="004169E3" w:rsidRDefault="00DA7717" w:rsidP="00DA7717">
      <w:pPr>
        <w:spacing w:after="0"/>
        <w:jc w:val="both"/>
        <w:rPr>
          <w:rFonts w:cs="Arial"/>
        </w:rPr>
      </w:pPr>
    </w:p>
    <w:p w14:paraId="2419889B" w14:textId="77777777" w:rsidR="00DA7717" w:rsidRPr="004169E3" w:rsidRDefault="00DA7717" w:rsidP="00DA7717">
      <w:pPr>
        <w:spacing w:after="0"/>
        <w:jc w:val="both"/>
        <w:rPr>
          <w:rFonts w:cs="Arial"/>
        </w:rPr>
      </w:pPr>
    </w:p>
    <w:p w14:paraId="029A7A47" w14:textId="77777777" w:rsidR="00DA7717" w:rsidRPr="004169E3" w:rsidRDefault="00DA7717" w:rsidP="00DA7717">
      <w:pPr>
        <w:spacing w:after="0"/>
        <w:jc w:val="both"/>
        <w:rPr>
          <w:rFonts w:cs="Arial"/>
        </w:rPr>
      </w:pPr>
    </w:p>
    <w:p w14:paraId="7B51B2B5" w14:textId="77777777" w:rsidR="00DA7717" w:rsidRPr="004169E3" w:rsidRDefault="00DA7717" w:rsidP="00DA7717">
      <w:pPr>
        <w:spacing w:after="0"/>
        <w:jc w:val="both"/>
        <w:rPr>
          <w:rFonts w:cs="Arial"/>
        </w:rPr>
      </w:pPr>
    </w:p>
    <w:p w14:paraId="0841BD73" w14:textId="77777777" w:rsidR="00DA7717" w:rsidRPr="004169E3" w:rsidRDefault="00DA7717" w:rsidP="00DA7717">
      <w:pPr>
        <w:spacing w:after="0"/>
        <w:jc w:val="both"/>
        <w:rPr>
          <w:rFonts w:cs="Arial"/>
        </w:rPr>
      </w:pPr>
    </w:p>
    <w:p w14:paraId="5D0D9A5A" w14:textId="77777777" w:rsidR="00DA7717" w:rsidRPr="004169E3" w:rsidRDefault="00DA7717" w:rsidP="00DA7717">
      <w:pPr>
        <w:spacing w:after="0"/>
        <w:jc w:val="both"/>
        <w:rPr>
          <w:rFonts w:cs="Arial"/>
        </w:rPr>
      </w:pPr>
    </w:p>
    <w:p w14:paraId="6DE743A9" w14:textId="77777777" w:rsidR="00DA7717" w:rsidRPr="004169E3" w:rsidRDefault="00DA7717" w:rsidP="00DA7717">
      <w:pPr>
        <w:spacing w:after="0"/>
        <w:jc w:val="both"/>
        <w:rPr>
          <w:rFonts w:cs="Arial"/>
        </w:rPr>
      </w:pPr>
    </w:p>
    <w:p w14:paraId="0653DA5C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59ECB843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6965CF0F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01C561CC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0C457F71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6136CB99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0E2D8A3D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041CEC4D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64A20AE8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37894451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280EAFB1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5676F217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2C323F90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1EBD3DAC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5CF3B877" w14:textId="458EB9EC" w:rsidR="00A03DBB" w:rsidRPr="004169E3" w:rsidRDefault="00A03DBB" w:rsidP="00A03DBB">
      <w:pPr>
        <w:spacing w:after="0"/>
        <w:rPr>
          <w:rFonts w:cs="Arial"/>
        </w:rPr>
      </w:pPr>
      <w:r>
        <w:rPr>
          <w:rFonts w:cs="Arial"/>
          <w:b/>
        </w:rPr>
        <w:t>4</w:t>
      </w:r>
      <w:r w:rsidRPr="004169E3">
        <w:rPr>
          <w:rFonts w:cs="Arial"/>
          <w:b/>
        </w:rPr>
        <w:t>.</w:t>
      </w:r>
      <w:r>
        <w:rPr>
          <w:rFonts w:cs="Arial"/>
        </w:rPr>
        <w:tab/>
        <w:t>[1</w:t>
      </w:r>
      <w:r w:rsidRPr="004169E3">
        <w:rPr>
          <w:rFonts w:cs="Arial"/>
        </w:rPr>
        <w:t>, 1</w:t>
      </w:r>
      <w:r w:rsidR="0067602B">
        <w:rPr>
          <w:rFonts w:cs="Arial"/>
        </w:rPr>
        <w:t>, 3</w:t>
      </w:r>
      <w:r w:rsidRPr="004169E3">
        <w:rPr>
          <w:rFonts w:cs="Arial"/>
        </w:rPr>
        <w:t xml:space="preserve"> marks]</w:t>
      </w:r>
    </w:p>
    <w:p w14:paraId="0CF883ED" w14:textId="77777777" w:rsidR="00A03DBB" w:rsidRDefault="00A03DBB" w:rsidP="00A03DBB">
      <w:pPr>
        <w:pStyle w:val="ArIndent2"/>
      </w:pPr>
      <w:r>
        <w:t>(a)</w:t>
      </w:r>
      <w:r>
        <w:tab/>
        <w:t>Find a counter-example to show that the following conjecture is not true.</w:t>
      </w:r>
    </w:p>
    <w:p w14:paraId="34E9D4A5" w14:textId="77777777" w:rsidR="00A03DBB" w:rsidRDefault="00A03DBB" w:rsidP="00A03DBB">
      <w:pPr>
        <w:pStyle w:val="ArIndent2"/>
      </w:pPr>
    </w:p>
    <w:p w14:paraId="098F849A" w14:textId="77777777" w:rsidR="00A03DBB" w:rsidRDefault="00A03DBB" w:rsidP="00A03DBB">
      <w:pPr>
        <w:pStyle w:val="ArIndent2"/>
      </w:pPr>
      <w:r>
        <w:tab/>
      </w:r>
      <w:r>
        <w:tab/>
      </w:r>
      <m:oMath>
        <m:r>
          <w:rPr>
            <w:rFonts w:ascii="Cambria Math" w:hAnsi="Cambria Math"/>
          </w:rPr>
          <m:t>∀ a, b</m:t>
        </m:r>
        <m:r>
          <m:rPr>
            <m:scr m:val="double-struck"/>
          </m:rPr>
          <w:rPr>
            <w:rFonts w:ascii="Cambria Math" w:hAnsi="Cambria Math"/>
          </w:rPr>
          <m:t xml:space="preserve"> ∈ Z</m:t>
        </m:r>
      </m:oMath>
      <w:r>
        <w:t xml:space="preserve"> </w:t>
      </w:r>
      <w:proofErr w:type="gramStart"/>
      <w:r>
        <w:t>and</w:t>
      </w:r>
      <w:proofErr w:type="gramEnd"/>
      <w:r>
        <w:t xml:space="preserve"> </w:t>
      </w:r>
      <m:oMath>
        <m:r>
          <w:rPr>
            <w:rFonts w:ascii="Cambria Math" w:hAnsi="Cambria Math"/>
          </w:rPr>
          <m:t>a&gt;b</m:t>
        </m:r>
      </m:oMath>
      <w:r>
        <w:t xml:space="preserve"> then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1DEC66F" w14:textId="77777777" w:rsidR="00A03DBB" w:rsidRDefault="00A03DBB" w:rsidP="00A03DBB">
      <w:pPr>
        <w:pStyle w:val="ArIndent2"/>
      </w:pPr>
    </w:p>
    <w:p w14:paraId="3A6F7CE5" w14:textId="77777777" w:rsidR="00A03DBB" w:rsidRDefault="00A03DBB" w:rsidP="00A03DBB">
      <w:pPr>
        <w:pStyle w:val="ArIndent2"/>
        <w:ind w:left="0" w:firstLine="0"/>
      </w:pPr>
    </w:p>
    <w:p w14:paraId="62173E99" w14:textId="77777777" w:rsidR="00A03DBB" w:rsidRDefault="00A03DBB" w:rsidP="00A03DBB">
      <w:pPr>
        <w:pStyle w:val="ArIndent2"/>
        <w:ind w:left="0" w:firstLine="0"/>
      </w:pPr>
    </w:p>
    <w:p w14:paraId="30C95284" w14:textId="77777777" w:rsidR="00A03DBB" w:rsidRDefault="00A03DBB" w:rsidP="00A03DBB">
      <w:pPr>
        <w:pStyle w:val="ArIndent2"/>
        <w:ind w:left="0" w:firstLine="0"/>
      </w:pPr>
    </w:p>
    <w:p w14:paraId="366F711D" w14:textId="77777777" w:rsidR="00A03DBB" w:rsidRDefault="00A03DBB" w:rsidP="00A03DBB">
      <w:pPr>
        <w:pStyle w:val="ArIndent2"/>
        <w:ind w:left="0" w:firstLine="0"/>
      </w:pPr>
    </w:p>
    <w:p w14:paraId="6C53333C" w14:textId="77777777" w:rsidR="00A03DBB" w:rsidRDefault="00A03DBB" w:rsidP="00A03DBB">
      <w:pPr>
        <w:pStyle w:val="ArIndent2"/>
        <w:ind w:left="0" w:firstLine="0"/>
      </w:pPr>
    </w:p>
    <w:p w14:paraId="4EE16C7F" w14:textId="77777777" w:rsidR="00A03DBB" w:rsidRDefault="00A03DBB" w:rsidP="00A03DBB">
      <w:pPr>
        <w:pStyle w:val="ArIndent2"/>
      </w:pPr>
    </w:p>
    <w:p w14:paraId="390C2CF6" w14:textId="77777777" w:rsidR="00A03DBB" w:rsidRDefault="00A03DBB" w:rsidP="00A03DBB">
      <w:pPr>
        <w:pStyle w:val="ArIndent2"/>
      </w:pPr>
      <w:r>
        <w:t>(b)</w:t>
      </w:r>
      <w:r>
        <w:tab/>
        <w:t>Find an example to show that the following conjecture is true.</w:t>
      </w:r>
    </w:p>
    <w:p w14:paraId="2325B7A1" w14:textId="77777777" w:rsidR="00A03DBB" w:rsidRDefault="00A03DBB" w:rsidP="00A03DBB">
      <w:pPr>
        <w:pStyle w:val="ArIndent2"/>
      </w:pPr>
    </w:p>
    <w:p w14:paraId="7902624B" w14:textId="77777777" w:rsidR="00A03DBB" w:rsidRPr="00830BA9" w:rsidRDefault="00A03DBB" w:rsidP="00A03DBB">
      <w:pPr>
        <w:pStyle w:val="ArIndent2"/>
      </w:pPr>
      <w:r>
        <w:tab/>
      </w:r>
      <w:r>
        <w:tab/>
      </w:r>
      <m:oMath>
        <m:r>
          <w:rPr>
            <w:rFonts w:ascii="Cambria Math" w:hAnsi="Cambria Math"/>
          </w:rPr>
          <m:t>∃ a</m:t>
        </m:r>
        <m:r>
          <m:rPr>
            <m:scr m:val="double-struck"/>
          </m:rPr>
          <w:rPr>
            <w:rFonts w:ascii="Cambria Math" w:hAnsi="Cambria Math"/>
          </w:rPr>
          <m:t>∈Q</m:t>
        </m:r>
      </m:oMath>
      <w:r>
        <w:t xml:space="preserve"> </w:t>
      </w:r>
      <w:proofErr w:type="gramStart"/>
      <w:r>
        <w:t>such</w:t>
      </w:r>
      <w:proofErr w:type="gramEnd"/>
      <w:r>
        <w:t xml:space="preserve"> that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m:rPr>
            <m:scr m:val="double-struck"/>
          </m:rPr>
          <w:rPr>
            <w:rFonts w:ascii="Cambria Math" w:hAnsi="Cambria Math"/>
          </w:rPr>
          <m:t>∈Z</m:t>
        </m:r>
      </m:oMath>
    </w:p>
    <w:p w14:paraId="445BD895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1290B6D4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54C2AFAB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4BDA05FE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0624B712" w14:textId="77777777" w:rsidR="00A03DBB" w:rsidRDefault="00A03DBB" w:rsidP="00DA7717">
      <w:pPr>
        <w:pStyle w:val="ArNormal"/>
        <w:rPr>
          <w:rFonts w:cs="Arial"/>
          <w:sz w:val="28"/>
          <w:szCs w:val="28"/>
        </w:rPr>
      </w:pPr>
    </w:p>
    <w:p w14:paraId="51A585D3" w14:textId="1EEB57A9" w:rsidR="0067602B" w:rsidRPr="0067602B" w:rsidRDefault="00A03DBB" w:rsidP="0067602B">
      <w:pPr>
        <w:rPr>
          <w:rFonts w:cs="Arial"/>
        </w:rPr>
      </w:pPr>
      <w:r>
        <w:rPr>
          <w:rFonts w:cs="Arial"/>
          <w:sz w:val="28"/>
          <w:szCs w:val="28"/>
        </w:rPr>
        <w:tab/>
      </w:r>
      <w:r w:rsidRPr="0067602B">
        <w:rPr>
          <w:rFonts w:cs="Arial"/>
        </w:rPr>
        <w:t>(c)</w:t>
      </w:r>
      <w:r w:rsidR="0067602B" w:rsidRPr="0067602B">
        <w:rPr>
          <w:rFonts w:cs="Arial"/>
        </w:rPr>
        <w:t xml:space="preserve"> </w:t>
      </w:r>
      <w:r w:rsidR="0067602B">
        <w:rPr>
          <w:rFonts w:cs="Arial"/>
        </w:rPr>
        <w:tab/>
      </w:r>
      <w:r w:rsidR="0067602B" w:rsidRPr="0067602B">
        <w:rPr>
          <w:rFonts w:cs="Arial"/>
        </w:rPr>
        <w:t>Write the mathematical notation for the statement:</w:t>
      </w:r>
    </w:p>
    <w:p w14:paraId="560BC884" w14:textId="77777777" w:rsidR="0067602B" w:rsidRPr="0067602B" w:rsidRDefault="0067602B" w:rsidP="0067602B">
      <w:pPr>
        <w:ind w:left="1418"/>
        <w:rPr>
          <w:rFonts w:cs="Arial"/>
          <w:i/>
        </w:rPr>
      </w:pPr>
      <w:r w:rsidRPr="0067602B">
        <w:rPr>
          <w:rFonts w:cs="Arial"/>
          <w:i/>
        </w:rPr>
        <w:t xml:space="preserve">For all rational numbers x, there exist integers y and w such that  </w:t>
      </w:r>
      <w:r w:rsidRPr="0067602B">
        <w:rPr>
          <w:rFonts w:cs="Arial"/>
          <w:i/>
          <w:color w:val="FF0000"/>
          <w:position w:val="-18"/>
        </w:rPr>
        <w:object w:dxaOrig="562" w:dyaOrig="454" w14:anchorId="18CB7D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8.2pt;height:23.4pt" o:ole="">
            <v:imagedata r:id="rId7" o:title=""/>
          </v:shape>
          <o:OLEObject Type="Embed" ProgID="FXEquation.Equation" ShapeID="_x0000_i1037" DrawAspect="Content" ObjectID="_1526117498" r:id="rId8"/>
        </w:object>
      </w:r>
      <w:r w:rsidRPr="0067602B">
        <w:rPr>
          <w:rFonts w:cs="Arial"/>
          <w:i/>
        </w:rPr>
        <w:t xml:space="preserve"> where w is non-zero.</w:t>
      </w:r>
    </w:p>
    <w:p w14:paraId="2A2576F2" w14:textId="2F98898D" w:rsidR="00DA7717" w:rsidRPr="004169E3" w:rsidRDefault="00DA7717" w:rsidP="00DA7717">
      <w:pPr>
        <w:pStyle w:val="ArNormal"/>
        <w:rPr>
          <w:rFonts w:cs="Arial"/>
        </w:rPr>
      </w:pPr>
      <w:r w:rsidRPr="004169E3">
        <w:rPr>
          <w:rFonts w:cs="Arial"/>
          <w:sz w:val="28"/>
          <w:szCs w:val="28"/>
        </w:rPr>
        <w:br w:type="page"/>
      </w:r>
    </w:p>
    <w:p w14:paraId="50ACD2F4" w14:textId="7DF97251" w:rsidR="00DA7717" w:rsidRPr="004169E3" w:rsidRDefault="00DA7717" w:rsidP="00DA7717">
      <w:pPr>
        <w:spacing w:after="0"/>
        <w:jc w:val="center"/>
        <w:rPr>
          <w:rFonts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7897"/>
      </w:tblGrid>
      <w:tr w:rsidR="009249FC" w14:paraId="6BDB59D2" w14:textId="77777777" w:rsidTr="00CB56E4">
        <w:trPr>
          <w:trHeight w:val="2838"/>
        </w:trPr>
        <w:tc>
          <w:tcPr>
            <w:tcW w:w="3085" w:type="dxa"/>
          </w:tcPr>
          <w:p w14:paraId="4F8BACEF" w14:textId="77777777" w:rsidR="009249FC" w:rsidRDefault="009249FC" w:rsidP="00CB56E4">
            <w:pPr>
              <w:pStyle w:val="ArNormal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5911CB18" wp14:editId="1AA930A9">
                  <wp:extent cx="1638300" cy="1409700"/>
                  <wp:effectExtent l="0" t="0" r="12700" b="12700"/>
                  <wp:docPr id="85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7" w:type="dxa"/>
          </w:tcPr>
          <w:p w14:paraId="3C761CFF" w14:textId="77777777" w:rsidR="009249FC" w:rsidRDefault="009249FC" w:rsidP="00CB56E4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MATHEMATICS:SPECIALIST 1 &amp; 2</w:t>
            </w:r>
          </w:p>
          <w:p w14:paraId="1A434A1E" w14:textId="77777777" w:rsidR="009249FC" w:rsidRPr="004169E3" w:rsidRDefault="009249FC" w:rsidP="00CB56E4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227F0E75" w14:textId="77777777" w:rsidR="009249FC" w:rsidRPr="004169E3" w:rsidRDefault="009249FC" w:rsidP="00CB56E4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SEMESTER 1</w:t>
            </w:r>
            <w:r w:rsidRPr="004169E3">
              <w:rPr>
                <w:rFonts w:cs="Arial"/>
                <w:b/>
                <w:sz w:val="36"/>
                <w:szCs w:val="36"/>
              </w:rPr>
              <w:tab/>
              <w:t>2015</w:t>
            </w:r>
          </w:p>
          <w:p w14:paraId="7F5A62C3" w14:textId="77777777" w:rsidR="009249FC" w:rsidRPr="004169E3" w:rsidRDefault="009249FC" w:rsidP="00CB56E4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</w:p>
          <w:p w14:paraId="498BBEE3" w14:textId="77777777" w:rsidR="009249FC" w:rsidRPr="004169E3" w:rsidRDefault="009249FC" w:rsidP="00CB56E4">
            <w:pPr>
              <w:jc w:val="center"/>
              <w:rPr>
                <w:rFonts w:cs="Arial"/>
                <w:b/>
                <w:i/>
                <w:sz w:val="36"/>
                <w:szCs w:val="36"/>
              </w:rPr>
            </w:pPr>
            <w:r w:rsidRPr="004169E3">
              <w:rPr>
                <w:rFonts w:cs="Arial"/>
                <w:b/>
                <w:sz w:val="36"/>
                <w:szCs w:val="36"/>
              </w:rPr>
              <w:t>TEST 3</w:t>
            </w:r>
          </w:p>
          <w:p w14:paraId="1126E19C" w14:textId="77777777" w:rsidR="009249FC" w:rsidRPr="004169E3" w:rsidRDefault="009249FC" w:rsidP="00CB56E4">
            <w:pPr>
              <w:jc w:val="center"/>
              <w:rPr>
                <w:rFonts w:cs="Arial"/>
                <w:b/>
                <w:sz w:val="28"/>
                <w:szCs w:val="28"/>
              </w:rPr>
            </w:pPr>
          </w:p>
          <w:p w14:paraId="1BA9DAAB" w14:textId="47A71277" w:rsidR="009249FC" w:rsidRPr="004169E3" w:rsidRDefault="009249FC" w:rsidP="00CB56E4">
            <w:pPr>
              <w:jc w:val="center"/>
              <w:rPr>
                <w:rFonts w:cs="Arial"/>
                <w:i/>
                <w:sz w:val="36"/>
                <w:szCs w:val="36"/>
              </w:rPr>
            </w:pPr>
            <w:r>
              <w:rPr>
                <w:rFonts w:cs="Arial"/>
                <w:b/>
                <w:sz w:val="36"/>
                <w:szCs w:val="36"/>
              </w:rPr>
              <w:t>Calculator Assumed</w:t>
            </w:r>
          </w:p>
          <w:p w14:paraId="5E36800D" w14:textId="77777777" w:rsidR="009249FC" w:rsidRDefault="009249FC" w:rsidP="00CB56E4">
            <w:pPr>
              <w:pStyle w:val="ArNormal"/>
              <w:rPr>
                <w:rFonts w:cs="Arial"/>
                <w:i/>
                <w:sz w:val="36"/>
                <w:szCs w:val="36"/>
              </w:rPr>
            </w:pPr>
          </w:p>
        </w:tc>
      </w:tr>
    </w:tbl>
    <w:p w14:paraId="70E82911" w14:textId="77777777" w:rsidR="00DA7717" w:rsidRPr="004169E3" w:rsidRDefault="00DA7717" w:rsidP="00DA7717">
      <w:pPr>
        <w:pStyle w:val="ArNormal"/>
        <w:rPr>
          <w:rFonts w:cs="Arial"/>
        </w:rPr>
      </w:pPr>
    </w:p>
    <w:p w14:paraId="157C5762" w14:textId="09429719" w:rsidR="00DA7717" w:rsidRPr="004169E3" w:rsidRDefault="0067602B" w:rsidP="00DA7717">
      <w:pPr>
        <w:pStyle w:val="ArNormal"/>
        <w:rPr>
          <w:rFonts w:cs="Arial"/>
        </w:rPr>
      </w:pPr>
      <w:r>
        <w:rPr>
          <w:rFonts w:cs="Arial"/>
        </w:rPr>
        <w:t>Time Allowed:  27</w:t>
      </w:r>
      <w:bookmarkStart w:id="0" w:name="_GoBack"/>
      <w:bookmarkEnd w:id="0"/>
      <w:r w:rsidR="00DA7717" w:rsidRPr="004169E3">
        <w:rPr>
          <w:rFonts w:cs="Arial"/>
        </w:rPr>
        <w:t xml:space="preserve"> minut</w:t>
      </w:r>
      <w:r>
        <w:rPr>
          <w:rFonts w:cs="Arial"/>
        </w:rPr>
        <w:t>es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Total Marks:  22</w:t>
      </w:r>
    </w:p>
    <w:p w14:paraId="2E1B2565" w14:textId="5C1BA9D9" w:rsidR="00DA7717" w:rsidRDefault="00DA7717" w:rsidP="00DA7717">
      <w:pPr>
        <w:pStyle w:val="ArIndent1"/>
        <w:rPr>
          <w:rFonts w:cs="Arial"/>
          <w:b/>
        </w:rPr>
      </w:pPr>
    </w:p>
    <w:p w14:paraId="500A829C" w14:textId="09781480" w:rsidR="004169E3" w:rsidRPr="004169E3" w:rsidRDefault="00A03DBB" w:rsidP="009A3A79">
      <w:pPr>
        <w:spacing w:after="0"/>
        <w:ind w:left="709" w:hanging="709"/>
        <w:rPr>
          <w:rFonts w:cs="Arial"/>
        </w:rPr>
      </w:pPr>
      <w:r>
        <w:rPr>
          <w:rFonts w:cs="Arial"/>
          <w:b/>
        </w:rPr>
        <w:t>5</w:t>
      </w:r>
      <w:r w:rsidR="004169E3" w:rsidRPr="004169E3">
        <w:rPr>
          <w:rFonts w:cs="Arial"/>
          <w:b/>
        </w:rPr>
        <w:t>.</w:t>
      </w:r>
      <w:r>
        <w:rPr>
          <w:rFonts w:cs="Arial"/>
        </w:rPr>
        <w:tab/>
        <w:t>[2</w:t>
      </w:r>
      <w:r w:rsidR="004169E3" w:rsidRPr="004169E3">
        <w:rPr>
          <w:rFonts w:cs="Arial"/>
        </w:rPr>
        <w:t xml:space="preserve"> marks]</w:t>
      </w:r>
    </w:p>
    <w:p w14:paraId="1BA9337F" w14:textId="5BF3B2A3" w:rsidR="00FD0D0D" w:rsidRPr="00A03DBB" w:rsidRDefault="00FD0D0D" w:rsidP="00A03DBB">
      <w:pPr>
        <w:pStyle w:val="Indent1"/>
        <w:ind w:left="0" w:firstLine="0"/>
        <w:rPr>
          <w:rFonts w:ascii="Arial" w:hAnsi="Arial" w:cs="Arial"/>
        </w:rPr>
      </w:pPr>
    </w:p>
    <w:p w14:paraId="41A7A92C" w14:textId="1B17861B" w:rsidR="00CB56E4" w:rsidRPr="00A03DBB" w:rsidRDefault="00A03DBB" w:rsidP="00CB56E4">
      <w:pPr>
        <w:pStyle w:val="PartA"/>
        <w:rPr>
          <w:sz w:val="24"/>
        </w:rPr>
      </w:pPr>
      <w:r>
        <w:tab/>
      </w:r>
      <w:r w:rsidR="00CB56E4" w:rsidRPr="00A03DBB">
        <w:rPr>
          <w:sz w:val="24"/>
        </w:rPr>
        <w:t xml:space="preserve">The work done, in joules, by a force of </w:t>
      </w:r>
      <w:r w:rsidR="00CB56E4" w:rsidRPr="00A03DBB">
        <w:rPr>
          <w:position w:val="-4"/>
          <w:sz w:val="24"/>
        </w:rPr>
        <w:object w:dxaOrig="220" w:dyaOrig="240" w14:anchorId="39A4933C">
          <v:shape id="_x0000_i1025" type="#_x0000_t75" style="width:11.4pt;height:12pt" o:ole="">
            <v:imagedata r:id="rId9" o:title=""/>
          </v:shape>
          <o:OLEObject Type="Embed" ProgID="Equation.DSMT4" ShapeID="_x0000_i1025" DrawAspect="Content" ObjectID="_1526117499" r:id="rId10"/>
        </w:object>
      </w:r>
      <w:r w:rsidR="00CB56E4" w:rsidRPr="00A03DBB">
        <w:rPr>
          <w:sz w:val="24"/>
        </w:rPr>
        <w:t xml:space="preserve"> Newtons in changing the displacement of an object by </w:t>
      </w:r>
      <w:r w:rsidR="00CB56E4" w:rsidRPr="00A03DBB">
        <w:rPr>
          <w:position w:val="-6"/>
          <w:sz w:val="24"/>
        </w:rPr>
        <w:object w:dxaOrig="160" w:dyaOrig="220" w14:anchorId="79B1491F">
          <v:shape id="_x0000_i1026" type="#_x0000_t75" style="width:8.4pt;height:11.4pt" o:ole="">
            <v:imagedata r:id="rId11" o:title=""/>
          </v:shape>
          <o:OLEObject Type="Embed" ProgID="Equation.DSMT4" ShapeID="_x0000_i1026" DrawAspect="Content" ObjectID="_1526117500" r:id="rId12"/>
        </w:object>
      </w:r>
      <w:r w:rsidR="00CB56E4" w:rsidRPr="00A03DBB">
        <w:rPr>
          <w:sz w:val="24"/>
        </w:rPr>
        <w:t xml:space="preserve"> metres is given by the scalar product of </w:t>
      </w:r>
      <w:r w:rsidR="00CB56E4" w:rsidRPr="00A03DBB">
        <w:rPr>
          <w:position w:val="-4"/>
          <w:sz w:val="24"/>
        </w:rPr>
        <w:object w:dxaOrig="220" w:dyaOrig="240" w14:anchorId="214F32C9">
          <v:shape id="_x0000_i1027" type="#_x0000_t75" style="width:11.4pt;height:12pt" o:ole="">
            <v:imagedata r:id="rId9" o:title=""/>
          </v:shape>
          <o:OLEObject Type="Embed" ProgID="Equation.DSMT4" ShapeID="_x0000_i1027" DrawAspect="Content" ObjectID="_1526117501" r:id="rId13"/>
        </w:object>
      </w:r>
      <w:r w:rsidR="00CB56E4" w:rsidRPr="00A03DBB">
        <w:rPr>
          <w:sz w:val="24"/>
        </w:rPr>
        <w:t xml:space="preserve"> </w:t>
      </w:r>
      <w:proofErr w:type="spellStart"/>
      <w:proofErr w:type="gramStart"/>
      <w:r w:rsidR="00CB56E4" w:rsidRPr="00A03DBB">
        <w:rPr>
          <w:sz w:val="24"/>
        </w:rPr>
        <w:t>and</w:t>
      </w:r>
      <w:proofErr w:type="spellEnd"/>
      <w:r w:rsidR="00CB56E4" w:rsidRPr="00A03DBB">
        <w:rPr>
          <w:sz w:val="24"/>
        </w:rPr>
        <w:t xml:space="preserve"> </w:t>
      </w:r>
      <w:proofErr w:type="gramEnd"/>
      <w:r w:rsidR="00CB56E4" w:rsidRPr="00A03DBB">
        <w:rPr>
          <w:position w:val="-6"/>
          <w:sz w:val="24"/>
        </w:rPr>
        <w:object w:dxaOrig="160" w:dyaOrig="220" w14:anchorId="765BFA8B">
          <v:shape id="_x0000_i1028" type="#_x0000_t75" style="width:8.4pt;height:11.4pt" o:ole="">
            <v:imagedata r:id="rId11" o:title=""/>
          </v:shape>
          <o:OLEObject Type="Embed" ProgID="Equation.DSMT4" ShapeID="_x0000_i1028" DrawAspect="Content" ObjectID="_1526117502" r:id="rId14"/>
        </w:object>
      </w:r>
      <w:r w:rsidR="00CB56E4" w:rsidRPr="00A03DBB">
        <w:rPr>
          <w:sz w:val="24"/>
        </w:rPr>
        <w:t>.</w:t>
      </w:r>
    </w:p>
    <w:p w14:paraId="5811CE6E" w14:textId="77777777" w:rsidR="00CB56E4" w:rsidRPr="00A03DBB" w:rsidRDefault="00CB56E4" w:rsidP="00A03DBB">
      <w:pPr>
        <w:pStyle w:val="PartA"/>
        <w:ind w:left="720" w:hanging="720"/>
        <w:rPr>
          <w:sz w:val="24"/>
        </w:rPr>
      </w:pPr>
    </w:p>
    <w:p w14:paraId="3E293CCF" w14:textId="77777777" w:rsidR="00CB56E4" w:rsidRPr="00A03DBB" w:rsidRDefault="00CB56E4" w:rsidP="00A03DBB">
      <w:pPr>
        <w:pStyle w:val="PartA"/>
        <w:ind w:left="720" w:hanging="720"/>
        <w:rPr>
          <w:sz w:val="24"/>
        </w:rPr>
      </w:pPr>
      <w:r w:rsidRPr="00A03DBB">
        <w:rPr>
          <w:sz w:val="24"/>
        </w:rPr>
        <w:tab/>
        <w:t>A force acting on a bearing of 160</w:t>
      </w:r>
      <w:r w:rsidRPr="00A03DBB">
        <w:rPr>
          <w:rFonts w:cs="Arial"/>
          <w:sz w:val="24"/>
        </w:rPr>
        <w:t>º</w:t>
      </w:r>
      <w:r w:rsidRPr="00A03DBB">
        <w:rPr>
          <w:sz w:val="24"/>
        </w:rPr>
        <w:t xml:space="preserve"> does work of 1 200 joules. If the object moved a distance of 350 cm on a bearing of 135</w:t>
      </w:r>
      <w:r w:rsidRPr="00A03DBB">
        <w:rPr>
          <w:rFonts w:cs="Arial"/>
          <w:sz w:val="24"/>
        </w:rPr>
        <w:t>º</w:t>
      </w:r>
      <w:r w:rsidRPr="00A03DBB">
        <w:rPr>
          <w:sz w:val="24"/>
        </w:rPr>
        <w:t>, determine the magnitude of the force.</w:t>
      </w:r>
      <w:r w:rsidRPr="00A03DBB">
        <w:rPr>
          <w:sz w:val="24"/>
        </w:rPr>
        <w:tab/>
        <w:t>(2 marks)</w:t>
      </w:r>
    </w:p>
    <w:p w14:paraId="4F0EABC9" w14:textId="77777777" w:rsidR="00CB56E4" w:rsidRPr="00A03DBB" w:rsidRDefault="00CB56E4" w:rsidP="00A03DBB">
      <w:pPr>
        <w:pStyle w:val="PartA"/>
        <w:ind w:left="720" w:hanging="720"/>
        <w:rPr>
          <w:sz w:val="24"/>
        </w:rPr>
      </w:pPr>
    </w:p>
    <w:p w14:paraId="12CC2C64" w14:textId="77777777" w:rsidR="009A08FE" w:rsidRDefault="009A08FE" w:rsidP="009A3A79">
      <w:pPr>
        <w:pStyle w:val="ArIndent1"/>
        <w:rPr>
          <w:rFonts w:cs="Arial"/>
          <w:b/>
        </w:rPr>
      </w:pPr>
    </w:p>
    <w:p w14:paraId="54258105" w14:textId="77777777" w:rsidR="00B011F4" w:rsidRDefault="00B011F4" w:rsidP="009A3A79">
      <w:pPr>
        <w:pStyle w:val="ArIndent1"/>
        <w:rPr>
          <w:rFonts w:cs="Arial"/>
          <w:b/>
        </w:rPr>
      </w:pPr>
    </w:p>
    <w:p w14:paraId="765BE71A" w14:textId="77777777" w:rsidR="00B011F4" w:rsidRDefault="00B011F4" w:rsidP="009A3A79">
      <w:pPr>
        <w:pStyle w:val="ArIndent1"/>
        <w:rPr>
          <w:rFonts w:cs="Arial"/>
          <w:b/>
        </w:rPr>
      </w:pPr>
    </w:p>
    <w:p w14:paraId="3EBDD285" w14:textId="77777777" w:rsidR="00B011F4" w:rsidRDefault="00B011F4" w:rsidP="009A3A79">
      <w:pPr>
        <w:pStyle w:val="ArIndent1"/>
        <w:rPr>
          <w:rFonts w:cs="Arial"/>
          <w:b/>
        </w:rPr>
      </w:pPr>
    </w:p>
    <w:p w14:paraId="13421EBF" w14:textId="77777777" w:rsidR="00B011F4" w:rsidRDefault="00B011F4" w:rsidP="009A3A79">
      <w:pPr>
        <w:pStyle w:val="ArIndent1"/>
        <w:rPr>
          <w:rFonts w:cs="Arial"/>
          <w:b/>
        </w:rPr>
      </w:pPr>
    </w:p>
    <w:p w14:paraId="3DD3832B" w14:textId="77777777" w:rsidR="00B011F4" w:rsidRDefault="00B011F4" w:rsidP="009A3A79">
      <w:pPr>
        <w:pStyle w:val="ArIndent1"/>
        <w:rPr>
          <w:rFonts w:cs="Arial"/>
          <w:b/>
        </w:rPr>
      </w:pPr>
    </w:p>
    <w:p w14:paraId="41ED7829" w14:textId="77777777" w:rsidR="00DA7717" w:rsidRDefault="00DA7717" w:rsidP="009A3A79">
      <w:pPr>
        <w:pStyle w:val="ArIndent1"/>
        <w:rPr>
          <w:rFonts w:cs="Arial"/>
          <w:b/>
        </w:rPr>
      </w:pPr>
    </w:p>
    <w:p w14:paraId="4E27A45F" w14:textId="77777777" w:rsidR="00DA7717" w:rsidRDefault="00DA7717" w:rsidP="009A3A79">
      <w:pPr>
        <w:pStyle w:val="ArIndent1"/>
        <w:rPr>
          <w:rFonts w:cs="Arial"/>
          <w:b/>
        </w:rPr>
      </w:pPr>
    </w:p>
    <w:p w14:paraId="3F3BB8CB" w14:textId="77777777" w:rsidR="00DA7717" w:rsidRDefault="00DA7717" w:rsidP="009A3A79">
      <w:pPr>
        <w:pStyle w:val="ArIndent1"/>
        <w:rPr>
          <w:rFonts w:cs="Arial"/>
          <w:b/>
        </w:rPr>
      </w:pPr>
    </w:p>
    <w:p w14:paraId="20290905" w14:textId="77777777" w:rsidR="00A03DBB" w:rsidRDefault="00A03DBB" w:rsidP="00A03DBB">
      <w:pPr>
        <w:pStyle w:val="ArIndent2"/>
      </w:pPr>
    </w:p>
    <w:p w14:paraId="30FE0604" w14:textId="77777777" w:rsidR="00A03DBB" w:rsidRDefault="00A03DBB" w:rsidP="00A03DBB">
      <w:pPr>
        <w:pStyle w:val="ArIndent2"/>
        <w:ind w:left="0" w:firstLine="0"/>
      </w:pPr>
    </w:p>
    <w:p w14:paraId="65EAC488" w14:textId="77777777" w:rsidR="00A03DBB" w:rsidRDefault="00A03DBB" w:rsidP="00A03DBB">
      <w:pPr>
        <w:pStyle w:val="ArIndent2"/>
        <w:ind w:left="0" w:firstLine="0"/>
      </w:pPr>
    </w:p>
    <w:p w14:paraId="7A8273BD" w14:textId="77777777" w:rsidR="00A03DBB" w:rsidRDefault="00A03DBB" w:rsidP="00A03DBB">
      <w:pPr>
        <w:pStyle w:val="ArIndent2"/>
        <w:ind w:left="0" w:firstLine="0"/>
      </w:pPr>
    </w:p>
    <w:p w14:paraId="53451E3A" w14:textId="77777777" w:rsidR="00DA7717" w:rsidRPr="004169E3" w:rsidRDefault="00DA7717" w:rsidP="00DA7717">
      <w:pPr>
        <w:spacing w:after="0"/>
        <w:rPr>
          <w:rFonts w:cs="Arial"/>
        </w:rPr>
      </w:pPr>
    </w:p>
    <w:p w14:paraId="13A7E62E" w14:textId="76138539" w:rsidR="00DA7717" w:rsidRPr="004169E3" w:rsidRDefault="00DA7717" w:rsidP="00A03DBB">
      <w:pPr>
        <w:pStyle w:val="Indent1"/>
        <w:rPr>
          <w:rFonts w:ascii="Arial" w:hAnsi="Arial" w:cs="Arial"/>
        </w:rPr>
      </w:pPr>
      <w:r w:rsidRPr="004169E3">
        <w:rPr>
          <w:rFonts w:ascii="Arial" w:hAnsi="Arial" w:cs="Arial"/>
        </w:rPr>
        <w:tab/>
      </w:r>
    </w:p>
    <w:p w14:paraId="5A15B212" w14:textId="77777777" w:rsidR="00DA7717" w:rsidRPr="004169E3" w:rsidRDefault="00DA7717" w:rsidP="00DA7717">
      <w:pPr>
        <w:pStyle w:val="Indent2"/>
        <w:rPr>
          <w:rFonts w:ascii="Arial" w:hAnsi="Arial" w:cs="Arial"/>
        </w:rPr>
      </w:pPr>
    </w:p>
    <w:p w14:paraId="0D5D3E53" w14:textId="77777777" w:rsidR="00DA7717" w:rsidRPr="004169E3" w:rsidRDefault="00DA7717" w:rsidP="00DA7717">
      <w:pPr>
        <w:pStyle w:val="Indent2"/>
        <w:rPr>
          <w:rFonts w:ascii="Arial" w:hAnsi="Arial" w:cs="Arial"/>
        </w:rPr>
      </w:pPr>
    </w:p>
    <w:p w14:paraId="4D2CAB33" w14:textId="77777777" w:rsidR="00DA7717" w:rsidRPr="004169E3" w:rsidRDefault="00DA7717" w:rsidP="00DA7717">
      <w:pPr>
        <w:pStyle w:val="Indent2"/>
        <w:rPr>
          <w:rFonts w:ascii="Arial" w:hAnsi="Arial" w:cs="Arial"/>
        </w:rPr>
      </w:pPr>
    </w:p>
    <w:p w14:paraId="2E578646" w14:textId="77777777" w:rsidR="00DA7717" w:rsidRPr="004169E3" w:rsidRDefault="00DA7717" w:rsidP="00DA7717">
      <w:pPr>
        <w:pStyle w:val="Indent1"/>
        <w:rPr>
          <w:rFonts w:ascii="Arial" w:hAnsi="Arial" w:cs="Arial"/>
          <w:b/>
        </w:rPr>
      </w:pPr>
    </w:p>
    <w:p w14:paraId="6EC6FE00" w14:textId="77777777" w:rsidR="00DA7717" w:rsidRPr="004169E3" w:rsidRDefault="00DA7717" w:rsidP="00DA7717">
      <w:pPr>
        <w:spacing w:after="0"/>
        <w:rPr>
          <w:rFonts w:cs="Arial"/>
          <w:b/>
        </w:rPr>
      </w:pPr>
    </w:p>
    <w:p w14:paraId="630B2648" w14:textId="77777777" w:rsidR="00DA7717" w:rsidRDefault="00DA7717" w:rsidP="00DA7717">
      <w:pPr>
        <w:spacing w:after="0"/>
        <w:rPr>
          <w:rFonts w:cs="Arial"/>
          <w:b/>
        </w:rPr>
      </w:pPr>
    </w:p>
    <w:p w14:paraId="5EB72B5E" w14:textId="77777777" w:rsidR="00A03DBB" w:rsidRDefault="00A03DBB" w:rsidP="00DA7717">
      <w:pPr>
        <w:spacing w:after="0"/>
        <w:rPr>
          <w:rFonts w:cs="Arial"/>
          <w:b/>
        </w:rPr>
      </w:pPr>
    </w:p>
    <w:p w14:paraId="3407B02F" w14:textId="77777777" w:rsidR="00A03DBB" w:rsidRDefault="00A03DBB" w:rsidP="00DA7717">
      <w:pPr>
        <w:spacing w:after="0"/>
        <w:rPr>
          <w:rFonts w:cs="Arial"/>
          <w:b/>
        </w:rPr>
      </w:pPr>
    </w:p>
    <w:p w14:paraId="25FEB84B" w14:textId="77777777" w:rsidR="00A03DBB" w:rsidRDefault="00A03DBB" w:rsidP="00DA7717">
      <w:pPr>
        <w:spacing w:after="0"/>
        <w:rPr>
          <w:rFonts w:cs="Arial"/>
          <w:b/>
        </w:rPr>
      </w:pPr>
    </w:p>
    <w:p w14:paraId="37F0D815" w14:textId="77777777" w:rsidR="00A03DBB" w:rsidRDefault="00A03DBB" w:rsidP="00DA7717">
      <w:pPr>
        <w:spacing w:after="0"/>
        <w:rPr>
          <w:rFonts w:cs="Arial"/>
          <w:b/>
        </w:rPr>
      </w:pPr>
    </w:p>
    <w:p w14:paraId="2D9E785E" w14:textId="77777777" w:rsidR="00A03DBB" w:rsidRDefault="00A03DBB" w:rsidP="00DA7717">
      <w:pPr>
        <w:spacing w:after="0"/>
        <w:rPr>
          <w:rFonts w:cs="Arial"/>
          <w:b/>
        </w:rPr>
      </w:pPr>
    </w:p>
    <w:p w14:paraId="337C86B7" w14:textId="77777777" w:rsidR="00A03DBB" w:rsidRPr="004169E3" w:rsidRDefault="00A03DBB" w:rsidP="00DA7717">
      <w:pPr>
        <w:spacing w:after="0"/>
        <w:rPr>
          <w:rFonts w:cs="Arial"/>
          <w:b/>
        </w:rPr>
      </w:pPr>
    </w:p>
    <w:p w14:paraId="3DC881BB" w14:textId="77777777" w:rsidR="00DA7717" w:rsidRPr="004169E3" w:rsidRDefault="00DA7717" w:rsidP="00DA7717">
      <w:pPr>
        <w:spacing w:after="0"/>
        <w:rPr>
          <w:rFonts w:cs="Arial"/>
          <w:b/>
        </w:rPr>
      </w:pPr>
    </w:p>
    <w:p w14:paraId="5025BA26" w14:textId="77777777" w:rsidR="00DA7717" w:rsidRPr="004169E3" w:rsidRDefault="00DA7717" w:rsidP="00DA7717">
      <w:pPr>
        <w:spacing w:after="0"/>
        <w:rPr>
          <w:rFonts w:cs="Arial"/>
          <w:b/>
        </w:rPr>
      </w:pPr>
    </w:p>
    <w:p w14:paraId="52632E21" w14:textId="77777777" w:rsidR="00DA7717" w:rsidRPr="004169E3" w:rsidRDefault="00DA7717" w:rsidP="00DA7717">
      <w:pPr>
        <w:spacing w:after="0"/>
        <w:rPr>
          <w:rFonts w:cs="Arial"/>
          <w:b/>
        </w:rPr>
      </w:pPr>
    </w:p>
    <w:p w14:paraId="712D08AD" w14:textId="77777777" w:rsidR="00DA7717" w:rsidRDefault="00DA7717" w:rsidP="009A3A79">
      <w:pPr>
        <w:pStyle w:val="ArIndent1"/>
        <w:rPr>
          <w:rFonts w:cs="Arial"/>
          <w:b/>
        </w:rPr>
      </w:pPr>
    </w:p>
    <w:p w14:paraId="27856148" w14:textId="26FF0EDE" w:rsidR="00C76167" w:rsidRPr="004169E3" w:rsidRDefault="0067602B" w:rsidP="009A3A79">
      <w:pPr>
        <w:pStyle w:val="ArIndent1"/>
        <w:rPr>
          <w:rFonts w:cs="Arial"/>
        </w:rPr>
      </w:pPr>
      <w:r>
        <w:rPr>
          <w:rFonts w:cs="Arial"/>
          <w:b/>
        </w:rPr>
        <w:lastRenderedPageBreak/>
        <w:t>6</w:t>
      </w:r>
      <w:r w:rsidR="00C76167" w:rsidRPr="004169E3">
        <w:rPr>
          <w:rFonts w:cs="Arial"/>
          <w:b/>
        </w:rPr>
        <w:t>.</w:t>
      </w:r>
      <w:r w:rsidR="00C76167" w:rsidRPr="004169E3">
        <w:rPr>
          <w:rFonts w:cs="Arial"/>
        </w:rPr>
        <w:tab/>
        <w:t>[2, 4 marks]</w:t>
      </w:r>
    </w:p>
    <w:p w14:paraId="42F1DBD3" w14:textId="4110966B" w:rsidR="00C76167" w:rsidRPr="004169E3" w:rsidRDefault="00C86E31" w:rsidP="009A3A79">
      <w:pPr>
        <w:pStyle w:val="ArIndent1"/>
        <w:rPr>
          <w:rFonts w:cs="Arial"/>
        </w:rPr>
      </w:pPr>
      <w:r w:rsidRPr="004169E3">
        <w:rPr>
          <w:rFonts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2DD35BCB" wp14:editId="3668CFE5">
                <wp:simplePos x="0" y="0"/>
                <wp:positionH relativeFrom="page">
                  <wp:posOffset>5069840</wp:posOffset>
                </wp:positionH>
                <wp:positionV relativeFrom="page">
                  <wp:posOffset>474345</wp:posOffset>
                </wp:positionV>
                <wp:extent cx="1828800" cy="1828800"/>
                <wp:effectExtent l="0" t="0" r="0" b="0"/>
                <wp:wrapSquare wrapText="bothSides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828800"/>
                          <a:chOff x="0" y="0"/>
                          <a:chExt cx="1828800" cy="1828800"/>
                        </a:xfrm>
                      </wpg:grpSpPr>
                      <wps:wsp>
                        <wps:cNvPr id="37" name="Text Box 37"/>
                        <wps:cNvSpPr txBox="1"/>
                        <wps:spPr>
                          <a:xfrm>
                            <a:off x="619760" y="0"/>
                            <a:ext cx="29464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8572FE" w14:textId="77777777" w:rsidR="00A03DBB" w:rsidRDefault="00A03DBB" w:rsidP="00C76167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 33"/>
                        <wps:cNvSpPr/>
                        <wps:spPr>
                          <a:xfrm>
                            <a:off x="243840" y="223520"/>
                            <a:ext cx="1280160" cy="1351280"/>
                          </a:xfrm>
                          <a:custGeom>
                            <a:avLst/>
                            <a:gdLst>
                              <a:gd name="connsiteX0" fmla="*/ 0 w 1280160"/>
                              <a:gd name="connsiteY0" fmla="*/ 995680 h 1351280"/>
                              <a:gd name="connsiteX1" fmla="*/ 508000 w 1280160"/>
                              <a:gd name="connsiteY1" fmla="*/ 0 h 1351280"/>
                              <a:gd name="connsiteX2" fmla="*/ 1280160 w 1280160"/>
                              <a:gd name="connsiteY2" fmla="*/ 741680 h 1351280"/>
                              <a:gd name="connsiteX3" fmla="*/ 731520 w 1280160"/>
                              <a:gd name="connsiteY3" fmla="*/ 1351280 h 1351280"/>
                              <a:gd name="connsiteX4" fmla="*/ 0 w 1280160"/>
                              <a:gd name="connsiteY4" fmla="*/ 995680 h 1351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80160" h="1351280">
                                <a:moveTo>
                                  <a:pt x="0" y="995680"/>
                                </a:moveTo>
                                <a:lnTo>
                                  <a:pt x="508000" y="0"/>
                                </a:lnTo>
                                <a:lnTo>
                                  <a:pt x="1280160" y="741680"/>
                                </a:lnTo>
                                <a:lnTo>
                                  <a:pt x="731520" y="1351280"/>
                                </a:lnTo>
                                <a:lnTo>
                                  <a:pt x="0" y="9956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>
                          <a:spLocks noChangeAspect="1"/>
                        </wps:cNvSpPr>
                        <wps:spPr>
                          <a:xfrm>
                            <a:off x="162560" y="213360"/>
                            <a:ext cx="1367155" cy="1367155"/>
                          </a:xfrm>
                          <a:prstGeom prst="ellipse">
                            <a:avLst/>
                          </a:prstGeom>
                          <a:noFill/>
                          <a:ln w="9525" cmpd="sng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823595" y="87439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751840" y="660400"/>
                            <a:ext cx="29464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992D26" w14:textId="77777777" w:rsidR="00A03DBB" w:rsidRDefault="00A03DBB" w:rsidP="00C76167">
                              <w: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 34"/>
                        <wps:cNvSpPr/>
                        <wps:spPr>
                          <a:xfrm>
                            <a:off x="243840" y="899160"/>
                            <a:ext cx="1280160" cy="320040"/>
                          </a:xfrm>
                          <a:custGeom>
                            <a:avLst/>
                            <a:gdLst>
                              <a:gd name="connsiteX0" fmla="*/ 0 w 1280160"/>
                              <a:gd name="connsiteY0" fmla="*/ 320040 h 320040"/>
                              <a:gd name="connsiteX1" fmla="*/ 601980 w 1280160"/>
                              <a:gd name="connsiteY1" fmla="*/ 0 h 320040"/>
                              <a:gd name="connsiteX2" fmla="*/ 1280160 w 1280160"/>
                              <a:gd name="connsiteY2" fmla="*/ 66040 h 3200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80160" h="320040">
                                <a:moveTo>
                                  <a:pt x="0" y="320040"/>
                                </a:moveTo>
                                <a:lnTo>
                                  <a:pt x="601980" y="0"/>
                                </a:lnTo>
                                <a:lnTo>
                                  <a:pt x="1280160" y="66040"/>
                                </a:ln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680720" y="914400"/>
                            <a:ext cx="589280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65F175" w14:textId="77777777" w:rsidR="00A03DBB" w:rsidRPr="004917EC" w:rsidRDefault="00A03DBB" w:rsidP="00C76167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4917EC">
                                <w:rPr>
                                  <w:sz w:val="20"/>
                                  <w:szCs w:val="20"/>
                                </w:rPr>
                                <w:t>140°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1148080"/>
                            <a:ext cx="29464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ECE97F" w14:textId="77777777" w:rsidR="00A03DBB" w:rsidRDefault="00A03DBB" w:rsidP="00C76167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534160" y="853440"/>
                            <a:ext cx="29464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C69EBA" w14:textId="77777777" w:rsidR="00A03DBB" w:rsidRDefault="00A03DBB" w:rsidP="00C76167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873760" y="1574800"/>
                            <a:ext cx="29464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C42D80" w14:textId="77777777" w:rsidR="00A03DBB" w:rsidRDefault="00A03DBB" w:rsidP="00C76167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629920" y="264160"/>
                            <a:ext cx="2743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123882" w14:textId="77777777" w:rsidR="00A03DBB" w:rsidRPr="000869BC" w:rsidRDefault="00A03DBB" w:rsidP="00C76167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812800" y="1300480"/>
                            <a:ext cx="2743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0E7EC2" w14:textId="77777777" w:rsidR="00A03DBB" w:rsidRPr="000869BC" w:rsidRDefault="00A03DBB" w:rsidP="00C76167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5" o:spid="_x0000_s1048" style="position:absolute;left:0;text-align:left;margin-left:399.2pt;margin-top:37.35pt;width:2in;height:2in;z-index:251736064;mso-position-horizontal-relative:page;mso-position-vertical-relative:page" coordsize="18288,18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">
                <v:shape id="Text Box 37" o:spid="_x0000_s1049" type="#_x0000_t202" style="position:absolute;left:6197;width:2947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14:paraId="0A8572FE" w14:textId="77777777" w:rsidR="00A03DBB" w:rsidRDefault="00A03DBB" w:rsidP="00C76167">
                        <w:r>
                          <w:t>B</w:t>
                        </w:r>
                      </w:p>
                    </w:txbxContent>
                  </v:textbox>
                </v:shape>
                <v:shape id="Freeform 33" o:spid="_x0000_s1050" style="position:absolute;left:2438;top:2235;width:12802;height:13513;visibility:visible;mso-wrap-style:square;v-text-anchor:middle" coordsize="1280160,1351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2sXsQA&#10;AADbAAAADwAAAGRycy9kb3ducmV2LnhtbESPzWrDMBCE74G8g9hCboncBoJxooT8EDDNqW6h9LZI&#10;G9vEWhlJdZy3rwqFHoeZ+YbZ7EbbiYF8aB0reF5kIIi1My3XCj7ez/McRIjIBjvHpOBBAXbb6WSD&#10;hXF3fqOhirVIEA4FKmhi7Aspg27IYli4njh5V+ctxiR9LY3He4LbTr5k2UpabDktNNjTsSF9q76t&#10;gtPxUJVeDl/5+Kn76nHQr+UlV2r2NO7XICKN8T/81y6NguUSfr+k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NrF7EAAAA2wAAAA8AAAAAAAAAAAAAAAAAmAIAAGRycy9k&#10;b3ducmV2LnhtbFBLBQYAAAAABAAEAPUAAACJAwAAAAA=&#10;" path="m,995680l508000,r772160,741680l731520,1351280,,995680xe" filled="f" strokecolor="black [3200]">
                  <v:path arrowok="t" o:connecttype="custom" o:connectlocs="0,995680;508000,0;1280160,741680;731520,1351280;0,995680" o:connectangles="0,0,0,0,0"/>
                </v:shape>
                <v:oval id="Oval 30" o:spid="_x0000_s1051" style="position:absolute;left:1625;top:2133;width:13672;height:13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rqPMIA&#10;AADbAAAADwAAAGRycy9kb3ducmV2LnhtbERPz2vCMBS+D/wfwht4m8kmE+0axYmDDTxYLZ6fzbMt&#10;a15Kk2n23y+HgceP73e+irYTVxp861jD80SBIK6cabnWUB4/nuYgfEA22DkmDb/kYbUcPeSYGXfj&#10;gq6HUIsUwj5DDU0IfSalrxqy6CeuJ07cxQ0WQ4JDLc2AtxRuO/mi1ExabDk1NNjTpqHq+/BjNVyU&#10;irtTjLPF9v21Kovd135+7rUeP8b1G4hAMdzF/+5Po2Ga1qcv6QfI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Kuo8wgAAANsAAAAPAAAAAAAAAAAAAAAAAJgCAABkcnMvZG93&#10;bnJldi54bWxQSwUGAAAAAAQABAD1AAAAhwMAAAAA&#10;" filled="f" strokecolor="black [3200]">
                  <v:path arrowok="t"/>
                  <o:lock v:ext="edit" aspectratio="t"/>
                </v:oval>
                <v:oval id="Oval 31" o:spid="_x0000_s1052" style="position:absolute;left:8235;top:8743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Ch2cMA&#10;AADbAAAADwAAAGRycy9kb3ducmV2LnhtbESPQWvCQBSE7wX/w/IEb3WjQitpVqmCEOyp0d6f2Zds&#10;avZtyK4x/vtuodDjMDPfMNl2tK0YqPeNYwWLeQKCuHS64VrB+XR4XoPwAVlj65gUPMjDdjN5yjDV&#10;7s6fNBShFhHCPkUFJoQuldKXhiz6ueuIo1e53mKIsq+l7vEe4baVyyR5kRYbjgsGO9obKq/FzSpw&#10;h4+LfjWna/71nXNzKXbDsTJKzabj+xuIQGP4D/+1c61gtYDfL/E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OCh2cMAAADbAAAADwAAAAAAAAAAAAAAAACYAgAAZHJzL2Rv&#10;d25yZXYueG1sUEsFBgAAAAAEAAQA9QAAAIgDAAAAAA==&#10;" fillcolor="black [3200]" strokecolor="black [1600]" strokeweight="2pt"/>
                <v:shape id="Text Box 32" o:spid="_x0000_s1053" type="#_x0000_t202" style="position:absolute;left:7518;top:6604;width:2946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<v:textbox>
                    <w:txbxContent>
                      <w:p w14:paraId="3C992D26" w14:textId="77777777" w:rsidR="00A03DBB" w:rsidRDefault="00A03DBB" w:rsidP="00C76167">
                        <w:r>
                          <w:t>O</w:t>
                        </w:r>
                      </w:p>
                    </w:txbxContent>
                  </v:textbox>
                </v:shape>
                <v:shape id="Freeform 34" o:spid="_x0000_s1054" style="position:absolute;left:2438;top:8991;width:12802;height:3201;visibility:visible;mso-wrap-style:square;v-text-anchor:middle" coordsize="1280160,3200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n+1sMA&#10;AADbAAAADwAAAGRycy9kb3ducmV2LnhtbESPQUsDMRSE74X+h/AK3tpstYisTYsUBRF7sNV6fSTP&#10;zWLysiSxu/77plDocZiZb5jlevBOHCmmNrCC+awCQayDablR8Ll/mT6ASBnZoAtMCv4pwXo1Hi2x&#10;NqHnDzruciMKhFONCmzOXS1l0pY8plnoiIv3E6LHXGRspInYF7h38raq7qXHlsuCxY42lvTv7s8r&#10;2PbfW/d1eNPWHBy5+Jyq9K6VupkMT48gMg35Gr60X42CuwWcv5QfIFc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n+1sMAAADbAAAADwAAAAAAAAAAAAAAAACYAgAAZHJzL2Rv&#10;d25yZXYueG1sUEsFBgAAAAAEAAQA9QAAAIgDAAAAAA==&#10;" path="m,320040l601980,r678180,66040e" filled="f" strokecolor="black [3040]">
                  <v:path arrowok="t" o:connecttype="custom" o:connectlocs="0,320040;601980,0;1280160,66040" o:connectangles="0,0,0"/>
                </v:shape>
                <v:shape id="Text Box 35" o:spid="_x0000_s1055" type="#_x0000_t202" style="position:absolute;left:6807;top:9144;width:5893;height:2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14:paraId="5B65F175" w14:textId="77777777" w:rsidR="00A03DBB" w:rsidRPr="004917EC" w:rsidRDefault="00A03DBB" w:rsidP="00C76167">
                        <w:pPr>
                          <w:rPr>
                            <w:sz w:val="20"/>
                            <w:szCs w:val="20"/>
                          </w:rPr>
                        </w:pPr>
                        <w:r w:rsidRPr="004917EC">
                          <w:rPr>
                            <w:sz w:val="20"/>
                            <w:szCs w:val="20"/>
                          </w:rPr>
                          <w:t>140°</w:t>
                        </w:r>
                      </w:p>
                    </w:txbxContent>
                  </v:textbox>
                </v:shape>
                <v:shape id="Text Box 36" o:spid="_x0000_s1056" type="#_x0000_t202" style="position:absolute;top:11480;width:2946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14:paraId="70ECE97F" w14:textId="77777777" w:rsidR="00A03DBB" w:rsidRDefault="00A03DBB" w:rsidP="00C76167">
                        <w:r>
                          <w:t>A</w:t>
                        </w:r>
                      </w:p>
                    </w:txbxContent>
                  </v:textbox>
                </v:shape>
                <v:shape id="Text Box 40" o:spid="_x0000_s1057" type="#_x0000_t202" style="position:absolute;left:15341;top:8534;width:2947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14:paraId="4BC69EBA" w14:textId="77777777" w:rsidR="00A03DBB" w:rsidRDefault="00A03DBB" w:rsidP="00C76167">
                        <w:r>
                          <w:t>C</w:t>
                        </w:r>
                      </w:p>
                    </w:txbxContent>
                  </v:textbox>
                </v:shape>
                <v:shape id="Text Box 41" o:spid="_x0000_s1058" type="#_x0000_t202" style="position:absolute;left:8737;top:15748;width:2947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14:paraId="1DC42D80" w14:textId="77777777" w:rsidR="00A03DBB" w:rsidRDefault="00A03DBB" w:rsidP="00C76167">
                        <w:r>
                          <w:t>D</w:t>
                        </w:r>
                      </w:p>
                    </w:txbxContent>
                  </v:textbox>
                </v:shape>
                <v:shape id="Text Box 42" o:spid="_x0000_s1059" type="#_x0000_t202" style="position:absolute;left:6299;top:2641;width:2743;height:2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14:paraId="0A123882" w14:textId="77777777" w:rsidR="00A03DBB" w:rsidRPr="000869BC" w:rsidRDefault="00A03DBB" w:rsidP="00C76167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44" o:spid="_x0000_s1060" type="#_x0000_t202" style="position:absolute;left:8128;top:13004;width:2743;height:2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14:paraId="780E7EC2" w14:textId="77777777" w:rsidR="00A03DBB" w:rsidRPr="000869BC" w:rsidRDefault="00A03DBB" w:rsidP="00C76167">
                        <w:pPr>
                          <w:rPr>
                            <w:i/>
                          </w:rPr>
                        </w:pPr>
                        <w:proofErr w:type="gramStart"/>
                        <w:r>
                          <w:rPr>
                            <w:i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p w14:paraId="538B113B" w14:textId="502B3F20" w:rsidR="00C76167" w:rsidRPr="004169E3" w:rsidRDefault="00C76167" w:rsidP="009A3A79">
      <w:pPr>
        <w:pStyle w:val="ArIndent2"/>
        <w:rPr>
          <w:rFonts w:cs="Arial"/>
        </w:rPr>
      </w:pPr>
      <w:r w:rsidRPr="004169E3">
        <w:rPr>
          <w:rFonts w:cs="Arial"/>
        </w:rPr>
        <w:t>(a)</w:t>
      </w:r>
      <w:r w:rsidRPr="004169E3">
        <w:rPr>
          <w:rFonts w:cs="Arial"/>
        </w:rPr>
        <w:tab/>
        <w:t>A circle centred at O has s</w:t>
      </w:r>
      <w:r w:rsidRPr="004169E3">
        <w:rPr>
          <w:rFonts w:cs="Arial"/>
        </w:rPr>
        <w:sym w:font="Symbol" w:char="F0D0"/>
      </w:r>
      <w:r w:rsidRPr="004169E3">
        <w:rPr>
          <w:rFonts w:cs="Arial"/>
        </w:rPr>
        <w:t xml:space="preserve">AOC = 140°, as shown in the diagram.  Determine the values of </w:t>
      </w:r>
      <w:r w:rsidRPr="004169E3">
        <w:rPr>
          <w:rFonts w:cs="Arial"/>
          <w:i/>
        </w:rPr>
        <w:t>b</w:t>
      </w:r>
      <w:r w:rsidRPr="004169E3">
        <w:rPr>
          <w:rFonts w:cs="Arial"/>
        </w:rPr>
        <w:t xml:space="preserve"> and </w:t>
      </w:r>
      <w:r w:rsidRPr="004169E3">
        <w:rPr>
          <w:rFonts w:cs="Arial"/>
          <w:i/>
        </w:rPr>
        <w:t>d</w:t>
      </w:r>
      <w:r w:rsidRPr="004169E3">
        <w:rPr>
          <w:rFonts w:cs="Arial"/>
        </w:rPr>
        <w:t>.  Justify your answers.</w:t>
      </w:r>
      <w:r w:rsidRPr="00C76167">
        <w:rPr>
          <w:rFonts w:cs="Arial"/>
          <w:noProof/>
          <w:lang w:val="en-US"/>
        </w:rPr>
        <w:t xml:space="preserve"> </w:t>
      </w:r>
    </w:p>
    <w:p w14:paraId="1920EDA3" w14:textId="77777777" w:rsidR="00C76167" w:rsidRPr="004169E3" w:rsidRDefault="00C76167" w:rsidP="009A3A79">
      <w:pPr>
        <w:pStyle w:val="ArIndent1"/>
        <w:rPr>
          <w:rFonts w:cs="Arial"/>
        </w:rPr>
      </w:pPr>
    </w:p>
    <w:p w14:paraId="1F493A98" w14:textId="77777777" w:rsidR="00C76167" w:rsidRPr="004169E3" w:rsidRDefault="00C76167" w:rsidP="009A3A79">
      <w:pPr>
        <w:pStyle w:val="ArIndent1"/>
        <w:rPr>
          <w:rFonts w:cs="Arial"/>
        </w:rPr>
      </w:pPr>
    </w:p>
    <w:p w14:paraId="57598B6B" w14:textId="77777777" w:rsidR="00C76167" w:rsidRPr="004169E3" w:rsidRDefault="00C76167" w:rsidP="009A3A79">
      <w:pPr>
        <w:pStyle w:val="ArIndent1"/>
        <w:rPr>
          <w:rFonts w:cs="Arial"/>
        </w:rPr>
      </w:pPr>
    </w:p>
    <w:p w14:paraId="21467C89" w14:textId="77777777" w:rsidR="00C76167" w:rsidRPr="004169E3" w:rsidRDefault="00C76167" w:rsidP="009A3A79">
      <w:pPr>
        <w:pStyle w:val="ArIndent1"/>
        <w:rPr>
          <w:rFonts w:cs="Arial"/>
        </w:rPr>
      </w:pPr>
    </w:p>
    <w:p w14:paraId="2824667E" w14:textId="77777777" w:rsidR="00C76167" w:rsidRPr="004169E3" w:rsidRDefault="00C76167" w:rsidP="009A3A79">
      <w:pPr>
        <w:pStyle w:val="ArIndent1"/>
        <w:rPr>
          <w:rFonts w:cs="Arial"/>
        </w:rPr>
      </w:pPr>
    </w:p>
    <w:p w14:paraId="177CB7A2" w14:textId="77777777" w:rsidR="00C76167" w:rsidRPr="004169E3" w:rsidRDefault="00C76167" w:rsidP="009A3A79">
      <w:pPr>
        <w:pStyle w:val="ArIndent1"/>
        <w:rPr>
          <w:rFonts w:cs="Arial"/>
        </w:rPr>
      </w:pPr>
    </w:p>
    <w:p w14:paraId="269D7CBF" w14:textId="77777777" w:rsidR="00C76167" w:rsidRDefault="00C76167" w:rsidP="009A3A79">
      <w:pPr>
        <w:pStyle w:val="ArIndent1"/>
        <w:rPr>
          <w:rFonts w:cs="Arial"/>
        </w:rPr>
      </w:pPr>
    </w:p>
    <w:p w14:paraId="4704E61D" w14:textId="77777777" w:rsidR="00347D25" w:rsidRDefault="00347D25" w:rsidP="009A3A79">
      <w:pPr>
        <w:pStyle w:val="ArIndent1"/>
        <w:rPr>
          <w:rFonts w:cs="Arial"/>
        </w:rPr>
      </w:pPr>
    </w:p>
    <w:p w14:paraId="21FCBB82" w14:textId="77777777" w:rsidR="00347D25" w:rsidRDefault="00347D25" w:rsidP="009A3A79">
      <w:pPr>
        <w:pStyle w:val="ArIndent1"/>
        <w:rPr>
          <w:rFonts w:cs="Arial"/>
        </w:rPr>
      </w:pPr>
    </w:p>
    <w:p w14:paraId="77B21CF3" w14:textId="77777777" w:rsidR="00347D25" w:rsidRDefault="00347D25" w:rsidP="009A3A79">
      <w:pPr>
        <w:pStyle w:val="ArIndent1"/>
        <w:rPr>
          <w:rFonts w:cs="Arial"/>
        </w:rPr>
      </w:pPr>
    </w:p>
    <w:p w14:paraId="070D955C" w14:textId="77777777" w:rsidR="00347D25" w:rsidRDefault="00347D25" w:rsidP="009A3A79">
      <w:pPr>
        <w:pStyle w:val="ArIndent1"/>
        <w:rPr>
          <w:rFonts w:cs="Arial"/>
        </w:rPr>
      </w:pPr>
    </w:p>
    <w:p w14:paraId="2F27A04C" w14:textId="77777777" w:rsidR="00347D25" w:rsidRDefault="00347D25" w:rsidP="009A3A79">
      <w:pPr>
        <w:pStyle w:val="ArIndent1"/>
        <w:rPr>
          <w:rFonts w:cs="Arial"/>
        </w:rPr>
      </w:pPr>
    </w:p>
    <w:p w14:paraId="0B6B0796" w14:textId="77777777" w:rsidR="00347D25" w:rsidRDefault="00347D25" w:rsidP="009A3A79">
      <w:pPr>
        <w:pStyle w:val="ArIndent1"/>
        <w:rPr>
          <w:rFonts w:cs="Arial"/>
        </w:rPr>
      </w:pPr>
    </w:p>
    <w:p w14:paraId="240EAD48" w14:textId="77777777" w:rsidR="00347D25" w:rsidRDefault="00347D25" w:rsidP="009A3A79">
      <w:pPr>
        <w:pStyle w:val="ArIndent1"/>
        <w:rPr>
          <w:rFonts w:cs="Arial"/>
        </w:rPr>
      </w:pPr>
    </w:p>
    <w:p w14:paraId="621A67F0" w14:textId="77777777" w:rsidR="00347D25" w:rsidRDefault="00347D25" w:rsidP="009A3A79">
      <w:pPr>
        <w:pStyle w:val="ArIndent1"/>
        <w:rPr>
          <w:rFonts w:cs="Arial"/>
        </w:rPr>
      </w:pPr>
    </w:p>
    <w:p w14:paraId="2A1258A7" w14:textId="77777777" w:rsidR="00347D25" w:rsidRDefault="00347D25" w:rsidP="009A3A79">
      <w:pPr>
        <w:pStyle w:val="ArIndent1"/>
        <w:rPr>
          <w:rFonts w:cs="Arial"/>
        </w:rPr>
      </w:pPr>
    </w:p>
    <w:p w14:paraId="1CDFB8D1" w14:textId="77777777" w:rsidR="00347D25" w:rsidRDefault="00347D25" w:rsidP="009A3A79">
      <w:pPr>
        <w:pStyle w:val="ArIndent1"/>
        <w:rPr>
          <w:rFonts w:cs="Arial"/>
        </w:rPr>
      </w:pPr>
    </w:p>
    <w:p w14:paraId="1E3D4E17" w14:textId="77777777" w:rsidR="00347D25" w:rsidRPr="004169E3" w:rsidRDefault="00347D25" w:rsidP="009A3A79">
      <w:pPr>
        <w:pStyle w:val="ArIndent1"/>
        <w:rPr>
          <w:rFonts w:cs="Arial"/>
        </w:rPr>
      </w:pPr>
    </w:p>
    <w:p w14:paraId="02C77C63" w14:textId="77777777" w:rsidR="00C76167" w:rsidRPr="004169E3" w:rsidRDefault="00C76167" w:rsidP="009A3A79">
      <w:pPr>
        <w:pStyle w:val="ArIndent1"/>
        <w:rPr>
          <w:rFonts w:cs="Arial"/>
        </w:rPr>
      </w:pPr>
    </w:p>
    <w:p w14:paraId="5573ED82" w14:textId="77777777" w:rsidR="00EB5371" w:rsidRDefault="00EB5371" w:rsidP="009A3A79">
      <w:pPr>
        <w:pStyle w:val="ArIndent1"/>
        <w:rPr>
          <w:rFonts w:cs="Arial"/>
        </w:rPr>
      </w:pPr>
    </w:p>
    <w:p w14:paraId="5B6B7F73" w14:textId="77777777" w:rsidR="00EB5371" w:rsidRDefault="00EB5371" w:rsidP="009A3A79">
      <w:pPr>
        <w:pStyle w:val="ArIndent1"/>
        <w:rPr>
          <w:rFonts w:cs="Arial"/>
        </w:rPr>
      </w:pPr>
    </w:p>
    <w:p w14:paraId="45C944CF" w14:textId="77777777" w:rsidR="00C76167" w:rsidRPr="004169E3" w:rsidRDefault="00C76167" w:rsidP="009A3A79">
      <w:pPr>
        <w:pStyle w:val="ArIndent1"/>
        <w:rPr>
          <w:rFonts w:cs="Arial"/>
        </w:rPr>
      </w:pPr>
      <w:r w:rsidRPr="004169E3">
        <w:rPr>
          <w:rFonts w:cs="Arial"/>
          <w:b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2523710F" wp14:editId="268952E9">
                <wp:simplePos x="0" y="0"/>
                <wp:positionH relativeFrom="column">
                  <wp:posOffset>4943475</wp:posOffset>
                </wp:positionH>
                <wp:positionV relativeFrom="paragraph">
                  <wp:posOffset>-6985</wp:posOffset>
                </wp:positionV>
                <wp:extent cx="2001520" cy="2153920"/>
                <wp:effectExtent l="0" t="0" r="5080" b="5080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520" cy="2153920"/>
                          <a:chOff x="0" y="0"/>
                          <a:chExt cx="2001520" cy="215392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0" y="203200"/>
                            <a:ext cx="2001520" cy="1950720"/>
                            <a:chOff x="0" y="0"/>
                            <a:chExt cx="2001520" cy="1950720"/>
                          </a:xfrm>
                        </wpg:grpSpPr>
                        <wps:wsp>
                          <wps:cNvPr id="13" name="Oval 13"/>
                          <wps:cNvSpPr/>
                          <wps:spPr>
                            <a:xfrm>
                              <a:off x="0" y="0"/>
                              <a:ext cx="1351280" cy="1351280"/>
                            </a:xfrm>
                            <a:prstGeom prst="ellipse">
                              <a:avLst/>
                            </a:prstGeom>
                            <a:noFill/>
                            <a:ln w="9525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650240" y="645160"/>
                              <a:ext cx="50800" cy="609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54000" y="152400"/>
                              <a:ext cx="853440" cy="1046480"/>
                            </a:xfrm>
                            <a:custGeom>
                              <a:avLst/>
                              <a:gdLst>
                                <a:gd name="connsiteX0" fmla="*/ 0 w 853440"/>
                                <a:gd name="connsiteY0" fmla="*/ 1046480 h 1046480"/>
                                <a:gd name="connsiteX1" fmla="*/ 843280 w 853440"/>
                                <a:gd name="connsiteY1" fmla="*/ 0 h 1046480"/>
                                <a:gd name="connsiteX2" fmla="*/ 853440 w 853440"/>
                                <a:gd name="connsiteY2" fmla="*/ 1036320 h 1046480"/>
                                <a:gd name="connsiteX3" fmla="*/ 0 w 853440"/>
                                <a:gd name="connsiteY3" fmla="*/ 1046480 h 10464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853440" h="1046480">
                                  <a:moveTo>
                                    <a:pt x="0" y="1046480"/>
                                  </a:moveTo>
                                  <a:lnTo>
                                    <a:pt x="843280" y="0"/>
                                  </a:lnTo>
                                  <a:cubicBezTo>
                                    <a:pt x="846667" y="345440"/>
                                    <a:pt x="850053" y="690880"/>
                                    <a:pt x="853440" y="1036320"/>
                                  </a:cubicBezTo>
                                  <a:lnTo>
                                    <a:pt x="0" y="104648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mpd="sng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243840" y="10160"/>
                              <a:ext cx="863600" cy="1188720"/>
                            </a:xfrm>
                            <a:custGeom>
                              <a:avLst/>
                              <a:gdLst>
                                <a:gd name="connsiteX0" fmla="*/ 863600 w 863600"/>
                                <a:gd name="connsiteY0" fmla="*/ 1178560 h 1188720"/>
                                <a:gd name="connsiteX1" fmla="*/ 314960 w 863600"/>
                                <a:gd name="connsiteY1" fmla="*/ 0 h 1188720"/>
                                <a:gd name="connsiteX2" fmla="*/ 0 w 863600"/>
                                <a:gd name="connsiteY2" fmla="*/ 1188720 h 1188720"/>
                                <a:gd name="connsiteX3" fmla="*/ 0 w 863600"/>
                                <a:gd name="connsiteY3" fmla="*/ 1188720 h 1188720"/>
                                <a:gd name="connsiteX4" fmla="*/ 0 w 863600"/>
                                <a:gd name="connsiteY4" fmla="*/ 1188720 h 11887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63600" h="1188720">
                                  <a:moveTo>
                                    <a:pt x="863600" y="1178560"/>
                                  </a:moveTo>
                                  <a:lnTo>
                                    <a:pt x="314960" y="0"/>
                                  </a:lnTo>
                                  <a:lnTo>
                                    <a:pt x="0" y="1188720"/>
                                  </a:lnTo>
                                  <a:lnTo>
                                    <a:pt x="0" y="1188720"/>
                                  </a:lnTo>
                                  <a:lnTo>
                                    <a:pt x="0" y="1188720"/>
                                  </a:ln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Straight Connector 17"/>
                          <wps:cNvCnPr/>
                          <wps:spPr>
                            <a:xfrm flipV="1">
                              <a:off x="518160" y="640080"/>
                              <a:ext cx="1270000" cy="1046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107440" y="741680"/>
                              <a:ext cx="4572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DDF301" w14:textId="77777777" w:rsidR="00A03DBB" w:rsidRDefault="00A03DBB" w:rsidP="00C76167">
                                <w:r>
                                  <w:t>55°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Arc 19"/>
                          <wps:cNvSpPr/>
                          <wps:spPr>
                            <a:xfrm>
                              <a:off x="985520" y="934720"/>
                              <a:ext cx="359410" cy="359410"/>
                            </a:xfrm>
                            <a:prstGeom prst="arc">
                              <a:avLst>
                                <a:gd name="adj1" fmla="val 14904500"/>
                                <a:gd name="adj2" fmla="val 19809413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304800" y="1635760"/>
                              <a:ext cx="284480" cy="314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C039F1" w14:textId="77777777" w:rsidR="00A03DBB" w:rsidRDefault="00A03DBB" w:rsidP="00C76167"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1717040" y="477520"/>
                              <a:ext cx="284480" cy="314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7B9E74" w14:textId="77777777" w:rsidR="00A03DBB" w:rsidRDefault="00A03DBB" w:rsidP="00C76167">
                                <w: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548640" y="690880"/>
                              <a:ext cx="284480" cy="314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7AA20D" w14:textId="77777777" w:rsidR="00A03DBB" w:rsidRDefault="00A03DBB" w:rsidP="00C76167">
                                <w: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426720" y="162560"/>
                              <a:ext cx="355600" cy="314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A7CBBA" w14:textId="77777777" w:rsidR="00A03DBB" w:rsidRDefault="00A03DBB" w:rsidP="00C76167">
                                <w:proofErr w:type="gramStart"/>
                                <w:r>
                                  <w:t>x</w:t>
                                </w:r>
                                <w:proofErr w:type="gramEnd"/>
                                <w:r>
                                  <w:t>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20320" y="1391920"/>
                            <a:ext cx="32512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3F73EA" w14:textId="77777777" w:rsidR="00A03DBB" w:rsidRDefault="00A03DBB" w:rsidP="00C76167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406400" y="0"/>
                            <a:ext cx="32512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4EAD93" w14:textId="77777777" w:rsidR="00A03DBB" w:rsidRDefault="00A03DBB" w:rsidP="00C76167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1056640" y="162560"/>
                            <a:ext cx="32512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65CAE0" w14:textId="77777777" w:rsidR="00A03DBB" w:rsidRDefault="00A03DBB" w:rsidP="00C76167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1036320" y="1371600"/>
                            <a:ext cx="32512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24D17D" w14:textId="77777777" w:rsidR="00A03DBB" w:rsidRDefault="00A03DBB" w:rsidP="00C76167">
                              <w: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" o:spid="_x0000_s1061" style="position:absolute;left:0;text-align:left;margin-left:389.25pt;margin-top:-.55pt;width:157.6pt;height:169.6pt;z-index:251734016" coordsize="20015,21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">
                <v:group id="Group 24" o:spid="_x0000_s1062" style="position:absolute;top:2032;width:20015;height:19507" coordsize="20015,195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oval id="Oval 13" o:spid="_x0000_s1063" style="position:absolute;width:13512;height:13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Lm/8QA&#10;AADbAAAADwAAAGRycy9kb3ducmV2LnhtbERPTWvCQBC9C/0PyxR6042t1BJdRQqtHkrRtIjehuyY&#10;BLOzYXc1sb/eFYTe5vE+ZzrvTC3O5HxlWcFwkIAgzq2uuFDw+/PRfwPhA7LG2jIpuJCH+eyhN8VU&#10;25Y3dM5CIWII+xQVlCE0qZQ+L8mgH9iGOHIH6wyGCF0htcM2hptaPifJqzRYcWwosaH3kvJjdjIK&#10;TuNdq1efX39u/T1e+tF+s70UnVJPj91iAiJQF/7Fd/dKx/kvcPslHiB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i5v/EAAAA2wAAAA8AAAAAAAAAAAAAAAAAmAIAAGRycy9k&#10;b3ducmV2LnhtbFBLBQYAAAAABAAEAPUAAACJAwAAAAA=&#10;" filled="f" strokecolor="black [3200]"/>
                  <v:oval id="Oval 14" o:spid="_x0000_s1064" style="position:absolute;left:6502;top:6451;width:508;height: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JeIcAA&#10;AADbAAAADwAAAGRycy9kb3ducmV2LnhtbERPTWvCQBC9C/6HZYTedGMptURXUUEI9dTE3sfsmI1m&#10;Z0N2G9N/7xYK3ubxPme1GWwjeup87VjBfJaAIC6drrlScCoO0w8QPiBrbByTgl/ysFmPRytMtbvz&#10;F/V5qEQMYZ+iAhNCm0rpS0MW/cy1xJG7uM5iiLCrpO7wHsNtI1+T5F1arDk2GGxpb6i85T9WgTsc&#10;z3philv2fc24Pue7/vNilHqZDNsliEBDeIr/3ZmO89/g75d4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yJeIcAAAADbAAAADwAAAAAAAAAAAAAAAACYAgAAZHJzL2Rvd25y&#10;ZXYueG1sUEsFBgAAAAAEAAQA9QAAAIUDAAAAAA==&#10;" fillcolor="black [3200]" strokecolor="black [1600]" strokeweight="2pt"/>
                  <v:shape id="Freeform 15" o:spid="_x0000_s1065" style="position:absolute;left:2540;top:1524;width:8534;height:10464;visibility:visible;mso-wrap-style:square;v-text-anchor:middle" coordsize="853440,1046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49sIA&#10;AADbAAAADwAAAGRycy9kb3ducmV2LnhtbERP32vCMBB+H/g/hBN8GZoq25RqFBEEhzCYir4ezdkW&#10;m0tJUlv31y/CYG/38f28xaozlbiT86VlBeNRAoI4s7rkXMHpuB3OQPiArLGyTAoe5GG17L0sMNW2&#10;5W+6H0IuYgj7FBUUIdSplD4ryKAf2Zo4clfrDIYIXS61wzaGm0pOkuRDGiw5NhRY06ag7HZojIKb&#10;O+4vPnDy6b+aaXfOmrf251WpQb9bz0EE6sK/+M+903H+Ozx/iQfI5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JLj2wgAAANsAAAAPAAAAAAAAAAAAAAAAAJgCAABkcnMvZG93&#10;bnJldi54bWxQSwUGAAAAAAQABAD1AAAAhwMAAAAA&#10;" path="m,1046480l843280,v3387,345440,6773,690880,10160,1036320l,1046480xe" filled="f" strokecolor="black [3200]">
                    <v:path arrowok="t" o:connecttype="custom" o:connectlocs="0,1046480;843280,0;853440,1036320;0,1046480" o:connectangles="0,0,0,0"/>
                  </v:shape>
                  <v:shape id="Freeform 16" o:spid="_x0000_s1066" style="position:absolute;left:2438;top:101;width:8636;height:11887;visibility:visible;mso-wrap-style:square;v-text-anchor:middle" coordsize="863600,1188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sP5MMA&#10;AADbAAAADwAAAGRycy9kb3ducmV2LnhtbERPS2vCQBC+F/oflil4KbpRREJ0ldIqFLz4QvE2ZCeP&#10;mp0N2a0m/fVuQfA2H99zZovWVOJKjSstKxgOIhDEqdUl5woO+1U/BuE8ssbKMinoyMFi/voyw0Tb&#10;G2/puvO5CCHsElRQeF8nUrq0IINuYGviwGW2MegDbHKpG7yFcFPJURRNpMGSQ0OBNX0WlF52v0bB&#10;+7aLN+tsdDp//f1cxt1xWWdxpFTvrf2YgvDU+qf44f7WYf4E/n8JB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sP5MMAAADbAAAADwAAAAAAAAAAAAAAAACYAgAAZHJzL2Rv&#10;d25yZXYueG1sUEsFBgAAAAAEAAQA9QAAAIgDAAAAAA==&#10;" path="m863600,1178560l314960,,,1188720r,l,1188720e" filled="f" strokecolor="black [3040]">
                    <v:path arrowok="t" o:connecttype="custom" o:connectlocs="863600,1178560;314960,0;0,1188720;0,1188720;0,1188720" o:connectangles="0,0,0,0,0"/>
                  </v:shape>
                  <v:line id="Straight Connector 17" o:spid="_x0000_s1067" style="position:absolute;flip:y;visibility:visible;mso-wrap-style:square" from="5181,6400" to="17881,16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O/28EAAADbAAAADwAAAGRycy9kb3ducmV2LnhtbERPS2vCQBC+F/oflil4q5t6UEmzEREK&#10;oihV20NvQ3bywOxsyG4e/ntXKHibj+85yWo0teipdZVlBR/TCARxZnXFhYKfy9f7EoTzyBpry6Tg&#10;Rg5W6etLgrG2A5+oP/tChBB2MSoovW9iKV1WkkE3tQ1x4HLbGvQBtoXULQ4h3NRyFkVzabDi0FBi&#10;Q5uSsuu5Mwpy1zWbv1/t88XucDrk++KIw7dSk7dx/QnC0+if4n/3Vof5C3j8Eg6Q6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07/bwQAAANsAAAAPAAAAAAAAAAAAAAAA&#10;AKECAABkcnMvZG93bnJldi54bWxQSwUGAAAAAAQABAD5AAAAjwMAAAAA&#10;" strokecolor="black [3040]"/>
                  <v:shape id="Text Box 18" o:spid="_x0000_s1068" type="#_x0000_t202" style="position:absolute;left:11074;top:7416;width:457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  <v:textbox>
                      <w:txbxContent>
                        <w:p w14:paraId="3CDDF301" w14:textId="77777777" w:rsidR="00A03DBB" w:rsidRDefault="00A03DBB" w:rsidP="00C76167">
                          <w:r>
                            <w:t>55°</w:t>
                          </w:r>
                        </w:p>
                      </w:txbxContent>
                    </v:textbox>
                  </v:shape>
                  <v:shape id="Arc 19" o:spid="_x0000_s1069" style="position:absolute;left:9855;top:9347;width:3594;height:3594;visibility:visible;mso-wrap-style:square;v-text-anchor:middle" coordsize="359410,3594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UZe8AA&#10;AADbAAAADwAAAGRycy9kb3ducmV2LnhtbERPzYrCMBC+L/gOYQQvi6Z6WLQaRQVFlr348wBDM7a1&#10;zaQk0da3N4Kwt/n4fmex6kwtHuR8aVnBeJSAIM6sLjlXcDnvhlMQPiBrrC2Tgid5WC17XwtMtW35&#10;SI9TyEUMYZ+igiKEJpXSZwUZ9CPbEEfuap3BEKHLpXbYxnBTy0mS/EiDJceGAhvaFpRVp7tRcM5m&#10;1XR/dTfXltvvzXiD1d/xV6lBv1vPQQTqwr/44z7oOH8G71/iAX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2UZe8AAAADbAAAADwAAAAAAAAAAAAAAAACYAgAAZHJzL2Rvd25y&#10;ZXYueG1sUEsFBgAAAAAEAAQA9QAAAIUDAAAAAA==&#10;" path="m113575,12610nsc196596,-20246,291148,12833,335579,90279l179705,179705,113575,12610xem113575,12610nfc196596,-20246,291148,12833,335579,90279e" filled="f" strokecolor="black [3040]">
                    <v:path arrowok="t" o:connecttype="custom" o:connectlocs="113575,12610;335579,90279" o:connectangles="0,0"/>
                  </v:shape>
                  <v:shape id="Text Box 20" o:spid="_x0000_s1070" type="#_x0000_t202" style="position:absolute;left:3048;top:16357;width:2844;height:3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14:paraId="29C039F1" w14:textId="77777777" w:rsidR="00A03DBB" w:rsidRDefault="00A03DBB" w:rsidP="00C76167">
                          <w:r>
                            <w:t>S</w:t>
                          </w:r>
                        </w:p>
                      </w:txbxContent>
                    </v:textbox>
                  </v:shape>
                  <v:shape id="Text Box 21" o:spid="_x0000_s1071" type="#_x0000_t202" style="position:absolute;left:17170;top:4775;width:2845;height:31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14:paraId="4E7B9E74" w14:textId="77777777" w:rsidR="00A03DBB" w:rsidRDefault="00A03DBB" w:rsidP="00C76167">
                          <w:r>
                            <w:t>T</w:t>
                          </w:r>
                        </w:p>
                      </w:txbxContent>
                    </v:textbox>
                  </v:shape>
                  <v:shape id="Text Box 22" o:spid="_x0000_s1072" type="#_x0000_t202" style="position:absolute;left:5486;top:6908;width:2845;height:3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  <v:textbox>
                      <w:txbxContent>
                        <w:p w14:paraId="777AA20D" w14:textId="77777777" w:rsidR="00A03DBB" w:rsidRDefault="00A03DBB" w:rsidP="00C76167">
                          <w:r>
                            <w:t>O</w:t>
                          </w:r>
                        </w:p>
                      </w:txbxContent>
                    </v:textbox>
                  </v:shape>
                  <v:shape id="Text Box 23" o:spid="_x0000_s1073" type="#_x0000_t202" style="position:absolute;left:4267;top:1625;width:3556;height:3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<v:textbox>
                      <w:txbxContent>
                        <w:p w14:paraId="36A7CBBA" w14:textId="77777777" w:rsidR="00A03DBB" w:rsidRDefault="00A03DBB" w:rsidP="00C76167">
                          <w:proofErr w:type="gramStart"/>
                          <w:r>
                            <w:t>x</w:t>
                          </w:r>
                          <w:proofErr w:type="gramEnd"/>
                          <w:r>
                            <w:t>°</w:t>
                          </w:r>
                        </w:p>
                      </w:txbxContent>
                    </v:textbox>
                  </v:shape>
                </v:group>
                <v:shape id="Text Box 25" o:spid="_x0000_s1074" type="#_x0000_t202" style="position:absolute;left:203;top:13919;width:3251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14:paraId="5E3F73EA" w14:textId="77777777" w:rsidR="00A03DBB" w:rsidRDefault="00A03DBB" w:rsidP="00C76167">
                        <w:r>
                          <w:t>A</w:t>
                        </w:r>
                      </w:p>
                    </w:txbxContent>
                  </v:textbox>
                </v:shape>
                <v:shape id="Text Box 26" o:spid="_x0000_s1075" type="#_x0000_t202" style="position:absolute;left:4064;width:3251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14:paraId="434EAD93" w14:textId="77777777" w:rsidR="00A03DBB" w:rsidRDefault="00A03DBB" w:rsidP="00C76167">
                        <w:r>
                          <w:t>B</w:t>
                        </w:r>
                      </w:p>
                    </w:txbxContent>
                  </v:textbox>
                </v:shape>
                <v:shape id="Text Box 27" o:spid="_x0000_s1076" type="#_x0000_t202" style="position:absolute;left:10566;top:1625;width:3251;height:2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14:paraId="3C65CAE0" w14:textId="77777777" w:rsidR="00A03DBB" w:rsidRDefault="00A03DBB" w:rsidP="00C76167">
                        <w:r>
                          <w:t>C</w:t>
                        </w:r>
                      </w:p>
                    </w:txbxContent>
                  </v:textbox>
                </v:shape>
                <v:shape id="Text Box 28" o:spid="_x0000_s1077" type="#_x0000_t202" style="position:absolute;left:10363;top:13716;width:3251;height:2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<v:textbox>
                    <w:txbxContent>
                      <w:p w14:paraId="2824D17D" w14:textId="77777777" w:rsidR="00A03DBB" w:rsidRDefault="00A03DBB" w:rsidP="00C76167">
                        <w:r>
                          <w:t>D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55619BCE" w14:textId="77777777" w:rsidR="00C76167" w:rsidRPr="004169E3" w:rsidRDefault="00C76167" w:rsidP="009A3A79">
      <w:pPr>
        <w:pStyle w:val="ArIndent2"/>
        <w:rPr>
          <w:rFonts w:cs="Arial"/>
        </w:rPr>
      </w:pPr>
      <w:r w:rsidRPr="004169E3">
        <w:rPr>
          <w:rFonts w:cs="Arial"/>
        </w:rPr>
        <w:t>(b)</w:t>
      </w:r>
      <w:r w:rsidRPr="004169E3">
        <w:rPr>
          <w:rFonts w:cs="Arial"/>
        </w:rPr>
        <w:tab/>
        <w:t>A circle centred at O has a tangent ST as shown in the diagram.  Given that s</w:t>
      </w:r>
      <w:r w:rsidRPr="004169E3">
        <w:rPr>
          <w:rFonts w:cs="Arial"/>
        </w:rPr>
        <w:sym w:font="Symbol" w:char="F0D0"/>
      </w:r>
      <w:r w:rsidRPr="004169E3">
        <w:rPr>
          <w:rFonts w:cs="Arial"/>
        </w:rPr>
        <w:t>CDT = 55°, determine the value of x.  Justify your answer.</w:t>
      </w:r>
    </w:p>
    <w:p w14:paraId="1CA3092D" w14:textId="77777777" w:rsidR="00C76167" w:rsidRPr="004169E3" w:rsidRDefault="00C76167" w:rsidP="009A3A79">
      <w:pPr>
        <w:pStyle w:val="ArIndent1"/>
        <w:rPr>
          <w:rFonts w:cs="Arial"/>
        </w:rPr>
      </w:pPr>
    </w:p>
    <w:p w14:paraId="35A3C6EF" w14:textId="77777777" w:rsidR="00C76167" w:rsidRPr="004169E3" w:rsidRDefault="00C76167" w:rsidP="009A3A79">
      <w:pPr>
        <w:pStyle w:val="ArIndent1"/>
        <w:rPr>
          <w:rFonts w:cs="Arial"/>
        </w:rPr>
      </w:pPr>
    </w:p>
    <w:p w14:paraId="67139284" w14:textId="77777777" w:rsidR="00C76167" w:rsidRPr="004169E3" w:rsidRDefault="00C76167" w:rsidP="009A3A79">
      <w:pPr>
        <w:pStyle w:val="ArIndent1"/>
        <w:rPr>
          <w:rFonts w:cs="Arial"/>
        </w:rPr>
      </w:pPr>
    </w:p>
    <w:p w14:paraId="74E8CE08" w14:textId="77777777" w:rsidR="00C76167" w:rsidRPr="004169E3" w:rsidRDefault="00C76167" w:rsidP="009A3A79">
      <w:pPr>
        <w:pStyle w:val="ArIndent1"/>
        <w:rPr>
          <w:rFonts w:cs="Arial"/>
        </w:rPr>
      </w:pPr>
    </w:p>
    <w:p w14:paraId="22350151" w14:textId="77777777" w:rsidR="00C76167" w:rsidRPr="004169E3" w:rsidRDefault="00C76167" w:rsidP="009A3A79">
      <w:pPr>
        <w:pStyle w:val="ArIndent1"/>
        <w:rPr>
          <w:rFonts w:cs="Arial"/>
        </w:rPr>
      </w:pPr>
    </w:p>
    <w:p w14:paraId="6680565E" w14:textId="77777777" w:rsidR="00C76167" w:rsidRPr="004169E3" w:rsidRDefault="00C76167" w:rsidP="009A3A79">
      <w:pPr>
        <w:pStyle w:val="ArIndent1"/>
        <w:rPr>
          <w:rFonts w:cs="Arial"/>
        </w:rPr>
      </w:pPr>
    </w:p>
    <w:p w14:paraId="647E3B19" w14:textId="77777777" w:rsidR="00C76167" w:rsidRPr="004169E3" w:rsidRDefault="00C76167" w:rsidP="009A3A79">
      <w:pPr>
        <w:pStyle w:val="ArIndent1"/>
        <w:rPr>
          <w:rFonts w:cs="Arial"/>
        </w:rPr>
      </w:pPr>
    </w:p>
    <w:p w14:paraId="59AE1DF3" w14:textId="77777777" w:rsidR="00C76167" w:rsidRPr="004169E3" w:rsidRDefault="00C76167" w:rsidP="009A3A79">
      <w:pPr>
        <w:pStyle w:val="ArIndent1"/>
        <w:rPr>
          <w:rFonts w:cs="Arial"/>
        </w:rPr>
      </w:pPr>
    </w:p>
    <w:p w14:paraId="07BFD463" w14:textId="77777777" w:rsidR="00C76167" w:rsidRPr="004169E3" w:rsidRDefault="00C76167" w:rsidP="009A3A79">
      <w:pPr>
        <w:pStyle w:val="ArIndent1"/>
        <w:rPr>
          <w:rFonts w:cs="Arial"/>
        </w:rPr>
      </w:pPr>
    </w:p>
    <w:p w14:paraId="65439D06" w14:textId="77777777" w:rsidR="00C76167" w:rsidRPr="004169E3" w:rsidRDefault="00C76167" w:rsidP="009A3A79">
      <w:pPr>
        <w:pStyle w:val="ArIndent1"/>
        <w:rPr>
          <w:rFonts w:cs="Arial"/>
        </w:rPr>
      </w:pPr>
    </w:p>
    <w:p w14:paraId="6DEBDED2" w14:textId="77777777" w:rsidR="00C76167" w:rsidRPr="004169E3" w:rsidRDefault="00C76167" w:rsidP="009A3A79">
      <w:pPr>
        <w:pStyle w:val="ArIndent1"/>
        <w:rPr>
          <w:rFonts w:cs="Arial"/>
        </w:rPr>
      </w:pPr>
    </w:p>
    <w:p w14:paraId="54A94418" w14:textId="2FF53C35" w:rsidR="00C86E31" w:rsidRPr="004169E3" w:rsidRDefault="00347D25" w:rsidP="00C86E31">
      <w:pPr>
        <w:spacing w:after="0"/>
        <w:rPr>
          <w:rFonts w:cs="Arial"/>
        </w:rPr>
      </w:pPr>
      <w:r>
        <w:rPr>
          <w:rFonts w:cs="Arial"/>
          <w:b/>
        </w:rPr>
        <w:br w:type="page"/>
      </w:r>
      <w:r w:rsidR="0067602B">
        <w:rPr>
          <w:rFonts w:cs="Arial"/>
          <w:b/>
        </w:rPr>
        <w:lastRenderedPageBreak/>
        <w:t>7</w:t>
      </w:r>
      <w:r w:rsidR="00C86E31" w:rsidRPr="004169E3">
        <w:rPr>
          <w:rFonts w:cs="Arial"/>
          <w:b/>
        </w:rPr>
        <w:t>.</w:t>
      </w:r>
      <w:r w:rsidR="00C86E31" w:rsidRPr="004169E3">
        <w:rPr>
          <w:rFonts w:cs="Arial"/>
        </w:rPr>
        <w:tab/>
        <w:t>[5 marks]</w:t>
      </w:r>
    </w:p>
    <w:p w14:paraId="7CA62834" w14:textId="77777777" w:rsidR="00C86E31" w:rsidRPr="004169E3" w:rsidRDefault="00C86E31" w:rsidP="00C86E31">
      <w:pPr>
        <w:spacing w:after="0"/>
        <w:rPr>
          <w:rFonts w:cs="Arial"/>
        </w:rPr>
      </w:pPr>
      <w:r w:rsidRPr="004169E3">
        <w:rPr>
          <w:rFonts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53CD29E" wp14:editId="3968FD5F">
                <wp:simplePos x="0" y="0"/>
                <wp:positionH relativeFrom="column">
                  <wp:posOffset>4285615</wp:posOffset>
                </wp:positionH>
                <wp:positionV relativeFrom="paragraph">
                  <wp:posOffset>19050</wp:posOffset>
                </wp:positionV>
                <wp:extent cx="2324100" cy="1435100"/>
                <wp:effectExtent l="0" t="0" r="2540" b="635"/>
                <wp:wrapSquare wrapText="bothSides"/>
                <wp:docPr id="3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4100" cy="1435100"/>
                          <a:chOff x="7600" y="12640"/>
                          <a:chExt cx="3660" cy="2260"/>
                        </a:xfrm>
                      </wpg:grpSpPr>
                      <wps:wsp>
                        <wps:cNvPr id="4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020" y="12920"/>
                            <a:ext cx="2820" cy="1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700" y="14360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E20537" w14:textId="77777777" w:rsidR="00A03DBB" w:rsidRDefault="00A03DBB" w:rsidP="00C86E31"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600" y="12660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EECB72" w14:textId="77777777" w:rsidR="00A03DBB" w:rsidRDefault="00A03DBB" w:rsidP="00C86E31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780" y="14340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FFC4A8" w14:textId="77777777" w:rsidR="00A03DBB" w:rsidRDefault="00A03DBB" w:rsidP="00C86E31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760" y="12640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283E9D" w14:textId="77777777" w:rsidR="00A03DBB" w:rsidRDefault="00A03DBB" w:rsidP="00C86E31">
                              <w: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660" y="13440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F70839" w14:textId="77777777" w:rsidR="00A03DBB" w:rsidRPr="00254FAB" w:rsidRDefault="00A03DBB" w:rsidP="00C86E31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240" y="14420"/>
                            <a:ext cx="48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031780" w14:textId="77777777" w:rsidR="00A03DBB" w:rsidRPr="00254FAB" w:rsidRDefault="00A03DBB" w:rsidP="00C86E31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10"/>
                        <wps:cNvCnPr/>
                        <wps:spPr bwMode="auto">
                          <a:xfrm flipV="1">
                            <a:off x="8020" y="12920"/>
                            <a:ext cx="0" cy="1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1"/>
                        <wps:cNvCnPr/>
                        <wps:spPr bwMode="auto">
                          <a:xfrm>
                            <a:off x="8040" y="14460"/>
                            <a:ext cx="280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2"/>
                        <wps:cNvCnPr/>
                        <wps:spPr bwMode="auto">
                          <a:xfrm>
                            <a:off x="8020" y="12920"/>
                            <a:ext cx="2820" cy="1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3"/>
                        <wps:cNvCnPr/>
                        <wps:spPr bwMode="auto">
                          <a:xfrm flipV="1">
                            <a:off x="8020" y="12920"/>
                            <a:ext cx="2820" cy="1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78" style="position:absolute;margin-left:337.45pt;margin-top:1.5pt;width:183pt;height:113pt;z-index:251765760" coordorigin="7600,12640" coordsize="3660,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">
                <v:rect id="Rectangle 3" o:spid="_x0000_s1079" style="position:absolute;left:8020;top:12920;width:2820;height:1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789M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V8je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zvz0wgAAANsAAAAPAAAAAAAAAAAAAAAAAJgCAABkcnMvZG93&#10;bnJldi54bWxQSwUGAAAAAAQABAD1AAAAhwMAAAAA&#10;"/>
                <v:shape id="Text Box 4" o:spid="_x0000_s1080" type="#_x0000_t202" style="position:absolute;left:7700;top:1436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14:paraId="1EE20537" w14:textId="77777777" w:rsidR="00A03DBB" w:rsidRDefault="00A03DBB" w:rsidP="00C86E31">
                        <w:r>
                          <w:t>O</w:t>
                        </w:r>
                      </w:p>
                    </w:txbxContent>
                  </v:textbox>
                </v:shape>
                <v:shape id="Text Box 5" o:spid="_x0000_s1081" type="#_x0000_t202" style="position:absolute;left:7600;top:1266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14:paraId="5FEECB72" w14:textId="77777777" w:rsidR="00A03DBB" w:rsidRDefault="00A03DBB" w:rsidP="00C86E31">
                        <w:r>
                          <w:t>A</w:t>
                        </w:r>
                      </w:p>
                    </w:txbxContent>
                  </v:textbox>
                </v:shape>
                <v:shape id="Text Box 6" o:spid="_x0000_s1082" type="#_x0000_t202" style="position:absolute;left:10780;top:1434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<v:textbox>
                    <w:txbxContent>
                      <w:p w14:paraId="66FFC4A8" w14:textId="77777777" w:rsidR="00A03DBB" w:rsidRDefault="00A03DBB" w:rsidP="00C86E31">
                        <w:r>
                          <w:t>B</w:t>
                        </w:r>
                      </w:p>
                    </w:txbxContent>
                  </v:textbox>
                </v:shape>
                <v:shape id="Text Box 7" o:spid="_x0000_s1083" type="#_x0000_t202" style="position:absolute;left:10760;top:1264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<v:textbox>
                    <w:txbxContent>
                      <w:p w14:paraId="7D283E9D" w14:textId="77777777" w:rsidR="00A03DBB" w:rsidRDefault="00A03DBB" w:rsidP="00C86E31">
                        <w:r>
                          <w:t>C</w:t>
                        </w:r>
                      </w:p>
                    </w:txbxContent>
                  </v:textbox>
                </v:shape>
                <v:shape id="Text Box 8" o:spid="_x0000_s1084" type="#_x0000_t202" style="position:absolute;left:7660;top:1344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14:paraId="0BF70839" w14:textId="77777777" w:rsidR="00A03DBB" w:rsidRPr="00254FAB" w:rsidRDefault="00A03DBB" w:rsidP="00C86E31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9" o:spid="_x0000_s1085" type="#_x0000_t202" style="position:absolute;left:9240;top:14420;width:4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<v:textbox>
                    <w:txbxContent>
                      <w:p w14:paraId="1F031780" w14:textId="77777777" w:rsidR="00A03DBB" w:rsidRPr="00254FAB" w:rsidRDefault="00A03DBB" w:rsidP="00C86E31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line id="Line 10" o:spid="_x0000_s1086" style="position:absolute;flip:y;visibility:visible;mso-wrap-style:square" from="8020,12920" to="8020,14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8VeEsMAAADbAAAADwAAAGRycy9kb3ducmV2LnhtbESPQWsCMRSE7wX/Q3hCbzVRWKlbo1Sx&#10;xWtVxOPr5nV3NXlZNqm7/vtGEHocZuYbZr7snRVXakPtWcN4pEAQF97UXGo47D9eXkGEiGzQeiYN&#10;NwqwXAye5pgb3/EXXXexFAnCIUcNVYxNLmUoKnIYRr4hTt6Pbx3GJNtSmha7BHdWTpSaSoc1p4UK&#10;G1pXVFx2v07Dp9quuvMsU+tz9n3MVr29bE5W6+dh//4GIlIf/8OP9tZoyCZw/5J+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vFXhLDAAAA2wAAAA8AAAAAAAAAAAAA&#10;AAAAoQIAAGRycy9kb3ducmV2LnhtbFBLBQYAAAAABAAEAPkAAACRAwAAAAA=&#10;" strokeweight="1.5pt">
                  <v:stroke endarrow="block"/>
                </v:line>
                <v:line id="Line 11" o:spid="_x0000_s1087" style="position:absolute;visibility:visible;mso-wrap-style:square" from="8040,14460" to="10840,14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QaZ8EAAADbAAAADwAAAGRycy9kb3ducmV2LnhtbESPzarCMBSE9xd8h3AEd9fUX6QaRYSr&#10;blxYXeju0BzbanNSmlytb28EweUw880ws0VjSnGn2hWWFfS6EQji1OqCMwXHw9/vBITzyBpLy6Tg&#10;SQ4W89bPDGNtH7yne+IzEUrYxagg976KpXRpTgZd11bEwbvY2qAPss6krvERyk0p+1E0lgYLDgs5&#10;VrTKKb0l/0bBCAfjbL87+ct2eL42K+LeOtko1Wk3yykIT43/hj/0VgduAO8v4QfI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9BpnwQAAANsAAAAPAAAAAAAAAAAAAAAA&#10;AKECAABkcnMvZG93bnJldi54bWxQSwUGAAAAAAQABAD5AAAAjwMAAAAA&#10;" strokeweight="1.5pt">
                  <v:stroke endarrow="block"/>
                </v:line>
                <v:line id="Line 12" o:spid="_x0000_s1088" style="position:absolute;visibility:visible;mso-wrap-style:square" from="8020,12920" to="10840,14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<v:line id="Line 13" o:spid="_x0000_s1089" style="position:absolute;flip:y;visibility:visible;mso-wrap-style:square" from="8020,12920" to="10840,144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<w10:wrap type="square"/>
              </v:group>
            </w:pict>
          </mc:Fallback>
        </mc:AlternateContent>
      </w:r>
    </w:p>
    <w:p w14:paraId="0D614AC8" w14:textId="77777777" w:rsidR="00C86E31" w:rsidRPr="004169E3" w:rsidRDefault="00C86E31" w:rsidP="00C86E31">
      <w:pPr>
        <w:pStyle w:val="Indent10"/>
        <w:rPr>
          <w:rFonts w:ascii="Arial" w:hAnsi="Arial" w:cs="Arial"/>
        </w:rPr>
      </w:pPr>
      <w:r w:rsidRPr="004169E3">
        <w:rPr>
          <w:rFonts w:ascii="Arial" w:hAnsi="Arial" w:cs="Arial"/>
        </w:rPr>
        <w:tab/>
        <w:t>Prove that if the diagonals of a rectangle are perpendicular then the rectangle is a square.</w:t>
      </w:r>
    </w:p>
    <w:p w14:paraId="687E7FBE" w14:textId="77777777" w:rsidR="00C86E31" w:rsidRPr="004169E3" w:rsidRDefault="00C86E31" w:rsidP="00C86E31">
      <w:pPr>
        <w:pStyle w:val="Indent10"/>
        <w:rPr>
          <w:rFonts w:ascii="Arial" w:hAnsi="Arial" w:cs="Arial"/>
        </w:rPr>
      </w:pPr>
    </w:p>
    <w:p w14:paraId="57F798DA" w14:textId="77777777" w:rsidR="00C86E31" w:rsidRPr="004169E3" w:rsidRDefault="00C86E31" w:rsidP="00C86E31">
      <w:pPr>
        <w:pStyle w:val="Indent10"/>
        <w:rPr>
          <w:rFonts w:ascii="Arial" w:hAnsi="Arial" w:cs="Arial"/>
        </w:rPr>
      </w:pPr>
    </w:p>
    <w:p w14:paraId="50AFD490" w14:textId="77777777" w:rsidR="00C86E31" w:rsidRPr="004169E3" w:rsidRDefault="00C86E31" w:rsidP="00C86E31">
      <w:pPr>
        <w:pStyle w:val="Indent10"/>
        <w:rPr>
          <w:rFonts w:ascii="Arial" w:hAnsi="Arial" w:cs="Arial"/>
        </w:rPr>
      </w:pPr>
    </w:p>
    <w:p w14:paraId="047A6B56" w14:textId="77777777" w:rsidR="00C86E31" w:rsidRPr="004169E3" w:rsidRDefault="00C86E31" w:rsidP="00C86E31">
      <w:pPr>
        <w:pStyle w:val="Indent10"/>
        <w:rPr>
          <w:rFonts w:ascii="Arial" w:hAnsi="Arial" w:cs="Arial"/>
        </w:rPr>
      </w:pPr>
    </w:p>
    <w:p w14:paraId="67747F9B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7B505471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53C46BE9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316CA309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2FB75E7F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28B0F9E4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286F6BCF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55879EB8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4EE0CD5D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21333E6E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45EECD0A" w14:textId="77777777" w:rsidR="00C86E31" w:rsidRDefault="00C86E31" w:rsidP="00C86E31">
      <w:pPr>
        <w:pStyle w:val="Indent10"/>
        <w:rPr>
          <w:rFonts w:ascii="Arial" w:hAnsi="Arial" w:cs="Arial"/>
        </w:rPr>
      </w:pPr>
    </w:p>
    <w:p w14:paraId="0CD010DC" w14:textId="77777777" w:rsidR="00C76167" w:rsidRPr="004169E3" w:rsidRDefault="00C76167" w:rsidP="009A3A79">
      <w:pPr>
        <w:pStyle w:val="ArIndent1"/>
        <w:rPr>
          <w:rFonts w:cs="Arial"/>
        </w:rPr>
      </w:pPr>
    </w:p>
    <w:p w14:paraId="4CAA21B9" w14:textId="0DB4EB2E" w:rsidR="00C86E31" w:rsidRPr="004169E3" w:rsidRDefault="00C86E31" w:rsidP="00347D25">
      <w:pPr>
        <w:pStyle w:val="ArIndent1"/>
        <w:rPr>
          <w:rFonts w:cs="Arial"/>
          <w:b/>
        </w:rPr>
      </w:pPr>
    </w:p>
    <w:p w14:paraId="35DC9FEF" w14:textId="305D1237" w:rsidR="00C86E31" w:rsidRPr="004169E3" w:rsidRDefault="00C86E31" w:rsidP="00C86E31">
      <w:pPr>
        <w:pStyle w:val="Indent1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11D0A9A2" wp14:editId="134B1F84">
                <wp:simplePos x="0" y="0"/>
                <wp:positionH relativeFrom="column">
                  <wp:posOffset>3896995</wp:posOffset>
                </wp:positionH>
                <wp:positionV relativeFrom="paragraph">
                  <wp:posOffset>156210</wp:posOffset>
                </wp:positionV>
                <wp:extent cx="3007360" cy="1473200"/>
                <wp:effectExtent l="0" t="0" r="0" b="0"/>
                <wp:wrapThrough wrapText="bothSides">
                  <wp:wrapPolygon edited="0">
                    <wp:start x="15142" y="0"/>
                    <wp:lineTo x="4926" y="1490"/>
                    <wp:lineTo x="4196" y="1862"/>
                    <wp:lineTo x="4196" y="6331"/>
                    <wp:lineTo x="2189" y="7448"/>
                    <wp:lineTo x="182" y="17503"/>
                    <wp:lineTo x="182" y="20110"/>
                    <wp:lineTo x="9122" y="21228"/>
                    <wp:lineTo x="10581" y="21228"/>
                    <wp:lineTo x="14777" y="20855"/>
                    <wp:lineTo x="17878" y="19738"/>
                    <wp:lineTo x="17878" y="18248"/>
                    <wp:lineTo x="19703" y="12290"/>
                    <wp:lineTo x="19703" y="6331"/>
                    <wp:lineTo x="21162" y="5214"/>
                    <wp:lineTo x="20980" y="2607"/>
                    <wp:lineTo x="16784" y="0"/>
                    <wp:lineTo x="15142" y="0"/>
                  </wp:wrapPolygon>
                </wp:wrapThrough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7360" cy="1473200"/>
                          <a:chOff x="0" y="0"/>
                          <a:chExt cx="3007360" cy="1473200"/>
                        </a:xfrm>
                      </wpg:grpSpPr>
                      <wpg:grpSp>
                        <wpg:cNvPr id="79" name="Group 79"/>
                        <wpg:cNvGrpSpPr/>
                        <wpg:grpSpPr>
                          <a:xfrm>
                            <a:off x="0" y="0"/>
                            <a:ext cx="3007360" cy="1402080"/>
                            <a:chOff x="0" y="0"/>
                            <a:chExt cx="3007360" cy="1402080"/>
                          </a:xfrm>
                        </wpg:grpSpPr>
                        <wpg:grpSp>
                          <wpg:cNvPr id="71" name="Group 71"/>
                          <wpg:cNvGrpSpPr/>
                          <wpg:grpSpPr>
                            <a:xfrm>
                              <a:off x="254000" y="284480"/>
                              <a:ext cx="2486025" cy="914400"/>
                              <a:chOff x="0" y="0"/>
                              <a:chExt cx="2486025" cy="914400"/>
                            </a:xfrm>
                          </wpg:grpSpPr>
                          <wps:wsp>
                            <wps:cNvPr id="67" name="Parallelogram 67"/>
                            <wps:cNvSpPr/>
                            <wps:spPr>
                              <a:xfrm>
                                <a:off x="0" y="0"/>
                                <a:ext cx="2486025" cy="914400"/>
                              </a:xfrm>
                              <a:prstGeom prst="parallelogram">
                                <a:avLst>
                                  <a:gd name="adj" fmla="val 51667"/>
                                </a:avLst>
                              </a:prstGeom>
                              <a:noFill/>
                              <a:ln w="9525" cmpd="sng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Straight Arrow Connector 68"/>
                            <wps:cNvCnPr/>
                            <wps:spPr>
                              <a:xfrm>
                                <a:off x="589280" y="9144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Straight Arrow Connector 69"/>
                            <wps:cNvCnPr/>
                            <wps:spPr>
                              <a:xfrm flipV="1">
                                <a:off x="127000" y="264160"/>
                                <a:ext cx="210820" cy="403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0" name="Text Box 70"/>
                          <wps:cNvSpPr txBox="1"/>
                          <wps:spPr>
                            <a:xfrm>
                              <a:off x="0" y="1127760"/>
                              <a:ext cx="30480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B8D287" w14:textId="77777777" w:rsidR="00A03DBB" w:rsidRDefault="00A03DBB" w:rsidP="00C86E31">
                                <w:r>
                                  <w:t>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 Box 72"/>
                          <wps:cNvSpPr txBox="1"/>
                          <wps:spPr>
                            <a:xfrm>
                              <a:off x="2214880" y="1127760"/>
                              <a:ext cx="30480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71482E" w14:textId="77777777" w:rsidR="00A03DBB" w:rsidRDefault="00A03DBB" w:rsidP="00C86E31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 Box 73"/>
                          <wps:cNvSpPr txBox="1"/>
                          <wps:spPr>
                            <a:xfrm>
                              <a:off x="2702560" y="139065"/>
                              <a:ext cx="30480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ADCF5" w14:textId="77777777" w:rsidR="00A03DBB" w:rsidRDefault="00A03DBB" w:rsidP="00C86E31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Text Box 74"/>
                          <wps:cNvSpPr txBox="1"/>
                          <wps:spPr>
                            <a:xfrm>
                              <a:off x="548640" y="81280"/>
                              <a:ext cx="30480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2B9174" w14:textId="77777777" w:rsidR="00A03DBB" w:rsidRDefault="00A03DBB" w:rsidP="00C86E31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Oval 75"/>
                          <wps:cNvSpPr/>
                          <wps:spPr>
                            <a:xfrm>
                              <a:off x="2184400" y="264160"/>
                              <a:ext cx="35560" cy="355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Oval 76"/>
                          <wps:cNvSpPr/>
                          <wps:spPr>
                            <a:xfrm>
                              <a:off x="2489200" y="729615"/>
                              <a:ext cx="35560" cy="355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ext Box 77"/>
                          <wps:cNvSpPr txBox="1"/>
                          <wps:spPr>
                            <a:xfrm>
                              <a:off x="2489200" y="658495"/>
                              <a:ext cx="30480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77B8BB" w14:textId="77777777" w:rsidR="00A03DBB" w:rsidRDefault="00A03DBB" w:rsidP="00C86E31">
                                <w: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2082800" y="0"/>
                              <a:ext cx="304800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F68A25" w14:textId="77777777" w:rsidR="00A03DBB" w:rsidRDefault="00A03DBB" w:rsidP="00C86E31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" name="Text Box 80"/>
                        <wps:cNvSpPr txBox="1"/>
                        <wps:spPr>
                          <a:xfrm>
                            <a:off x="241300" y="486410"/>
                            <a:ext cx="30480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1E675C" w14:textId="77777777" w:rsidR="00A03DBB" w:rsidRPr="00F53E9D" w:rsidRDefault="00A03DBB" w:rsidP="00C86E31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81"/>
                        <wps:cNvSpPr txBox="1"/>
                        <wps:spPr>
                          <a:xfrm>
                            <a:off x="1234440" y="1229360"/>
                            <a:ext cx="30480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701DEC" w14:textId="77777777" w:rsidR="00A03DBB" w:rsidRPr="00F53E9D" w:rsidRDefault="00A03DBB" w:rsidP="00C86E31">
                              <w:pPr>
                                <w:rPr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3" o:spid="_x0000_s1090" style="position:absolute;left:0;text-align:left;margin-left:306.85pt;margin-top:12.3pt;width:236.8pt;height:116pt;z-index:251767808" coordsize="30073,14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">
                <v:group id="Group 79" o:spid="_x0000_s1091" style="position:absolute;width:30073;height:14020" coordsize="30073,14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group id="Group 71" o:spid="_x0000_s1092" style="position:absolute;left:2540;top:2844;width:24860;height:9144" coordsize="24860,91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<v:shape id="Parallelogram 67" o:spid="_x0000_s1093" type="#_x0000_t7" style="position:absolute;width:24860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wff8MA&#10;AADbAAAADwAAAGRycy9kb3ducmV2LnhtbESP3YrCMBSE7xd8h3AE79ZU8WepRtFdFsQbad0HODbH&#10;tticlCa29e03guDlMDPfMOttbyrRUuNKywom4wgEcWZ1ybmCv/Pv5xcI55E1VpZJwYMcbDeDjzXG&#10;2nacUJv6XAQIuxgVFN7XsZQuK8igG9uaOHhX2xj0QTa51A12AW4qOY2ihTRYclgosKbvgrJbejcK&#10;ZNs99qf5rT6lSXRMl5ef+2x3Vmo07HcrEJ56/w6/2getYLGE55fwA+Tm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2wff8MAAADbAAAADwAAAAAAAAAAAAAAAACYAgAAZHJzL2Rv&#10;d25yZXYueG1sUEsFBgAAAAAEAAQA9QAAAIgDAAAAAA==&#10;" adj="4105" filled="f" strokecolor="black [3200]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8" o:spid="_x0000_s1094" type="#_x0000_t32" style="position:absolute;left:5892;top:9144;width:60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Pyb0AAADbAAAADwAAAGRycy9kb3ducmV2LnhtbERPuwrCMBTdBf8hXMFNUx2KVqOIUHDQ&#10;wReul+baFpub2sRa/94MguPhvJfrzlSipcaVlhVMxhEI4szqknMFl3M6moFwHlljZZkUfMjBetXv&#10;LTHR9s1Hak8+FyGEXYIKCu/rREqXFWTQjW1NHLi7bQz6AJtc6gbfIdxUchpFsTRYcmgosKZtQdnj&#10;9DIKIhenz+35cWgvuT/ubzLdfeZXpYaDbrMA4anzf/HPvdMK4jA2fAk/QK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sED8m9AAAA2wAAAA8AAAAAAAAAAAAAAAAAoQIA&#10;AGRycy9kb3ducmV2LnhtbFBLBQYAAAAABAAEAPkAAACLAwAAAAA=&#10;" strokecolor="black [3040]">
                      <v:stroke endarrow="open"/>
                    </v:shape>
                    <v:shape id="Straight Arrow Connector 69" o:spid="_x0000_s1095" type="#_x0000_t32" style="position:absolute;left:1270;top:2641;width:2108;height:40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QrtMYAAADbAAAADwAAAGRycy9kb3ducmV2LnhtbESPQWsCMRSE70L/Q3iF3rrZqqjdGkUs&#10;osVCqZaCt8fmdbO4eVk3Udd/b4SCx2FmvmHG09ZW4kSNLx0reElSEMS50yUXCn62i+cRCB+QNVaO&#10;ScGFPEwnD50xZtqd+ZtOm1CICGGfoQITQp1J6XNDFn3iauLo/bnGYoiyKaRu8BzhtpLdNB1IiyXH&#10;BYM1zQ3l+83RKnj/+O0PD+3hq7fcmc+cesNdd7ZW6umxnb2BCNSGe/i/vdIKBq9w+xJ/gJ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IEK7TGAAAA2wAAAA8AAAAAAAAA&#10;AAAAAAAAoQIAAGRycy9kb3ducmV2LnhtbFBLBQYAAAAABAAEAPkAAACUAwAAAAA=&#10;" strokecolor="black [3040]">
                      <v:stroke endarrow="open"/>
                    </v:shape>
                  </v:group>
                  <v:shape id="Text Box 70" o:spid="_x0000_s1096" type="#_x0000_t202" style="position:absolute;top:11277;width:3048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  <v:textbox>
                      <w:txbxContent>
                        <w:p w14:paraId="1AB8D287" w14:textId="77777777" w:rsidR="00A03DBB" w:rsidRDefault="00A03DBB" w:rsidP="00C86E31">
                          <w:r>
                            <w:t>O</w:t>
                          </w:r>
                        </w:p>
                      </w:txbxContent>
                    </v:textbox>
                  </v:shape>
                  <v:shape id="Text Box 72" o:spid="_x0000_s1097" type="#_x0000_t202" style="position:absolute;left:22148;top:11277;width:3048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ELtc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BC7XEAAAA2wAAAA8AAAAAAAAAAAAAAAAAmAIAAGRycy9k&#10;b3ducmV2LnhtbFBLBQYAAAAABAAEAPUAAACJAwAAAAA=&#10;" filled="f" stroked="f">
                    <v:textbox>
                      <w:txbxContent>
                        <w:p w14:paraId="3F71482E" w14:textId="77777777" w:rsidR="00A03DBB" w:rsidRDefault="00A03DBB" w:rsidP="00C86E31">
                          <w:r>
                            <w:t>A</w:t>
                          </w:r>
                        </w:p>
                      </w:txbxContent>
                    </v:textbox>
                  </v:shape>
                  <v:shape id="Text Box 73" o:spid="_x0000_s1098" type="#_x0000_t202" style="position:absolute;left:27025;top:1390;width:3048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2uLs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eUZ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ri7EAAAA2wAAAA8AAAAAAAAAAAAAAAAAmAIAAGRycy9k&#10;b3ducmV2LnhtbFBLBQYAAAAABAAEAPUAAACJAwAAAAA=&#10;" filled="f" stroked="f">
                    <v:textbox>
                      <w:txbxContent>
                        <w:p w14:paraId="77EADCF5" w14:textId="77777777" w:rsidR="00A03DBB" w:rsidRDefault="00A03DBB" w:rsidP="00C86E31"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74" o:spid="_x0000_s1099" type="#_x0000_t202" style="position:absolute;left:5486;top:812;width:3048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  <v:textbox>
                      <w:txbxContent>
                        <w:p w14:paraId="082B9174" w14:textId="77777777" w:rsidR="00A03DBB" w:rsidRDefault="00A03DBB" w:rsidP="00C86E31">
                          <w:r>
                            <w:t>C</w:t>
                          </w:r>
                        </w:p>
                      </w:txbxContent>
                    </v:textbox>
                  </v:shape>
                  <v:oval id="Oval 75" o:spid="_x0000_s1100" style="position:absolute;left:21844;top:2641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EeGsMA&#10;AADbAAAADwAAAGRycy9kb3ducmV2LnhtbESPQWvCQBSE70L/w/IKvemmQrWkWaUVhFBPxvb+zL5k&#10;U7NvQ3Yb4793BcHjMDPfMNl6tK0YqPeNYwWvswQEcel0w7WCn8N2+g7CB2SNrWNScCEP69XTJMNU&#10;uzPvaShCLSKEfYoKTAhdKqUvDVn0M9cRR69yvcUQZV9L3eM5wm0r50mykBYbjgsGO9oYKk/Fv1Xg&#10;trujXprDKf/9y7k5Fl/Dd2WUenkePz9ABBrDI3xv51rB8g1uX+IP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EeGsMAAADbAAAADwAAAAAAAAAAAAAAAACYAgAAZHJzL2Rv&#10;d25yZXYueG1sUEsFBgAAAAAEAAQA9QAAAIgDAAAAAA==&#10;" fillcolor="black [3200]" strokecolor="black [1600]" strokeweight="2pt"/>
                  <v:oval id="Oval 76" o:spid="_x0000_s1101" style="position:absolute;left:24892;top:7296;width:355;height:3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OAbcEA&#10;AADbAAAADwAAAGRycy9kb3ducmV2LnhtbESPQYvCMBSE78L+h/AW9qbpelCpRtEFoeyerHp/Ns+m&#10;2ryUJtbuvzeC4HGYmW+Yxaq3teio9ZVjBd+jBARx4XTFpYLDfjucgfABWWPtmBT8k4fV8mOwwFS7&#10;O++oy0MpIoR9igpMCE0qpS8MWfQj1xBH7+xaiyHKtpS6xXuE21qOk2QiLVYcFww29GOouOY3q8Bt&#10;/056avbX7HjJuDrlm+73bJT6+uzXcxCB+vAOv9qZVjCdwPNL/AFy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ljgG3BAAAA2wAAAA8AAAAAAAAAAAAAAAAAmAIAAGRycy9kb3du&#10;cmV2LnhtbFBLBQYAAAAABAAEAPUAAACGAwAAAAA=&#10;" fillcolor="black [3200]" strokecolor="black [1600]" strokeweight="2pt"/>
                  <v:shape id="Text Box 77" o:spid="_x0000_s1102" type="#_x0000_t202" style="position:absolute;left:24892;top:6584;width:3048;height:2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aoLcMA&#10;AADbAAAADwAAAGRycy9kb3ducmV2LnhtbESPT2vCQBTE74LfYXlCb7prsf5JXUUqhZ6Upip4e2Sf&#10;SWj2bchuTfrtXUHwOMzMb5jlurOVuFLjS8caxiMFgjhzpuRcw+HnczgH4QOywcoxafgnD+tVv7fE&#10;xLiWv+mahlxECPsENRQh1ImUPivIoh+5mjh6F9dYDFE2uTQNthFuK/mq1FRaLDkuFFjTR0HZb/pn&#10;NRx3l/Npovb51r7VreuUZLuQWr8Mus07iEBdeIYf7S+jYTaD+5f4A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aoLcMAAADbAAAADwAAAAAAAAAAAAAAAACYAgAAZHJzL2Rv&#10;d25yZXYueG1sUEsFBgAAAAAEAAQA9QAAAIgDAAAAAA==&#10;" filled="f" stroked="f">
                    <v:textbox>
                      <w:txbxContent>
                        <w:p w14:paraId="0A77B8BB" w14:textId="77777777" w:rsidR="00A03DBB" w:rsidRDefault="00A03DBB" w:rsidP="00C86E31">
                          <w:r>
                            <w:t>X</w:t>
                          </w:r>
                        </w:p>
                      </w:txbxContent>
                    </v:textbox>
                  </v:shape>
                  <v:shape id="Text Box 78" o:spid="_x0000_s1103" type="#_x0000_t202" style="position:absolute;left:20828;width:3048;height:2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k8X8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NTV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pPF/BAAAA2wAAAA8AAAAAAAAAAAAAAAAAmAIAAGRycy9kb3du&#10;cmV2LnhtbFBLBQYAAAAABAAEAPUAAACGAwAAAAA=&#10;" filled="f" stroked="f">
                    <v:textbox>
                      <w:txbxContent>
                        <w:p w14:paraId="2DF68A25" w14:textId="77777777" w:rsidR="00A03DBB" w:rsidRDefault="00A03DBB" w:rsidP="00C86E31">
                          <w:r>
                            <w:t>Y</w:t>
                          </w:r>
                        </w:p>
                      </w:txbxContent>
                    </v:textbox>
                  </v:shape>
                </v:group>
                <v:shape id="Text Box 80" o:spid="_x0000_s1104" type="#_x0000_t202" style="position:absolute;left:2413;top:4864;width:3048;height:2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pAfr8A&#10;AADbAAAADwAAAGRycy9kb3ducmV2LnhtbERPy4rCMBTdC/5DuMLsNHEYRatRxEFw5WB9gLtLc22L&#10;zU1poq1/P1kMzPJw3st1ZyvxosaXjjWMRwoEceZMybmG82k3nIHwAdlg5Zg0vMnDetXvLTExruUj&#10;vdKQixjCPkENRQh1IqXPCrLoR64mjtzdNRZDhE0uTYNtDLeV/FRqKi2WHBsKrGlbUPZIn1bD5XC/&#10;Xb/UT/5tJ3XrOiXZzqXWH4NuswARqAv/4j/33miYxfXxS/wB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0ikB+vwAAANsAAAAPAAAAAAAAAAAAAAAAAJgCAABkcnMvZG93bnJl&#10;di54bWxQSwUGAAAAAAQABAD1AAAAhAMAAAAA&#10;" filled="f" stroked="f">
                  <v:textbox>
                    <w:txbxContent>
                      <w:p w14:paraId="661E675C" w14:textId="77777777" w:rsidR="00A03DBB" w:rsidRPr="00F53E9D" w:rsidRDefault="00A03DBB" w:rsidP="00C86E31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81" o:spid="_x0000_s1105" type="#_x0000_t202" style="position:absolute;left:12344;top:12293;width:3048;height:2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bl5cIA&#10;AADbAAAADwAAAGRycy9kb3ducmV2LnhtbESPT4vCMBTE7wt+h/CEva2JsitajSKKsKcV/4K3R/Ns&#10;i81LaaLtfnsjCB6HmfkNM523thR3qn3hWEO/p0AQp84UnGk47NdfIxA+IBssHZOGf/Iwn3U+ppgY&#10;1/CW7ruQiQhhn6CGPIQqkdKnOVn0PVcRR+/iaoshyjqTpsYmwm0pB0oNpcWC40KOFS1zSq+7m9Vw&#10;/LucT99qk63sT9W4Vkm2Y6n1Z7ddTEAEasM7/Gr/Gg2jPj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uXlwgAAANsAAAAPAAAAAAAAAAAAAAAAAJgCAABkcnMvZG93&#10;bnJldi54bWxQSwUGAAAAAAQABAD1AAAAhwMAAAAA&#10;" filled="f" stroked="f">
                  <v:textbox>
                    <w:txbxContent>
                      <w:p w14:paraId="37701DEC" w14:textId="77777777" w:rsidR="00A03DBB" w:rsidRPr="00F53E9D" w:rsidRDefault="00A03DBB" w:rsidP="00C86E31">
                        <w:pPr>
                          <w:rPr>
                            <w:b/>
                          </w:rPr>
                        </w:pPr>
                        <w:proofErr w:type="gramStart"/>
                        <w:r>
                          <w:rPr>
                            <w:b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37AE778" w14:textId="5955DED9" w:rsidR="00C86E31" w:rsidRPr="004169E3" w:rsidRDefault="0067602B" w:rsidP="00C86E31">
      <w:pPr>
        <w:pStyle w:val="Indent10"/>
        <w:rPr>
          <w:rFonts w:ascii="Arial" w:hAnsi="Arial" w:cs="Arial"/>
        </w:rPr>
      </w:pPr>
      <w:r>
        <w:rPr>
          <w:rFonts w:ascii="Arial" w:hAnsi="Arial" w:cs="Arial"/>
          <w:b/>
        </w:rPr>
        <w:t>8</w:t>
      </w:r>
      <w:r w:rsidR="00C86E31">
        <w:rPr>
          <w:rFonts w:ascii="Arial" w:hAnsi="Arial" w:cs="Arial"/>
          <w:b/>
        </w:rPr>
        <w:t>.</w:t>
      </w:r>
      <w:r w:rsidR="00C86E31">
        <w:rPr>
          <w:rFonts w:ascii="Arial" w:hAnsi="Arial" w:cs="Arial"/>
        </w:rPr>
        <w:tab/>
        <w:t>[2, 3</w:t>
      </w:r>
      <w:r w:rsidR="00C86E31" w:rsidRPr="004169E3">
        <w:rPr>
          <w:rFonts w:ascii="Arial" w:hAnsi="Arial" w:cs="Arial"/>
        </w:rPr>
        <w:t xml:space="preserve"> marks</w:t>
      </w:r>
      <w:r w:rsidR="00C86E31">
        <w:rPr>
          <w:rFonts w:ascii="Arial" w:hAnsi="Arial" w:cs="Arial"/>
        </w:rPr>
        <w:t>]</w:t>
      </w:r>
      <w:r w:rsidR="00C86E31" w:rsidRPr="00F53E9D">
        <w:rPr>
          <w:rFonts w:ascii="Arial" w:hAnsi="Arial" w:cs="Arial"/>
          <w:noProof/>
          <w:lang w:val="en-US"/>
        </w:rPr>
        <w:t xml:space="preserve"> </w:t>
      </w:r>
    </w:p>
    <w:p w14:paraId="7D0EDA34" w14:textId="77777777" w:rsidR="00C86E31" w:rsidRDefault="00C86E31" w:rsidP="00C86E31">
      <w:pPr>
        <w:spacing w:after="0"/>
        <w:jc w:val="both"/>
        <w:rPr>
          <w:rFonts w:cs="Arial"/>
        </w:rPr>
      </w:pPr>
    </w:p>
    <w:p w14:paraId="3DD60782" w14:textId="77777777" w:rsidR="00C86E31" w:rsidRDefault="00C86E31" w:rsidP="00C86E31">
      <w:pPr>
        <w:pStyle w:val="ArIndent1"/>
      </w:pPr>
      <w:r>
        <w:tab/>
      </w:r>
      <w:r w:rsidRPr="004169E3">
        <w:t xml:space="preserve">OABC is a parallelogram, X is the midpoint of AB and Y is such that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cs="Arial"/>
              </w:rPr>
              <m:t>CY</m:t>
            </m:r>
          </m:e>
        </m:acc>
      </m:oMath>
      <w:r w:rsidRPr="004169E3">
        <w:t xml:space="preserve">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cs="Arial"/>
              </w:rPr>
              <m:t>2</m:t>
            </m:r>
          </m:num>
          <m:den>
            <m:r>
              <m:rPr>
                <m:nor/>
              </m:rPr>
              <w:rPr>
                <w:rFonts w:cs="Arial"/>
              </w:rPr>
              <m:t>3</m:t>
            </m:r>
          </m:den>
        </m:f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m:rPr>
                <m:nor/>
              </m:rPr>
              <w:rPr>
                <w:rFonts w:cs="Arial"/>
              </w:rPr>
              <m:t>CB</m:t>
            </m:r>
          </m:e>
        </m:acc>
      </m:oMath>
      <w:r w:rsidRPr="004169E3">
        <w:t>.</w:t>
      </w:r>
    </w:p>
    <w:p w14:paraId="56EAE190" w14:textId="77777777" w:rsidR="00C86E31" w:rsidRDefault="00C86E31" w:rsidP="00C86E31">
      <w:pPr>
        <w:pStyle w:val="ArIndent1"/>
      </w:pPr>
    </w:p>
    <w:p w14:paraId="0BDC3B44" w14:textId="40514F58" w:rsidR="00C86E31" w:rsidRPr="00F53E9D" w:rsidRDefault="00C86E31" w:rsidP="00C86E31">
      <w:pPr>
        <w:pStyle w:val="ArIndent1"/>
      </w:pPr>
      <w:r>
        <w:tab/>
        <w:t xml:space="preserve">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cs="Arial"/>
              </w:rPr>
              <m:t>OA</m:t>
            </m:r>
          </m:e>
        </m:acc>
      </m:oMath>
      <w:r>
        <w:t xml:space="preserve"> = </w:t>
      </w:r>
      <w:proofErr w:type="gramStart"/>
      <w:r>
        <w:rPr>
          <w:b/>
        </w:rPr>
        <w:t>a</w:t>
      </w:r>
      <w:r>
        <w:t xml:space="preserve"> and</w:t>
      </w:r>
      <w:proofErr w:type="gramEnd"/>
      <w: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cs="Arial"/>
              </w:rPr>
              <m:t>OC</m:t>
            </m:r>
          </m:e>
        </m:acc>
      </m:oMath>
      <w:r>
        <w:t xml:space="preserve"> = </w:t>
      </w:r>
      <w:r>
        <w:rPr>
          <w:b/>
        </w:rPr>
        <w:t>b</w:t>
      </w:r>
      <w:r>
        <w:t>.</w:t>
      </w:r>
      <w:r w:rsidRPr="00C86E31">
        <w:rPr>
          <w:rFonts w:cs="Arial"/>
          <w:noProof/>
          <w:lang w:val="en-US"/>
        </w:rPr>
        <w:t xml:space="preserve"> </w:t>
      </w:r>
    </w:p>
    <w:p w14:paraId="1ADA4D0A" w14:textId="77777777" w:rsidR="00C86E31" w:rsidRDefault="00C86E31" w:rsidP="00C86E31">
      <w:pPr>
        <w:pStyle w:val="ArIndent2"/>
        <w:rPr>
          <w:rFonts w:cs="Arial"/>
          <w:iCs w:val="0"/>
          <w:lang w:eastAsia="ja-JP"/>
        </w:rPr>
      </w:pPr>
    </w:p>
    <w:p w14:paraId="43CA27FD" w14:textId="77777777" w:rsidR="00C86E31" w:rsidRDefault="00C86E31" w:rsidP="00C86E31">
      <w:pPr>
        <w:pStyle w:val="ArIndent2"/>
      </w:pPr>
      <w:r>
        <w:rPr>
          <w:rFonts w:cs="Arial"/>
          <w:iCs w:val="0"/>
          <w:lang w:eastAsia="ja-JP"/>
        </w:rPr>
        <w:t>(a)</w:t>
      </w:r>
      <w:r w:rsidRPr="004169E3">
        <w:tab/>
        <w:t xml:space="preserve">Express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cs="Arial"/>
              </w:rPr>
              <m:t>OX</m:t>
            </m:r>
          </m:e>
        </m:acc>
      </m:oMath>
      <w:r w:rsidRPr="004169E3"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cs="Arial"/>
              </w:rPr>
              <m:t>OY</m:t>
            </m:r>
          </m:e>
        </m:acc>
      </m:oMath>
      <w:r w:rsidRPr="004169E3">
        <w:t xml:space="preserve"> in terms of </w:t>
      </w:r>
      <w:proofErr w:type="gramStart"/>
      <w:r>
        <w:rPr>
          <w:b/>
        </w:rPr>
        <w:t>a</w:t>
      </w:r>
      <w:r w:rsidRPr="004169E3">
        <w:t xml:space="preserve"> and/or</w:t>
      </w:r>
      <w:proofErr w:type="gramEnd"/>
      <w:r>
        <w:t xml:space="preserve"> </w:t>
      </w:r>
      <w:r>
        <w:rPr>
          <w:b/>
        </w:rPr>
        <w:t>b</w:t>
      </w:r>
      <w:r w:rsidRPr="004169E3">
        <w:t>.</w:t>
      </w:r>
    </w:p>
    <w:p w14:paraId="3D6CE6F5" w14:textId="77777777" w:rsidR="00C86E31" w:rsidRDefault="00C86E31" w:rsidP="00C86E31">
      <w:pPr>
        <w:pStyle w:val="ArIndent2"/>
      </w:pPr>
    </w:p>
    <w:p w14:paraId="15E51AE0" w14:textId="77777777" w:rsidR="00C86E31" w:rsidRDefault="00C86E31" w:rsidP="00C86E31">
      <w:pPr>
        <w:pStyle w:val="ArIndent2"/>
      </w:pPr>
    </w:p>
    <w:p w14:paraId="1144BCFF" w14:textId="77777777" w:rsidR="00C86E31" w:rsidRDefault="00C86E31" w:rsidP="00C86E31">
      <w:pPr>
        <w:pStyle w:val="ArIndent2"/>
      </w:pPr>
    </w:p>
    <w:p w14:paraId="15135044" w14:textId="77777777" w:rsidR="00C86E31" w:rsidRDefault="00C86E31" w:rsidP="00C86E31">
      <w:pPr>
        <w:pStyle w:val="ArIndent2"/>
      </w:pPr>
    </w:p>
    <w:p w14:paraId="20FAFB13" w14:textId="77777777" w:rsidR="00C86E31" w:rsidRDefault="00C86E31" w:rsidP="00C86E31">
      <w:pPr>
        <w:pStyle w:val="ArIndent2"/>
      </w:pPr>
    </w:p>
    <w:p w14:paraId="577ECE7C" w14:textId="77777777" w:rsidR="00C86E31" w:rsidRDefault="00C86E31" w:rsidP="00C86E31">
      <w:pPr>
        <w:pStyle w:val="ArIndent2"/>
      </w:pPr>
    </w:p>
    <w:p w14:paraId="36C448EF" w14:textId="77777777" w:rsidR="00C86E31" w:rsidRDefault="00C86E31" w:rsidP="00C86E31">
      <w:pPr>
        <w:pStyle w:val="ArIndent2"/>
      </w:pPr>
    </w:p>
    <w:p w14:paraId="232EC328" w14:textId="77777777" w:rsidR="00C86E31" w:rsidRPr="004169E3" w:rsidRDefault="00C86E31" w:rsidP="00C86E31">
      <w:pPr>
        <w:pStyle w:val="ArIndent2"/>
      </w:pPr>
      <w:r>
        <w:t>(b)</w:t>
      </w:r>
      <w:r w:rsidRPr="004169E3">
        <w:tab/>
        <w:t xml:space="preserve">Show that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cs="Arial"/>
              </w:rPr>
              <m:t>OX</m:t>
            </m:r>
          </m:e>
        </m:acc>
      </m:oMath>
      <w:r>
        <w:sym w:font="Symbol" w:char="F0B7"/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cs="Arial"/>
              </w:rPr>
              <m:t>OY</m:t>
            </m:r>
          </m:e>
        </m:acc>
      </m:oMath>
      <w:r w:rsidRPr="004169E3">
        <w:t xml:space="preserve"> =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nor/>
              </m:rPr>
              <w:rPr>
                <w:rFonts w:cs="Arial"/>
              </w:rPr>
              <m:t>4</m:t>
            </m:r>
          </m:num>
          <m:den>
            <m:r>
              <m:rPr>
                <m:nor/>
              </m:rPr>
              <w:rPr>
                <w:rFonts w:cs="Arial"/>
              </w:rPr>
              <m:t>3</m:t>
            </m:r>
          </m:den>
        </m:f>
      </m:oMath>
      <w:r>
        <w:rPr>
          <w:b/>
        </w:rPr>
        <w:t>a</w:t>
      </w:r>
      <w:r>
        <w:sym w:font="Symbol" w:char="F0B7"/>
      </w:r>
      <w:r>
        <w:rPr>
          <w:b/>
        </w:rPr>
        <w:t>b</w:t>
      </w:r>
      <w:r w:rsidRPr="004169E3">
        <w:t xml:space="preserve"> + 8, given </w:t>
      </w:r>
      <w:r w:rsidRPr="004169E3">
        <w:sym w:font="Symbol" w:char="F0EF"/>
      </w:r>
      <w:r>
        <w:rPr>
          <w:b/>
        </w:rPr>
        <w:t>a</w:t>
      </w:r>
      <w:r w:rsidRPr="004169E3">
        <w:sym w:font="Symbol" w:char="F0EF"/>
      </w:r>
      <w:r w:rsidRPr="004169E3">
        <w:t xml:space="preserve"> = 3 and </w:t>
      </w:r>
      <w:r w:rsidRPr="004169E3">
        <w:sym w:font="Symbol" w:char="F0EF"/>
      </w:r>
      <w:r>
        <w:rPr>
          <w:b/>
        </w:rPr>
        <w:t>b</w:t>
      </w:r>
      <w:r w:rsidRPr="004169E3">
        <w:sym w:font="Symbol" w:char="F0EF"/>
      </w:r>
      <w:r w:rsidRPr="004169E3">
        <w:t xml:space="preserve"> = 2.</w:t>
      </w:r>
    </w:p>
    <w:p w14:paraId="54019033" w14:textId="77777777" w:rsidR="00C86E31" w:rsidRPr="004169E3" w:rsidRDefault="00C86E31" w:rsidP="00C86E31">
      <w:pPr>
        <w:pStyle w:val="ArIndent2"/>
      </w:pPr>
    </w:p>
    <w:p w14:paraId="5B05D6FB" w14:textId="77777777" w:rsidR="00C86E31" w:rsidRDefault="00C86E31" w:rsidP="00C86E31">
      <w:pPr>
        <w:pStyle w:val="ArIndent2"/>
      </w:pPr>
    </w:p>
    <w:p w14:paraId="0A154EF4" w14:textId="77777777" w:rsidR="00C86E31" w:rsidRDefault="00C86E31" w:rsidP="00C86E31">
      <w:pPr>
        <w:pStyle w:val="ArIndent2"/>
      </w:pPr>
    </w:p>
    <w:p w14:paraId="6E828C1A" w14:textId="77777777" w:rsidR="00C86E31" w:rsidRDefault="00C86E31" w:rsidP="00C86E31">
      <w:pPr>
        <w:pStyle w:val="ArIndent2"/>
      </w:pPr>
    </w:p>
    <w:p w14:paraId="2145BAC2" w14:textId="77777777" w:rsidR="00C86E31" w:rsidRDefault="00C86E31" w:rsidP="00C86E31">
      <w:pPr>
        <w:pStyle w:val="ArIndent2"/>
      </w:pPr>
    </w:p>
    <w:p w14:paraId="0B1A5AF4" w14:textId="77777777" w:rsidR="00C86E31" w:rsidRDefault="00C86E31" w:rsidP="00C86E31">
      <w:pPr>
        <w:pStyle w:val="ArIndent2"/>
      </w:pPr>
    </w:p>
    <w:p w14:paraId="0D1FF825" w14:textId="77777777" w:rsidR="00C86E31" w:rsidRDefault="00C86E31" w:rsidP="00C86E31">
      <w:pPr>
        <w:pStyle w:val="ArIndent2"/>
      </w:pPr>
    </w:p>
    <w:p w14:paraId="1E7F4B15" w14:textId="77777777" w:rsidR="00C86E31" w:rsidRPr="004169E3" w:rsidRDefault="00C86E31" w:rsidP="00C86E31">
      <w:pPr>
        <w:pStyle w:val="ArIndent2"/>
      </w:pPr>
    </w:p>
    <w:p w14:paraId="6BF0529D" w14:textId="77777777" w:rsidR="00C86E31" w:rsidRPr="004169E3" w:rsidRDefault="00C86E31" w:rsidP="00C86E31">
      <w:pPr>
        <w:spacing w:after="0"/>
        <w:rPr>
          <w:rFonts w:cs="Arial"/>
          <w:b/>
        </w:rPr>
      </w:pPr>
    </w:p>
    <w:p w14:paraId="54FAD3BA" w14:textId="1E6B5F16" w:rsidR="00347D25" w:rsidRDefault="00347D25" w:rsidP="00A03DBB">
      <w:pPr>
        <w:spacing w:after="0"/>
      </w:pPr>
    </w:p>
    <w:p w14:paraId="359967D4" w14:textId="77777777" w:rsidR="00347D25" w:rsidRDefault="00347D25" w:rsidP="00347D25">
      <w:pPr>
        <w:pStyle w:val="ArIndent3"/>
      </w:pPr>
    </w:p>
    <w:p w14:paraId="59310103" w14:textId="77777777" w:rsidR="00347D25" w:rsidRPr="009A3A79" w:rsidRDefault="00347D25" w:rsidP="00347D25">
      <w:pPr>
        <w:pStyle w:val="ArIndent3"/>
      </w:pPr>
    </w:p>
    <w:p w14:paraId="4800B77E" w14:textId="77777777" w:rsidR="00347D25" w:rsidRDefault="00347D25" w:rsidP="00347D25">
      <w:pPr>
        <w:pStyle w:val="ArIndent3"/>
        <w:rPr>
          <w:rFonts w:cs="Arial"/>
        </w:rPr>
      </w:pPr>
    </w:p>
    <w:p w14:paraId="4506394E" w14:textId="77777777" w:rsidR="00347D25" w:rsidRDefault="00347D25" w:rsidP="00347D25">
      <w:pPr>
        <w:pStyle w:val="ArIndent3"/>
        <w:rPr>
          <w:rFonts w:cs="Arial"/>
        </w:rPr>
      </w:pPr>
    </w:p>
    <w:p w14:paraId="1AD149F8" w14:textId="77777777" w:rsidR="00347D25" w:rsidRDefault="00347D25" w:rsidP="00347D25">
      <w:pPr>
        <w:pStyle w:val="ArIndent3"/>
        <w:rPr>
          <w:rFonts w:cs="Arial"/>
        </w:rPr>
      </w:pPr>
    </w:p>
    <w:p w14:paraId="5AE22116" w14:textId="77777777" w:rsidR="00347D25" w:rsidRDefault="00347D25" w:rsidP="00A03DBB">
      <w:pPr>
        <w:pStyle w:val="ArIndent1"/>
        <w:ind w:left="0" w:firstLine="0"/>
        <w:rPr>
          <w:rFonts w:cs="Arial"/>
        </w:rPr>
      </w:pPr>
    </w:p>
    <w:p w14:paraId="46D62169" w14:textId="77777777" w:rsidR="0067602B" w:rsidRDefault="0067602B" w:rsidP="00A03DBB">
      <w:pPr>
        <w:pStyle w:val="ArIndent1"/>
        <w:ind w:left="0" w:firstLine="0"/>
        <w:rPr>
          <w:rFonts w:cs="Arial"/>
        </w:rPr>
      </w:pPr>
    </w:p>
    <w:p w14:paraId="72EA6E9B" w14:textId="0380D7F4" w:rsidR="0067602B" w:rsidRPr="0067602B" w:rsidRDefault="0067602B" w:rsidP="0067602B">
      <w:r w:rsidRPr="0067602B">
        <w:rPr>
          <w:rFonts w:cs="Arial"/>
        </w:rPr>
        <w:lastRenderedPageBreak/>
        <w:t>9.</w:t>
      </w:r>
      <w:r w:rsidRPr="0067602B">
        <w:rPr>
          <w:rFonts w:cs="Arial"/>
        </w:rPr>
        <w:tab/>
        <w:t>[4 marks]</w:t>
      </w:r>
    </w:p>
    <w:p w14:paraId="26A22ABE" w14:textId="77777777" w:rsidR="0067602B" w:rsidRPr="0067602B" w:rsidRDefault="0067602B" w:rsidP="0067602B"/>
    <w:p w14:paraId="364E8D38" w14:textId="77777777" w:rsidR="0067602B" w:rsidRPr="0067602B" w:rsidRDefault="0067602B" w:rsidP="0067602B">
      <w:r w:rsidRPr="0067602B">
        <w:rPr>
          <w:noProof/>
          <w:lang w:eastAsia="en-AU"/>
        </w:rPr>
        <w:drawing>
          <wp:anchor distT="0" distB="0" distL="114300" distR="114300" simplePos="0" relativeHeight="251769856" behindDoc="0" locked="0" layoutInCell="1" allowOverlap="1" wp14:anchorId="3A2EB2E8" wp14:editId="2C924C2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656330" cy="3504565"/>
            <wp:effectExtent l="0" t="0" r="1270" b="635"/>
            <wp:wrapSquare wrapText="bothSides"/>
            <wp:docPr id="38" name="Picture 38" descr="Macintosh HD:Users:localadmin:Desktop:spec test 3 images:Screen Shot 2015-04-16 at 4.11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ocaladmin:Desktop:spec test 3 images:Screen Shot 2015-04-16 at 4.11.34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30" cy="350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7602B">
        <w:t xml:space="preserve">In the diagram, CL is a tangent to a circle with centre O at C. </w:t>
      </w:r>
    </w:p>
    <w:p w14:paraId="7E8C8125" w14:textId="77777777" w:rsidR="0067602B" w:rsidRPr="0067602B" w:rsidRDefault="0067602B" w:rsidP="0067602B">
      <w:r w:rsidRPr="0067602B">
        <w:t xml:space="preserve">Angle BCL = </w:t>
      </w:r>
      <w:proofErr w:type="gramStart"/>
      <w:r w:rsidRPr="0067602B">
        <w:rPr>
          <w:i/>
        </w:rPr>
        <w:t xml:space="preserve">x </w:t>
      </w:r>
      <w:r w:rsidRPr="0067602B">
        <w:t xml:space="preserve"> and</w:t>
      </w:r>
      <w:proofErr w:type="gramEnd"/>
      <w:r w:rsidRPr="0067602B">
        <w:t xml:space="preserve"> </w:t>
      </w:r>
    </w:p>
    <w:p w14:paraId="6F43668B" w14:textId="77777777" w:rsidR="0067602B" w:rsidRPr="0067602B" w:rsidRDefault="0067602B" w:rsidP="0067602B">
      <w:pPr>
        <w:rPr>
          <w:i/>
        </w:rPr>
      </w:pPr>
      <w:r w:rsidRPr="0067602B">
        <w:t xml:space="preserve">Angle CAB = </w:t>
      </w:r>
      <w:r w:rsidRPr="0067602B">
        <w:rPr>
          <w:i/>
        </w:rPr>
        <w:t>y.</w:t>
      </w:r>
    </w:p>
    <w:p w14:paraId="07C1D750" w14:textId="77777777" w:rsidR="0067602B" w:rsidRPr="0067602B" w:rsidRDefault="0067602B" w:rsidP="0067602B">
      <w:pPr>
        <w:rPr>
          <w:i/>
        </w:rPr>
      </w:pPr>
    </w:p>
    <w:p w14:paraId="326DD26F" w14:textId="77777777" w:rsidR="0067602B" w:rsidRPr="0067602B" w:rsidRDefault="0067602B" w:rsidP="0067602B">
      <w:r w:rsidRPr="0067602B">
        <w:t xml:space="preserve">Prove that </w:t>
      </w:r>
      <w:r w:rsidRPr="0067602B">
        <w:rPr>
          <w:i/>
        </w:rPr>
        <w:t>x</w:t>
      </w:r>
      <w:r w:rsidRPr="0067602B">
        <w:t xml:space="preserve"> = </w:t>
      </w:r>
      <w:r w:rsidRPr="0067602B">
        <w:rPr>
          <w:i/>
        </w:rPr>
        <w:t>y</w:t>
      </w:r>
      <w:r w:rsidRPr="0067602B">
        <w:br w:type="textWrapping" w:clear="all"/>
      </w:r>
    </w:p>
    <w:p w14:paraId="1FCCA113" w14:textId="084C06E9" w:rsidR="0067602B" w:rsidRPr="004169E3" w:rsidRDefault="0067602B" w:rsidP="00A03DBB">
      <w:pPr>
        <w:pStyle w:val="ArIndent1"/>
        <w:ind w:left="0" w:firstLine="0"/>
        <w:rPr>
          <w:rFonts w:cs="Arial"/>
        </w:rPr>
      </w:pPr>
    </w:p>
    <w:p w14:paraId="230149EC" w14:textId="7FADF533" w:rsidR="004169E3" w:rsidRPr="004169E3" w:rsidRDefault="004169E3" w:rsidP="00A03DBB">
      <w:pPr>
        <w:pStyle w:val="ArIndent1"/>
        <w:ind w:left="0" w:firstLine="0"/>
        <w:rPr>
          <w:rFonts w:cs="Arial"/>
          <w:sz w:val="28"/>
          <w:szCs w:val="28"/>
        </w:rPr>
      </w:pPr>
    </w:p>
    <w:sectPr w:rsidR="004169E3" w:rsidRPr="004169E3" w:rsidSect="004C11F4">
      <w:pgSz w:w="11900" w:h="16840"/>
      <w:pgMar w:top="567" w:right="567" w:bottom="567" w:left="56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09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D0D"/>
    <w:rsid w:val="00043EF6"/>
    <w:rsid w:val="000869BC"/>
    <w:rsid w:val="0009132D"/>
    <w:rsid w:val="00093EA6"/>
    <w:rsid w:val="000D240A"/>
    <w:rsid w:val="00145888"/>
    <w:rsid w:val="0016404D"/>
    <w:rsid w:val="001B66B1"/>
    <w:rsid w:val="00281544"/>
    <w:rsid w:val="00347D25"/>
    <w:rsid w:val="003863D6"/>
    <w:rsid w:val="0040692D"/>
    <w:rsid w:val="004073E3"/>
    <w:rsid w:val="004169E3"/>
    <w:rsid w:val="004917EC"/>
    <w:rsid w:val="004C11F4"/>
    <w:rsid w:val="0067602B"/>
    <w:rsid w:val="006A6E1E"/>
    <w:rsid w:val="006C7DF3"/>
    <w:rsid w:val="007B1500"/>
    <w:rsid w:val="007E31EB"/>
    <w:rsid w:val="009045F2"/>
    <w:rsid w:val="009249FC"/>
    <w:rsid w:val="009A08FE"/>
    <w:rsid w:val="009A3A79"/>
    <w:rsid w:val="00A03DBB"/>
    <w:rsid w:val="00A1242C"/>
    <w:rsid w:val="00B011F4"/>
    <w:rsid w:val="00B07062"/>
    <w:rsid w:val="00BA5829"/>
    <w:rsid w:val="00BE50BE"/>
    <w:rsid w:val="00C74253"/>
    <w:rsid w:val="00C76167"/>
    <w:rsid w:val="00C86E31"/>
    <w:rsid w:val="00CB56E4"/>
    <w:rsid w:val="00D07974"/>
    <w:rsid w:val="00D41E2C"/>
    <w:rsid w:val="00D57069"/>
    <w:rsid w:val="00DA7717"/>
    <w:rsid w:val="00DE72CD"/>
    <w:rsid w:val="00E01286"/>
    <w:rsid w:val="00E45B62"/>
    <w:rsid w:val="00E516C6"/>
    <w:rsid w:val="00E758DB"/>
    <w:rsid w:val="00EB5371"/>
    <w:rsid w:val="00EF2A2F"/>
    <w:rsid w:val="00F53E9D"/>
    <w:rsid w:val="00FD0D0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D1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253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Normal">
    <w:name w:val="Ar Normal"/>
    <w:basedOn w:val="Normal"/>
    <w:qFormat/>
    <w:rsid w:val="007B1500"/>
    <w:pPr>
      <w:spacing w:after="0"/>
    </w:pPr>
    <w:rPr>
      <w:rFonts w:cs="Times New Roman"/>
      <w:iCs/>
      <w:lang w:eastAsia="en-US"/>
    </w:rPr>
  </w:style>
  <w:style w:type="paragraph" w:customStyle="1" w:styleId="ArIndent1">
    <w:name w:val="Ar Indent 1"/>
    <w:basedOn w:val="Normal"/>
    <w:qFormat/>
    <w:rsid w:val="007B1500"/>
    <w:pPr>
      <w:spacing w:after="0"/>
      <w:ind w:left="709" w:hanging="709"/>
    </w:pPr>
    <w:rPr>
      <w:rFonts w:cs="Times New Roman"/>
      <w:iCs/>
      <w:lang w:eastAsia="en-US"/>
    </w:rPr>
  </w:style>
  <w:style w:type="paragraph" w:customStyle="1" w:styleId="ArIndent2">
    <w:name w:val="Ar Indent 2"/>
    <w:basedOn w:val="ArNormal"/>
    <w:qFormat/>
    <w:rsid w:val="007B1500"/>
    <w:pPr>
      <w:ind w:left="1418" w:hanging="709"/>
    </w:pPr>
  </w:style>
  <w:style w:type="paragraph" w:customStyle="1" w:styleId="ArIndent20">
    <w:name w:val="Ar Indent 2+"/>
    <w:basedOn w:val="ArIndent2"/>
    <w:next w:val="Normal"/>
    <w:qFormat/>
    <w:rsid w:val="007B1500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7B1500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7E31EB"/>
    <w:pPr>
      <w:spacing w:after="0"/>
    </w:pPr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7E31EB"/>
    <w:pPr>
      <w:ind w:left="709" w:hanging="709"/>
    </w:pPr>
  </w:style>
  <w:style w:type="paragraph" w:customStyle="1" w:styleId="BOSIndent2">
    <w:name w:val="BOS Indent 2"/>
    <w:basedOn w:val="BOSNormal"/>
    <w:qFormat/>
    <w:rsid w:val="007E31EB"/>
    <w:pPr>
      <w:ind w:left="1418" w:hanging="709"/>
    </w:pPr>
  </w:style>
  <w:style w:type="paragraph" w:customStyle="1" w:styleId="BOSIndent20">
    <w:name w:val="BOS Indent 2+"/>
    <w:basedOn w:val="BOSNormal"/>
    <w:next w:val="Normal"/>
    <w:qFormat/>
    <w:rsid w:val="007E31EB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7E31EB"/>
    <w:pPr>
      <w:ind w:left="2127" w:hanging="709"/>
    </w:pPr>
  </w:style>
  <w:style w:type="paragraph" w:customStyle="1" w:styleId="CSNorm">
    <w:name w:val="CS Norm"/>
    <w:basedOn w:val="Normal"/>
    <w:qFormat/>
    <w:rsid w:val="007E31EB"/>
    <w:pPr>
      <w:spacing w:after="0"/>
    </w:pPr>
    <w:rPr>
      <w:rFonts w:ascii="Comic Sans MS" w:eastAsia="Times New Roman" w:hAnsi="Comic Sans MS" w:cs="Times New Roman"/>
      <w:sz w:val="28"/>
      <w:lang w:eastAsia="en-AU"/>
    </w:rPr>
  </w:style>
  <w:style w:type="paragraph" w:customStyle="1" w:styleId="CSIndent1">
    <w:name w:val="CS Indent 1"/>
    <w:basedOn w:val="CSNorm"/>
    <w:qFormat/>
    <w:rsid w:val="007E31EB"/>
    <w:pPr>
      <w:ind w:left="709" w:hanging="709"/>
    </w:pPr>
  </w:style>
  <w:style w:type="paragraph" w:customStyle="1" w:styleId="CSIndent2">
    <w:name w:val="CS Indent 2"/>
    <w:basedOn w:val="CSNorm"/>
    <w:qFormat/>
    <w:rsid w:val="007E31EB"/>
    <w:pPr>
      <w:ind w:left="1418" w:hanging="709"/>
    </w:pPr>
  </w:style>
  <w:style w:type="paragraph" w:customStyle="1" w:styleId="CSIndent20">
    <w:name w:val="CS Indent 2+"/>
    <w:basedOn w:val="CSIndent1"/>
    <w:next w:val="Normal"/>
    <w:qFormat/>
    <w:rsid w:val="007E31EB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7E31EB"/>
    <w:pPr>
      <w:ind w:left="2127"/>
    </w:pPr>
  </w:style>
  <w:style w:type="paragraph" w:customStyle="1" w:styleId="Indent1">
    <w:name w:val="Indent 1"/>
    <w:basedOn w:val="Normal"/>
    <w:rsid w:val="004169E3"/>
    <w:pPr>
      <w:spacing w:after="0"/>
      <w:ind w:left="709" w:hanging="709"/>
    </w:pPr>
    <w:rPr>
      <w:rFonts w:ascii="Bookman Old Style" w:eastAsia="Times New Roman" w:hAnsi="Bookman Old Style" w:cs="Times New Roman"/>
      <w:szCs w:val="20"/>
      <w:lang w:eastAsia="en-US"/>
    </w:rPr>
  </w:style>
  <w:style w:type="paragraph" w:customStyle="1" w:styleId="Indent2">
    <w:name w:val="Indent 2"/>
    <w:basedOn w:val="Normal"/>
    <w:rsid w:val="004169E3"/>
    <w:pPr>
      <w:spacing w:after="0"/>
      <w:ind w:left="1418" w:hanging="709"/>
    </w:pPr>
    <w:rPr>
      <w:rFonts w:ascii="Bookman Old Style" w:eastAsia="Times New Roman" w:hAnsi="Bookman Old Style" w:cs="Times New Roman"/>
      <w:szCs w:val="20"/>
      <w:lang w:eastAsia="en-US"/>
    </w:rPr>
  </w:style>
  <w:style w:type="paragraph" w:customStyle="1" w:styleId="Indent10">
    <w:name w:val="Indent1"/>
    <w:basedOn w:val="Normal"/>
    <w:rsid w:val="004169E3"/>
    <w:pPr>
      <w:spacing w:after="0"/>
      <w:ind w:left="709" w:hanging="709"/>
    </w:pPr>
    <w:rPr>
      <w:rFonts w:ascii="Bookman Old Style" w:eastAsia="Times" w:hAnsi="Bookman Old Style" w:cs="Times New Roman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570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06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069"/>
    <w:rPr>
      <w:rFonts w:ascii="Lucida Grande" w:hAnsi="Lucida Grande" w:cs="Lucida Grande"/>
      <w:sz w:val="18"/>
      <w:szCs w:val="18"/>
      <w:lang w:val="en-AU"/>
    </w:rPr>
  </w:style>
  <w:style w:type="table" w:styleId="TableGrid">
    <w:name w:val="Table Grid"/>
    <w:basedOn w:val="TableNormal"/>
    <w:uiPriority w:val="59"/>
    <w:rsid w:val="00043EF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tA">
    <w:name w:val="PartA"/>
    <w:basedOn w:val="Normal"/>
    <w:link w:val="PartAChar"/>
    <w:rsid w:val="00CB56E4"/>
    <w:pPr>
      <w:tabs>
        <w:tab w:val="left" w:pos="680"/>
        <w:tab w:val="right" w:pos="9469"/>
      </w:tabs>
      <w:spacing w:after="0"/>
      <w:ind w:left="660" w:hangingChars="300" w:hanging="660"/>
    </w:pPr>
    <w:rPr>
      <w:rFonts w:eastAsia="Times New Roman" w:cs="Times New Roman"/>
      <w:sz w:val="22"/>
      <w:lang w:eastAsia="en-US"/>
    </w:rPr>
  </w:style>
  <w:style w:type="character" w:customStyle="1" w:styleId="PartAChar">
    <w:name w:val="PartA Char"/>
    <w:basedOn w:val="DefaultParagraphFont"/>
    <w:link w:val="PartA"/>
    <w:rsid w:val="00CB56E4"/>
    <w:rPr>
      <w:rFonts w:eastAsia="Times New Roman" w:cs="Times New Roman"/>
      <w:sz w:val="22"/>
      <w:lang w:val="en-AU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253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Normal">
    <w:name w:val="Ar Normal"/>
    <w:basedOn w:val="Normal"/>
    <w:qFormat/>
    <w:rsid w:val="007B1500"/>
    <w:pPr>
      <w:spacing w:after="0"/>
    </w:pPr>
    <w:rPr>
      <w:rFonts w:cs="Times New Roman"/>
      <w:iCs/>
      <w:lang w:eastAsia="en-US"/>
    </w:rPr>
  </w:style>
  <w:style w:type="paragraph" w:customStyle="1" w:styleId="ArIndent1">
    <w:name w:val="Ar Indent 1"/>
    <w:basedOn w:val="Normal"/>
    <w:qFormat/>
    <w:rsid w:val="007B1500"/>
    <w:pPr>
      <w:spacing w:after="0"/>
      <w:ind w:left="709" w:hanging="709"/>
    </w:pPr>
    <w:rPr>
      <w:rFonts w:cs="Times New Roman"/>
      <w:iCs/>
      <w:lang w:eastAsia="en-US"/>
    </w:rPr>
  </w:style>
  <w:style w:type="paragraph" w:customStyle="1" w:styleId="ArIndent2">
    <w:name w:val="Ar Indent 2"/>
    <w:basedOn w:val="ArNormal"/>
    <w:qFormat/>
    <w:rsid w:val="007B1500"/>
    <w:pPr>
      <w:ind w:left="1418" w:hanging="709"/>
    </w:pPr>
  </w:style>
  <w:style w:type="paragraph" w:customStyle="1" w:styleId="ArIndent20">
    <w:name w:val="Ar Indent 2+"/>
    <w:basedOn w:val="ArIndent2"/>
    <w:next w:val="Normal"/>
    <w:qFormat/>
    <w:rsid w:val="007B1500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7B1500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7E31EB"/>
    <w:pPr>
      <w:spacing w:after="0"/>
    </w:pPr>
    <w:rPr>
      <w:rFonts w:ascii="Bookman Old Style" w:eastAsia="Times New Roman" w:hAnsi="Bookman Old Style" w:cs="Times New Roman"/>
      <w:iCs/>
      <w:lang w:eastAsia="en-AU"/>
    </w:rPr>
  </w:style>
  <w:style w:type="paragraph" w:customStyle="1" w:styleId="BOSIndent1">
    <w:name w:val="BOS Indent 1"/>
    <w:basedOn w:val="BOSNormal"/>
    <w:next w:val="BOSNormal"/>
    <w:qFormat/>
    <w:rsid w:val="007E31EB"/>
    <w:pPr>
      <w:ind w:left="709" w:hanging="709"/>
    </w:pPr>
  </w:style>
  <w:style w:type="paragraph" w:customStyle="1" w:styleId="BOSIndent2">
    <w:name w:val="BOS Indent 2"/>
    <w:basedOn w:val="BOSNormal"/>
    <w:qFormat/>
    <w:rsid w:val="007E31EB"/>
    <w:pPr>
      <w:ind w:left="1418" w:hanging="709"/>
    </w:pPr>
  </w:style>
  <w:style w:type="paragraph" w:customStyle="1" w:styleId="BOSIndent20">
    <w:name w:val="BOS Indent 2+"/>
    <w:basedOn w:val="BOSNormal"/>
    <w:next w:val="Normal"/>
    <w:qFormat/>
    <w:rsid w:val="007E31EB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7E31EB"/>
    <w:pPr>
      <w:ind w:left="2127" w:hanging="709"/>
    </w:pPr>
  </w:style>
  <w:style w:type="paragraph" w:customStyle="1" w:styleId="CSNorm">
    <w:name w:val="CS Norm"/>
    <w:basedOn w:val="Normal"/>
    <w:qFormat/>
    <w:rsid w:val="007E31EB"/>
    <w:pPr>
      <w:spacing w:after="0"/>
    </w:pPr>
    <w:rPr>
      <w:rFonts w:ascii="Comic Sans MS" w:eastAsia="Times New Roman" w:hAnsi="Comic Sans MS" w:cs="Times New Roman"/>
      <w:sz w:val="28"/>
      <w:lang w:eastAsia="en-AU"/>
    </w:rPr>
  </w:style>
  <w:style w:type="paragraph" w:customStyle="1" w:styleId="CSIndent1">
    <w:name w:val="CS Indent 1"/>
    <w:basedOn w:val="CSNorm"/>
    <w:qFormat/>
    <w:rsid w:val="007E31EB"/>
    <w:pPr>
      <w:ind w:left="709" w:hanging="709"/>
    </w:pPr>
  </w:style>
  <w:style w:type="paragraph" w:customStyle="1" w:styleId="CSIndent2">
    <w:name w:val="CS Indent 2"/>
    <w:basedOn w:val="CSNorm"/>
    <w:qFormat/>
    <w:rsid w:val="007E31EB"/>
    <w:pPr>
      <w:ind w:left="1418" w:hanging="709"/>
    </w:pPr>
  </w:style>
  <w:style w:type="paragraph" w:customStyle="1" w:styleId="CSIndent20">
    <w:name w:val="CS Indent 2+"/>
    <w:basedOn w:val="CSIndent1"/>
    <w:next w:val="Normal"/>
    <w:qFormat/>
    <w:rsid w:val="007E31EB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7E31EB"/>
    <w:pPr>
      <w:ind w:left="2127"/>
    </w:pPr>
  </w:style>
  <w:style w:type="paragraph" w:customStyle="1" w:styleId="Indent1">
    <w:name w:val="Indent 1"/>
    <w:basedOn w:val="Normal"/>
    <w:rsid w:val="004169E3"/>
    <w:pPr>
      <w:spacing w:after="0"/>
      <w:ind w:left="709" w:hanging="709"/>
    </w:pPr>
    <w:rPr>
      <w:rFonts w:ascii="Bookman Old Style" w:eastAsia="Times New Roman" w:hAnsi="Bookman Old Style" w:cs="Times New Roman"/>
      <w:szCs w:val="20"/>
      <w:lang w:eastAsia="en-US"/>
    </w:rPr>
  </w:style>
  <w:style w:type="paragraph" w:customStyle="1" w:styleId="Indent2">
    <w:name w:val="Indent 2"/>
    <w:basedOn w:val="Normal"/>
    <w:rsid w:val="004169E3"/>
    <w:pPr>
      <w:spacing w:after="0"/>
      <w:ind w:left="1418" w:hanging="709"/>
    </w:pPr>
    <w:rPr>
      <w:rFonts w:ascii="Bookman Old Style" w:eastAsia="Times New Roman" w:hAnsi="Bookman Old Style" w:cs="Times New Roman"/>
      <w:szCs w:val="20"/>
      <w:lang w:eastAsia="en-US"/>
    </w:rPr>
  </w:style>
  <w:style w:type="paragraph" w:customStyle="1" w:styleId="Indent10">
    <w:name w:val="Indent1"/>
    <w:basedOn w:val="Normal"/>
    <w:rsid w:val="004169E3"/>
    <w:pPr>
      <w:spacing w:after="0"/>
      <w:ind w:left="709" w:hanging="709"/>
    </w:pPr>
    <w:rPr>
      <w:rFonts w:ascii="Bookman Old Style" w:eastAsia="Times" w:hAnsi="Bookman Old Style" w:cs="Times New Roman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570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06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069"/>
    <w:rPr>
      <w:rFonts w:ascii="Lucida Grande" w:hAnsi="Lucida Grande" w:cs="Lucida Grande"/>
      <w:sz w:val="18"/>
      <w:szCs w:val="18"/>
      <w:lang w:val="en-AU"/>
    </w:rPr>
  </w:style>
  <w:style w:type="table" w:styleId="TableGrid">
    <w:name w:val="Table Grid"/>
    <w:basedOn w:val="TableNormal"/>
    <w:uiPriority w:val="59"/>
    <w:rsid w:val="00043EF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tA">
    <w:name w:val="PartA"/>
    <w:basedOn w:val="Normal"/>
    <w:link w:val="PartAChar"/>
    <w:rsid w:val="00CB56E4"/>
    <w:pPr>
      <w:tabs>
        <w:tab w:val="left" w:pos="680"/>
        <w:tab w:val="right" w:pos="9469"/>
      </w:tabs>
      <w:spacing w:after="0"/>
      <w:ind w:left="660" w:hangingChars="300" w:hanging="660"/>
    </w:pPr>
    <w:rPr>
      <w:rFonts w:eastAsia="Times New Roman" w:cs="Times New Roman"/>
      <w:sz w:val="22"/>
      <w:lang w:eastAsia="en-US"/>
    </w:rPr>
  </w:style>
  <w:style w:type="character" w:customStyle="1" w:styleId="PartAChar">
    <w:name w:val="PartA Char"/>
    <w:basedOn w:val="DefaultParagraphFont"/>
    <w:link w:val="PartA"/>
    <w:rsid w:val="00CB56E4"/>
    <w:rPr>
      <w:rFonts w:eastAsia="Times New Roman" w:cs="Times New Roman"/>
      <w:sz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1F3BCC-09B4-4CFC-ACF1-EE74E8283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846D8DBB</Template>
  <TotalTime>0</TotalTime>
  <Pages>7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2742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Hubery</dc:creator>
  <cp:lastModifiedBy>PALMER Patsy</cp:lastModifiedBy>
  <cp:revision>2</cp:revision>
  <cp:lastPrinted>2015-05-25T23:56:00Z</cp:lastPrinted>
  <dcterms:created xsi:type="dcterms:W3CDTF">2016-05-30T04:31:00Z</dcterms:created>
  <dcterms:modified xsi:type="dcterms:W3CDTF">2016-05-30T04:31:00Z</dcterms:modified>
</cp:coreProperties>
</file>