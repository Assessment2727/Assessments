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510"/>
        <w:gridCol w:w="6904"/>
      </w:tblGrid>
      <w:tr w:rsidR="0098380C" w14:paraId="4393F452" w14:textId="77777777" w:rsidTr="0098380C">
        <w:tc>
          <w:tcPr>
            <w:tcW w:w="3510" w:type="dxa"/>
          </w:tcPr>
          <w:p w14:paraId="672188FE" w14:textId="3FD76961" w:rsidR="0098380C" w:rsidRDefault="0098380C" w:rsidP="00FB522D">
            <w:pPr>
              <w:jc w:val="center"/>
              <w:rPr>
                <w:rFonts w:ascii="Arial" w:hAnsi="Arial"/>
                <w:b/>
                <w:i/>
                <w:sz w:val="36"/>
                <w:szCs w:val="36"/>
              </w:rPr>
            </w:pPr>
            <w:r>
              <w:rPr>
                <w:rFonts w:cs="Arial"/>
                <w:noProof/>
                <w:lang w:val="en-AU" w:eastAsia="en-AU"/>
              </w:rPr>
              <w:drawing>
                <wp:inline distT="0" distB="0" distL="0" distR="0" wp14:anchorId="45F28CCC" wp14:editId="051050CB">
                  <wp:extent cx="1638300" cy="1409700"/>
                  <wp:effectExtent l="0" t="0" r="12700" b="12700"/>
                  <wp:docPr id="2"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6904" w:type="dxa"/>
          </w:tcPr>
          <w:p w14:paraId="70116851" w14:textId="7EEA4773" w:rsidR="0098380C" w:rsidRPr="0098380C" w:rsidRDefault="0098380C" w:rsidP="0098380C">
            <w:pPr>
              <w:spacing w:after="0"/>
              <w:jc w:val="center"/>
              <w:rPr>
                <w:rFonts w:ascii="Arial" w:hAnsi="Arial"/>
                <w:b/>
                <w:sz w:val="28"/>
                <w:szCs w:val="28"/>
              </w:rPr>
            </w:pPr>
            <w:r>
              <w:rPr>
                <w:rFonts w:ascii="Arial" w:hAnsi="Arial"/>
                <w:b/>
                <w:sz w:val="28"/>
                <w:szCs w:val="28"/>
              </w:rPr>
              <w:t>MATHEMATICS:</w:t>
            </w:r>
            <w:r w:rsidRPr="0098380C">
              <w:rPr>
                <w:rFonts w:ascii="Arial" w:hAnsi="Arial"/>
                <w:b/>
                <w:sz w:val="28"/>
                <w:szCs w:val="28"/>
              </w:rPr>
              <w:t xml:space="preserve">SPECIALIST </w:t>
            </w:r>
          </w:p>
          <w:p w14:paraId="5BBA5CB9" w14:textId="5C89B2C2" w:rsidR="0098380C" w:rsidRPr="0098380C" w:rsidRDefault="00D61A3D" w:rsidP="0098380C">
            <w:pPr>
              <w:spacing w:after="0"/>
              <w:jc w:val="center"/>
              <w:rPr>
                <w:rFonts w:ascii="Arial" w:hAnsi="Arial"/>
                <w:b/>
                <w:i/>
                <w:sz w:val="28"/>
                <w:szCs w:val="28"/>
              </w:rPr>
            </w:pPr>
            <w:r>
              <w:rPr>
                <w:rFonts w:ascii="Arial" w:hAnsi="Arial"/>
                <w:b/>
                <w:sz w:val="28"/>
                <w:szCs w:val="28"/>
              </w:rPr>
              <w:t>SEMESTER 1</w:t>
            </w:r>
            <w:r>
              <w:rPr>
                <w:rFonts w:ascii="Arial" w:hAnsi="Arial"/>
                <w:b/>
                <w:sz w:val="28"/>
                <w:szCs w:val="28"/>
              </w:rPr>
              <w:tab/>
              <w:t>2016</w:t>
            </w:r>
            <w:bookmarkStart w:id="0" w:name="_GoBack"/>
            <w:bookmarkEnd w:id="0"/>
          </w:p>
          <w:p w14:paraId="17840F9C" w14:textId="77777777" w:rsidR="0098380C" w:rsidRPr="0098380C" w:rsidRDefault="0098380C" w:rsidP="0098380C">
            <w:pPr>
              <w:spacing w:after="0"/>
              <w:jc w:val="center"/>
              <w:rPr>
                <w:rFonts w:ascii="Arial" w:hAnsi="Arial"/>
                <w:b/>
                <w:i/>
                <w:sz w:val="28"/>
                <w:szCs w:val="28"/>
              </w:rPr>
            </w:pPr>
          </w:p>
          <w:p w14:paraId="40578473" w14:textId="77777777" w:rsidR="0098380C" w:rsidRPr="0098380C" w:rsidRDefault="0098380C" w:rsidP="0098380C">
            <w:pPr>
              <w:spacing w:after="0"/>
              <w:jc w:val="center"/>
              <w:rPr>
                <w:rFonts w:ascii="Arial" w:hAnsi="Arial"/>
                <w:b/>
                <w:i/>
                <w:sz w:val="28"/>
                <w:szCs w:val="28"/>
              </w:rPr>
            </w:pPr>
            <w:r w:rsidRPr="0098380C">
              <w:rPr>
                <w:rFonts w:ascii="Arial" w:hAnsi="Arial"/>
                <w:b/>
                <w:sz w:val="28"/>
                <w:szCs w:val="28"/>
              </w:rPr>
              <w:t>TEST 1</w:t>
            </w:r>
          </w:p>
          <w:p w14:paraId="78811321" w14:textId="77777777" w:rsidR="0098380C" w:rsidRPr="0098380C" w:rsidRDefault="0098380C" w:rsidP="0098380C">
            <w:pPr>
              <w:spacing w:after="0"/>
              <w:jc w:val="center"/>
              <w:rPr>
                <w:rFonts w:ascii="Arial" w:hAnsi="Arial"/>
                <w:b/>
                <w:i/>
                <w:sz w:val="28"/>
                <w:szCs w:val="28"/>
              </w:rPr>
            </w:pPr>
          </w:p>
          <w:p w14:paraId="0AC7D3A6" w14:textId="22F6BC04" w:rsidR="0098380C" w:rsidRPr="0098380C" w:rsidRDefault="00BE0F2F" w:rsidP="0098380C">
            <w:pPr>
              <w:spacing w:after="0"/>
              <w:jc w:val="center"/>
              <w:rPr>
                <w:rFonts w:ascii="Arial" w:hAnsi="Arial"/>
                <w:i/>
                <w:sz w:val="28"/>
                <w:szCs w:val="28"/>
              </w:rPr>
            </w:pPr>
            <w:r>
              <w:rPr>
                <w:rFonts w:ascii="Arial" w:hAnsi="Arial"/>
                <w:b/>
                <w:sz w:val="28"/>
                <w:szCs w:val="28"/>
              </w:rPr>
              <w:t>Calculator</w:t>
            </w:r>
            <w:r w:rsidR="0098380C" w:rsidRPr="0098380C">
              <w:rPr>
                <w:rFonts w:ascii="Arial" w:hAnsi="Arial"/>
                <w:b/>
                <w:sz w:val="28"/>
                <w:szCs w:val="28"/>
              </w:rPr>
              <w:t xml:space="preserve"> Assumed</w:t>
            </w:r>
          </w:p>
          <w:p w14:paraId="0C917721" w14:textId="1D9516A1" w:rsidR="0098380C" w:rsidRDefault="0098380C" w:rsidP="00FB522D">
            <w:pPr>
              <w:jc w:val="center"/>
              <w:rPr>
                <w:rFonts w:ascii="Arial" w:hAnsi="Arial"/>
                <w:b/>
                <w:i/>
                <w:sz w:val="36"/>
                <w:szCs w:val="36"/>
              </w:rPr>
            </w:pPr>
          </w:p>
        </w:tc>
      </w:tr>
    </w:tbl>
    <w:p w14:paraId="7422985F" w14:textId="66DBCD6E" w:rsidR="00FB522D" w:rsidRPr="007E56E9" w:rsidRDefault="00FB522D" w:rsidP="0098380C">
      <w:pPr>
        <w:spacing w:after="0"/>
        <w:rPr>
          <w:rFonts w:ascii="Arial" w:hAnsi="Arial"/>
          <w:b/>
          <w:i/>
          <w:sz w:val="36"/>
          <w:szCs w:val="36"/>
        </w:rPr>
      </w:pPr>
    </w:p>
    <w:p w14:paraId="4E56C81F" w14:textId="77777777" w:rsidR="00FB522D" w:rsidRPr="007E56E9" w:rsidRDefault="00FB522D" w:rsidP="00FB522D">
      <w:pPr>
        <w:pStyle w:val="ArNormal"/>
      </w:pPr>
    </w:p>
    <w:p w14:paraId="72483B7B" w14:textId="25377FC2" w:rsidR="00FB522D" w:rsidRDefault="00AD29C2" w:rsidP="00FB522D">
      <w:pPr>
        <w:pStyle w:val="ArNormal"/>
      </w:pPr>
      <w:r>
        <w:t>Time Allowed:  60</w:t>
      </w:r>
      <w:r w:rsidR="00FB522D" w:rsidRPr="007E56E9">
        <w:t xml:space="preserve"> </w:t>
      </w:r>
      <w:r w:rsidR="00BE0F2F">
        <w:t>minutes</w:t>
      </w:r>
      <w:r w:rsidR="00BE0F2F">
        <w:tab/>
      </w:r>
      <w:r w:rsidR="00BE0F2F">
        <w:tab/>
      </w:r>
      <w:r w:rsidR="00BE0F2F">
        <w:tab/>
      </w:r>
      <w:r w:rsidR="00BE0F2F">
        <w:tab/>
      </w:r>
      <w:r w:rsidR="00BE0F2F">
        <w:tab/>
      </w:r>
      <w:r w:rsidR="00BE0F2F">
        <w:tab/>
      </w:r>
      <w:r w:rsidR="00BE0F2F">
        <w:tab/>
      </w:r>
      <w:r w:rsidR="00BE0F2F">
        <w:tab/>
        <w:t>Total Marks:  50</w:t>
      </w:r>
    </w:p>
    <w:p w14:paraId="7F7D9F30" w14:textId="77777777" w:rsidR="00BC6351" w:rsidRPr="007E56E9" w:rsidRDefault="00BC6351" w:rsidP="00FB522D">
      <w:pPr>
        <w:pStyle w:val="ArNormal"/>
      </w:pPr>
    </w:p>
    <w:p w14:paraId="0031545A" w14:textId="105F46EB" w:rsidR="00BC6351" w:rsidRPr="004D3B04" w:rsidRDefault="00BC6351" w:rsidP="00BC6351">
      <w:pPr>
        <w:pStyle w:val="ArIndent1"/>
        <w:rPr>
          <w:sz w:val="22"/>
          <w:szCs w:val="22"/>
        </w:rPr>
      </w:pPr>
      <w:r w:rsidRPr="004D3B04">
        <w:rPr>
          <w:b/>
          <w:sz w:val="22"/>
          <w:szCs w:val="22"/>
        </w:rPr>
        <w:t>1.</w:t>
      </w:r>
      <w:r w:rsidRPr="004D3B04">
        <w:rPr>
          <w:sz w:val="22"/>
          <w:szCs w:val="22"/>
        </w:rPr>
        <w:tab/>
        <w:t>[</w:t>
      </w:r>
      <w:r w:rsidR="004D3B04" w:rsidRPr="004D3B04">
        <w:rPr>
          <w:sz w:val="22"/>
          <w:szCs w:val="22"/>
        </w:rPr>
        <w:t>4 marks -</w:t>
      </w:r>
      <w:r w:rsidR="004D3B04">
        <w:rPr>
          <w:sz w:val="22"/>
          <w:szCs w:val="22"/>
        </w:rPr>
        <w:t>1, 1, 2</w:t>
      </w:r>
      <w:r w:rsidRPr="004D3B04">
        <w:rPr>
          <w:sz w:val="22"/>
          <w:szCs w:val="22"/>
        </w:rPr>
        <w:t>]</w:t>
      </w:r>
    </w:p>
    <w:p w14:paraId="56E59C17" w14:textId="77777777" w:rsidR="00BC6351" w:rsidRDefault="00BC6351" w:rsidP="00BC6351">
      <w:pPr>
        <w:ind w:firstLine="720"/>
      </w:pPr>
      <w:r>
        <w:t xml:space="preserve">Vectors </w:t>
      </w:r>
      <w:r w:rsidRPr="00E6478B">
        <w:rPr>
          <w:position w:val="-6"/>
        </w:rPr>
        <w:object w:dxaOrig="200" w:dyaOrig="220" w14:anchorId="267DF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8" o:title=""/>
          </v:shape>
          <o:OLEObject Type="Embed" ProgID="Equation.DSMT4" ShapeID="_x0000_i1025" DrawAspect="Content" ObjectID="_1549785518" r:id="rId9"/>
        </w:object>
      </w:r>
      <w:r>
        <w:t xml:space="preserve"> and </w:t>
      </w:r>
      <w:r w:rsidRPr="00E6478B">
        <w:rPr>
          <w:position w:val="-6"/>
        </w:rPr>
        <w:object w:dxaOrig="200" w:dyaOrig="260" w14:anchorId="4ACB7C91">
          <v:shape id="_x0000_i1026" type="#_x0000_t75" style="width:10.5pt;height:13.5pt" o:ole="">
            <v:imagedata r:id="rId10" o:title=""/>
          </v:shape>
          <o:OLEObject Type="Embed" ProgID="Equation.DSMT4" ShapeID="_x0000_i1026" DrawAspect="Content" ObjectID="_1549785519" r:id="rId11"/>
        </w:object>
      </w:r>
      <w:r>
        <w:t xml:space="preserve"> are as shown on the grid below.</w:t>
      </w:r>
    </w:p>
    <w:p w14:paraId="41A20FF2" w14:textId="77777777" w:rsidR="00BC6351" w:rsidRDefault="00BC6351" w:rsidP="00BC6351">
      <w:pPr>
        <w:jc w:val="center"/>
      </w:pPr>
      <w:r>
        <w:object w:dxaOrig="9394" w:dyaOrig="3999" w14:anchorId="7B76B4BE">
          <v:shape id="_x0000_i1027" type="#_x0000_t75" style="width:469.5pt;height:199.5pt" o:ole="">
            <v:imagedata r:id="rId12" o:title=""/>
          </v:shape>
          <o:OLEObject Type="Embed" ProgID="FXDraw.Graphic" ShapeID="_x0000_i1027" DrawAspect="Content" ObjectID="_1549785520" r:id="rId13"/>
        </w:object>
      </w:r>
    </w:p>
    <w:p w14:paraId="014A9ED8" w14:textId="77777777" w:rsidR="00BC6351" w:rsidRDefault="00BC6351" w:rsidP="00BC6351">
      <w:pPr>
        <w:pStyle w:val="PartA"/>
      </w:pPr>
    </w:p>
    <w:p w14:paraId="26BC7579" w14:textId="77777777" w:rsidR="00BC6351" w:rsidRDefault="00BC6351" w:rsidP="00BC6351">
      <w:pPr>
        <w:pStyle w:val="PartA"/>
      </w:pPr>
      <w:r>
        <w:tab/>
        <w:t xml:space="preserve">On the grid above, sketch and label the vectors </w:t>
      </w:r>
      <w:r w:rsidRPr="00626FBA">
        <w:rPr>
          <w:position w:val="-10"/>
        </w:rPr>
        <w:object w:dxaOrig="1080" w:dyaOrig="300" w14:anchorId="1400D6B6">
          <v:shape id="_x0000_i1028" type="#_x0000_t75" style="width:54pt;height:15pt" o:ole="">
            <v:imagedata r:id="rId14" o:title=""/>
          </v:shape>
          <o:OLEObject Type="Embed" ProgID="Equation.DSMT4" ShapeID="_x0000_i1028" DrawAspect="Content" ObjectID="_1549785521" r:id="rId15"/>
        </w:object>
      </w:r>
      <w:r>
        <w:t xml:space="preserve"> where</w:t>
      </w:r>
    </w:p>
    <w:p w14:paraId="26F374DB" w14:textId="77777777" w:rsidR="00BC6351" w:rsidRDefault="00BC6351" w:rsidP="00BC6351">
      <w:pPr>
        <w:pStyle w:val="PartA"/>
      </w:pPr>
    </w:p>
    <w:p w14:paraId="64D6C8FD" w14:textId="77777777" w:rsidR="00BC6351" w:rsidRDefault="00BC6351" w:rsidP="00BC6351">
      <w:pPr>
        <w:pStyle w:val="PartA"/>
        <w:jc w:val="center"/>
      </w:pPr>
      <w:r w:rsidRPr="00626FBA">
        <w:rPr>
          <w:position w:val="-38"/>
        </w:rPr>
        <w:object w:dxaOrig="1380" w:dyaOrig="920" w14:anchorId="7F39B6FD">
          <v:shape id="_x0000_i1029" type="#_x0000_t75" style="width:69pt;height:46.5pt" o:ole="">
            <v:imagedata r:id="rId16" o:title=""/>
          </v:shape>
          <o:OLEObject Type="Embed" ProgID="Equation.DSMT4" ShapeID="_x0000_i1029" DrawAspect="Content" ObjectID="_1549785522" r:id="rId17"/>
        </w:object>
      </w:r>
    </w:p>
    <w:p w14:paraId="5C487FD1" w14:textId="77777777" w:rsidR="00BC6351" w:rsidRDefault="00BC6351" w:rsidP="00FB522D">
      <w:pPr>
        <w:pStyle w:val="ArNormal"/>
      </w:pPr>
    </w:p>
    <w:p w14:paraId="645C56B5" w14:textId="77777777" w:rsidR="00BC6351" w:rsidRDefault="00BC6351" w:rsidP="00FB522D">
      <w:pPr>
        <w:pStyle w:val="ArNormal"/>
      </w:pPr>
    </w:p>
    <w:p w14:paraId="4577392B" w14:textId="77777777" w:rsidR="00BC6351" w:rsidRDefault="00BC6351" w:rsidP="00FB522D">
      <w:pPr>
        <w:pStyle w:val="ArNormal"/>
      </w:pPr>
    </w:p>
    <w:p w14:paraId="09D8F12E" w14:textId="77777777" w:rsidR="00BC6351" w:rsidRDefault="00BC6351" w:rsidP="00FB522D">
      <w:pPr>
        <w:pStyle w:val="ArNormal"/>
      </w:pPr>
    </w:p>
    <w:p w14:paraId="62A91AEB" w14:textId="77777777" w:rsidR="00BC6351" w:rsidRDefault="00BC6351" w:rsidP="00FB522D">
      <w:pPr>
        <w:pStyle w:val="ArNormal"/>
      </w:pPr>
    </w:p>
    <w:p w14:paraId="0C7AA5D5" w14:textId="77777777" w:rsidR="00BC6351" w:rsidRDefault="00BC6351" w:rsidP="00FB522D">
      <w:pPr>
        <w:pStyle w:val="ArNormal"/>
      </w:pPr>
    </w:p>
    <w:p w14:paraId="5838848A" w14:textId="77777777" w:rsidR="00BC6351" w:rsidRDefault="00BC6351" w:rsidP="00FB522D">
      <w:pPr>
        <w:pStyle w:val="ArNormal"/>
      </w:pPr>
    </w:p>
    <w:p w14:paraId="0B4189C3" w14:textId="77777777" w:rsidR="00BC6351" w:rsidRDefault="00BC6351" w:rsidP="00FB522D">
      <w:pPr>
        <w:pStyle w:val="ArNormal"/>
      </w:pPr>
    </w:p>
    <w:p w14:paraId="40E95FC0" w14:textId="77777777" w:rsidR="00BC6351" w:rsidRDefault="00BC6351" w:rsidP="00FB522D">
      <w:pPr>
        <w:pStyle w:val="ArNormal"/>
      </w:pPr>
    </w:p>
    <w:p w14:paraId="7F584EDA" w14:textId="77777777" w:rsidR="00BC6351" w:rsidRDefault="00BC6351" w:rsidP="00FB522D">
      <w:pPr>
        <w:pStyle w:val="ArNormal"/>
      </w:pPr>
    </w:p>
    <w:p w14:paraId="7CC3F84A" w14:textId="77777777" w:rsidR="0098380C" w:rsidRDefault="0098380C" w:rsidP="00FB522D">
      <w:pPr>
        <w:pStyle w:val="ArNormal"/>
      </w:pPr>
    </w:p>
    <w:p w14:paraId="05193648" w14:textId="77777777" w:rsidR="0098380C" w:rsidRDefault="0098380C" w:rsidP="00FB522D">
      <w:pPr>
        <w:pStyle w:val="ArNormal"/>
      </w:pPr>
    </w:p>
    <w:p w14:paraId="33442453" w14:textId="77777777" w:rsidR="0098380C" w:rsidRDefault="0098380C" w:rsidP="00FB522D">
      <w:pPr>
        <w:pStyle w:val="ArNormal"/>
      </w:pPr>
    </w:p>
    <w:p w14:paraId="58325885" w14:textId="77777777" w:rsidR="0098380C" w:rsidRDefault="0098380C" w:rsidP="00FB522D">
      <w:pPr>
        <w:pStyle w:val="ArNormal"/>
      </w:pPr>
    </w:p>
    <w:p w14:paraId="1E7AD463" w14:textId="77777777" w:rsidR="0098380C" w:rsidRDefault="0098380C" w:rsidP="00FB522D">
      <w:pPr>
        <w:pStyle w:val="ArNormal"/>
      </w:pPr>
    </w:p>
    <w:p w14:paraId="6932AD48" w14:textId="77777777" w:rsidR="0098380C" w:rsidRDefault="0098380C" w:rsidP="00FB522D">
      <w:pPr>
        <w:pStyle w:val="ArNormal"/>
      </w:pPr>
    </w:p>
    <w:p w14:paraId="22196291" w14:textId="394EC77A" w:rsidR="008F0ACD" w:rsidRPr="004D3B04" w:rsidRDefault="00BC6351" w:rsidP="004D3B04">
      <w:pPr>
        <w:pStyle w:val="ArIndent1"/>
        <w:rPr>
          <w:sz w:val="22"/>
          <w:szCs w:val="22"/>
        </w:rPr>
      </w:pPr>
      <w:r w:rsidRPr="004D3B04">
        <w:rPr>
          <w:b/>
          <w:sz w:val="22"/>
          <w:szCs w:val="22"/>
        </w:rPr>
        <w:lastRenderedPageBreak/>
        <w:t>2</w:t>
      </w:r>
      <w:r w:rsidR="008F0ACD" w:rsidRPr="004D3B04">
        <w:rPr>
          <w:b/>
          <w:sz w:val="22"/>
          <w:szCs w:val="22"/>
        </w:rPr>
        <w:t>.</w:t>
      </w:r>
      <w:r w:rsidR="00312D15" w:rsidRPr="004D3B04">
        <w:rPr>
          <w:sz w:val="22"/>
          <w:szCs w:val="22"/>
        </w:rPr>
        <w:tab/>
        <w:t>[</w:t>
      </w:r>
      <w:r w:rsidR="004D3B04" w:rsidRPr="004D3B04">
        <w:rPr>
          <w:sz w:val="22"/>
          <w:szCs w:val="22"/>
        </w:rPr>
        <w:t>7 marks -</w:t>
      </w:r>
      <w:r w:rsidR="00BF52B1" w:rsidRPr="004D3B04">
        <w:rPr>
          <w:sz w:val="22"/>
          <w:szCs w:val="22"/>
        </w:rPr>
        <w:t>1, 1, 2, 2</w:t>
      </w:r>
      <w:r w:rsidR="003475A4" w:rsidRPr="004D3B04">
        <w:rPr>
          <w:sz w:val="22"/>
          <w:szCs w:val="22"/>
        </w:rPr>
        <w:t xml:space="preserve">, </w:t>
      </w:r>
      <w:proofErr w:type="gramStart"/>
      <w:r w:rsidR="003475A4" w:rsidRPr="004D3B04">
        <w:rPr>
          <w:sz w:val="22"/>
          <w:szCs w:val="22"/>
        </w:rPr>
        <w:t>1</w:t>
      </w:r>
      <w:r w:rsidR="004D3B04" w:rsidRPr="004D3B04">
        <w:rPr>
          <w:sz w:val="22"/>
          <w:szCs w:val="22"/>
        </w:rPr>
        <w:t xml:space="preserve"> ]</w:t>
      </w:r>
      <w:proofErr w:type="gramEnd"/>
    </w:p>
    <w:p w14:paraId="73884EBC" w14:textId="27E1CBA4" w:rsidR="008F0ACD" w:rsidRPr="004D3B04" w:rsidRDefault="006C1925" w:rsidP="006C1925">
      <w:pPr>
        <w:pStyle w:val="ArIndent2"/>
        <w:rPr>
          <w:sz w:val="22"/>
          <w:szCs w:val="22"/>
        </w:rPr>
      </w:pPr>
      <w:r>
        <w:t>(</w:t>
      </w:r>
      <w:r w:rsidRPr="004D3B04">
        <w:rPr>
          <w:sz w:val="22"/>
          <w:szCs w:val="22"/>
        </w:rPr>
        <w:t>a)</w:t>
      </w:r>
      <w:r w:rsidRPr="004D3B04">
        <w:rPr>
          <w:sz w:val="22"/>
          <w:szCs w:val="22"/>
        </w:rPr>
        <w:tab/>
        <w:t>How many four letter ‘words’ can be formed using the letters from the word TRIANGLE</w:t>
      </w:r>
      <w:r w:rsidR="00312D15" w:rsidRPr="004D3B04">
        <w:rPr>
          <w:sz w:val="22"/>
          <w:szCs w:val="22"/>
        </w:rPr>
        <w:t xml:space="preserve"> if</w:t>
      </w:r>
    </w:p>
    <w:p w14:paraId="35195515" w14:textId="77777777" w:rsidR="00312D15" w:rsidRPr="004D3B04" w:rsidRDefault="00312D15" w:rsidP="006C1925">
      <w:pPr>
        <w:pStyle w:val="ArIndent2"/>
        <w:rPr>
          <w:sz w:val="22"/>
          <w:szCs w:val="22"/>
        </w:rPr>
      </w:pPr>
    </w:p>
    <w:p w14:paraId="1C4E1138" w14:textId="14D9FBDA" w:rsidR="00312D15" w:rsidRPr="004D3B04" w:rsidRDefault="00312D15" w:rsidP="00312D15">
      <w:pPr>
        <w:pStyle w:val="ArIndent3"/>
        <w:rPr>
          <w:sz w:val="22"/>
          <w:szCs w:val="22"/>
        </w:rPr>
      </w:pPr>
      <w:r w:rsidRPr="004D3B04">
        <w:rPr>
          <w:sz w:val="22"/>
          <w:szCs w:val="22"/>
        </w:rPr>
        <w:t>(i)</w:t>
      </w:r>
      <w:r w:rsidRPr="004D3B04">
        <w:rPr>
          <w:sz w:val="22"/>
          <w:szCs w:val="22"/>
        </w:rPr>
        <w:tab/>
      </w:r>
      <w:proofErr w:type="gramStart"/>
      <w:r w:rsidRPr="004D3B04">
        <w:rPr>
          <w:sz w:val="22"/>
          <w:szCs w:val="22"/>
        </w:rPr>
        <w:t>each</w:t>
      </w:r>
      <w:proofErr w:type="gramEnd"/>
      <w:r w:rsidRPr="004D3B04">
        <w:rPr>
          <w:sz w:val="22"/>
          <w:szCs w:val="22"/>
        </w:rPr>
        <w:t xml:space="preserve"> letter may be used more than once?</w:t>
      </w:r>
    </w:p>
    <w:p w14:paraId="6962F83C" w14:textId="77777777" w:rsidR="00312D15" w:rsidRPr="004D3B04" w:rsidRDefault="00312D15" w:rsidP="00312D15">
      <w:pPr>
        <w:pStyle w:val="ArIndent3"/>
        <w:rPr>
          <w:sz w:val="22"/>
          <w:szCs w:val="22"/>
        </w:rPr>
      </w:pPr>
    </w:p>
    <w:p w14:paraId="099F9CCF" w14:textId="77777777" w:rsidR="00312D15" w:rsidRPr="004D3B04" w:rsidRDefault="00312D15" w:rsidP="00312D15">
      <w:pPr>
        <w:pStyle w:val="ArIndent3"/>
        <w:rPr>
          <w:sz w:val="22"/>
          <w:szCs w:val="22"/>
        </w:rPr>
      </w:pPr>
    </w:p>
    <w:p w14:paraId="4B4F7708" w14:textId="77777777" w:rsidR="00312D15" w:rsidRPr="004D3B04" w:rsidRDefault="00312D15" w:rsidP="00312D15">
      <w:pPr>
        <w:pStyle w:val="ArIndent3"/>
        <w:rPr>
          <w:sz w:val="22"/>
          <w:szCs w:val="22"/>
        </w:rPr>
      </w:pPr>
    </w:p>
    <w:p w14:paraId="429652D6" w14:textId="77777777" w:rsidR="00312D15" w:rsidRPr="004D3B04" w:rsidRDefault="00312D15" w:rsidP="00312D15">
      <w:pPr>
        <w:pStyle w:val="ArIndent3"/>
        <w:rPr>
          <w:sz w:val="22"/>
          <w:szCs w:val="22"/>
        </w:rPr>
      </w:pPr>
    </w:p>
    <w:p w14:paraId="1BF4A8EC" w14:textId="09B53858" w:rsidR="00312D15" w:rsidRPr="004D3B04" w:rsidRDefault="00312D15" w:rsidP="00312D15">
      <w:pPr>
        <w:pStyle w:val="ArIndent3"/>
        <w:rPr>
          <w:sz w:val="22"/>
          <w:szCs w:val="22"/>
        </w:rPr>
      </w:pPr>
      <w:r w:rsidRPr="004D3B04">
        <w:rPr>
          <w:sz w:val="22"/>
          <w:szCs w:val="22"/>
        </w:rPr>
        <w:t>(ii)</w:t>
      </w:r>
      <w:r w:rsidRPr="004D3B04">
        <w:rPr>
          <w:sz w:val="22"/>
          <w:szCs w:val="22"/>
        </w:rPr>
        <w:tab/>
      </w:r>
      <w:proofErr w:type="gramStart"/>
      <w:r w:rsidRPr="004D3B04">
        <w:rPr>
          <w:sz w:val="22"/>
          <w:szCs w:val="22"/>
        </w:rPr>
        <w:t>each</w:t>
      </w:r>
      <w:proofErr w:type="gramEnd"/>
      <w:r w:rsidRPr="004D3B04">
        <w:rPr>
          <w:sz w:val="22"/>
          <w:szCs w:val="22"/>
        </w:rPr>
        <w:t xml:space="preserve"> letter may only be used once?</w:t>
      </w:r>
    </w:p>
    <w:p w14:paraId="14011CA9" w14:textId="77777777" w:rsidR="00312D15" w:rsidRPr="004D3B04" w:rsidRDefault="00312D15" w:rsidP="00312D15">
      <w:pPr>
        <w:pStyle w:val="ArIndent3"/>
        <w:rPr>
          <w:sz w:val="22"/>
          <w:szCs w:val="22"/>
        </w:rPr>
      </w:pPr>
    </w:p>
    <w:p w14:paraId="083F3D3F" w14:textId="77777777" w:rsidR="00312D15" w:rsidRPr="004D3B04" w:rsidRDefault="00312D15" w:rsidP="00312D15">
      <w:pPr>
        <w:pStyle w:val="ArIndent3"/>
        <w:rPr>
          <w:sz w:val="22"/>
          <w:szCs w:val="22"/>
        </w:rPr>
      </w:pPr>
    </w:p>
    <w:p w14:paraId="7D1D52FB" w14:textId="77777777" w:rsidR="00312D15" w:rsidRPr="004D3B04" w:rsidRDefault="00312D15" w:rsidP="00312D15">
      <w:pPr>
        <w:pStyle w:val="ArIndent3"/>
        <w:rPr>
          <w:sz w:val="22"/>
          <w:szCs w:val="22"/>
        </w:rPr>
      </w:pPr>
    </w:p>
    <w:p w14:paraId="690550C1" w14:textId="77777777" w:rsidR="00312D15" w:rsidRPr="004D3B04" w:rsidRDefault="00312D15" w:rsidP="00312D15">
      <w:pPr>
        <w:pStyle w:val="ArIndent3"/>
        <w:rPr>
          <w:sz w:val="22"/>
          <w:szCs w:val="22"/>
        </w:rPr>
      </w:pPr>
    </w:p>
    <w:p w14:paraId="0BF7F9C6" w14:textId="32ADD850" w:rsidR="00312D15" w:rsidRPr="004D3B04" w:rsidRDefault="00312D15" w:rsidP="00312D15">
      <w:pPr>
        <w:pStyle w:val="ArIndent20"/>
        <w:rPr>
          <w:sz w:val="22"/>
          <w:szCs w:val="22"/>
        </w:rPr>
      </w:pPr>
      <w:r w:rsidRPr="004D3B04">
        <w:rPr>
          <w:sz w:val="22"/>
          <w:szCs w:val="22"/>
        </w:rPr>
        <w:t>(b)</w:t>
      </w:r>
      <w:r w:rsidRPr="004D3B04">
        <w:rPr>
          <w:sz w:val="22"/>
          <w:szCs w:val="22"/>
        </w:rPr>
        <w:tab/>
        <w:t>(</w:t>
      </w:r>
      <w:proofErr w:type="gramStart"/>
      <w:r w:rsidRPr="004D3B04">
        <w:rPr>
          <w:sz w:val="22"/>
          <w:szCs w:val="22"/>
        </w:rPr>
        <w:t>i</w:t>
      </w:r>
      <w:proofErr w:type="gramEnd"/>
      <w:r w:rsidRPr="004D3B04">
        <w:rPr>
          <w:sz w:val="22"/>
          <w:szCs w:val="22"/>
        </w:rPr>
        <w:t>)</w:t>
      </w:r>
      <w:r w:rsidRPr="004D3B04">
        <w:rPr>
          <w:sz w:val="22"/>
          <w:szCs w:val="22"/>
        </w:rPr>
        <w:tab/>
        <w:t xml:space="preserve">How many ways can the letters in the </w:t>
      </w:r>
      <w:r w:rsidR="00671426" w:rsidRPr="004D3B04">
        <w:rPr>
          <w:sz w:val="22"/>
          <w:szCs w:val="22"/>
        </w:rPr>
        <w:t xml:space="preserve">word </w:t>
      </w:r>
      <w:r w:rsidRPr="004D3B04">
        <w:rPr>
          <w:sz w:val="22"/>
          <w:szCs w:val="22"/>
        </w:rPr>
        <w:t>MISSISSIPPI be arranged in a row?</w:t>
      </w:r>
    </w:p>
    <w:p w14:paraId="21C4CA4A" w14:textId="77777777" w:rsidR="00312D15" w:rsidRPr="004D3B04" w:rsidRDefault="00312D15" w:rsidP="00312D15">
      <w:pPr>
        <w:pStyle w:val="ArIndent3"/>
        <w:rPr>
          <w:sz w:val="22"/>
          <w:szCs w:val="22"/>
        </w:rPr>
      </w:pPr>
    </w:p>
    <w:p w14:paraId="01B530AE" w14:textId="77777777" w:rsidR="00312D15" w:rsidRPr="004D3B04" w:rsidRDefault="00312D15" w:rsidP="00312D15">
      <w:pPr>
        <w:pStyle w:val="ArIndent3"/>
        <w:rPr>
          <w:sz w:val="22"/>
          <w:szCs w:val="22"/>
        </w:rPr>
      </w:pPr>
    </w:p>
    <w:p w14:paraId="1F19330E" w14:textId="77777777" w:rsidR="00312D15" w:rsidRPr="004D3B04" w:rsidRDefault="00312D15" w:rsidP="00312D15">
      <w:pPr>
        <w:pStyle w:val="ArIndent3"/>
        <w:rPr>
          <w:sz w:val="22"/>
          <w:szCs w:val="22"/>
        </w:rPr>
      </w:pPr>
    </w:p>
    <w:p w14:paraId="24C865E3" w14:textId="77777777" w:rsidR="00312D15" w:rsidRPr="004D3B04" w:rsidRDefault="00312D15" w:rsidP="00312D15">
      <w:pPr>
        <w:pStyle w:val="ArIndent3"/>
        <w:rPr>
          <w:sz w:val="22"/>
          <w:szCs w:val="22"/>
        </w:rPr>
      </w:pPr>
    </w:p>
    <w:p w14:paraId="36F9745E" w14:textId="77777777" w:rsidR="00312D15" w:rsidRPr="004D3B04" w:rsidRDefault="00312D15" w:rsidP="00312D15">
      <w:pPr>
        <w:pStyle w:val="ArIndent3"/>
        <w:rPr>
          <w:sz w:val="22"/>
          <w:szCs w:val="22"/>
        </w:rPr>
      </w:pPr>
    </w:p>
    <w:p w14:paraId="1AF21381" w14:textId="77777777" w:rsidR="00312D15" w:rsidRPr="004D3B04" w:rsidRDefault="00312D15" w:rsidP="00312D15">
      <w:pPr>
        <w:pStyle w:val="ArIndent3"/>
        <w:rPr>
          <w:sz w:val="22"/>
          <w:szCs w:val="22"/>
        </w:rPr>
      </w:pPr>
    </w:p>
    <w:p w14:paraId="53E2F376" w14:textId="44A2C72A" w:rsidR="00312D15" w:rsidRPr="004D3B04" w:rsidRDefault="00312D15" w:rsidP="00312D15">
      <w:pPr>
        <w:pStyle w:val="ArIndent3"/>
        <w:rPr>
          <w:sz w:val="22"/>
          <w:szCs w:val="22"/>
        </w:rPr>
      </w:pPr>
      <w:r w:rsidRPr="004D3B04">
        <w:rPr>
          <w:sz w:val="22"/>
          <w:szCs w:val="22"/>
        </w:rPr>
        <w:t>(ii)</w:t>
      </w:r>
      <w:r w:rsidRPr="004D3B04">
        <w:rPr>
          <w:sz w:val="22"/>
          <w:szCs w:val="22"/>
        </w:rPr>
        <w:tab/>
        <w:t>How many of the ways from (b) (i) begin with the letter S?</w:t>
      </w:r>
    </w:p>
    <w:p w14:paraId="15D3FB06" w14:textId="77777777" w:rsidR="00BF52B1" w:rsidRPr="004D3B04" w:rsidRDefault="00BF52B1" w:rsidP="00312D15">
      <w:pPr>
        <w:pStyle w:val="ArIndent3"/>
        <w:rPr>
          <w:sz w:val="22"/>
          <w:szCs w:val="22"/>
        </w:rPr>
      </w:pPr>
    </w:p>
    <w:p w14:paraId="0051CC68" w14:textId="77777777" w:rsidR="00BF52B1" w:rsidRPr="004D3B04" w:rsidRDefault="00BF52B1" w:rsidP="00312D15">
      <w:pPr>
        <w:pStyle w:val="ArIndent3"/>
        <w:rPr>
          <w:sz w:val="22"/>
          <w:szCs w:val="22"/>
        </w:rPr>
      </w:pPr>
    </w:p>
    <w:p w14:paraId="5D1B603C" w14:textId="77777777" w:rsidR="00BF52B1" w:rsidRPr="004D3B04" w:rsidRDefault="00BF52B1" w:rsidP="00312D15">
      <w:pPr>
        <w:pStyle w:val="ArIndent3"/>
        <w:rPr>
          <w:sz w:val="22"/>
          <w:szCs w:val="22"/>
        </w:rPr>
      </w:pPr>
    </w:p>
    <w:p w14:paraId="4166AFA0" w14:textId="77777777" w:rsidR="00BF52B1" w:rsidRPr="004D3B04" w:rsidRDefault="00BF52B1" w:rsidP="00312D15">
      <w:pPr>
        <w:pStyle w:val="ArIndent3"/>
        <w:rPr>
          <w:sz w:val="22"/>
          <w:szCs w:val="22"/>
        </w:rPr>
      </w:pPr>
    </w:p>
    <w:p w14:paraId="4D442C85" w14:textId="77777777" w:rsidR="00051EE1" w:rsidRDefault="00051EE1" w:rsidP="00312D15">
      <w:pPr>
        <w:pStyle w:val="ArIndent3"/>
      </w:pPr>
    </w:p>
    <w:p w14:paraId="4B6CD7A3" w14:textId="27F61192" w:rsidR="00051EE1" w:rsidRPr="004D3B04" w:rsidRDefault="00051EE1" w:rsidP="00051EE1">
      <w:pPr>
        <w:pStyle w:val="ArIndent2"/>
        <w:rPr>
          <w:sz w:val="22"/>
          <w:szCs w:val="22"/>
        </w:rPr>
      </w:pPr>
      <w:r w:rsidRPr="004D3B04">
        <w:rPr>
          <w:sz w:val="22"/>
          <w:szCs w:val="22"/>
        </w:rPr>
        <w:t>(c)</w:t>
      </w:r>
      <w:r w:rsidRPr="004D3B04">
        <w:rPr>
          <w:sz w:val="22"/>
          <w:szCs w:val="22"/>
        </w:rPr>
        <w:tab/>
      </w:r>
      <w:r w:rsidR="00671426" w:rsidRPr="004D3B04">
        <w:rPr>
          <w:sz w:val="22"/>
          <w:szCs w:val="22"/>
        </w:rPr>
        <w:t xml:space="preserve">Towards the end of a game of Scrabble, only the letters A, T, Y, R, P, B and N remain in the </w:t>
      </w:r>
      <w:r w:rsidR="003475A4" w:rsidRPr="004D3B04">
        <w:rPr>
          <w:sz w:val="22"/>
          <w:szCs w:val="22"/>
        </w:rPr>
        <w:t>bag.  A player must select four letters from the bag.  How many different groups of letters can the player select?</w:t>
      </w:r>
    </w:p>
    <w:p w14:paraId="1B6C549C" w14:textId="594874BF" w:rsidR="00F601DB" w:rsidRDefault="00F601DB">
      <w:pPr>
        <w:spacing w:after="0"/>
        <w:rPr>
          <w:rFonts w:ascii="Arial" w:hAnsi="Arial" w:cs="Times New Roman"/>
          <w:iCs/>
          <w:lang w:eastAsia="en-AU"/>
        </w:rPr>
      </w:pPr>
      <w:r>
        <w:br w:type="page"/>
      </w:r>
    </w:p>
    <w:p w14:paraId="4BB3A1F3" w14:textId="0CB7BBD3" w:rsidR="00BF52B1" w:rsidRPr="004D3B04" w:rsidRDefault="005C404E" w:rsidP="00F601DB">
      <w:pPr>
        <w:pStyle w:val="ArIndent1"/>
        <w:rPr>
          <w:sz w:val="22"/>
          <w:szCs w:val="22"/>
        </w:rPr>
      </w:pPr>
      <w:r w:rsidRPr="004D3B04">
        <w:rPr>
          <w:b/>
          <w:sz w:val="22"/>
          <w:szCs w:val="22"/>
        </w:rPr>
        <w:lastRenderedPageBreak/>
        <w:t>3</w:t>
      </w:r>
      <w:r w:rsidR="00F601DB" w:rsidRPr="004D3B04">
        <w:rPr>
          <w:b/>
          <w:sz w:val="22"/>
          <w:szCs w:val="22"/>
        </w:rPr>
        <w:t>.</w:t>
      </w:r>
      <w:r w:rsidR="00F601DB" w:rsidRPr="004D3B04">
        <w:rPr>
          <w:sz w:val="22"/>
          <w:szCs w:val="22"/>
        </w:rPr>
        <w:tab/>
        <w:t>[4 marks]</w:t>
      </w:r>
    </w:p>
    <w:p w14:paraId="77FB58D2" w14:textId="77777777" w:rsidR="00F601DB" w:rsidRPr="004D3B04" w:rsidRDefault="00F601DB" w:rsidP="00F601DB">
      <w:pPr>
        <w:pStyle w:val="ArIndent1"/>
        <w:rPr>
          <w:sz w:val="22"/>
          <w:szCs w:val="22"/>
        </w:rPr>
      </w:pPr>
    </w:p>
    <w:p w14:paraId="7C932FB1" w14:textId="2555DA49" w:rsidR="00F601DB" w:rsidRPr="004D3B04" w:rsidRDefault="00F601DB" w:rsidP="00F601DB">
      <w:pPr>
        <w:pStyle w:val="ArIndent1"/>
        <w:rPr>
          <w:sz w:val="22"/>
          <w:szCs w:val="22"/>
        </w:rPr>
      </w:pPr>
      <w:r w:rsidRPr="004D3B04">
        <w:rPr>
          <w:sz w:val="22"/>
          <w:szCs w:val="22"/>
        </w:rPr>
        <w:tab/>
        <w:t xml:space="preserve">A </w:t>
      </w:r>
      <w:r w:rsidR="00420B28" w:rsidRPr="004D3B04">
        <w:rPr>
          <w:sz w:val="22"/>
          <w:szCs w:val="22"/>
        </w:rPr>
        <w:t>three-l</w:t>
      </w:r>
      <w:r w:rsidRPr="004D3B04">
        <w:rPr>
          <w:sz w:val="22"/>
          <w:szCs w:val="22"/>
        </w:rPr>
        <w:t>etter code word is to be chosen from the letters of the word THERAPY or from the word TRIANGLE.</w:t>
      </w:r>
    </w:p>
    <w:p w14:paraId="359998D5" w14:textId="77777777" w:rsidR="00F601DB" w:rsidRPr="004D3B04" w:rsidRDefault="00F601DB" w:rsidP="00F601DB">
      <w:pPr>
        <w:pStyle w:val="ArIndent1"/>
        <w:rPr>
          <w:sz w:val="22"/>
          <w:szCs w:val="22"/>
        </w:rPr>
      </w:pPr>
    </w:p>
    <w:p w14:paraId="7F424339" w14:textId="5123E1F8" w:rsidR="00F601DB" w:rsidRPr="004D3B04" w:rsidRDefault="00F601DB" w:rsidP="00F601DB">
      <w:pPr>
        <w:pStyle w:val="ArIndent1"/>
        <w:rPr>
          <w:sz w:val="22"/>
          <w:szCs w:val="22"/>
        </w:rPr>
      </w:pPr>
      <w:r w:rsidRPr="004D3B04">
        <w:rPr>
          <w:sz w:val="22"/>
          <w:szCs w:val="22"/>
        </w:rPr>
        <w:tab/>
        <w:t>How many different code words are possible?</w:t>
      </w:r>
    </w:p>
    <w:p w14:paraId="68A0BDEF" w14:textId="77777777" w:rsidR="00F601DB" w:rsidRDefault="00F601DB" w:rsidP="00F601DB">
      <w:pPr>
        <w:pStyle w:val="ArIndent1"/>
      </w:pPr>
    </w:p>
    <w:p w14:paraId="79A367AA" w14:textId="77777777" w:rsidR="00F601DB" w:rsidRDefault="00F601DB" w:rsidP="00F601DB">
      <w:pPr>
        <w:pStyle w:val="ArIndent1"/>
      </w:pPr>
    </w:p>
    <w:p w14:paraId="0CCCEFE7" w14:textId="77777777" w:rsidR="00F601DB" w:rsidRDefault="00F601DB" w:rsidP="00F601DB">
      <w:pPr>
        <w:pStyle w:val="ArIndent1"/>
      </w:pPr>
    </w:p>
    <w:p w14:paraId="2D1C303C" w14:textId="77777777" w:rsidR="00F601DB" w:rsidRDefault="00F601DB" w:rsidP="00F601DB">
      <w:pPr>
        <w:pStyle w:val="ArIndent1"/>
      </w:pPr>
    </w:p>
    <w:p w14:paraId="2D7333EE" w14:textId="77777777" w:rsidR="00F601DB" w:rsidRDefault="00F601DB" w:rsidP="00F601DB">
      <w:pPr>
        <w:pStyle w:val="ArIndent1"/>
      </w:pPr>
    </w:p>
    <w:p w14:paraId="43CB250D" w14:textId="77777777" w:rsidR="00420B28" w:rsidRDefault="00420B28" w:rsidP="00F601DB">
      <w:pPr>
        <w:pStyle w:val="ArIndent1"/>
      </w:pPr>
    </w:p>
    <w:p w14:paraId="63592F2C" w14:textId="77777777" w:rsidR="00420B28" w:rsidRDefault="00420B28" w:rsidP="00F601DB">
      <w:pPr>
        <w:pStyle w:val="ArIndent1"/>
      </w:pPr>
    </w:p>
    <w:p w14:paraId="6F73A7D0" w14:textId="77777777" w:rsidR="00420B28" w:rsidRDefault="00420B28" w:rsidP="00F601DB">
      <w:pPr>
        <w:pStyle w:val="ArIndent1"/>
      </w:pPr>
    </w:p>
    <w:p w14:paraId="379C0BE6" w14:textId="77777777" w:rsidR="00F601DB" w:rsidRDefault="00F601DB" w:rsidP="00F601DB">
      <w:pPr>
        <w:pStyle w:val="ArIndent1"/>
      </w:pPr>
    </w:p>
    <w:p w14:paraId="7ECADCE9" w14:textId="65811FEA" w:rsidR="003F17BF" w:rsidRPr="004D3B04" w:rsidRDefault="005C404E" w:rsidP="00225B0D">
      <w:pPr>
        <w:pStyle w:val="ArIndent1"/>
        <w:rPr>
          <w:sz w:val="22"/>
          <w:szCs w:val="22"/>
        </w:rPr>
      </w:pPr>
      <w:r w:rsidRPr="004D3B04">
        <w:rPr>
          <w:b/>
          <w:sz w:val="22"/>
          <w:szCs w:val="22"/>
        </w:rPr>
        <w:t>4</w:t>
      </w:r>
      <w:r w:rsidR="00420B28" w:rsidRPr="004D3B04">
        <w:rPr>
          <w:b/>
          <w:sz w:val="22"/>
          <w:szCs w:val="22"/>
        </w:rPr>
        <w:t>.</w:t>
      </w:r>
      <w:r w:rsidR="00420B28" w:rsidRPr="004D3B04">
        <w:rPr>
          <w:sz w:val="22"/>
          <w:szCs w:val="22"/>
        </w:rPr>
        <w:tab/>
        <w:t>[</w:t>
      </w:r>
      <w:r w:rsidR="004D3B04" w:rsidRPr="004D3B04">
        <w:rPr>
          <w:sz w:val="22"/>
          <w:szCs w:val="22"/>
        </w:rPr>
        <w:t xml:space="preserve">6 marks - </w:t>
      </w:r>
      <w:r w:rsidR="00CA2B86" w:rsidRPr="004D3B04">
        <w:rPr>
          <w:sz w:val="22"/>
          <w:szCs w:val="22"/>
        </w:rPr>
        <w:t xml:space="preserve">2, </w:t>
      </w:r>
      <w:r w:rsidR="004D3B04" w:rsidRPr="004D3B04">
        <w:rPr>
          <w:sz w:val="22"/>
          <w:szCs w:val="22"/>
        </w:rPr>
        <w:t>2, 2</w:t>
      </w:r>
      <w:r w:rsidR="00420B28" w:rsidRPr="004D3B04">
        <w:rPr>
          <w:sz w:val="22"/>
          <w:szCs w:val="22"/>
        </w:rPr>
        <w:t>]</w:t>
      </w:r>
    </w:p>
    <w:p w14:paraId="50AA798D" w14:textId="77777777" w:rsidR="00420B28" w:rsidRPr="004D3B04" w:rsidRDefault="00420B28" w:rsidP="00225B0D">
      <w:pPr>
        <w:pStyle w:val="ArIndent1"/>
        <w:rPr>
          <w:sz w:val="22"/>
          <w:szCs w:val="22"/>
        </w:rPr>
      </w:pPr>
    </w:p>
    <w:p w14:paraId="199763A0" w14:textId="5E9B9CF4" w:rsidR="00F83F75" w:rsidRPr="004D3B04" w:rsidRDefault="00F83F75" w:rsidP="00F83F75">
      <w:pPr>
        <w:pStyle w:val="ArIndent2"/>
        <w:rPr>
          <w:sz w:val="22"/>
          <w:szCs w:val="22"/>
        </w:rPr>
      </w:pPr>
      <w:r w:rsidRPr="004D3B04">
        <w:rPr>
          <w:sz w:val="22"/>
          <w:szCs w:val="22"/>
        </w:rPr>
        <w:t>(a)</w:t>
      </w:r>
      <w:r w:rsidRPr="004D3B04">
        <w:rPr>
          <w:sz w:val="22"/>
          <w:szCs w:val="22"/>
        </w:rPr>
        <w:tab/>
        <w:t>A class of 22 Mathematics: Specialist students sit a test.  The test has 20 questions that are either true or false.</w:t>
      </w:r>
      <w:r w:rsidR="00CA2B86" w:rsidRPr="004D3B04">
        <w:rPr>
          <w:sz w:val="22"/>
          <w:szCs w:val="22"/>
        </w:rPr>
        <w:t xml:space="preserve">  </w:t>
      </w:r>
      <w:r w:rsidRPr="004D3B04">
        <w:rPr>
          <w:sz w:val="22"/>
          <w:szCs w:val="22"/>
        </w:rPr>
        <w:t xml:space="preserve">What can be concluded about the </w:t>
      </w:r>
      <w:r w:rsidR="00CA2B86" w:rsidRPr="004D3B04">
        <w:rPr>
          <w:sz w:val="22"/>
          <w:szCs w:val="22"/>
        </w:rPr>
        <w:t>marks obtained from this test?  Briefly explain your reasoning.</w:t>
      </w:r>
    </w:p>
    <w:p w14:paraId="477A1837" w14:textId="77777777" w:rsidR="00F83F75" w:rsidRPr="004D3B04" w:rsidRDefault="00F83F75" w:rsidP="00225B0D">
      <w:pPr>
        <w:pStyle w:val="ArIndent1"/>
        <w:rPr>
          <w:sz w:val="22"/>
          <w:szCs w:val="22"/>
        </w:rPr>
      </w:pPr>
    </w:p>
    <w:p w14:paraId="31FFBF7C" w14:textId="77777777" w:rsidR="00F83F75" w:rsidRPr="004D3B04" w:rsidRDefault="00F83F75" w:rsidP="00225B0D">
      <w:pPr>
        <w:pStyle w:val="ArIndent1"/>
        <w:rPr>
          <w:sz w:val="22"/>
          <w:szCs w:val="22"/>
        </w:rPr>
      </w:pPr>
    </w:p>
    <w:p w14:paraId="3B61D928" w14:textId="77777777" w:rsidR="00F83F75" w:rsidRPr="004D3B04" w:rsidRDefault="00F83F75" w:rsidP="00225B0D">
      <w:pPr>
        <w:pStyle w:val="ArIndent1"/>
        <w:rPr>
          <w:sz w:val="22"/>
          <w:szCs w:val="22"/>
        </w:rPr>
      </w:pPr>
    </w:p>
    <w:p w14:paraId="3223CD09" w14:textId="77777777" w:rsidR="004C766A" w:rsidRPr="004D3B04" w:rsidRDefault="004C766A" w:rsidP="00225B0D">
      <w:pPr>
        <w:pStyle w:val="ArIndent1"/>
        <w:rPr>
          <w:sz w:val="22"/>
          <w:szCs w:val="22"/>
        </w:rPr>
      </w:pPr>
    </w:p>
    <w:p w14:paraId="33D49698" w14:textId="77777777" w:rsidR="00F83F75" w:rsidRPr="004D3B04" w:rsidRDefault="00F83F75" w:rsidP="00225B0D">
      <w:pPr>
        <w:pStyle w:val="ArIndent1"/>
        <w:rPr>
          <w:sz w:val="22"/>
          <w:szCs w:val="22"/>
        </w:rPr>
      </w:pPr>
    </w:p>
    <w:p w14:paraId="064390C9" w14:textId="01BB8B54" w:rsidR="00E524A9" w:rsidRPr="004D3B04" w:rsidRDefault="00F83F75" w:rsidP="00420B28">
      <w:pPr>
        <w:pStyle w:val="ArIndent2"/>
        <w:rPr>
          <w:sz w:val="22"/>
          <w:szCs w:val="22"/>
        </w:rPr>
      </w:pPr>
      <w:r w:rsidRPr="004D3B04">
        <w:rPr>
          <w:sz w:val="22"/>
          <w:szCs w:val="22"/>
        </w:rPr>
        <w:t>(b</w:t>
      </w:r>
      <w:r w:rsidR="00420B28" w:rsidRPr="004D3B04">
        <w:rPr>
          <w:sz w:val="22"/>
          <w:szCs w:val="22"/>
        </w:rPr>
        <w:t>)</w:t>
      </w:r>
      <w:r w:rsidR="00420B28" w:rsidRPr="004D3B04">
        <w:rPr>
          <w:sz w:val="22"/>
          <w:szCs w:val="22"/>
        </w:rPr>
        <w:tab/>
      </w:r>
      <w:r w:rsidR="00E524A9" w:rsidRPr="004D3B04">
        <w:rPr>
          <w:sz w:val="22"/>
          <w:szCs w:val="22"/>
        </w:rPr>
        <w:t xml:space="preserve">A school has 1000 students.  </w:t>
      </w:r>
      <w:r w:rsidR="004C766A" w:rsidRPr="004D3B04">
        <w:rPr>
          <w:sz w:val="22"/>
          <w:szCs w:val="22"/>
        </w:rPr>
        <w:t>What is the greatest number of students that we can be certain had their birthday in the same month?</w:t>
      </w:r>
    </w:p>
    <w:p w14:paraId="10F9D687" w14:textId="77777777" w:rsidR="00E524A9" w:rsidRPr="004D3B04" w:rsidRDefault="00E524A9" w:rsidP="00420B28">
      <w:pPr>
        <w:pStyle w:val="ArIndent2"/>
        <w:rPr>
          <w:sz w:val="22"/>
          <w:szCs w:val="22"/>
        </w:rPr>
      </w:pPr>
    </w:p>
    <w:p w14:paraId="3B37653B" w14:textId="77777777" w:rsidR="00CA2B86" w:rsidRPr="004D3B04" w:rsidRDefault="00CA2B86" w:rsidP="00E524A9">
      <w:pPr>
        <w:pStyle w:val="ArIndent3"/>
        <w:rPr>
          <w:sz w:val="22"/>
          <w:szCs w:val="22"/>
        </w:rPr>
      </w:pPr>
    </w:p>
    <w:p w14:paraId="12DCD9A1" w14:textId="77777777" w:rsidR="004C766A" w:rsidRPr="004D3B04" w:rsidRDefault="004C766A" w:rsidP="00E524A9">
      <w:pPr>
        <w:pStyle w:val="ArIndent3"/>
        <w:rPr>
          <w:sz w:val="22"/>
          <w:szCs w:val="22"/>
        </w:rPr>
      </w:pPr>
    </w:p>
    <w:p w14:paraId="3D95AD3D" w14:textId="77777777" w:rsidR="004C766A" w:rsidRPr="004D3B04" w:rsidRDefault="004C766A" w:rsidP="00E524A9">
      <w:pPr>
        <w:pStyle w:val="ArIndent3"/>
        <w:rPr>
          <w:sz w:val="22"/>
          <w:szCs w:val="22"/>
        </w:rPr>
      </w:pPr>
    </w:p>
    <w:p w14:paraId="57334E44" w14:textId="77777777" w:rsidR="00CA2B86" w:rsidRPr="004D3B04" w:rsidRDefault="00CA2B86" w:rsidP="00E524A9">
      <w:pPr>
        <w:pStyle w:val="ArIndent3"/>
        <w:rPr>
          <w:sz w:val="22"/>
          <w:szCs w:val="22"/>
        </w:rPr>
      </w:pPr>
    </w:p>
    <w:p w14:paraId="664E6BA1" w14:textId="77777777" w:rsidR="00CA2B86" w:rsidRPr="004D3B04" w:rsidRDefault="00CA2B86" w:rsidP="00CA2B86">
      <w:pPr>
        <w:pStyle w:val="ArIndent2"/>
        <w:rPr>
          <w:sz w:val="22"/>
          <w:szCs w:val="22"/>
        </w:rPr>
      </w:pPr>
    </w:p>
    <w:p w14:paraId="6983F307" w14:textId="4D52FA2A" w:rsidR="00CA2B86" w:rsidRDefault="00CA2B86" w:rsidP="00CA2B86">
      <w:pPr>
        <w:pStyle w:val="ArIndent2"/>
      </w:pPr>
      <w:r w:rsidRPr="004D3B04">
        <w:rPr>
          <w:sz w:val="22"/>
          <w:szCs w:val="22"/>
        </w:rPr>
        <w:t>(c)</w:t>
      </w:r>
      <w:r w:rsidRPr="004D3B04">
        <w:rPr>
          <w:sz w:val="22"/>
          <w:szCs w:val="22"/>
        </w:rPr>
        <w:tab/>
        <w:t>At the College sports carnival, every student belongs to one of the five houses:  Arctic, Atlantic, Indian, Pacific or Southern.  What is the least number of students that could be in a race to be certain of having at least three</w:t>
      </w:r>
      <w:r>
        <w:t xml:space="preserve"> </w:t>
      </w:r>
      <w:r w:rsidRPr="004D3B04">
        <w:rPr>
          <w:sz w:val="22"/>
          <w:szCs w:val="22"/>
        </w:rPr>
        <w:t>from the same house?</w:t>
      </w:r>
    </w:p>
    <w:p w14:paraId="713B32B3" w14:textId="77777777" w:rsidR="00871F4C" w:rsidRDefault="00871F4C" w:rsidP="00CA2B86">
      <w:pPr>
        <w:pStyle w:val="ArIndent2"/>
      </w:pPr>
    </w:p>
    <w:p w14:paraId="0714F9A3" w14:textId="77777777" w:rsidR="00871F4C" w:rsidRDefault="00871F4C" w:rsidP="00CA2B86">
      <w:pPr>
        <w:pStyle w:val="ArIndent2"/>
      </w:pPr>
    </w:p>
    <w:p w14:paraId="4AB99863" w14:textId="77777777" w:rsidR="00871F4C" w:rsidRDefault="00871F4C" w:rsidP="00CA2B86">
      <w:pPr>
        <w:pStyle w:val="ArIndent2"/>
      </w:pPr>
    </w:p>
    <w:p w14:paraId="4D17F451" w14:textId="77777777" w:rsidR="00871F4C" w:rsidRDefault="00871F4C" w:rsidP="00CA2B86">
      <w:pPr>
        <w:pStyle w:val="ArIndent2"/>
      </w:pPr>
    </w:p>
    <w:p w14:paraId="2B04A5E9" w14:textId="77777777" w:rsidR="00871F4C" w:rsidRDefault="00871F4C" w:rsidP="00CA2B86">
      <w:pPr>
        <w:pStyle w:val="ArIndent2"/>
      </w:pPr>
    </w:p>
    <w:p w14:paraId="6C5DB75B" w14:textId="69CF81E8" w:rsidR="00871F4C" w:rsidRPr="004D3B04" w:rsidRDefault="005C404E" w:rsidP="00871F4C">
      <w:pPr>
        <w:pStyle w:val="ArIndent1"/>
        <w:rPr>
          <w:sz w:val="22"/>
          <w:szCs w:val="22"/>
        </w:rPr>
      </w:pPr>
      <w:r>
        <w:rPr>
          <w:b/>
        </w:rPr>
        <w:t>5</w:t>
      </w:r>
      <w:r w:rsidR="00871F4C" w:rsidRPr="004D3B04">
        <w:rPr>
          <w:b/>
          <w:sz w:val="22"/>
          <w:szCs w:val="22"/>
        </w:rPr>
        <w:t>.</w:t>
      </w:r>
      <w:r w:rsidR="00871F4C" w:rsidRPr="004D3B04">
        <w:rPr>
          <w:sz w:val="22"/>
          <w:szCs w:val="22"/>
        </w:rPr>
        <w:tab/>
        <w:t>[3 marks]</w:t>
      </w:r>
    </w:p>
    <w:p w14:paraId="32C8EE93" w14:textId="77777777" w:rsidR="00871F4C" w:rsidRPr="004D3B04" w:rsidRDefault="00871F4C" w:rsidP="00871F4C">
      <w:pPr>
        <w:pStyle w:val="ArIndent1"/>
        <w:rPr>
          <w:sz w:val="22"/>
          <w:szCs w:val="22"/>
        </w:rPr>
      </w:pPr>
    </w:p>
    <w:p w14:paraId="6E55CF0C" w14:textId="7AC2A0EB" w:rsidR="00871F4C" w:rsidRPr="004D3B04" w:rsidRDefault="00871F4C" w:rsidP="00871F4C">
      <w:pPr>
        <w:pStyle w:val="ArIndent1"/>
        <w:rPr>
          <w:sz w:val="22"/>
          <w:szCs w:val="22"/>
        </w:rPr>
      </w:pPr>
      <w:r w:rsidRPr="004D3B04">
        <w:rPr>
          <w:sz w:val="22"/>
          <w:szCs w:val="22"/>
        </w:rPr>
        <w:tab/>
        <w:t>In Year 11, 38 students study Mathematical Methods, 32 study Physics while 40 study Chemistry.  15 students study both Methods and Physics, 14 study Physics and Chemistry, while 17 study Methods and Chemistry.  12 students study all three subjects.  An assembly is held for any student who studies Mathematical Methods, Physics, or Chemistry.  How many students would be expected to attend the assembly?</w:t>
      </w:r>
    </w:p>
    <w:p w14:paraId="488AF93F" w14:textId="77777777" w:rsidR="001A7827" w:rsidRPr="004D3B04" w:rsidRDefault="001A7827" w:rsidP="00871F4C">
      <w:pPr>
        <w:pStyle w:val="ArIndent1"/>
        <w:rPr>
          <w:sz w:val="22"/>
          <w:szCs w:val="22"/>
        </w:rPr>
      </w:pPr>
    </w:p>
    <w:p w14:paraId="1688C220" w14:textId="1E4D70B3" w:rsidR="001A7827" w:rsidRPr="004D3B04" w:rsidRDefault="001A7827" w:rsidP="00871F4C">
      <w:pPr>
        <w:pStyle w:val="ArIndent1"/>
        <w:rPr>
          <w:sz w:val="22"/>
          <w:szCs w:val="22"/>
        </w:rPr>
      </w:pPr>
      <w:r w:rsidRPr="004D3B04">
        <w:rPr>
          <w:sz w:val="22"/>
          <w:szCs w:val="22"/>
        </w:rPr>
        <w:br/>
      </w:r>
    </w:p>
    <w:p w14:paraId="1BE93994" w14:textId="77777777" w:rsidR="001A7827" w:rsidRPr="004D3B04" w:rsidRDefault="001A7827">
      <w:pPr>
        <w:spacing w:after="0"/>
        <w:rPr>
          <w:rFonts w:ascii="Arial" w:hAnsi="Arial" w:cs="Times New Roman"/>
          <w:iCs/>
          <w:sz w:val="22"/>
          <w:szCs w:val="22"/>
        </w:rPr>
      </w:pPr>
      <w:r w:rsidRPr="004D3B04">
        <w:rPr>
          <w:sz w:val="22"/>
          <w:szCs w:val="22"/>
        </w:rPr>
        <w:br w:type="page"/>
      </w:r>
    </w:p>
    <w:p w14:paraId="11199A9F" w14:textId="326EC4B8" w:rsidR="001A7827" w:rsidRPr="004D3B04" w:rsidRDefault="005C404E" w:rsidP="00871F4C">
      <w:pPr>
        <w:pStyle w:val="ArIndent1"/>
        <w:rPr>
          <w:sz w:val="22"/>
          <w:szCs w:val="22"/>
        </w:rPr>
      </w:pPr>
      <w:r w:rsidRPr="004D3B04">
        <w:rPr>
          <w:b/>
          <w:sz w:val="22"/>
          <w:szCs w:val="22"/>
        </w:rPr>
        <w:lastRenderedPageBreak/>
        <w:t>6</w:t>
      </w:r>
      <w:r w:rsidR="001A7827" w:rsidRPr="004D3B04">
        <w:rPr>
          <w:b/>
          <w:sz w:val="22"/>
          <w:szCs w:val="22"/>
        </w:rPr>
        <w:t>.</w:t>
      </w:r>
      <w:r w:rsidR="001A7827" w:rsidRPr="004D3B04">
        <w:rPr>
          <w:sz w:val="22"/>
          <w:szCs w:val="22"/>
        </w:rPr>
        <w:tab/>
        <w:t>[</w:t>
      </w:r>
      <w:r w:rsidR="004D3B04" w:rsidRPr="004D3B04">
        <w:rPr>
          <w:sz w:val="22"/>
          <w:szCs w:val="22"/>
        </w:rPr>
        <w:t>5 marks -2, 3</w:t>
      </w:r>
      <w:r w:rsidR="001A7827" w:rsidRPr="004D3B04">
        <w:rPr>
          <w:sz w:val="22"/>
          <w:szCs w:val="22"/>
        </w:rPr>
        <w:t>]</w:t>
      </w:r>
    </w:p>
    <w:p w14:paraId="45B38AAD" w14:textId="77777777" w:rsidR="001A7827" w:rsidRPr="004D3B04" w:rsidRDefault="001A7827" w:rsidP="00871F4C">
      <w:pPr>
        <w:pStyle w:val="ArIndent1"/>
        <w:rPr>
          <w:sz w:val="22"/>
          <w:szCs w:val="22"/>
        </w:rPr>
      </w:pPr>
    </w:p>
    <w:p w14:paraId="770A3324" w14:textId="58202B7C" w:rsidR="001A7827" w:rsidRPr="004D3B04" w:rsidRDefault="00583539" w:rsidP="00583539">
      <w:pPr>
        <w:pStyle w:val="ArIndent2"/>
        <w:rPr>
          <w:sz w:val="22"/>
          <w:szCs w:val="22"/>
        </w:rPr>
      </w:pPr>
      <w:r w:rsidRPr="004D3B04">
        <w:rPr>
          <w:sz w:val="22"/>
          <w:szCs w:val="22"/>
        </w:rPr>
        <w:t>(a)</w:t>
      </w:r>
      <w:r w:rsidRPr="004D3B04">
        <w:rPr>
          <w:sz w:val="22"/>
          <w:szCs w:val="22"/>
        </w:rPr>
        <w:tab/>
        <w:t>How many four digit even numbers can be made from the digits 1, 2, 3, 4, 5, 6, and 7 if no digit can be used more than once?</w:t>
      </w:r>
    </w:p>
    <w:p w14:paraId="7A25995B" w14:textId="77777777" w:rsidR="00583539" w:rsidRPr="004D3B04" w:rsidRDefault="00583539" w:rsidP="00583539">
      <w:pPr>
        <w:pStyle w:val="ArIndent2"/>
        <w:rPr>
          <w:sz w:val="22"/>
          <w:szCs w:val="22"/>
        </w:rPr>
      </w:pPr>
    </w:p>
    <w:p w14:paraId="3767BFFC" w14:textId="77777777" w:rsidR="00583539" w:rsidRPr="004D3B04" w:rsidRDefault="00583539" w:rsidP="00583539">
      <w:pPr>
        <w:pStyle w:val="ArIndent2"/>
        <w:rPr>
          <w:sz w:val="22"/>
          <w:szCs w:val="22"/>
        </w:rPr>
      </w:pPr>
    </w:p>
    <w:p w14:paraId="223D0269" w14:textId="77777777" w:rsidR="00583539" w:rsidRPr="004D3B04" w:rsidRDefault="00583539" w:rsidP="00583539">
      <w:pPr>
        <w:pStyle w:val="ArIndent2"/>
        <w:rPr>
          <w:sz w:val="22"/>
          <w:szCs w:val="22"/>
        </w:rPr>
      </w:pPr>
    </w:p>
    <w:p w14:paraId="19924426" w14:textId="77777777" w:rsidR="00583539" w:rsidRDefault="00583539" w:rsidP="00583539">
      <w:pPr>
        <w:pStyle w:val="ArIndent2"/>
        <w:rPr>
          <w:sz w:val="22"/>
          <w:szCs w:val="22"/>
        </w:rPr>
      </w:pPr>
    </w:p>
    <w:p w14:paraId="50363569" w14:textId="77777777" w:rsidR="004D3B04" w:rsidRDefault="004D3B04" w:rsidP="00583539">
      <w:pPr>
        <w:pStyle w:val="ArIndent2"/>
        <w:rPr>
          <w:sz w:val="22"/>
          <w:szCs w:val="22"/>
        </w:rPr>
      </w:pPr>
    </w:p>
    <w:p w14:paraId="6A6F3808" w14:textId="77777777" w:rsidR="004D3B04" w:rsidRDefault="004D3B04" w:rsidP="00583539">
      <w:pPr>
        <w:pStyle w:val="ArIndent2"/>
        <w:rPr>
          <w:sz w:val="22"/>
          <w:szCs w:val="22"/>
        </w:rPr>
      </w:pPr>
    </w:p>
    <w:p w14:paraId="47C5783A" w14:textId="77777777" w:rsidR="004D3B04" w:rsidRPr="004D3B04" w:rsidRDefault="004D3B04" w:rsidP="00583539">
      <w:pPr>
        <w:pStyle w:val="ArIndent2"/>
        <w:rPr>
          <w:sz w:val="22"/>
          <w:szCs w:val="22"/>
        </w:rPr>
      </w:pPr>
    </w:p>
    <w:p w14:paraId="1B4D1CA8" w14:textId="4FC3D33B" w:rsidR="00583539" w:rsidRPr="004D3B04" w:rsidRDefault="00583539" w:rsidP="00583539">
      <w:pPr>
        <w:pStyle w:val="ArIndent2"/>
        <w:rPr>
          <w:sz w:val="22"/>
          <w:szCs w:val="22"/>
        </w:rPr>
      </w:pPr>
      <w:r w:rsidRPr="004D3B04">
        <w:rPr>
          <w:sz w:val="22"/>
          <w:szCs w:val="22"/>
        </w:rPr>
        <w:t>(b)</w:t>
      </w:r>
      <w:r w:rsidRPr="004D3B04">
        <w:rPr>
          <w:sz w:val="22"/>
          <w:szCs w:val="22"/>
        </w:rPr>
        <w:tab/>
        <w:t>How many of the even numbers from part (a) are greater than 5000?</w:t>
      </w:r>
    </w:p>
    <w:p w14:paraId="4D138C97" w14:textId="77777777" w:rsidR="00583539" w:rsidRPr="004D3B04" w:rsidRDefault="00583539" w:rsidP="00583539">
      <w:pPr>
        <w:pStyle w:val="ArIndent2"/>
        <w:rPr>
          <w:sz w:val="22"/>
          <w:szCs w:val="22"/>
        </w:rPr>
      </w:pPr>
    </w:p>
    <w:p w14:paraId="0205556D" w14:textId="77777777" w:rsidR="00583539" w:rsidRPr="004D3B04" w:rsidRDefault="00583539" w:rsidP="00583539">
      <w:pPr>
        <w:pStyle w:val="ArIndent2"/>
        <w:rPr>
          <w:sz w:val="22"/>
          <w:szCs w:val="22"/>
        </w:rPr>
      </w:pPr>
    </w:p>
    <w:p w14:paraId="21AADE89" w14:textId="77777777" w:rsidR="00583539" w:rsidRDefault="00583539" w:rsidP="00583539">
      <w:pPr>
        <w:pStyle w:val="ArIndent2"/>
      </w:pPr>
    </w:p>
    <w:p w14:paraId="7DA2236E" w14:textId="77777777" w:rsidR="004D3B04" w:rsidRDefault="004D3B04" w:rsidP="00583539">
      <w:pPr>
        <w:pStyle w:val="ArIndent2"/>
      </w:pPr>
    </w:p>
    <w:p w14:paraId="3328007E" w14:textId="77777777" w:rsidR="00583539" w:rsidRDefault="00583539" w:rsidP="00583539">
      <w:pPr>
        <w:pStyle w:val="ArIndent2"/>
      </w:pPr>
    </w:p>
    <w:p w14:paraId="20A7C0A3" w14:textId="77777777" w:rsidR="00583539" w:rsidRDefault="00583539" w:rsidP="00583539">
      <w:pPr>
        <w:pStyle w:val="ArIndent2"/>
      </w:pPr>
    </w:p>
    <w:p w14:paraId="5E95DF0A" w14:textId="77777777" w:rsidR="00583539" w:rsidRDefault="00583539" w:rsidP="00583539">
      <w:pPr>
        <w:pStyle w:val="ArIndent2"/>
      </w:pPr>
    </w:p>
    <w:p w14:paraId="369A7AD2" w14:textId="249AB620" w:rsidR="00583539" w:rsidRPr="004D3B04" w:rsidRDefault="005C404E" w:rsidP="00583539">
      <w:pPr>
        <w:pStyle w:val="ArIndent1"/>
        <w:rPr>
          <w:sz w:val="22"/>
          <w:szCs w:val="22"/>
        </w:rPr>
      </w:pPr>
      <w:r w:rsidRPr="004D3B04">
        <w:rPr>
          <w:b/>
          <w:sz w:val="22"/>
          <w:szCs w:val="22"/>
        </w:rPr>
        <w:t>7</w:t>
      </w:r>
      <w:r w:rsidR="00583539" w:rsidRPr="004D3B04">
        <w:rPr>
          <w:b/>
          <w:sz w:val="22"/>
          <w:szCs w:val="22"/>
        </w:rPr>
        <w:t>.</w:t>
      </w:r>
      <w:r w:rsidR="00583539" w:rsidRPr="004D3B04">
        <w:rPr>
          <w:sz w:val="22"/>
          <w:szCs w:val="22"/>
        </w:rPr>
        <w:tab/>
        <w:t>[</w:t>
      </w:r>
      <w:r w:rsidR="004D3B04" w:rsidRPr="004D3B04">
        <w:rPr>
          <w:sz w:val="22"/>
          <w:szCs w:val="22"/>
        </w:rPr>
        <w:t xml:space="preserve">10 marks - </w:t>
      </w:r>
      <w:r w:rsidR="00583539" w:rsidRPr="004D3B04">
        <w:rPr>
          <w:sz w:val="22"/>
          <w:szCs w:val="22"/>
        </w:rPr>
        <w:t xml:space="preserve">1, 2, 2, 2, </w:t>
      </w:r>
      <w:r w:rsidR="004D3B04" w:rsidRPr="004D3B04">
        <w:rPr>
          <w:sz w:val="22"/>
          <w:szCs w:val="22"/>
        </w:rPr>
        <w:t>1, 2</w:t>
      </w:r>
      <w:r w:rsidR="00583539" w:rsidRPr="004D3B04">
        <w:rPr>
          <w:sz w:val="22"/>
          <w:szCs w:val="22"/>
        </w:rPr>
        <w:t>]</w:t>
      </w:r>
    </w:p>
    <w:p w14:paraId="7BF90298" w14:textId="77777777" w:rsidR="00583539" w:rsidRPr="004D3B04" w:rsidRDefault="00583539" w:rsidP="00583539">
      <w:pPr>
        <w:pStyle w:val="ArIndent1"/>
        <w:rPr>
          <w:sz w:val="22"/>
          <w:szCs w:val="22"/>
        </w:rPr>
      </w:pPr>
    </w:p>
    <w:p w14:paraId="6FA33500" w14:textId="08FFC883" w:rsidR="00583539" w:rsidRPr="004D3B04" w:rsidRDefault="00583539" w:rsidP="00583539">
      <w:pPr>
        <w:pStyle w:val="ArIndent1"/>
        <w:rPr>
          <w:sz w:val="22"/>
          <w:szCs w:val="22"/>
        </w:rPr>
      </w:pPr>
      <w:r w:rsidRPr="004D3B04">
        <w:rPr>
          <w:sz w:val="22"/>
          <w:szCs w:val="22"/>
        </w:rPr>
        <w:tab/>
      </w:r>
      <w:proofErr w:type="gramStart"/>
      <w:r w:rsidRPr="004D3B04">
        <w:rPr>
          <w:sz w:val="22"/>
          <w:szCs w:val="22"/>
        </w:rPr>
        <w:t>The five members of One Direction (OMG!</w:t>
      </w:r>
      <w:proofErr w:type="gramEnd"/>
      <w:r w:rsidRPr="004D3B04">
        <w:rPr>
          <w:sz w:val="22"/>
          <w:szCs w:val="22"/>
        </w:rPr>
        <w:t xml:space="preserve">  Swoon!) </w:t>
      </w:r>
      <w:proofErr w:type="gramStart"/>
      <w:r w:rsidRPr="004D3B04">
        <w:rPr>
          <w:sz w:val="22"/>
          <w:szCs w:val="22"/>
        </w:rPr>
        <w:t>arrange</w:t>
      </w:r>
      <w:proofErr w:type="gramEnd"/>
      <w:r w:rsidRPr="004D3B04">
        <w:rPr>
          <w:sz w:val="22"/>
          <w:szCs w:val="22"/>
        </w:rPr>
        <w:t xml:space="preserve"> themselves in a line for a photograph.  The members are Niall, </w:t>
      </w:r>
      <w:proofErr w:type="spellStart"/>
      <w:r w:rsidRPr="004D3B04">
        <w:rPr>
          <w:sz w:val="22"/>
          <w:szCs w:val="22"/>
        </w:rPr>
        <w:t>Zayn</w:t>
      </w:r>
      <w:proofErr w:type="spellEnd"/>
      <w:r w:rsidRPr="004D3B04">
        <w:rPr>
          <w:sz w:val="22"/>
          <w:szCs w:val="22"/>
        </w:rPr>
        <w:t>, Liam, Harry and Louis.</w:t>
      </w:r>
    </w:p>
    <w:p w14:paraId="63352600" w14:textId="77777777" w:rsidR="00583539" w:rsidRPr="004D3B04" w:rsidRDefault="00583539" w:rsidP="00583539">
      <w:pPr>
        <w:pStyle w:val="ArIndent1"/>
        <w:rPr>
          <w:sz w:val="22"/>
          <w:szCs w:val="22"/>
        </w:rPr>
      </w:pPr>
    </w:p>
    <w:p w14:paraId="46791335" w14:textId="6A982E41" w:rsidR="00583539" w:rsidRPr="004D3B04" w:rsidRDefault="00583539" w:rsidP="00583539">
      <w:pPr>
        <w:pStyle w:val="ArIndent1"/>
        <w:rPr>
          <w:sz w:val="22"/>
          <w:szCs w:val="22"/>
        </w:rPr>
      </w:pPr>
      <w:r w:rsidRPr="004D3B04">
        <w:rPr>
          <w:sz w:val="22"/>
          <w:szCs w:val="22"/>
        </w:rPr>
        <w:tab/>
        <w:t>How many arrangements are there in which</w:t>
      </w:r>
    </w:p>
    <w:p w14:paraId="2DE2A31C" w14:textId="77777777" w:rsidR="00583539" w:rsidRPr="004D3B04" w:rsidRDefault="00583539" w:rsidP="00583539">
      <w:pPr>
        <w:pStyle w:val="ArIndent1"/>
        <w:rPr>
          <w:sz w:val="22"/>
          <w:szCs w:val="22"/>
        </w:rPr>
      </w:pPr>
    </w:p>
    <w:p w14:paraId="57BBFC64" w14:textId="2CE6CD84" w:rsidR="00583539" w:rsidRPr="004D3B04" w:rsidRDefault="00583539" w:rsidP="00583539">
      <w:pPr>
        <w:pStyle w:val="ArIndent2"/>
        <w:rPr>
          <w:sz w:val="22"/>
          <w:szCs w:val="22"/>
        </w:rPr>
      </w:pPr>
      <w:r w:rsidRPr="004D3B04">
        <w:rPr>
          <w:sz w:val="22"/>
          <w:szCs w:val="22"/>
        </w:rPr>
        <w:t>(a)</w:t>
      </w:r>
      <w:r w:rsidRPr="004D3B04">
        <w:rPr>
          <w:sz w:val="22"/>
          <w:szCs w:val="22"/>
        </w:rPr>
        <w:tab/>
      </w:r>
      <w:proofErr w:type="spellStart"/>
      <w:r w:rsidRPr="004D3B04">
        <w:rPr>
          <w:sz w:val="22"/>
          <w:szCs w:val="22"/>
        </w:rPr>
        <w:t>Zayn</w:t>
      </w:r>
      <w:proofErr w:type="spellEnd"/>
      <w:r w:rsidRPr="004D3B04">
        <w:rPr>
          <w:sz w:val="22"/>
          <w:szCs w:val="22"/>
        </w:rPr>
        <w:t xml:space="preserve"> is in the middle?</w:t>
      </w:r>
    </w:p>
    <w:p w14:paraId="6B335F95" w14:textId="77777777" w:rsidR="00583539" w:rsidRPr="004D3B04" w:rsidRDefault="00583539" w:rsidP="00583539">
      <w:pPr>
        <w:pStyle w:val="ArIndent2"/>
        <w:rPr>
          <w:sz w:val="22"/>
          <w:szCs w:val="22"/>
        </w:rPr>
      </w:pPr>
    </w:p>
    <w:p w14:paraId="1BD45D8C" w14:textId="77777777" w:rsidR="00583539" w:rsidRPr="004D3B04" w:rsidRDefault="00583539" w:rsidP="00583539">
      <w:pPr>
        <w:pStyle w:val="ArIndent2"/>
        <w:rPr>
          <w:sz w:val="22"/>
          <w:szCs w:val="22"/>
        </w:rPr>
      </w:pPr>
    </w:p>
    <w:p w14:paraId="2D671A7E" w14:textId="77777777" w:rsidR="00583539" w:rsidRPr="004D3B04" w:rsidRDefault="00583539" w:rsidP="00583539">
      <w:pPr>
        <w:pStyle w:val="ArIndent2"/>
        <w:rPr>
          <w:sz w:val="22"/>
          <w:szCs w:val="22"/>
        </w:rPr>
      </w:pPr>
    </w:p>
    <w:p w14:paraId="67702FEF" w14:textId="77777777" w:rsidR="00583539" w:rsidRPr="004D3B04" w:rsidRDefault="00583539" w:rsidP="00583539">
      <w:pPr>
        <w:pStyle w:val="ArIndent2"/>
        <w:rPr>
          <w:sz w:val="22"/>
          <w:szCs w:val="22"/>
        </w:rPr>
      </w:pPr>
    </w:p>
    <w:p w14:paraId="55EBCDB2" w14:textId="59A57DF3" w:rsidR="00583539" w:rsidRPr="004D3B04" w:rsidRDefault="00583539" w:rsidP="00583539">
      <w:pPr>
        <w:pStyle w:val="ArIndent2"/>
        <w:rPr>
          <w:sz w:val="22"/>
          <w:szCs w:val="22"/>
        </w:rPr>
      </w:pPr>
      <w:r w:rsidRPr="004D3B04">
        <w:rPr>
          <w:sz w:val="22"/>
          <w:szCs w:val="22"/>
        </w:rPr>
        <w:t>(b)</w:t>
      </w:r>
      <w:r w:rsidRPr="004D3B04">
        <w:rPr>
          <w:sz w:val="22"/>
          <w:szCs w:val="22"/>
        </w:rPr>
        <w:tab/>
        <w:t>Liam and Louis are on each end?</w:t>
      </w:r>
    </w:p>
    <w:p w14:paraId="523F18C1" w14:textId="77777777" w:rsidR="00583539" w:rsidRPr="004D3B04" w:rsidRDefault="00583539" w:rsidP="00583539">
      <w:pPr>
        <w:pStyle w:val="ArIndent2"/>
        <w:rPr>
          <w:sz w:val="22"/>
          <w:szCs w:val="22"/>
        </w:rPr>
      </w:pPr>
    </w:p>
    <w:p w14:paraId="3CDDCB50" w14:textId="77777777" w:rsidR="00583539" w:rsidRPr="004D3B04" w:rsidRDefault="00583539" w:rsidP="00583539">
      <w:pPr>
        <w:pStyle w:val="ArIndent2"/>
        <w:rPr>
          <w:sz w:val="22"/>
          <w:szCs w:val="22"/>
        </w:rPr>
      </w:pPr>
    </w:p>
    <w:p w14:paraId="3D15741D" w14:textId="77777777" w:rsidR="00583539" w:rsidRPr="004D3B04" w:rsidRDefault="00583539" w:rsidP="00583539">
      <w:pPr>
        <w:pStyle w:val="ArIndent2"/>
        <w:rPr>
          <w:sz w:val="22"/>
          <w:szCs w:val="22"/>
        </w:rPr>
      </w:pPr>
    </w:p>
    <w:p w14:paraId="23CD9574" w14:textId="77777777" w:rsidR="00583539" w:rsidRPr="004D3B04" w:rsidRDefault="00583539" w:rsidP="00583539">
      <w:pPr>
        <w:pStyle w:val="ArIndent2"/>
        <w:rPr>
          <w:sz w:val="22"/>
          <w:szCs w:val="22"/>
        </w:rPr>
      </w:pPr>
    </w:p>
    <w:p w14:paraId="20EB515E" w14:textId="73E8BFE4" w:rsidR="00583539" w:rsidRPr="004D3B04" w:rsidRDefault="00583539" w:rsidP="00583539">
      <w:pPr>
        <w:pStyle w:val="ArIndent2"/>
        <w:rPr>
          <w:sz w:val="22"/>
          <w:szCs w:val="22"/>
        </w:rPr>
      </w:pPr>
      <w:r w:rsidRPr="004D3B04">
        <w:rPr>
          <w:sz w:val="22"/>
          <w:szCs w:val="22"/>
        </w:rPr>
        <w:t>(c)</w:t>
      </w:r>
      <w:r w:rsidRPr="004D3B04">
        <w:rPr>
          <w:sz w:val="22"/>
          <w:szCs w:val="22"/>
        </w:rPr>
        <w:tab/>
        <w:t xml:space="preserve">Harry is next to </w:t>
      </w:r>
      <w:proofErr w:type="spellStart"/>
      <w:r w:rsidRPr="004D3B04">
        <w:rPr>
          <w:sz w:val="22"/>
          <w:szCs w:val="22"/>
        </w:rPr>
        <w:t>Zayn</w:t>
      </w:r>
      <w:proofErr w:type="spellEnd"/>
      <w:r w:rsidRPr="004D3B04">
        <w:rPr>
          <w:sz w:val="22"/>
          <w:szCs w:val="22"/>
        </w:rPr>
        <w:t>?</w:t>
      </w:r>
    </w:p>
    <w:p w14:paraId="7E9D4EE6" w14:textId="77777777" w:rsidR="00583539" w:rsidRPr="004D3B04" w:rsidRDefault="00583539" w:rsidP="00583539">
      <w:pPr>
        <w:pStyle w:val="ArIndent2"/>
        <w:rPr>
          <w:sz w:val="22"/>
          <w:szCs w:val="22"/>
        </w:rPr>
      </w:pPr>
    </w:p>
    <w:p w14:paraId="43169539" w14:textId="77777777" w:rsidR="00583539" w:rsidRPr="004D3B04" w:rsidRDefault="00583539" w:rsidP="00583539">
      <w:pPr>
        <w:pStyle w:val="ArIndent2"/>
        <w:rPr>
          <w:sz w:val="22"/>
          <w:szCs w:val="22"/>
        </w:rPr>
      </w:pPr>
    </w:p>
    <w:p w14:paraId="7B145579" w14:textId="77777777" w:rsidR="00583539" w:rsidRPr="004D3B04" w:rsidRDefault="00583539" w:rsidP="00583539">
      <w:pPr>
        <w:pStyle w:val="ArIndent2"/>
        <w:rPr>
          <w:sz w:val="22"/>
          <w:szCs w:val="22"/>
        </w:rPr>
      </w:pPr>
    </w:p>
    <w:p w14:paraId="54678E3D" w14:textId="77777777" w:rsidR="00583539" w:rsidRPr="004D3B04" w:rsidRDefault="00583539" w:rsidP="00583539">
      <w:pPr>
        <w:pStyle w:val="ArIndent2"/>
        <w:rPr>
          <w:sz w:val="22"/>
          <w:szCs w:val="22"/>
        </w:rPr>
      </w:pPr>
    </w:p>
    <w:p w14:paraId="23C88E88" w14:textId="3D96C4B5" w:rsidR="00583539" w:rsidRPr="004D3B04" w:rsidRDefault="00583539" w:rsidP="00583539">
      <w:pPr>
        <w:pStyle w:val="ArIndent2"/>
        <w:rPr>
          <w:sz w:val="22"/>
          <w:szCs w:val="22"/>
        </w:rPr>
      </w:pPr>
      <w:r w:rsidRPr="004D3B04">
        <w:rPr>
          <w:sz w:val="22"/>
          <w:szCs w:val="22"/>
        </w:rPr>
        <w:t>(d)</w:t>
      </w:r>
      <w:r w:rsidRPr="004D3B04">
        <w:rPr>
          <w:sz w:val="22"/>
          <w:szCs w:val="22"/>
        </w:rPr>
        <w:tab/>
        <w:t>Niall and Louis are not next to each other?</w:t>
      </w:r>
    </w:p>
    <w:p w14:paraId="26C3B8D7" w14:textId="77777777" w:rsidR="00583539" w:rsidRPr="004D3B04" w:rsidRDefault="00583539" w:rsidP="00583539">
      <w:pPr>
        <w:pStyle w:val="ArIndent2"/>
        <w:rPr>
          <w:sz w:val="22"/>
          <w:szCs w:val="22"/>
        </w:rPr>
      </w:pPr>
    </w:p>
    <w:p w14:paraId="5C051ADC" w14:textId="77777777" w:rsidR="00583539" w:rsidRPr="004D3B04" w:rsidRDefault="00583539" w:rsidP="00583539">
      <w:pPr>
        <w:pStyle w:val="ArIndent2"/>
        <w:rPr>
          <w:sz w:val="22"/>
          <w:szCs w:val="22"/>
        </w:rPr>
      </w:pPr>
    </w:p>
    <w:p w14:paraId="4AE45239" w14:textId="77777777" w:rsidR="00583539" w:rsidRPr="004D3B04" w:rsidRDefault="00583539" w:rsidP="00583539">
      <w:pPr>
        <w:pStyle w:val="ArIndent2"/>
        <w:rPr>
          <w:sz w:val="22"/>
          <w:szCs w:val="22"/>
        </w:rPr>
      </w:pPr>
    </w:p>
    <w:p w14:paraId="3433288E" w14:textId="77777777" w:rsidR="00583539" w:rsidRPr="004D3B04" w:rsidRDefault="00583539" w:rsidP="00583539">
      <w:pPr>
        <w:pStyle w:val="ArIndent2"/>
        <w:rPr>
          <w:sz w:val="22"/>
          <w:szCs w:val="22"/>
        </w:rPr>
      </w:pPr>
    </w:p>
    <w:p w14:paraId="29A78CE1" w14:textId="5F262481" w:rsidR="00583539" w:rsidRPr="004D3B04" w:rsidRDefault="00583539" w:rsidP="00583539">
      <w:pPr>
        <w:pStyle w:val="ArIndent2"/>
        <w:rPr>
          <w:sz w:val="22"/>
          <w:szCs w:val="22"/>
        </w:rPr>
      </w:pPr>
      <w:r w:rsidRPr="004D3B04">
        <w:rPr>
          <w:sz w:val="22"/>
          <w:szCs w:val="22"/>
        </w:rPr>
        <w:t xml:space="preserve">Whilst in Perth for a concert, </w:t>
      </w:r>
      <w:r w:rsidR="009F53B1" w:rsidRPr="004D3B04">
        <w:rPr>
          <w:sz w:val="22"/>
          <w:szCs w:val="22"/>
        </w:rPr>
        <w:t>three of the members do a radio promotional interview.</w:t>
      </w:r>
    </w:p>
    <w:p w14:paraId="75ABE968" w14:textId="77777777" w:rsidR="009F53B1" w:rsidRPr="004D3B04" w:rsidRDefault="009F53B1" w:rsidP="00583539">
      <w:pPr>
        <w:pStyle w:val="ArIndent2"/>
        <w:rPr>
          <w:sz w:val="22"/>
          <w:szCs w:val="22"/>
        </w:rPr>
      </w:pPr>
    </w:p>
    <w:p w14:paraId="55534E17" w14:textId="77E7B167" w:rsidR="009F53B1" w:rsidRPr="004D3B04" w:rsidRDefault="009F53B1" w:rsidP="00583539">
      <w:pPr>
        <w:pStyle w:val="ArIndent2"/>
        <w:rPr>
          <w:sz w:val="22"/>
          <w:szCs w:val="22"/>
        </w:rPr>
      </w:pPr>
      <w:r w:rsidRPr="004D3B04">
        <w:rPr>
          <w:sz w:val="22"/>
          <w:szCs w:val="22"/>
        </w:rPr>
        <w:t>(e)</w:t>
      </w:r>
      <w:r w:rsidRPr="004D3B04">
        <w:rPr>
          <w:sz w:val="22"/>
          <w:szCs w:val="22"/>
        </w:rPr>
        <w:tab/>
        <w:t>How many different groups could do the interview?</w:t>
      </w:r>
    </w:p>
    <w:p w14:paraId="6C95C802" w14:textId="77777777" w:rsidR="009F53B1" w:rsidRPr="004D3B04" w:rsidRDefault="009F53B1" w:rsidP="00583539">
      <w:pPr>
        <w:pStyle w:val="ArIndent2"/>
        <w:rPr>
          <w:sz w:val="22"/>
          <w:szCs w:val="22"/>
        </w:rPr>
      </w:pPr>
    </w:p>
    <w:p w14:paraId="4926EF9C" w14:textId="77777777" w:rsidR="009F53B1" w:rsidRPr="004D3B04" w:rsidRDefault="009F53B1" w:rsidP="00583539">
      <w:pPr>
        <w:pStyle w:val="ArIndent2"/>
        <w:rPr>
          <w:sz w:val="22"/>
          <w:szCs w:val="22"/>
        </w:rPr>
      </w:pPr>
    </w:p>
    <w:p w14:paraId="75C30950" w14:textId="77777777" w:rsidR="009F53B1" w:rsidRPr="004D3B04" w:rsidRDefault="009F53B1" w:rsidP="00583539">
      <w:pPr>
        <w:pStyle w:val="ArIndent2"/>
        <w:rPr>
          <w:sz w:val="22"/>
          <w:szCs w:val="22"/>
        </w:rPr>
      </w:pPr>
    </w:p>
    <w:p w14:paraId="56493381" w14:textId="427F0771" w:rsidR="009F53B1" w:rsidRPr="004D3B04" w:rsidRDefault="009F53B1" w:rsidP="00583539">
      <w:pPr>
        <w:pStyle w:val="ArIndent2"/>
        <w:rPr>
          <w:sz w:val="22"/>
          <w:szCs w:val="22"/>
        </w:rPr>
      </w:pPr>
      <w:r w:rsidRPr="004D3B04">
        <w:rPr>
          <w:sz w:val="22"/>
          <w:szCs w:val="22"/>
        </w:rPr>
        <w:t>(f)</w:t>
      </w:r>
      <w:r w:rsidRPr="004D3B04">
        <w:rPr>
          <w:sz w:val="22"/>
          <w:szCs w:val="22"/>
        </w:rPr>
        <w:tab/>
        <w:t>How many different groups are possible if their manager doesn’t want both Niall and Harry to do the interview?</w:t>
      </w:r>
    </w:p>
    <w:p w14:paraId="1DC7530D" w14:textId="77777777" w:rsidR="00AD29C2" w:rsidRDefault="00AD29C2" w:rsidP="00583539">
      <w:pPr>
        <w:pStyle w:val="ArIndent2"/>
      </w:pPr>
    </w:p>
    <w:p w14:paraId="02C9DB97" w14:textId="77777777" w:rsidR="00AD29C2" w:rsidRDefault="00AD29C2" w:rsidP="00583539">
      <w:pPr>
        <w:pStyle w:val="ArIndent2"/>
      </w:pPr>
    </w:p>
    <w:p w14:paraId="54055D3D" w14:textId="77777777" w:rsidR="004D3B04" w:rsidRDefault="004D3B04" w:rsidP="00583539">
      <w:pPr>
        <w:pStyle w:val="ArIndent2"/>
      </w:pPr>
    </w:p>
    <w:p w14:paraId="6CD6BD55" w14:textId="77777777" w:rsidR="004D3B04" w:rsidRDefault="004D3B04" w:rsidP="00583539">
      <w:pPr>
        <w:pStyle w:val="ArIndent2"/>
      </w:pPr>
    </w:p>
    <w:p w14:paraId="1482DC3D" w14:textId="464B9C16" w:rsidR="00AD29C2" w:rsidRDefault="00AD29C2" w:rsidP="004D3B04">
      <w:pPr>
        <w:pStyle w:val="PartA"/>
        <w:jc w:val="center"/>
      </w:pPr>
    </w:p>
    <w:p w14:paraId="35FCC58F" w14:textId="276F14D2" w:rsidR="005C404E" w:rsidRPr="004D3B04" w:rsidRDefault="005C404E" w:rsidP="0098380C">
      <w:pPr>
        <w:pStyle w:val="ArIndent1"/>
        <w:rPr>
          <w:rFonts w:cs="Arial"/>
          <w:sz w:val="22"/>
          <w:szCs w:val="22"/>
        </w:rPr>
      </w:pPr>
      <w:r w:rsidRPr="004D3B04">
        <w:rPr>
          <w:rFonts w:cs="Arial"/>
          <w:b/>
          <w:sz w:val="22"/>
          <w:szCs w:val="22"/>
        </w:rPr>
        <w:lastRenderedPageBreak/>
        <w:t>8.</w:t>
      </w:r>
      <w:r w:rsidR="0098380C" w:rsidRPr="004D3B04">
        <w:rPr>
          <w:rFonts w:cs="Arial"/>
          <w:sz w:val="22"/>
          <w:szCs w:val="22"/>
        </w:rPr>
        <w:tab/>
        <w:t>[5 marks]</w:t>
      </w:r>
    </w:p>
    <w:p w14:paraId="6B7E94A1" w14:textId="77777777" w:rsidR="0098380C" w:rsidRPr="004D3B04" w:rsidRDefault="0098380C" w:rsidP="0098380C">
      <w:pPr>
        <w:pStyle w:val="ArIndent1"/>
        <w:rPr>
          <w:rFonts w:cs="Arial"/>
          <w:sz w:val="22"/>
          <w:szCs w:val="22"/>
        </w:rPr>
      </w:pPr>
    </w:p>
    <w:p w14:paraId="0D737B82" w14:textId="77777777" w:rsidR="00AD29C2" w:rsidRPr="004D3B04" w:rsidRDefault="00AD29C2" w:rsidP="00563E16">
      <w:pPr>
        <w:pStyle w:val="PartA"/>
        <w:ind w:left="680" w:firstLineChars="0" w:firstLine="29"/>
        <w:rPr>
          <w:rFonts w:cs="Arial"/>
          <w:szCs w:val="22"/>
        </w:rPr>
      </w:pPr>
      <w:r w:rsidRPr="004D3B04">
        <w:rPr>
          <w:rFonts w:cs="Arial"/>
          <w:szCs w:val="22"/>
        </w:rPr>
        <w:t>Two vectors have magnitudes of 45 N and 60 N and the angle between their directions is 130</w:t>
      </w:r>
      <w:r w:rsidRPr="004D3B04">
        <w:rPr>
          <w:rFonts w:cs="Arial"/>
          <w:szCs w:val="22"/>
        </w:rPr>
        <w:sym w:font="Symbol" w:char="F0B0"/>
      </w:r>
      <w:r w:rsidRPr="004D3B04">
        <w:rPr>
          <w:rFonts w:cs="Arial"/>
          <w:szCs w:val="22"/>
        </w:rPr>
        <w:t>. Sketch a diagram to show their sum and use trigonometry to calculate the magnitude of the resultant and the angle it makes with the smaller vector.</w:t>
      </w:r>
      <w:r w:rsidRPr="004D3B04">
        <w:rPr>
          <w:rFonts w:cs="Arial"/>
          <w:szCs w:val="22"/>
        </w:rPr>
        <w:tab/>
      </w:r>
    </w:p>
    <w:p w14:paraId="2255E08D" w14:textId="77777777" w:rsidR="00AD29C2" w:rsidRPr="004D3B04" w:rsidRDefault="00AD29C2" w:rsidP="00AD29C2">
      <w:pPr>
        <w:spacing w:after="0"/>
        <w:rPr>
          <w:rFonts w:ascii="Arial" w:hAnsi="Arial" w:cs="Arial"/>
          <w:sz w:val="22"/>
          <w:szCs w:val="22"/>
        </w:rPr>
      </w:pPr>
    </w:p>
    <w:p w14:paraId="53944F26" w14:textId="77777777" w:rsidR="00AD29C2" w:rsidRPr="004D3B04" w:rsidRDefault="00AD29C2" w:rsidP="00AD29C2">
      <w:pPr>
        <w:spacing w:after="0"/>
        <w:rPr>
          <w:rFonts w:ascii="Arial" w:hAnsi="Arial" w:cs="Arial"/>
          <w:sz w:val="22"/>
          <w:szCs w:val="22"/>
        </w:rPr>
      </w:pPr>
    </w:p>
    <w:p w14:paraId="7BAD3B0B" w14:textId="77777777" w:rsidR="00AD29C2" w:rsidRPr="004D3B04" w:rsidRDefault="00AD29C2" w:rsidP="00AD29C2">
      <w:pPr>
        <w:spacing w:after="0"/>
        <w:rPr>
          <w:rFonts w:ascii="Arial" w:hAnsi="Arial" w:cs="Arial"/>
          <w:sz w:val="22"/>
          <w:szCs w:val="22"/>
        </w:rPr>
      </w:pPr>
    </w:p>
    <w:p w14:paraId="3FBF17D2" w14:textId="77777777" w:rsidR="00AD29C2" w:rsidRDefault="00AD29C2" w:rsidP="00AD29C2">
      <w:pPr>
        <w:spacing w:after="0"/>
        <w:rPr>
          <w:rFonts w:ascii="Arial" w:hAnsi="Arial" w:cs="Arial"/>
          <w:sz w:val="22"/>
          <w:szCs w:val="22"/>
        </w:rPr>
      </w:pPr>
    </w:p>
    <w:p w14:paraId="4AABE020" w14:textId="77777777" w:rsidR="004D3B04" w:rsidRDefault="004D3B04" w:rsidP="00AD29C2">
      <w:pPr>
        <w:spacing w:after="0"/>
        <w:rPr>
          <w:rFonts w:ascii="Arial" w:hAnsi="Arial" w:cs="Arial"/>
          <w:sz w:val="22"/>
          <w:szCs w:val="22"/>
        </w:rPr>
      </w:pPr>
    </w:p>
    <w:p w14:paraId="3EC20371" w14:textId="77777777" w:rsidR="004D3B04" w:rsidRDefault="004D3B04" w:rsidP="00AD29C2">
      <w:pPr>
        <w:spacing w:after="0"/>
        <w:rPr>
          <w:rFonts w:ascii="Arial" w:hAnsi="Arial" w:cs="Arial"/>
          <w:sz w:val="22"/>
          <w:szCs w:val="22"/>
        </w:rPr>
      </w:pPr>
    </w:p>
    <w:p w14:paraId="340ADB65" w14:textId="77777777" w:rsidR="004D3B04" w:rsidRDefault="004D3B04" w:rsidP="00AD29C2">
      <w:pPr>
        <w:spacing w:after="0"/>
        <w:rPr>
          <w:rFonts w:ascii="Arial" w:hAnsi="Arial" w:cs="Arial"/>
          <w:sz w:val="22"/>
          <w:szCs w:val="22"/>
        </w:rPr>
      </w:pPr>
    </w:p>
    <w:p w14:paraId="1F8F8743" w14:textId="77777777" w:rsidR="004D3B04" w:rsidRDefault="004D3B04" w:rsidP="00AD29C2">
      <w:pPr>
        <w:spacing w:after="0"/>
        <w:rPr>
          <w:rFonts w:ascii="Arial" w:hAnsi="Arial" w:cs="Arial"/>
          <w:sz w:val="22"/>
          <w:szCs w:val="22"/>
        </w:rPr>
      </w:pPr>
    </w:p>
    <w:p w14:paraId="6044D973" w14:textId="77777777" w:rsidR="004D3B04" w:rsidRPr="004D3B04" w:rsidRDefault="004D3B04" w:rsidP="00AD29C2">
      <w:pPr>
        <w:spacing w:after="0"/>
        <w:rPr>
          <w:rFonts w:ascii="Arial" w:hAnsi="Arial" w:cs="Arial"/>
          <w:sz w:val="22"/>
          <w:szCs w:val="22"/>
        </w:rPr>
      </w:pPr>
    </w:p>
    <w:p w14:paraId="2101B2AD" w14:textId="77777777" w:rsidR="00AD29C2" w:rsidRPr="004D3B04" w:rsidRDefault="00AD29C2" w:rsidP="00AD29C2">
      <w:pPr>
        <w:spacing w:after="0"/>
        <w:rPr>
          <w:rFonts w:ascii="Arial" w:hAnsi="Arial" w:cs="Arial"/>
          <w:sz w:val="22"/>
          <w:szCs w:val="22"/>
        </w:rPr>
      </w:pPr>
    </w:p>
    <w:p w14:paraId="59305317" w14:textId="77777777" w:rsidR="00AD29C2" w:rsidRPr="004D3B04" w:rsidRDefault="00AD29C2" w:rsidP="00AD29C2">
      <w:pPr>
        <w:spacing w:after="0"/>
        <w:rPr>
          <w:rFonts w:ascii="Arial" w:hAnsi="Arial" w:cs="Arial"/>
          <w:sz w:val="22"/>
          <w:szCs w:val="22"/>
        </w:rPr>
      </w:pPr>
    </w:p>
    <w:p w14:paraId="2DF074B2" w14:textId="77777777" w:rsidR="00AD29C2" w:rsidRDefault="00AD29C2" w:rsidP="00AD29C2">
      <w:pPr>
        <w:spacing w:after="0"/>
        <w:rPr>
          <w:rFonts w:ascii="Arial" w:hAnsi="Arial" w:cs="Arial"/>
          <w:sz w:val="22"/>
          <w:szCs w:val="22"/>
        </w:rPr>
      </w:pPr>
    </w:p>
    <w:p w14:paraId="0B3FDCB2" w14:textId="77777777" w:rsidR="00563E16" w:rsidRDefault="00563E16" w:rsidP="00AD29C2">
      <w:pPr>
        <w:spacing w:after="0"/>
        <w:rPr>
          <w:rFonts w:ascii="Arial" w:hAnsi="Arial" w:cs="Arial"/>
          <w:sz w:val="22"/>
          <w:szCs w:val="22"/>
        </w:rPr>
      </w:pPr>
    </w:p>
    <w:p w14:paraId="2C023F54" w14:textId="77777777" w:rsidR="00563E16" w:rsidRDefault="00563E16" w:rsidP="00AD29C2">
      <w:pPr>
        <w:spacing w:after="0"/>
        <w:rPr>
          <w:rFonts w:ascii="Arial" w:hAnsi="Arial" w:cs="Arial"/>
          <w:sz w:val="22"/>
          <w:szCs w:val="22"/>
        </w:rPr>
      </w:pPr>
    </w:p>
    <w:p w14:paraId="6D4448DD" w14:textId="77777777" w:rsidR="00563E16" w:rsidRPr="004D3B04" w:rsidRDefault="00563E16" w:rsidP="00AD29C2">
      <w:pPr>
        <w:spacing w:after="0"/>
        <w:rPr>
          <w:rFonts w:ascii="Arial" w:hAnsi="Arial" w:cs="Arial"/>
          <w:sz w:val="22"/>
          <w:szCs w:val="22"/>
        </w:rPr>
      </w:pPr>
    </w:p>
    <w:p w14:paraId="7CB9943F" w14:textId="77777777" w:rsidR="00AD29C2" w:rsidRPr="004D3B04" w:rsidRDefault="00AD29C2" w:rsidP="00AD29C2">
      <w:pPr>
        <w:spacing w:after="0"/>
        <w:rPr>
          <w:rFonts w:ascii="Arial" w:hAnsi="Arial" w:cs="Arial"/>
          <w:sz w:val="22"/>
          <w:szCs w:val="22"/>
        </w:rPr>
      </w:pPr>
    </w:p>
    <w:p w14:paraId="27E655DF" w14:textId="372DE954" w:rsidR="004D3B04" w:rsidRPr="004D3B04" w:rsidRDefault="004D3B04" w:rsidP="004D3B04">
      <w:pPr>
        <w:pStyle w:val="ArIndent1"/>
        <w:rPr>
          <w:rFonts w:cs="Arial"/>
          <w:sz w:val="22"/>
          <w:szCs w:val="22"/>
        </w:rPr>
      </w:pPr>
      <w:r>
        <w:rPr>
          <w:rFonts w:cs="Arial"/>
          <w:b/>
          <w:sz w:val="22"/>
          <w:szCs w:val="22"/>
        </w:rPr>
        <w:t>9</w:t>
      </w:r>
      <w:r w:rsidRPr="004D3B04">
        <w:rPr>
          <w:rFonts w:cs="Arial"/>
          <w:b/>
          <w:sz w:val="22"/>
          <w:szCs w:val="22"/>
        </w:rPr>
        <w:t>.</w:t>
      </w:r>
      <w:r w:rsidRPr="004D3B04">
        <w:rPr>
          <w:rFonts w:cs="Arial"/>
          <w:sz w:val="22"/>
          <w:szCs w:val="22"/>
        </w:rPr>
        <w:tab/>
        <w:t>[6 marks – 2, 4]</w:t>
      </w:r>
    </w:p>
    <w:p w14:paraId="68F05620" w14:textId="6ACBF004" w:rsidR="0098380C" w:rsidRPr="004D3B04" w:rsidRDefault="00563E16" w:rsidP="00563E16">
      <w:pPr>
        <w:tabs>
          <w:tab w:val="left" w:pos="1856"/>
        </w:tabs>
        <w:spacing w:after="0"/>
        <w:rPr>
          <w:rFonts w:ascii="Arial" w:hAnsi="Arial" w:cs="Arial"/>
          <w:sz w:val="22"/>
          <w:szCs w:val="22"/>
        </w:rPr>
      </w:pPr>
      <w:r>
        <w:rPr>
          <w:rFonts w:ascii="Arial" w:hAnsi="Arial" w:cs="Arial"/>
          <w:sz w:val="22"/>
          <w:szCs w:val="22"/>
        </w:rPr>
        <w:tab/>
      </w:r>
    </w:p>
    <w:p w14:paraId="4974FB71" w14:textId="53E3F21C" w:rsidR="004D3B04" w:rsidRPr="004D3B04" w:rsidRDefault="00563E16" w:rsidP="00563E16">
      <w:pPr>
        <w:pStyle w:val="ListParagraph"/>
        <w:tabs>
          <w:tab w:val="left" w:pos="7371"/>
        </w:tabs>
        <w:ind w:left="709" w:hanging="709"/>
        <w:rPr>
          <w:rFonts w:ascii="Arial" w:hAnsi="Arial" w:cs="Arial"/>
          <w:lang w:val="en-US"/>
        </w:rPr>
      </w:pPr>
      <w:r>
        <w:rPr>
          <w:rFonts w:ascii="Arial" w:hAnsi="Arial" w:cs="Arial"/>
          <w:lang w:val="en-US"/>
        </w:rPr>
        <w:tab/>
      </w:r>
      <w:r w:rsidR="004D3B04" w:rsidRPr="004D3B04">
        <w:rPr>
          <w:rFonts w:ascii="Arial" w:hAnsi="Arial" w:cs="Arial"/>
          <w:lang w:val="en-US"/>
        </w:rPr>
        <w:t>An aircraft is flying with a speed of 400 km/h along bearing 145°. The aircraft is buffeted by a strong wind of magnitude 80 km/h blowing from bearing 240°.</w:t>
      </w:r>
      <w:r w:rsidR="004D3B04" w:rsidRPr="004D3B04">
        <w:rPr>
          <w:rFonts w:ascii="Arial" w:hAnsi="Arial" w:cs="Arial"/>
          <w:lang w:val="en-US"/>
        </w:rPr>
        <w:tab/>
      </w:r>
    </w:p>
    <w:p w14:paraId="27DEFC2A" w14:textId="20D8FCB3" w:rsidR="004D3B04" w:rsidRPr="004D3B04" w:rsidRDefault="00563E16" w:rsidP="00563E16">
      <w:pPr>
        <w:pStyle w:val="ListParagraph"/>
        <w:numPr>
          <w:ilvl w:val="0"/>
          <w:numId w:val="1"/>
        </w:numPr>
        <w:ind w:left="284" w:firstLine="425"/>
        <w:rPr>
          <w:rFonts w:ascii="Arial" w:hAnsi="Arial" w:cs="Arial"/>
          <w:lang w:val="en-US"/>
        </w:rPr>
      </w:pPr>
      <w:r>
        <w:rPr>
          <w:rFonts w:ascii="Arial" w:hAnsi="Arial" w:cs="Arial"/>
          <w:lang w:val="en-US"/>
        </w:rPr>
        <w:t xml:space="preserve"> </w:t>
      </w:r>
      <w:r w:rsidR="004D3B04" w:rsidRPr="004D3B04">
        <w:rPr>
          <w:rFonts w:ascii="Arial" w:hAnsi="Arial" w:cs="Arial"/>
          <w:lang w:val="en-US"/>
        </w:rPr>
        <w:t>Draw a sketch to indicate the actual direction of the aircraft.</w:t>
      </w:r>
    </w:p>
    <w:p w14:paraId="307C9021" w14:textId="77777777" w:rsidR="004D3B04" w:rsidRPr="004D3B04" w:rsidRDefault="004D3B04" w:rsidP="004D3B04">
      <w:pPr>
        <w:rPr>
          <w:rFonts w:ascii="Arial" w:hAnsi="Arial" w:cs="Arial"/>
          <w:noProof/>
          <w:sz w:val="22"/>
          <w:szCs w:val="22"/>
          <w:lang w:eastAsia="en-AU"/>
        </w:rPr>
      </w:pPr>
    </w:p>
    <w:p w14:paraId="35B216A9" w14:textId="77777777" w:rsidR="004D3B04" w:rsidRPr="004D3B04" w:rsidRDefault="004D3B04" w:rsidP="004D3B04">
      <w:pPr>
        <w:rPr>
          <w:rFonts w:ascii="Arial" w:hAnsi="Arial" w:cs="Arial"/>
          <w:sz w:val="22"/>
          <w:szCs w:val="22"/>
          <w:lang w:val="en-US"/>
        </w:rPr>
      </w:pPr>
    </w:p>
    <w:p w14:paraId="0C1C0E9D" w14:textId="77777777" w:rsidR="004D3B04" w:rsidRPr="004D3B04" w:rsidRDefault="004D3B04" w:rsidP="004D3B04">
      <w:pPr>
        <w:rPr>
          <w:rFonts w:ascii="Arial" w:hAnsi="Arial" w:cs="Arial"/>
          <w:sz w:val="22"/>
          <w:szCs w:val="22"/>
          <w:lang w:val="en-US"/>
        </w:rPr>
      </w:pPr>
    </w:p>
    <w:p w14:paraId="2B695FDF" w14:textId="77777777" w:rsidR="004D3B04" w:rsidRPr="004D3B04" w:rsidRDefault="004D3B04" w:rsidP="004D3B04">
      <w:pPr>
        <w:rPr>
          <w:rFonts w:ascii="Arial" w:hAnsi="Arial" w:cs="Arial"/>
          <w:sz w:val="22"/>
          <w:szCs w:val="22"/>
          <w:lang w:val="en-US"/>
        </w:rPr>
      </w:pPr>
    </w:p>
    <w:p w14:paraId="048FC8C1" w14:textId="77777777" w:rsidR="004D3B04" w:rsidRPr="004D3B04" w:rsidRDefault="004D3B04" w:rsidP="004D3B04">
      <w:pPr>
        <w:rPr>
          <w:rFonts w:ascii="Arial" w:hAnsi="Arial" w:cs="Arial"/>
          <w:sz w:val="22"/>
          <w:szCs w:val="22"/>
          <w:lang w:val="en-US"/>
        </w:rPr>
      </w:pPr>
    </w:p>
    <w:p w14:paraId="1B154651" w14:textId="77777777" w:rsidR="004D3B04" w:rsidRPr="004D3B04" w:rsidRDefault="004D3B04" w:rsidP="004D3B04">
      <w:pPr>
        <w:rPr>
          <w:rFonts w:ascii="Arial" w:hAnsi="Arial" w:cs="Arial"/>
          <w:sz w:val="22"/>
          <w:szCs w:val="22"/>
          <w:lang w:val="en-US"/>
        </w:rPr>
      </w:pPr>
    </w:p>
    <w:p w14:paraId="1A375FBA" w14:textId="77777777" w:rsidR="004D3B04" w:rsidRPr="004D3B04" w:rsidRDefault="004D3B04" w:rsidP="00563E16">
      <w:pPr>
        <w:pStyle w:val="ListParagraph"/>
        <w:numPr>
          <w:ilvl w:val="0"/>
          <w:numId w:val="1"/>
        </w:numPr>
        <w:ind w:left="1418" w:hanging="709"/>
        <w:rPr>
          <w:rFonts w:ascii="Arial" w:hAnsi="Arial" w:cs="Arial"/>
          <w:lang w:val="en-US"/>
        </w:rPr>
      </w:pPr>
      <w:r w:rsidRPr="004D3B04">
        <w:rPr>
          <w:rFonts w:ascii="Arial" w:hAnsi="Arial" w:cs="Arial"/>
          <w:lang w:val="en-US"/>
        </w:rPr>
        <w:t>Find the ground speed and direction of the aircraft</w:t>
      </w:r>
    </w:p>
    <w:p w14:paraId="223C2A1A" w14:textId="583F5FB9" w:rsidR="004D3B04" w:rsidRDefault="004D3B04" w:rsidP="004D3B04">
      <w:pPr>
        <w:rPr>
          <w:rFonts w:ascii="Arial" w:hAnsi="Arial" w:cs="Arial"/>
          <w:sz w:val="22"/>
          <w:szCs w:val="22"/>
          <w:lang w:val="en-US"/>
        </w:rPr>
      </w:pPr>
      <w:r w:rsidRPr="004D3B04">
        <w:rPr>
          <w:rFonts w:ascii="Arial" w:hAnsi="Arial" w:cs="Arial"/>
          <w:sz w:val="22"/>
          <w:szCs w:val="22"/>
          <w:lang w:val="en-US"/>
        </w:rPr>
        <w:tab/>
      </w:r>
      <w:r w:rsidR="00563E16">
        <w:rPr>
          <w:rFonts w:ascii="Arial" w:hAnsi="Arial" w:cs="Arial"/>
          <w:sz w:val="22"/>
          <w:szCs w:val="22"/>
          <w:lang w:val="en-US"/>
        </w:rPr>
        <w:t xml:space="preserve">     </w:t>
      </w:r>
    </w:p>
    <w:p w14:paraId="3F631C3E" w14:textId="77777777" w:rsidR="00563E16" w:rsidRDefault="00563E16" w:rsidP="004D3B04">
      <w:pPr>
        <w:rPr>
          <w:rFonts w:ascii="Arial" w:hAnsi="Arial" w:cs="Arial"/>
          <w:sz w:val="22"/>
          <w:szCs w:val="22"/>
          <w:lang w:val="en-US"/>
        </w:rPr>
      </w:pPr>
    </w:p>
    <w:p w14:paraId="124816F3" w14:textId="77777777" w:rsidR="00563E16" w:rsidRDefault="00563E16" w:rsidP="004D3B04">
      <w:pPr>
        <w:rPr>
          <w:rFonts w:ascii="Arial" w:hAnsi="Arial" w:cs="Arial"/>
          <w:sz w:val="22"/>
          <w:szCs w:val="22"/>
          <w:lang w:val="en-US"/>
        </w:rPr>
      </w:pPr>
    </w:p>
    <w:p w14:paraId="72A51A7A" w14:textId="77777777" w:rsidR="00563E16" w:rsidRDefault="00563E16" w:rsidP="004D3B04">
      <w:pPr>
        <w:rPr>
          <w:rFonts w:ascii="Arial" w:hAnsi="Arial" w:cs="Arial"/>
          <w:sz w:val="22"/>
          <w:szCs w:val="22"/>
          <w:lang w:val="en-US"/>
        </w:rPr>
      </w:pPr>
    </w:p>
    <w:p w14:paraId="42F5AEFC" w14:textId="77777777" w:rsidR="00563E16" w:rsidRDefault="00563E16" w:rsidP="004D3B04">
      <w:pPr>
        <w:rPr>
          <w:rFonts w:ascii="Arial" w:hAnsi="Arial" w:cs="Arial"/>
          <w:sz w:val="22"/>
          <w:szCs w:val="22"/>
          <w:lang w:val="en-US"/>
        </w:rPr>
      </w:pPr>
    </w:p>
    <w:p w14:paraId="6646CC57" w14:textId="77777777" w:rsidR="00563E16" w:rsidRDefault="00563E16" w:rsidP="004D3B04">
      <w:pPr>
        <w:rPr>
          <w:rFonts w:ascii="Arial" w:hAnsi="Arial" w:cs="Arial"/>
          <w:sz w:val="22"/>
          <w:szCs w:val="22"/>
          <w:lang w:val="en-US"/>
        </w:rPr>
      </w:pPr>
    </w:p>
    <w:p w14:paraId="451A1ACB" w14:textId="77777777" w:rsidR="00563E16" w:rsidRDefault="00563E16" w:rsidP="004D3B04">
      <w:pPr>
        <w:rPr>
          <w:rFonts w:ascii="Arial" w:hAnsi="Arial" w:cs="Arial"/>
          <w:sz w:val="22"/>
          <w:szCs w:val="22"/>
          <w:lang w:val="en-US"/>
        </w:rPr>
      </w:pPr>
    </w:p>
    <w:p w14:paraId="1582BAE3" w14:textId="77777777" w:rsidR="00563E16" w:rsidRDefault="00563E16" w:rsidP="004D3B04">
      <w:pPr>
        <w:rPr>
          <w:rFonts w:ascii="Arial" w:hAnsi="Arial" w:cs="Arial"/>
          <w:sz w:val="22"/>
          <w:szCs w:val="22"/>
          <w:lang w:val="en-US"/>
        </w:rPr>
      </w:pPr>
    </w:p>
    <w:p w14:paraId="53484179" w14:textId="77777777" w:rsidR="00563E16" w:rsidRDefault="00563E16" w:rsidP="004D3B04">
      <w:pPr>
        <w:rPr>
          <w:rFonts w:ascii="Arial" w:hAnsi="Arial" w:cs="Arial"/>
          <w:sz w:val="22"/>
          <w:szCs w:val="22"/>
          <w:lang w:val="en-US"/>
        </w:rPr>
      </w:pPr>
    </w:p>
    <w:p w14:paraId="1604A2D7" w14:textId="77777777" w:rsidR="00563E16" w:rsidRDefault="00563E16" w:rsidP="004D3B04">
      <w:pPr>
        <w:rPr>
          <w:rFonts w:ascii="Arial" w:hAnsi="Arial" w:cs="Arial"/>
          <w:sz w:val="22"/>
          <w:szCs w:val="22"/>
          <w:lang w:val="en-US"/>
        </w:rPr>
      </w:pPr>
    </w:p>
    <w:p w14:paraId="0AB35389" w14:textId="69A0A410" w:rsidR="00AD29C2" w:rsidRPr="00563E16" w:rsidRDefault="00AD29C2" w:rsidP="00563E16">
      <w:pPr>
        <w:spacing w:after="0"/>
        <w:rPr>
          <w:rFonts w:ascii="Arial" w:hAnsi="Arial" w:cs="Times New Roman"/>
          <w:iCs/>
          <w:sz w:val="22"/>
          <w:szCs w:val="22"/>
        </w:rPr>
      </w:pPr>
    </w:p>
    <w:sectPr w:rsidR="00AD29C2" w:rsidRPr="00563E16" w:rsidSect="00601AD4">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90077"/>
    <w:multiLevelType w:val="hybridMultilevel"/>
    <w:tmpl w:val="59A8FA0A"/>
    <w:lvl w:ilvl="0" w:tplc="70DAD9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638C3B5E"/>
    <w:multiLevelType w:val="hybridMultilevel"/>
    <w:tmpl w:val="1D9AF63C"/>
    <w:lvl w:ilvl="0" w:tplc="4F0023A0">
      <w:start w:val="1"/>
      <w:numFmt w:val="lowerLetter"/>
      <w:lvlText w:val="%1)"/>
      <w:lvlJc w:val="left"/>
      <w:pPr>
        <w:ind w:left="2498" w:hanging="360"/>
      </w:pPr>
      <w:rPr>
        <w:rFonts w:hint="default"/>
      </w:rPr>
    </w:lvl>
    <w:lvl w:ilvl="1" w:tplc="0C090019">
      <w:start w:val="1"/>
      <w:numFmt w:val="lowerLetter"/>
      <w:lvlText w:val="%2."/>
      <w:lvlJc w:val="left"/>
      <w:pPr>
        <w:ind w:left="3218" w:hanging="360"/>
      </w:pPr>
    </w:lvl>
    <w:lvl w:ilvl="2" w:tplc="0C09001B" w:tentative="1">
      <w:start w:val="1"/>
      <w:numFmt w:val="lowerRoman"/>
      <w:lvlText w:val="%3."/>
      <w:lvlJc w:val="right"/>
      <w:pPr>
        <w:ind w:left="3938" w:hanging="180"/>
      </w:pPr>
    </w:lvl>
    <w:lvl w:ilvl="3" w:tplc="0C09000F" w:tentative="1">
      <w:start w:val="1"/>
      <w:numFmt w:val="decimal"/>
      <w:lvlText w:val="%4."/>
      <w:lvlJc w:val="left"/>
      <w:pPr>
        <w:ind w:left="4658" w:hanging="360"/>
      </w:pPr>
    </w:lvl>
    <w:lvl w:ilvl="4" w:tplc="0C090019" w:tentative="1">
      <w:start w:val="1"/>
      <w:numFmt w:val="lowerLetter"/>
      <w:lvlText w:val="%5."/>
      <w:lvlJc w:val="left"/>
      <w:pPr>
        <w:ind w:left="5378" w:hanging="360"/>
      </w:pPr>
    </w:lvl>
    <w:lvl w:ilvl="5" w:tplc="0C09001B" w:tentative="1">
      <w:start w:val="1"/>
      <w:numFmt w:val="lowerRoman"/>
      <w:lvlText w:val="%6."/>
      <w:lvlJc w:val="right"/>
      <w:pPr>
        <w:ind w:left="6098" w:hanging="180"/>
      </w:pPr>
    </w:lvl>
    <w:lvl w:ilvl="6" w:tplc="0C09000F" w:tentative="1">
      <w:start w:val="1"/>
      <w:numFmt w:val="decimal"/>
      <w:lvlText w:val="%7."/>
      <w:lvlJc w:val="left"/>
      <w:pPr>
        <w:ind w:left="6818" w:hanging="360"/>
      </w:pPr>
    </w:lvl>
    <w:lvl w:ilvl="7" w:tplc="0C090019" w:tentative="1">
      <w:start w:val="1"/>
      <w:numFmt w:val="lowerLetter"/>
      <w:lvlText w:val="%8."/>
      <w:lvlJc w:val="left"/>
      <w:pPr>
        <w:ind w:left="7538" w:hanging="360"/>
      </w:pPr>
    </w:lvl>
    <w:lvl w:ilvl="8" w:tplc="0C09001B" w:tentative="1">
      <w:start w:val="1"/>
      <w:numFmt w:val="lowerRoman"/>
      <w:lvlText w:val="%9."/>
      <w:lvlJc w:val="right"/>
      <w:pPr>
        <w:ind w:left="8258" w:hanging="180"/>
      </w:pPr>
    </w:lvl>
  </w:abstractNum>
  <w:abstractNum w:abstractNumId="2">
    <w:nsid w:val="7F133F83"/>
    <w:multiLevelType w:val="hybridMultilevel"/>
    <w:tmpl w:val="85AA5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22D"/>
    <w:rsid w:val="00033AC7"/>
    <w:rsid w:val="00051EE1"/>
    <w:rsid w:val="001A7827"/>
    <w:rsid w:val="00223C93"/>
    <w:rsid w:val="00225B0D"/>
    <w:rsid w:val="00312D15"/>
    <w:rsid w:val="00334A91"/>
    <w:rsid w:val="003475A4"/>
    <w:rsid w:val="003743C7"/>
    <w:rsid w:val="003F17BF"/>
    <w:rsid w:val="00420B28"/>
    <w:rsid w:val="004C766A"/>
    <w:rsid w:val="004D3B04"/>
    <w:rsid w:val="00563E16"/>
    <w:rsid w:val="00583539"/>
    <w:rsid w:val="005C404E"/>
    <w:rsid w:val="00601AD4"/>
    <w:rsid w:val="00671426"/>
    <w:rsid w:val="006C1925"/>
    <w:rsid w:val="00871F4C"/>
    <w:rsid w:val="008F0ACD"/>
    <w:rsid w:val="0098380C"/>
    <w:rsid w:val="009F53B1"/>
    <w:rsid w:val="00A02454"/>
    <w:rsid w:val="00AD29C2"/>
    <w:rsid w:val="00BC6351"/>
    <w:rsid w:val="00BE0F2F"/>
    <w:rsid w:val="00BF52B1"/>
    <w:rsid w:val="00C4528C"/>
    <w:rsid w:val="00CA2B86"/>
    <w:rsid w:val="00D61A3D"/>
    <w:rsid w:val="00D64835"/>
    <w:rsid w:val="00E40798"/>
    <w:rsid w:val="00E524A9"/>
    <w:rsid w:val="00EC2EFA"/>
    <w:rsid w:val="00F601DB"/>
    <w:rsid w:val="00F83F75"/>
    <w:rsid w:val="00FB5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51E4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2D"/>
    <w:pPr>
      <w:spacing w:after="200"/>
    </w:pPr>
    <w:rPr>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spacing w:after="0"/>
      <w:ind w:left="709" w:hanging="709"/>
    </w:pPr>
    <w:rPr>
      <w:rFonts w:ascii="Arial" w:hAnsi="Arial" w:cs="Times New Roman"/>
      <w:iCs/>
    </w:rPr>
  </w:style>
  <w:style w:type="paragraph" w:customStyle="1" w:styleId="ArNormal">
    <w:name w:val="Ar Normal"/>
    <w:basedOn w:val="Normal"/>
    <w:qFormat/>
    <w:rsid w:val="00D64835"/>
    <w:pPr>
      <w:spacing w:after="0"/>
    </w:pPr>
    <w:rPr>
      <w:rFonts w:ascii="Arial" w:hAnsi="Arial" w:cs="Times New Roman"/>
      <w:iCs/>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pPr>
      <w:spacing w:after="0"/>
    </w:pPr>
    <w:rPr>
      <w:rFonts w:ascii="Bookman Old Style" w:eastAsia="Times New Roman" w:hAnsi="Bookman Old Style" w:cs="Times New Roman"/>
      <w:iCs/>
      <w:lang w:val="en-AU"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Normal"/>
    <w:qFormat/>
    <w:rsid w:val="00033AC7"/>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pPr>
      <w:spacing w:after="0"/>
    </w:pPr>
    <w:rPr>
      <w:rFonts w:ascii="Comic Sans MS" w:eastAsia="Times New Roman" w:hAnsi="Comic Sans MS" w:cs="Times New Roman"/>
      <w:sz w:val="28"/>
      <w:lang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Normal"/>
    <w:qFormat/>
    <w:rsid w:val="00033AC7"/>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 1"/>
    <w:basedOn w:val="Normal"/>
    <w:rsid w:val="00334A91"/>
    <w:pPr>
      <w:spacing w:after="0"/>
      <w:ind w:left="709" w:hanging="709"/>
    </w:pPr>
    <w:rPr>
      <w:rFonts w:ascii="Bookman Old Style" w:eastAsia="Times New Roman" w:hAnsi="Bookman Old Style" w:cs="Times New Roman"/>
      <w:szCs w:val="20"/>
      <w:lang w:val="en-AU" w:eastAsia="en-US"/>
    </w:rPr>
  </w:style>
  <w:style w:type="paragraph" w:customStyle="1" w:styleId="Indent2">
    <w:name w:val="Indent 2"/>
    <w:basedOn w:val="Normal"/>
    <w:rsid w:val="00334A91"/>
    <w:pPr>
      <w:spacing w:after="0"/>
      <w:ind w:left="1418" w:hanging="709"/>
    </w:pPr>
    <w:rPr>
      <w:rFonts w:ascii="Bookman Old Style" w:eastAsia="Times New Roman" w:hAnsi="Bookman Old Style" w:cs="Times New Roman"/>
      <w:szCs w:val="20"/>
      <w:lang w:val="en-AU" w:eastAsia="en-US"/>
    </w:rPr>
  </w:style>
  <w:style w:type="character" w:styleId="PlaceholderText">
    <w:name w:val="Placeholder Text"/>
    <w:basedOn w:val="DefaultParagraphFont"/>
    <w:uiPriority w:val="99"/>
    <w:semiHidden/>
    <w:rsid w:val="003F17BF"/>
    <w:rPr>
      <w:color w:val="808080"/>
    </w:rPr>
  </w:style>
  <w:style w:type="paragraph" w:styleId="BalloonText">
    <w:name w:val="Balloon Text"/>
    <w:basedOn w:val="Normal"/>
    <w:link w:val="BalloonTextChar"/>
    <w:uiPriority w:val="99"/>
    <w:semiHidden/>
    <w:unhideWhenUsed/>
    <w:rsid w:val="003F17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17BF"/>
    <w:rPr>
      <w:rFonts w:ascii="Lucida Grande" w:hAnsi="Lucida Grande"/>
      <w:sz w:val="18"/>
      <w:szCs w:val="18"/>
      <w:lang w:val="en-GB" w:eastAsia="ja-JP"/>
    </w:rPr>
  </w:style>
  <w:style w:type="paragraph" w:customStyle="1" w:styleId="PartA">
    <w:name w:val="PartA"/>
    <w:basedOn w:val="Normal"/>
    <w:rsid w:val="00AD29C2"/>
    <w:pPr>
      <w:tabs>
        <w:tab w:val="left" w:pos="680"/>
        <w:tab w:val="right" w:pos="9469"/>
      </w:tabs>
      <w:spacing w:after="0"/>
      <w:ind w:left="660" w:hangingChars="300" w:hanging="660"/>
    </w:pPr>
    <w:rPr>
      <w:rFonts w:ascii="Arial" w:eastAsia="Times New Roman" w:hAnsi="Arial" w:cs="Times New Roman"/>
      <w:sz w:val="22"/>
      <w:lang w:val="en-AU" w:eastAsia="en-US"/>
    </w:rPr>
  </w:style>
  <w:style w:type="table" w:styleId="TableGrid">
    <w:name w:val="Table Grid"/>
    <w:basedOn w:val="TableNormal"/>
    <w:uiPriority w:val="59"/>
    <w:rsid w:val="00983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B04"/>
    <w:pPr>
      <w:spacing w:line="276" w:lineRule="auto"/>
      <w:ind w:left="720"/>
      <w:contextualSpacing/>
    </w:pPr>
    <w:rPr>
      <w:rFonts w:eastAsiaTheme="minorHAnsi"/>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2D"/>
    <w:pPr>
      <w:spacing w:after="200"/>
    </w:pPr>
    <w:rPr>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ndent1">
    <w:name w:val="Ar Indent 1"/>
    <w:basedOn w:val="Normal"/>
    <w:qFormat/>
    <w:rsid w:val="00D64835"/>
    <w:pPr>
      <w:spacing w:after="0"/>
      <w:ind w:left="709" w:hanging="709"/>
    </w:pPr>
    <w:rPr>
      <w:rFonts w:ascii="Arial" w:hAnsi="Arial" w:cs="Times New Roman"/>
      <w:iCs/>
    </w:rPr>
  </w:style>
  <w:style w:type="paragraph" w:customStyle="1" w:styleId="ArNormal">
    <w:name w:val="Ar Normal"/>
    <w:basedOn w:val="Normal"/>
    <w:qFormat/>
    <w:rsid w:val="00D64835"/>
    <w:pPr>
      <w:spacing w:after="0"/>
    </w:pPr>
    <w:rPr>
      <w:rFonts w:ascii="Arial" w:hAnsi="Arial" w:cs="Times New Roman"/>
      <w:iCs/>
    </w:rPr>
  </w:style>
  <w:style w:type="paragraph" w:customStyle="1" w:styleId="ArIndent2">
    <w:name w:val="Ar Indent 2"/>
    <w:basedOn w:val="ArNormal"/>
    <w:qFormat/>
    <w:rsid w:val="00033AC7"/>
    <w:pPr>
      <w:ind w:left="1418" w:hanging="709"/>
    </w:pPr>
  </w:style>
  <w:style w:type="paragraph" w:customStyle="1" w:styleId="ArIndent20">
    <w:name w:val="Ar Indent 2+"/>
    <w:basedOn w:val="ArIndent2"/>
    <w:next w:val="ArIndent3"/>
    <w:qFormat/>
    <w:rsid w:val="00C4528C"/>
    <w:pPr>
      <w:tabs>
        <w:tab w:val="left" w:pos="1418"/>
      </w:tabs>
      <w:ind w:left="2127" w:hanging="1418"/>
    </w:pPr>
  </w:style>
  <w:style w:type="paragraph" w:customStyle="1" w:styleId="ArIndent3">
    <w:name w:val="Ar Indent 3"/>
    <w:basedOn w:val="ArIndent2"/>
    <w:qFormat/>
    <w:rsid w:val="00033AC7"/>
    <w:pPr>
      <w:ind w:left="2127"/>
    </w:pPr>
    <w:rPr>
      <w:lang w:eastAsia="en-AU"/>
    </w:rPr>
  </w:style>
  <w:style w:type="paragraph" w:customStyle="1" w:styleId="BOSNormal">
    <w:name w:val="BOS Normal"/>
    <w:basedOn w:val="Normal"/>
    <w:qFormat/>
    <w:rsid w:val="00033AC7"/>
    <w:pPr>
      <w:spacing w:after="0"/>
    </w:pPr>
    <w:rPr>
      <w:rFonts w:ascii="Bookman Old Style" w:eastAsia="Times New Roman" w:hAnsi="Bookman Old Style" w:cs="Times New Roman"/>
      <w:iCs/>
      <w:lang w:val="en-AU" w:eastAsia="en-AU"/>
    </w:rPr>
  </w:style>
  <w:style w:type="paragraph" w:customStyle="1" w:styleId="BOSIndent1">
    <w:name w:val="BOS Indent 1"/>
    <w:basedOn w:val="BOSNormal"/>
    <w:next w:val="BOSNormal"/>
    <w:qFormat/>
    <w:rsid w:val="00033AC7"/>
    <w:pPr>
      <w:ind w:left="709" w:hanging="709"/>
    </w:pPr>
  </w:style>
  <w:style w:type="paragraph" w:customStyle="1" w:styleId="BOSIndent2">
    <w:name w:val="BOS Indent 2"/>
    <w:basedOn w:val="BOSNormal"/>
    <w:qFormat/>
    <w:rsid w:val="00033AC7"/>
    <w:pPr>
      <w:ind w:left="1418" w:hanging="709"/>
    </w:pPr>
  </w:style>
  <w:style w:type="paragraph" w:customStyle="1" w:styleId="BOSIndent20">
    <w:name w:val="BOS Indent 2+"/>
    <w:basedOn w:val="BOSNormal"/>
    <w:next w:val="Normal"/>
    <w:qFormat/>
    <w:rsid w:val="00033AC7"/>
    <w:pPr>
      <w:tabs>
        <w:tab w:val="left" w:pos="1418"/>
      </w:tabs>
      <w:ind w:left="2127" w:hanging="1418"/>
    </w:pPr>
  </w:style>
  <w:style w:type="paragraph" w:customStyle="1" w:styleId="BOSIndent3">
    <w:name w:val="BOS Indent 3"/>
    <w:basedOn w:val="BOSNormal"/>
    <w:qFormat/>
    <w:rsid w:val="00033AC7"/>
    <w:pPr>
      <w:ind w:left="2127" w:hanging="709"/>
    </w:pPr>
  </w:style>
  <w:style w:type="paragraph" w:customStyle="1" w:styleId="CSNorm">
    <w:name w:val="CS Norm"/>
    <w:basedOn w:val="Normal"/>
    <w:qFormat/>
    <w:rsid w:val="00033AC7"/>
    <w:pPr>
      <w:spacing w:after="0"/>
    </w:pPr>
    <w:rPr>
      <w:rFonts w:ascii="Comic Sans MS" w:eastAsia="Times New Roman" w:hAnsi="Comic Sans MS" w:cs="Times New Roman"/>
      <w:sz w:val="28"/>
      <w:lang w:eastAsia="en-AU"/>
    </w:rPr>
  </w:style>
  <w:style w:type="paragraph" w:customStyle="1" w:styleId="CSIndent1">
    <w:name w:val="CS Indent 1"/>
    <w:basedOn w:val="CSNorm"/>
    <w:qFormat/>
    <w:rsid w:val="00033AC7"/>
    <w:pPr>
      <w:ind w:left="709" w:hanging="709"/>
    </w:pPr>
  </w:style>
  <w:style w:type="paragraph" w:customStyle="1" w:styleId="CSIndent2">
    <w:name w:val="CS Indent 2"/>
    <w:basedOn w:val="CSNorm"/>
    <w:qFormat/>
    <w:rsid w:val="00033AC7"/>
    <w:pPr>
      <w:ind w:left="1418" w:hanging="709"/>
    </w:pPr>
  </w:style>
  <w:style w:type="paragraph" w:customStyle="1" w:styleId="CSIndent20">
    <w:name w:val="CS Indent 2+"/>
    <w:basedOn w:val="CSIndent1"/>
    <w:next w:val="Normal"/>
    <w:qFormat/>
    <w:rsid w:val="00033AC7"/>
    <w:pPr>
      <w:tabs>
        <w:tab w:val="left" w:pos="1418"/>
      </w:tabs>
      <w:ind w:left="2127" w:hanging="1418"/>
    </w:pPr>
  </w:style>
  <w:style w:type="paragraph" w:customStyle="1" w:styleId="CSIndent3">
    <w:name w:val="CS Indent 3"/>
    <w:basedOn w:val="CSIndent2"/>
    <w:qFormat/>
    <w:rsid w:val="00033AC7"/>
    <w:pPr>
      <w:ind w:left="2127"/>
    </w:pPr>
  </w:style>
  <w:style w:type="paragraph" w:customStyle="1" w:styleId="Indent1">
    <w:name w:val="Indent 1"/>
    <w:basedOn w:val="Normal"/>
    <w:rsid w:val="00334A91"/>
    <w:pPr>
      <w:spacing w:after="0"/>
      <w:ind w:left="709" w:hanging="709"/>
    </w:pPr>
    <w:rPr>
      <w:rFonts w:ascii="Bookman Old Style" w:eastAsia="Times New Roman" w:hAnsi="Bookman Old Style" w:cs="Times New Roman"/>
      <w:szCs w:val="20"/>
      <w:lang w:val="en-AU" w:eastAsia="en-US"/>
    </w:rPr>
  </w:style>
  <w:style w:type="paragraph" w:customStyle="1" w:styleId="Indent2">
    <w:name w:val="Indent 2"/>
    <w:basedOn w:val="Normal"/>
    <w:rsid w:val="00334A91"/>
    <w:pPr>
      <w:spacing w:after="0"/>
      <w:ind w:left="1418" w:hanging="709"/>
    </w:pPr>
    <w:rPr>
      <w:rFonts w:ascii="Bookman Old Style" w:eastAsia="Times New Roman" w:hAnsi="Bookman Old Style" w:cs="Times New Roman"/>
      <w:szCs w:val="20"/>
      <w:lang w:val="en-AU" w:eastAsia="en-US"/>
    </w:rPr>
  </w:style>
  <w:style w:type="character" w:styleId="PlaceholderText">
    <w:name w:val="Placeholder Text"/>
    <w:basedOn w:val="DefaultParagraphFont"/>
    <w:uiPriority w:val="99"/>
    <w:semiHidden/>
    <w:rsid w:val="003F17BF"/>
    <w:rPr>
      <w:color w:val="808080"/>
    </w:rPr>
  </w:style>
  <w:style w:type="paragraph" w:styleId="BalloonText">
    <w:name w:val="Balloon Text"/>
    <w:basedOn w:val="Normal"/>
    <w:link w:val="BalloonTextChar"/>
    <w:uiPriority w:val="99"/>
    <w:semiHidden/>
    <w:unhideWhenUsed/>
    <w:rsid w:val="003F17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17BF"/>
    <w:rPr>
      <w:rFonts w:ascii="Lucida Grande" w:hAnsi="Lucida Grande"/>
      <w:sz w:val="18"/>
      <w:szCs w:val="18"/>
      <w:lang w:val="en-GB" w:eastAsia="ja-JP"/>
    </w:rPr>
  </w:style>
  <w:style w:type="paragraph" w:customStyle="1" w:styleId="PartA">
    <w:name w:val="PartA"/>
    <w:basedOn w:val="Normal"/>
    <w:rsid w:val="00AD29C2"/>
    <w:pPr>
      <w:tabs>
        <w:tab w:val="left" w:pos="680"/>
        <w:tab w:val="right" w:pos="9469"/>
      </w:tabs>
      <w:spacing w:after="0"/>
      <w:ind w:left="660" w:hangingChars="300" w:hanging="660"/>
    </w:pPr>
    <w:rPr>
      <w:rFonts w:ascii="Arial" w:eastAsia="Times New Roman" w:hAnsi="Arial" w:cs="Times New Roman"/>
      <w:sz w:val="22"/>
      <w:lang w:val="en-AU" w:eastAsia="en-US"/>
    </w:rPr>
  </w:style>
  <w:style w:type="table" w:styleId="TableGrid">
    <w:name w:val="Table Grid"/>
    <w:basedOn w:val="TableNormal"/>
    <w:uiPriority w:val="59"/>
    <w:rsid w:val="009838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3B04"/>
    <w:pPr>
      <w:spacing w:line="276" w:lineRule="auto"/>
      <w:ind w:left="720"/>
      <w:contextualSpacing/>
    </w:pPr>
    <w:rPr>
      <w:rFonts w:eastAsiaTheme="minorHAns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42E54-6AB2-4555-9C81-49E1D254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687358E6</Template>
  <TotalTime>1</TotalTime>
  <Pages>5</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PALMER Patsy</cp:lastModifiedBy>
  <cp:revision>3</cp:revision>
  <cp:lastPrinted>2016-03-13T02:14:00Z</cp:lastPrinted>
  <dcterms:created xsi:type="dcterms:W3CDTF">2016-03-13T02:15:00Z</dcterms:created>
  <dcterms:modified xsi:type="dcterms:W3CDTF">2017-02-28T03:12:00Z</dcterms:modified>
</cp:coreProperties>
</file>