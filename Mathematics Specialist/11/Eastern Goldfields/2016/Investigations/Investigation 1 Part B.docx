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A52" w:rsidRDefault="007F0A52" w:rsidP="007F0A52">
      <w:pPr>
        <w:rPr>
          <w:b/>
          <w:sz w:val="32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15"/>
        <w:gridCol w:w="6639"/>
      </w:tblGrid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pPr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>
                  <wp:extent cx="1638935" cy="1405890"/>
                  <wp:effectExtent l="0" t="0" r="0" b="381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rPr>
                <w:b/>
                <w:sz w:val="16"/>
                <w:szCs w:val="16"/>
              </w:rPr>
            </w:pPr>
          </w:p>
          <w:p w:rsidR="007F0A52" w:rsidRDefault="007F0A52" w:rsidP="009E1332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F0A52" w:rsidRDefault="007F0A52" w:rsidP="009E1332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7F0A52" w:rsidRPr="00EF6547" w:rsidRDefault="007F0A52" w:rsidP="009E1332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:rsidR="007F0A52" w:rsidRPr="00EF6547" w:rsidRDefault="007F0A52" w:rsidP="009E1332">
            <w:pPr>
              <w:pStyle w:val="TestStyle1"/>
            </w:pPr>
            <w:r w:rsidRPr="00EF6547">
              <w:t>Mathematics</w:t>
            </w:r>
            <w:r>
              <w:t xml:space="preserve"> Specialist</w:t>
            </w:r>
            <w:r w:rsidRPr="00EF6547">
              <w:t xml:space="preserve"> </w:t>
            </w:r>
            <w:r>
              <w:t>2017</w:t>
            </w:r>
            <w:bookmarkStart w:id="0" w:name="_GoBack"/>
            <w:bookmarkEnd w:id="0"/>
          </w:p>
          <w:p w:rsidR="007F0A52" w:rsidRPr="003D43B7" w:rsidRDefault="007F0A52" w:rsidP="009E1332">
            <w:pPr>
              <w:pStyle w:val="TestStyle1"/>
            </w:pPr>
            <w:r>
              <w:t>Investigation</w:t>
            </w:r>
            <w:r w:rsidRPr="00EF6547">
              <w:t xml:space="preserve"> </w:t>
            </w:r>
            <w:r>
              <w:t>1</w:t>
            </w:r>
            <w:r w:rsidRPr="00EF6547">
              <w:t xml:space="preserve"> </w:t>
            </w:r>
            <w:r>
              <w:t>- Part B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7F0A52" w:rsidRPr="003D43B7" w:rsidTr="009E1332">
        <w:tc>
          <w:tcPr>
            <w:tcW w:w="3369" w:type="dxa"/>
          </w:tcPr>
          <w:p w:rsidR="007F0A52" w:rsidRPr="003D43B7" w:rsidRDefault="007F0A52" w:rsidP="009E1332">
            <w:r w:rsidRPr="003D43B7">
              <w:t xml:space="preserve">Working Time:      </w:t>
            </w:r>
            <w:r>
              <w:t xml:space="preserve">40 </w:t>
            </w:r>
            <w:r w:rsidRPr="003D43B7">
              <w:t>minutes</w:t>
            </w:r>
          </w:p>
        </w:tc>
        <w:tc>
          <w:tcPr>
            <w:tcW w:w="7051" w:type="dxa"/>
          </w:tcPr>
          <w:p w:rsidR="007F0A52" w:rsidRPr="003D43B7" w:rsidRDefault="007F0A52" w:rsidP="009E1332">
            <w:pPr>
              <w:jc w:val="right"/>
            </w:pPr>
            <w:r w:rsidRPr="003D43B7">
              <w:t xml:space="preserve">Total Marks: </w:t>
            </w:r>
            <w:r>
              <w:t>26</w:t>
            </w:r>
            <w:r w:rsidRPr="003D43B7">
              <w:t xml:space="preserve"> marks</w:t>
            </w:r>
          </w:p>
        </w:tc>
      </w:tr>
    </w:tbl>
    <w:p w:rsidR="007F0A52" w:rsidRDefault="007F0A52" w:rsidP="007F0A52"/>
    <w:p w:rsidR="007F0A52" w:rsidRPr="00DB20FF" w:rsidRDefault="007F0A52" w:rsidP="007F0A52">
      <w:pPr>
        <w:jc w:val="center"/>
        <w:rPr>
          <w:b/>
          <w:i/>
        </w:rPr>
      </w:pPr>
      <w:r w:rsidRPr="00DB20FF">
        <w:rPr>
          <w:b/>
          <w:i/>
        </w:rPr>
        <w:fldChar w:fldCharType="begin"/>
      </w:r>
      <w:r w:rsidRPr="00DB20FF">
        <w:rPr>
          <w:b/>
          <w:i/>
        </w:rPr>
        <w:instrText xml:space="preserve"> FILLIN  "Any extra requirements?" \d "You are NOT allowed to use Part A when completing Part B." </w:instrText>
      </w:r>
      <w:r w:rsidRPr="00DB20FF">
        <w:rPr>
          <w:b/>
          <w:i/>
        </w:rPr>
        <w:fldChar w:fldCharType="separate"/>
      </w:r>
      <w:r>
        <w:rPr>
          <w:b/>
          <w:i/>
        </w:rPr>
        <w:t>You are allowed to use Part A when completing Part B.</w:t>
      </w:r>
      <w:r w:rsidRPr="00DB20FF">
        <w:rPr>
          <w:b/>
          <w:i/>
        </w:rPr>
        <w:fldChar w:fldCharType="end"/>
      </w:r>
    </w:p>
    <w:p w:rsidR="007F0A52" w:rsidRDefault="007F0A52" w:rsidP="007F0A52">
      <w:pPr>
        <w:jc w:val="center"/>
      </w:pPr>
    </w:p>
    <w:p w:rsidR="007F0A52" w:rsidRPr="00715F56" w:rsidRDefault="007F0A52" w:rsidP="007F0A52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7F0A52" w:rsidRPr="00C953BD" w:rsidRDefault="007F0A52" w:rsidP="007F0A52"/>
    <w:p w:rsidR="007F0A52" w:rsidRPr="00C953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path 10 times in every revolution.</w:t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74930</wp:posOffset>
                </wp:positionV>
                <wp:extent cx="4686300" cy="1746885"/>
                <wp:effectExtent l="9525" t="58420" r="0" b="444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746885"/>
                          <a:chOff x="3270" y="5254"/>
                          <a:chExt cx="7380" cy="2751"/>
                        </a:xfrm>
                      </wpg:grpSpPr>
                      <pic:pic xmlns:pic="http://schemas.openxmlformats.org/drawingml/2006/picture">
                        <pic:nvPicPr>
                          <pic:cNvPr id="54" name="Picture 9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3753625">
                            <a:off x="8685" y="6791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0" descr="MCj0438026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6353425">
                            <a:off x="7050" y="5254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" descr="MCj0441397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0" y="6688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Line 12"/>
                        <wps:cNvCnPr/>
                        <wps:spPr bwMode="auto">
                          <a:xfrm>
                            <a:off x="3270" y="7390"/>
                            <a:ext cx="54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3"/>
                        <wps:cNvCnPr/>
                        <wps:spPr bwMode="auto">
                          <a:xfrm flipH="1" flipV="1">
                            <a:off x="7200" y="5889"/>
                            <a:ext cx="150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"/>
                        <wps:cNvCnPr/>
                        <wps:spPr bwMode="auto">
                          <a:xfrm flipH="1" flipV="1">
                            <a:off x="5145" y="5312"/>
                            <a:ext cx="2055" cy="58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"/>
                        <wps:cNvCnPr/>
                        <wps:spPr bwMode="auto">
                          <a:xfrm flipH="1">
                            <a:off x="5220" y="5889"/>
                            <a:ext cx="1980" cy="15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6"/>
                        <wps:cNvCnPr/>
                        <wps:spPr bwMode="auto">
                          <a:xfrm>
                            <a:off x="5160" y="5312"/>
                            <a:ext cx="60" cy="213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"/>
                        <wps:cNvCnPr/>
                        <wps:spPr bwMode="auto">
                          <a:xfrm flipH="1" flipV="1">
                            <a:off x="7440" y="6129"/>
                            <a:ext cx="240" cy="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"/>
                        <wps:cNvCnPr/>
                        <wps:spPr bwMode="auto">
                          <a:xfrm flipH="1" flipV="1">
                            <a:off x="5385" y="5387"/>
                            <a:ext cx="870" cy="24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600" y="7330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96106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6369"/>
                            <a:ext cx="8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7330"/>
                            <a:ext cx="45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45" y="681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475" y="702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Bº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60" y="7014"/>
                            <a:ext cx="66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50º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435" y="5739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Cº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730" y="7525"/>
                            <a:ext cx="192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Angle of attack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27"/>
                        <wps:cNvCnPr/>
                        <wps:spPr bwMode="auto">
                          <a:xfrm flipH="1" flipV="1">
                            <a:off x="8370" y="7255"/>
                            <a:ext cx="75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106.8pt;margin-top:5.9pt;width:369pt;height:137.55pt;z-index:251662336" coordorigin="3270,5254" coordsize="7380,2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MCj04380260000[1]" style="position:absolute;left:8685;top:6791;width:660;height:660;rotation:-4099959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Xna7EAAAA2wAAAA8AAABkcnMvZG93bnJldi54bWxEj9FqwkAURN8F/2G5Qt90E1FToqsExbbo&#10;Q2nqB1yy1ySYvRuy25j+fbcg+DjMzBlmsxtMI3rqXG1ZQTyLQBAXVtdcKrh8H6evIJxH1thYJgW/&#10;5GC3HY82mGp75y/qc1+KAGGXooLK+zaV0hUVGXQz2xIH72o7gz7IrpS6w3uAm0bOo2glDdYcFips&#10;aV9Rcct/jIJFlsTLLG7f9Tm/Ht4+66Q/nhKlXiZDtgbhafDP8KP9oRUsF/D/JfwAuf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6Xna7EAAAA2wAAAA8AAAAAAAAAAAAAAAAA&#10;nwIAAGRycy9kb3ducmV2LnhtbFBLBQYAAAAABAAEAPcAAACQAwAAAAA=&#10;">
                  <v:imagedata r:id="rId9" o:title="MCj04380260000[1]"/>
                </v:shape>
                <v:shape id="Picture 10" o:spid="_x0000_s1028" type="#_x0000_t75" alt="MCj04380260000[1]" style="position:absolute;left:7050;top:5254;width:660;height:660;rotation:-6939634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wsIDFAAAA2wAAAA8AAABkcnMvZG93bnJldi54bWxEj0FrwkAUhO9C/8PyhN7qRqlpmrpKFQJi&#10;Lm1a7PWRfU1Cs29DdjXx37tCweMwM98wq81oWnGm3jWWFcxnEQji0uqGKwXfX9lTAsJ5ZI2tZVJw&#10;IQeb9cNkham2A3/SufCVCBB2KSqove9SKV1Zk0E3sx1x8H5tb9AH2VdS9zgEuGnlIopiabDhsFBj&#10;R7uayr/iZBRwfHx+yats8XrYHvOPtht+kmxQ6nE6vr+B8DT6e/i/vdcKlku4fQk/QK6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sLCAxQAAANsAAAAPAAAAAAAAAAAAAAAA&#10;AJ8CAABkcnMvZG93bnJldi54bWxQSwUGAAAAAAQABAD3AAAAkQMAAAAA&#10;">
                  <v:imagedata r:id="rId9" o:title="MCj04380260000[1]"/>
                </v:shape>
                <v:shape id="Picture 11" o:spid="_x0000_s1029" type="#_x0000_t75" alt="MCj04413970000[1]" style="position:absolute;left:4620;top:6688;width:720;height: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hnSrFAAAA2wAAAA8AAABkcnMvZG93bnJldi54bWxEj0FrwkAUhO9C/8PyCr1I3RgxSMxGRKna&#10;5qQt9frIviah2bchu2r8991CocdhZr5hstVgWnGl3jWWFUwnEQji0uqGKwUf7y/PCxDOI2tsLZOC&#10;OzlY5Q+jDFNtb3yk68lXIkDYpaig9r5LpXRlTQbdxHbEwfuyvUEfZF9J3eMtwE0r4yhKpMGGw0KN&#10;HW1qKr9PF6NgN9/GMe3H5nwv7OfrPireZlWh1NPjsF6C8DT4//Bf+6AVzBP4/RJ+gMx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oZ0qxQAAANsAAAAPAAAAAAAAAAAAAAAA&#10;AJ8CAABkcnMvZG93bnJldi54bWxQSwUGAAAAAAQABAD3AAAAkQMAAAAA&#10;">
                  <v:imagedata r:id="rId10" o:title="MCj04413970000[1]"/>
                </v:shape>
                <v:line id="Line 12" o:spid="_x0000_s1030" style="position:absolute;visibility:visible;mso-wrap-style:square" from="3270,7390" to="8700,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13" o:spid="_x0000_s1031" style="position:absolute;flip:x y;visibility:visible;mso-wrap-style:square" from="7200,5889" to="87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k3cAAAADbAAAADwAAAGRycy9kb3ducmV2LnhtbERPTYvCMBC9C/6HMII3TS2uSDUt6rLg&#10;dV1FvY3N2FabSWmidv/95rDg8fG+l1lnavGk1lWWFUzGEQji3OqKCwX7n6/RHITzyBpry6Tglxxk&#10;ab+3xETbF3/Tc+cLEULYJaig9L5JpHR5SQbd2DbEgbva1qAPsC2kbvEVwk0t4yiaSYMVh4YSG9qU&#10;lN93D6OgYTeNz5fj+lwXsd9OD59yfropNRx0qwUIT51/i//dW63gI4wNX8IPkO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gpN3AAAAA2wAAAA8AAAAAAAAAAAAAAAAA&#10;oQIAAGRycy9kb3ducmV2LnhtbFBLBQYAAAAABAAEAPkAAACOAwAAAAA=&#10;" strokeweight="1.5pt"/>
                <v:line id="Line 14" o:spid="_x0000_s1032" style="position:absolute;flip:x y;visibility:visible;mso-wrap-style:square" from="5145,5312" to="7200,5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wBRsQAAADbAAAADwAAAGRycy9kb3ducmV2LnhtbESPT2vCQBTE74V+h+UVequbBpWYugZt&#10;EXL1T6neXrPPJDb7NmS3MX77bkHwOMzMb5h5NphG9NS52rKC11EEgriwuuZSwX63fklAOI+ssbFM&#10;Cq7kIFs8Pswx1fbCG+q3vhQBwi5FBZX3bSqlKyoy6Ea2JQ7eyXYGfZBdKXWHlwA3jYyjaCoN1hwW&#10;KmzpvaLiZ/trFLTsxvHx+2t1bMrY5+PPD5kczko9Pw3LNxCeBn8P39q5VjCZwf+X8AP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AFGxAAAANsAAAAPAAAAAAAAAAAA&#10;AAAAAKECAABkcnMvZG93bnJldi54bWxQSwUGAAAAAAQABAD5AAAAkgMAAAAA&#10;" strokeweight="1.5pt"/>
                <v:line id="Line 15" o:spid="_x0000_s1033" style="position:absolute;flip:x;visibility:visible;mso-wrap-style:square" from="5220,5889" to="7200,7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tCb8AAADbAAAADwAAAGRycy9kb3ducmV2LnhtbERPy4rCMBTdC/5DuMLsNB0XRTpGkQFB&#10;GRc+CrO9NLdNsbkpScbWv58sBJeH815vR9uJB/nQOlbwuchAEFdOt9woKG/7+QpEiMgaO8ek4EkB&#10;tpvpZI2FdgNf6HGNjUghHApUYGLsCylDZchiWLieOHG18xZjgr6R2uOQwm0nl1mWS4stpwaDPX0b&#10;qu7XP6tAHn+Gs98vy7qpD737PZpTPoxKfczG3ReISGN8i1/ug1aQ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tCb8AAADbAAAADwAAAAAAAAAAAAAAAACh&#10;AgAAZHJzL2Rvd25yZXYueG1sUEsFBgAAAAAEAAQA+QAAAI0DAAAAAA==&#10;" strokeweight="1.5pt"/>
                <v:line id="Line 16" o:spid="_x0000_s1034" style="position:absolute;visibility:visible;mso-wrap-style:square" from="5160,5312" to="5220,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17" o:spid="_x0000_s1035" style="position:absolute;flip:x y;visibility:visible;mso-wrap-style:square" from="7440,6129" to="7680,6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JK1sMAAADbAAAADwAAAGRycy9kb3ducmV2LnhtbESPQYvCMBSE74L/ITzBm6YtVNyuUUQQ&#10;PCmrHrq3t83btmzzUpuo9d+bBcHjMDPfMItVbxpxo87VlhXE0wgEcWF1zaWC82k7mYNwHlljY5kU&#10;PMjBajkcLDDT9s5fdDv6UgQIuwwVVN63mZSuqMigm9qWOHi/tjPog+xKqTu8B7hpZBJFM2mw5rBQ&#10;YUubioq/49UouCTJT56e93mbHk7f8eHD5XE6V2o86tefIDz1/h1+tXdawSyB/y/hB8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SStbDAAAA2wAAAA8AAAAAAAAAAAAA&#10;AAAAoQIAAGRycy9kb3ducmV2LnhtbFBLBQYAAAAABAAEAPkAAACRAwAAAAA=&#10;" strokeweight="1.5pt">
                  <v:stroke endarrow="open"/>
                </v:line>
                <v:line id="Line 18" o:spid="_x0000_s1036" style="position:absolute;flip:x y;visibility:visible;mso-wrap-style:square" from="5385,5387" to="6255,5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vTcQAAADbAAAADwAAAGRycy9kb3ducmV2LnhtbESPQWvCQBSE74L/YXlCb7pJSkSjq0ih&#10;4KlS9RBvz+wzCWbfxuyq6b/vFgoeh5n5hlmue9OIB3WutqwgnkQgiAuray4VHA+f4xkI55E1NpZJ&#10;wQ85WK+GgyVm2j75mx57X4oAYZehgsr7NpPSFRUZdBPbEgfvYjuDPsiulLrDZ4CbRiZRNJUGaw4L&#10;Fbb0UVFx3d+NgluSnPP0+JW36e5windzl8fpTKm3Ub9ZgPDU+1f4v73VCqbv8Pcl/A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u9NxAAAANsAAAAPAAAAAAAAAAAA&#10;AAAAAKECAABkcnMvZG93bnJldi54bWxQSwUGAAAAAAQABAD5AAAAkgMAAAAA&#10;" strokeweight="1.5pt">
                  <v:stroke endarrow="ope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7" type="#_x0000_t202" style="position:absolute;left:6600;top:7330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96106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38" type="#_x0000_t202" style="position:absolute;left:6360;top:6369;width:8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1" o:spid="_x0000_s1039" type="#_x0000_t202" style="position:absolute;left:5040;top:7330;width:45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L</w:t>
                        </w:r>
                      </w:p>
                    </w:txbxContent>
                  </v:textbox>
                </v:shape>
                <v:shape id="Text Box 22" o:spid="_x0000_s1040" type="#_x0000_t202" style="position:absolute;left:5145;top:681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Aº</w:t>
                        </w:r>
                      </w:p>
                    </w:txbxContent>
                  </v:textbox>
                </v:shape>
                <v:shape id="Text Box 23" o:spid="_x0000_s1041" type="#_x0000_t202" style="position:absolute;left:5475;top:702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7F0A52" w:rsidRDefault="007F0A52" w:rsidP="007F0A52">
                        <w:r>
                          <w:t>Bº</w:t>
                        </w:r>
                      </w:p>
                    </w:txbxContent>
                  </v:textbox>
                </v:shape>
                <v:shape id="Text Box 24" o:spid="_x0000_s1042" type="#_x0000_t202" style="position:absolute;left:7860;top:7014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50º</w:t>
                        </w:r>
                      </w:p>
                    </w:txbxContent>
                  </v:textbox>
                </v:shape>
                <v:shape id="Text Box 25" o:spid="_x0000_s1043" type="#_x0000_t202" style="position:absolute;left:6435;top:5739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F0A52" w:rsidRDefault="007F0A52" w:rsidP="007F0A52">
                        <w:r>
                          <w:t>Cº</w:t>
                        </w:r>
                      </w:p>
                    </w:txbxContent>
                  </v:textbox>
                </v:shape>
                <v:shape id="Text Box 26" o:spid="_x0000_s1044" type="#_x0000_t202" style="position:absolute;left:8730;top:7525;width:19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7F0A52" w:rsidRDefault="007F0A52" w:rsidP="007F0A52">
                        <w:r>
                          <w:t>Angle of attack</w:t>
                        </w:r>
                      </w:p>
                    </w:txbxContent>
                  </v:textbox>
                </v:shape>
                <v:line id="Line 27" o:spid="_x0000_s1045" style="position:absolute;flip:x y;visibility:visible;mso-wrap-style:square" from="8370,7255" to="9120,7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OldMQAAADbAAAADwAAAGRycy9kb3ducmV2LnhtbESPQWvCQBSE74X+h+UJ3pqNHtSmriJC&#10;wYMXbWmvL9lnNpp9m2TXGP+9KxR6HGbmG2a5Hmwteup85VjBJElBEBdOV1wq+P76fFuA8AFZY+2Y&#10;FNzJw3r1+rLETLsbH6g/hlJECPsMFZgQmkxKXxiy6BPXEEfv5DqLIcqulLrDW4TbWk7TdCYtVhwX&#10;DDa0NVRcjleroM+vk/PP/nDx+W/7ni9Mu923M6XGo2HzASLQEP7Df+2dVjCfwvN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6V0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-1849120</wp:posOffset>
                </wp:positionH>
                <wp:positionV relativeFrom="paragraph">
                  <wp:posOffset>97155</wp:posOffset>
                </wp:positionV>
                <wp:extent cx="382905" cy="228600"/>
                <wp:effectExtent l="4445" t="4445" r="3175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C02D5" w:rsidRDefault="007F0A52" w:rsidP="007F0A52">
                            <w:proofErr w:type="gramStart"/>
                            <w:r>
                              <w:rPr>
                                <w:rFonts w:cs="Arial"/>
                                <w:sz w:val="28"/>
                              </w:rPr>
                              <w:t>β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8000" tIns="1080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6" type="#_x0000_t202" style="position:absolute;margin-left:-145.6pt;margin-top:7.65pt;width:30.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" filled="f" stroked="f">
                <v:textbox inset=".5mm,.3mm,.5mm">
                  <w:txbxContent>
                    <w:p w:rsidR="007F0A52" w:rsidRPr="005C02D5" w:rsidRDefault="007F0A52" w:rsidP="007F0A52">
                      <w:proofErr w:type="gramStart"/>
                      <w:r>
                        <w:rPr>
                          <w:rFonts w:cs="Arial"/>
                          <w:sz w:val="28"/>
                        </w:rPr>
                        <w:t>β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-2259330</wp:posOffset>
                </wp:positionH>
                <wp:positionV relativeFrom="paragraph">
                  <wp:posOffset>222885</wp:posOffset>
                </wp:positionV>
                <wp:extent cx="412750" cy="508000"/>
                <wp:effectExtent l="60960" t="53975" r="12065" b="952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12750" cy="508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9pt,17.55pt" to="-145.4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" strokeweight="1.5pt">
                <v:stroke endarrow="block"/>
              </v:line>
            </w:pict>
          </mc:Fallback>
        </mc:AlternateContent>
      </w:r>
    </w:p>
    <w:p w:rsidR="007F0A52" w:rsidRDefault="007F0A52" w:rsidP="007F0A52">
      <w:pPr>
        <w:rPr>
          <w:rFonts w:ascii="Comic Sans MS" w:hAnsi="Comic Sans MS"/>
          <w:sz w:val="28"/>
          <w:szCs w:val="28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Default="007F0A52" w:rsidP="007F0A52">
      <w:pPr>
        <w:rPr>
          <w:u w:val="single"/>
        </w:rPr>
      </w:pP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</w:p>
    <w:p w:rsidR="007F0A52" w:rsidRPr="00950E85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 xml:space="preserve">roduce a formula in exact terms for </w:t>
      </w:r>
      <w:proofErr w:type="spellStart"/>
      <w:r w:rsidRPr="00950E85">
        <w:rPr>
          <w:szCs w:val="28"/>
        </w:rPr>
        <w:t>R</w:t>
      </w:r>
      <w:r w:rsidRPr="00950E85">
        <w:rPr>
          <w:szCs w:val="28"/>
          <w:vertAlign w:val="subscript"/>
        </w:rPr>
        <w:t>n</w:t>
      </w:r>
      <w:proofErr w:type="spellEnd"/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/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7F0A52" w:rsidP="007F0A52">
      <w:pPr>
        <w:ind w:left="720" w:hanging="720"/>
      </w:pPr>
      <w:r>
        <w:rPr>
          <w:noProof/>
        </w:rPr>
        <w:pict>
          <v:group id="_x0000_s1026" style="position:absolute;left:0;text-align:left;margin-left:74.15pt;margin-top:4.1pt;width:372.6pt;height:240.4pt;z-index:251659264" coordorigin="1147,1704" coordsize="7452,4808">
            <v:shape id="_x0000_s1027" type="#_x0000_t75" style="position:absolute;left:1147;top:1704;width:7452;height:4808">
              <v:imagedata r:id="rId11" o:title="" cropright="5526f"/>
            </v:shape>
            <v:oval id="_x0000_s1028" style="position:absolute;left:1607;top:2980;width:143;height:143" fillcolor="red"/>
            <v:oval id="_x0000_s1029" style="position:absolute;left:4167;top:5334;width:143;height:143" fillcolor="red"/>
          </v:group>
          <o:OLEObject Type="Embed" ProgID="FXGraph.Graph" ShapeID="_x0000_s1027" DrawAspect="Content" ObjectID="_1549092704" r:id="rId12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</w:p>
    <w:p w:rsidR="007F0A52" w:rsidRDefault="007F0A52" w:rsidP="007F0A52">
      <w:pPr>
        <w:ind w:left="720" w:hanging="720"/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2673A9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proofErr w:type="spellStart"/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spellEnd"/>
      <w:proofErr w:type="gramEnd"/>
      <w:r>
        <w:rPr>
          <w:szCs w:val="28"/>
        </w:rPr>
        <w:t xml:space="preserve">  now?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2673A9" w:rsidRDefault="007F0A52" w:rsidP="007F0A52"/>
    <w:p w:rsidR="007F0A52" w:rsidRDefault="007F0A52" w:rsidP="007F0A52">
      <w:pPr>
        <w:numPr>
          <w:ilvl w:val="0"/>
          <w:numId w:val="1"/>
        </w:numPr>
        <w:rPr>
          <w:szCs w:val="28"/>
        </w:rPr>
      </w:pPr>
      <w:r>
        <w:t xml:space="preserve">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Pr="002673A9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8.</w:t>
      </w:r>
    </w:p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rFonts w:ascii="Comic Sans MS" w:hAnsi="Comic Sans MS"/>
          <w:b/>
          <w:szCs w:val="28"/>
        </w:rPr>
        <w:br w:type="page"/>
      </w:r>
      <w:r w:rsidRPr="00C953BD">
        <w:rPr>
          <w:b/>
          <w:szCs w:val="28"/>
        </w:rPr>
        <w:lastRenderedPageBreak/>
        <w:t>6.  [1,</w:t>
      </w:r>
      <w:r>
        <w:rPr>
          <w:b/>
          <w:szCs w:val="28"/>
        </w:rPr>
        <w:t xml:space="preserve">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Pr="00C953BD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Pr="00C953BD" w:rsidRDefault="007F0A52" w:rsidP="007F0A52">
      <w:pPr>
        <w:ind w:left="1080"/>
        <w:rPr>
          <w:szCs w:val="28"/>
        </w:rPr>
      </w:pPr>
      <w:r w:rsidRPr="00C953BD">
        <w:rPr>
          <w:noProof/>
          <w:szCs w:val="28"/>
        </w:rPr>
        <w:pict>
          <v:group id="_x0000_s1052" style="position:absolute;left:0;text-align:left;margin-left:11.9pt;margin-top:3.85pt;width:422.85pt;height:281.35pt;z-index:251663360" coordorigin="1320,2055" coordsize="9312,6182">
            <v:shape id="_x0000_s1053" type="#_x0000_t75" style="position:absolute;left:1320;top:2229;width:9312;height:6008">
              <v:imagedata r:id="rId11" o:title="" cropright="5526f"/>
            </v:shape>
            <v:oval id="_x0000_s1054" style="position:absolute;left:1930;top:2875;width:143;height:143" fillcolor="red"/>
            <v:oval id="_x0000_s1055" style="position:absolute;left:2570;top:4614;width:143;height:143" fillcolor="red"/>
            <v:oval id="_x0000_s1056" style="position:absolute;left:3210;top:5724;width:143;height:143" fillcolor="red"/>
            <v:oval id="_x0000_s1057" style="position:absolute;left:3840;top:6414;width:143;height:143" fillcolor="red"/>
            <v:oval id="_x0000_s1058" style="position:absolute;left:4470;top:6924;width:143;height:143" fillcolor="red"/>
            <v:oval id="_x0000_s1059" style="position:absolute;left:5110;top:7214;width:143;height:143" fillcolor="red"/>
            <v:oval id="_x0000_s1060" style="position:absolute;left:4185;top:2205;width:143;height:143" fillcolor="red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1" type="#_x0000_t4" style="position:absolute;left:1900;top:6204;width:200;height:200" strokeweight="1.5pt"/>
            <v:shape id="_x0000_s1062" type="#_x0000_t4" style="position:absolute;left:2530;top:5864;width:200;height:200" strokeweight="1.5pt"/>
            <v:shape id="_x0000_s1063" type="#_x0000_t4" style="position:absolute;left:3170;top:5424;width:200;height:200" strokeweight="1.5pt"/>
            <v:shape id="_x0000_s1064" type="#_x0000_t4" style="position:absolute;left:3810;top:4864;width:200;height:200" strokeweight="1.5pt"/>
            <v:shape id="_x0000_s1065" type="#_x0000_t202" style="position:absolute;left:4305;top:2055;width:1110;height:465" filled="f" stroked="f">
              <v:textbox style="mso-next-textbox:#_x0000_s1065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>Moth</w:t>
                    </w:r>
                    <w:r>
                      <w:rPr>
                        <w:rFonts w:ascii="Comic Sans MS" w:hAnsi="Comic Sans MS"/>
                      </w:rPr>
                      <w:t xml:space="preserve"> 1</w:t>
                    </w:r>
                    <w:r w:rsidRPr="00601AB5">
                      <w:rPr>
                        <w:rFonts w:ascii="Comic Sans MS" w:hAnsi="Comic Sans MS"/>
                      </w:rPr>
                      <w:t xml:space="preserve"> </w:t>
                    </w:r>
                    <w:r>
                      <w:rPr>
                        <w:rFonts w:ascii="Comic Sans MS" w:hAnsi="Comic Sans MS"/>
                      </w:rPr>
                      <w:t>11</w:t>
                    </w:r>
                    <w:r w:rsidRPr="00601AB5">
                      <w:rPr>
                        <w:rFonts w:ascii="Comic Sans MS" w:hAnsi="Comic Sans MS"/>
                      </w:rPr>
                      <w:t>1</w:t>
                    </w:r>
                  </w:p>
                </w:txbxContent>
              </v:textbox>
            </v:shape>
            <v:shape id="_x0000_s1066" type="#_x0000_t4" style="position:absolute;left:6045;top:2205;width:200;height:200" strokeweight="1.5pt"/>
            <v:shape id="_x0000_s1067" type="#_x0000_t202" style="position:absolute;left:6240;top:2055;width:1110;height:465" filled="f" stroked="f">
              <v:textbox style="mso-next-textbox:#_x0000_s1067">
                <w:txbxContent>
                  <w:p w:rsidR="007F0A52" w:rsidRPr="00601AB5" w:rsidRDefault="007F0A52" w:rsidP="007F0A52">
                    <w:pPr>
                      <w:rPr>
                        <w:rFonts w:ascii="Comic Sans MS" w:hAnsi="Comic Sans MS"/>
                      </w:rPr>
                    </w:pPr>
                    <w:r w:rsidRPr="00601AB5">
                      <w:rPr>
                        <w:rFonts w:ascii="Comic Sans MS" w:hAnsi="Comic Sans MS"/>
                      </w:rPr>
                      <w:t xml:space="preserve">Moth </w:t>
                    </w:r>
                    <w:r>
                      <w:rPr>
                        <w:rFonts w:ascii="Comic Sans MS" w:hAnsi="Comic Sans MS"/>
                      </w:rPr>
                      <w:t>22</w:t>
                    </w:r>
                  </w:p>
                </w:txbxContent>
              </v:textbox>
            </v:shape>
          </v:group>
          <o:OLEObject Type="Embed" ProgID="FXGraph.Graph" ShapeID="_x0000_s1053" DrawAspect="Content" ObjectID="_1549092705" r:id="rId13"/>
        </w:pict>
      </w:r>
    </w:p>
    <w:p w:rsidR="007F0A52" w:rsidRPr="00C953BD" w:rsidRDefault="007F0A52" w:rsidP="007F0A52">
      <w:pPr>
        <w:ind w:left="108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tabs>
          <w:tab w:val="left" w:pos="1455"/>
        </w:tabs>
        <w:rPr>
          <w:szCs w:val="28"/>
        </w:rPr>
      </w:pPr>
      <w:r w:rsidRPr="00C953BD">
        <w:rPr>
          <w:szCs w:val="28"/>
        </w:rPr>
        <w:tab/>
      </w: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 xml:space="preserve">°  and  40°.  Identify the ‘angle of attack’ for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 </w:t>
      </w:r>
      <w:proofErr w:type="gramStart"/>
      <w:r w:rsidRPr="00C953BD">
        <w:rPr>
          <w:szCs w:val="28"/>
        </w:rPr>
        <w:t>each</w:t>
      </w:r>
      <w:proofErr w:type="gramEnd"/>
      <w:r w:rsidRPr="00C953BD">
        <w:rPr>
          <w:szCs w:val="28"/>
        </w:rPr>
        <w:t xml:space="preserve">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C953BD" w:rsidRDefault="007F0A52" w:rsidP="007F0A52">
      <w:pPr>
        <w:ind w:firstLine="720"/>
      </w:pPr>
    </w:p>
    <w:p w:rsidR="007F0A52" w:rsidRPr="00DE3E52" w:rsidRDefault="007F0A52" w:rsidP="007F0A52">
      <w:pPr>
        <w:rPr>
          <w:b/>
          <w:sz w:val="32"/>
          <w:u w:val="single"/>
        </w:rPr>
      </w:pPr>
      <w:r w:rsidRPr="00C953BD">
        <w:br w:type="page"/>
      </w:r>
      <w:r>
        <w:rPr>
          <w:b/>
          <w:sz w:val="32"/>
          <w:u w:val="single"/>
        </w:rPr>
        <w:lastRenderedPageBreak/>
        <w:t xml:space="preserve">Moth </w:t>
      </w:r>
      <w:proofErr w:type="gramStart"/>
      <w:r>
        <w:rPr>
          <w:b/>
          <w:sz w:val="32"/>
          <w:u w:val="single"/>
        </w:rPr>
        <w:t>Spirals  VALIDATION</w:t>
      </w:r>
      <w:proofErr w:type="gram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u w:val="single"/>
        </w:rPr>
        <w:t>SOLUTIONS</w:t>
      </w:r>
    </w:p>
    <w:p w:rsidR="007F0A52" w:rsidRPr="00A50BC0" w:rsidRDefault="007F0A52" w:rsidP="007F0A52">
      <w:pPr>
        <w:rPr>
          <w:b/>
          <w:sz w:val="28"/>
        </w:rPr>
      </w:pPr>
      <w:r w:rsidRPr="00A50BC0">
        <w:rPr>
          <w:b/>
          <w:sz w:val="28"/>
        </w:rPr>
        <w:t xml:space="preserve">Total </w:t>
      </w:r>
      <w:proofErr w:type="gramStart"/>
      <w:r w:rsidRPr="00A50BC0">
        <w:rPr>
          <w:b/>
          <w:sz w:val="28"/>
        </w:rPr>
        <w:t xml:space="preserve">marks  </w:t>
      </w:r>
      <w:r>
        <w:rPr>
          <w:b/>
          <w:sz w:val="28"/>
        </w:rPr>
        <w:t>32</w:t>
      </w:r>
      <w:proofErr w:type="gramEnd"/>
    </w:p>
    <w:p w:rsidR="007F0A52" w:rsidRPr="00C953BD" w:rsidRDefault="007F0A52" w:rsidP="007F0A52"/>
    <w:p w:rsidR="007F0A52" w:rsidRPr="00C953BD" w:rsidRDefault="007F0A52" w:rsidP="007F0A52">
      <w:pPr>
        <w:rPr>
          <w:b/>
        </w:rPr>
      </w:pPr>
      <w:r w:rsidRPr="00C953BD">
        <w:rPr>
          <w:b/>
          <w:u w:val="single"/>
        </w:rPr>
        <w:t xml:space="preserve">PART </w:t>
      </w:r>
      <w:proofErr w:type="gramStart"/>
      <w:r w:rsidRPr="00C953BD">
        <w:rPr>
          <w:b/>
          <w:u w:val="single"/>
        </w:rPr>
        <w:t>A  ANSWERS</w:t>
      </w:r>
      <w:proofErr w:type="gramEnd"/>
      <w:r w:rsidRPr="00C953BD">
        <w:rPr>
          <w:b/>
          <w:u w:val="single"/>
        </w:rPr>
        <w:t xml:space="preserve">  [6 marks]</w:t>
      </w:r>
      <w:r w:rsidRPr="00C953BD">
        <w:rPr>
          <w:b/>
        </w:rPr>
        <w:tab/>
      </w:r>
      <w:r w:rsidRPr="00C953BD">
        <w:rPr>
          <w:b/>
        </w:rPr>
        <w:tab/>
      </w:r>
    </w:p>
    <w:p w:rsidR="007F0A52" w:rsidRPr="00C953BD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100330</wp:posOffset>
                </wp:positionV>
                <wp:extent cx="476250" cy="314325"/>
                <wp:effectExtent l="0" t="3175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margin-left:427.05pt;margin-top:7.9pt;width:37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E8uAIAAMI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1.</w:t>
      </w:r>
      <w:r>
        <w:tab/>
        <w:t xml:space="preserve">Aº = Bº = </w:t>
      </w:r>
      <w:r w:rsidRPr="00E52EBA">
        <w:rPr>
          <w:position w:val="-30"/>
        </w:rPr>
        <w:object w:dxaOrig="1600" w:dyaOrig="680">
          <v:shape id="_x0000_i1029" type="#_x0000_t75" style="width:80.15pt;height:33.95pt" o:ole="">
            <v:imagedata r:id="rId14" o:title=""/>
          </v:shape>
          <o:OLEObject Type="Embed" ProgID="Equation.3" ShapeID="_x0000_i1029" DrawAspect="Content" ObjectID="_1549092678" r:id="rId15"/>
        </w:object>
      </w:r>
      <w:r>
        <w:t xml:space="preserve"> </w:t>
      </w:r>
      <w:proofErr w:type="gramStart"/>
      <w:r>
        <w:t>=  36</w:t>
      </w:r>
      <w:proofErr w:type="gramEnd"/>
      <w:r>
        <w:t>º</w:t>
      </w:r>
      <w:r>
        <w:tab/>
      </w:r>
      <w:r>
        <w:tab/>
        <w:t>Cº  =  ‘angle of attack’  =  50º</w:t>
      </w:r>
    </w:p>
    <w:p w:rsidR="007F0A52" w:rsidRDefault="007F0A52" w:rsidP="007F0A52"/>
    <w:p w:rsidR="007F0A52" w:rsidRDefault="007F0A52" w:rsidP="007F0A52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112395</wp:posOffset>
                </wp:positionV>
                <wp:extent cx="352425" cy="238125"/>
                <wp:effectExtent l="0" t="3175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8" type="#_x0000_t202" style="position:absolute;margin-left:277.05pt;margin-top:8.85pt;width:27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P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U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t>2.</w:t>
      </w:r>
      <w:r>
        <w:tab/>
      </w:r>
      <w:r w:rsidRPr="00C83DBD">
        <w:rPr>
          <w:position w:val="-24"/>
          <w:szCs w:val="28"/>
        </w:rPr>
        <w:object w:dxaOrig="1700" w:dyaOrig="639">
          <v:shape id="_x0000_i1030" type="#_x0000_t75" style="width:84.9pt;height:31.9pt" o:ole="">
            <v:imagedata r:id="rId16" o:title=""/>
          </v:shape>
          <o:OLEObject Type="Embed" ProgID="Equation.3" ShapeID="_x0000_i1030" DrawAspect="Content" ObjectID="_1549092679" r:id="rId17"/>
        </w:objec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820" w:dyaOrig="620">
          <v:shape id="_x0000_i1031" type="#_x0000_t75" style="width:91pt;height:31.25pt" o:ole="">
            <v:imagedata r:id="rId18" o:title=""/>
          </v:shape>
          <o:OLEObject Type="Embed" ProgID="Equation.3" ShapeID="_x0000_i1031" DrawAspect="Content" ObjectID="_1549092680" r:id="rId19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</w:p>
    <w:p w:rsidR="007F0A52" w:rsidRDefault="007F0A52" w:rsidP="007F0A52">
      <w:r>
        <w:rPr>
          <w:szCs w:val="28"/>
        </w:rPr>
        <w:t>3.</w: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2" type="#_x0000_t75" style="width:84.9pt;height:31.9pt" o:ole="">
            <v:imagedata r:id="rId20" o:title=""/>
          </v:shape>
          <o:OLEObject Type="Embed" ProgID="Equation.3" ShapeID="_x0000_i1032" DrawAspect="Content" ObjectID="_1549092681" r:id="rId21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Now  </w:t>
      </w:r>
      <w:r w:rsidRPr="00C83DBD">
        <w:rPr>
          <w:position w:val="-24"/>
          <w:szCs w:val="28"/>
        </w:rPr>
        <w:object w:dxaOrig="1560" w:dyaOrig="620">
          <v:shape id="_x0000_i1033" type="#_x0000_t75" style="width:78.1pt;height:31.25pt" o:ole="">
            <v:imagedata r:id="rId22" o:title=""/>
          </v:shape>
          <o:OLEObject Type="Embed" ProgID="Equation.3" ShapeID="_x0000_i1033" DrawAspect="Content" ObjectID="_1549092682" r:id="rId23"/>
        </w:object>
      </w:r>
    </w:p>
    <w:p w:rsidR="007F0A52" w:rsidRDefault="007F0A52" w:rsidP="007F0A52"/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99060</wp:posOffset>
                </wp:positionV>
                <wp:extent cx="352425" cy="238125"/>
                <wp:effectExtent l="0" t="3175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left:0;text-align:left;margin-left:392.55pt;margin-top:7.8pt;width:27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m+6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OiV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1540" w:dyaOrig="620">
          <v:shape id="_x0000_i1034" type="#_x0000_t75" style="width:76.75pt;height:31.25pt" o:ole="">
            <v:imagedata r:id="rId24" o:title=""/>
          </v:shape>
          <o:OLEObject Type="Embed" ProgID="Equation.3" ShapeID="_x0000_i1034" DrawAspect="Content" ObjectID="_1549092683" r:id="rId25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3260" w:dyaOrig="620">
          <v:shape id="_x0000_i1035" type="#_x0000_t75" style="width:163pt;height:31.25pt" o:ole="">
            <v:imagedata r:id="rId26" o:title=""/>
          </v:shape>
          <o:OLEObject Type="Embed" ProgID="Equation.3" ShapeID="_x0000_i1035" DrawAspect="Content" ObjectID="_1549092684" r:id="rId27"/>
        </w:object>
      </w:r>
    </w:p>
    <w:p w:rsidR="007F0A52" w:rsidRDefault="007F0A52" w:rsidP="007F0A52">
      <w:pPr>
        <w:ind w:firstLine="720"/>
        <w:rPr>
          <w:szCs w:val="28"/>
        </w:rPr>
      </w:pPr>
    </w:p>
    <w:p w:rsidR="007F0A52" w:rsidRDefault="007F0A52" w:rsidP="007F0A52">
      <w:pPr>
        <w:ind w:firstLine="72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149225</wp:posOffset>
                </wp:positionV>
                <wp:extent cx="352425" cy="238125"/>
                <wp:effectExtent l="0" t="3175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50" type="#_x0000_t202" style="position:absolute;left:0;text-align:left;margin-left:337.05pt;margin-top:11.75pt;width:27.7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NTuQ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C83DBD">
        <w:rPr>
          <w:position w:val="-24"/>
          <w:szCs w:val="28"/>
        </w:rPr>
        <w:object w:dxaOrig="2280" w:dyaOrig="620">
          <v:shape id="_x0000_i1036" type="#_x0000_t75" style="width:114.1pt;height:31.25pt" o:ole="">
            <v:imagedata r:id="rId28" o:title=""/>
          </v:shape>
          <o:OLEObject Type="Embed" ProgID="Equation.3" ShapeID="_x0000_i1036" DrawAspect="Content" ObjectID="_1549092685" r:id="rId29"/>
        </w:object>
      </w:r>
      <w:r>
        <w:rPr>
          <w:szCs w:val="28"/>
        </w:rPr>
        <w:tab/>
      </w:r>
      <w:r>
        <w:rPr>
          <w:szCs w:val="28"/>
        </w:rPr>
        <w:tab/>
      </w:r>
      <w:r w:rsidRPr="00EB7306">
        <w:rPr>
          <w:position w:val="-28"/>
          <w:szCs w:val="28"/>
        </w:rPr>
        <w:object w:dxaOrig="2120" w:dyaOrig="740">
          <v:shape id="_x0000_i1037" type="#_x0000_t75" style="width:105.95pt;height:36.7pt" o:ole="">
            <v:imagedata r:id="rId30" o:title=""/>
          </v:shape>
          <o:OLEObject Type="Embed" ProgID="Equation.3" ShapeID="_x0000_i1037" DrawAspect="Content" ObjectID="_1549092686" r:id="rId31"/>
        </w:object>
      </w:r>
    </w:p>
    <w:p w:rsidR="007F0A52" w:rsidRDefault="007F0A52" w:rsidP="007F0A52"/>
    <w:p w:rsidR="007F0A52" w:rsidRDefault="007F0A52" w:rsidP="007F0A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75565</wp:posOffset>
                </wp:positionV>
                <wp:extent cx="453390" cy="238125"/>
                <wp:effectExtent l="0" t="3175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51" type="#_x0000_t202" style="position:absolute;margin-left:154.7pt;margin-top:5.95pt;width:35.7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EL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r>
        <w:t xml:space="preserve">Evidence of further </w:t>
      </w:r>
      <w:proofErr w:type="gramStart"/>
      <w:r>
        <w:t>research :</w:t>
      </w:r>
      <w:proofErr w:type="gramEnd"/>
      <w:r>
        <w:t xml:space="preserve"> </w:t>
      </w:r>
    </w:p>
    <w:p w:rsidR="007F0A52" w:rsidRDefault="007F0A52" w:rsidP="007F0A52"/>
    <w:p w:rsidR="007F0A52" w:rsidRPr="00C953BD" w:rsidRDefault="007F0A52" w:rsidP="007F0A52"/>
    <w:p w:rsidR="007F0A52" w:rsidRPr="00C953BD" w:rsidRDefault="007F0A52" w:rsidP="007F0A52">
      <w:pPr>
        <w:rPr>
          <w:b/>
          <w:i/>
        </w:rPr>
      </w:pPr>
      <w:r>
        <w:rPr>
          <w:b/>
          <w:u w:val="single"/>
        </w:rPr>
        <w:t>PART B    [26</w:t>
      </w:r>
      <w:r w:rsidRPr="00C953BD">
        <w:rPr>
          <w:b/>
          <w:u w:val="single"/>
        </w:rPr>
        <w:t xml:space="preserve"> marks]</w:t>
      </w:r>
      <w:r w:rsidRPr="00C953BD">
        <w:rPr>
          <w:b/>
        </w:rPr>
        <w:tab/>
      </w:r>
      <w:r w:rsidRPr="00C953BD">
        <w:rPr>
          <w:b/>
        </w:rPr>
        <w:tab/>
      </w:r>
      <w:r w:rsidRPr="00C953BD">
        <w:rPr>
          <w:b/>
          <w:i/>
        </w:rPr>
        <w:t>Part A may be referred to when answering Part B</w:t>
      </w:r>
    </w:p>
    <w:p w:rsidR="007F0A52" w:rsidRPr="00C953BD" w:rsidRDefault="007F0A52" w:rsidP="007F0A52"/>
    <w:p w:rsidR="007F0A52" w:rsidRPr="00C83DBD" w:rsidRDefault="007F0A52" w:rsidP="007F0A52">
      <w:pPr>
        <w:rPr>
          <w:szCs w:val="28"/>
        </w:rPr>
      </w:pPr>
      <w:r w:rsidRPr="00C953BD">
        <w:rPr>
          <w:szCs w:val="28"/>
        </w:rPr>
        <w:t>A moth flies at 50° to the light source L and measures its bearing and re-corrects its pat</w:t>
      </w:r>
      <w:r>
        <w:rPr>
          <w:szCs w:val="28"/>
        </w:rPr>
        <w:t>h 10 times in every revolution.</w:t>
      </w:r>
    </w:p>
    <w:p w:rsidR="007F0A52" w:rsidRPr="00950E85" w:rsidRDefault="007F0A52" w:rsidP="007F0A52"/>
    <w:p w:rsidR="007F0A52" w:rsidRPr="00950E85" w:rsidRDefault="007F0A52" w:rsidP="007F0A52">
      <w:pPr>
        <w:rPr>
          <w:b/>
        </w:rPr>
      </w:pPr>
      <w:r w:rsidRPr="00950E85">
        <w:rPr>
          <w:b/>
        </w:rPr>
        <w:t>1.</w:t>
      </w:r>
      <w:r w:rsidRPr="00950E85">
        <w:rPr>
          <w:b/>
        </w:rPr>
        <w:tab/>
        <w:t>[</w:t>
      </w:r>
      <w:r>
        <w:rPr>
          <w:b/>
        </w:rPr>
        <w:t>4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>)  Showing full working, produce a formula in exact terms for R</w:t>
      </w:r>
      <w:r w:rsidRPr="00950E85">
        <w:rPr>
          <w:szCs w:val="28"/>
          <w:vertAlign w:val="subscript"/>
        </w:rPr>
        <w:t>10</w:t>
      </w:r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5728335</wp:posOffset>
                </wp:positionH>
                <wp:positionV relativeFrom="paragraph">
                  <wp:posOffset>156210</wp:posOffset>
                </wp:positionV>
                <wp:extent cx="352425" cy="238125"/>
                <wp:effectExtent l="0" t="0" r="0" b="444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2" type="#_x0000_t202" style="position:absolute;margin-left:451.05pt;margin-top:12.3pt;width:27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Kg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khpGgHfTogY0G3coRgQnqM/Q6Bbf7HhzNCHbos+Oq+ztZftVIyFVDxZbdKCWHhtEK8gvtTf/s&#10;6oSjLchm+CAriEN3RjqgsVadLR6UAwE69Onx1BubSwnGy1lEIkix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146685</wp:posOffset>
                </wp:positionV>
                <wp:extent cx="352425" cy="238125"/>
                <wp:effectExtent l="0" t="0" r="0" b="444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3" type="#_x0000_t202" style="position:absolute;margin-left:281.55pt;margin-top:11.55pt;width:27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e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00" w:dyaOrig="639">
          <v:shape id="_x0000_i1038" type="#_x0000_t75" style="width:84.9pt;height:31.9pt" o:ole="">
            <v:imagedata r:id="rId16" o:title=""/>
          </v:shape>
          <o:OLEObject Type="Embed" ProgID="Equation.3" ShapeID="_x0000_i1038" DrawAspect="Content" ObjectID="_1549092687" r:id="rId32"/>
        </w:object>
      </w:r>
      <w:r>
        <w:rPr>
          <w:szCs w:val="28"/>
        </w:rPr>
        <w:tab/>
      </w:r>
      <w:r>
        <w:rPr>
          <w:szCs w:val="28"/>
        </w:rPr>
        <w:tab/>
      </w:r>
      <w:r w:rsidRPr="00C83DBD">
        <w:rPr>
          <w:position w:val="-24"/>
          <w:szCs w:val="28"/>
        </w:rPr>
        <w:object w:dxaOrig="1740" w:dyaOrig="620">
          <v:shape id="_x0000_i1039" type="#_x0000_t75" style="width:86.95pt;height:31.25pt" o:ole="">
            <v:imagedata r:id="rId33" o:title=""/>
          </v:shape>
          <o:OLEObject Type="Embed" ProgID="Equation.3" ShapeID="_x0000_i1039" DrawAspect="Content" ObjectID="_1549092688" r:id="rId34"/>
        </w:object>
      </w:r>
      <w:r>
        <w:rPr>
          <w:szCs w:val="28"/>
        </w:rPr>
        <w:tab/>
      </w:r>
      <w:r>
        <w:rPr>
          <w:szCs w:val="28"/>
        </w:rPr>
        <w:tab/>
      </w:r>
      <w:r w:rsidRPr="0093735B">
        <w:rPr>
          <w:position w:val="-10"/>
          <w:szCs w:val="28"/>
        </w:rPr>
        <w:object w:dxaOrig="360" w:dyaOrig="279">
          <v:shape id="_x0000_i1040" type="#_x0000_t75" style="width:18.35pt;height:14.25pt" o:ole="">
            <v:imagedata r:id="rId35" o:title=""/>
          </v:shape>
          <o:OLEObject Type="Embed" ProgID="Equation.3" ShapeID="_x0000_i1040" DrawAspect="Content" ObjectID="_1549092689" r:id="rId36"/>
        </w:object>
      </w:r>
      <w:r w:rsidRPr="002E4C9F">
        <w:rPr>
          <w:position w:val="-28"/>
          <w:szCs w:val="28"/>
        </w:rPr>
        <w:object w:dxaOrig="1960" w:dyaOrig="740">
          <v:shape id="_x0000_i1041" type="#_x0000_t75" style="width:97.8pt;height:36.7pt" o:ole="">
            <v:imagedata r:id="rId37" o:title=""/>
          </v:shape>
          <o:OLEObject Type="Embed" ProgID="Equation.3" ShapeID="_x0000_i1041" DrawAspect="Content" ObjectID="_1549092690" r:id="rId38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  <w:r w:rsidRPr="00C83DBD">
        <w:rPr>
          <w:position w:val="-24"/>
          <w:szCs w:val="28"/>
        </w:rPr>
        <w:object w:dxaOrig="1540" w:dyaOrig="620">
          <v:shape id="_x0000_i1042" type="#_x0000_t75" style="width:76.75pt;height:31.25pt" o:ole="">
            <v:imagedata r:id="rId39" o:title=""/>
          </v:shape>
          <o:OLEObject Type="Embed" ProgID="Equation.3" ShapeID="_x0000_i1042" DrawAspect="Content" ObjectID="_1549092691" r:id="rId40"/>
        </w:object>
      </w:r>
      <w:r>
        <w:rPr>
          <w:szCs w:val="28"/>
        </w:rPr>
        <w:tab/>
      </w:r>
      <w:r>
        <w:rPr>
          <w:szCs w:val="28"/>
        </w:rPr>
        <w:tab/>
      </w:r>
      <w:r w:rsidRPr="002E4C9F">
        <w:rPr>
          <w:position w:val="-24"/>
          <w:szCs w:val="28"/>
        </w:rPr>
        <w:object w:dxaOrig="2280" w:dyaOrig="620">
          <v:shape id="_x0000_i1043" type="#_x0000_t75" style="width:114.1pt;height:31.25pt" o:ole="">
            <v:imagedata r:id="rId41" o:title=""/>
          </v:shape>
          <o:OLEObject Type="Embed" ProgID="Equation.3" ShapeID="_x0000_i1043" DrawAspect="Content" ObjectID="_1549092692" r:id="rId42"/>
        </w:objec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ind w:left="2880" w:firstLine="7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151765</wp:posOffset>
                </wp:positionV>
                <wp:extent cx="352425" cy="238125"/>
                <wp:effectExtent l="0" t="0" r="0" b="444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left:0;text-align:left;margin-left:283.05pt;margin-top:11.95pt;width:27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fTuQIAAMI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4" type="#_x0000_t75" style="width:93.05pt;height:36.7pt" o:ole="">
            <v:imagedata r:id="rId43" o:title=""/>
          </v:shape>
          <o:OLEObject Type="Embed" ProgID="Equation.3" ShapeID="_x0000_i1044" DrawAspect="Content" ObjectID="_1549092693" r:id="rId44"/>
        </w:object>
      </w:r>
    </w:p>
    <w:p w:rsidR="007F0A52" w:rsidRPr="00950E85" w:rsidRDefault="007F0A52" w:rsidP="007F0A52">
      <w:pPr>
        <w:rPr>
          <w:szCs w:val="28"/>
        </w:rPr>
      </w:pPr>
    </w:p>
    <w:p w:rsidR="007F0A52" w:rsidRPr="00BB7467" w:rsidRDefault="007F0A52" w:rsidP="007F0A52">
      <w:pPr>
        <w:rPr>
          <w:szCs w:val="28"/>
        </w:rPr>
      </w:pPr>
      <w:r w:rsidRPr="00950E85">
        <w:rPr>
          <w:szCs w:val="28"/>
        </w:rPr>
        <w:t xml:space="preserve"> </w:t>
      </w:r>
      <w:r w:rsidRPr="00950E85">
        <w:rPr>
          <w:szCs w:val="28"/>
        </w:rPr>
        <w:tab/>
      </w:r>
      <w:r>
        <w:rPr>
          <w:szCs w:val="28"/>
        </w:rPr>
        <w:t>b</w:t>
      </w:r>
      <w:r w:rsidRPr="00950E85">
        <w:rPr>
          <w:szCs w:val="28"/>
        </w:rPr>
        <w:t xml:space="preserve">)  </w:t>
      </w:r>
      <w:r>
        <w:rPr>
          <w:szCs w:val="28"/>
        </w:rPr>
        <w:t>P</w:t>
      </w:r>
      <w:r w:rsidRPr="00950E85">
        <w:rPr>
          <w:szCs w:val="28"/>
        </w:rPr>
        <w:t xml:space="preserve">roduce a formula in exact terms for </w:t>
      </w:r>
      <w:proofErr w:type="spellStart"/>
      <w:r w:rsidRPr="00950E85">
        <w:rPr>
          <w:szCs w:val="28"/>
        </w:rPr>
        <w:t>R</w:t>
      </w:r>
      <w:r w:rsidRPr="00950E85">
        <w:rPr>
          <w:szCs w:val="28"/>
          <w:vertAlign w:val="subscript"/>
        </w:rPr>
        <w:t>n</w:t>
      </w:r>
      <w:proofErr w:type="spellEnd"/>
      <w:r w:rsidRPr="00950E85">
        <w:rPr>
          <w:szCs w:val="28"/>
        </w:rPr>
        <w:t xml:space="preserve"> in terms of R</w:t>
      </w:r>
      <w:r w:rsidRPr="00950E85">
        <w:rPr>
          <w:szCs w:val="28"/>
          <w:vertAlign w:val="subscript"/>
        </w:rPr>
        <w:t>0</w:t>
      </w:r>
      <w:r w:rsidRPr="00950E85">
        <w:rPr>
          <w:szCs w:val="28"/>
        </w:rPr>
        <w:t>.</w:t>
      </w:r>
    </w:p>
    <w:p w:rsidR="007F0A52" w:rsidRPr="00950E85" w:rsidRDefault="007F0A52" w:rsidP="007F0A52">
      <w:pPr>
        <w:ind w:left="720" w:hanging="720"/>
      </w:pPr>
    </w:p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148590</wp:posOffset>
                </wp:positionV>
                <wp:extent cx="352425" cy="238125"/>
                <wp:effectExtent l="0" t="0" r="0" b="254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5" type="#_x0000_t202" style="position:absolute;left:0;text-align:left;margin-left:214.05pt;margin-top:11.7pt;width:27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ut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2E4C9F">
        <w:rPr>
          <w:position w:val="-28"/>
          <w:szCs w:val="28"/>
        </w:rPr>
        <w:object w:dxaOrig="1860" w:dyaOrig="740">
          <v:shape id="_x0000_i1045" type="#_x0000_t75" style="width:93.05pt;height:36.7pt" o:ole="">
            <v:imagedata r:id="rId45" o:title=""/>
          </v:shape>
          <o:OLEObject Type="Embed" ProgID="Equation.3" ShapeID="_x0000_i1045" DrawAspect="Content" ObjectID="_1549092694" r:id="rId46"/>
        </w:object>
      </w:r>
    </w:p>
    <w:p w:rsidR="007F0A52" w:rsidRDefault="007F0A52" w:rsidP="007F0A52">
      <w:pPr>
        <w:ind w:left="720" w:hanging="720"/>
      </w:pPr>
    </w:p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2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3</w:t>
      </w:r>
      <w:r w:rsidRPr="00950E85">
        <w:rPr>
          <w:b/>
        </w:rPr>
        <w:t xml:space="preserve"> marks]</w:t>
      </w:r>
    </w:p>
    <w:p w:rsidR="007F0A52" w:rsidRDefault="007F0A52" w:rsidP="007F0A52">
      <w:pPr>
        <w:rPr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5386070</wp:posOffset>
            </wp:positionH>
            <wp:positionV relativeFrom="paragraph">
              <wp:posOffset>24130</wp:posOffset>
            </wp:positionV>
            <wp:extent cx="600075" cy="600075"/>
            <wp:effectExtent l="0" t="0" r="9525" b="9525"/>
            <wp:wrapNone/>
            <wp:docPr id="41" name="Picture 41" descr="MCDD01493_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CDD01493_0000[1]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0E85">
        <w:rPr>
          <w:szCs w:val="28"/>
        </w:rPr>
        <w:tab/>
      </w:r>
      <w:r>
        <w:rPr>
          <w:szCs w:val="28"/>
        </w:rPr>
        <w:t>a</w:t>
      </w:r>
      <w:r w:rsidRPr="00950E85">
        <w:rPr>
          <w:szCs w:val="28"/>
        </w:rPr>
        <w:t xml:space="preserve">)  </w:t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the flight path of the moth</w:t>
      </w:r>
      <w:r w:rsidRPr="00950E85">
        <w:rPr>
          <w:szCs w:val="28"/>
        </w:rPr>
        <w:t>.</w:t>
      </w: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Each successive value for </w:t>
      </w:r>
      <w:proofErr w:type="gramStart"/>
      <w:r w:rsidRPr="00BB7467">
        <w:rPr>
          <w:i/>
          <w:color w:val="0000FF"/>
          <w:szCs w:val="28"/>
        </w:rPr>
        <w:t>R  is</w:t>
      </w:r>
      <w:proofErr w:type="gramEnd"/>
      <w:r w:rsidRPr="00BB7467">
        <w:rPr>
          <w:i/>
          <w:color w:val="0000FF"/>
          <w:szCs w:val="28"/>
        </w:rPr>
        <w:t xml:space="preserve"> smaller than the value before, therefore the </w:t>
      </w:r>
    </w:p>
    <w:p w:rsidR="007F0A52" w:rsidRPr="00BB7467" w:rsidRDefault="007F0A52" w:rsidP="007F0A52">
      <w:pPr>
        <w:ind w:left="144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39370</wp:posOffset>
                </wp:positionV>
                <wp:extent cx="352425" cy="238125"/>
                <wp:effectExtent l="0" t="3175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6" type="#_x0000_t202" style="position:absolute;left:0;text-align:left;margin-left:394.8pt;margin-top:3.1pt;width:27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a9uA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moth</w:t>
      </w:r>
      <w:proofErr w:type="gramEnd"/>
      <w:r w:rsidRPr="00BB7467">
        <w:rPr>
          <w:i/>
          <w:color w:val="0000FF"/>
          <w:szCs w:val="28"/>
        </w:rPr>
        <w:t xml:space="preserve"> is spiralling inwards towards the light source.</w:t>
      </w:r>
    </w:p>
    <w:p w:rsidR="007F0A52" w:rsidRDefault="007F0A52" w:rsidP="007F0A52">
      <w:pPr>
        <w:rPr>
          <w:szCs w:val="28"/>
        </w:rPr>
      </w:pPr>
    </w:p>
    <w:p w:rsidR="007F0A52" w:rsidRDefault="007F0A52" w:rsidP="007F0A52">
      <w:pPr>
        <w:rPr>
          <w:szCs w:val="28"/>
        </w:rPr>
      </w:pPr>
      <w:r>
        <w:rPr>
          <w:szCs w:val="28"/>
        </w:rPr>
        <w:tab/>
        <w:t xml:space="preserve">b)  </w:t>
      </w:r>
      <w:proofErr w:type="gramStart"/>
      <w:r>
        <w:rPr>
          <w:szCs w:val="28"/>
        </w:rPr>
        <w:t>Let  R</w:t>
      </w:r>
      <w:r w:rsidRPr="005B7F1A">
        <w:rPr>
          <w:szCs w:val="28"/>
          <w:vertAlign w:val="subscript"/>
        </w:rPr>
        <w:t>0</w:t>
      </w:r>
      <w:proofErr w:type="gramEnd"/>
      <w:r>
        <w:rPr>
          <w:szCs w:val="28"/>
        </w:rPr>
        <w:t xml:space="preserve"> = 20 cm. Complete the graph below for the first six  R  calculations.</w:t>
      </w:r>
    </w:p>
    <w:p w:rsidR="007F0A52" w:rsidRDefault="007F0A52" w:rsidP="007F0A52">
      <w:pPr>
        <w:ind w:left="720" w:hanging="720"/>
      </w:pPr>
      <w:r>
        <w:rPr>
          <w:noProof/>
        </w:rPr>
        <w:pict>
          <v:shape id="_x0000_s1068" type="#_x0000_t75" style="position:absolute;left:0;text-align:left;margin-left:74.15pt;margin-top:4.1pt;width:372.6pt;height:240.4pt;z-index:-251652096">
            <v:imagedata r:id="rId11" o:title="" cropright="5526f"/>
          </v:shape>
          <o:OLEObject Type="Embed" ProgID="FXGraph.Graph" ShapeID="_x0000_s1068" DrawAspect="Content" ObjectID="_1549092706" r:id="rId48"/>
        </w:pict>
      </w: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161290</wp:posOffset>
                </wp:positionV>
                <wp:extent cx="90805" cy="90805"/>
                <wp:effectExtent l="10795" t="8890" r="12700" b="508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97.15pt;margin-top:12.7pt;width:7.15pt;height: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135255</wp:posOffset>
                </wp:positionV>
                <wp:extent cx="1209040" cy="689610"/>
                <wp:effectExtent l="4445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BB7467" w:rsidRDefault="007F0A52" w:rsidP="007F0A52">
                            <w:pPr>
                              <w:rPr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i/>
                                <w:color w:val="0000FF"/>
                              </w:rPr>
                              <w:t xml:space="preserve">Values are there for 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the dots</w:t>
                            </w:r>
                            <w:r>
                              <w:rPr>
                                <w:i/>
                                <w:color w:val="0000FF"/>
                              </w:rPr>
                              <w:t xml:space="preserve"> to be checked</w:t>
                            </w:r>
                            <w:r w:rsidRPr="00BB7467">
                              <w:rPr>
                                <w:i/>
                                <w:color w:val="0000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57" type="#_x0000_t202" style="position:absolute;left:0;text-align:left;margin-left:368.9pt;margin-top:10.65pt;width:95.2pt;height:5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" stroked="f">
                <v:textbox>
                  <w:txbxContent>
                    <w:p w:rsidR="007F0A52" w:rsidRPr="00BB7467" w:rsidRDefault="007F0A52" w:rsidP="007F0A52">
                      <w:pPr>
                        <w:rPr>
                          <w:i/>
                          <w:color w:val="0000FF"/>
                        </w:rPr>
                      </w:pPr>
                      <w:r>
                        <w:rPr>
                          <w:i/>
                          <w:color w:val="0000FF"/>
                        </w:rPr>
                        <w:t xml:space="preserve">Values are there for </w:t>
                      </w:r>
                      <w:r w:rsidRPr="00BB7467">
                        <w:rPr>
                          <w:i/>
                          <w:color w:val="0000FF"/>
                        </w:rPr>
                        <w:t>the dots</w:t>
                      </w:r>
                      <w:r>
                        <w:rPr>
                          <w:i/>
                          <w:color w:val="0000FF"/>
                        </w:rPr>
                        <w:t xml:space="preserve"> to be checked</w:t>
                      </w:r>
                      <w:r w:rsidRPr="00BB7467">
                        <w:rPr>
                          <w:i/>
                          <w:color w:val="0000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133350</wp:posOffset>
                </wp:positionV>
                <wp:extent cx="409575" cy="23812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 w:rsidRPr="00534BE8">
                              <w:rPr>
                                <w:sz w:val="20"/>
                              </w:rPr>
                              <w:t>15.4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8" type="#_x0000_t202" style="position:absolute;left:0;text-align:left;margin-left:122.55pt;margin-top:10.5pt;width:32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8m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 w:rsidRPr="00534BE8">
                        <w:rPr>
                          <w:sz w:val="20"/>
                        </w:rPr>
                        <w:t>15.4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140335</wp:posOffset>
                </wp:positionV>
                <wp:extent cx="90805" cy="90805"/>
                <wp:effectExtent l="10795" t="8890" r="12700" b="508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22.65pt;margin-top:11.05pt;width:7.15pt;height: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163830</wp:posOffset>
                </wp:positionV>
                <wp:extent cx="409575" cy="238125"/>
                <wp:effectExtent l="0" t="0" r="0" b="190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9" type="#_x0000_t202" style="position:absolute;left:0;text-align:left;margin-left:150.3pt;margin-top:12.9pt;width:32.2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11.8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ind w:left="720" w:hanging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132080</wp:posOffset>
                </wp:positionV>
                <wp:extent cx="90805" cy="90805"/>
                <wp:effectExtent l="7620" t="8255" r="6350" b="571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48.65pt;margin-top:10.4pt;width:7.1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6985</wp:posOffset>
                </wp:positionV>
                <wp:extent cx="542925" cy="266700"/>
                <wp:effectExtent l="0" t="127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margin-left:390.3pt;margin-top:.55pt;width:42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70485</wp:posOffset>
                </wp:positionV>
                <wp:extent cx="409575" cy="238125"/>
                <wp:effectExtent l="0" t="0" r="0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61" type="#_x0000_t202" style="position:absolute;margin-left:176.55pt;margin-top:5.55pt;width:32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1x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9.1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95250</wp:posOffset>
                </wp:positionV>
                <wp:extent cx="409575" cy="238125"/>
                <wp:effectExtent l="0" t="0" r="0" b="190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202.05pt;margin-top:7.5pt;width:32.2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Lx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57785</wp:posOffset>
                </wp:positionV>
                <wp:extent cx="90805" cy="90805"/>
                <wp:effectExtent l="7620" t="8255" r="6350" b="571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74.15pt;margin-top:4.55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92075</wp:posOffset>
                </wp:positionV>
                <wp:extent cx="409575" cy="238125"/>
                <wp:effectExtent l="0" t="0" r="0" b="12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63" type="#_x0000_t202" style="position:absolute;margin-left:227.55pt;margin-top:7.25pt;width:32.2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73660</wp:posOffset>
                </wp:positionV>
                <wp:extent cx="90805" cy="90805"/>
                <wp:effectExtent l="7620" t="8890" r="6350" b="508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9.65pt;margin-top:5.8pt;width:7.15pt;height: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40640</wp:posOffset>
                </wp:positionV>
                <wp:extent cx="409575" cy="238125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534BE8" w:rsidRDefault="007F0A52" w:rsidP="007F0A5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64" type="#_x0000_t202" style="position:absolute;margin-left:253.05pt;margin-top:3.2pt;width:32.2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Y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" filled="f" stroked="f">
                <v:textbox>
                  <w:txbxContent>
                    <w:p w:rsidR="007F0A52" w:rsidRPr="00534BE8" w:rsidRDefault="007F0A52" w:rsidP="007F0A5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79375</wp:posOffset>
                </wp:positionV>
                <wp:extent cx="90805" cy="90805"/>
                <wp:effectExtent l="7620" t="8890" r="6350" b="508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225.15pt;margin-top:6.25pt;width:7.15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3183255</wp:posOffset>
                </wp:positionH>
                <wp:positionV relativeFrom="paragraph">
                  <wp:posOffset>27940</wp:posOffset>
                </wp:positionV>
                <wp:extent cx="90805" cy="90805"/>
                <wp:effectExtent l="7620" t="8890" r="6350" b="508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50.65pt;margin-top:2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" fillcolor="red"/>
            </w:pict>
          </mc:Fallback>
        </mc:AlternateConten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3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5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 xml:space="preserve">, </w:t>
      </w:r>
      <w:proofErr w:type="gramStart"/>
      <w:r>
        <w:rPr>
          <w:szCs w:val="28"/>
        </w:rPr>
        <w:t xml:space="preserve">determine </w:t>
      </w:r>
      <w:r w:rsidRPr="002B30C4">
        <w:rPr>
          <w:b/>
          <w:szCs w:val="28"/>
        </w:rPr>
        <w:sym w:font="Symbol" w:char="F071"/>
      </w:r>
      <w:proofErr w:type="gramEnd"/>
      <w:r>
        <w:rPr>
          <w:szCs w:val="28"/>
        </w:rPr>
        <w:t xml:space="preserve"> ,  the ‘angle of attack’ which will produce  </w:t>
      </w:r>
    </w:p>
    <w:p w:rsidR="007F0A52" w:rsidRDefault="007F0A52" w:rsidP="007F0A52">
      <w:pPr>
        <w:ind w:left="720" w:hanging="720"/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61595</wp:posOffset>
                </wp:positionV>
                <wp:extent cx="2000250" cy="1219200"/>
                <wp:effectExtent l="28575" t="13335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0" cy="1219200"/>
                          <a:chOff x="7110" y="10545"/>
                          <a:chExt cx="3150" cy="1920"/>
                        </a:xfrm>
                      </wpg:grpSpPr>
                      <wps:wsp>
                        <wps:cNvPr id="19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7110" y="10545"/>
                            <a:ext cx="3135" cy="1500"/>
                          </a:xfrm>
                          <a:prstGeom prst="triangle">
                            <a:avLst>
                              <a:gd name="adj" fmla="val 7441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8610" y="12000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 w:rsidRPr="00F40D17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8040" y="10755"/>
                            <a:ext cx="54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440" y="11685"/>
                            <a:ext cx="73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Default="007F0A52" w:rsidP="007F0A52">
                              <w:r>
                                <w:t>36º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9750" y="1167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195" y="10590"/>
                            <a:ext cx="5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0A52" w:rsidRPr="00711D36" w:rsidRDefault="007F0A52" w:rsidP="007F0A52">
                              <w: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5" style="position:absolute;left:0;text-align:left;margin-left:339.3pt;margin-top:4.85pt;width:157.5pt;height:96pt;z-index:251689984" coordorigin="7110,10545" coordsize="315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0" o:spid="_x0000_s1066" type="#_x0000_t5" style="position:absolute;left:7110;top:10545;width:3135;height:1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4UssIA&#10;AADbAAAADwAAAGRycy9kb3ducmV2LnhtbERPPWvDMBDdC/kP4gLdGjkeiutECSGQEmiX2qVZD+ti&#10;m1gnYcmx3V9fFQrd7vE+b7ufTCfu1PvWsoL1KgFBXFndcq3gszw9ZSB8QNbYWSYFM3nY7xYPW8y1&#10;HfmD7kWoRQxhn6OCJgSXS+mrhgz6lXXEkbva3mCIsK+l7nGM4aaTaZI8S4Mtx4YGHR0bqm7FYBQM&#10;5Xx2mXbf+P46p7Z7+6qHS6rU43I6bEAEmsK/+M991nH+C/z+Eg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hSywgAAANsAAAAPAAAAAAAAAAAAAAAAAJgCAABkcnMvZG93&#10;bnJldi54bWxQSwUGAAAAAAQABAD1AAAAhwMAAAAA&#10;" adj="16074"/>
                <v:shape id="Text Box 71" o:spid="_x0000_s1067" type="#_x0000_t202" style="position:absolute;left:8610;top:12000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 w:rsidRPr="00F40D17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72" o:spid="_x0000_s1068" type="#_x0000_t202" style="position:absolute;left:8040;top:10755;width:54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3" o:spid="_x0000_s1069" type="#_x0000_t202" style="position:absolute;left:7440;top:11685;width:73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F0A52" w:rsidRDefault="007F0A52" w:rsidP="007F0A52">
                        <w:r>
                          <w:t>36º</w:t>
                        </w:r>
                      </w:p>
                    </w:txbxContent>
                  </v:textbox>
                </v:shape>
                <v:shape id="Text Box 74" o:spid="_x0000_s1070" type="#_x0000_t202" style="position:absolute;left:9750;top:1167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  <v:shape id="Text Box 75" o:spid="_x0000_s1071" type="#_x0000_t202" style="position:absolute;left:9195;top:10590;width:51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7F0A52" w:rsidRPr="00711D36" w:rsidRDefault="007F0A52" w:rsidP="007F0A52">
                        <w:r>
                          <w:sym w:font="Symbol" w:char="F071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8"/>
        </w:rPr>
        <w:t xml:space="preserve">                 </w:t>
      </w:r>
      <w:proofErr w:type="gramStart"/>
      <w:r>
        <w:rPr>
          <w:szCs w:val="28"/>
        </w:rPr>
        <w:t>a</w:t>
      </w:r>
      <w:proofErr w:type="gramEnd"/>
      <w:r>
        <w:rPr>
          <w:szCs w:val="28"/>
        </w:rPr>
        <w:t xml:space="preserve"> circular flight path. 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104775</wp:posOffset>
                </wp:positionV>
                <wp:extent cx="542925" cy="266700"/>
                <wp:effectExtent l="0" t="0" r="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2" type="#_x0000_t202" style="position:absolute;left:0;text-align:left;margin-left:256.8pt;margin-top:8.25pt;width:42.7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  <w:t>10 calculations per revolution,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 xml:space="preserve">  </w:t>
      </w: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central</w:t>
      </w:r>
      <w:proofErr w:type="gramEnd"/>
      <w:r w:rsidRPr="00BB7467">
        <w:rPr>
          <w:i/>
          <w:color w:val="0000FF"/>
          <w:szCs w:val="28"/>
        </w:rPr>
        <w:t xml:space="preserve"> angle = 36º, and R</w:t>
      </w:r>
      <w:r w:rsidRPr="00BB7467">
        <w:rPr>
          <w:i/>
          <w:color w:val="0000FF"/>
          <w:szCs w:val="28"/>
          <w:vertAlign w:val="subscript"/>
        </w:rPr>
        <w:t>1</w:t>
      </w:r>
      <w:r w:rsidRPr="00BB7467">
        <w:rPr>
          <w:i/>
          <w:color w:val="0000FF"/>
          <w:szCs w:val="28"/>
        </w:rPr>
        <w:t xml:space="preserve"> must equal R</w:t>
      </w:r>
      <w:r w:rsidRPr="00BB7467">
        <w:rPr>
          <w:i/>
          <w:color w:val="0000FF"/>
          <w:szCs w:val="28"/>
          <w:vertAlign w:val="subscript"/>
        </w:rPr>
        <w:t>2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proofErr w:type="gramStart"/>
      <w:r w:rsidRPr="00BB7467">
        <w:rPr>
          <w:i/>
          <w:color w:val="0000FF"/>
          <w:szCs w:val="28"/>
        </w:rPr>
        <w:t>for</w:t>
      </w:r>
      <w:proofErr w:type="gramEnd"/>
      <w:r w:rsidRPr="00BB7467">
        <w:rPr>
          <w:i/>
          <w:color w:val="0000FF"/>
          <w:szCs w:val="28"/>
        </w:rPr>
        <w:t xml:space="preserve"> circular motion.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171450</wp:posOffset>
                </wp:positionV>
                <wp:extent cx="542925" cy="266700"/>
                <wp:effectExtent l="0" t="0" r="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73" type="#_x0000_t202" style="position:absolute;left:0;text-align:left;margin-left:286.8pt;margin-top:13.5pt;width:42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sym w:font="Symbol" w:char="F05C"/>
      </w:r>
      <w:r w:rsidRPr="00BB7467">
        <w:rPr>
          <w:i/>
          <w:color w:val="0000FF"/>
          <w:szCs w:val="28"/>
        </w:rPr>
        <w:t>2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144</w:t>
      </w:r>
      <w:proofErr w:type="gramEnd"/>
      <w:r w:rsidRPr="00BB7467">
        <w:rPr>
          <w:i/>
          <w:color w:val="0000FF"/>
          <w:szCs w:val="28"/>
        </w:rPr>
        <w:t>º</w:t>
      </w:r>
    </w:p>
    <w:p w:rsidR="007F0A52" w:rsidRPr="00BB7467" w:rsidRDefault="007F0A52" w:rsidP="007F0A52">
      <w:pPr>
        <w:ind w:left="720" w:hanging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  <w:t xml:space="preserve">   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</w:t>
      </w:r>
      <w:proofErr w:type="gramStart"/>
      <w:r w:rsidRPr="00BB7467">
        <w:rPr>
          <w:i/>
          <w:color w:val="0000FF"/>
          <w:szCs w:val="28"/>
        </w:rPr>
        <w:t>=  72</w:t>
      </w:r>
      <w:proofErr w:type="gramEnd"/>
      <w:r w:rsidRPr="00BB7467">
        <w:rPr>
          <w:i/>
          <w:color w:val="0000FF"/>
          <w:szCs w:val="28"/>
        </w:rPr>
        <w:t>º   i.e. ‘attack angle for circular motion.</w:t>
      </w:r>
    </w:p>
    <w:p w:rsidR="007F0A52" w:rsidRDefault="007F0A52" w:rsidP="007F0A52">
      <w:pPr>
        <w:ind w:left="720" w:hanging="720"/>
        <w:rPr>
          <w:szCs w:val="28"/>
        </w:rPr>
      </w:pPr>
    </w:p>
    <w:p w:rsidR="007F0A52" w:rsidRPr="00E300D0" w:rsidRDefault="007F0A52" w:rsidP="007F0A52">
      <w:pPr>
        <w:rPr>
          <w:szCs w:val="28"/>
        </w:rPr>
      </w:pPr>
      <w:r>
        <w:rPr>
          <w:szCs w:val="28"/>
        </w:rPr>
        <w:tab/>
        <w:t xml:space="preserve">b)  For what values of  </w:t>
      </w:r>
      <w:r w:rsidRPr="002B30C4">
        <w:rPr>
          <w:b/>
          <w:szCs w:val="28"/>
        </w:rPr>
        <w:sym w:font="Symbol" w:char="F071"/>
      </w:r>
      <w:r>
        <w:rPr>
          <w:b/>
          <w:szCs w:val="28"/>
        </w:rPr>
        <w:t xml:space="preserve">  </w:t>
      </w:r>
      <w:r w:rsidRPr="002B30C4">
        <w:rPr>
          <w:szCs w:val="28"/>
        </w:rPr>
        <w:t>will</w:t>
      </w:r>
      <w:r>
        <w:rPr>
          <w:szCs w:val="28"/>
        </w:rPr>
        <w:t xml:space="preserve"> the moth spiral inwards/outwards?</w:t>
      </w:r>
    </w:p>
    <w:p w:rsidR="007F0A52" w:rsidRPr="00BB7467" w:rsidRDefault="007F0A52" w:rsidP="007F0A52">
      <w:pPr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78105</wp:posOffset>
                </wp:positionV>
                <wp:extent cx="542925" cy="266700"/>
                <wp:effectExtent l="0" t="317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74" type="#_x0000_t202" style="position:absolute;margin-left:262.05pt;margin-top:6.15pt;width:42.75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  <w:t xml:space="preserve">Spiral inwards if  </w:t>
      </w:r>
      <w:r w:rsidRPr="00BB7467"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&lt; 72º.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 xml:space="preserve">Spiral outwards if  </w:t>
      </w:r>
      <w:r w:rsidRPr="00BB7467">
        <w:rPr>
          <w:i/>
          <w:color w:val="0000FF"/>
          <w:szCs w:val="28"/>
        </w:rPr>
        <w:sym w:font="Symbol" w:char="F071"/>
      </w:r>
      <w:r w:rsidRPr="00BB7467">
        <w:rPr>
          <w:i/>
          <w:color w:val="0000FF"/>
          <w:szCs w:val="28"/>
        </w:rPr>
        <w:t xml:space="preserve">  &gt; 72º.</w:t>
      </w:r>
    </w:p>
    <w:p w:rsidR="007F0A52" w:rsidRDefault="007F0A52" w:rsidP="007F0A52">
      <w:pPr>
        <w:rPr>
          <w:b/>
        </w:rPr>
      </w:pPr>
    </w:p>
    <w:p w:rsidR="007F0A52" w:rsidRDefault="007F0A52" w:rsidP="007F0A52">
      <w:pPr>
        <w:rPr>
          <w:b/>
        </w:rPr>
      </w:pPr>
    </w:p>
    <w:p w:rsidR="007F0A52" w:rsidRPr="00950E85" w:rsidRDefault="007F0A52" w:rsidP="007F0A52">
      <w:pPr>
        <w:rPr>
          <w:b/>
        </w:rPr>
      </w:pPr>
      <w:r>
        <w:rPr>
          <w:b/>
        </w:rPr>
        <w:t>4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From the details given in </w:t>
      </w:r>
      <w:r w:rsidRPr="005B7F1A">
        <w:rPr>
          <w:b/>
          <w:szCs w:val="28"/>
        </w:rPr>
        <w:t>Part A</w:t>
      </w:r>
      <w:r>
        <w:rPr>
          <w:szCs w:val="28"/>
        </w:rPr>
        <w:t>, describe with reasoning what happens when the bearing is re-calculated 5 times instead of 10 times per revolution</w:t>
      </w:r>
      <w:r w:rsidRPr="00950E85">
        <w:rPr>
          <w:szCs w:val="28"/>
        </w:rPr>
        <w:t>.</w:t>
      </w:r>
    </w:p>
    <w:p w:rsidR="007F0A52" w:rsidRDefault="007F0A52" w:rsidP="007F0A52">
      <w:pPr>
        <w:rPr>
          <w:b/>
        </w:rPr>
      </w:pP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  <w:t xml:space="preserve">Central angle = </w:t>
      </w:r>
      <w:r w:rsidRPr="00BB7467">
        <w:rPr>
          <w:i/>
          <w:color w:val="0000FF"/>
          <w:position w:val="-24"/>
        </w:rPr>
        <w:object w:dxaOrig="560" w:dyaOrig="620">
          <v:shape id="_x0000_i1046" type="#_x0000_t75" style="width:27.85pt;height:31.25pt" o:ole="">
            <v:imagedata r:id="rId49" o:title=""/>
          </v:shape>
          <o:OLEObject Type="Embed" ProgID="Equation.3" ShapeID="_x0000_i1046" DrawAspect="Content" ObjectID="_1549092695" r:id="rId50"/>
        </w:object>
      </w:r>
      <w:r w:rsidRPr="00BB7467">
        <w:rPr>
          <w:i/>
          <w:color w:val="0000FF"/>
        </w:rPr>
        <w:t xml:space="preserve"> = 72º   and attack angle = 50º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89535</wp:posOffset>
                </wp:positionV>
                <wp:extent cx="542925" cy="266700"/>
                <wp:effectExtent l="0" t="4445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361.8pt;margin-top:7.05pt;width:42.7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g5ugIAAMI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b/>
          <w:i/>
          <w:color w:val="0000FF"/>
        </w:rPr>
        <w:tab/>
      </w:r>
      <w:r w:rsidRPr="00BB7467">
        <w:rPr>
          <w:b/>
          <w:i/>
          <w:color w:val="0000FF"/>
          <w:position w:val="-24"/>
        </w:rPr>
        <w:object w:dxaOrig="1540" w:dyaOrig="620">
          <v:shape id="_x0000_i1047" type="#_x0000_t75" style="width:76.75pt;height:31.25pt" o:ole="">
            <v:imagedata r:id="rId51" o:title=""/>
          </v:shape>
          <o:OLEObject Type="Embed" ProgID="Equation.3" ShapeID="_x0000_i1047" DrawAspect="Content" ObjectID="_1549092696" r:id="rId52"/>
        </w:object>
      </w:r>
      <w:r w:rsidRPr="00BB7467">
        <w:rPr>
          <w:b/>
          <w:i/>
          <w:color w:val="0000FF"/>
        </w:rPr>
        <w:t xml:space="preserve">.   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 here</w:t>
      </w:r>
      <w:proofErr w:type="gramEnd"/>
      <w:r w:rsidRPr="00BB7467">
        <w:rPr>
          <w:i/>
          <w:color w:val="0000FF"/>
        </w:rPr>
        <w:t xml:space="preserve"> is greater than in original situation.</w: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b/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15875</wp:posOffset>
                </wp:positionV>
                <wp:extent cx="542925" cy="266700"/>
                <wp:effectExtent l="0" t="444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76" type="#_x0000_t202" style="position:absolute;margin-left:340.05pt;margin-top:1.25pt;width:42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CfugIAAMI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>Therefore, it will take the moth longer to spiral inwards.</w:t>
      </w:r>
    </w:p>
    <w:p w:rsidR="007F0A52" w:rsidRPr="00950E85" w:rsidRDefault="007F0A52" w:rsidP="007F0A52">
      <w:pPr>
        <w:rPr>
          <w:b/>
        </w:rPr>
      </w:pPr>
      <w:r>
        <w:rPr>
          <w:b/>
        </w:rPr>
        <w:lastRenderedPageBreak/>
        <w:t>5</w:t>
      </w:r>
      <w:r w:rsidRPr="00950E85">
        <w:rPr>
          <w:b/>
        </w:rPr>
        <w:t>.</w:t>
      </w:r>
      <w:r w:rsidRPr="00950E85">
        <w:rPr>
          <w:b/>
        </w:rPr>
        <w:tab/>
        <w:t>[</w:t>
      </w:r>
      <w:r>
        <w:rPr>
          <w:b/>
        </w:rPr>
        <w:t>2, 1, 2</w:t>
      </w:r>
      <w:r w:rsidRPr="00950E85">
        <w:rPr>
          <w:b/>
        </w:rPr>
        <w:t xml:space="preserve"> marks]</w:t>
      </w:r>
    </w:p>
    <w:p w:rsidR="007F0A52" w:rsidRDefault="007F0A52" w:rsidP="007F0A52">
      <w:pPr>
        <w:ind w:left="720" w:hanging="720"/>
        <w:rPr>
          <w:szCs w:val="28"/>
        </w:rPr>
      </w:pPr>
      <w:r w:rsidRPr="00950E85">
        <w:rPr>
          <w:szCs w:val="28"/>
        </w:rPr>
        <w:tab/>
      </w:r>
      <w:r>
        <w:rPr>
          <w:szCs w:val="28"/>
        </w:rPr>
        <w:t xml:space="preserve">a)  A second moth again flies with 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50</w:t>
      </w:r>
      <w:r>
        <w:rPr>
          <w:szCs w:val="28"/>
        </w:rPr>
        <w:sym w:font="Symbol" w:char="F0B0"/>
      </w:r>
      <w:r>
        <w:rPr>
          <w:szCs w:val="28"/>
        </w:rPr>
        <w:t xml:space="preserve">  but measures its </w:t>
      </w:r>
      <w:proofErr w:type="gramStart"/>
      <w:r>
        <w:rPr>
          <w:szCs w:val="28"/>
        </w:rPr>
        <w:t>bearing  x</w:t>
      </w:r>
      <w:proofErr w:type="gramEnd"/>
      <w:r>
        <w:rPr>
          <w:szCs w:val="28"/>
        </w:rPr>
        <w:t xml:space="preserve">  times in one </w:t>
      </w:r>
    </w:p>
    <w:p w:rsidR="007F0A52" w:rsidRPr="00483B9F" w:rsidRDefault="007F0A52" w:rsidP="007F0A52">
      <w:pPr>
        <w:ind w:left="720" w:hanging="720"/>
        <w:rPr>
          <w:szCs w:val="28"/>
        </w:rPr>
      </w:pPr>
      <w:r>
        <w:rPr>
          <w:szCs w:val="28"/>
        </w:rPr>
        <w:t xml:space="preserve">                 </w:t>
      </w:r>
      <w:proofErr w:type="gramStart"/>
      <w:r>
        <w:rPr>
          <w:szCs w:val="28"/>
        </w:rPr>
        <w:t>revolution</w:t>
      </w:r>
      <w:proofErr w:type="gramEnd"/>
      <w:r>
        <w:rPr>
          <w:szCs w:val="28"/>
        </w:rPr>
        <w:t xml:space="preserve">.  What is the formula </w:t>
      </w:r>
      <w:proofErr w:type="gramStart"/>
      <w:r>
        <w:rPr>
          <w:szCs w:val="28"/>
        </w:rPr>
        <w:t xml:space="preserve">for  </w:t>
      </w:r>
      <w:proofErr w:type="spellStart"/>
      <w:r w:rsidRPr="002673A9">
        <w:rPr>
          <w:b/>
          <w:szCs w:val="28"/>
        </w:rPr>
        <w:t>R</w:t>
      </w:r>
      <w:r w:rsidRPr="002673A9">
        <w:rPr>
          <w:b/>
          <w:szCs w:val="28"/>
          <w:vertAlign w:val="subscript"/>
        </w:rPr>
        <w:t>n</w:t>
      </w:r>
      <w:proofErr w:type="spellEnd"/>
      <w:proofErr w:type="gramEnd"/>
      <w:r>
        <w:rPr>
          <w:szCs w:val="28"/>
        </w:rPr>
        <w:t xml:space="preserve">  now?</w:t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5525135</wp:posOffset>
                </wp:positionH>
                <wp:positionV relativeFrom="paragraph">
                  <wp:posOffset>290830</wp:posOffset>
                </wp:positionV>
                <wp:extent cx="422275" cy="266700"/>
                <wp:effectExtent l="0" t="0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77" type="#_x0000_t202" style="position:absolute;margin-left:435.05pt;margin-top:22.9pt;width:33.2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285115</wp:posOffset>
                </wp:positionV>
                <wp:extent cx="542925" cy="266700"/>
                <wp:effectExtent l="3810" t="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78" type="#_x0000_t202" style="position:absolute;margin-left:211.35pt;margin-top:22.45pt;width:42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  <w:t xml:space="preserve">Other angle = 180º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50º </w:t>
      </w:r>
      <w:r w:rsidRPr="00BB7467">
        <w:rPr>
          <w:i/>
          <w:color w:val="0000FF"/>
        </w:rPr>
        <w:sym w:font="Symbol" w:char="F02D"/>
      </w:r>
      <w:r w:rsidRPr="00BB7467"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560" w:dyaOrig="620">
          <v:shape id="_x0000_i1048" type="#_x0000_t75" style="width:27.85pt;height:31.25pt" o:ole="">
            <v:imagedata r:id="rId53" o:title=""/>
          </v:shape>
          <o:OLEObject Type="Embed" ProgID="Equation.3" ShapeID="_x0000_i1048" DrawAspect="Content" ObjectID="_1549092697" r:id="rId54"/>
        </w:objec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b/>
          <w:i/>
          <w:color w:val="0000FF"/>
          <w:position w:val="-58"/>
        </w:rPr>
        <w:object w:dxaOrig="3540" w:dyaOrig="1320">
          <v:shape id="_x0000_i1049" type="#_x0000_t75" style="width:177.3pt;height:65.9pt" o:ole="">
            <v:imagedata r:id="rId55" o:title=""/>
          </v:shape>
          <o:OLEObject Type="Embed" ProgID="Equation.3" ShapeID="_x0000_i1049" DrawAspect="Content" ObjectID="_1549092698" r:id="rId56"/>
        </w:object>
      </w:r>
    </w:p>
    <w:p w:rsidR="007F0A52" w:rsidRPr="002673A9" w:rsidRDefault="007F0A52" w:rsidP="007F0A52"/>
    <w:p w:rsidR="007F0A52" w:rsidRDefault="007F0A52" w:rsidP="007F0A52">
      <w:pPr>
        <w:ind w:left="720"/>
        <w:rPr>
          <w:szCs w:val="28"/>
        </w:rPr>
      </w:pPr>
      <w:r>
        <w:t xml:space="preserve">b)  Generalise your formula for a moth which flies at a constant bearing of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sym w:font="Symbol" w:char="F0B0"/>
      </w:r>
      <w:r>
        <w:rPr>
          <w:szCs w:val="28"/>
        </w:rPr>
        <w:t xml:space="preserve">  to the light </w:t>
      </w:r>
    </w:p>
    <w:p w:rsidR="007F0A52" w:rsidRDefault="007F0A52" w:rsidP="007F0A52">
      <w:pPr>
        <w:ind w:left="720"/>
      </w:pPr>
      <w:r>
        <w:rPr>
          <w:szCs w:val="28"/>
        </w:rPr>
        <w:t xml:space="preserve">      </w:t>
      </w:r>
      <w:proofErr w:type="gramStart"/>
      <w:r>
        <w:rPr>
          <w:szCs w:val="28"/>
        </w:rPr>
        <w:t>source</w:t>
      </w:r>
      <w:proofErr w:type="gramEnd"/>
      <w:r>
        <w:rPr>
          <w:szCs w:val="28"/>
        </w:rPr>
        <w:t xml:space="preserve"> and measures its bearing  </w:t>
      </w:r>
      <w:r w:rsidRPr="002673A9">
        <w:rPr>
          <w:b/>
          <w:szCs w:val="28"/>
        </w:rPr>
        <w:t>x</w:t>
      </w:r>
      <w:r>
        <w:rPr>
          <w:szCs w:val="28"/>
        </w:rPr>
        <w:t xml:space="preserve">  times in one revolution.</w:t>
      </w:r>
    </w:p>
    <w:p w:rsidR="007F0A52" w:rsidRDefault="007F0A52" w:rsidP="007F0A52"/>
    <w:p w:rsidR="007F0A52" w:rsidRDefault="007F0A52" w:rsidP="007F0A52">
      <w:pPr>
        <w:ind w:left="720" w:firstLine="720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416560</wp:posOffset>
                </wp:positionV>
                <wp:extent cx="542925" cy="266700"/>
                <wp:effectExtent l="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79" type="#_x0000_t202" style="position:absolute;left:0;text-align:left;margin-left:292.8pt;margin-top:32.8pt;width:42.7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E75EFD">
        <w:rPr>
          <w:b/>
          <w:position w:val="-58"/>
        </w:rPr>
        <w:object w:dxaOrig="3440" w:dyaOrig="1320">
          <v:shape id="_x0000_i1050" type="#_x0000_t75" style="width:171.85pt;height:65.9pt" o:ole="">
            <v:imagedata r:id="rId57" o:title=""/>
          </v:shape>
          <o:OLEObject Type="Embed" ProgID="Equation.3" ShapeID="_x0000_i1050" DrawAspect="Content" ObjectID="_1549092699" r:id="rId58"/>
        </w:object>
      </w:r>
    </w:p>
    <w:p w:rsidR="007F0A52" w:rsidRDefault="007F0A52" w:rsidP="007F0A52"/>
    <w:p w:rsidR="007F0A52" w:rsidRPr="002673A9" w:rsidRDefault="007F0A52" w:rsidP="007F0A52">
      <w:r>
        <w:tab/>
        <w:t xml:space="preserve">c)  Describe, with reasoning, the flight path for a moth where  </w:t>
      </w:r>
      <w:r w:rsidRPr="002B30C4">
        <w:rPr>
          <w:b/>
          <w:szCs w:val="28"/>
        </w:rPr>
        <w:sym w:font="Symbol" w:char="F071"/>
      </w:r>
      <w:r>
        <w:rPr>
          <w:szCs w:val="28"/>
        </w:rPr>
        <w:t xml:space="preserve"> = 65</w:t>
      </w:r>
      <w:r>
        <w:rPr>
          <w:szCs w:val="28"/>
        </w:rPr>
        <w:sym w:font="Symbol" w:char="F0B0"/>
      </w:r>
      <w:r>
        <w:rPr>
          <w:szCs w:val="28"/>
        </w:rPr>
        <w:t xml:space="preserve">  </w:t>
      </w:r>
      <w:proofErr w:type="gramStart"/>
      <w:r>
        <w:rPr>
          <w:szCs w:val="28"/>
        </w:rPr>
        <w:t xml:space="preserve">and  </w:t>
      </w:r>
      <w:r w:rsidRPr="002673A9">
        <w:rPr>
          <w:b/>
          <w:szCs w:val="28"/>
        </w:rPr>
        <w:t>x</w:t>
      </w:r>
      <w:proofErr w:type="gramEnd"/>
      <w:r>
        <w:rPr>
          <w:szCs w:val="28"/>
        </w:rPr>
        <w:t xml:space="preserve"> = 8</w:t>
      </w:r>
    </w:p>
    <w:p w:rsidR="007F0A52" w:rsidRDefault="007F0A52" w:rsidP="007F0A52"/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127000</wp:posOffset>
                </wp:positionV>
                <wp:extent cx="542925" cy="266700"/>
                <wp:effectExtent l="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0" type="#_x0000_t202" style="position:absolute;margin-left:328.05pt;margin-top:10pt;width:42.7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KbugIAAMA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proofErr w:type="gramStart"/>
      <w:r w:rsidRPr="00BB7467">
        <w:rPr>
          <w:i/>
          <w:color w:val="0000FF"/>
        </w:rPr>
        <w:t>Let  R</w:t>
      </w:r>
      <w:r w:rsidRPr="00BB7467">
        <w:rPr>
          <w:i/>
          <w:color w:val="0000FF"/>
          <w:vertAlign w:val="subscript"/>
        </w:rPr>
        <w:t>0</w:t>
      </w:r>
      <w:proofErr w:type="gramEnd"/>
      <w:r w:rsidRPr="00BB7467">
        <w:rPr>
          <w:i/>
          <w:color w:val="0000FF"/>
        </w:rPr>
        <w:t xml:space="preserve"> = 10 cm, 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10</w:t>
      </w:r>
      <w:r>
        <w:rPr>
          <w:i/>
          <w:color w:val="0000FF"/>
        </w:rPr>
        <w:t xml:space="preserve"> </w:t>
      </w:r>
      <w:r w:rsidRPr="00BB7467">
        <w:rPr>
          <w:i/>
          <w:color w:val="0000FF"/>
          <w:position w:val="-24"/>
        </w:rPr>
        <w:object w:dxaOrig="760" w:dyaOrig="620">
          <v:shape id="_x0000_i1051" type="#_x0000_t75" style="width:38.05pt;height:31.25pt" o:ole="">
            <v:imagedata r:id="rId59" o:title=""/>
          </v:shape>
          <o:OLEObject Type="Embed" ProgID="Equation.3" ShapeID="_x0000_i1051" DrawAspect="Content" ObjectID="_1549092700" r:id="rId60"/>
        </w:object>
      </w:r>
    </w:p>
    <w:p w:rsidR="007F0A52" w:rsidRPr="00BB7467" w:rsidRDefault="007F0A52" w:rsidP="007F0A52">
      <w:pPr>
        <w:rPr>
          <w:i/>
          <w:color w:val="0000FF"/>
        </w:rPr>
      </w:pP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</w:p>
    <w:p w:rsidR="007F0A52" w:rsidRPr="00BB7467" w:rsidRDefault="007F0A52" w:rsidP="007F0A52">
      <w:pPr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-3810</wp:posOffset>
                </wp:positionV>
                <wp:extent cx="542925" cy="266700"/>
                <wp:effectExtent l="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81" type="#_x0000_t202" style="position:absolute;margin-left:394.8pt;margin-top:-.3pt;width:42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iIuQIAAMA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tab/>
      </w: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 xml:space="preserve">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&lt; </w:t>
      </w:r>
      <w:proofErr w:type="gramStart"/>
      <w:r w:rsidRPr="00BB7467">
        <w:rPr>
          <w:i/>
          <w:color w:val="0000FF"/>
        </w:rPr>
        <w:t>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 xml:space="preserve">  and</w:t>
      </w:r>
      <w:proofErr w:type="gramEnd"/>
      <w:r w:rsidRPr="00BB7467">
        <w:rPr>
          <w:i/>
          <w:color w:val="0000FF"/>
        </w:rPr>
        <w:t xml:space="preserve"> so the moth will spiral inwards towards the light.</w:t>
      </w:r>
    </w:p>
    <w:p w:rsidR="007F0A52" w:rsidRDefault="007F0A52" w:rsidP="007F0A52"/>
    <w:p w:rsidR="007F0A52" w:rsidRDefault="007F0A52" w:rsidP="007F0A52"/>
    <w:p w:rsidR="007F0A52" w:rsidRPr="00C953BD" w:rsidRDefault="007F0A52" w:rsidP="007F0A52">
      <w:pPr>
        <w:rPr>
          <w:b/>
          <w:szCs w:val="28"/>
        </w:rPr>
      </w:pPr>
      <w:r>
        <w:rPr>
          <w:b/>
          <w:szCs w:val="28"/>
        </w:rPr>
        <w:t>6.  [1, 1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3</w:t>
      </w:r>
      <w:r w:rsidRPr="00C953BD">
        <w:rPr>
          <w:b/>
          <w:szCs w:val="28"/>
        </w:rPr>
        <w:t xml:space="preserve">, </w:t>
      </w:r>
      <w:r>
        <w:rPr>
          <w:b/>
          <w:szCs w:val="28"/>
        </w:rPr>
        <w:t>2</w:t>
      </w:r>
      <w:r w:rsidRPr="00C953BD">
        <w:rPr>
          <w:b/>
          <w:szCs w:val="28"/>
        </w:rPr>
        <w:t xml:space="preserve"> marks]</w:t>
      </w:r>
    </w:p>
    <w:p w:rsidR="007F0A52" w:rsidRDefault="007F0A52" w:rsidP="007F0A52">
      <w:pPr>
        <w:rPr>
          <w:szCs w:val="28"/>
        </w:rPr>
      </w:pPr>
      <w:r w:rsidRPr="00C953BD">
        <w:rPr>
          <w:szCs w:val="28"/>
        </w:rPr>
        <w:t xml:space="preserve">     Here are graphs of two moths flying where they re-measure their </w:t>
      </w:r>
      <w:proofErr w:type="gramStart"/>
      <w:r w:rsidRPr="00C953BD">
        <w:rPr>
          <w:szCs w:val="28"/>
        </w:rPr>
        <w:t>bearing  6</w:t>
      </w:r>
      <w:proofErr w:type="gramEnd"/>
      <w:r w:rsidRPr="00C953BD">
        <w:rPr>
          <w:szCs w:val="28"/>
        </w:rPr>
        <w:t xml:space="preserve">  times every </w:t>
      </w:r>
    </w:p>
    <w:p w:rsidR="007F0A52" w:rsidRDefault="007F0A52" w:rsidP="007F0A52">
      <w:pPr>
        <w:ind w:firstLine="284"/>
        <w:rPr>
          <w:szCs w:val="28"/>
        </w:rPr>
      </w:pPr>
      <w:r>
        <w:rPr>
          <w:szCs w:val="28"/>
        </w:rPr>
        <w:t xml:space="preserve"> </w:t>
      </w:r>
      <w:proofErr w:type="gramStart"/>
      <w:r w:rsidRPr="00C953BD">
        <w:rPr>
          <w:szCs w:val="28"/>
        </w:rPr>
        <w:t>revolution</w:t>
      </w:r>
      <w:proofErr w:type="gramEnd"/>
      <w:r w:rsidRPr="00C953BD">
        <w:rPr>
          <w:szCs w:val="28"/>
        </w:rPr>
        <w:t xml:space="preserve">.  </w:t>
      </w:r>
      <w:proofErr w:type="gramStart"/>
      <w:r w:rsidRPr="00BD12BE">
        <w:rPr>
          <w:b/>
          <w:szCs w:val="28"/>
        </w:rPr>
        <w:t>R</w:t>
      </w:r>
      <w:r w:rsidRPr="00C953BD">
        <w:rPr>
          <w:szCs w:val="28"/>
        </w:rPr>
        <w:t xml:space="preserve">  is</w:t>
      </w:r>
      <w:proofErr w:type="gramEnd"/>
      <w:r w:rsidRPr="00C953BD">
        <w:rPr>
          <w:szCs w:val="28"/>
        </w:rPr>
        <w:t xml:space="preserve"> the distance in metres measured from a very bright light source.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a)  How far away from the light source was Moth 2 </w:t>
      </w:r>
      <w:proofErr w:type="gramStart"/>
      <w:r w:rsidRPr="00C953BD">
        <w:rPr>
          <w:szCs w:val="28"/>
        </w:rPr>
        <w:t>initially ?</w:t>
      </w:r>
      <w:proofErr w:type="gramEnd"/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135255</wp:posOffset>
                </wp:positionV>
                <wp:extent cx="542925" cy="266700"/>
                <wp:effectExtent l="0" t="127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2" type="#_x0000_t202" style="position:absolute;left:0;text-align:left;margin-left:308.55pt;margin-top:10.65pt;width:42.7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V+ugIAAMA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</w:p>
    <w:p w:rsidR="007F0A52" w:rsidRPr="00BB7467" w:rsidRDefault="007F0A52" w:rsidP="007F0A52">
      <w:pPr>
        <w:ind w:firstLine="720"/>
        <w:rPr>
          <w:i/>
          <w:color w:val="0000FF"/>
          <w:szCs w:val="28"/>
        </w:rPr>
      </w:pPr>
      <w:proofErr w:type="gramStart"/>
      <w:r w:rsidRPr="00BB7467">
        <w:rPr>
          <w:i/>
          <w:color w:val="0000FF"/>
          <w:szCs w:val="28"/>
        </w:rPr>
        <w:t>8 metres.</w:t>
      </w:r>
      <w:proofErr w:type="gramEnd"/>
    </w:p>
    <w:p w:rsidR="007F0A52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</w:p>
    <w:p w:rsidR="007F0A52" w:rsidRPr="00C953BD" w:rsidRDefault="007F0A52" w:rsidP="007F0A52">
      <w:pPr>
        <w:ind w:firstLine="284"/>
        <w:rPr>
          <w:szCs w:val="28"/>
        </w:rPr>
      </w:pPr>
      <w:r w:rsidRPr="00C953BD">
        <w:rPr>
          <w:szCs w:val="28"/>
        </w:rPr>
        <w:t xml:space="preserve">b)  The ‘angles of attack’ </w:t>
      </w:r>
      <w:proofErr w:type="gramStart"/>
      <w:r w:rsidRPr="00C953BD">
        <w:rPr>
          <w:szCs w:val="28"/>
        </w:rPr>
        <w:t>are  70</w:t>
      </w:r>
      <w:proofErr w:type="gramEnd"/>
      <w:r w:rsidRPr="00C953BD">
        <w:rPr>
          <w:szCs w:val="28"/>
        </w:rPr>
        <w:t>°  and  40°.  Identify the ‘angle of attack’ for each moth.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9525</wp:posOffset>
                </wp:positionV>
                <wp:extent cx="542925" cy="266700"/>
                <wp:effectExtent l="4445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83" type="#_x0000_t202" style="position:absolute;left:0;text-align:left;margin-left:305.15pt;margin-top:.75pt;width:42.7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 xml:space="preserve">Moth </w:t>
      </w:r>
      <w:proofErr w:type="gramStart"/>
      <w:r w:rsidRPr="00BB7467">
        <w:rPr>
          <w:i/>
          <w:color w:val="0000FF"/>
          <w:szCs w:val="28"/>
        </w:rPr>
        <w:t>1  =</w:t>
      </w:r>
      <w:proofErr w:type="gramEnd"/>
      <w:r w:rsidRPr="00BB7467">
        <w:rPr>
          <w:i/>
          <w:color w:val="0000FF"/>
          <w:szCs w:val="28"/>
        </w:rPr>
        <w:t xml:space="preserve">  40º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Moth 2  =  70º</w:t>
      </w:r>
    </w:p>
    <w:p w:rsidR="007F0A52" w:rsidRDefault="007F0A52" w:rsidP="007F0A52">
      <w:pPr>
        <w:rPr>
          <w:szCs w:val="28"/>
        </w:rPr>
      </w:pPr>
    </w:p>
    <w:p w:rsidR="007F0A52" w:rsidRPr="00C953BD" w:rsidRDefault="007F0A52" w:rsidP="007F0A52">
      <w:pPr>
        <w:rPr>
          <w:szCs w:val="28"/>
        </w:rPr>
      </w:pPr>
    </w:p>
    <w:p w:rsidR="007F0A52" w:rsidRPr="00C953BD" w:rsidRDefault="007F0A52" w:rsidP="007F0A52">
      <w:pPr>
        <w:ind w:left="284"/>
        <w:rPr>
          <w:szCs w:val="28"/>
        </w:rPr>
      </w:pPr>
      <w:r w:rsidRPr="00C953BD">
        <w:rPr>
          <w:szCs w:val="28"/>
        </w:rPr>
        <w:t xml:space="preserve">c)  Calculate the next </w:t>
      </w:r>
      <w:proofErr w:type="gramStart"/>
      <w:r w:rsidRPr="00C953BD">
        <w:rPr>
          <w:szCs w:val="28"/>
        </w:rPr>
        <w:t>two  R</w:t>
      </w:r>
      <w:proofErr w:type="gramEnd"/>
      <w:r w:rsidRPr="00C953BD">
        <w:rPr>
          <w:szCs w:val="28"/>
        </w:rPr>
        <w:t xml:space="preserve">  values for Moth 2, write them down here and </w:t>
      </w:r>
    </w:p>
    <w:p w:rsidR="007F0A52" w:rsidRPr="00C953BD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then</w:t>
      </w:r>
      <w:proofErr w:type="gramEnd"/>
      <w:r w:rsidRPr="00C953BD">
        <w:rPr>
          <w:szCs w:val="28"/>
        </w:rPr>
        <w:t xml:space="preserve"> plot them on the graph above.</w:t>
      </w:r>
    </w:p>
    <w:p w:rsidR="007F0A52" w:rsidRPr="00C953BD" w:rsidRDefault="007F0A52" w:rsidP="007F0A52">
      <w:pPr>
        <w:ind w:left="720"/>
        <w:rPr>
          <w:szCs w:val="28"/>
        </w:rPr>
      </w:pP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261620</wp:posOffset>
                </wp:positionV>
                <wp:extent cx="542925" cy="266700"/>
                <wp:effectExtent l="0" t="0" r="3175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84" type="#_x0000_t202" style="position:absolute;left:0;text-align:left;margin-left:426.05pt;margin-top:20.6pt;width:42.7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71755</wp:posOffset>
                </wp:positionV>
                <wp:extent cx="542925" cy="266700"/>
                <wp:effectExtent l="0" t="0" r="444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85" type="#_x0000_t202" style="position:absolute;left:0;text-align:left;margin-left:376.45pt;margin-top:5.65pt;width:42.7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ufuQIAAMA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  <w:r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 w:rsidRPr="00BB7467">
        <w:rPr>
          <w:i/>
          <w:color w:val="0000FF"/>
          <w:szCs w:val="28"/>
        </w:rPr>
        <w:t>R</w:t>
      </w:r>
      <w:r w:rsidRPr="00BB7467">
        <w:rPr>
          <w:i/>
          <w:color w:val="0000FF"/>
          <w:szCs w:val="28"/>
          <w:vertAlign w:val="subscript"/>
        </w:rPr>
        <w:t>4</w:t>
      </w:r>
      <w:r w:rsidRPr="00BB7467">
        <w:rPr>
          <w:i/>
          <w:color w:val="0000FF"/>
          <w:szCs w:val="28"/>
        </w:rPr>
        <w:t xml:space="preserve"> = 8</w:t>
      </w:r>
      <w:r>
        <w:rPr>
          <w:i/>
          <w:color w:val="0000FF"/>
          <w:szCs w:val="28"/>
        </w:rPr>
        <w:t xml:space="preserve"> 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26" type="#_x0000_t75" style="width:38.05pt;height:31.25pt" o:ole="">
            <v:imagedata r:id="rId61" o:title=""/>
          </v:shape>
          <o:OLEObject Type="Embed" ProgID="Equation.3" ShapeID="_x0000_i1026" DrawAspect="Content" ObjectID="_1549092701" r:id="rId62"/>
        </w:object>
      </w:r>
      <w:r w:rsidRPr="00BB7467">
        <w:rPr>
          <w:i/>
          <w:color w:val="0000FF"/>
          <w:szCs w:val="28"/>
        </w:rPr>
        <w:t xml:space="preserve"> = 18.11 m</w:t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R</w:t>
      </w:r>
      <w:r w:rsidRPr="00BB7467">
        <w:rPr>
          <w:i/>
          <w:color w:val="0000FF"/>
          <w:szCs w:val="28"/>
          <w:vertAlign w:val="subscript"/>
        </w:rPr>
        <w:t>5</w:t>
      </w:r>
      <w:r w:rsidRPr="00BB7467">
        <w:rPr>
          <w:i/>
          <w:color w:val="0000FF"/>
          <w:szCs w:val="28"/>
        </w:rPr>
        <w:t xml:space="preserve"> = 18.11</w:t>
      </w:r>
      <w:r w:rsidRPr="00BB7467">
        <w:rPr>
          <w:i/>
          <w:color w:val="0000FF"/>
          <w:position w:val="-24"/>
          <w:szCs w:val="28"/>
        </w:rPr>
        <w:object w:dxaOrig="760" w:dyaOrig="620">
          <v:shape id="_x0000_i1027" type="#_x0000_t75" style="width:38.05pt;height:31.25pt" o:ole="">
            <v:imagedata r:id="rId63" o:title=""/>
          </v:shape>
          <o:OLEObject Type="Embed" ProgID="Equation.3" ShapeID="_x0000_i1027" DrawAspect="Content" ObjectID="_1549092702" r:id="rId64"/>
        </w:object>
      </w:r>
      <w:r w:rsidRPr="00BB7467">
        <w:rPr>
          <w:i/>
          <w:color w:val="0000FF"/>
          <w:szCs w:val="28"/>
        </w:rPr>
        <w:t xml:space="preserve"> = 22.22 m</w:t>
      </w:r>
    </w:p>
    <w:p w:rsidR="007F0A52" w:rsidRPr="00BB7467" w:rsidRDefault="007F0A52" w:rsidP="007F0A52">
      <w:pPr>
        <w:ind w:left="720"/>
        <w:rPr>
          <w:i/>
          <w:color w:val="0000FF"/>
          <w:szCs w:val="28"/>
        </w:rPr>
      </w:pP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</w:r>
      <w:r w:rsidRPr="00BB7467">
        <w:rPr>
          <w:i/>
          <w:color w:val="0000FF"/>
          <w:szCs w:val="28"/>
        </w:rPr>
        <w:tab/>
        <w:t>One for graph</w:t>
      </w:r>
    </w:p>
    <w:p w:rsidR="007F0A52" w:rsidRDefault="007F0A52" w:rsidP="007F0A52">
      <w:pPr>
        <w:ind w:left="720"/>
        <w:rPr>
          <w:szCs w:val="28"/>
        </w:rPr>
      </w:pPr>
    </w:p>
    <w:p w:rsidR="007F0A52" w:rsidRDefault="007F0A52" w:rsidP="007F0A52">
      <w:pPr>
        <w:ind w:left="720"/>
        <w:rPr>
          <w:szCs w:val="28"/>
        </w:rPr>
      </w:pPr>
    </w:p>
    <w:p w:rsidR="007F0A52" w:rsidRPr="00C953BD" w:rsidRDefault="007F0A52" w:rsidP="007F0A52">
      <w:pPr>
        <w:ind w:firstLine="720"/>
        <w:rPr>
          <w:szCs w:val="28"/>
        </w:rPr>
      </w:pPr>
      <w:r w:rsidRPr="00C953BD">
        <w:rPr>
          <w:szCs w:val="28"/>
        </w:rPr>
        <w:t xml:space="preserve">d)  A third moth is </w:t>
      </w:r>
      <w:proofErr w:type="gramStart"/>
      <w:r w:rsidRPr="00C953BD">
        <w:rPr>
          <w:szCs w:val="28"/>
        </w:rPr>
        <w:t>initially  20</w:t>
      </w:r>
      <w:proofErr w:type="gramEnd"/>
      <w:r w:rsidRPr="00C953BD">
        <w:rPr>
          <w:szCs w:val="28"/>
        </w:rPr>
        <w:t xml:space="preserve"> metres from the light source with an ‘angle of </w:t>
      </w:r>
    </w:p>
    <w:p w:rsidR="007F0A52" w:rsidRPr="0046671C" w:rsidRDefault="007F0A52" w:rsidP="007F0A52">
      <w:pPr>
        <w:ind w:left="720"/>
        <w:rPr>
          <w:szCs w:val="28"/>
        </w:rPr>
      </w:pPr>
      <w:r w:rsidRPr="00C953BD">
        <w:rPr>
          <w:szCs w:val="28"/>
        </w:rPr>
        <w:t xml:space="preserve">     </w:t>
      </w:r>
      <w:proofErr w:type="gramStart"/>
      <w:r w:rsidRPr="00C953BD">
        <w:rPr>
          <w:szCs w:val="28"/>
        </w:rPr>
        <w:t>attack</w:t>
      </w:r>
      <w:proofErr w:type="gramEnd"/>
      <w:r w:rsidRPr="00C953BD">
        <w:rPr>
          <w:szCs w:val="28"/>
        </w:rPr>
        <w:t>’ of  60°.   Comment</w:t>
      </w:r>
      <w:r>
        <w:rPr>
          <w:szCs w:val="28"/>
        </w:rPr>
        <w:t xml:space="preserve"> with reasoning</w:t>
      </w:r>
      <w:r w:rsidRPr="00C953BD">
        <w:rPr>
          <w:szCs w:val="28"/>
        </w:rPr>
        <w:t xml:space="preserve"> on the flight path of this </w:t>
      </w:r>
      <w:proofErr w:type="spellStart"/>
      <w:r w:rsidRPr="00C953BD">
        <w:rPr>
          <w:szCs w:val="28"/>
        </w:rPr>
        <w:t>moth</w:t>
      </w:r>
      <w:proofErr w:type="spellEnd"/>
      <w:r w:rsidRPr="00C953BD">
        <w:rPr>
          <w:szCs w:val="28"/>
        </w:rPr>
        <w:t>.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5634990</wp:posOffset>
                </wp:positionH>
                <wp:positionV relativeFrom="paragraph">
                  <wp:posOffset>381635</wp:posOffset>
                </wp:positionV>
                <wp:extent cx="542925" cy="266700"/>
                <wp:effectExtent l="1905" t="0" r="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86" type="#_x0000_t202" style="position:absolute;left:0;text-align:left;margin-left:443.7pt;margin-top:30.05pt;width:42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DtugIAAMA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FF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5083175</wp:posOffset>
                </wp:positionH>
                <wp:positionV relativeFrom="paragraph">
                  <wp:posOffset>62230</wp:posOffset>
                </wp:positionV>
                <wp:extent cx="542925" cy="266700"/>
                <wp:effectExtent l="2540" t="127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0A52" w:rsidRPr="003229CF" w:rsidRDefault="007F0A52" w:rsidP="007F0A52">
                            <w:pPr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</w:pPr>
                            <w:r w:rsidRPr="003229CF">
                              <w:rPr>
                                <w:rFonts w:ascii="Wingdings 2" w:hAnsi="Wingdings 2"/>
                                <w:b/>
                                <w:color w:val="0000FF"/>
                              </w:rPr>
                              <w:t>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7" type="#_x0000_t202" style="position:absolute;left:0;text-align:left;margin-left:400.25pt;margin-top:4.9pt;width:42.7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" filled="f" stroked="f">
                <v:textbox>
                  <w:txbxContent>
                    <w:p w:rsidR="007F0A52" w:rsidRPr="003229CF" w:rsidRDefault="007F0A52" w:rsidP="007F0A52">
                      <w:pPr>
                        <w:rPr>
                          <w:rFonts w:ascii="Wingdings 2" w:hAnsi="Wingdings 2"/>
                          <w:b/>
                          <w:color w:val="0000FF"/>
                        </w:rPr>
                      </w:pPr>
                      <w:r w:rsidRPr="003229CF">
                        <w:rPr>
                          <w:rFonts w:ascii="Wingdings 2" w:hAnsi="Wingdings 2"/>
                          <w:b/>
                          <w:color w:val="0000FF"/>
                        </w:rPr>
                        <w:t>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BB7467">
        <w:rPr>
          <w:i/>
          <w:color w:val="0000FF"/>
          <w:szCs w:val="28"/>
        </w:rPr>
        <w:t>Central  angle</w:t>
      </w:r>
      <w:proofErr w:type="gramEnd"/>
      <w:r w:rsidRPr="00BB7467">
        <w:rPr>
          <w:i/>
          <w:color w:val="0000FF"/>
          <w:szCs w:val="28"/>
        </w:rPr>
        <w:t xml:space="preserve"> =  </w:t>
      </w:r>
      <w:r w:rsidRPr="00BB7467">
        <w:rPr>
          <w:i/>
          <w:color w:val="0000FF"/>
          <w:position w:val="-24"/>
        </w:rPr>
        <w:object w:dxaOrig="560" w:dyaOrig="620">
          <v:shape id="_x0000_i1028" type="#_x0000_t75" style="width:27.85pt;height:31.25pt" o:ole="">
            <v:imagedata r:id="rId65" o:title=""/>
          </v:shape>
          <o:OLEObject Type="Embed" ProgID="Equation.3" ShapeID="_x0000_i1028" DrawAspect="Content" ObjectID="_1549092703" r:id="rId66"/>
        </w:object>
      </w:r>
      <w:r w:rsidRPr="00BB7467">
        <w:rPr>
          <w:i/>
          <w:color w:val="0000FF"/>
        </w:rPr>
        <w:t xml:space="preserve"> = 60º   and attack angle = 60º.   </w:t>
      </w:r>
    </w:p>
    <w:p w:rsidR="007F0A52" w:rsidRPr="00BB7467" w:rsidRDefault="007F0A52" w:rsidP="007F0A52">
      <w:pPr>
        <w:ind w:left="1440"/>
        <w:rPr>
          <w:i/>
          <w:color w:val="0000FF"/>
        </w:rPr>
      </w:pPr>
      <w:r w:rsidRPr="00BB7467">
        <w:rPr>
          <w:i/>
          <w:color w:val="0000FF"/>
        </w:rPr>
        <w:sym w:font="Symbol" w:char="F05C"/>
      </w:r>
      <w:r w:rsidRPr="00BB7467">
        <w:rPr>
          <w:i/>
          <w:color w:val="0000FF"/>
        </w:rPr>
        <w:t>Equilateral triangle with R</w:t>
      </w:r>
      <w:r w:rsidRPr="00BB7467">
        <w:rPr>
          <w:i/>
          <w:color w:val="0000FF"/>
          <w:vertAlign w:val="subscript"/>
        </w:rPr>
        <w:t>1</w:t>
      </w:r>
      <w:r w:rsidRPr="00BB7467">
        <w:rPr>
          <w:i/>
          <w:color w:val="0000FF"/>
        </w:rPr>
        <w:t xml:space="preserve"> = R</w:t>
      </w:r>
      <w:r w:rsidRPr="00BB7467">
        <w:rPr>
          <w:i/>
          <w:color w:val="0000FF"/>
          <w:vertAlign w:val="subscript"/>
        </w:rPr>
        <w:t>0</w:t>
      </w:r>
      <w:r w:rsidRPr="00BB7467">
        <w:rPr>
          <w:i/>
          <w:color w:val="0000FF"/>
        </w:rPr>
        <w:t>.      So the moth will be flying in a circle.</w:t>
      </w:r>
    </w:p>
    <w:p w:rsidR="007F0A52" w:rsidRPr="001167DC" w:rsidRDefault="007F0A52" w:rsidP="007F0A52">
      <w:pPr>
        <w:rPr>
          <w:color w:val="0000FF"/>
        </w:rPr>
      </w:pPr>
    </w:p>
    <w:p w:rsidR="00345A2B" w:rsidRDefault="00345A2B"/>
    <w:sectPr w:rsidR="00345A2B" w:rsidSect="0057734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136"/>
    <w:multiLevelType w:val="hybridMultilevel"/>
    <w:tmpl w:val="C95C5F60"/>
    <w:lvl w:ilvl="0" w:tplc="CB5C10C6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52"/>
    <w:rsid w:val="00345A2B"/>
    <w:rsid w:val="007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qFormat/>
    <w:rsid w:val="007F0A52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F0A52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52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61" Type="http://schemas.openxmlformats.org/officeDocument/2006/relationships/image" Target="media/image30.wmf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9.wmf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A88075E4</Template>
  <TotalTime>1</TotalTime>
  <Pages>8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1</cp:revision>
  <dcterms:created xsi:type="dcterms:W3CDTF">2017-02-20T02:44:00Z</dcterms:created>
  <dcterms:modified xsi:type="dcterms:W3CDTF">2017-02-20T02:45:00Z</dcterms:modified>
</cp:coreProperties>
</file>