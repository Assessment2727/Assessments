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5BC57" w14:textId="35ED8EEC" w:rsidR="00097396" w:rsidRPr="006438DD" w:rsidRDefault="00097396" w:rsidP="003841F3">
      <w:pPr>
        <w:rPr>
          <w:rFonts w:ascii="Arial" w:hAnsi="Arial"/>
          <w:b/>
          <w:sz w:val="36"/>
          <w:szCs w:val="36"/>
        </w:rPr>
      </w:pPr>
    </w:p>
    <w:p w14:paraId="324700FD" w14:textId="77777777" w:rsidR="00097396" w:rsidRDefault="00097396" w:rsidP="00097396">
      <w:pPr>
        <w:jc w:val="center"/>
        <w:rPr>
          <w:rFonts w:ascii="Arial" w:hAnsi="Arial"/>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7613"/>
      </w:tblGrid>
      <w:tr w:rsidR="003841F3" w14:paraId="1B7DAEDB" w14:textId="77777777" w:rsidTr="003841F3">
        <w:tc>
          <w:tcPr>
            <w:tcW w:w="3369" w:type="dxa"/>
          </w:tcPr>
          <w:p w14:paraId="47A6FE4C" w14:textId="7590C075" w:rsidR="003841F3" w:rsidRDefault="003841F3" w:rsidP="00097396">
            <w:pPr>
              <w:jc w:val="center"/>
              <w:rPr>
                <w:rFonts w:ascii="Arial" w:hAnsi="Arial"/>
                <w:b/>
                <w:sz w:val="36"/>
                <w:szCs w:val="36"/>
              </w:rPr>
            </w:pPr>
            <w:r>
              <w:rPr>
                <w:rFonts w:cs="Arial"/>
                <w:noProof/>
                <w:lang w:eastAsia="en-AU"/>
              </w:rPr>
              <w:drawing>
                <wp:inline distT="0" distB="0" distL="0" distR="0" wp14:anchorId="4D3448B5" wp14:editId="69D61980">
                  <wp:extent cx="1638300" cy="1409700"/>
                  <wp:effectExtent l="0" t="0" r="12700" b="12700"/>
                  <wp:docPr id="89"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613" w:type="dxa"/>
          </w:tcPr>
          <w:p w14:paraId="12ACDF4C" w14:textId="77777777" w:rsidR="003841F3" w:rsidRDefault="003841F3" w:rsidP="003841F3">
            <w:pPr>
              <w:jc w:val="center"/>
              <w:rPr>
                <w:rFonts w:ascii="Arial" w:hAnsi="Arial"/>
                <w:b/>
                <w:sz w:val="36"/>
                <w:szCs w:val="36"/>
              </w:rPr>
            </w:pPr>
          </w:p>
          <w:p w14:paraId="7B7074D3" w14:textId="77777777" w:rsidR="003841F3" w:rsidRPr="006438DD" w:rsidRDefault="003841F3" w:rsidP="003841F3">
            <w:pPr>
              <w:jc w:val="center"/>
              <w:rPr>
                <w:rFonts w:ascii="Arial" w:hAnsi="Arial"/>
                <w:b/>
                <w:sz w:val="36"/>
                <w:szCs w:val="36"/>
              </w:rPr>
            </w:pPr>
            <w:r>
              <w:rPr>
                <w:rFonts w:ascii="Arial" w:hAnsi="Arial"/>
                <w:b/>
                <w:sz w:val="36"/>
                <w:szCs w:val="36"/>
              </w:rPr>
              <w:t>MATHEMATICS: SPECIALIST 1 &amp; 2</w:t>
            </w:r>
          </w:p>
          <w:p w14:paraId="243EBF69" w14:textId="77777777" w:rsidR="003841F3" w:rsidRPr="006438DD" w:rsidRDefault="003841F3" w:rsidP="003841F3">
            <w:pPr>
              <w:jc w:val="center"/>
              <w:rPr>
                <w:rFonts w:ascii="Arial" w:hAnsi="Arial"/>
                <w:b/>
                <w:sz w:val="36"/>
                <w:szCs w:val="36"/>
              </w:rPr>
            </w:pPr>
          </w:p>
          <w:p w14:paraId="1641E342" w14:textId="1B3D1DCC" w:rsidR="003841F3" w:rsidRPr="006438DD" w:rsidRDefault="003841F3" w:rsidP="003841F3">
            <w:pPr>
              <w:jc w:val="center"/>
              <w:rPr>
                <w:rFonts w:ascii="Arial" w:hAnsi="Arial"/>
                <w:b/>
                <w:sz w:val="36"/>
                <w:szCs w:val="36"/>
              </w:rPr>
            </w:pPr>
            <w:r>
              <w:rPr>
                <w:rFonts w:ascii="Arial" w:hAnsi="Arial"/>
                <w:b/>
                <w:sz w:val="36"/>
                <w:szCs w:val="36"/>
              </w:rPr>
              <w:t>EXTENDED PIECE OF WORK 3</w:t>
            </w:r>
          </w:p>
          <w:p w14:paraId="6C768FF6" w14:textId="77777777" w:rsidR="003841F3" w:rsidRDefault="003841F3" w:rsidP="00097396">
            <w:pPr>
              <w:jc w:val="center"/>
              <w:rPr>
                <w:rFonts w:ascii="Arial" w:hAnsi="Arial"/>
                <w:b/>
                <w:sz w:val="36"/>
                <w:szCs w:val="36"/>
              </w:rPr>
            </w:pPr>
          </w:p>
        </w:tc>
      </w:tr>
    </w:tbl>
    <w:p w14:paraId="2274736F" w14:textId="77777777" w:rsidR="00097396" w:rsidRPr="006438DD" w:rsidRDefault="00097396" w:rsidP="00097396">
      <w:pPr>
        <w:rPr>
          <w:rFonts w:ascii="Arial" w:hAnsi="Arial"/>
          <w:sz w:val="36"/>
          <w:szCs w:val="36"/>
        </w:rPr>
      </w:pPr>
    </w:p>
    <w:p w14:paraId="687D4077" w14:textId="77777777" w:rsidR="00097396" w:rsidRDefault="00097396" w:rsidP="00097396">
      <w:pPr>
        <w:rPr>
          <w:rFonts w:ascii="Arial" w:hAnsi="Arial"/>
          <w:sz w:val="36"/>
          <w:szCs w:val="36"/>
        </w:rPr>
      </w:pPr>
      <w:r>
        <w:rPr>
          <w:rFonts w:ascii="Arial" w:hAnsi="Arial"/>
          <w:sz w:val="36"/>
          <w:szCs w:val="36"/>
        </w:rPr>
        <w:t>Time Allowed:  60 minutes</w:t>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t>Total Marks:  25</w:t>
      </w:r>
    </w:p>
    <w:p w14:paraId="281EF896" w14:textId="77777777" w:rsidR="00097396" w:rsidRDefault="00097396" w:rsidP="00097396">
      <w:pPr>
        <w:rPr>
          <w:rFonts w:ascii="Arial" w:hAnsi="Arial"/>
          <w:sz w:val="36"/>
          <w:szCs w:val="36"/>
        </w:rPr>
      </w:pPr>
    </w:p>
    <w:p w14:paraId="473366C9" w14:textId="77777777" w:rsidR="00097396" w:rsidRDefault="00097396" w:rsidP="00097396">
      <w:pPr>
        <w:pStyle w:val="ArNormal"/>
      </w:pPr>
      <w:r>
        <w:t xml:space="preserve">Emu Taxi Company </w:t>
      </w:r>
      <w:proofErr w:type="gramStart"/>
      <w:r>
        <w:t>have</w:t>
      </w:r>
      <w:proofErr w:type="gramEnd"/>
      <w:r>
        <w:t xml:space="preserve"> divided Perth into three regions:  North, Central, and South.  By keeping track of pick-ups and deliveries, the company has found that of the fares picked up in the North, 50% stay in that region, 20% are taken to Central, and 30% go to the South region.</w:t>
      </w:r>
    </w:p>
    <w:p w14:paraId="19FB1420" w14:textId="77777777" w:rsidR="00097396" w:rsidRDefault="00097396" w:rsidP="00097396">
      <w:pPr>
        <w:pStyle w:val="ArNormal"/>
      </w:pPr>
      <w:r>
        <w:t>Of the fares picked up in Central, only 10% go to the North, 40% stay in Central, and the remainder go to the South.  Of the fares picked up in the South, 30% go to each of North and Central, and the rest stay in the South.</w:t>
      </w:r>
    </w:p>
    <w:p w14:paraId="503FC0B4" w14:textId="77777777" w:rsidR="00097396" w:rsidRDefault="00097396" w:rsidP="00097396">
      <w:pPr>
        <w:pStyle w:val="ArNormal"/>
      </w:pPr>
    </w:p>
    <w:p w14:paraId="38D09242" w14:textId="77777777" w:rsidR="00097396" w:rsidRDefault="00097396" w:rsidP="00097396">
      <w:pPr>
        <w:pStyle w:val="ArNormal"/>
      </w:pPr>
      <w:r>
        <w:t>The information can be illustrated with a network diagram that shows the probabilities along each arc:</w:t>
      </w:r>
    </w:p>
    <w:p w14:paraId="3487B1CA" w14:textId="77777777" w:rsidR="00097396" w:rsidRDefault="00097396" w:rsidP="00097396">
      <w:r>
        <w:rPr>
          <w:noProof/>
          <w:lang w:eastAsia="en-AU"/>
        </w:rPr>
        <mc:AlternateContent>
          <mc:Choice Requires="wpg">
            <w:drawing>
              <wp:anchor distT="0" distB="0" distL="114300" distR="114300" simplePos="0" relativeHeight="251661312" behindDoc="0" locked="0" layoutInCell="1" allowOverlap="1" wp14:anchorId="62C07717" wp14:editId="0CA59D14">
                <wp:simplePos x="0" y="0"/>
                <wp:positionH relativeFrom="column">
                  <wp:posOffset>1156335</wp:posOffset>
                </wp:positionH>
                <wp:positionV relativeFrom="paragraph">
                  <wp:posOffset>374015</wp:posOffset>
                </wp:positionV>
                <wp:extent cx="3429000" cy="274320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2743200"/>
                          <a:chOff x="2080" y="4680"/>
                          <a:chExt cx="5400" cy="4320"/>
                        </a:xfrm>
                      </wpg:grpSpPr>
                      <wpg:grpSp>
                        <wpg:cNvPr id="3" name="Group 3"/>
                        <wpg:cNvGrpSpPr>
                          <a:grpSpLocks/>
                        </wpg:cNvGrpSpPr>
                        <wpg:grpSpPr bwMode="auto">
                          <a:xfrm>
                            <a:off x="4540" y="5480"/>
                            <a:ext cx="567" cy="604"/>
                            <a:chOff x="3380" y="6220"/>
                            <a:chExt cx="567" cy="604"/>
                          </a:xfrm>
                        </wpg:grpSpPr>
                        <wps:wsp>
                          <wps:cNvPr id="4" name="Oval 4"/>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5"/>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459F2" w14:textId="77777777" w:rsidR="00721A38" w:rsidRPr="00146C28" w:rsidRDefault="00721A38" w:rsidP="00097396">
                                <w:pPr>
                                  <w:jc w:val="center"/>
                                  <w:rPr>
                                    <w:sz w:val="28"/>
                                    <w:szCs w:val="28"/>
                                  </w:rPr>
                                </w:pPr>
                                <w:r w:rsidRPr="00146C28">
                                  <w:rPr>
                                    <w:sz w:val="28"/>
                                    <w:szCs w:val="28"/>
                                  </w:rPr>
                                  <w:t>C</w:t>
                                </w:r>
                              </w:p>
                            </w:txbxContent>
                          </wps:txbx>
                          <wps:bodyPr rot="0" vert="horz" wrap="square" lIns="91440" tIns="45720" rIns="91440" bIns="45720" anchor="t" anchorCtr="0" upright="1">
                            <a:noAutofit/>
                          </wps:bodyPr>
                        </wps:wsp>
                      </wpg:grpSp>
                      <wpg:grpSp>
                        <wpg:cNvPr id="6" name="Group 6"/>
                        <wpg:cNvGrpSpPr>
                          <a:grpSpLocks/>
                        </wpg:cNvGrpSpPr>
                        <wpg:grpSpPr bwMode="auto">
                          <a:xfrm>
                            <a:off x="5980" y="7980"/>
                            <a:ext cx="567" cy="604"/>
                            <a:chOff x="3380" y="6220"/>
                            <a:chExt cx="567" cy="604"/>
                          </a:xfrm>
                        </wpg:grpSpPr>
                        <wps:wsp>
                          <wps:cNvPr id="7" name="Oval 7"/>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8"/>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31A47" w14:textId="77777777" w:rsidR="00721A38" w:rsidRPr="00146C28" w:rsidRDefault="00721A38" w:rsidP="00097396">
                                <w:pPr>
                                  <w:jc w:val="center"/>
                                  <w:rPr>
                                    <w:sz w:val="28"/>
                                    <w:szCs w:val="28"/>
                                  </w:rPr>
                                </w:pPr>
                                <w:r>
                                  <w:rPr>
                                    <w:sz w:val="28"/>
                                    <w:szCs w:val="28"/>
                                  </w:rPr>
                                  <w:t>S</w:t>
                                </w:r>
                              </w:p>
                            </w:txbxContent>
                          </wps:txbx>
                          <wps:bodyPr rot="0" vert="horz" wrap="square" lIns="91440" tIns="45720" rIns="91440" bIns="45720" anchor="t" anchorCtr="0" upright="1">
                            <a:noAutofit/>
                          </wps:bodyPr>
                        </wps:wsp>
                      </wpg:grpSp>
                      <wpg:grpSp>
                        <wpg:cNvPr id="9" name="Group 9"/>
                        <wpg:cNvGrpSpPr>
                          <a:grpSpLocks/>
                        </wpg:cNvGrpSpPr>
                        <wpg:grpSpPr bwMode="auto">
                          <a:xfrm>
                            <a:off x="3060" y="7980"/>
                            <a:ext cx="567" cy="604"/>
                            <a:chOff x="3380" y="6220"/>
                            <a:chExt cx="567" cy="604"/>
                          </a:xfrm>
                        </wpg:grpSpPr>
                        <wps:wsp>
                          <wps:cNvPr id="10" name="Oval 10"/>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11"/>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F7460" w14:textId="77777777" w:rsidR="00721A38" w:rsidRPr="00146C28" w:rsidRDefault="00721A38" w:rsidP="00097396">
                                <w:pPr>
                                  <w:jc w:val="center"/>
                                  <w:rPr>
                                    <w:sz w:val="28"/>
                                    <w:szCs w:val="28"/>
                                  </w:rPr>
                                </w:pPr>
                                <w:r>
                                  <w:rPr>
                                    <w:sz w:val="28"/>
                                    <w:szCs w:val="28"/>
                                  </w:rPr>
                                  <w:t>N</w:t>
                                </w:r>
                              </w:p>
                            </w:txbxContent>
                          </wps:txbx>
                          <wps:bodyPr rot="0" vert="horz" wrap="square" lIns="91440" tIns="45720" rIns="91440" bIns="45720" anchor="t" anchorCtr="0" upright="1">
                            <a:noAutofit/>
                          </wps:bodyPr>
                        </wps:wsp>
                      </wpg:grpSp>
                      <wps:wsp>
                        <wps:cNvPr id="12" name="Arc 12"/>
                        <wps:cNvSpPr>
                          <a:spLocks/>
                        </wps:cNvSpPr>
                        <wps:spPr bwMode="auto">
                          <a:xfrm>
                            <a:off x="3596" y="8040"/>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rc 13"/>
                        <wps:cNvSpPr>
                          <a:spLocks/>
                        </wps:cNvSpPr>
                        <wps:spPr bwMode="auto">
                          <a:xfrm flipH="1" flipV="1">
                            <a:off x="3576" y="8080"/>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rc 14"/>
                        <wps:cNvSpPr>
                          <a:spLocks/>
                        </wps:cNvSpPr>
                        <wps:spPr bwMode="auto">
                          <a:xfrm rot="3658797">
                            <a:off x="4378" y="6787"/>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rc 15"/>
                        <wps:cNvSpPr>
                          <a:spLocks/>
                        </wps:cNvSpPr>
                        <wps:spPr bwMode="auto">
                          <a:xfrm rot="14458797">
                            <a:off x="4318" y="6787"/>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rc 16"/>
                        <wps:cNvSpPr>
                          <a:spLocks/>
                        </wps:cNvSpPr>
                        <wps:spPr bwMode="auto">
                          <a:xfrm rot="7200000">
                            <a:off x="2856" y="6823"/>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rc 17"/>
                        <wps:cNvSpPr>
                          <a:spLocks/>
                        </wps:cNvSpPr>
                        <wps:spPr bwMode="auto">
                          <a:xfrm rot="-3600000">
                            <a:off x="2856" y="6783"/>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rc 18"/>
                        <wps:cNvSpPr>
                          <a:spLocks/>
                        </wps:cNvSpPr>
                        <wps:spPr bwMode="auto">
                          <a:xfrm>
                            <a:off x="6384" y="8140"/>
                            <a:ext cx="598" cy="640"/>
                          </a:xfrm>
                          <a:custGeom>
                            <a:avLst/>
                            <a:gdLst>
                              <a:gd name="G0" fmla="+- 21481 0 0"/>
                              <a:gd name="G1" fmla="+- 21600 0 0"/>
                              <a:gd name="G2" fmla="+- 21600 0 0"/>
                              <a:gd name="T0" fmla="*/ 12243 w 43081"/>
                              <a:gd name="T1" fmla="*/ 2075 h 43200"/>
                              <a:gd name="T2" fmla="*/ 0 w 43081"/>
                              <a:gd name="T3" fmla="*/ 23861 h 43200"/>
                              <a:gd name="T4" fmla="*/ 21481 w 43081"/>
                              <a:gd name="T5" fmla="*/ 21600 h 43200"/>
                            </a:gdLst>
                            <a:ahLst/>
                            <a:cxnLst>
                              <a:cxn ang="0">
                                <a:pos x="T0" y="T1"/>
                              </a:cxn>
                              <a:cxn ang="0">
                                <a:pos x="T2" y="T3"/>
                              </a:cxn>
                              <a:cxn ang="0">
                                <a:pos x="T4" y="T5"/>
                              </a:cxn>
                            </a:cxnLst>
                            <a:rect l="0" t="0" r="r" b="b"/>
                            <a:pathLst>
                              <a:path w="43081" h="43200" fill="none"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path>
                              <a:path w="43081" h="43200" stroke="0"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lnTo>
                                  <a:pt x="21481"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rc 19"/>
                        <wps:cNvSpPr>
                          <a:spLocks/>
                        </wps:cNvSpPr>
                        <wps:spPr bwMode="auto">
                          <a:xfrm flipH="1">
                            <a:off x="2624" y="8160"/>
                            <a:ext cx="598" cy="640"/>
                          </a:xfrm>
                          <a:custGeom>
                            <a:avLst/>
                            <a:gdLst>
                              <a:gd name="G0" fmla="+- 21481 0 0"/>
                              <a:gd name="G1" fmla="+- 21600 0 0"/>
                              <a:gd name="G2" fmla="+- 21600 0 0"/>
                              <a:gd name="T0" fmla="*/ 12243 w 43081"/>
                              <a:gd name="T1" fmla="*/ 2075 h 43200"/>
                              <a:gd name="T2" fmla="*/ 0 w 43081"/>
                              <a:gd name="T3" fmla="*/ 23861 h 43200"/>
                              <a:gd name="T4" fmla="*/ 21481 w 43081"/>
                              <a:gd name="T5" fmla="*/ 21600 h 43200"/>
                            </a:gdLst>
                            <a:ahLst/>
                            <a:cxnLst>
                              <a:cxn ang="0">
                                <a:pos x="T0" y="T1"/>
                              </a:cxn>
                              <a:cxn ang="0">
                                <a:pos x="T2" y="T3"/>
                              </a:cxn>
                              <a:cxn ang="0">
                                <a:pos x="T4" y="T5"/>
                              </a:cxn>
                            </a:cxnLst>
                            <a:rect l="0" t="0" r="r" b="b"/>
                            <a:pathLst>
                              <a:path w="43081" h="43200" fill="none"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path>
                              <a:path w="43081" h="43200" stroke="0"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lnTo>
                                  <a:pt x="21481"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rc 20"/>
                        <wps:cNvSpPr>
                          <a:spLocks/>
                        </wps:cNvSpPr>
                        <wps:spPr bwMode="auto">
                          <a:xfrm rot="-5400000">
                            <a:off x="4578" y="5011"/>
                            <a:ext cx="535" cy="640"/>
                          </a:xfrm>
                          <a:custGeom>
                            <a:avLst/>
                            <a:gdLst>
                              <a:gd name="G0" fmla="+- 16923 0 0"/>
                              <a:gd name="G1" fmla="+- 21600 0 0"/>
                              <a:gd name="G2" fmla="+- 21600 0 0"/>
                              <a:gd name="T0" fmla="*/ 1668 w 38523"/>
                              <a:gd name="T1" fmla="*/ 6308 h 43200"/>
                              <a:gd name="T2" fmla="*/ 0 w 38523"/>
                              <a:gd name="T3" fmla="*/ 35023 h 43200"/>
                              <a:gd name="T4" fmla="*/ 16923 w 38523"/>
                              <a:gd name="T5" fmla="*/ 21600 h 43200"/>
                            </a:gdLst>
                            <a:ahLst/>
                            <a:cxnLst>
                              <a:cxn ang="0">
                                <a:pos x="T0" y="T1"/>
                              </a:cxn>
                              <a:cxn ang="0">
                                <a:pos x="T2" y="T3"/>
                              </a:cxn>
                              <a:cxn ang="0">
                                <a:pos x="T4" y="T5"/>
                              </a:cxn>
                            </a:cxnLst>
                            <a:rect l="0" t="0" r="r" b="b"/>
                            <a:pathLst>
                              <a:path w="38523" h="43200" fill="none" extrusionOk="0">
                                <a:moveTo>
                                  <a:pt x="1668" y="6308"/>
                                </a:moveTo>
                                <a:cubicBezTo>
                                  <a:pt x="5717" y="2268"/>
                                  <a:pt x="11203" y="-1"/>
                                  <a:pt x="16923" y="-1"/>
                                </a:cubicBezTo>
                                <a:cubicBezTo>
                                  <a:pt x="28852" y="0"/>
                                  <a:pt x="38523" y="9670"/>
                                  <a:pt x="38523" y="21600"/>
                                </a:cubicBezTo>
                                <a:cubicBezTo>
                                  <a:pt x="38523" y="33529"/>
                                  <a:pt x="28852" y="43200"/>
                                  <a:pt x="16923" y="43200"/>
                                </a:cubicBezTo>
                                <a:cubicBezTo>
                                  <a:pt x="10329" y="43199"/>
                                  <a:pt x="4097" y="40188"/>
                                  <a:pt x="0" y="35022"/>
                                </a:cubicBezTo>
                              </a:path>
                              <a:path w="38523" h="43200" stroke="0" extrusionOk="0">
                                <a:moveTo>
                                  <a:pt x="1668" y="6308"/>
                                </a:moveTo>
                                <a:cubicBezTo>
                                  <a:pt x="5717" y="2268"/>
                                  <a:pt x="11203" y="-1"/>
                                  <a:pt x="16923" y="-1"/>
                                </a:cubicBezTo>
                                <a:cubicBezTo>
                                  <a:pt x="28852" y="0"/>
                                  <a:pt x="38523" y="9670"/>
                                  <a:pt x="38523" y="21600"/>
                                </a:cubicBezTo>
                                <a:cubicBezTo>
                                  <a:pt x="38523" y="33529"/>
                                  <a:pt x="28852" y="43200"/>
                                  <a:pt x="16923" y="43200"/>
                                </a:cubicBezTo>
                                <a:cubicBezTo>
                                  <a:pt x="10329" y="43199"/>
                                  <a:pt x="4097" y="40188"/>
                                  <a:pt x="0" y="35022"/>
                                </a:cubicBezTo>
                                <a:lnTo>
                                  <a:pt x="16923"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1"/>
                        <wps:cNvSpPr txBox="1">
                          <a:spLocks noChangeArrowheads="1"/>
                        </wps:cNvSpPr>
                        <wps:spPr bwMode="auto">
                          <a:xfrm>
                            <a:off x="4500" y="46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98E0F" w14:textId="77777777" w:rsidR="00721A38" w:rsidRDefault="00721A38" w:rsidP="00097396">
                              <w:pPr>
                                <w:jc w:val="center"/>
                              </w:pPr>
                              <w:r>
                                <w:t>0·4</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720" y="680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88E3B"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5680" y="656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BBCEF" w14:textId="77777777" w:rsidR="00721A38" w:rsidRDefault="00721A38" w:rsidP="00097396">
                              <w:pPr>
                                <w:jc w:val="center"/>
                              </w:pPr>
                              <w:r>
                                <w:t>0·5</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6800" y="84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87FE0" w14:textId="77777777" w:rsidR="00721A38" w:rsidRDefault="00721A38" w:rsidP="00097396">
                              <w:pPr>
                                <w:jc w:val="center"/>
                              </w:pPr>
                              <w:r>
                                <w:t>0·4</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540" y="762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ED76D"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4540" y="844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070FA"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2080" y="832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8C1A1" w14:textId="77777777" w:rsidR="00721A38" w:rsidRDefault="00721A38" w:rsidP="00097396">
                              <w:pPr>
                                <w:jc w:val="center"/>
                              </w:pPr>
                              <w:r>
                                <w:t>0·5</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360" y="64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11E75" w14:textId="77777777" w:rsidR="00721A38" w:rsidRDefault="00721A38" w:rsidP="00097396">
                              <w:pPr>
                                <w:jc w:val="center"/>
                              </w:pPr>
                              <w:r>
                                <w:t>0·2</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4120" y="700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F0991" w14:textId="77777777" w:rsidR="00721A38" w:rsidRDefault="00721A38" w:rsidP="00097396">
                              <w:pPr>
                                <w:jc w:val="center"/>
                              </w:pPr>
                              <w:r>
                                <w:t>0·1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 o:spid="_x0000_s1026" style="position:absolute;margin-left:91.05pt;margin-top:29.45pt;width:270pt;height:3in;z-index:251661312" coordorigin="2080,4680" coordsize="54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">
                <v:group id="Group 3" o:spid="_x0000_s1027" style="position:absolute;left:4540;top:5480;width:567;height:604" coordorigin="3380,6220" coordsize="567,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oval id="Oval 4" o:spid="_x0000_s1028" style="position:absolute;left:3380;top:622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CfZwgAA&#10;ANoAAAAPAAAAZHJzL2Rvd25yZXYueG1sRI9Ba8JAFITvhf6H5RW81Y2NSkldRSqCHjw0tvdH9pkE&#10;s29D9hnjv3cFocdhZr5hFqvBNaqnLtSeDUzGCSjiwtuaSwO/x+37J6ggyBYbz2TgRgFWy9eXBWbW&#10;X/mH+lxKFSEcMjRQibSZ1qGoyGEY+5Y4eiffOZQou1LbDq8R7hr9kSRz7bDmuFBhS98VFef84gxs&#10;ynU+73Uqs/S02cns/HfYpxNjRm/D+guU0CD/4Wd7Zw1M4XEl3g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4J9nCAAAA2gAAAA8AAAAAAAAAAAAAAAAAlwIAAGRycy9kb3du&#10;cmV2LnhtbFBLBQYAAAAABAAEAPUAAACGAwAAAAA=&#10;">
                    <o:lock v:ext="edit" aspectratio="t"/>
                  </v:oval>
                  <v:shapetype id="_x0000_t202" coordsize="21600,21600" o:spt="202" path="m0,0l0,21600,21600,21600,21600,0xe">
                    <v:stroke joinstyle="miter"/>
                    <v:path gradientshapeok="t" o:connecttype="rect"/>
                  </v:shapetype>
                  <v:shape id="Text Box 5" o:spid="_x0000_s1029" type="#_x0000_t202" style="position:absolute;left:3380;top:6257;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o:lock v:ext="edit" aspectratio="t"/>
                    <v:textbox>
                      <w:txbxContent>
                        <w:p w14:paraId="1F6459F2" w14:textId="77777777" w:rsidR="00721A38" w:rsidRPr="00146C28" w:rsidRDefault="00721A38" w:rsidP="00097396">
                          <w:pPr>
                            <w:jc w:val="center"/>
                            <w:rPr>
                              <w:sz w:val="28"/>
                              <w:szCs w:val="28"/>
                            </w:rPr>
                          </w:pPr>
                          <w:r w:rsidRPr="00146C28">
                            <w:rPr>
                              <w:sz w:val="28"/>
                              <w:szCs w:val="28"/>
                            </w:rPr>
                            <w:t>C</w:t>
                          </w:r>
                        </w:p>
                      </w:txbxContent>
                    </v:textbox>
                  </v:shape>
                </v:group>
                <v:group id="Group 6" o:spid="_x0000_s1030" style="position:absolute;left:5980;top:7980;width:567;height:604" coordorigin="3380,6220" coordsize="567,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oval id="Oval 7" o:spid="_x0000_s1031" style="position:absolute;left:3380;top:622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rmuwgAA&#10;ANoAAAAPAAAAZHJzL2Rvd25yZXYueG1sRI9Ba8JAFITvQv/D8oTedKNBW6KrSKVgDx4a2/sj+0yC&#10;2bch+4zx37sFocdhZr5h1tvBNaqnLtSeDcymCSjiwtuaSwM/p8/JO6ggyBYbz2TgTgG2m5fRGjPr&#10;b/xNfS6lihAOGRqoRNpM61BU5DBMfUscvbPvHEqUXalth7cId42eJ8lSO6w5LlTY0kdFxSW/OgP7&#10;cpcve53KIj3vD7K4/B6/0pkxr+NhtwIlNMh/+Nk+WANv8Hcl3gC9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qua7CAAAA2gAAAA8AAAAAAAAAAAAAAAAAlwIAAGRycy9kb3du&#10;cmV2LnhtbFBLBQYAAAAABAAEAPUAAACGAwAAAAA=&#10;">
                    <o:lock v:ext="edit" aspectratio="t"/>
                  </v:oval>
                  <v:shape id="Text Box 8" o:spid="_x0000_s1032" type="#_x0000_t202" style="position:absolute;left:3380;top:6257;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o:lock v:ext="edit" aspectratio="t"/>
                    <v:textbox>
                      <w:txbxContent>
                        <w:p w14:paraId="67331A47" w14:textId="77777777" w:rsidR="00721A38" w:rsidRPr="00146C28" w:rsidRDefault="00721A38" w:rsidP="00097396">
                          <w:pPr>
                            <w:jc w:val="center"/>
                            <w:rPr>
                              <w:sz w:val="28"/>
                              <w:szCs w:val="28"/>
                            </w:rPr>
                          </w:pPr>
                          <w:r>
                            <w:rPr>
                              <w:sz w:val="28"/>
                              <w:szCs w:val="28"/>
                            </w:rPr>
                            <w:t>S</w:t>
                          </w:r>
                        </w:p>
                      </w:txbxContent>
                    </v:textbox>
                  </v:shape>
                </v:group>
                <v:group id="Group 9" o:spid="_x0000_s1033" style="position:absolute;left:3060;top:7980;width:567;height:604" coordorigin="3380,6220" coordsize="567,6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oval id="Oval 10" o:spid="_x0000_s1034" style="position:absolute;left:3380;top:622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o:lock v:ext="edit" aspectratio="t"/>
                  </v:oval>
                  <v:shape id="Text Box 11" o:spid="_x0000_s1035" type="#_x0000_t202" style="position:absolute;left:3380;top:6257;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o:lock v:ext="edit" aspectratio="t"/>
                    <v:textbox>
                      <w:txbxContent>
                        <w:p w14:paraId="188F7460" w14:textId="77777777" w:rsidR="00721A38" w:rsidRPr="00146C28" w:rsidRDefault="00721A38" w:rsidP="00097396">
                          <w:pPr>
                            <w:jc w:val="center"/>
                            <w:rPr>
                              <w:sz w:val="28"/>
                              <w:szCs w:val="28"/>
                            </w:rPr>
                          </w:pPr>
                          <w:r>
                            <w:rPr>
                              <w:sz w:val="28"/>
                              <w:szCs w:val="28"/>
                            </w:rPr>
                            <w:t>N</w:t>
                          </w:r>
                        </w:p>
                      </w:txbxContent>
                    </v:textbox>
                  </v:shape>
                </v:group>
                <v:shape id="Arc 12" o:spid="_x0000_s1036" style="position:absolute;left:3596;top:8040;width:2418;height:420;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loM+wgAA&#10;ANsAAAAPAAAAZHJzL2Rvd25yZXYueG1sRE9NawIxEL0L/Q9hCl6kZlVoZTVKKwgKXqrtwduwGTdL&#10;N5NtEt313xtB8DaP9znzZWdrcSEfKscKRsMMBHHhdMWlgp/D+m0KIkRkjbVjUnClAMvFS2+OuXYt&#10;f9NlH0uRQjjkqMDE2ORShsKQxTB0DXHiTs5bjAn6UmqPbQq3tRxn2bu0WHFqMNjQylDxtz9bBXqz&#10;He0G/uN3dz1P5fF/Ytpj+6VU/7X7nIGI1MWn+OHe6DR/DPdf0gFy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Wgz7CAAAA2wAAAA8AAAAAAAAAAAAAAAAAlwIAAGRycy9kb3du&#10;cmV2LnhtbFBLBQYAAAAABAAEAPUAAACGAw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3" o:spid="_x0000_s1037" style="position:absolute;left:3576;top:8080;width:2418;height:420;flip:x y;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drBgvwAA&#10;ANsAAAAPAAAAZHJzL2Rvd25yZXYueG1sRE9LawIxEL4X+h/CCF5KzVppWbZGEUHoRcRH78Nm3F1M&#10;Jtskavz3RhB6m4/vOdN5skZcyIfOsYLxqABBXDvdcaPgsF+9lyBCRNZoHJOCGwWYz15fplhpd+Ut&#10;XXaxETmEQ4UK2hj7SspQt2QxjFxPnLmj8xZjhr6R2uM1h1sjP4riS1rsODe02NOypfq0O1sFa/PJ&#10;/s+kY4nYvZmkN2f/u1FqOEiLbxCRUvwXP90/Os+fwOOXfICc3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2sGC/AAAA2wAAAA8AAAAAAAAAAAAAAAAAlwIAAGRycy9kb3ducmV2&#10;LnhtbFBLBQYAAAAABAAEAPUAAACDAw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4" o:spid="_x0000_s1038" style="position:absolute;left:4378;top:6787;width:2418;height:420;rotation:3996382fd;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Fwf0xAAA&#10;ANsAAAAPAAAAZHJzL2Rvd25yZXYueG1sRE9La8JAEL4X/A/LCN7qxgdtTV2lRMVeetAWgrchO80m&#10;zc6G7Krx37uFQm/z8T1nue5tIy7U+cqxgsk4AUFcOF1xqeDrc/f4AsIHZI2NY1JwIw/r1eBhial2&#10;Vz7Q5RhKEUPYp6jAhNCmUvrCkEU/di1x5L5dZzFE2JVSd3iN4baR0yR5khYrjg0GW8oMFT/Hs1Vw&#10;yjOT77eT5lDX+fMm+1jUs5lWajTs315BBOrDv/jP/a7j/Dn8/h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cH9MQAAADbAAAADwAAAAAAAAAAAAAAAACXAgAAZHJzL2Rv&#10;d25yZXYueG1sUEsFBgAAAAAEAAQA9QAAAIgDA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5" o:spid="_x0000_s1039" style="position:absolute;left:4318;top:6787;width:2418;height:420;rotation:-7800098fd;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hOExAAA&#10;ANsAAAAPAAAAZHJzL2Rvd25yZXYueG1sRI/dagIxEIXvC75DGMEbqdkKimyNoqVibxT8eYBhM92E&#10;bibbTVzTt28KQu9mOGfOd2a5Tq4RPXXBelbwMilAEFdeW64VXC+75wWIEJE1Np5JwQ8FWK8GT0ss&#10;tb/zifpzrEUO4VCiAhNjW0oZKkMOw8S3xFn79J3DmNeulrrDew53jZwWxVw6tJwJBlt6M1R9nW8u&#10;Q+Z9HKdvu2iOB2u26bh/H8/2So2GafMKIlKK/+bH9YfO9Wfw90se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IThMQAAADbAAAADwAAAAAAAAAAAAAAAACXAgAAZHJzL2Rv&#10;d25yZXYueG1sUEsFBgAAAAAEAAQA9QAAAIgDA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6" o:spid="_x0000_s1040" style="position:absolute;left:2856;top:6823;width:2418;height:420;rotation:120;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LDhwQAA&#10;ANsAAAAPAAAAZHJzL2Rvd25yZXYueG1sRE/bisIwEH0X/Icwgi+yphWR0jWKCKIoLFj3A2ab2bZr&#10;MylNtPXvjbDg2xzOdZbr3tTiTq2rLCuIpxEI4tzqigsF35fdRwLCeWSNtWVS8CAH69VwsMRU247P&#10;dM98IUIIuxQVlN43qZQuL8mgm9qGOHC/tjXoA2wLqVvsQrip5SyKFtJgxaGhxIa2JeXX7GYUJF39&#10;dZwk8f7nZAwd5/Hf49pdlBqP+s0nCE+9f4v/3Qcd5i/g9Us4QK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Piw4cEAAADbAAAADwAAAAAAAAAAAAAAAACXAgAAZHJzL2Rvd25y&#10;ZXYueG1sUEsFBgAAAAAEAAQA9QAAAIUDA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7" o:spid="_x0000_s1041" style="position:absolute;left:2856;top:6783;width:2418;height:420;rotation:-60;visibility:visible;mso-wrap-style:square;v-text-anchor:top" coordsize="26882,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4epwAAA&#10;ANsAAAAPAAAAZHJzL2Rvd25yZXYueG1sRE/NasJAEL4LvsMyQi9SN7ZWJbqKKIFeNT7AkB2TYHYm&#10;ZFeNPn23UOhtPr7fWW9716g7db4WNjCdJKCIC7E1lwbOefa+BOUDssVGmAw8ycN2MxysMbXy4CPd&#10;T6FUMYR9igaqENpUa19U5NBPpCWO3EU6hyHCrtS2w0cMd43+SJK5dlhzbKiwpX1FxfV0cwY+s3os&#10;+SU7nGfjL2nk+KL5ITfmbdTvVqAC9eFf/Of+tnH+An5/iQfozQ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O4epwAAAANsAAAAPAAAAAAAAAAAAAAAAAJcCAABkcnMvZG93bnJl&#10;di54bWxQSwUGAAAAAAQABAD1AAAAhAMAAAAA&#10;" path="m-1,5451nfc3952,1939,9057,-1,14345,-1,18839,-1,23222,1402,26882,4010em-1,5451nsc3952,1939,9057,-1,14345,-1,18839,-1,23222,1402,26882,4010l14345,21600,-1,5451xe" filled="f">
                  <v:stroke endarrow="open" endarrowwidth="wide" endarrowlength="long"/>
                  <v:path arrowok="t" o:extrusionok="f" o:connecttype="custom" o:connectlocs="0,106;2418,78;1290,420" o:connectangles="0,0,0"/>
                </v:shape>
                <v:shape id="Arc 18" o:spid="_x0000_s1042" style="position:absolute;left:6384;top:8140;width:598;height:640;visibility:visible;mso-wrap-style:square;v-text-anchor:top" coordsize="43081,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mHsxAAA&#10;ANsAAAAPAAAAZHJzL2Rvd25yZXYueG1sRI9Ba8JAEIXvBf/DMkJvdaOUUqKriGARPGmK0Ns0OybB&#10;7GzY3Zror+8cBG8zvDfvfbNYDa5VVwqx8WxgOslAEZfeNlwZ+C62b5+gYkK22HomAzeKsFqOXhaY&#10;W9/zga7HVCkJ4ZijgTqlLtc6ljU5jBPfEYt29sFhkjVU2gbsJdy1epZlH9phw9JQY0ebmsrL8c8Z&#10;6LP917qabQrUv6f76Xz7eQ9FZ8zreFjPQSUa0tP8uN5ZwRdY+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Jh7MQAAADbAAAADwAAAAAAAAAAAAAAAACXAgAAZHJzL2Rv&#10;d25yZXYueG1sUEsFBgAAAAAEAAQA9QAAAIgDAAAAAA==&#10;" path="m12243,2075nfc15131,708,18286,-1,21481,-1,33410,,43081,9670,43081,21600,43081,33529,33410,43200,21481,43200,10426,43199,1156,34854,-1,23861em12243,2075nsc15131,708,18286,-1,21481,-1,33410,,43081,9670,43081,21600,43081,33529,33410,43200,21481,43200,10426,43199,1156,34854,-1,23861l21481,21600,12243,2075xe" filled="f">
                  <v:stroke endarrow="open" endarrowwidth="wide" endarrowlength="long"/>
                  <v:path arrowok="t" o:extrusionok="f" o:connecttype="custom" o:connectlocs="170,31;0,353;298,320" o:connectangles="0,0,0"/>
                </v:shape>
                <v:shape id="Arc 19" o:spid="_x0000_s1043" style="position:absolute;left:2624;top:8160;width:598;height:640;flip:x;visibility:visible;mso-wrap-style:square;v-text-anchor:top" coordsize="43081,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KoTjxQAA&#10;ANsAAAAPAAAAZHJzL2Rvd25yZXYueG1sRI9Pa8JAEMXvgt9hGaE33bRW0egmVEHooRT8A3ocs2OS&#10;NjsbdldNv323UPA2w3vvN2+WeWcacSPna8sKnkcJCOLC6ppLBYf9ZjgD4QOyxsYyKfghD3nW7y0x&#10;1fbOW7rtQikihH2KCqoQ2lRKX1Rk0I9sSxy1i3UGQ1xdKbXDe4SbRr4kyVQarDleqLCldUXF9+5q&#10;IgXH449Xt/o88mo9O0++Wj41E6WeBt3bAkSgLjzM/+l3HevP4e+XOIDM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qhOPFAAAA2wAAAA8AAAAAAAAAAAAAAAAAlwIAAGRycy9k&#10;b3ducmV2LnhtbFBLBQYAAAAABAAEAPUAAACJAwAAAAA=&#10;" path="m12243,2075nfc15131,708,18286,-1,21481,-1,33410,,43081,9670,43081,21600,43081,33529,33410,43200,21481,43200,10426,43199,1156,34854,-1,23861em12243,2075nsc15131,708,18286,-1,21481,-1,33410,,43081,9670,43081,21600,43081,33529,33410,43200,21481,43200,10426,43199,1156,34854,-1,23861l21481,21600,12243,2075xe" filled="f">
                  <v:stroke endarrow="open" endarrowwidth="wide" endarrowlength="long"/>
                  <v:path arrowok="t" o:extrusionok="f" o:connecttype="custom" o:connectlocs="170,31;0,353;298,320" o:connectangles="0,0,0"/>
                </v:shape>
                <v:shape id="Arc 20" o:spid="_x0000_s1044" style="position:absolute;left:4578;top:5011;width:535;height:640;rotation:-90;visibility:visible;mso-wrap-style:square;v-text-anchor:top" coordsize="38523,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8x29uwAA&#10;ANsAAAAPAAAAZHJzL2Rvd25yZXYueG1sRE/LDsFAFN1L/MPkSuyYEqHKEITE1nN907naRudOdQb1&#10;92YhsTw57/myMaV4Ue0KywoG/QgEcWp1wZmC82nXi0E4j6yxtEwKPuRguWi35pho++YDvY4+EyGE&#10;XYIKcu+rREqX5mTQ9W1FHLibrQ36AOtM6hrfIdyUchhFY2mw4NCQY0WbnNL78WkU6E90HVeX2K3L&#10;5+QSY2y308dIqW6nWc1AeGr8X/xz77WCYVgfvoQfIBdf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Z/MdvbsAAADbAAAADwAAAAAAAAAAAAAAAACXAgAAZHJzL2Rvd25yZXYueG1s&#10;UEsFBgAAAAAEAAQA9QAAAH8DAAAAAA==&#10;" path="m1668,6308nfc5717,2268,11203,-1,16923,-1,28852,,38523,9670,38523,21600,38523,33529,28852,43200,16923,43200,10329,43199,4097,40188,,35022em1668,6308nsc5717,2268,11203,-1,16923,-1,28852,,38523,9670,38523,21600,38523,33529,28852,43200,16923,43200,10329,43199,4097,40188,,35022l16923,21600,1668,6308xe" filled="f">
                  <v:stroke endarrow="open" endarrowwidth="wide" endarrowlength="long"/>
                  <v:path arrowok="t" o:extrusionok="f" o:connecttype="custom" o:connectlocs="23,93;0,519;235,320" o:connectangles="0,0,0"/>
                </v:shape>
                <v:shape id="Text Box 21" o:spid="_x0000_s1045" type="#_x0000_t202" style="position:absolute;left:4500;top:468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3AD98E0F" w14:textId="77777777" w:rsidR="00721A38" w:rsidRDefault="00721A38" w:rsidP="00097396">
                        <w:pPr>
                          <w:jc w:val="center"/>
                        </w:pPr>
                        <w:r>
                          <w:t>0·4</w:t>
                        </w:r>
                      </w:p>
                    </w:txbxContent>
                  </v:textbox>
                </v:shape>
                <v:shape id="Text Box 22" o:spid="_x0000_s1046" type="#_x0000_t202" style="position:absolute;left:4720;top:680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73188E3B" w14:textId="77777777" w:rsidR="00721A38" w:rsidRDefault="00721A38" w:rsidP="00097396">
                        <w:pPr>
                          <w:jc w:val="center"/>
                        </w:pPr>
                        <w:r>
                          <w:t>0·3</w:t>
                        </w:r>
                      </w:p>
                    </w:txbxContent>
                  </v:textbox>
                </v:shape>
                <v:shape id="Text Box 23" o:spid="_x0000_s1047" type="#_x0000_t202" style="position:absolute;left:5680;top:656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0ABBCEF" w14:textId="77777777" w:rsidR="00721A38" w:rsidRDefault="00721A38" w:rsidP="00097396">
                        <w:pPr>
                          <w:jc w:val="center"/>
                        </w:pPr>
                        <w:r>
                          <w:t>0·5</w:t>
                        </w:r>
                      </w:p>
                    </w:txbxContent>
                  </v:textbox>
                </v:shape>
                <v:shape id="Text Box 24" o:spid="_x0000_s1048" type="#_x0000_t202" style="position:absolute;left:6800;top:848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4F87FE0" w14:textId="77777777" w:rsidR="00721A38" w:rsidRDefault="00721A38" w:rsidP="00097396">
                        <w:pPr>
                          <w:jc w:val="center"/>
                        </w:pPr>
                        <w:r>
                          <w:t>0·4</w:t>
                        </w:r>
                      </w:p>
                    </w:txbxContent>
                  </v:textbox>
                </v:shape>
                <v:shape id="Text Box 25" o:spid="_x0000_s1049" type="#_x0000_t202" style="position:absolute;left:4540;top:762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5DEED76D" w14:textId="77777777" w:rsidR="00721A38" w:rsidRDefault="00721A38" w:rsidP="00097396">
                        <w:pPr>
                          <w:jc w:val="center"/>
                        </w:pPr>
                        <w:r>
                          <w:t>0·3</w:t>
                        </w:r>
                      </w:p>
                    </w:txbxContent>
                  </v:textbox>
                </v:shape>
                <v:shape id="Text Box 26" o:spid="_x0000_s1050" type="#_x0000_t202" style="position:absolute;left:4540;top:844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48F070FA" w14:textId="77777777" w:rsidR="00721A38" w:rsidRDefault="00721A38" w:rsidP="00097396">
                        <w:pPr>
                          <w:jc w:val="center"/>
                        </w:pPr>
                        <w:r>
                          <w:t>0·3</w:t>
                        </w:r>
                      </w:p>
                    </w:txbxContent>
                  </v:textbox>
                </v:shape>
                <v:shape id="Text Box 27" o:spid="_x0000_s1051" type="#_x0000_t202" style="position:absolute;left:2080;top:832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ED8C1A1" w14:textId="77777777" w:rsidR="00721A38" w:rsidRDefault="00721A38" w:rsidP="00097396">
                        <w:pPr>
                          <w:jc w:val="center"/>
                        </w:pPr>
                        <w:r>
                          <w:t>0·5</w:t>
                        </w:r>
                      </w:p>
                    </w:txbxContent>
                  </v:textbox>
                </v:shape>
                <v:shape id="Text Box 28" o:spid="_x0000_s1052" type="#_x0000_t202" style="position:absolute;left:3360;top:648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65811E75" w14:textId="77777777" w:rsidR="00721A38" w:rsidRDefault="00721A38" w:rsidP="00097396">
                        <w:pPr>
                          <w:jc w:val="center"/>
                        </w:pPr>
                        <w:r>
                          <w:t>0·2</w:t>
                        </w:r>
                      </w:p>
                    </w:txbxContent>
                  </v:textbox>
                </v:shape>
                <v:shape id="Text Box 29" o:spid="_x0000_s1053" type="#_x0000_t202" style="position:absolute;left:4120;top:7000;width:680;height: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61FF0991" w14:textId="77777777" w:rsidR="00721A38" w:rsidRDefault="00721A38" w:rsidP="00097396">
                        <w:pPr>
                          <w:jc w:val="center"/>
                        </w:pPr>
                        <w:r>
                          <w:t>0·1</w:t>
                        </w:r>
                      </w:p>
                    </w:txbxContent>
                  </v:textbox>
                </v:shape>
                <w10:wrap type="topAndBottom"/>
              </v:group>
            </w:pict>
          </mc:Fallback>
        </mc:AlternateContent>
      </w:r>
    </w:p>
    <w:p w14:paraId="54BC549E" w14:textId="77777777" w:rsidR="00097396" w:rsidRPr="006438DD" w:rsidRDefault="00097396" w:rsidP="00097396">
      <w:pPr>
        <w:rPr>
          <w:rFonts w:ascii="Arial" w:hAnsi="Arial"/>
          <w:sz w:val="36"/>
          <w:szCs w:val="36"/>
        </w:rPr>
      </w:pPr>
    </w:p>
    <w:p w14:paraId="5807211E" w14:textId="5467E526" w:rsidR="00097396" w:rsidRPr="00650E00" w:rsidRDefault="00C821A3" w:rsidP="00097396">
      <w:pPr>
        <w:jc w:val="center"/>
        <w:rPr>
          <w:rFonts w:ascii="Arial" w:hAnsi="Arial" w:cs="Arial"/>
          <w:bCs/>
        </w:rPr>
      </w:pPr>
      <w:r>
        <w:rPr>
          <w:rFonts w:ascii="Arial" w:hAnsi="Arial" w:cs="Arial"/>
          <w:bCs/>
        </w:rPr>
        <w:t xml:space="preserve">               </w:t>
      </w:r>
    </w:p>
    <w:p w14:paraId="248E4F12" w14:textId="15896EAF" w:rsidR="00097396" w:rsidRDefault="00097396" w:rsidP="00097396">
      <w:pPr>
        <w:rPr>
          <w:rFonts w:ascii="Arial" w:hAnsi="Arial" w:cs="Arial"/>
        </w:rPr>
      </w:pPr>
      <w:r w:rsidRPr="00097396">
        <w:rPr>
          <w:rFonts w:ascii="Arial" w:hAnsi="Arial" w:cs="Arial"/>
        </w:rPr>
        <w:t>Or by ‘transition matrix’</w:t>
      </w:r>
      <w:r w:rsidRPr="00097396">
        <w:rPr>
          <w:rFonts w:ascii="Arial" w:hAnsi="Arial" w:cs="Arial"/>
        </w:rPr>
        <w:tab/>
      </w:r>
      <w:r w:rsidRPr="00097396">
        <w:rPr>
          <w:rFonts w:ascii="Arial" w:hAnsi="Arial" w:cs="Arial"/>
        </w:rPr>
        <w:tab/>
        <w:t xml:space="preserve">T </w:t>
      </w:r>
      <w:proofErr w:type="gramStart"/>
      <w:r w:rsidRPr="00097396">
        <w:rPr>
          <w:rFonts w:ascii="Arial" w:hAnsi="Arial" w:cs="Arial"/>
        </w:rPr>
        <w:t>=</w:t>
      </w:r>
      <w:r w:rsidR="0048577F">
        <w:rPr>
          <w:rFonts w:ascii="Arial" w:hAnsi="Arial" w:cs="Arial"/>
        </w:rPr>
        <w:t xml:space="preserve">  </w:t>
      </w:r>
      <w:proofErr w:type="gramEnd"/>
      <m:oMath>
        <m:m>
          <m:mPr>
            <m:mcs>
              <m:mc>
                <m:mcPr>
                  <m:count m:val="2"/>
                  <m:mcJc m:val="center"/>
                </m:mcPr>
              </m:mc>
            </m:mcs>
            <m:ctrlPr>
              <w:rPr>
                <w:rFonts w:ascii="Cambria Math" w:hAnsi="Cambria Math" w:cs="Arial"/>
                <w:bCs/>
                <w:i/>
              </w:rPr>
            </m:ctrlPr>
          </m:mPr>
          <m:mr>
            <m:e/>
            <m:e>
              <m:m>
                <m:mPr>
                  <m:mcs>
                    <m:mc>
                      <m:mcPr>
                        <m:count m:val="3"/>
                        <m:mcJc m:val="center"/>
                      </m:mcPr>
                    </m:mc>
                  </m:mcs>
                  <m:ctrlPr>
                    <w:rPr>
                      <w:rFonts w:ascii="Cambria Math" w:hAnsi="Cambria Math" w:cs="Arial"/>
                      <w:bCs/>
                      <w:i/>
                    </w:rPr>
                  </m:ctrlPr>
                </m:mPr>
                <m:mr>
                  <m:e>
                    <m:r>
                      <m:rPr>
                        <m:nor/>
                      </m:rPr>
                      <w:rPr>
                        <w:rFonts w:ascii="Arial" w:hAnsi="Arial" w:cs="Arial"/>
                        <w:bCs/>
                      </w:rPr>
                      <m:t>N</m:t>
                    </m:r>
                    <m:r>
                      <m:rPr>
                        <m:nor/>
                      </m:rPr>
                      <w:rPr>
                        <w:rFonts w:ascii="Cambria Math" w:hAnsi="Arial" w:cs="Arial"/>
                        <w:bCs/>
                      </w:rPr>
                      <m:t xml:space="preserve">   </m:t>
                    </m:r>
                  </m:e>
                  <m:e>
                    <m:r>
                      <m:rPr>
                        <m:nor/>
                      </m:rPr>
                      <w:rPr>
                        <w:rFonts w:ascii="Arial" w:hAnsi="Arial" w:cs="Arial"/>
                        <w:bCs/>
                      </w:rPr>
                      <m:t>C</m:t>
                    </m:r>
                  </m:e>
                  <m:e>
                    <m:r>
                      <m:rPr>
                        <m:nor/>
                      </m:rPr>
                      <w:rPr>
                        <w:rFonts w:ascii="Cambria Math" w:hAnsi="Arial" w:cs="Arial"/>
                        <w:bCs/>
                      </w:rPr>
                      <m:t xml:space="preserve">   </m:t>
                    </m:r>
                    <m:r>
                      <m:rPr>
                        <m:nor/>
                      </m:rPr>
                      <w:rPr>
                        <w:rFonts w:ascii="Arial" w:hAnsi="Arial" w:cs="Arial"/>
                        <w:bCs/>
                      </w:rPr>
                      <m:t>S</m:t>
                    </m:r>
                  </m:e>
                </m:mr>
              </m:m>
            </m:e>
          </m:mr>
          <m:mr>
            <m:e>
              <m:m>
                <m:mPr>
                  <m:mcs>
                    <m:mc>
                      <m:mcPr>
                        <m:count m:val="1"/>
                        <m:mcJc m:val="center"/>
                      </m:mcPr>
                    </m:mc>
                  </m:mcs>
                  <m:ctrlPr>
                    <w:rPr>
                      <w:rFonts w:ascii="Cambria Math" w:hAnsi="Cambria Math" w:cs="Arial"/>
                      <w:bCs/>
                      <w:i/>
                    </w:rPr>
                  </m:ctrlPr>
                </m:mPr>
                <m:mr>
                  <m:e>
                    <m:r>
                      <m:rPr>
                        <m:nor/>
                      </m:rPr>
                      <w:rPr>
                        <w:rFonts w:ascii="Arial" w:hAnsi="Arial" w:cs="Arial"/>
                        <w:bCs/>
                      </w:rPr>
                      <m:t>N</m:t>
                    </m:r>
                  </m:e>
                </m:mr>
                <m:mr>
                  <m:e>
                    <m:r>
                      <m:rPr>
                        <m:nor/>
                      </m:rPr>
                      <w:rPr>
                        <w:rFonts w:ascii="Arial" w:hAnsi="Arial" w:cs="Arial"/>
                        <w:bCs/>
                      </w:rPr>
                      <m:t>C</m:t>
                    </m:r>
                  </m:e>
                </m:mr>
                <m:mr>
                  <m:e>
                    <m:r>
                      <m:rPr>
                        <m:nor/>
                      </m:rPr>
                      <w:rPr>
                        <w:rFonts w:ascii="Arial" w:hAnsi="Arial" w:cs="Arial"/>
                        <w:bCs/>
                      </w:rPr>
                      <m:t>S</m:t>
                    </m:r>
                  </m:e>
                </m:mr>
              </m:m>
            </m:e>
            <m:e>
              <m:d>
                <m:dPr>
                  <m:begChr m:val="["/>
                  <m:endChr m:val="]"/>
                  <m:ctrlPr>
                    <w:rPr>
                      <w:rFonts w:ascii="Cambria Math" w:hAnsi="Cambria Math" w:cs="Arial"/>
                      <w:bCs/>
                      <w:i/>
                    </w:rPr>
                  </m:ctrlPr>
                </m:dPr>
                <m:e>
                  <m:m>
                    <m:mPr>
                      <m:mcs>
                        <m:mc>
                          <m:mcPr>
                            <m:count m:val="3"/>
                            <m:mcJc m:val="center"/>
                          </m:mcPr>
                        </m:mc>
                      </m:mcs>
                      <m:ctrlPr>
                        <w:rPr>
                          <w:rFonts w:ascii="Cambria Math" w:hAnsi="Cambria Math" w:cs="Arial"/>
                          <w:bCs/>
                          <w:i/>
                        </w:rPr>
                      </m:ctrlPr>
                    </m:mPr>
                    <m:mr>
                      <m:e>
                        <m:r>
                          <m:rPr>
                            <m:nor/>
                          </m:rPr>
                          <w:rPr>
                            <w:rFonts w:ascii="Arial" w:hAnsi="Arial" w:cs="Arial"/>
                            <w:bCs/>
                          </w:rPr>
                          <m:t>0.5</m:t>
                        </m:r>
                      </m:e>
                      <m:e>
                        <m:r>
                          <m:rPr>
                            <m:nor/>
                          </m:rPr>
                          <w:rPr>
                            <w:rFonts w:ascii="Arial" w:hAnsi="Arial" w:cs="Arial"/>
                            <w:bCs/>
                          </w:rPr>
                          <m:t>0.1</m:t>
                        </m:r>
                      </m:e>
                      <m:e>
                        <m:r>
                          <m:rPr>
                            <m:nor/>
                          </m:rPr>
                          <w:rPr>
                            <w:rFonts w:ascii="Arial" w:hAnsi="Arial" w:cs="Arial"/>
                            <w:bCs/>
                          </w:rPr>
                          <m:t>0.3</m:t>
                        </m:r>
                      </m:e>
                    </m:mr>
                    <m:mr>
                      <m:e>
                        <m:r>
                          <m:rPr>
                            <m:nor/>
                          </m:rPr>
                          <w:rPr>
                            <w:rFonts w:ascii="Arial" w:hAnsi="Arial" w:cs="Arial"/>
                            <w:bCs/>
                          </w:rPr>
                          <m:t>0.2</m:t>
                        </m:r>
                      </m:e>
                      <m:e>
                        <m:r>
                          <m:rPr>
                            <m:nor/>
                          </m:rPr>
                          <w:rPr>
                            <w:rFonts w:ascii="Arial" w:hAnsi="Arial" w:cs="Arial"/>
                            <w:bCs/>
                          </w:rPr>
                          <m:t>0.4</m:t>
                        </m:r>
                      </m:e>
                      <m:e>
                        <m:r>
                          <m:rPr>
                            <m:nor/>
                          </m:rPr>
                          <w:rPr>
                            <w:rFonts w:ascii="Arial" w:hAnsi="Arial" w:cs="Arial"/>
                            <w:bCs/>
                          </w:rPr>
                          <m:t>0.3</m:t>
                        </m:r>
                      </m:e>
                    </m:mr>
                    <m:mr>
                      <m:e>
                        <m:r>
                          <m:rPr>
                            <m:nor/>
                          </m:rPr>
                          <w:rPr>
                            <w:rFonts w:ascii="Arial" w:hAnsi="Arial" w:cs="Arial"/>
                            <w:bCs/>
                          </w:rPr>
                          <m:t>0.3</m:t>
                        </m:r>
                      </m:e>
                      <m:e>
                        <m:r>
                          <m:rPr>
                            <m:nor/>
                          </m:rPr>
                          <w:rPr>
                            <w:rFonts w:ascii="Arial" w:hAnsi="Arial" w:cs="Arial"/>
                            <w:bCs/>
                          </w:rPr>
                          <m:t>0.5</m:t>
                        </m:r>
                      </m:e>
                      <m:e>
                        <m:r>
                          <m:rPr>
                            <m:nor/>
                          </m:rPr>
                          <w:rPr>
                            <w:rFonts w:ascii="Arial" w:hAnsi="Arial" w:cs="Arial"/>
                            <w:bCs/>
                          </w:rPr>
                          <m:t>0.4</m:t>
                        </m:r>
                      </m:e>
                    </m:mr>
                  </m:m>
                </m:e>
              </m:d>
            </m:e>
          </m:mr>
        </m:m>
      </m:oMath>
    </w:p>
    <w:p w14:paraId="027C30D9" w14:textId="77777777" w:rsidR="00097396" w:rsidRDefault="00097396">
      <w:pPr>
        <w:rPr>
          <w:rFonts w:ascii="Arial" w:hAnsi="Arial" w:cs="Arial"/>
        </w:rPr>
      </w:pPr>
      <w:r>
        <w:rPr>
          <w:rFonts w:ascii="Arial" w:hAnsi="Arial" w:cs="Arial"/>
        </w:rPr>
        <w:br w:type="page"/>
      </w:r>
      <w:bookmarkStart w:id="0" w:name="_GoBack"/>
      <w:bookmarkEnd w:id="0"/>
    </w:p>
    <w:p w14:paraId="716A96FF" w14:textId="77777777" w:rsidR="00097396" w:rsidRPr="00097396" w:rsidRDefault="00097396" w:rsidP="00097396">
      <w:pPr>
        <w:rPr>
          <w:rFonts w:ascii="Arial" w:hAnsi="Arial" w:cs="Arial"/>
        </w:rPr>
      </w:pPr>
      <w:r w:rsidRPr="00097396">
        <w:rPr>
          <w:rFonts w:ascii="Arial" w:hAnsi="Arial" w:cs="Arial"/>
          <w:b/>
        </w:rPr>
        <w:lastRenderedPageBreak/>
        <w:t>1.</w:t>
      </w:r>
      <w:r w:rsidRPr="00097396">
        <w:rPr>
          <w:rFonts w:ascii="Arial" w:hAnsi="Arial" w:cs="Arial"/>
        </w:rPr>
        <w:tab/>
      </w:r>
      <w:r>
        <w:rPr>
          <w:rFonts w:ascii="Arial" w:hAnsi="Arial" w:cs="Arial"/>
        </w:rPr>
        <w:t>[1 mark]</w:t>
      </w:r>
    </w:p>
    <w:p w14:paraId="212FAE40" w14:textId="77777777" w:rsidR="00097396" w:rsidRPr="00097396" w:rsidRDefault="00097396" w:rsidP="00097396">
      <w:pPr>
        <w:rPr>
          <w:rFonts w:ascii="Arial" w:hAnsi="Arial" w:cs="Arial"/>
        </w:rPr>
      </w:pPr>
    </w:p>
    <w:p w14:paraId="3D3C9029" w14:textId="02DEFB30" w:rsidR="00097396" w:rsidRDefault="00097396" w:rsidP="00097396">
      <w:pPr>
        <w:pStyle w:val="ArIndent1"/>
      </w:pPr>
      <w:r>
        <w:tab/>
        <w:t>Explain the entry</w:t>
      </w:r>
      <w:r>
        <w:tab/>
      </w:r>
      <w:r>
        <w:tab/>
        <w:t>t</w:t>
      </w:r>
      <w:r w:rsidR="00650E00">
        <w:rPr>
          <w:vertAlign w:val="subscript"/>
        </w:rPr>
        <w:t>21</w:t>
      </w:r>
      <w:r w:rsidRPr="00097396">
        <w:t xml:space="preserve"> </w:t>
      </w:r>
      <w:r>
        <w:t>(= 0·2)</w:t>
      </w:r>
    </w:p>
    <w:p w14:paraId="5773569A" w14:textId="77777777" w:rsidR="00097396" w:rsidRDefault="00097396" w:rsidP="00097396">
      <w:pPr>
        <w:pStyle w:val="ArIndent1"/>
      </w:pPr>
    </w:p>
    <w:p w14:paraId="7ECE2663" w14:textId="77777777" w:rsidR="00097396" w:rsidRDefault="00097396" w:rsidP="00097396">
      <w:pPr>
        <w:pStyle w:val="ArIndent1"/>
      </w:pPr>
    </w:p>
    <w:p w14:paraId="45A39901" w14:textId="77777777" w:rsidR="00097396" w:rsidRDefault="00097396" w:rsidP="00097396">
      <w:pPr>
        <w:pStyle w:val="ArIndent1"/>
      </w:pPr>
    </w:p>
    <w:p w14:paraId="30318AB7" w14:textId="77777777" w:rsidR="00097396" w:rsidRDefault="00097396" w:rsidP="00097396">
      <w:pPr>
        <w:pStyle w:val="ArIndent1"/>
      </w:pPr>
    </w:p>
    <w:p w14:paraId="77A34FAA" w14:textId="77777777" w:rsidR="00097396" w:rsidRPr="00097396" w:rsidRDefault="00097396" w:rsidP="00097396">
      <w:pPr>
        <w:pStyle w:val="ArNormal"/>
      </w:pPr>
      <w:r w:rsidRPr="00097396">
        <w:t xml:space="preserve">For future planning purposes, the company would like to know what the distribution of taxis will be over time as they pick up and drop off successive fares.  For example, if a taxi starts in Central, what is the probability it will be in Central after letting off its third fare?  </w:t>
      </w:r>
      <w:proofErr w:type="gramStart"/>
      <w:r w:rsidRPr="00097396">
        <w:t>Its fourth fare?</w:t>
      </w:r>
      <w:proofErr w:type="gramEnd"/>
    </w:p>
    <w:p w14:paraId="4F342E02" w14:textId="77777777" w:rsidR="00097396" w:rsidRPr="00097396" w:rsidRDefault="00097396" w:rsidP="00097396">
      <w:pPr>
        <w:pStyle w:val="ArNormal"/>
      </w:pPr>
    </w:p>
    <w:p w14:paraId="1FD5E94E" w14:textId="77777777" w:rsidR="00097396" w:rsidRPr="00097396" w:rsidRDefault="00097396" w:rsidP="00097396">
      <w:pPr>
        <w:pStyle w:val="ArNormal"/>
      </w:pPr>
      <w:r w:rsidRPr="00097396">
        <w:t>A tree diagram could be used but as the number of fares increases, the number of branches and subsequent calculations become very tedious.</w:t>
      </w:r>
    </w:p>
    <w:p w14:paraId="6C64225C" w14:textId="77777777" w:rsidR="00097396" w:rsidRPr="00097396" w:rsidRDefault="00097396" w:rsidP="00097396">
      <w:pPr>
        <w:pStyle w:val="ArNormal"/>
      </w:pPr>
      <w:r w:rsidRPr="00097396">
        <w:t>Matrix multiplication is far quicker.</w:t>
      </w:r>
    </w:p>
    <w:p w14:paraId="58871922" w14:textId="77777777" w:rsidR="00097396" w:rsidRDefault="00097396" w:rsidP="00097396">
      <w:pPr>
        <w:pStyle w:val="ArIndent1"/>
      </w:pPr>
    </w:p>
    <w:p w14:paraId="51DC14FA" w14:textId="77777777" w:rsidR="00097396" w:rsidRPr="00097396" w:rsidRDefault="00097396" w:rsidP="00097396">
      <w:pPr>
        <w:pStyle w:val="ArIndent1"/>
      </w:pPr>
      <w:r>
        <w:rPr>
          <w:b/>
        </w:rPr>
        <w:t>2.</w:t>
      </w:r>
      <w:r>
        <w:tab/>
        <w:t>[2, 1, 3 marks]</w:t>
      </w:r>
    </w:p>
    <w:p w14:paraId="031D9CAE" w14:textId="77777777" w:rsidR="00097396" w:rsidRDefault="00097396" w:rsidP="00097396">
      <w:pPr>
        <w:pStyle w:val="ArIndent1"/>
      </w:pPr>
    </w:p>
    <w:p w14:paraId="22107B3B" w14:textId="77777777" w:rsidR="00097396" w:rsidRPr="00097396" w:rsidRDefault="00097396" w:rsidP="00097396">
      <w:pPr>
        <w:pStyle w:val="ArIndent2"/>
      </w:pPr>
      <w:r>
        <w:t>(a</w:t>
      </w:r>
      <w:r w:rsidRPr="00097396">
        <w:t>)</w:t>
      </w:r>
      <w:r w:rsidRPr="00097396">
        <w:tab/>
        <w:t>Determine T</w:t>
      </w:r>
      <w:r w:rsidRPr="00097396">
        <w:rPr>
          <w:vertAlign w:val="superscript"/>
        </w:rPr>
        <w:t>2</w:t>
      </w:r>
      <w:r w:rsidRPr="00097396">
        <w:t xml:space="preserve"> and explain its meaning.</w:t>
      </w:r>
    </w:p>
    <w:p w14:paraId="6D544CDE" w14:textId="77777777" w:rsidR="00097396" w:rsidRDefault="00097396" w:rsidP="00097396">
      <w:pPr>
        <w:pStyle w:val="ArIndent1"/>
      </w:pPr>
    </w:p>
    <w:p w14:paraId="5615C799" w14:textId="77777777" w:rsidR="00097396" w:rsidRDefault="00097396" w:rsidP="00097396">
      <w:pPr>
        <w:pStyle w:val="ArIndent1"/>
      </w:pPr>
    </w:p>
    <w:p w14:paraId="1C97289A" w14:textId="77777777" w:rsidR="00097396" w:rsidRDefault="00097396" w:rsidP="00097396">
      <w:pPr>
        <w:pStyle w:val="ArIndent1"/>
      </w:pPr>
    </w:p>
    <w:p w14:paraId="6DFD64A0" w14:textId="77777777" w:rsidR="00097396" w:rsidRDefault="00097396" w:rsidP="00097396">
      <w:pPr>
        <w:pStyle w:val="ArIndent1"/>
      </w:pPr>
    </w:p>
    <w:p w14:paraId="2D0A2F4F" w14:textId="77777777" w:rsidR="00097396" w:rsidRDefault="00097396" w:rsidP="00097396">
      <w:pPr>
        <w:pStyle w:val="ArIndent1"/>
      </w:pPr>
    </w:p>
    <w:p w14:paraId="7AC5B3CD" w14:textId="77777777" w:rsidR="00097396" w:rsidRDefault="00097396" w:rsidP="00097396">
      <w:pPr>
        <w:pStyle w:val="ArIndent1"/>
      </w:pPr>
    </w:p>
    <w:p w14:paraId="0D8FB1F7" w14:textId="77777777" w:rsidR="00097396" w:rsidRDefault="00097396" w:rsidP="00097396">
      <w:pPr>
        <w:pStyle w:val="ArIndent1"/>
      </w:pPr>
    </w:p>
    <w:p w14:paraId="5CAB192F" w14:textId="77777777" w:rsidR="00097396" w:rsidRDefault="00097396" w:rsidP="00097396">
      <w:pPr>
        <w:pStyle w:val="ArIndent1"/>
      </w:pPr>
    </w:p>
    <w:p w14:paraId="2AF212B7" w14:textId="77777777" w:rsidR="00097396" w:rsidRDefault="00097396" w:rsidP="00097396">
      <w:pPr>
        <w:pStyle w:val="ArIndent1"/>
      </w:pPr>
    </w:p>
    <w:p w14:paraId="23C4CCE0" w14:textId="77777777" w:rsidR="00097396" w:rsidRPr="00097396" w:rsidRDefault="00097396" w:rsidP="00097396">
      <w:pPr>
        <w:pStyle w:val="ArIndent2"/>
      </w:pPr>
      <w:r>
        <w:t>(b</w:t>
      </w:r>
      <w:r w:rsidRPr="00097396">
        <w:t>)</w:t>
      </w:r>
      <w:r w:rsidRPr="00097396">
        <w:tab/>
        <w:t>What is the probability that a taxi that starts in South region will be in North region after dropping off its second fare?</w:t>
      </w:r>
    </w:p>
    <w:p w14:paraId="4FF47169" w14:textId="77777777" w:rsidR="00097396" w:rsidRDefault="00097396" w:rsidP="00097396">
      <w:pPr>
        <w:pStyle w:val="ArIndent1"/>
      </w:pPr>
    </w:p>
    <w:p w14:paraId="6FAFA049" w14:textId="77777777" w:rsidR="00097396" w:rsidRDefault="00097396" w:rsidP="00097396">
      <w:pPr>
        <w:pStyle w:val="ArIndent1"/>
      </w:pPr>
    </w:p>
    <w:p w14:paraId="3FA4F3E0" w14:textId="77777777" w:rsidR="00097396" w:rsidRDefault="00097396" w:rsidP="00097396">
      <w:pPr>
        <w:pStyle w:val="ArIndent1"/>
      </w:pPr>
    </w:p>
    <w:p w14:paraId="362CACD2" w14:textId="77777777" w:rsidR="00097396" w:rsidRDefault="00097396" w:rsidP="00097396">
      <w:pPr>
        <w:pStyle w:val="ArIndent1"/>
      </w:pPr>
    </w:p>
    <w:p w14:paraId="6AEEC2F6" w14:textId="77777777" w:rsidR="00097396" w:rsidRDefault="00097396" w:rsidP="00097396">
      <w:pPr>
        <w:pStyle w:val="ArIndent1"/>
      </w:pPr>
    </w:p>
    <w:p w14:paraId="64BA4CEE" w14:textId="77777777" w:rsidR="00097396" w:rsidRDefault="00097396" w:rsidP="00097396">
      <w:pPr>
        <w:pStyle w:val="ArIndent1"/>
      </w:pPr>
    </w:p>
    <w:p w14:paraId="5A262026" w14:textId="77777777" w:rsidR="00097396" w:rsidRDefault="00097396" w:rsidP="00097396">
      <w:pPr>
        <w:pStyle w:val="ArIndent1"/>
      </w:pPr>
    </w:p>
    <w:p w14:paraId="03AC3BE8" w14:textId="77777777" w:rsidR="00097396" w:rsidRDefault="00097396" w:rsidP="00097396">
      <w:pPr>
        <w:pStyle w:val="ArIndent1"/>
      </w:pPr>
    </w:p>
    <w:p w14:paraId="0182EE8E" w14:textId="77777777" w:rsidR="00097396" w:rsidRPr="00097396" w:rsidRDefault="00097396" w:rsidP="00097396">
      <w:pPr>
        <w:pStyle w:val="Indent2"/>
        <w:rPr>
          <w:rFonts w:ascii="Arial" w:hAnsi="Arial" w:cs="Arial"/>
        </w:rPr>
      </w:pPr>
      <w:r>
        <w:rPr>
          <w:rFonts w:ascii="Arial" w:hAnsi="Arial" w:cs="Arial"/>
        </w:rPr>
        <w:t>(c</w:t>
      </w:r>
      <w:r w:rsidRPr="00097396">
        <w:rPr>
          <w:rFonts w:ascii="Arial" w:hAnsi="Arial" w:cs="Arial"/>
        </w:rPr>
        <w:t>)</w:t>
      </w:r>
      <w:r w:rsidRPr="00097396">
        <w:rPr>
          <w:rFonts w:ascii="Arial" w:hAnsi="Arial" w:cs="Arial"/>
        </w:rPr>
        <w:tab/>
        <w:t>Determine the sums of the entries in each row and column of T</w:t>
      </w:r>
      <w:r w:rsidRPr="00097396">
        <w:rPr>
          <w:rFonts w:ascii="Arial" w:hAnsi="Arial" w:cs="Arial"/>
          <w:vertAlign w:val="superscript"/>
        </w:rPr>
        <w:t>2</w:t>
      </w:r>
      <w:r w:rsidRPr="00097396">
        <w:rPr>
          <w:rFonts w:ascii="Arial" w:hAnsi="Arial" w:cs="Arial"/>
        </w:rPr>
        <w:t xml:space="preserve"> and comment on your results.</w:t>
      </w:r>
    </w:p>
    <w:p w14:paraId="170664B4" w14:textId="77777777" w:rsidR="00097396" w:rsidRDefault="00097396" w:rsidP="00097396">
      <w:pPr>
        <w:pStyle w:val="ArIndent1"/>
      </w:pPr>
    </w:p>
    <w:p w14:paraId="6B51F9D2" w14:textId="77777777" w:rsidR="00097396" w:rsidRDefault="00097396" w:rsidP="00097396">
      <w:pPr>
        <w:pStyle w:val="ArIndent1"/>
      </w:pPr>
    </w:p>
    <w:p w14:paraId="42E9EDFB" w14:textId="77777777" w:rsidR="00097396" w:rsidRDefault="00097396" w:rsidP="00097396">
      <w:pPr>
        <w:pStyle w:val="ArIndent1"/>
      </w:pPr>
    </w:p>
    <w:p w14:paraId="235B7BA5" w14:textId="77777777" w:rsidR="00097396" w:rsidRDefault="00097396" w:rsidP="00097396">
      <w:pPr>
        <w:pStyle w:val="ArIndent1"/>
      </w:pPr>
    </w:p>
    <w:p w14:paraId="07A32B08" w14:textId="77777777" w:rsidR="00097396" w:rsidRDefault="00097396" w:rsidP="00097396">
      <w:pPr>
        <w:pStyle w:val="ArIndent1"/>
      </w:pPr>
    </w:p>
    <w:p w14:paraId="19B68D54" w14:textId="77777777" w:rsidR="00097396" w:rsidRDefault="00097396" w:rsidP="00097396">
      <w:pPr>
        <w:pStyle w:val="ArIndent1"/>
      </w:pPr>
    </w:p>
    <w:p w14:paraId="0B588492" w14:textId="77777777" w:rsidR="00097396" w:rsidRDefault="00097396" w:rsidP="00097396">
      <w:pPr>
        <w:pStyle w:val="ArIndent1"/>
      </w:pPr>
    </w:p>
    <w:p w14:paraId="5DE2793A" w14:textId="77777777" w:rsidR="00097396" w:rsidRDefault="00097396" w:rsidP="00097396">
      <w:pPr>
        <w:pStyle w:val="ArIndent1"/>
      </w:pPr>
    </w:p>
    <w:p w14:paraId="54519C02" w14:textId="77777777" w:rsidR="00097396" w:rsidRDefault="00097396">
      <w:pPr>
        <w:rPr>
          <w:rFonts w:ascii="Arial" w:eastAsiaTheme="minorEastAsia" w:hAnsi="Arial"/>
          <w:iCs/>
          <w:lang w:val="en-GB" w:eastAsia="ja-JP"/>
        </w:rPr>
      </w:pPr>
      <w:r>
        <w:br w:type="page"/>
      </w:r>
    </w:p>
    <w:p w14:paraId="59DACED1" w14:textId="77777777" w:rsidR="00097396" w:rsidRDefault="00097396" w:rsidP="00097396">
      <w:pPr>
        <w:pStyle w:val="ArIndent1"/>
      </w:pPr>
      <w:r>
        <w:rPr>
          <w:b/>
        </w:rPr>
        <w:lastRenderedPageBreak/>
        <w:t>3.</w:t>
      </w:r>
      <w:r>
        <w:tab/>
        <w:t>[1, 1 marks]</w:t>
      </w:r>
    </w:p>
    <w:p w14:paraId="3A3D1CD1" w14:textId="77777777" w:rsidR="00097396" w:rsidRDefault="00097396" w:rsidP="00097396">
      <w:pPr>
        <w:pStyle w:val="ArIndent1"/>
      </w:pPr>
    </w:p>
    <w:p w14:paraId="55873F30" w14:textId="77777777" w:rsidR="00097396" w:rsidRPr="00097396" w:rsidRDefault="00097396" w:rsidP="00097396">
      <w:pPr>
        <w:pStyle w:val="ArIndent2"/>
      </w:pPr>
      <w:r>
        <w:t>(a</w:t>
      </w:r>
      <w:r w:rsidRPr="00097396">
        <w:t>)</w:t>
      </w:r>
      <w:r w:rsidRPr="00097396">
        <w:tab/>
        <w:t>Determine T</w:t>
      </w:r>
      <w:r w:rsidRPr="00097396">
        <w:rPr>
          <w:vertAlign w:val="superscript"/>
        </w:rPr>
        <w:t>3</w:t>
      </w:r>
      <w:r w:rsidRPr="00097396">
        <w:t xml:space="preserve"> and hence state the probably that a taxi that starts in Central will still be in Central after dropping off its third fare.</w:t>
      </w:r>
    </w:p>
    <w:p w14:paraId="408FF64B" w14:textId="77777777" w:rsidR="00097396" w:rsidRDefault="00097396" w:rsidP="00097396">
      <w:pPr>
        <w:pStyle w:val="ArIndent1"/>
      </w:pPr>
    </w:p>
    <w:p w14:paraId="6DE87DA0" w14:textId="77777777" w:rsidR="00097396" w:rsidRDefault="00097396" w:rsidP="00097396">
      <w:pPr>
        <w:pStyle w:val="ArIndent1"/>
      </w:pPr>
    </w:p>
    <w:p w14:paraId="0B284FED" w14:textId="77777777" w:rsidR="00097396" w:rsidRDefault="00097396" w:rsidP="00097396">
      <w:pPr>
        <w:pStyle w:val="ArIndent1"/>
      </w:pPr>
    </w:p>
    <w:p w14:paraId="248EE0AF" w14:textId="77777777" w:rsidR="00097396" w:rsidRDefault="00097396" w:rsidP="00097396">
      <w:pPr>
        <w:pStyle w:val="ArIndent1"/>
      </w:pPr>
    </w:p>
    <w:p w14:paraId="184E6C26" w14:textId="77777777" w:rsidR="00097396" w:rsidRDefault="00097396" w:rsidP="00097396">
      <w:pPr>
        <w:pStyle w:val="ArIndent1"/>
      </w:pPr>
    </w:p>
    <w:p w14:paraId="1397A7BA" w14:textId="77777777" w:rsidR="00097396" w:rsidRDefault="00097396" w:rsidP="00097396">
      <w:pPr>
        <w:pStyle w:val="ArIndent1"/>
      </w:pPr>
    </w:p>
    <w:p w14:paraId="3C0A4DB5" w14:textId="77777777" w:rsidR="00097396" w:rsidRDefault="00097396" w:rsidP="00097396">
      <w:pPr>
        <w:pStyle w:val="ArIndent1"/>
      </w:pPr>
    </w:p>
    <w:p w14:paraId="7253E900" w14:textId="77777777" w:rsidR="00097396" w:rsidRDefault="00097396" w:rsidP="00097396">
      <w:pPr>
        <w:pStyle w:val="ArIndent1"/>
      </w:pPr>
    </w:p>
    <w:p w14:paraId="181E9372" w14:textId="77777777" w:rsidR="00097396" w:rsidRDefault="00097396" w:rsidP="00097396">
      <w:pPr>
        <w:pStyle w:val="ArIndent1"/>
      </w:pPr>
    </w:p>
    <w:p w14:paraId="680B4C5C" w14:textId="77777777" w:rsidR="00097396" w:rsidRDefault="00097396" w:rsidP="00097396">
      <w:pPr>
        <w:pStyle w:val="ArIndent1"/>
      </w:pPr>
    </w:p>
    <w:p w14:paraId="147D5E5C" w14:textId="77777777" w:rsidR="00097396" w:rsidRDefault="00097396" w:rsidP="00097396">
      <w:pPr>
        <w:pStyle w:val="ArIndent2"/>
      </w:pPr>
      <w:r>
        <w:t>(b)</w:t>
      </w:r>
      <w:r>
        <w:tab/>
        <w:t>Where should a taxi start from to have the best chance of being in North region after 3 fares?</w:t>
      </w:r>
    </w:p>
    <w:p w14:paraId="2899A958" w14:textId="77777777" w:rsidR="00097396" w:rsidRDefault="00097396" w:rsidP="00097396">
      <w:pPr>
        <w:pStyle w:val="ArIndent1"/>
      </w:pPr>
    </w:p>
    <w:p w14:paraId="2A02581B" w14:textId="77777777" w:rsidR="00097396" w:rsidRDefault="00097396" w:rsidP="00097396">
      <w:pPr>
        <w:pStyle w:val="ArIndent1"/>
      </w:pPr>
    </w:p>
    <w:p w14:paraId="36FAD40F" w14:textId="77777777" w:rsidR="00097396" w:rsidRDefault="00097396" w:rsidP="00097396">
      <w:pPr>
        <w:pStyle w:val="ArIndent1"/>
      </w:pPr>
    </w:p>
    <w:p w14:paraId="4FA60B88" w14:textId="77777777" w:rsidR="00097396" w:rsidRDefault="00097396" w:rsidP="00097396">
      <w:pPr>
        <w:pStyle w:val="ArIndent1"/>
      </w:pPr>
    </w:p>
    <w:p w14:paraId="30153035" w14:textId="77777777" w:rsidR="00097396" w:rsidRDefault="00097396" w:rsidP="00097396">
      <w:pPr>
        <w:pStyle w:val="ArIndent1"/>
      </w:pPr>
    </w:p>
    <w:p w14:paraId="37E725E4" w14:textId="77777777" w:rsidR="00097396" w:rsidRDefault="00097396" w:rsidP="00097396">
      <w:pPr>
        <w:pStyle w:val="ArIndent1"/>
      </w:pPr>
    </w:p>
    <w:p w14:paraId="39A55DFE" w14:textId="77777777" w:rsidR="00097396" w:rsidRDefault="00097396" w:rsidP="00097396">
      <w:pPr>
        <w:pStyle w:val="ArIndent1"/>
      </w:pPr>
    </w:p>
    <w:p w14:paraId="18139BAA" w14:textId="77777777" w:rsidR="00097396" w:rsidRPr="00097396" w:rsidRDefault="00097396" w:rsidP="00097396">
      <w:pPr>
        <w:pStyle w:val="ArIndent1"/>
      </w:pPr>
    </w:p>
    <w:p w14:paraId="434779B0" w14:textId="77777777" w:rsidR="00097396" w:rsidRPr="00097396" w:rsidRDefault="00097396" w:rsidP="00097396">
      <w:pPr>
        <w:pStyle w:val="ArIndent1"/>
      </w:pPr>
      <w:r>
        <w:rPr>
          <w:rFonts w:cs="Arial"/>
          <w:b/>
        </w:rPr>
        <w:t>4.</w:t>
      </w:r>
      <w:r>
        <w:rPr>
          <w:rFonts w:cs="Arial"/>
        </w:rPr>
        <w:tab/>
        <w:t>[</w:t>
      </w:r>
      <w:r w:rsidRPr="00097396">
        <w:rPr>
          <w:rFonts w:cs="Arial"/>
        </w:rPr>
        <w:t>1, 1, 1 marks]</w:t>
      </w:r>
    </w:p>
    <w:p w14:paraId="28141FDE" w14:textId="77777777" w:rsidR="00097396" w:rsidRPr="00097396" w:rsidRDefault="00097396" w:rsidP="00097396">
      <w:pPr>
        <w:rPr>
          <w:rFonts w:ascii="Arial" w:hAnsi="Arial" w:cs="Arial"/>
        </w:rPr>
      </w:pPr>
    </w:p>
    <w:p w14:paraId="271753B4" w14:textId="77777777" w:rsidR="00097396" w:rsidRDefault="00097396" w:rsidP="00097396">
      <w:pPr>
        <w:pStyle w:val="ArIndent2"/>
      </w:pPr>
      <w:r>
        <w:t>(a)</w:t>
      </w:r>
      <w:r>
        <w:tab/>
        <w:t>Explain the meaning of entries in T</w:t>
      </w:r>
      <w:r>
        <w:rPr>
          <w:vertAlign w:val="superscript"/>
        </w:rPr>
        <w:t>n</w:t>
      </w:r>
      <w:r>
        <w:t>.</w:t>
      </w:r>
    </w:p>
    <w:p w14:paraId="44F2E1E1" w14:textId="77777777" w:rsidR="00097396" w:rsidRDefault="00097396" w:rsidP="00097396">
      <w:pPr>
        <w:pStyle w:val="ArIndent2"/>
      </w:pPr>
    </w:p>
    <w:p w14:paraId="34D04523" w14:textId="77777777" w:rsidR="00097396" w:rsidRDefault="00097396" w:rsidP="00097396">
      <w:pPr>
        <w:pStyle w:val="ArIndent2"/>
      </w:pPr>
    </w:p>
    <w:p w14:paraId="34F925BC" w14:textId="77777777" w:rsidR="00097396" w:rsidRDefault="00097396" w:rsidP="00097396">
      <w:pPr>
        <w:pStyle w:val="ArIndent2"/>
      </w:pPr>
    </w:p>
    <w:p w14:paraId="552964DA" w14:textId="77777777" w:rsidR="00A6646F" w:rsidRDefault="00A6646F" w:rsidP="00097396">
      <w:pPr>
        <w:pStyle w:val="ArIndent2"/>
      </w:pPr>
    </w:p>
    <w:p w14:paraId="300EEAF2" w14:textId="77777777" w:rsidR="00A6646F" w:rsidRDefault="00A6646F" w:rsidP="00097396">
      <w:pPr>
        <w:pStyle w:val="ArIndent2"/>
      </w:pPr>
    </w:p>
    <w:p w14:paraId="47580108" w14:textId="77777777" w:rsidR="00097396" w:rsidRDefault="00097396" w:rsidP="00097396">
      <w:pPr>
        <w:pStyle w:val="ArIndent2"/>
      </w:pPr>
    </w:p>
    <w:p w14:paraId="162C75D0" w14:textId="77777777" w:rsidR="00097396" w:rsidRDefault="00A6646F" w:rsidP="00097396">
      <w:pPr>
        <w:pStyle w:val="ArIndent2"/>
      </w:pPr>
      <w:r>
        <w:t>(b</w:t>
      </w:r>
      <w:r w:rsidR="00097396">
        <w:t>)</w:t>
      </w:r>
      <w:r w:rsidR="00097396">
        <w:tab/>
        <w:t>Investigate larger values of n.  You should notice that the entries in the matrix begin to stabilise.  Use appropriate rounding to state the ‘Stable State Matrix”.</w:t>
      </w:r>
    </w:p>
    <w:p w14:paraId="42B0613D" w14:textId="77777777" w:rsidR="00097396" w:rsidRDefault="00097396" w:rsidP="00097396">
      <w:pPr>
        <w:pStyle w:val="ArIndent2"/>
      </w:pPr>
    </w:p>
    <w:p w14:paraId="038F2F3D" w14:textId="77777777" w:rsidR="00097396" w:rsidRDefault="00097396" w:rsidP="00097396">
      <w:pPr>
        <w:pStyle w:val="ArIndent2"/>
      </w:pPr>
    </w:p>
    <w:p w14:paraId="2713F4FA" w14:textId="77777777" w:rsidR="00097396" w:rsidRDefault="00097396" w:rsidP="00097396">
      <w:pPr>
        <w:pStyle w:val="ArIndent2"/>
      </w:pPr>
    </w:p>
    <w:p w14:paraId="43A9EF0A" w14:textId="77777777" w:rsidR="00097396" w:rsidRDefault="00097396" w:rsidP="00097396">
      <w:pPr>
        <w:pStyle w:val="ArIndent2"/>
      </w:pPr>
    </w:p>
    <w:p w14:paraId="694432C3" w14:textId="77777777" w:rsidR="00A6646F" w:rsidRDefault="00A6646F" w:rsidP="00097396">
      <w:pPr>
        <w:pStyle w:val="ArIndent2"/>
      </w:pPr>
    </w:p>
    <w:p w14:paraId="785C64C3" w14:textId="77777777" w:rsidR="00097396" w:rsidRDefault="00097396" w:rsidP="00097396">
      <w:pPr>
        <w:pStyle w:val="ArIndent2"/>
      </w:pPr>
    </w:p>
    <w:p w14:paraId="0B928BB2" w14:textId="77777777" w:rsidR="00097396" w:rsidRDefault="00097396" w:rsidP="00097396">
      <w:pPr>
        <w:pStyle w:val="ArIndent2"/>
      </w:pPr>
    </w:p>
    <w:p w14:paraId="1005F313" w14:textId="77777777" w:rsidR="00097396" w:rsidRDefault="00097396" w:rsidP="00097396">
      <w:pPr>
        <w:pStyle w:val="ArIndent2"/>
      </w:pPr>
    </w:p>
    <w:p w14:paraId="4F4AD759" w14:textId="77777777" w:rsidR="00097396" w:rsidRDefault="00097396" w:rsidP="00097396">
      <w:pPr>
        <w:pStyle w:val="ArIndent2"/>
      </w:pPr>
    </w:p>
    <w:p w14:paraId="05345B0F" w14:textId="77777777" w:rsidR="00097396" w:rsidRDefault="00A6646F" w:rsidP="00097396">
      <w:pPr>
        <w:pStyle w:val="ArIndent2"/>
      </w:pPr>
      <w:r>
        <w:t>(c</w:t>
      </w:r>
      <w:r w:rsidR="00097396">
        <w:t>)</w:t>
      </w:r>
      <w:r w:rsidR="00097396">
        <w:tab/>
        <w:t>Hence determine the probability that a taxi that starts in North region will be in South region at the end of the day after n fares.</w:t>
      </w:r>
    </w:p>
    <w:p w14:paraId="44960D3D" w14:textId="77777777" w:rsidR="00097396" w:rsidRDefault="00097396" w:rsidP="00097396">
      <w:pPr>
        <w:pStyle w:val="ArIndent2"/>
      </w:pPr>
    </w:p>
    <w:p w14:paraId="4B86BF3E" w14:textId="77777777" w:rsidR="00097396" w:rsidRDefault="00097396" w:rsidP="00097396">
      <w:pPr>
        <w:pStyle w:val="ArIndent2"/>
      </w:pPr>
    </w:p>
    <w:p w14:paraId="0B637E73" w14:textId="77777777" w:rsidR="00A6646F" w:rsidRDefault="00A6646F">
      <w:r>
        <w:br w:type="page"/>
      </w:r>
    </w:p>
    <w:p w14:paraId="02F6BBDA" w14:textId="77777777" w:rsidR="00A6646F" w:rsidRDefault="00A6646F" w:rsidP="00A6646F">
      <w:pPr>
        <w:pStyle w:val="ArNormal"/>
      </w:pPr>
      <w:r>
        <w:lastRenderedPageBreak/>
        <w:t>Systems like the Taxi problem that involve transitions (picking up and dropping off fares) that occur at regular intervals are called Markov Chains.</w:t>
      </w:r>
    </w:p>
    <w:p w14:paraId="4E9144E7" w14:textId="77777777" w:rsidR="00721A38" w:rsidRDefault="00721A38" w:rsidP="00A6646F">
      <w:pPr>
        <w:pStyle w:val="ArNormal"/>
      </w:pPr>
    </w:p>
    <w:p w14:paraId="360D404A" w14:textId="77777777" w:rsidR="00A6646F" w:rsidRDefault="00A6646F" w:rsidP="00A6646F">
      <w:pPr>
        <w:pStyle w:val="ArNormal"/>
      </w:pPr>
      <w:r>
        <w:rPr>
          <w:noProof/>
          <w:lang w:val="en-AU" w:eastAsia="en-AU"/>
        </w:rPr>
        <mc:AlternateContent>
          <mc:Choice Requires="wpg">
            <w:drawing>
              <wp:anchor distT="0" distB="0" distL="114300" distR="114300" simplePos="0" relativeHeight="251663360" behindDoc="0" locked="0" layoutInCell="1" allowOverlap="1" wp14:anchorId="193A6535" wp14:editId="70496AC8">
                <wp:simplePos x="0" y="0"/>
                <wp:positionH relativeFrom="column">
                  <wp:posOffset>1556385</wp:posOffset>
                </wp:positionH>
                <wp:positionV relativeFrom="paragraph">
                  <wp:posOffset>109220</wp:posOffset>
                </wp:positionV>
                <wp:extent cx="3251835" cy="1811655"/>
                <wp:effectExtent l="0" t="0" r="17780" b="952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1835" cy="1811655"/>
                          <a:chOff x="3302" y="9193"/>
                          <a:chExt cx="5121" cy="2853"/>
                        </a:xfrm>
                      </wpg:grpSpPr>
                      <wps:wsp>
                        <wps:cNvPr id="31" name="Rectangle 31"/>
                        <wps:cNvSpPr>
                          <a:spLocks noChangeArrowheads="1"/>
                        </wps:cNvSpPr>
                        <wps:spPr bwMode="auto">
                          <a:xfrm>
                            <a:off x="3302" y="9193"/>
                            <a:ext cx="5102" cy="2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Line 32"/>
                        <wps:cNvCnPr/>
                        <wps:spPr bwMode="auto">
                          <a:xfrm>
                            <a:off x="3302" y="11191"/>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3"/>
                        <wps:cNvCnPr/>
                        <wps:spPr bwMode="auto">
                          <a:xfrm>
                            <a:off x="5012" y="9193"/>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4"/>
                        <wps:cNvCnPr/>
                        <wps:spPr bwMode="auto">
                          <a:xfrm>
                            <a:off x="5012" y="10735"/>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wps:spPr bwMode="auto">
                          <a:xfrm>
                            <a:off x="6722" y="9196"/>
                            <a:ext cx="0" cy="2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wps:spPr bwMode="auto">
                          <a:xfrm>
                            <a:off x="6722" y="10507"/>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7"/>
                        <wps:cNvSpPr>
                          <a:spLocks noChangeArrowheads="1"/>
                        </wps:cNvSpPr>
                        <wps:spPr bwMode="auto">
                          <a:xfrm>
                            <a:off x="3986" y="11020"/>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8" name="Rectangle 38"/>
                        <wps:cNvSpPr>
                          <a:spLocks noChangeArrowheads="1"/>
                        </wps:cNvSpPr>
                        <wps:spPr bwMode="auto">
                          <a:xfrm>
                            <a:off x="4841" y="9766"/>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9" name="Rectangle 39"/>
                        <wps:cNvSpPr>
                          <a:spLocks noChangeArrowheads="1"/>
                        </wps:cNvSpPr>
                        <wps:spPr bwMode="auto">
                          <a:xfrm>
                            <a:off x="5582" y="10564"/>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0" name="Rectangle 40"/>
                        <wps:cNvSpPr>
                          <a:spLocks noChangeArrowheads="1"/>
                        </wps:cNvSpPr>
                        <wps:spPr bwMode="auto">
                          <a:xfrm>
                            <a:off x="6494" y="11134"/>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1" name="Rectangle 41"/>
                        <wps:cNvSpPr>
                          <a:spLocks noChangeArrowheads="1"/>
                        </wps:cNvSpPr>
                        <wps:spPr bwMode="auto">
                          <a:xfrm>
                            <a:off x="7349" y="10279"/>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2" name="Text Box 42"/>
                        <wps:cNvSpPr txBox="1">
                          <a:spLocks noChangeArrowheads="1"/>
                        </wps:cNvSpPr>
                        <wps:spPr bwMode="auto">
                          <a:xfrm>
                            <a:off x="3872" y="9823"/>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B179C" w14:textId="77777777" w:rsidR="00721A38" w:rsidRPr="00A6646F" w:rsidRDefault="00721A38" w:rsidP="00A6646F">
                              <w:pPr>
                                <w:rPr>
                                  <w:rFonts w:ascii="Arial" w:hAnsi="Arial" w:cs="Arial"/>
                                  <w:b/>
                                </w:rPr>
                              </w:pPr>
                              <w:r w:rsidRPr="00A6646F">
                                <w:rPr>
                                  <w:rFonts w:ascii="Arial" w:hAnsi="Arial" w:cs="Arial"/>
                                  <w:b/>
                                </w:rPr>
                                <w:t>1</w:t>
                              </w:r>
                            </w:p>
                          </w:txbxContent>
                        </wps:txbx>
                        <wps:bodyPr rot="0" vert="horz" wrap="square" lIns="91440" tIns="45720" rIns="91440" bIns="45720" anchor="t" anchorCtr="0" upright="1">
                          <a:noAutofit/>
                        </wps:bodyPr>
                      </wps:wsp>
                      <wps:wsp>
                        <wps:cNvPr id="43" name="Text Box 43"/>
                        <wps:cNvSpPr txBox="1">
                          <a:spLocks noChangeArrowheads="1"/>
                        </wps:cNvSpPr>
                        <wps:spPr bwMode="auto">
                          <a:xfrm>
                            <a:off x="5639" y="9766"/>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25F46" w14:textId="77777777" w:rsidR="00721A38" w:rsidRPr="00A6646F" w:rsidRDefault="00721A38" w:rsidP="00A6646F">
                              <w:pPr>
                                <w:rPr>
                                  <w:rFonts w:ascii="Arial" w:hAnsi="Arial" w:cs="Arial"/>
                                  <w:b/>
                                </w:rPr>
                              </w:pPr>
                              <w:r w:rsidRPr="00A6646F">
                                <w:rPr>
                                  <w:rFonts w:ascii="Arial" w:hAnsi="Arial" w:cs="Arial"/>
                                  <w:b/>
                                </w:rPr>
                                <w:t>2</w:t>
                              </w:r>
                            </w:p>
                          </w:txbxContent>
                        </wps:txbx>
                        <wps:bodyPr rot="0" vert="horz" wrap="square" lIns="91440" tIns="45720" rIns="91440" bIns="45720" anchor="t" anchorCtr="0" upright="1">
                          <a:noAutofit/>
                        </wps:bodyPr>
                      </wps:wsp>
                      <wps:wsp>
                        <wps:cNvPr id="44" name="Text Box 44"/>
                        <wps:cNvSpPr txBox="1">
                          <a:spLocks noChangeArrowheads="1"/>
                        </wps:cNvSpPr>
                        <wps:spPr bwMode="auto">
                          <a:xfrm>
                            <a:off x="7349" y="9595"/>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AC98E" w14:textId="77777777" w:rsidR="00721A38" w:rsidRPr="00A6646F" w:rsidRDefault="00721A38" w:rsidP="00A6646F">
                              <w:pPr>
                                <w:rPr>
                                  <w:rFonts w:ascii="Arial" w:hAnsi="Arial" w:cs="Arial"/>
                                  <w:b/>
                                </w:rPr>
                              </w:pPr>
                              <w:r w:rsidRPr="00A6646F">
                                <w:rPr>
                                  <w:rFonts w:ascii="Arial" w:hAnsi="Arial" w:cs="Arial"/>
                                  <w:b/>
                                </w:rPr>
                                <w:t>3</w:t>
                              </w:r>
                            </w:p>
                          </w:txbxContent>
                        </wps:txbx>
                        <wps:bodyPr rot="0" vert="horz" wrap="square" lIns="91440" tIns="45720" rIns="91440" bIns="45720" anchor="t" anchorCtr="0" upright="1">
                          <a:noAutofit/>
                        </wps:bodyPr>
                      </wps:wsp>
                      <wps:wsp>
                        <wps:cNvPr id="45" name="Text Box 45"/>
                        <wps:cNvSpPr txBox="1">
                          <a:spLocks noChangeArrowheads="1"/>
                        </wps:cNvSpPr>
                        <wps:spPr bwMode="auto">
                          <a:xfrm>
                            <a:off x="7349" y="11020"/>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DFD8C" w14:textId="77777777" w:rsidR="00721A38" w:rsidRPr="00A6646F" w:rsidRDefault="00721A38" w:rsidP="00A6646F">
                              <w:pPr>
                                <w:rPr>
                                  <w:rFonts w:ascii="Arial" w:hAnsi="Arial" w:cs="Arial"/>
                                  <w:b/>
                                </w:rPr>
                              </w:pPr>
                              <w:r w:rsidRPr="00A6646F">
                                <w:rPr>
                                  <w:rFonts w:ascii="Arial" w:hAnsi="Arial" w:cs="Arial"/>
                                  <w:b/>
                                </w:rPr>
                                <w:t>4</w:t>
                              </w:r>
                            </w:p>
                          </w:txbxContent>
                        </wps:txbx>
                        <wps:bodyPr rot="0" vert="horz" wrap="square" lIns="91440" tIns="45720" rIns="91440" bIns="45720" anchor="t" anchorCtr="0" upright="1">
                          <a:noAutofit/>
                        </wps:bodyPr>
                      </wps:wsp>
                      <wps:wsp>
                        <wps:cNvPr id="46" name="Text Box 46"/>
                        <wps:cNvSpPr txBox="1">
                          <a:spLocks noChangeArrowheads="1"/>
                        </wps:cNvSpPr>
                        <wps:spPr bwMode="auto">
                          <a:xfrm>
                            <a:off x="5411" y="11134"/>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516C1" w14:textId="77777777" w:rsidR="00721A38" w:rsidRPr="00A6646F" w:rsidRDefault="00721A38" w:rsidP="00A6646F">
                              <w:pPr>
                                <w:rPr>
                                  <w:rFonts w:ascii="Arial" w:hAnsi="Arial" w:cs="Arial"/>
                                  <w:b/>
                                </w:rPr>
                              </w:pPr>
                              <w:r w:rsidRPr="00A6646F">
                                <w:rPr>
                                  <w:rFonts w:ascii="Arial" w:hAnsi="Arial" w:cs="Arial"/>
                                  <w:b/>
                                </w:rPr>
                                <w:t>5</w:t>
                              </w:r>
                            </w:p>
                          </w:txbxContent>
                        </wps:txbx>
                        <wps:bodyPr rot="0" vert="horz" wrap="square" lIns="91440" tIns="45720" rIns="91440" bIns="45720" anchor="t" anchorCtr="0" upright="1">
                          <a:noAutofit/>
                        </wps:bodyPr>
                      </wps:wsp>
                      <pic:pic xmlns:pic="http://schemas.openxmlformats.org/drawingml/2006/picture">
                        <pic:nvPicPr>
                          <pic:cNvPr id="47" name="Picture 47" descr="j03457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08" y="11311"/>
                            <a:ext cx="1017"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0" o:spid="_x0000_s1054" style="position:absolute;margin-left:122.55pt;margin-top:8.6pt;width:256.05pt;height:142.65pt;z-index:251663360" coordorigin="3302,9193" coordsize="5121,2853"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">
                <v:rect id="Rectangle 31" o:spid="_x0000_s1055" style="position:absolute;left:3302;top:9193;width:5102;height:2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RlxAAA&#10;ANsAAAAPAAAAZHJzL2Rvd25yZXYueG1sRI9Ba8JAFITvBf/D8gRvdRMFaWM2QSwWPWq89PaafSZp&#10;s29DdhPT/vpuodDjMDPfMGk+mVaM1LvGsoJ4GYEgLq1uuFJwLQ6PTyCcR9bYWiYFX+Qgz2YPKSba&#10;3vlM48VXIkDYJaig9r5LpHRlTQbd0nbEwbvZ3qAPsq+k7vEe4KaVqyjaSIMNh4UaO9rXVH5eBqPg&#10;vVld8ftcvEbm+bD2p6n4GN5elFrMp90WhKfJ/4f/2ketYB3D75fw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a0ZcQAAADbAAAADwAAAAAAAAAAAAAAAACXAgAAZHJzL2Rv&#10;d25yZXYueG1sUEsFBgAAAAAEAAQA9QAAAIgDAAAAAA==&#10;"/>
                <v:line id="Line 32" o:spid="_x0000_s1056" style="position:absolute;visibility:visible;mso-wrap-style:square" from="3302,11191" to="5003,111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wpsBMUAAADbAAAADwAAAAAAAAAA&#10;AAAAAAChAgAAZHJzL2Rvd25yZXYueG1sUEsFBgAAAAAEAAQA+QAAAJMDAAAAAA==&#10;"/>
                <v:line id="Line 33" o:spid="_x0000_s1057" style="position:absolute;visibility:visible;mso-wrap-style:square" from="5012,9193" to="5012,111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EbJn8UAAADbAAAADwAAAAAAAAAA&#10;AAAAAAChAgAAZHJzL2Rvd25yZXYueG1sUEsFBgAAAAAEAAQA+QAAAJMDAAAAAA==&#10;"/>
                <v:line id="Line 34" o:spid="_x0000_s1058" style="position:absolute;visibility:visible;mso-wrap-style:square" from="5012,10735" to="6713,10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UevGAAAA2wAAAA8AAAAAAAAA&#10;AAAAAAAAoQIAAGRycy9kb3ducmV2LnhtbFBLBQYAAAAABAAEAPkAAACUAwAAAAA=&#10;"/>
                <v:line id="Line 35" o:spid="_x0000_s1059" style="position:absolute;visibility:visible;mso-wrap-style:square" from="6722,9196" to="6722,120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j9HDGAAAA2wAAAA8AAAAAAAAA&#10;AAAAAAAAoQIAAGRycy9kb3ducmV2LnhtbFBLBQYAAAAABAAEAPkAAACUAwAAAAA=&#10;"/>
                <v:line id="Line 36" o:spid="_x0000_s1060" style="position:absolute;visibility:visible;mso-wrap-style:square" from="6722,10507" to="8423,10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DFqB8UAAADbAAAADwAAAAAAAAAA&#10;AAAAAAChAgAAZHJzL2Rvd25yZXYueG1sUEsFBgAAAAAEAAQA+QAAAJMDAAAAAA==&#10;"/>
                <v:rect id="Rectangle 37" o:spid="_x0000_s1061" style="position:absolute;left:3986;top:11020;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EViwwAA&#10;ANsAAAAPAAAAZHJzL2Rvd25yZXYueG1sRI/NbsIwEITvSLyDtUjcwKFUgAIGtTSoPfTA731lL0lE&#10;vI5iA6FPX1dC6nE0M99oFqvWVuJGjS8dKxgNExDE2pmScwXHw2YwA+EDssHKMSl4kIfVsttZYGrc&#10;nXd024dcRAj7FBUUIdSplF4XZNEPXU0cvbNrLIYom1yaBu8Rbiv5kiQTabHkuFBgTeuC9GV/tQq2&#10;iB/bn0+t37PH92tG61NGrlKq32vf5iACteE//Gx/GQXjKfx9iT9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EViwwAAANsAAAAPAAAAAAAAAAAAAAAAAJcCAABkcnMvZG93&#10;bnJldi54bWxQSwUGAAAAAAQABAD1AAAAhwMAAAAA&#10;" strokecolor="white"/>
                <v:rect id="Rectangle 38" o:spid="_x0000_s1062" style="position:absolute;left:4841;top:9766;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EQwAAA&#10;ANsAAAAPAAAAZHJzL2Rvd25yZXYueG1sRE/JbsIwEL0j8Q/WIPUGDosqFDCIJRUceqAs95E9JBHx&#10;OIoNhH59fUDq8ent82VrK/GgxpeOFQwHCQhi7UzJuYLz6as/BeEDssHKMSl4kYflotuZY2rck3/o&#10;cQy5iCHsU1RQhFCnUnpdkEU/cDVx5K6usRgibHJpGnzGcFvJUZJ8Soslx4YCa9oUpG/Hu1VwQNwe&#10;fndar7PX9ySjzSUjVyn10WtXMxCB2vAvfrv3RsE4jo1f4g+Qi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1/9EQwAAAANsAAAAPAAAAAAAAAAAAAAAAAJcCAABkcnMvZG93bnJl&#10;di54bWxQSwUGAAAAAAQABAD1AAAAhAMAAAAA&#10;" strokecolor="white"/>
                <v:rect id="Rectangle 39" o:spid="_x0000_s1063" style="position:absolute;left:5582;top:10564;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3SLwwAA&#10;ANsAAAAPAAAAZHJzL2Rvd25yZXYueG1sRI/NbsIwEITvSLyDtUjcwKFUCAIGtTSoPfTA731lL0lE&#10;vI5iA6FPX1dC6nE0M99oFqvWVuJGjS8dKxgNExDE2pmScwXHw2YwBeEDssHKMSl4kIfVsttZYGrc&#10;nXd024dcRAj7FBUUIdSplF4XZNEPXU0cvbNrLIYom1yaBu8Rbiv5kiQTabHkuFBgTeuC9GV/tQq2&#10;iB/bn0+t37PH92tG61NGrlKq32vf5iACteE//Gx/GQXjGfx9iT9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s3SLwwAAANsAAAAPAAAAAAAAAAAAAAAAAJcCAABkcnMvZG93&#10;bnJldi54bWxQSwUGAAAAAAQABAD1AAAAhwMAAAAA&#10;" strokecolor="white"/>
                <v:rect id="Rectangle 40" o:spid="_x0000_s1064" style="position:absolute;left:6494;top:11134;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65rvgAA&#10;ANsAAAAPAAAAZHJzL2Rvd25yZXYueG1sRE/LisIwFN0L/kO4gjtNFRmGahQfHXThwuf+klzbYnNT&#10;moxWv36yEGZ5OO/ZorWVeFDjS8cKRsMEBLF2puRcweX8M/gG4QOywcoxKXiRh8W825lhatyTj/Q4&#10;hVzEEPYpKihCqFMpvS7Ioh+6mjhyN9dYDBE2uTQNPmO4reQ4Sb6kxZJjQ4E1rQvS99OvVXBA3Bze&#10;W61X2Ws/yWh9zchVSvV77XIKIlAb/sUf984omMT18Uv8AXL+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4+ua74AAADbAAAADwAAAAAAAAAAAAAAAACXAgAAZHJzL2Rvd25yZXYu&#10;eG1sUEsFBgAAAAAEAAQA9QAAAIIDAAAAAA==&#10;" strokecolor="white"/>
                <v:rect id="Rectangle 41" o:spid="_x0000_s1065" style="position:absolute;left:7349;top:10279;width:399;height: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wvwwgAA&#10;ANsAAAAPAAAAZHJzL2Rvd25yZXYueG1sRI/Ni8IwFMTvC/4P4Ql7W1NFZKlG8aPLevDg5/2RPNti&#10;81KarFb/eiMseBxm5jfMZNbaSlyp8aVjBf1eAoJYO1NyruB4+Pn6BuEDssHKMSm4k4fZtPMxwdS4&#10;G+/oug+5iBD2KSooQqhTKb0uyKLvuZo4emfXWAxRNrk0Dd4i3FZykCQjabHkuFBgTcuC9GX/ZxVs&#10;EVfbx6/Wi+y+GWa0PGXkKqU+u+18DCJQG97h//baKBj24fUl/gA5f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DC/DCAAAA2wAAAA8AAAAAAAAAAAAAAAAAlwIAAGRycy9kb3du&#10;cmV2LnhtbFBLBQYAAAAABAAEAPUAAACGAwAAAAA=&#10;" strokecolor="white"/>
                <v:shape id="Text Box 42" o:spid="_x0000_s1066" type="#_x0000_t202" style="position:absolute;left:3872;top:9823;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0C8B179C" w14:textId="77777777" w:rsidR="00721A38" w:rsidRPr="00A6646F" w:rsidRDefault="00721A38" w:rsidP="00A6646F">
                        <w:pPr>
                          <w:rPr>
                            <w:rFonts w:ascii="Arial" w:hAnsi="Arial" w:cs="Arial"/>
                            <w:b/>
                          </w:rPr>
                        </w:pPr>
                        <w:r w:rsidRPr="00A6646F">
                          <w:rPr>
                            <w:rFonts w:ascii="Arial" w:hAnsi="Arial" w:cs="Arial"/>
                            <w:b/>
                          </w:rPr>
                          <w:t>1</w:t>
                        </w:r>
                      </w:p>
                    </w:txbxContent>
                  </v:textbox>
                </v:shape>
                <v:shape id="Text Box 43" o:spid="_x0000_s1067" type="#_x0000_t202" style="position:absolute;left:5639;top:9766;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03925F46" w14:textId="77777777" w:rsidR="00721A38" w:rsidRPr="00A6646F" w:rsidRDefault="00721A38" w:rsidP="00A6646F">
                        <w:pPr>
                          <w:rPr>
                            <w:rFonts w:ascii="Arial" w:hAnsi="Arial" w:cs="Arial"/>
                            <w:b/>
                          </w:rPr>
                        </w:pPr>
                        <w:r w:rsidRPr="00A6646F">
                          <w:rPr>
                            <w:rFonts w:ascii="Arial" w:hAnsi="Arial" w:cs="Arial"/>
                            <w:b/>
                          </w:rPr>
                          <w:t>2</w:t>
                        </w:r>
                      </w:p>
                    </w:txbxContent>
                  </v:textbox>
                </v:shape>
                <v:shape id="Text Box 44" o:spid="_x0000_s1068" type="#_x0000_t202" style="position:absolute;left:7349;top:9595;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247AC98E" w14:textId="77777777" w:rsidR="00721A38" w:rsidRPr="00A6646F" w:rsidRDefault="00721A38" w:rsidP="00A6646F">
                        <w:pPr>
                          <w:rPr>
                            <w:rFonts w:ascii="Arial" w:hAnsi="Arial" w:cs="Arial"/>
                            <w:b/>
                          </w:rPr>
                        </w:pPr>
                        <w:r w:rsidRPr="00A6646F">
                          <w:rPr>
                            <w:rFonts w:ascii="Arial" w:hAnsi="Arial" w:cs="Arial"/>
                            <w:b/>
                          </w:rPr>
                          <w:t>3</w:t>
                        </w:r>
                      </w:p>
                    </w:txbxContent>
                  </v:textbox>
                </v:shape>
                <v:shape id="Text Box 45" o:spid="_x0000_s1069" type="#_x0000_t202" style="position:absolute;left:7349;top:11020;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487DFD8C" w14:textId="77777777" w:rsidR="00721A38" w:rsidRPr="00A6646F" w:rsidRDefault="00721A38" w:rsidP="00A6646F">
                        <w:pPr>
                          <w:rPr>
                            <w:rFonts w:ascii="Arial" w:hAnsi="Arial" w:cs="Arial"/>
                            <w:b/>
                          </w:rPr>
                        </w:pPr>
                        <w:r w:rsidRPr="00A6646F">
                          <w:rPr>
                            <w:rFonts w:ascii="Arial" w:hAnsi="Arial" w:cs="Arial"/>
                            <w:b/>
                          </w:rPr>
                          <w:t>4</w:t>
                        </w:r>
                      </w:p>
                    </w:txbxContent>
                  </v:textbox>
                </v:shape>
                <v:shape id="Text Box 46" o:spid="_x0000_s1070" type="#_x0000_t202" style="position:absolute;left:5411;top:11134;width:456;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2CD516C1" w14:textId="77777777" w:rsidR="00721A38" w:rsidRPr="00A6646F" w:rsidRDefault="00721A38" w:rsidP="00A6646F">
                        <w:pPr>
                          <w:rPr>
                            <w:rFonts w:ascii="Arial" w:hAnsi="Arial" w:cs="Arial"/>
                            <w:b/>
                          </w:rPr>
                        </w:pPr>
                        <w:r w:rsidRPr="00A6646F">
                          <w:rPr>
                            <w:rFonts w:ascii="Arial" w:hAnsi="Arial" w:cs="Arial"/>
                            <w:b/>
                          </w:rPr>
                          <w:t>5</w:t>
                        </w:r>
                      </w:p>
                    </w:txbxContent>
                  </v:textbox>
                </v:shape>
                <v:shape id="Picture 47" o:spid="_x0000_s1071" type="#_x0000_t75" alt="j0345794" style="position:absolute;left:4508;top:11311;width:1017;height:6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0&#10;9WDDAAAA2wAAAA8AAABkcnMvZG93bnJldi54bWxEj0trwzAQhO+F/AexhdwauUmTFteyCYFCyKl5&#10;0F4Xa/2g1spIauzk11eFQI7DzHzDZMVoOnEm51vLCp5nCQji0uqWawWn48fTGwgfkDV2lknBhTwU&#10;+eQhw1Tbgfd0PoRaRAj7FBU0IfSplL5syKCf2Z44epV1BkOUrpba4RDhppPzJFlJgy3HhQZ72jRU&#10;/hx+jQJEv1vonf0eKl5ezWnvPr8uTqnp47h+BxFoDPfwrb3VCl5e4f9L/AEy/w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3T1YMMAAADbAAAADwAAAAAAAAAAAAAAAACcAgAA&#10;ZHJzL2Rvd25yZXYueG1sUEsFBgAAAAAEAAQA9wAAAIwDAAAAAA==&#10;">
                  <v:imagedata r:id="rId9" o:title="j0345794"/>
                </v:shape>
                <w10:wrap type="topAndBottom"/>
              </v:group>
            </w:pict>
          </mc:Fallback>
        </mc:AlternateContent>
      </w:r>
    </w:p>
    <w:p w14:paraId="356836B8" w14:textId="77777777" w:rsidR="00A6646F" w:rsidRDefault="00A6646F" w:rsidP="00A6646F">
      <w:pPr>
        <w:pStyle w:val="ArNormal"/>
      </w:pPr>
      <w:r>
        <w:t>A mouse is placed in the maze shown above.  During a fixed time interval the mouse randomly chooses one of the doors available to it (depending on which room it is in) and moves to the next room – it does not remain in the room it occupies.</w:t>
      </w:r>
    </w:p>
    <w:p w14:paraId="7A07F088" w14:textId="77777777" w:rsidR="00A6646F" w:rsidRDefault="00A6646F" w:rsidP="00A6646F">
      <w:pPr>
        <w:pStyle w:val="ArNormal"/>
      </w:pPr>
      <w:r>
        <w:t xml:space="preserve">Each movement is considered a transition in a </w:t>
      </w:r>
      <w:r w:rsidRPr="0077521D">
        <w:rPr>
          <w:i/>
        </w:rPr>
        <w:t>Markov Chain</w:t>
      </w:r>
      <w:r>
        <w:t>.</w:t>
      </w:r>
    </w:p>
    <w:p w14:paraId="1DA37A62" w14:textId="77777777" w:rsidR="00A6646F" w:rsidRDefault="00A6646F" w:rsidP="00A6646F">
      <w:pPr>
        <w:pStyle w:val="ArNormal"/>
      </w:pPr>
      <w:r>
        <w:t>If the mouse started in Room 1, the probabilities that the mouse will be in each room after 1 transition are:</w:t>
      </w:r>
    </w:p>
    <w:p w14:paraId="239AC783" w14:textId="77777777" w:rsidR="00A6646F" w:rsidRDefault="00A6646F" w:rsidP="00A6646F">
      <w:pPr>
        <w:pStyle w:val="ArNormal"/>
      </w:pPr>
    </w:p>
    <w:p w14:paraId="03E4B221" w14:textId="77777777" w:rsidR="00A6646F" w:rsidRDefault="00A6646F" w:rsidP="00A6646F">
      <w:pPr>
        <w:pStyle w:val="ArNormal"/>
      </w:pPr>
      <w:r>
        <w:t>Room 1:</w:t>
      </w:r>
      <w:r>
        <w:tab/>
        <w:t>0</w:t>
      </w:r>
      <w:r>
        <w:tab/>
        <w:t>(since it must move to another room)</w:t>
      </w:r>
    </w:p>
    <w:p w14:paraId="77923EAD" w14:textId="77777777" w:rsidR="00A6646F" w:rsidRDefault="00A6646F" w:rsidP="00A6646F">
      <w:pPr>
        <w:pStyle w:val="ArNormal"/>
      </w:pPr>
      <w:r>
        <w:t>Room 2:</w:t>
      </w:r>
      <w:r>
        <w:tab/>
        <w:t>0·5</w:t>
      </w:r>
      <w:r>
        <w:tab/>
        <w:t>(since it has two equally likely choices, room 2 or 5)</w:t>
      </w:r>
    </w:p>
    <w:p w14:paraId="407B76DF" w14:textId="77777777" w:rsidR="00A6646F" w:rsidRDefault="00A6646F" w:rsidP="00A6646F">
      <w:pPr>
        <w:pStyle w:val="ArNormal"/>
      </w:pPr>
      <w:r>
        <w:t>Room 3:</w:t>
      </w:r>
      <w:r>
        <w:tab/>
        <w:t>0</w:t>
      </w:r>
      <w:r>
        <w:tab/>
        <w:t>(Since it is impossible to get to room 3 from room 1)</w:t>
      </w:r>
    </w:p>
    <w:p w14:paraId="5B8C24F3" w14:textId="77777777" w:rsidR="00A6646F" w:rsidRDefault="00A6646F" w:rsidP="00A6646F">
      <w:pPr>
        <w:pStyle w:val="ArNormal"/>
      </w:pPr>
      <w:r>
        <w:t>Room 4:</w:t>
      </w:r>
      <w:r>
        <w:tab/>
        <w:t>0</w:t>
      </w:r>
      <w:r>
        <w:tab/>
        <w:t>(Since it is impossible to get to room 4 from room 1)</w:t>
      </w:r>
    </w:p>
    <w:p w14:paraId="2A72533F" w14:textId="77777777" w:rsidR="00A6646F" w:rsidRDefault="00A6646F" w:rsidP="00A6646F">
      <w:pPr>
        <w:pStyle w:val="ArNormal"/>
      </w:pPr>
      <w:r>
        <w:t>Room 5:</w:t>
      </w:r>
      <w:r>
        <w:tab/>
        <w:t>0·5</w:t>
      </w:r>
      <w:r>
        <w:tab/>
        <w:t>(since it has two equally likely choices, room 2 or 5)</w:t>
      </w:r>
    </w:p>
    <w:p w14:paraId="7EF070F9" w14:textId="77777777" w:rsidR="00A6646F" w:rsidRDefault="00A6646F" w:rsidP="00A6646F">
      <w:pPr>
        <w:pStyle w:val="ArNormal"/>
      </w:pPr>
    </w:p>
    <w:p w14:paraId="692AFF89" w14:textId="77777777" w:rsidR="00A6646F" w:rsidRDefault="00A6646F" w:rsidP="00A6646F">
      <w:pPr>
        <w:rPr>
          <w:rFonts w:ascii="Arial" w:hAnsi="Arial" w:cs="Arial"/>
        </w:rPr>
      </w:pPr>
      <w:r w:rsidRPr="00A6646F">
        <w:rPr>
          <w:rFonts w:ascii="Arial" w:hAnsi="Arial" w:cs="Arial"/>
        </w:rPr>
        <w:t>Thus the first row of the transition matrix T would be:</w:t>
      </w:r>
    </w:p>
    <w:p w14:paraId="3F570FF1" w14:textId="77777777" w:rsidR="00650E00" w:rsidRDefault="00650E00" w:rsidP="00A6646F">
      <w:pPr>
        <w:rPr>
          <w:rFonts w:ascii="Arial" w:hAnsi="Arial" w:cs="Arial"/>
        </w:rPr>
      </w:pPr>
    </w:p>
    <w:p w14:paraId="319A0702" w14:textId="3C9AACA3" w:rsidR="00A6646F" w:rsidRPr="00650E00" w:rsidRDefault="0048577F" w:rsidP="00A6646F">
      <w:pPr>
        <w:rPr>
          <w:rFonts w:ascii="Arial" w:hAnsi="Arial" w:cs="Arial"/>
        </w:rPr>
      </w:pPr>
      <m:oMathPara>
        <m:oMath>
          <m:m>
            <m:mPr>
              <m:mcs>
                <m:mc>
                  <m:mcPr>
                    <m:count m:val="2"/>
                    <m:mcJc m:val="center"/>
                  </m:mcPr>
                </m:mc>
              </m:mcs>
              <m:ctrlPr>
                <w:rPr>
                  <w:rFonts w:ascii="Cambria Math" w:hAnsi="Cambria Math" w:cs="Arial"/>
                  <w:i/>
                </w:rPr>
              </m:ctrlPr>
            </m:mPr>
            <m:mr>
              <m:e/>
              <m:e>
                <m:r>
                  <m:rPr>
                    <m:nor/>
                  </m:rPr>
                  <w:rPr>
                    <w:rFonts w:ascii="Cambria Math" w:hAnsi="Arial" w:cs="Arial"/>
                  </w:rPr>
                  <m:t xml:space="preserve">              </m:t>
                </m:r>
                <m:r>
                  <m:rPr>
                    <m:nor/>
                  </m:rPr>
                  <w:rPr>
                    <w:rFonts w:ascii="Arial" w:hAnsi="Arial" w:cs="Arial"/>
                  </w:rPr>
                  <m:t>From room</m:t>
                </m:r>
              </m:e>
            </m:mr>
            <m:mr>
              <m:e>
                <m:r>
                  <m:rPr>
                    <m:nor/>
                  </m:rPr>
                  <w:rPr>
                    <w:rFonts w:ascii="Arial" w:hAnsi="Arial" w:cs="Arial"/>
                  </w:rPr>
                  <m:t>To room</m:t>
                </m:r>
              </m:e>
              <m:e>
                <m:m>
                  <m:mPr>
                    <m:mcs>
                      <m:mc>
                        <m:mcPr>
                          <m:count m:val="2"/>
                          <m:mcJc m:val="center"/>
                        </m:mcPr>
                      </m:mc>
                    </m:mcs>
                    <m:ctrlPr>
                      <w:rPr>
                        <w:rFonts w:ascii="Cambria Math" w:hAnsi="Cambria Math" w:cs="Arial"/>
                        <w:i/>
                      </w:rPr>
                    </m:ctrlPr>
                  </m:mPr>
                  <m:mr>
                    <m:e/>
                    <m:e>
                      <m:r>
                        <m:rPr>
                          <m:nor/>
                        </m:rPr>
                        <w:rPr>
                          <w:rFonts w:ascii="Arial" w:hAnsi="Arial" w:cs="Arial"/>
                        </w:rPr>
                        <m:t>1</m:t>
                      </m:r>
                    </m:e>
                  </m:mr>
                  <m:mr>
                    <m:e>
                      <m:m>
                        <m:mPr>
                          <m:mcs>
                            <m:mc>
                              <m:mcPr>
                                <m:count m:val="1"/>
                                <m:mcJc m:val="center"/>
                              </m:mcPr>
                            </m:mc>
                          </m:mcs>
                          <m:ctrlPr>
                            <w:rPr>
                              <w:rFonts w:ascii="Cambria Math" w:hAnsi="Cambria Math" w:cs="Arial"/>
                              <w:i/>
                            </w:rPr>
                          </m:ctrlPr>
                        </m:mPr>
                        <m:mr>
                          <m:e>
                            <m:r>
                              <m:rPr>
                                <m:nor/>
                              </m:rPr>
                              <w:rPr>
                                <w:rFonts w:ascii="Arial" w:hAnsi="Arial" w:cs="Arial"/>
                              </w:rPr>
                              <m:t>1</m:t>
                            </m:r>
                          </m:e>
                        </m:mr>
                        <m:mr>
                          <m:e>
                            <m:r>
                              <m:rPr>
                                <m:nor/>
                              </m:rPr>
                              <w:rPr>
                                <w:rFonts w:ascii="Arial" w:hAnsi="Arial" w:cs="Arial"/>
                              </w:rPr>
                              <m:t>2</m:t>
                            </m:r>
                          </m:e>
                        </m:mr>
                        <m:mr>
                          <m:e>
                            <m:m>
                              <m:mPr>
                                <m:mcs>
                                  <m:mc>
                                    <m:mcPr>
                                      <m:count m:val="1"/>
                                      <m:mcJc m:val="center"/>
                                    </m:mcPr>
                                  </m:mc>
                                </m:mcs>
                                <m:ctrlPr>
                                  <w:rPr>
                                    <w:rFonts w:ascii="Cambria Math" w:hAnsi="Cambria Math" w:cs="Arial"/>
                                    <w:i/>
                                  </w:rPr>
                                </m:ctrlPr>
                              </m:mPr>
                              <m:mr>
                                <m:e>
                                  <m:r>
                                    <m:rPr>
                                      <m:nor/>
                                    </m:rPr>
                                    <w:rPr>
                                      <w:rFonts w:ascii="Arial" w:hAnsi="Arial" w:cs="Arial"/>
                                    </w:rPr>
                                    <m:t>3</m:t>
                                  </m:r>
                                </m:e>
                              </m:mr>
                              <m:mr>
                                <m:e>
                                  <m:r>
                                    <m:rPr>
                                      <m:nor/>
                                    </m:rPr>
                                    <w:rPr>
                                      <w:rFonts w:ascii="Arial" w:hAnsi="Arial" w:cs="Arial"/>
                                    </w:rPr>
                                    <m:t>4</m:t>
                                  </m:r>
                                </m:e>
                              </m:mr>
                              <m:mr>
                                <m:e>
                                  <m:r>
                                    <m:rPr>
                                      <m:nor/>
                                    </m:rPr>
                                    <w:rPr>
                                      <w:rFonts w:ascii="Arial" w:hAnsi="Arial" w:cs="Arial"/>
                                    </w:rPr>
                                    <m:t>5</m:t>
                                  </m:r>
                                </m:e>
                              </m:mr>
                            </m:m>
                          </m:e>
                        </m:mr>
                      </m:m>
                    </m:e>
                    <m:e>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m:rPr>
                                    <m:nor/>
                                  </m:rPr>
                                  <w:rPr>
                                    <w:rFonts w:ascii="Arial" w:hAnsi="Arial" w:cs="Arial"/>
                                  </w:rPr>
                                  <m:t>0</m:t>
                                </m:r>
                              </m:e>
                            </m:mr>
                            <m:mr>
                              <m:e>
                                <m:r>
                                  <m:rPr>
                                    <m:nor/>
                                  </m:rPr>
                                  <w:rPr>
                                    <w:rFonts w:ascii="Arial" w:hAnsi="Arial" w:cs="Arial"/>
                                  </w:rPr>
                                  <m:t>0.5</m:t>
                                </m:r>
                              </m:e>
                            </m:mr>
                            <m:mr>
                              <m:e>
                                <m:m>
                                  <m:mPr>
                                    <m:mcs>
                                      <m:mc>
                                        <m:mcPr>
                                          <m:count m:val="1"/>
                                          <m:mcJc m:val="center"/>
                                        </m:mcPr>
                                      </m:mc>
                                    </m:mcs>
                                    <m:ctrlPr>
                                      <w:rPr>
                                        <w:rFonts w:ascii="Cambria Math" w:hAnsi="Cambria Math" w:cs="Arial"/>
                                        <w:i/>
                                      </w:rPr>
                                    </m:ctrlPr>
                                  </m:mPr>
                                  <m:mr>
                                    <m:e>
                                      <m:r>
                                        <m:rPr>
                                          <m:nor/>
                                        </m:rPr>
                                        <w:rPr>
                                          <w:rFonts w:ascii="Arial" w:hAnsi="Arial" w:cs="Arial"/>
                                        </w:rPr>
                                        <m:t>0</m:t>
                                      </m:r>
                                    </m:e>
                                  </m:mr>
                                  <m:mr>
                                    <m:e>
                                      <m:r>
                                        <m:rPr>
                                          <m:nor/>
                                        </m:rPr>
                                        <w:rPr>
                                          <w:rFonts w:ascii="Arial" w:hAnsi="Arial" w:cs="Arial"/>
                                        </w:rPr>
                                        <m:t>0</m:t>
                                      </m:r>
                                    </m:e>
                                  </m:mr>
                                  <m:mr>
                                    <m:e>
                                      <m:r>
                                        <m:rPr>
                                          <m:nor/>
                                        </m:rPr>
                                        <w:rPr>
                                          <w:rFonts w:ascii="Arial" w:hAnsi="Arial" w:cs="Arial"/>
                                        </w:rPr>
                                        <m:t>0.5</m:t>
                                      </m:r>
                                    </m:e>
                                  </m:mr>
                                </m:m>
                              </m:e>
                            </m:mr>
                          </m:m>
                        </m:e>
                      </m:d>
                    </m:e>
                  </m:mr>
                </m:m>
              </m:e>
            </m:mr>
          </m:m>
        </m:oMath>
      </m:oMathPara>
    </w:p>
    <w:p w14:paraId="7D0BA234" w14:textId="5C053BD0" w:rsidR="00A6646F" w:rsidRPr="00A6646F" w:rsidRDefault="00A6646F" w:rsidP="00A6646F">
      <w:pPr>
        <w:ind w:left="1418" w:firstLine="709"/>
        <w:rPr>
          <w:rFonts w:ascii="Arial" w:hAnsi="Arial" w:cs="Arial"/>
        </w:rPr>
      </w:pPr>
    </w:p>
    <w:p w14:paraId="425A93DC" w14:textId="77777777" w:rsidR="00A6646F" w:rsidRDefault="00A6646F" w:rsidP="00A6646F">
      <w:pPr>
        <w:ind w:left="1418" w:firstLine="709"/>
      </w:pPr>
    </w:p>
    <w:p w14:paraId="27E73936" w14:textId="77777777" w:rsidR="00A6646F" w:rsidRPr="00A6646F" w:rsidRDefault="00B320BD" w:rsidP="00A6646F">
      <w:pPr>
        <w:pStyle w:val="Indent1"/>
        <w:rPr>
          <w:rFonts w:ascii="Arial" w:hAnsi="Arial" w:cs="Arial"/>
        </w:rPr>
      </w:pPr>
      <w:r>
        <w:rPr>
          <w:rFonts w:ascii="Arial" w:hAnsi="Arial" w:cs="Arial"/>
          <w:b/>
        </w:rPr>
        <w:t>5</w:t>
      </w:r>
      <w:r w:rsidR="00A6646F" w:rsidRPr="00A6646F">
        <w:rPr>
          <w:rFonts w:ascii="Arial" w:hAnsi="Arial" w:cs="Arial"/>
          <w:b/>
        </w:rPr>
        <w:t>.</w:t>
      </w:r>
      <w:r w:rsidR="00A6646F" w:rsidRPr="00A6646F">
        <w:rPr>
          <w:rFonts w:ascii="Arial" w:hAnsi="Arial" w:cs="Arial"/>
        </w:rPr>
        <w:tab/>
        <w:t>[2, 1, 2, 1, 1 marks]</w:t>
      </w:r>
    </w:p>
    <w:p w14:paraId="6C8AA1BC" w14:textId="77777777" w:rsidR="00A6646F" w:rsidRPr="00A6646F" w:rsidRDefault="00A6646F" w:rsidP="00A6646F">
      <w:pPr>
        <w:pStyle w:val="Indent1"/>
        <w:rPr>
          <w:rFonts w:ascii="Arial" w:hAnsi="Arial" w:cs="Arial"/>
        </w:rPr>
      </w:pPr>
    </w:p>
    <w:p w14:paraId="1D6B9053" w14:textId="77777777" w:rsidR="00A6646F" w:rsidRPr="00A6646F" w:rsidRDefault="00A6646F" w:rsidP="00A6646F">
      <w:pPr>
        <w:pStyle w:val="Indent2"/>
        <w:rPr>
          <w:rFonts w:ascii="Arial" w:hAnsi="Arial" w:cs="Arial"/>
        </w:rPr>
      </w:pPr>
      <w:r w:rsidRPr="00A6646F">
        <w:rPr>
          <w:rFonts w:ascii="Arial" w:hAnsi="Arial" w:cs="Arial"/>
        </w:rPr>
        <w:t>(a)</w:t>
      </w:r>
      <w:r w:rsidRPr="00A6646F">
        <w:rPr>
          <w:rFonts w:ascii="Arial" w:hAnsi="Arial" w:cs="Arial"/>
        </w:rPr>
        <w:tab/>
        <w:t>Construct the entire transition matrix T for this process.</w:t>
      </w:r>
    </w:p>
    <w:p w14:paraId="428C90B3" w14:textId="77777777" w:rsidR="00A6646F" w:rsidRPr="00A6646F" w:rsidRDefault="00A6646F" w:rsidP="00A6646F">
      <w:pPr>
        <w:pStyle w:val="Indent2"/>
        <w:rPr>
          <w:rFonts w:ascii="Arial" w:hAnsi="Arial" w:cs="Arial"/>
        </w:rPr>
      </w:pPr>
    </w:p>
    <w:p w14:paraId="259806FC" w14:textId="77777777" w:rsidR="00A6646F" w:rsidRPr="00A6646F" w:rsidRDefault="00A6646F" w:rsidP="00A6646F">
      <w:pPr>
        <w:pStyle w:val="Indent2"/>
        <w:rPr>
          <w:rFonts w:ascii="Arial" w:hAnsi="Arial" w:cs="Arial"/>
        </w:rPr>
      </w:pPr>
    </w:p>
    <w:p w14:paraId="5450B0DC" w14:textId="77777777" w:rsidR="00A6646F" w:rsidRPr="00A6646F" w:rsidRDefault="00A6646F" w:rsidP="00A6646F">
      <w:pPr>
        <w:pStyle w:val="Indent2"/>
        <w:rPr>
          <w:rFonts w:ascii="Arial" w:hAnsi="Arial" w:cs="Arial"/>
        </w:rPr>
      </w:pPr>
    </w:p>
    <w:p w14:paraId="369DD46B" w14:textId="77777777" w:rsidR="00A6646F" w:rsidRPr="00A6646F" w:rsidRDefault="00A6646F" w:rsidP="00A6646F">
      <w:pPr>
        <w:pStyle w:val="Indent2"/>
        <w:rPr>
          <w:rFonts w:ascii="Arial" w:hAnsi="Arial" w:cs="Arial"/>
        </w:rPr>
      </w:pPr>
    </w:p>
    <w:p w14:paraId="5FEAE74F" w14:textId="77777777" w:rsidR="00A6646F" w:rsidRPr="00A6646F" w:rsidRDefault="00A6646F" w:rsidP="00A6646F">
      <w:pPr>
        <w:pStyle w:val="Indent2"/>
        <w:rPr>
          <w:rFonts w:ascii="Arial" w:hAnsi="Arial" w:cs="Arial"/>
        </w:rPr>
      </w:pPr>
    </w:p>
    <w:p w14:paraId="51B8A4C1" w14:textId="77777777" w:rsidR="00A6646F" w:rsidRPr="00A6646F" w:rsidRDefault="00A6646F" w:rsidP="00A6646F">
      <w:pPr>
        <w:pStyle w:val="Indent2"/>
        <w:rPr>
          <w:rFonts w:ascii="Arial" w:hAnsi="Arial" w:cs="Arial"/>
        </w:rPr>
      </w:pPr>
    </w:p>
    <w:p w14:paraId="33955EE6" w14:textId="77777777" w:rsidR="00A6646F" w:rsidRPr="00A6646F" w:rsidRDefault="00A6646F" w:rsidP="00A6646F">
      <w:pPr>
        <w:pStyle w:val="Indent2"/>
        <w:rPr>
          <w:rFonts w:ascii="Arial" w:hAnsi="Arial" w:cs="Arial"/>
        </w:rPr>
      </w:pPr>
    </w:p>
    <w:p w14:paraId="04666EC8" w14:textId="77777777" w:rsidR="00A6646F" w:rsidRPr="00A6646F" w:rsidRDefault="00A6646F" w:rsidP="00A6646F">
      <w:pPr>
        <w:pStyle w:val="Indent2"/>
        <w:rPr>
          <w:rFonts w:ascii="Arial" w:hAnsi="Arial" w:cs="Arial"/>
        </w:rPr>
      </w:pPr>
    </w:p>
    <w:p w14:paraId="68B49E3C" w14:textId="77777777" w:rsidR="00A6646F" w:rsidRPr="00A6646F" w:rsidRDefault="00A6646F" w:rsidP="00A6646F">
      <w:pPr>
        <w:pStyle w:val="Indent2"/>
        <w:rPr>
          <w:rFonts w:ascii="Arial" w:hAnsi="Arial" w:cs="Arial"/>
        </w:rPr>
      </w:pPr>
    </w:p>
    <w:p w14:paraId="74274ABF" w14:textId="77777777" w:rsidR="00A6646F" w:rsidRPr="00A6646F" w:rsidRDefault="00A6646F" w:rsidP="00A6646F">
      <w:pPr>
        <w:pStyle w:val="Indent2"/>
        <w:rPr>
          <w:rFonts w:ascii="Arial" w:hAnsi="Arial" w:cs="Arial"/>
        </w:rPr>
      </w:pPr>
      <w:r w:rsidRPr="00A6646F">
        <w:rPr>
          <w:rFonts w:ascii="Arial" w:hAnsi="Arial" w:cs="Arial"/>
        </w:rPr>
        <w:t>(b)</w:t>
      </w:r>
      <w:r w:rsidRPr="00A6646F">
        <w:rPr>
          <w:rFonts w:ascii="Arial" w:hAnsi="Arial" w:cs="Arial"/>
        </w:rPr>
        <w:tab/>
        <w:t>If the mouse starts in room 1, what is the probability that it is in room 3 after 4 transitions?</w:t>
      </w:r>
    </w:p>
    <w:p w14:paraId="226B7142" w14:textId="77777777" w:rsidR="00A6646F" w:rsidRPr="00A6646F" w:rsidRDefault="00A6646F" w:rsidP="00A6646F">
      <w:pPr>
        <w:pStyle w:val="Indent2"/>
        <w:rPr>
          <w:rFonts w:ascii="Arial" w:hAnsi="Arial" w:cs="Arial"/>
        </w:rPr>
      </w:pPr>
    </w:p>
    <w:p w14:paraId="0EE4ABCC" w14:textId="77777777" w:rsidR="00A6646F" w:rsidRPr="00A6646F" w:rsidRDefault="00A6646F" w:rsidP="00A6646F">
      <w:pPr>
        <w:pStyle w:val="Indent2"/>
        <w:rPr>
          <w:rFonts w:ascii="Arial" w:hAnsi="Arial" w:cs="Arial"/>
        </w:rPr>
      </w:pPr>
    </w:p>
    <w:p w14:paraId="759F7B23" w14:textId="77777777" w:rsidR="00A6646F" w:rsidRDefault="00A6646F">
      <w:pPr>
        <w:rPr>
          <w:rFonts w:ascii="Arial" w:hAnsi="Arial" w:cs="Arial"/>
          <w:szCs w:val="20"/>
          <w:lang w:eastAsia="en-AU"/>
        </w:rPr>
      </w:pPr>
      <w:r>
        <w:rPr>
          <w:rFonts w:ascii="Arial" w:hAnsi="Arial" w:cs="Arial"/>
        </w:rPr>
        <w:br w:type="page"/>
      </w:r>
    </w:p>
    <w:p w14:paraId="0243D93E" w14:textId="77777777" w:rsidR="00A6646F" w:rsidRPr="00A6646F" w:rsidRDefault="00A6646F" w:rsidP="00A6646F">
      <w:pPr>
        <w:pStyle w:val="Indent2"/>
        <w:rPr>
          <w:rFonts w:ascii="Arial" w:hAnsi="Arial" w:cs="Arial"/>
        </w:rPr>
      </w:pPr>
      <w:r w:rsidRPr="00A6646F">
        <w:rPr>
          <w:rFonts w:ascii="Arial" w:hAnsi="Arial" w:cs="Arial"/>
        </w:rPr>
        <w:lastRenderedPageBreak/>
        <w:t>(c)</w:t>
      </w:r>
      <w:r w:rsidRPr="00A6646F">
        <w:rPr>
          <w:rFonts w:ascii="Arial" w:hAnsi="Arial" w:cs="Arial"/>
        </w:rPr>
        <w:tab/>
        <w:t>Using appropriate rounding, determine the ‘Stable State Matrix’.</w:t>
      </w:r>
    </w:p>
    <w:p w14:paraId="7FF1C5CF" w14:textId="77777777" w:rsidR="00A6646F" w:rsidRPr="00A6646F" w:rsidRDefault="00A6646F" w:rsidP="00A6646F">
      <w:pPr>
        <w:pStyle w:val="Indent2"/>
        <w:rPr>
          <w:rFonts w:ascii="Arial" w:hAnsi="Arial" w:cs="Arial"/>
        </w:rPr>
      </w:pPr>
    </w:p>
    <w:p w14:paraId="793E8F6F" w14:textId="77777777" w:rsidR="00A6646F" w:rsidRPr="00A6646F" w:rsidRDefault="00A6646F" w:rsidP="00A6646F">
      <w:pPr>
        <w:pStyle w:val="Indent2"/>
        <w:rPr>
          <w:rFonts w:ascii="Arial" w:hAnsi="Arial" w:cs="Arial"/>
        </w:rPr>
      </w:pPr>
    </w:p>
    <w:p w14:paraId="70118231" w14:textId="77777777" w:rsidR="00A6646F" w:rsidRPr="00A6646F" w:rsidRDefault="00A6646F" w:rsidP="00A6646F">
      <w:pPr>
        <w:pStyle w:val="Indent2"/>
        <w:rPr>
          <w:rFonts w:ascii="Arial" w:hAnsi="Arial" w:cs="Arial"/>
        </w:rPr>
      </w:pPr>
    </w:p>
    <w:p w14:paraId="6ABC8F27" w14:textId="77777777" w:rsidR="00A6646F" w:rsidRPr="00A6646F" w:rsidRDefault="00A6646F" w:rsidP="00A6646F">
      <w:pPr>
        <w:pStyle w:val="Indent2"/>
        <w:rPr>
          <w:rFonts w:ascii="Arial" w:hAnsi="Arial" w:cs="Arial"/>
        </w:rPr>
      </w:pPr>
    </w:p>
    <w:p w14:paraId="5ECCC706" w14:textId="77777777" w:rsidR="00A6646F" w:rsidRPr="00A6646F" w:rsidRDefault="00A6646F" w:rsidP="00A6646F">
      <w:pPr>
        <w:pStyle w:val="Indent2"/>
        <w:rPr>
          <w:rFonts w:ascii="Arial" w:hAnsi="Arial" w:cs="Arial"/>
        </w:rPr>
      </w:pPr>
    </w:p>
    <w:p w14:paraId="70FC14AF" w14:textId="77777777" w:rsidR="00A6646F" w:rsidRPr="00A6646F" w:rsidRDefault="00A6646F" w:rsidP="00A6646F">
      <w:pPr>
        <w:pStyle w:val="Indent2"/>
        <w:rPr>
          <w:rFonts w:ascii="Arial" w:hAnsi="Arial" w:cs="Arial"/>
        </w:rPr>
      </w:pPr>
    </w:p>
    <w:p w14:paraId="11B25FCF" w14:textId="77777777" w:rsidR="00A6646F" w:rsidRPr="00A6646F" w:rsidRDefault="00A6646F" w:rsidP="00A6646F">
      <w:pPr>
        <w:pStyle w:val="Indent2"/>
        <w:rPr>
          <w:rFonts w:ascii="Arial" w:hAnsi="Arial" w:cs="Arial"/>
        </w:rPr>
      </w:pPr>
    </w:p>
    <w:p w14:paraId="031240C6" w14:textId="77777777" w:rsidR="00A6646F" w:rsidRPr="00A6646F" w:rsidRDefault="00A6646F" w:rsidP="00A6646F">
      <w:pPr>
        <w:pStyle w:val="Indent2"/>
        <w:rPr>
          <w:rFonts w:ascii="Arial" w:hAnsi="Arial" w:cs="Arial"/>
        </w:rPr>
      </w:pPr>
    </w:p>
    <w:p w14:paraId="6E4BA4B9" w14:textId="77777777" w:rsidR="00A6646F" w:rsidRPr="00A6646F" w:rsidRDefault="00A6646F" w:rsidP="00A6646F">
      <w:pPr>
        <w:pStyle w:val="Indent2"/>
        <w:rPr>
          <w:rFonts w:ascii="Arial" w:hAnsi="Arial" w:cs="Arial"/>
        </w:rPr>
      </w:pPr>
    </w:p>
    <w:p w14:paraId="66FB4145" w14:textId="77777777" w:rsidR="00A6646F" w:rsidRPr="00A6646F" w:rsidRDefault="00A6646F" w:rsidP="00A6646F">
      <w:pPr>
        <w:pStyle w:val="Indent2"/>
        <w:rPr>
          <w:rFonts w:ascii="Arial" w:hAnsi="Arial" w:cs="Arial"/>
        </w:rPr>
      </w:pPr>
    </w:p>
    <w:p w14:paraId="5003F2C5" w14:textId="77777777" w:rsidR="00A6646F" w:rsidRPr="00A6646F" w:rsidRDefault="00A6646F" w:rsidP="00A6646F">
      <w:pPr>
        <w:pStyle w:val="Indent2"/>
        <w:rPr>
          <w:rFonts w:ascii="Arial" w:hAnsi="Arial" w:cs="Arial"/>
        </w:rPr>
      </w:pPr>
      <w:r w:rsidRPr="00A6646F">
        <w:rPr>
          <w:rFonts w:ascii="Arial" w:hAnsi="Arial" w:cs="Arial"/>
        </w:rPr>
        <w:t>(d)</w:t>
      </w:r>
      <w:r w:rsidRPr="00A6646F">
        <w:rPr>
          <w:rFonts w:ascii="Arial" w:hAnsi="Arial" w:cs="Arial"/>
        </w:rPr>
        <w:tab/>
        <w:t>After a large number of transitions, what is the probability that the mouse will be in room 3?</w:t>
      </w:r>
    </w:p>
    <w:p w14:paraId="42854F53" w14:textId="77777777" w:rsidR="00A6646F" w:rsidRPr="00A6646F" w:rsidRDefault="00A6646F" w:rsidP="00A6646F">
      <w:pPr>
        <w:pStyle w:val="Indent2"/>
        <w:rPr>
          <w:rFonts w:ascii="Arial" w:hAnsi="Arial" w:cs="Arial"/>
        </w:rPr>
      </w:pPr>
    </w:p>
    <w:p w14:paraId="0F41023D" w14:textId="77777777" w:rsidR="00A6646F" w:rsidRDefault="00A6646F" w:rsidP="00A6646F">
      <w:pPr>
        <w:pStyle w:val="Indent2"/>
        <w:rPr>
          <w:rFonts w:ascii="Arial" w:hAnsi="Arial" w:cs="Arial"/>
        </w:rPr>
      </w:pPr>
    </w:p>
    <w:p w14:paraId="4BFFA4E4" w14:textId="77777777" w:rsidR="00A6646F" w:rsidRPr="00A6646F" w:rsidRDefault="00A6646F" w:rsidP="00A6646F">
      <w:pPr>
        <w:pStyle w:val="Indent2"/>
        <w:rPr>
          <w:rFonts w:ascii="Arial" w:hAnsi="Arial" w:cs="Arial"/>
        </w:rPr>
      </w:pPr>
    </w:p>
    <w:p w14:paraId="2965AAA7" w14:textId="77777777" w:rsidR="00A6646F" w:rsidRPr="00A6646F" w:rsidRDefault="00A6646F" w:rsidP="00A6646F">
      <w:pPr>
        <w:pStyle w:val="Indent2"/>
        <w:rPr>
          <w:rFonts w:ascii="Arial" w:hAnsi="Arial" w:cs="Arial"/>
        </w:rPr>
      </w:pPr>
    </w:p>
    <w:p w14:paraId="3C508AC1" w14:textId="77777777" w:rsidR="00A6646F" w:rsidRPr="00A6646F" w:rsidRDefault="00A6646F" w:rsidP="00A6646F">
      <w:pPr>
        <w:pStyle w:val="Indent2"/>
        <w:rPr>
          <w:rFonts w:ascii="Arial" w:hAnsi="Arial" w:cs="Arial"/>
        </w:rPr>
      </w:pPr>
    </w:p>
    <w:p w14:paraId="78E7EFE4" w14:textId="77777777" w:rsidR="00A6646F" w:rsidRPr="00A6646F" w:rsidRDefault="00A6646F" w:rsidP="00A6646F">
      <w:pPr>
        <w:pStyle w:val="Indent2"/>
        <w:rPr>
          <w:rFonts w:ascii="Arial" w:hAnsi="Arial" w:cs="Arial"/>
        </w:rPr>
      </w:pPr>
      <w:r w:rsidRPr="00A6646F">
        <w:rPr>
          <w:rFonts w:ascii="Arial" w:hAnsi="Arial" w:cs="Arial"/>
        </w:rPr>
        <w:t>(e)</w:t>
      </w:r>
      <w:r w:rsidRPr="00A6646F">
        <w:rPr>
          <w:rFonts w:ascii="Arial" w:hAnsi="Arial" w:cs="Arial"/>
        </w:rPr>
        <w:tab/>
        <w:t xml:space="preserve">In the long run, what </w:t>
      </w:r>
      <w:proofErr w:type="gramStart"/>
      <w:r w:rsidRPr="00A6646F">
        <w:rPr>
          <w:rFonts w:ascii="Arial" w:hAnsi="Arial" w:cs="Arial"/>
        </w:rPr>
        <w:t>percentage of the time will the mouse spend</w:t>
      </w:r>
      <w:proofErr w:type="gramEnd"/>
      <w:r w:rsidRPr="00A6646F">
        <w:rPr>
          <w:rFonts w:ascii="Arial" w:hAnsi="Arial" w:cs="Arial"/>
        </w:rPr>
        <w:t xml:space="preserve"> in rooms 4 or 5?</w:t>
      </w:r>
    </w:p>
    <w:p w14:paraId="74EAFF9A" w14:textId="77777777" w:rsidR="00A6646F" w:rsidRDefault="00A6646F" w:rsidP="00A6646F">
      <w:pPr>
        <w:pStyle w:val="Indent2"/>
        <w:rPr>
          <w:rFonts w:ascii="Arial" w:hAnsi="Arial" w:cs="Arial"/>
        </w:rPr>
      </w:pPr>
    </w:p>
    <w:p w14:paraId="765CA7DC" w14:textId="77777777" w:rsidR="00A6646F" w:rsidRPr="00A6646F" w:rsidRDefault="00A6646F" w:rsidP="00A6646F">
      <w:pPr>
        <w:pStyle w:val="Indent2"/>
        <w:rPr>
          <w:rFonts w:ascii="Arial" w:hAnsi="Arial" w:cs="Arial"/>
        </w:rPr>
      </w:pPr>
    </w:p>
    <w:p w14:paraId="5BA098EF" w14:textId="77777777" w:rsidR="00A6646F" w:rsidRPr="00A6646F" w:rsidRDefault="00A6646F" w:rsidP="00A6646F">
      <w:pPr>
        <w:pStyle w:val="ArNormal"/>
        <w:rPr>
          <w:rFonts w:cs="Arial"/>
        </w:rPr>
      </w:pPr>
    </w:p>
    <w:p w14:paraId="3B17E5F6" w14:textId="77777777" w:rsidR="00A6646F" w:rsidRDefault="00A6646F" w:rsidP="00097396">
      <w:pPr>
        <w:rPr>
          <w:rFonts w:ascii="Arial" w:hAnsi="Arial" w:cs="Arial"/>
        </w:rPr>
      </w:pPr>
    </w:p>
    <w:p w14:paraId="1EDDDFBE" w14:textId="77777777" w:rsidR="00A6646F" w:rsidRDefault="00A6646F" w:rsidP="00097396">
      <w:pPr>
        <w:rPr>
          <w:rFonts w:ascii="Arial" w:hAnsi="Arial" w:cs="Arial"/>
        </w:rPr>
      </w:pPr>
    </w:p>
    <w:p w14:paraId="40DD398A" w14:textId="77777777" w:rsidR="00A6646F" w:rsidRDefault="00A6646F" w:rsidP="00097396">
      <w:pPr>
        <w:rPr>
          <w:rFonts w:ascii="Arial" w:hAnsi="Arial" w:cs="Arial"/>
        </w:rPr>
      </w:pPr>
    </w:p>
    <w:p w14:paraId="01F541D9" w14:textId="77777777" w:rsidR="00A6646F" w:rsidRDefault="00A6646F" w:rsidP="00097396">
      <w:pPr>
        <w:rPr>
          <w:rFonts w:ascii="Arial" w:hAnsi="Arial" w:cs="Arial"/>
        </w:rPr>
      </w:pPr>
    </w:p>
    <w:p w14:paraId="38EBC5B9" w14:textId="77777777" w:rsidR="00A6646F" w:rsidRDefault="00A6646F" w:rsidP="00097396">
      <w:pPr>
        <w:rPr>
          <w:rFonts w:ascii="Arial" w:hAnsi="Arial" w:cs="Arial"/>
        </w:rPr>
      </w:pPr>
      <w:r>
        <w:rPr>
          <w:rFonts w:ascii="Arial" w:hAnsi="Arial" w:cs="Arial"/>
          <w:noProof/>
          <w:lang w:eastAsia="en-AU"/>
        </w:rPr>
        <mc:AlternateContent>
          <mc:Choice Requires="wpg">
            <w:drawing>
              <wp:anchor distT="0" distB="0" distL="114300" distR="114300" simplePos="0" relativeHeight="251664384" behindDoc="0" locked="0" layoutInCell="1" allowOverlap="1" wp14:anchorId="4C83270D" wp14:editId="5E7DE919">
                <wp:simplePos x="0" y="0"/>
                <wp:positionH relativeFrom="column">
                  <wp:posOffset>868045</wp:posOffset>
                </wp:positionH>
                <wp:positionV relativeFrom="paragraph">
                  <wp:posOffset>148590</wp:posOffset>
                </wp:positionV>
                <wp:extent cx="5039995" cy="2895600"/>
                <wp:effectExtent l="0" t="25400" r="14605" b="2540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95600"/>
                          <a:chOff x="1934" y="1307"/>
                          <a:chExt cx="7937" cy="4560"/>
                        </a:xfrm>
                      </wpg:grpSpPr>
                      <wps:wsp>
                        <wps:cNvPr id="49" name="Rectangle 49"/>
                        <wps:cNvSpPr>
                          <a:spLocks noChangeArrowheads="1"/>
                        </wps:cNvSpPr>
                        <wps:spPr bwMode="auto">
                          <a:xfrm>
                            <a:off x="1934" y="1307"/>
                            <a:ext cx="7937" cy="4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Line 50"/>
                        <wps:cNvCnPr/>
                        <wps:spPr bwMode="auto">
                          <a:xfrm>
                            <a:off x="4613" y="1307"/>
                            <a:ext cx="0" cy="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wps:spPr bwMode="auto">
                          <a:xfrm>
                            <a:off x="6209" y="1307"/>
                            <a:ext cx="0" cy="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wps:spPr bwMode="auto">
                          <a:xfrm>
                            <a:off x="8204" y="1877"/>
                            <a:ext cx="0" cy="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wps:spPr bwMode="auto">
                          <a:xfrm>
                            <a:off x="1934" y="3929"/>
                            <a:ext cx="26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wps:spPr bwMode="auto">
                          <a:xfrm>
                            <a:off x="4613" y="3530"/>
                            <a:ext cx="35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wps:spPr bwMode="auto">
                          <a:xfrm>
                            <a:off x="8204" y="2903"/>
                            <a:ext cx="16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wps:spPr bwMode="auto">
                          <a:xfrm flipH="1">
                            <a:off x="6209" y="1877"/>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wps:spPr bwMode="auto">
                          <a:xfrm flipV="1">
                            <a:off x="1934" y="1307"/>
                            <a:ext cx="1824" cy="18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58"/>
                        <wps:cNvSpPr>
                          <a:spLocks noChangeArrowheads="1"/>
                        </wps:cNvSpPr>
                        <wps:spPr bwMode="auto">
                          <a:xfrm>
                            <a:off x="3190" y="3703"/>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59" name="Rectangle 59"/>
                        <wps:cNvSpPr>
                          <a:spLocks noChangeArrowheads="1"/>
                        </wps:cNvSpPr>
                        <wps:spPr bwMode="auto">
                          <a:xfrm>
                            <a:off x="4385" y="4670"/>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0" name="Rectangle 60"/>
                        <wps:cNvSpPr>
                          <a:spLocks noChangeArrowheads="1"/>
                        </wps:cNvSpPr>
                        <wps:spPr bwMode="auto">
                          <a:xfrm>
                            <a:off x="6038" y="398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1" name="Rectangle 61"/>
                        <wps:cNvSpPr>
                          <a:spLocks noChangeArrowheads="1"/>
                        </wps:cNvSpPr>
                        <wps:spPr bwMode="auto">
                          <a:xfrm>
                            <a:off x="6038" y="4955"/>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2" name="Rectangle 62"/>
                        <wps:cNvSpPr>
                          <a:spLocks noChangeArrowheads="1"/>
                        </wps:cNvSpPr>
                        <wps:spPr bwMode="auto">
                          <a:xfrm>
                            <a:off x="8033" y="398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3" name="Rectangle 63"/>
                        <wps:cNvSpPr>
                          <a:spLocks noChangeArrowheads="1"/>
                        </wps:cNvSpPr>
                        <wps:spPr bwMode="auto">
                          <a:xfrm>
                            <a:off x="8033" y="512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4" name="Rectangle 64"/>
                        <wps:cNvSpPr>
                          <a:spLocks noChangeArrowheads="1"/>
                        </wps:cNvSpPr>
                        <wps:spPr bwMode="auto">
                          <a:xfrm>
                            <a:off x="5240" y="3302"/>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5" name="Rectangle 65"/>
                        <wps:cNvSpPr>
                          <a:spLocks noChangeArrowheads="1"/>
                        </wps:cNvSpPr>
                        <wps:spPr bwMode="auto">
                          <a:xfrm>
                            <a:off x="7007" y="335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6" name="Rectangle 66"/>
                        <wps:cNvSpPr>
                          <a:spLocks noChangeArrowheads="1"/>
                        </wps:cNvSpPr>
                        <wps:spPr bwMode="auto">
                          <a:xfrm>
                            <a:off x="7976" y="2105"/>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7" name="Rectangle 67"/>
                        <wps:cNvSpPr>
                          <a:spLocks noChangeArrowheads="1"/>
                        </wps:cNvSpPr>
                        <wps:spPr bwMode="auto">
                          <a:xfrm>
                            <a:off x="7007" y="170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8" name="Rectangle 68"/>
                        <wps:cNvSpPr>
                          <a:spLocks noChangeArrowheads="1"/>
                        </wps:cNvSpPr>
                        <wps:spPr bwMode="auto">
                          <a:xfrm>
                            <a:off x="6038" y="2447"/>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9" name="Rectangle 69"/>
                        <wps:cNvSpPr>
                          <a:spLocks noChangeArrowheads="1"/>
                        </wps:cNvSpPr>
                        <wps:spPr bwMode="auto">
                          <a:xfrm>
                            <a:off x="4442" y="164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0" name="Rectangle 70"/>
                        <wps:cNvSpPr>
                          <a:spLocks noChangeArrowheads="1"/>
                        </wps:cNvSpPr>
                        <wps:spPr bwMode="auto">
                          <a:xfrm>
                            <a:off x="4385" y="2618"/>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1" name="Rectangle 71"/>
                        <wps:cNvSpPr>
                          <a:spLocks noChangeArrowheads="1"/>
                        </wps:cNvSpPr>
                        <wps:spPr bwMode="auto">
                          <a:xfrm>
                            <a:off x="3074" y="164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2" name="Rectangle 72"/>
                        <wps:cNvSpPr>
                          <a:spLocks noChangeArrowheads="1"/>
                        </wps:cNvSpPr>
                        <wps:spPr bwMode="auto">
                          <a:xfrm>
                            <a:off x="2276" y="2447"/>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3" name="Line 73"/>
                        <wps:cNvCnPr/>
                        <wps:spPr bwMode="auto">
                          <a:xfrm flipH="1">
                            <a:off x="4271" y="4898"/>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4" name="Line 74"/>
                        <wps:cNvCnPr/>
                        <wps:spPr bwMode="auto">
                          <a:xfrm flipH="1">
                            <a:off x="5924" y="2675"/>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5" name="Line 75"/>
                        <wps:cNvCnPr/>
                        <wps:spPr bwMode="auto">
                          <a:xfrm>
                            <a:off x="8033" y="4214"/>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6" name="Line 76"/>
                        <wps:cNvCnPr/>
                        <wps:spPr bwMode="auto">
                          <a:xfrm>
                            <a:off x="8033" y="5354"/>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7" name="Line 77"/>
                        <wps:cNvCnPr/>
                        <wps:spPr bwMode="auto">
                          <a:xfrm rot="5400000">
                            <a:off x="3159" y="3958"/>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8" name="Line 78"/>
                        <wps:cNvCnPr/>
                        <wps:spPr bwMode="auto">
                          <a:xfrm rot="13500000">
                            <a:off x="2988" y="1792"/>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pic:pic xmlns:pic="http://schemas.openxmlformats.org/drawingml/2006/picture">
                        <pic:nvPicPr>
                          <pic:cNvPr id="79" name="Picture 79" descr="j03457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302" y="3131"/>
                            <a:ext cx="1017"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Text Box 80"/>
                        <wps:cNvSpPr txBox="1">
                          <a:spLocks noChangeArrowheads="1"/>
                        </wps:cNvSpPr>
                        <wps:spPr bwMode="auto">
                          <a:xfrm>
                            <a:off x="2903" y="4670"/>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93A2" w14:textId="77777777" w:rsidR="00721A38" w:rsidRPr="007358CB" w:rsidRDefault="00721A38" w:rsidP="00A6646F">
                              <w:pPr>
                                <w:jc w:val="center"/>
                                <w:rPr>
                                  <w:b/>
                                </w:rPr>
                              </w:pPr>
                              <w:r>
                                <w:rPr>
                                  <w:b/>
                                </w:rPr>
                                <w:t>1</w:t>
                              </w:r>
                            </w:p>
                          </w:txbxContent>
                        </wps:txbx>
                        <wps:bodyPr rot="0" vert="horz" wrap="square" lIns="91440" tIns="45720" rIns="91440" bIns="45720" anchor="t" anchorCtr="0" upright="1">
                          <a:noAutofit/>
                        </wps:bodyPr>
                      </wps:wsp>
                      <wps:wsp>
                        <wps:cNvPr id="81" name="Text Box 81"/>
                        <wps:cNvSpPr txBox="1">
                          <a:spLocks noChangeArrowheads="1"/>
                        </wps:cNvSpPr>
                        <wps:spPr bwMode="auto">
                          <a:xfrm>
                            <a:off x="3131" y="2504"/>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F177" w14:textId="77777777" w:rsidR="00721A38" w:rsidRPr="007358CB" w:rsidRDefault="00721A38" w:rsidP="00A6646F">
                              <w:pPr>
                                <w:jc w:val="center"/>
                                <w:rPr>
                                  <w:b/>
                                </w:rPr>
                              </w:pPr>
                              <w:r>
                                <w:rPr>
                                  <w:b/>
                                </w:rPr>
                                <w:t>2</w:t>
                              </w:r>
                            </w:p>
                          </w:txbxContent>
                        </wps:txbx>
                        <wps:bodyPr rot="0" vert="horz" wrap="square" lIns="91440" tIns="45720" rIns="91440" bIns="45720" anchor="t" anchorCtr="0" upright="1">
                          <a:noAutofit/>
                        </wps:bodyPr>
                      </wps:wsp>
                      <wps:wsp>
                        <wps:cNvPr id="82" name="Text Box 82"/>
                        <wps:cNvSpPr txBox="1">
                          <a:spLocks noChangeArrowheads="1"/>
                        </wps:cNvSpPr>
                        <wps:spPr bwMode="auto">
                          <a:xfrm>
                            <a:off x="5069" y="4499"/>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8507" w14:textId="77777777" w:rsidR="00721A38" w:rsidRPr="007358CB" w:rsidRDefault="00721A38" w:rsidP="00A6646F">
                              <w:pPr>
                                <w:jc w:val="center"/>
                                <w:rPr>
                                  <w:b/>
                                </w:rPr>
                              </w:pPr>
                              <w:r>
                                <w:rPr>
                                  <w:b/>
                                </w:rPr>
                                <w:t>5</w:t>
                              </w:r>
                            </w:p>
                          </w:txbxContent>
                        </wps:txbx>
                        <wps:bodyPr rot="0" vert="horz" wrap="square" lIns="91440" tIns="45720" rIns="91440" bIns="45720" anchor="t" anchorCtr="0" upright="1">
                          <a:noAutofit/>
                        </wps:bodyPr>
                      </wps:wsp>
                      <wps:wsp>
                        <wps:cNvPr id="83" name="Text Box 83"/>
                        <wps:cNvSpPr txBox="1">
                          <a:spLocks noChangeArrowheads="1"/>
                        </wps:cNvSpPr>
                        <wps:spPr bwMode="auto">
                          <a:xfrm>
                            <a:off x="5069" y="2162"/>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2CCE5" w14:textId="77777777" w:rsidR="00721A38" w:rsidRPr="007358CB" w:rsidRDefault="00721A38" w:rsidP="00A6646F">
                              <w:pPr>
                                <w:jc w:val="center"/>
                                <w:rPr>
                                  <w:b/>
                                </w:rPr>
                              </w:pPr>
                              <w:r>
                                <w:rPr>
                                  <w:b/>
                                </w:rPr>
                                <w:t>4</w:t>
                              </w:r>
                            </w:p>
                          </w:txbxContent>
                        </wps:txbx>
                        <wps:bodyPr rot="0" vert="horz" wrap="square" lIns="91440" tIns="45720" rIns="91440" bIns="45720" anchor="t" anchorCtr="0" upright="1">
                          <a:noAutofit/>
                        </wps:bodyPr>
                      </wps:wsp>
                      <wps:wsp>
                        <wps:cNvPr id="84" name="Text Box 84"/>
                        <wps:cNvSpPr txBox="1">
                          <a:spLocks noChangeArrowheads="1"/>
                        </wps:cNvSpPr>
                        <wps:spPr bwMode="auto">
                          <a:xfrm>
                            <a:off x="6779" y="4613"/>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47261" w14:textId="77777777" w:rsidR="00721A38" w:rsidRPr="007358CB" w:rsidRDefault="00721A38" w:rsidP="00A6646F">
                              <w:pPr>
                                <w:jc w:val="center"/>
                                <w:rPr>
                                  <w:b/>
                                </w:rPr>
                              </w:pPr>
                              <w:r>
                                <w:rPr>
                                  <w:b/>
                                </w:rPr>
                                <w:t>6</w:t>
                              </w:r>
                            </w:p>
                          </w:txbxContent>
                        </wps:txbx>
                        <wps:bodyPr rot="0" vert="horz" wrap="square" lIns="91440" tIns="45720" rIns="91440" bIns="45720" anchor="t" anchorCtr="0" upright="1">
                          <a:noAutofit/>
                        </wps:bodyPr>
                      </wps:wsp>
                      <wps:wsp>
                        <wps:cNvPr id="85" name="Text Box 85"/>
                        <wps:cNvSpPr txBox="1">
                          <a:spLocks noChangeArrowheads="1"/>
                        </wps:cNvSpPr>
                        <wps:spPr bwMode="auto">
                          <a:xfrm>
                            <a:off x="6836" y="2447"/>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EBDB1" w14:textId="77777777" w:rsidR="00721A38" w:rsidRPr="007358CB" w:rsidRDefault="00721A38" w:rsidP="00A6646F">
                              <w:pPr>
                                <w:jc w:val="center"/>
                                <w:rPr>
                                  <w:b/>
                                </w:rPr>
                              </w:pPr>
                              <w:r>
                                <w:rPr>
                                  <w:b/>
                                </w:rPr>
                                <w:t>8</w:t>
                              </w:r>
                            </w:p>
                          </w:txbxContent>
                        </wps:txbx>
                        <wps:bodyPr rot="0" vert="horz" wrap="square" lIns="91440" tIns="45720" rIns="91440" bIns="45720" anchor="t" anchorCtr="0" upright="1">
                          <a:noAutofit/>
                        </wps:bodyPr>
                      </wps:wsp>
                      <wps:wsp>
                        <wps:cNvPr id="86" name="Text Box 86"/>
                        <wps:cNvSpPr txBox="1">
                          <a:spLocks noChangeArrowheads="1"/>
                        </wps:cNvSpPr>
                        <wps:spPr bwMode="auto">
                          <a:xfrm>
                            <a:off x="8660" y="4043"/>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4B18C" w14:textId="77777777" w:rsidR="00721A38" w:rsidRPr="007358CB" w:rsidRDefault="00721A38" w:rsidP="00A6646F">
                              <w:pPr>
                                <w:jc w:val="center"/>
                                <w:rPr>
                                  <w:b/>
                                </w:rPr>
                              </w:pPr>
                              <w:r>
                                <w:rPr>
                                  <w:b/>
                                </w:rPr>
                                <w:t>7</w:t>
                              </w:r>
                            </w:p>
                          </w:txbxContent>
                        </wps:txbx>
                        <wps:bodyPr rot="0" vert="horz" wrap="square" lIns="91440" tIns="45720" rIns="91440" bIns="45720" anchor="t" anchorCtr="0" upright="1">
                          <a:noAutofit/>
                        </wps:bodyPr>
                      </wps:wsp>
                      <wps:wsp>
                        <wps:cNvPr id="87" name="Text Box 87"/>
                        <wps:cNvSpPr txBox="1">
                          <a:spLocks noChangeArrowheads="1"/>
                        </wps:cNvSpPr>
                        <wps:spPr bwMode="auto">
                          <a:xfrm>
                            <a:off x="8717" y="1820"/>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2BC44" w14:textId="77777777" w:rsidR="00721A38" w:rsidRPr="007358CB" w:rsidRDefault="00721A38" w:rsidP="00A6646F">
                              <w:pPr>
                                <w:jc w:val="center"/>
                                <w:rPr>
                                  <w:b/>
                                </w:rPr>
                              </w:pPr>
                              <w:r>
                                <w:rPr>
                                  <w:b/>
                                </w:rPr>
                                <w:t>9</w:t>
                              </w:r>
                            </w:p>
                          </w:txbxContent>
                        </wps:txbx>
                        <wps:bodyPr rot="0" vert="horz" wrap="square" lIns="91440" tIns="45720" rIns="91440" bIns="45720" anchor="t" anchorCtr="0" upright="1">
                          <a:noAutofit/>
                        </wps:bodyPr>
                      </wps:wsp>
                      <wps:wsp>
                        <wps:cNvPr id="88" name="Text Box 88"/>
                        <wps:cNvSpPr txBox="1">
                          <a:spLocks noChangeArrowheads="1"/>
                        </wps:cNvSpPr>
                        <wps:spPr bwMode="auto">
                          <a:xfrm>
                            <a:off x="2048" y="1706"/>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3D9E8" w14:textId="77777777" w:rsidR="00721A38" w:rsidRPr="007358CB" w:rsidRDefault="00721A38" w:rsidP="00A6646F">
                              <w:pPr>
                                <w:jc w:val="center"/>
                                <w:rPr>
                                  <w:b/>
                                </w:rPr>
                              </w:pPr>
                              <w:r>
                                <w:rPr>
                                  <w:b/>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48" o:spid="_x0000_s1072" style="position:absolute;margin-left:68.35pt;margin-top:11.7pt;width:396.85pt;height:228pt;z-index:251664384" coordorigin="1934,1307" coordsize="7937,4560"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">
                <v:rect id="Rectangle 49" o:spid="_x0000_s1073" style="position:absolute;left:1934;top:1307;width:7937;height:4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line id="Line 50" o:spid="_x0000_s1074" style="position:absolute;visibility:visible;mso-wrap-style:square" from="4613,1307" to="4613,58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UuySMIAAADbAAAADwAAAAAAAAAAAAAA&#10;AAChAgAAZHJzL2Rvd25yZXYueG1sUEsFBgAAAAAEAAQA+QAAAJADAAAAAA==&#10;"/>
                <v:line id="Line 51" o:spid="_x0000_s1075" style="position:absolute;visibility:visible;mso-wrap-style:square" from="6209,1307" to="6209,58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HF9PGAAAA2wAAAA8AAAAAAAAA&#10;AAAAAAAAoQIAAGRycy9kb3ducmV2LnhtbFBLBQYAAAAABAAEAPkAAACUAwAAAAA=&#10;"/>
                <v:line id="Line 52" o:spid="_x0000_s1076" style="position:absolute;visibility:visible;mso-wrap-style:square" from="8204,1877" to="8204,58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LViaTGAAAA2wAAAA8AAAAAAAAA&#10;AAAAAAAAoQIAAGRycy9kb3ducmV2LnhtbFBLBQYAAAAABAAEAPkAAACUAwAAAAA=&#10;"/>
                <v:line id="Line 53" o:spid="_x0000_s1077" style="position:absolute;visibility:visible;mso-wrap-style:square" from="1934,3929" to="4613,3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2ZLD/GAAAA2wAAAA8AAAAAAAAA&#10;AAAAAAAAoQIAAGRycy9kb3ducmV2LnhtbFBLBQYAAAAABAAEAPkAAACUAwAAAAA=&#10;"/>
                <v:line id="Line 54" o:spid="_x0000_s1078" style="position:absolute;visibility:visible;mso-wrap-style:square" from="4613,3530" to="8204,3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wtEvGAAAA2wAAAA8AAAAAAAAA&#10;AAAAAAAAoQIAAGRycy9kb3ducmV2LnhtbFBLBQYAAAAABAAEAPkAAACUAwAAAAA=&#10;"/>
                <v:line id="Line 55" o:spid="_x0000_s1079" style="position:absolute;visibility:visible;mso-wrap-style:square" from="8204,2903" to="9857,29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08EdDGAAAA2wAAAA8AAAAAAAAA&#10;AAAAAAAAoQIAAGRycy9kb3ducmV2LnhtbFBLBQYAAAAABAAEAPkAAACUAwAAAAA=&#10;"/>
                <v:line id="Line 56" o:spid="_x0000_s1080" style="position:absolute;flip:x;visibility:visible;mso-wrap-style:square" from="6209,1877" to="8204,18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YymTMUAAADbAAAADwAAAAAAAAAA&#10;AAAAAAChAgAAZHJzL2Rvd25yZXYueG1sUEsFBgAAAAAEAAQA+QAAAJMDAAAAAA==&#10;"/>
                <v:line id="Line 57" o:spid="_x0000_s1081" style="position:absolute;flip:y;visibility:visible;mso-wrap-style:square" from="1934,1307" to="3758,31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7AA9fGAAAA2wAAAA8AAAAAAAAA&#10;AAAAAAAAoQIAAGRycy9kb3ducmV2LnhtbFBLBQYAAAAABAAEAPkAAACUAwAAAAA=&#10;"/>
                <v:rect id="Rectangle 58" o:spid="_x0000_s1082" style="position:absolute;left:3190;top:3703;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IDSwwAAA&#10;ANsAAAAPAAAAZHJzL2Rvd25yZXYueG1sRE/LisIwFN0L/kO4wuw0VXSQahQfHXQxC8fH/pJc22Jz&#10;U5qodb5+shBmeTjv+bK1lXhQ40vHCoaDBASxdqbkXMH59NWfgvAB2WDlmBS8yMNy0e3MMTXuyT/0&#10;OIZcxBD2KSooQqhTKb0uyKIfuJo4clfXWAwRNrk0DT5juK3kKEk+pcWSY0OBNW0K0rfj3So4IG4P&#10;vzut19nre5zR5pKRq5T66LWrGYhAbfgXv917o2ASx8Yv8QfIx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IDSwwAAAANsAAAAPAAAAAAAAAAAAAAAAAJcCAABkcnMvZG93bnJl&#10;di54bWxQSwUGAAAAAAQABAD1AAAAhAMAAAAA&#10;" strokecolor="white"/>
                <v:rect id="Rectangle 59" o:spid="_x0000_s1083" style="position:absolute;left:4385;top:4670;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bJErwwAA&#10;ANsAAAAPAAAAZHJzL2Rvd25yZXYueG1sRI/NbsIwEITvSLyDtUjcwKGiCAIGtTSoPfTA731lL0lE&#10;vI5iA6FPX1dC6nE0M99oFqvWVuJGjS8dKxgNExDE2pmScwXHw2YwBeEDssHKMSl4kIfVsttZYGrc&#10;nXd024dcRAj7FBUUIdSplF4XZNEPXU0cvbNrLIYom1yaBu8Rbiv5kiQTabHkuFBgTeuC9GV/tQq2&#10;iB/bn0+t37PH9zij9SkjVynV77VvcxCB2vAffra/jILXGfx9iT9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bJErwwAAANsAAAAPAAAAAAAAAAAAAAAAAJcCAABkcnMvZG93&#10;bnJldi54bWxQSwUGAAAAAAQABAD1AAAAhwMAAAAA&#10;" strokecolor="white"/>
                <v:rect id="Rectangle 60" o:spid="_x0000_s1084" style="position:absolute;left:6038;top:3986;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vILwAAA&#10;ANsAAAAPAAAAZHJzL2Rvd25yZXYueG1sRE/Pa8IwFL4P/B/CE3abqWOU0Rlluoo7eKg674/k2ZY1&#10;L6WJtvWvXw7Cjh/f78VqsI24UedrxwrmswQEsXam5lLBz2n78g7CB2SDjWNSMJKH1XLytMDMuJ4P&#10;dDuGUsQQ9hkqqEJoMym9rsiin7mWOHIX11kMEXalNB32Mdw28jVJUmmx5thQYUubivTv8WoVFIhf&#10;xX2n9Tof9285bc45uUap5+nw+QEi0BD+xQ/3t1GQxvXxS/wBcv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OvILwAAAANsAAAAPAAAAAAAAAAAAAAAAAJcCAABkcnMvZG93bnJl&#10;di54bWxQSwUGAAAAAAQABAD1AAAAhAMAAAAA&#10;" strokecolor="white"/>
                <v:rect id="Rectangle 61" o:spid="_x0000_s1085" style="position:absolute;left:6038;top:4955;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dleQwgAA&#10;ANsAAAAPAAAAZHJzL2Rvd25yZXYueG1sRI/Ni8IwFMTvgv9DeII3TRWRpWsUPyruwYNfe38kb9uy&#10;zUtpolb/+o2w4HGYmd8ws0VrK3GjxpeOFYyGCQhi7UzJuYLLeTv4AOEDssHKMSl4kIfFvNuZYWrc&#10;nY90O4VcRAj7FBUUIdSplF4XZNEPXU0cvR/XWAxRNrk0Dd4j3FZynCRTabHkuFBgTeuC9O/pahUc&#10;EDeH507rVfbYTzJaf2fkKqX6vXb5CSJQG97h//aXUTAdwetL/AF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2V5DCAAAA2wAAAA8AAAAAAAAAAAAAAAAAlwIAAGRycy9kb3du&#10;cmV2LnhtbFBLBQYAAAAABAAEAPUAAACGAwAAAAA=&#10;" strokecolor="white"/>
                <v:rect id="Rectangle 62" o:spid="_x0000_s1086" style="position:absolute;left:8033;top:3986;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MnnwwAA&#10;ANsAAAAPAAAAZHJzL2Rvd25yZXYueG1sRI/Ni8IwFMTvgv9DeII3TRWRpRrFj8ruwYPrx/2RPNti&#10;81KaqHX/+o2wsMdhZn7DzJetrcSDGl86VjAaJiCItTMl5wrOp93gA4QPyAYrx6TgRR6Wi25njqlx&#10;T/6mxzHkIkLYp6igCKFOpfS6IIt+6Gri6F1dYzFE2eTSNPiMcFvJcZJMpcWS40KBNW0K0rfj3So4&#10;IG4PP59ar7PXfpLR5pKRq5Tq99rVDESgNvyH/9pfRsF0DO8v8Q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pMnnwwAAANsAAAAPAAAAAAAAAAAAAAAAAJcCAABkcnMvZG93&#10;bnJldi54bWxQSwUGAAAAAAQABAD1AAAAhwMAAAAA&#10;" strokecolor="white"/>
                <v:rect id="Rectangle 63" o:spid="_x0000_s1087" style="position:absolute;left:8033;top:5126;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6Gx8xAAA&#10;ANsAAAAPAAAAZHJzL2Rvd25yZXYueG1sRI9Ba8JAFITvBf/D8oTe6kZbpEQ3oWpKe/BgU70/dp9J&#10;aPZtyG41+uvdgtDjMDPfMMt8sK04Ue8bxwqmkwQEsXam4UrB/vv96RWED8gGW8ek4EIe8mz0sMTU&#10;uDN/0akMlYgQ9ikqqEPoUim9rsmin7iOOHpH11sMUfaVND2eI9y2cpYkc2mx4bhQY0frmvRP+WsV&#10;7BA3u+uH1qvisn0paH0oyLVKPY6HtwWIQEP4D9/bn0bB/Bn+vsQfI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OhsfMQAAADbAAAADwAAAAAAAAAAAAAAAACXAgAAZHJzL2Rv&#10;d25yZXYueG1sUEsFBgAAAAAEAAQA9QAAAIgDAAAAAA==&#10;" strokecolor="white"/>
                <v:rect id="Rectangle 64" o:spid="_x0000_s1088" style="position:absolute;left:5240;top:3302;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AfQIwgAA&#10;ANsAAAAPAAAAZHJzL2Rvd25yZXYueG1sRI9Pi8IwFMTvwn6H8Bb2pumKiFSjqNtFD3vw7/2RPNti&#10;81KaqNVPbxYEj8PM/IaZzFpbiSs1vnSs4LuXgCDWzpScKzjsf7sjED4gG6wck4I7eZhNPzoTTI27&#10;8Zauu5CLCGGfooIihDqV0uuCLPqeq4mjd3KNxRBlk0vT4C3CbSX7STKUFkuOCwXWtCxIn3cXq2CD&#10;+LN5rLReZPe/QUbLY0auUurrs52PQQRqwzv8aq+NguEA/r/EHyC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B9AjCAAAA2wAAAA8AAAAAAAAAAAAAAAAAlwIAAGRycy9kb3du&#10;cmV2LnhtbFBLBQYAAAAABAAEAPUAAACGAwAAAAA=&#10;" strokecolor="white"/>
                <v:rect id="Rectangle 65" o:spid="_x0000_s1089" style="position:absolute;left:7007;top:3359;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VGTxAAA&#10;ANsAAAAPAAAAZHJzL2Rvd25yZXYueG1sRI9Ba8JAFITvBf/D8oTe6kZppUQ3oWpKe/BgU70/dp9J&#10;aPZtyG41+uvdgtDjMDPfMMt8sK04Ue8bxwqmkwQEsXam4UrB/vv96RWED8gGW8ek4EIe8mz0sMTU&#10;uDN/0akMlYgQ9ikqqEPoUim9rsmin7iOOHpH11sMUfaVND2eI9y2cpYkc2mx4bhQY0frmvRP+WsV&#10;7BA3u+uH1qvisn0uaH0oyLVKPY6HtwWIQEP4D9/bn0bB/AX+vsQfI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E1Rk8QAAADbAAAADwAAAAAAAAAAAAAAAACXAgAAZHJzL2Rv&#10;d25yZXYueG1sUEsFBgAAAAAEAAQA9QAAAIgDAAAAAA==&#10;" strokecolor="white"/>
                <v:rect id="Rectangle 66" o:spid="_x0000_s1090" style="position:absolute;left:7976;top:2105;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8/kwgAA&#10;ANsAAAAPAAAAZHJzL2Rvd25yZXYueG1sRI9Ba8JAFITvgv9heUJvuqmUINFVrEbagwdr9f7YfSbB&#10;7NuQXTX213cFweMwM98ws0Vna3Gl1leOFbyPEhDE2pmKCwWH381wAsIHZIO1Y1JwJw+Leb83w8y4&#10;G//QdR8KESHsM1RQhtBkUnpdkkU/cg1x9E6utRiibAtpWrxFuK3lOElSabHiuFBiQ6uS9Hl/sQp2&#10;iOvd35fWn/l9+5HT6piTq5V6G3TLKYhAXXiFn+1voyBN4fEl/gA5/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fz+TCAAAA2wAAAA8AAAAAAAAAAAAAAAAAlwIAAGRycy9kb3du&#10;cmV2LnhtbFBLBQYAAAAABAAEAPUAAACGAwAAAAA=&#10;" strokecolor="white"/>
                <v:rect id="Rectangle 67" o:spid="_x0000_s1091" style="position:absolute;left:7007;top:1706;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2p/xAAA&#10;ANsAAAAPAAAAZHJzL2Rvd25yZXYueG1sRI9Ba8JAFITvgv9heUJvulGKLdFNqJrSHjzYVO+P3WcS&#10;mn0bsluN/fVdodDjMDPfMOt8sK24UO8bxwrmswQEsXam4UrB8fN1+gzCB2SDrWNScCMPeTYerTE1&#10;7sofdClDJSKEfYoK6hC6VEqva7LoZ64jjt7Z9RZDlH0lTY/XCLetXCTJUlpsOC7U2NG2Jv1VflsF&#10;B8Td4edN601x2z8WtD0V5FqlHibDywpEoCH8h//a70bB8gnu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9Nqf8QAAADbAAAADwAAAAAAAAAAAAAAAACXAgAAZHJzL2Rv&#10;d25yZXYueG1sUEsFBgAAAAAEAAQA9QAAAIgDAAAAAA==&#10;" strokecolor="white"/>
                <v:rect id="Rectangle 68" o:spid="_x0000_s1092" style="position:absolute;left:6038;top:2447;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TP4NwAAA&#10;ANsAAAAPAAAAZHJzL2Rvd25yZXYueG1sRE/Pa8IwFL4P/B/CE3abqWOU0Rlluoo7eKg674/k2ZY1&#10;L6WJtvWvXw7Cjh/f78VqsI24UedrxwrmswQEsXam5lLBz2n78g7CB2SDjWNSMJKH1XLytMDMuJ4P&#10;dDuGUsQQ9hkqqEJoMym9rsiin7mWOHIX11kMEXalNB32Mdw28jVJUmmx5thQYUubivTv8WoVFIhf&#10;xX2n9Tof9285bc45uUap5+nw+QEi0BD+xQ/3t1GQxrHxS/wBcv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TP4NwAAAANsAAAAPAAAAAAAAAAAAAAAAAJcCAABkcnMvZG93bnJl&#10;di54bWxQSwUGAAAAAAQABAD1AAAAhAMAAAAA&#10;" strokecolor="white"/>
                <v:rect id="Rectangle 69" o:spid="_x0000_s1093" style="position:absolute;left:4442;top:1649;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FuWxAAA&#10;ANsAAAAPAAAAZHJzL2Rvd25yZXYueG1sRI9Ba8JAFITvgv9heUJvulGKtNFNqJrSHjzYVO+P3WcS&#10;mn0bsluN/fVdodDjMDPfMOt8sK24UO8bxwrmswQEsXam4UrB8fN1+gTCB2SDrWNScCMPeTYerTE1&#10;7sofdClDJSKEfYoK6hC6VEqva7LoZ64jjt7Z9RZDlH0lTY/XCLetXCTJUlpsOC7U2NG2Jv1VflsF&#10;B8Td4edN601x2z8WtD0V5FqlHibDywpEoCH8h//a70bB8hnu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QBblsQAAADbAAAADwAAAAAAAAAAAAAAAACXAgAAZHJzL2Rv&#10;d25yZXYueG1sUEsFBgAAAAAEAAQA9QAAAIgDAAAAAA==&#10;" strokecolor="white"/>
                <v:rect id="Rectangle 70" o:spid="_x0000_s1094" style="position:absolute;left:4385;top:2618;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42TWwAAA&#10;ANsAAAAPAAAAZHJzL2Rvd25yZXYueG1sRE/LisIwFN0L/kO4wuw0VcSRahQfHXQxC8fH/pJc22Jz&#10;U5qodb5+shBmeTjv+bK1lXhQ40vHCoaDBASxdqbkXMH59NWfgvAB2WDlmBS8yMNy0e3MMTXuyT/0&#10;OIZcxBD2KSooQqhTKb0uyKIfuJo4clfXWAwRNrk0DT5juK3kKEkm0mLJsaHAmjYF6dvxbhUcELeH&#10;353W6+z1Pc5oc8nIVUp99NrVDESgNvyL3+69UfAZ18cv8QfIx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42TWwAAAANsAAAAPAAAAAAAAAAAAAAAAAJcCAABkcnMvZG93bnJl&#10;di54bWxQSwUGAAAAAAQABAD1AAAAhAMAAAAA&#10;" strokecolor="white"/>
                <v:rect id="Rectangle 71" o:spid="_x0000_s1095" style="position:absolute;left:3074;top:1649;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8FNwwAA&#10;ANsAAAAPAAAAZHJzL2Rvd25yZXYueG1sRI9Ba8JAFITvgv9heUJvulFKLambUDViDx7UtvfH7msS&#10;mn0bsqvG/vquIHgcZuYbZpH3thFn6nztWMF0koAg1s7UXCr4+tyMX0H4gGywcUwKruQhz4aDBabG&#10;XfhA52MoRYSwT1FBFUKbSul1RRb9xLXE0ftxncUQZVdK0+Elwm0jZ0nyIi3WHBcqbGlVkf49nqyC&#10;PeJ6/7fVellcd88Frb4Lco1ST6P+/Q1EoD48wvf2h1Ewn8LtS/wBM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r8FNwwAAANsAAAAPAAAAAAAAAAAAAAAAAJcCAABkcnMvZG93&#10;bnJldi54bWxQSwUGAAAAAAQABAD1AAAAhwMAAAAA&#10;" strokecolor="white"/>
                <v:rect id="Rectangle 72" o:spid="_x0000_s1096" style="position:absolute;left:2276;top:2447;width:397;height:3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fV86xAAA&#10;ANsAAAAPAAAAZHJzL2Rvd25yZXYueG1sRI9Pa8JAFMTvhX6H5Qne6kaRVqKbYDViDz1Y/9wfu88k&#10;mH0bsqvGfvpuodDjMDO/YRZ5bxtxo87XjhWMRwkIYu1MzaWC42HzMgPhA7LBxjEpeJCHPHt+WmBq&#10;3J2/6LYPpYgQ9ikqqEJoUym9rsiiH7mWOHpn11kMUXalNB3eI9w2cpIkr9JizXGhwpZWFenL/moV&#10;7BDXu++t1u/F43Na0OpUkGuUGg765RxEoD78h//aH0bB2wR+v8QfIL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1fOsQAAADbAAAADwAAAAAAAAAAAAAAAACXAgAAZHJzL2Rv&#10;d25yZXYueG1sUEsFBgAAAAAEAAQA9QAAAIgDAAAAAA==&#10;" strokecolor="white"/>
                <v:line id="Line 73" o:spid="_x0000_s1097" style="position:absolute;flip:x;visibility:visible;mso-wrap-style:square" from="4271,4898" to="4784,4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9hcUcUAAADbAAAADwAAAGRycy9kb3ducmV2LnhtbESPQWvCQBSE74L/YXlCb3VjCtVGV6nB&#10;FntQqK0Hb4/sMwnNvg27WxP/fVcoeBxm5htmsepNIy7kfG1ZwWScgCAurK65VPD99fY4A+EDssbG&#10;Mim4kofVcjhYYKZtx590OYRSRAj7DBVUIbSZlL6oyKAf25Y4emfrDIYoXSm1wy7CTSPTJHmWBmuO&#10;CxW2lFdU/Bx+jYLjetcVH7p+wdN5rxObv+uNS5V6GPWvcxCB+nAP/7e3WsH0CW5f4g+Qy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9hcUcUAAADbAAAADwAAAAAAAAAA&#10;AAAAAAChAgAAZHJzL2Rvd25yZXYueG1sUEsFBgAAAAAEAAQA+QAAAJMDAAAAAA==&#10;">
                  <v:stroke endarrow="block" endarrowwidth="wide" endarrowlength="long"/>
                </v:line>
                <v:line id="Line 74" o:spid="_x0000_s1098" style="position:absolute;flip:x;visibility:visible;mso-wrap-style:square" from="5924,2675" to="6437,2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HEJcUAAADbAAAADwAAAGRycy9kb3ducmV2LnhtbESPQWvCQBSE74L/YXlCb3VjKNVGV6nB&#10;FntQqK0Hb4/sMwnNvg27WxP/fVcoeBxm5htmsepNIy7kfG1ZwWScgCAurK65VPD99fY4A+EDssbG&#10;Mim4kofVcjhYYKZtx590OYRSRAj7DBVUIbSZlL6oyKAf25Y4emfrDIYoXSm1wy7CTSPTJHmWBmuO&#10;CxW2lFdU/Bx+jYLjetcVH7p+wdN5rxObv+uNS5V6GPWvcxCB+nAP/7e3WsH0CW5f4g+Qy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DHEJcUAAADbAAAADwAAAAAAAAAA&#10;AAAAAAChAgAAZHJzL2Rvd25yZXYueG1sUEsFBgAAAAAEAAQA+QAAAJMDAAAAAA==&#10;">
                  <v:stroke endarrow="block" endarrowwidth="wide" endarrowlength="long"/>
                </v:line>
                <v:line id="Line 75" o:spid="_x0000_s1099" style="position:absolute;visibility:visible;mso-wrap-style:square" from="8033,4214" to="8546,4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ytlsQAAADbAAAADwAAAGRycy9kb3ducmV2LnhtbESPQWvCQBSE74L/YXlCb7qxoKapGwnS&#10;Qj2aFkpvj+wzicm+XbLbmP77rlDocZiZb5j9YTK9GGnwrWUF61UCgriyuuVawcf76zIF4QOyxt4y&#10;KfghD4d8Pttjpu2NzzSWoRYRwj5DBU0ILpPSVw0Z9CvriKN3sYPBEOVQSz3gLcJNLx+TZCsNthwX&#10;GnR0bKjqym+j4FSOm68nK4vd58mnzm1f2uLaKfWwmIpnEIGm8B/+a79pBbsN3L/EHyD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DK2WxAAAANsAAAAPAAAAAAAAAAAA&#10;AAAAAKECAABkcnMvZG93bnJldi54bWxQSwUGAAAAAAQABAD5AAAAkgMAAAAA&#10;">
                  <v:stroke endarrow="block" endarrowwidth="wide" endarrowlength="long"/>
                </v:line>
                <v:line id="Line 76" o:spid="_x0000_s1100" style="position:absolute;visibility:visible;mso-wrap-style:square" from="8033,5354" to="8546,53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4z4cMAAADbAAAADwAAAGRycy9kb3ducmV2LnhtbESPQWvCQBSE7wX/w/KE3upGwajRVYJU&#10;qMdGQbw9ss8kmn27ZLcx/ffdQqHHYWa+YTa7wbSip843lhVMJwkI4tLqhisF59PhbQnCB2SNrWVS&#10;8E0edtvRywYzbZ/8SX0RKhEh7DNUUIfgMil9WZNBP7GOOHo32xkMUXaV1B0+I9y0cpYkqTTYcFyo&#10;0dG+pvJRfBkFx6KfX1dW5ovL0S+dS9+b/P5Q6nU85GsQgYbwH/5rf2gFixR+v8QfIL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eM+HDAAAA2wAAAA8AAAAAAAAAAAAA&#10;AAAAoQIAAGRycy9kb3ducmV2LnhtbFBLBQYAAAAABAAEAPkAAACRAwAAAAA=&#10;">
                  <v:stroke endarrow="block" endarrowwidth="wide" endarrowlength="long"/>
                </v:line>
                <v:line id="Line 77" o:spid="_x0000_s1101" style="position:absolute;rotation:90;visibility:visible;mso-wrap-style:square" from="3159,3958" to="3672,3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YF18MAAADbAAAADwAAAGRycy9kb3ducmV2LnhtbESPQWvCQBSE7wX/w/IKXopuFKmSuooV&#10;RQ9eotLzI/uaDWbfptnVxH/vCgWPw8x8w8yXna3EjRpfOlYwGiYgiHOnSy4UnE/bwQyED8gaK8ek&#10;4E4elove2xxT7VrO6HYMhYgQ9ikqMCHUqZQ+N2TRD11NHL1f11gMUTaF1A22EW4rOU6ST2mx5Lhg&#10;sKa1ofxyvFoFNPrY7Eo/++NLe54cDj8mo+xbqf57t/oCEagLr/B/e68VTKfw/BJ/gFw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WBdfDAAAA2wAAAA8AAAAAAAAAAAAA&#10;AAAAoQIAAGRycy9kb3ducmV2LnhtbFBLBQYAAAAABAAEAPkAAACRAwAAAAA=&#10;">
                  <v:stroke endarrow="block" endarrowwidth="wide" endarrowlength="long"/>
                </v:line>
                <v:line id="Line 78" o:spid="_x0000_s1102" style="position:absolute;rotation:-135;visibility:visible;mso-wrap-style:square" from="2988,1792" to="3501,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LI/sIAAADbAAAADwAAAGRycy9kb3ducmV2LnhtbERPy2rCQBTdF/oPwxW6KToxpCrRUYpQ&#10;6kIKPhYuL5lrEszcCTPTPP7eWRS6PJz3ZjeYRnTkfG1ZwXyWgCAurK65VHC9fE1XIHxA1thYJgUj&#10;edhtX182mGvb84m6cyhFDGGfo4IqhDaX0hcVGfQz2xJH7m6dwRChK6V22Mdw08g0SRbSYM2xocKW&#10;9hUVj/OvUfB+X9TZz/H7Zm/H/TjMO/ORuVSpt8nwuQYRaAj/4j/3QStYxrHxS/wBcvs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0LI/sIAAADbAAAADwAAAAAAAAAAAAAA&#10;AAChAgAAZHJzL2Rvd25yZXYueG1sUEsFBgAAAAAEAAQA+QAAAJADAAAAAA==&#10;">
                  <v:stroke endarrow="block" endarrowwidth="wide" endarrowlength="long"/>
                </v:line>
                <v:shape id="Picture 79" o:spid="_x0000_s1103" type="#_x0000_t75" alt="j0345794" style="position:absolute;left:3302;top:3131;width:1017;height:6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L&#10;DjTDAAAA2wAAAA8AAABkcnMvZG93bnJldi54bWxEj0trwzAQhO+F/AexhdwauQlNWteyCYFCyKl5&#10;0F4Xa/2g1spIauzk11eFQI7DzHzDZMVoOnEm51vLCp5nCQji0uqWawWn48fTKwgfkDV2lknBhTwU&#10;+eQhw1Tbgfd0PoRaRAj7FBU0IfSplL5syKCf2Z44epV1BkOUrpba4RDhppPzJFlKgy3HhQZ72jRU&#10;/hx+jQJEv1vonf0eKn65mtPefX5dnFLTx3H9DiLQGO7hW3urFaze4P9L/AEy/w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8sONMMAAADbAAAADwAAAAAAAAAAAAAAAACcAgAA&#10;ZHJzL2Rvd25yZXYueG1sUEsFBgAAAAAEAAQA9wAAAIwDAAAAAA==&#10;">
                  <v:imagedata r:id="rId12" o:title="j0345794"/>
                </v:shape>
                <v:shape id="Text Box 80" o:spid="_x0000_s1104" type="#_x0000_t202" style="position:absolute;left:2903;top:4670;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ikB+vwAA&#10;ANsAAAAPAAAAZHJzL2Rvd25yZXYueG1sRE/LisIwFN0L/kO4wuw0cRhFq1HEQXDlYH2Au0tzbYvN&#10;TWmirX8/WQzM8nDey3VnK/GixpeONYxHCgRx5kzJuYbzaTecgfAB2WDlmDS8ycN61e8tMTGu5SO9&#10;0pCLGMI+QQ1FCHUipc8KsuhHriaO3N01FkOETS5Ng20Mt5X8VGoqLZYcGwqsaVtQ9kifVsPlcL9d&#10;v9RP/m0ndes6JdnOpdYfg26zABGoC//iP/feaJjF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SKQH6/AAAA2wAAAA8AAAAAAAAAAAAAAAAAlwIAAGRycy9kb3ducmV2&#10;LnhtbFBLBQYAAAAABAAEAPUAAACDAwAAAAA=&#10;" filled="f" stroked="f">
                  <v:textbox>
                    <w:txbxContent>
                      <w:p w14:paraId="0F7293A2" w14:textId="77777777" w:rsidR="00721A38" w:rsidRPr="007358CB" w:rsidRDefault="00721A38" w:rsidP="00A6646F">
                        <w:pPr>
                          <w:jc w:val="center"/>
                          <w:rPr>
                            <w:b/>
                          </w:rPr>
                        </w:pPr>
                        <w:r>
                          <w:rPr>
                            <w:b/>
                          </w:rPr>
                          <w:t>1</w:t>
                        </w:r>
                      </w:p>
                    </w:txbxContent>
                  </v:textbox>
                </v:shape>
                <v:shape id="Text Box 81" o:spid="_x0000_s1105" type="#_x0000_t202" style="position:absolute;left:3131;top:2504;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E2EF177" w14:textId="77777777" w:rsidR="00721A38" w:rsidRPr="007358CB" w:rsidRDefault="00721A38" w:rsidP="00A6646F">
                        <w:pPr>
                          <w:jc w:val="center"/>
                          <w:rPr>
                            <w:b/>
                          </w:rPr>
                        </w:pPr>
                        <w:r>
                          <w:rPr>
                            <w:b/>
                          </w:rPr>
                          <w:t>2</w:t>
                        </w:r>
                      </w:p>
                    </w:txbxContent>
                  </v:textbox>
                </v:shape>
                <v:shape id="Text Box 82" o:spid="_x0000_s1106" type="#_x0000_t202" style="position:absolute;left:5069;top:4499;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HuSwwAA&#10;ANsAAAAPAAAAZHJzL2Rvd25yZXYueG1sRI/NasMwEITvhbyD2EBvtZTQFseJbEJLoKeW5g9yW6yN&#10;bWKtjKXE7ttXhUKOw8x8w6yK0bbiRr1vHGuYJQoEcelMw5WG/W7zlILwAdlg65g0/JCHIp88rDAz&#10;buBvum1DJSKEfYYa6hC6TEpf1mTRJ64jjt7Z9RZDlH0lTY9DhNtWzpV6lRYbjgs1dvRWU3nZXq2G&#10;w+f5dHxWX9W7fekGNyrJdiG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FHuSwwAAANsAAAAPAAAAAAAAAAAAAAAAAJcCAABkcnMvZG93&#10;bnJldi54bWxQSwUGAAAAAAQABAD1AAAAhwMAAAAA&#10;" filled="f" stroked="f">
                  <v:textbox>
                    <w:txbxContent>
                      <w:p w14:paraId="52028507" w14:textId="77777777" w:rsidR="00721A38" w:rsidRPr="007358CB" w:rsidRDefault="00721A38" w:rsidP="00A6646F">
                        <w:pPr>
                          <w:jc w:val="center"/>
                          <w:rPr>
                            <w:b/>
                          </w:rPr>
                        </w:pPr>
                        <w:r>
                          <w:rPr>
                            <w:b/>
                          </w:rPr>
                          <w:t>5</w:t>
                        </w:r>
                      </w:p>
                    </w:txbxContent>
                  </v:textbox>
                </v:shape>
                <v:shape id="Text Box 83" o:spid="_x0000_s1107" type="#_x0000_t202" style="position:absolute;left:5069;top:2162;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472CCE5" w14:textId="77777777" w:rsidR="00721A38" w:rsidRPr="007358CB" w:rsidRDefault="00721A38" w:rsidP="00A6646F">
                        <w:pPr>
                          <w:jc w:val="center"/>
                          <w:rPr>
                            <w:b/>
                          </w:rPr>
                        </w:pPr>
                        <w:r>
                          <w:rPr>
                            <w:b/>
                          </w:rPr>
                          <w:t>4</w:t>
                        </w:r>
                      </w:p>
                    </w:txbxContent>
                  </v:textbox>
                </v:shape>
                <v:shape id="Text Box 84" o:spid="_x0000_s1108" type="#_x0000_t202" style="position:absolute;left:6779;top:4613;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sUZ9wwAA&#10;ANsAAAAPAAAAZHJzL2Rvd25yZXYueG1sRI/NasMwEITvhbyD2EButZSSFseJbEJLoKeW5g9yW6yN&#10;bWKtjKXG7ttXhUKOw8x8w6yL0bbiRr1vHGuYJwoEcelMw5WGw377mILwAdlg65g0/JCHIp88rDEz&#10;buAvuu1CJSKEfYYa6hC6TEpf1mTRJ64jjt7F9RZDlH0lTY9DhNtWPin1Ii02HBdq7Oi1pvK6+7Ya&#10;jh+X82mhPqs3+9wNblSS7VJ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sUZ9wwAAANsAAAAPAAAAAAAAAAAAAAAAAJcCAABkcnMvZG93&#10;bnJldi54bWxQSwUGAAAAAAQABAD1AAAAhwMAAAAA&#10;" filled="f" stroked="f">
                  <v:textbox>
                    <w:txbxContent>
                      <w:p w14:paraId="7D147261" w14:textId="77777777" w:rsidR="00721A38" w:rsidRPr="007358CB" w:rsidRDefault="00721A38" w:rsidP="00A6646F">
                        <w:pPr>
                          <w:jc w:val="center"/>
                          <w:rPr>
                            <w:b/>
                          </w:rPr>
                        </w:pPr>
                        <w:r>
                          <w:rPr>
                            <w:b/>
                          </w:rPr>
                          <w:t>6</w:t>
                        </w:r>
                      </w:p>
                    </w:txbxContent>
                  </v:textbox>
                </v:shape>
                <v:shape id="Text Box 85" o:spid="_x0000_s1109" type="#_x0000_t202" style="position:absolute;left:6836;top:2447;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PmwgAA&#10;ANsAAAAPAAAAZHJzL2Rvd25yZXYueG1sRI9Pi8IwFMTvgt8hPMGbJi4qWo0iK4KnXfwL3h7Nsy02&#10;L6WJtvvtNwsLHoeZ+Q2zXLe2FC+qfeFYw2ioQBCnzhScaTifdoMZCB+QDZaOScMPeVivup0lJsY1&#10;fKDXMWQiQtgnqCEPoUqk9GlOFv3QVcTRu7vaYoiyzqSpsYlwW8oPpabSYsFxIceKPnNKH8en1XD5&#10;ut+uY/Wdbe2kalyrJNu51LrfazcLEIHa8A7/t/dGw2wCf1/iD5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94+bCAAAA2wAAAA8AAAAAAAAAAAAAAAAAlwIAAGRycy9kb3du&#10;cmV2LnhtbFBLBQYAAAAABAAEAPUAAACGAwAAAAA=&#10;" filled="f" stroked="f">
                  <v:textbox>
                    <w:txbxContent>
                      <w:p w14:paraId="33DEBDB1" w14:textId="77777777" w:rsidR="00721A38" w:rsidRPr="007358CB" w:rsidRDefault="00721A38" w:rsidP="00A6646F">
                        <w:pPr>
                          <w:jc w:val="center"/>
                          <w:rPr>
                            <w:b/>
                          </w:rPr>
                        </w:pPr>
                        <w:r>
                          <w:rPr>
                            <w:b/>
                          </w:rPr>
                          <w:t>8</w:t>
                        </w:r>
                      </w:p>
                    </w:txbxContent>
                  </v:textbox>
                </v:shape>
                <v:shape id="Text Box 86" o:spid="_x0000_s1110" type="#_x0000_t202" style="position:absolute;left:8660;top:4043;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32RwgAA&#10;ANsAAAAPAAAAZHJzL2Rvd25yZXYueG1sRI9Bi8IwFITvgv8hPMGbJsoqbtcooix4UnR3BW+P5tmW&#10;bV5KE23990YQPA4z8w0zX7a2FDeqfeFYw2ioQBCnzhScafj9+R7MQPiAbLB0TBru5GG56HbmmBjX&#10;8IFux5CJCGGfoIY8hCqR0qc5WfRDVxFH7+JqiyHKOpOmxibCbSnHSk2lxYLjQo4VrXNK/49Xq+Fv&#10;dzmfPtQ+29hJ1bhWSbaf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vfZHCAAAA2wAAAA8AAAAAAAAAAAAAAAAAlwIAAGRycy9kb3du&#10;cmV2LnhtbFBLBQYAAAAABAAEAPUAAACGAwAAAAA=&#10;" filled="f" stroked="f">
                  <v:textbox>
                    <w:txbxContent>
                      <w:p w14:paraId="5C44B18C" w14:textId="77777777" w:rsidR="00721A38" w:rsidRPr="007358CB" w:rsidRDefault="00721A38" w:rsidP="00A6646F">
                        <w:pPr>
                          <w:jc w:val="center"/>
                          <w:rPr>
                            <w:b/>
                          </w:rPr>
                        </w:pPr>
                        <w:r>
                          <w:rPr>
                            <w:b/>
                          </w:rPr>
                          <w:t>7</w:t>
                        </w:r>
                      </w:p>
                    </w:txbxContent>
                  </v:textbox>
                </v:shape>
                <v:shape id="Text Box 87" o:spid="_x0000_s1111" type="#_x0000_t202" style="position:absolute;left:8717;top:1820;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9gKwwAA&#10;ANsAAAAPAAAAZHJzL2Rvd25yZXYueG1sRI9Pi8IwFMTvgt8hPGFva7Ky/qtGkV0ET4q6K3h7NM+2&#10;bPNSmmjrtzfCgsdhZn7DzJetLcWNal841vDRVyCIU2cKzjT8HNfvExA+IBssHZOGO3lYLrqdOSbG&#10;Nbyn2yFkIkLYJ6ghD6FKpPRpThZ931XE0bu42mKIss6kqbGJcFvKgVIjabHguJBjRV85pX+Hq9Xw&#10;u72cT59ql33bYdW4Vkm2U6n1W69dzUAEasMr/N/eGA2TM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9gKwwAAANsAAAAPAAAAAAAAAAAAAAAAAJcCAABkcnMvZG93&#10;bnJldi54bWxQSwUGAAAAAAQABAD1AAAAhwMAAAAA&#10;" filled="f" stroked="f">
                  <v:textbox>
                    <w:txbxContent>
                      <w:p w14:paraId="6F72BC44" w14:textId="77777777" w:rsidR="00721A38" w:rsidRPr="007358CB" w:rsidRDefault="00721A38" w:rsidP="00A6646F">
                        <w:pPr>
                          <w:jc w:val="center"/>
                          <w:rPr>
                            <w:b/>
                          </w:rPr>
                        </w:pPr>
                        <w:r>
                          <w:rPr>
                            <w:b/>
                          </w:rPr>
                          <w:t>9</w:t>
                        </w:r>
                      </w:p>
                    </w:txbxContent>
                  </v:textbox>
                </v:shape>
                <v:shape id="Text Box 88" o:spid="_x0000_s1112" type="#_x0000_t202" style="position:absolute;left:2048;top:1706;width:62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x4vwAA&#10;ANsAAAAPAAAAZHJzL2Rvd25yZXYueG1sRE/LisIwFN0L/kO4wuw0cRhFq1HEQXDlYH2Au0tzbYvN&#10;TWmirX8/WQzM8nDey3VnK/GixpeONYxHCgRx5kzJuYbzaTecgfAB2WDlmDS8ycN61e8tMTGu5SO9&#10;0pCLGMI+QQ1FCHUipc8KsuhHriaO3N01FkOETS5Ng20Mt5X8VGoqLZYcGwqsaVtQ9kifVsPlcL9d&#10;v9RP/m0ndes6JdnOpdYfg26zABGoC//iP/feaJjF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8THi/AAAA2wAAAA8AAAAAAAAAAAAAAAAAlwIAAGRycy9kb3ducmV2&#10;LnhtbFBLBQYAAAAABAAEAPUAAACDAwAAAAA=&#10;" filled="f" stroked="f">
                  <v:textbox>
                    <w:txbxContent>
                      <w:p w14:paraId="1853D9E8" w14:textId="77777777" w:rsidR="00721A38" w:rsidRPr="007358CB" w:rsidRDefault="00721A38" w:rsidP="00A6646F">
                        <w:pPr>
                          <w:jc w:val="center"/>
                          <w:rPr>
                            <w:b/>
                          </w:rPr>
                        </w:pPr>
                        <w:r>
                          <w:rPr>
                            <w:b/>
                          </w:rPr>
                          <w:t>3</w:t>
                        </w:r>
                      </w:p>
                    </w:txbxContent>
                  </v:textbox>
                </v:shape>
                <w10:wrap type="topAndBottom"/>
              </v:group>
            </w:pict>
          </mc:Fallback>
        </mc:AlternateContent>
      </w:r>
    </w:p>
    <w:p w14:paraId="480D2446" w14:textId="77777777" w:rsidR="00A6646F" w:rsidRDefault="00A6646F" w:rsidP="00097396">
      <w:pPr>
        <w:rPr>
          <w:rFonts w:ascii="Arial" w:hAnsi="Arial" w:cs="Arial"/>
        </w:rPr>
      </w:pPr>
    </w:p>
    <w:p w14:paraId="3B3568A6" w14:textId="77777777" w:rsidR="00A6646F" w:rsidRPr="00A6646F" w:rsidRDefault="00A6646F" w:rsidP="00A6646F">
      <w:pPr>
        <w:rPr>
          <w:rFonts w:ascii="Arial" w:hAnsi="Arial" w:cs="Arial"/>
        </w:rPr>
      </w:pPr>
      <w:r w:rsidRPr="00A6646F">
        <w:rPr>
          <w:rFonts w:ascii="Arial" w:hAnsi="Arial" w:cs="Arial"/>
        </w:rPr>
        <w:t xml:space="preserve">A mouse is in the maze shown above.  Doors are shown by openings between rooms.  Arrows indicate one-way doors and the direction of passage through the one-way doors.  The mouse does not have to change rooms at each transition, but can stay in a room.  Notice that some of the rooms are impossible to leave once they are entered.  During each transition, the mouse has an equal chance of leaving a room by a particular door or staying in the room.  For example, during a single transition, a mouse in room 2 has a one in six chance of moving into room 1, a one in six chance of staying in room 2, a one in three </w:t>
      </w:r>
      <w:r>
        <w:rPr>
          <w:rFonts w:ascii="Arial" w:hAnsi="Arial" w:cs="Arial"/>
        </w:rPr>
        <w:t xml:space="preserve">(two in six) </w:t>
      </w:r>
      <w:r w:rsidRPr="00A6646F">
        <w:rPr>
          <w:rFonts w:ascii="Arial" w:hAnsi="Arial" w:cs="Arial"/>
        </w:rPr>
        <w:t xml:space="preserve">chance of moving to room 3, and a one in three </w:t>
      </w:r>
      <w:r>
        <w:rPr>
          <w:rFonts w:ascii="Arial" w:hAnsi="Arial" w:cs="Arial"/>
        </w:rPr>
        <w:t xml:space="preserve">(two in six) </w:t>
      </w:r>
      <w:r w:rsidRPr="00A6646F">
        <w:rPr>
          <w:rFonts w:ascii="Arial" w:hAnsi="Arial" w:cs="Arial"/>
        </w:rPr>
        <w:t>chance of moving to room 4.</w:t>
      </w:r>
    </w:p>
    <w:p w14:paraId="0AFC6C45" w14:textId="77777777" w:rsidR="00A6646F" w:rsidRDefault="00A6646F" w:rsidP="00A6646F"/>
    <w:p w14:paraId="10D23CE1" w14:textId="77777777" w:rsidR="00B320BD" w:rsidRDefault="00B320BD">
      <w:pPr>
        <w:rPr>
          <w:rFonts w:ascii="Arial" w:hAnsi="Arial" w:cs="Arial"/>
        </w:rPr>
      </w:pPr>
      <w:r>
        <w:rPr>
          <w:rFonts w:ascii="Arial" w:hAnsi="Arial" w:cs="Arial"/>
        </w:rPr>
        <w:br w:type="page"/>
      </w:r>
    </w:p>
    <w:p w14:paraId="6C7644D9" w14:textId="77777777" w:rsidR="00B320BD" w:rsidRPr="00B320BD" w:rsidRDefault="00B320BD" w:rsidP="00B320BD">
      <w:pPr>
        <w:rPr>
          <w:rFonts w:ascii="Arial" w:hAnsi="Arial" w:cs="Arial"/>
        </w:rPr>
      </w:pPr>
      <w:r w:rsidRPr="00B320BD">
        <w:rPr>
          <w:rFonts w:ascii="Arial" w:hAnsi="Arial" w:cs="Arial"/>
          <w:b/>
        </w:rPr>
        <w:lastRenderedPageBreak/>
        <w:t>6.</w:t>
      </w:r>
      <w:r w:rsidRPr="00B320BD">
        <w:rPr>
          <w:rFonts w:ascii="Arial" w:hAnsi="Arial" w:cs="Arial"/>
        </w:rPr>
        <w:tab/>
        <w:t>[3, 2, 1 marks]</w:t>
      </w:r>
    </w:p>
    <w:p w14:paraId="103C331E" w14:textId="77777777" w:rsidR="00B320BD" w:rsidRPr="00B320BD" w:rsidRDefault="00B320BD" w:rsidP="00B320BD">
      <w:pPr>
        <w:rPr>
          <w:rFonts w:ascii="Arial" w:hAnsi="Arial" w:cs="Arial"/>
        </w:rPr>
      </w:pPr>
    </w:p>
    <w:p w14:paraId="7081CA28" w14:textId="77777777" w:rsidR="00B320BD" w:rsidRPr="00B320BD" w:rsidRDefault="00B320BD" w:rsidP="00B320BD">
      <w:pPr>
        <w:pStyle w:val="Indent2"/>
        <w:rPr>
          <w:rFonts w:ascii="Arial" w:hAnsi="Arial" w:cs="Arial"/>
        </w:rPr>
      </w:pPr>
      <w:r w:rsidRPr="00B320BD">
        <w:rPr>
          <w:rFonts w:ascii="Arial" w:hAnsi="Arial" w:cs="Arial"/>
        </w:rPr>
        <w:t>(a)</w:t>
      </w:r>
      <w:r w:rsidRPr="00B320BD">
        <w:rPr>
          <w:rFonts w:ascii="Arial" w:hAnsi="Arial" w:cs="Arial"/>
        </w:rPr>
        <w:tab/>
        <w:t>Find the transition matrix which describes the movement of the mouse.</w:t>
      </w:r>
    </w:p>
    <w:p w14:paraId="3E354C94" w14:textId="77777777" w:rsidR="00B320BD" w:rsidRPr="00B320BD" w:rsidRDefault="00B320BD" w:rsidP="00B320BD">
      <w:pPr>
        <w:pStyle w:val="Indent2"/>
        <w:rPr>
          <w:rFonts w:ascii="Arial" w:hAnsi="Arial" w:cs="Arial"/>
        </w:rPr>
      </w:pPr>
    </w:p>
    <w:p w14:paraId="1DC7A0E9" w14:textId="77777777" w:rsidR="00B320BD" w:rsidRPr="00B320BD" w:rsidRDefault="00B320BD" w:rsidP="00B320BD">
      <w:pPr>
        <w:pStyle w:val="Indent2"/>
        <w:rPr>
          <w:rFonts w:ascii="Arial" w:hAnsi="Arial" w:cs="Arial"/>
        </w:rPr>
      </w:pPr>
    </w:p>
    <w:p w14:paraId="0E74C7A4" w14:textId="77777777" w:rsidR="00B320BD" w:rsidRPr="00B320BD" w:rsidRDefault="00B320BD" w:rsidP="00B320BD">
      <w:pPr>
        <w:pStyle w:val="Indent2"/>
        <w:rPr>
          <w:rFonts w:ascii="Arial" w:hAnsi="Arial" w:cs="Arial"/>
        </w:rPr>
      </w:pPr>
    </w:p>
    <w:p w14:paraId="311B8C83" w14:textId="77777777" w:rsidR="00B320BD" w:rsidRPr="00B320BD" w:rsidRDefault="00B320BD" w:rsidP="00B320BD">
      <w:pPr>
        <w:pStyle w:val="Indent2"/>
        <w:rPr>
          <w:rFonts w:ascii="Arial" w:hAnsi="Arial" w:cs="Arial"/>
        </w:rPr>
      </w:pPr>
    </w:p>
    <w:p w14:paraId="08EA3E55" w14:textId="77777777" w:rsidR="00B320BD" w:rsidRPr="00B320BD" w:rsidRDefault="00B320BD" w:rsidP="00B320BD">
      <w:pPr>
        <w:pStyle w:val="Indent2"/>
        <w:rPr>
          <w:rFonts w:ascii="Arial" w:hAnsi="Arial" w:cs="Arial"/>
        </w:rPr>
      </w:pPr>
    </w:p>
    <w:p w14:paraId="1D65F3F6" w14:textId="77777777" w:rsidR="00B320BD" w:rsidRPr="00B320BD" w:rsidRDefault="00B320BD" w:rsidP="00B320BD">
      <w:pPr>
        <w:pStyle w:val="Indent2"/>
        <w:rPr>
          <w:rFonts w:ascii="Arial" w:hAnsi="Arial" w:cs="Arial"/>
        </w:rPr>
      </w:pPr>
    </w:p>
    <w:p w14:paraId="6B4CD6DE" w14:textId="77777777" w:rsidR="00B320BD" w:rsidRPr="00B320BD" w:rsidRDefault="00B320BD" w:rsidP="00B320BD">
      <w:pPr>
        <w:pStyle w:val="Indent2"/>
        <w:rPr>
          <w:rFonts w:ascii="Arial" w:hAnsi="Arial" w:cs="Arial"/>
        </w:rPr>
      </w:pPr>
    </w:p>
    <w:p w14:paraId="7DDBECD2" w14:textId="77777777" w:rsidR="00B320BD" w:rsidRDefault="00B320BD" w:rsidP="00B320BD">
      <w:pPr>
        <w:pStyle w:val="Indent2"/>
        <w:rPr>
          <w:rFonts w:ascii="Arial" w:hAnsi="Arial" w:cs="Arial"/>
        </w:rPr>
      </w:pPr>
    </w:p>
    <w:p w14:paraId="79191CF6" w14:textId="77777777" w:rsidR="00B320BD" w:rsidRPr="00B320BD" w:rsidRDefault="00B320BD" w:rsidP="00B320BD">
      <w:pPr>
        <w:pStyle w:val="Indent2"/>
        <w:rPr>
          <w:rFonts w:ascii="Arial" w:hAnsi="Arial" w:cs="Arial"/>
        </w:rPr>
      </w:pPr>
    </w:p>
    <w:p w14:paraId="53790021" w14:textId="77777777" w:rsidR="00B320BD" w:rsidRPr="00B320BD" w:rsidRDefault="00B320BD" w:rsidP="00B320BD">
      <w:pPr>
        <w:pStyle w:val="Indent2"/>
        <w:rPr>
          <w:rFonts w:ascii="Arial" w:hAnsi="Arial" w:cs="Arial"/>
        </w:rPr>
      </w:pPr>
    </w:p>
    <w:p w14:paraId="6406C814" w14:textId="77777777" w:rsidR="00B320BD" w:rsidRPr="00B320BD" w:rsidRDefault="00B320BD" w:rsidP="00B320BD">
      <w:pPr>
        <w:pStyle w:val="Indent2"/>
        <w:rPr>
          <w:rFonts w:ascii="Arial" w:hAnsi="Arial" w:cs="Arial"/>
        </w:rPr>
      </w:pPr>
    </w:p>
    <w:p w14:paraId="73369C27" w14:textId="77777777" w:rsidR="00B320BD" w:rsidRPr="00B320BD" w:rsidRDefault="00B320BD" w:rsidP="00B320BD">
      <w:pPr>
        <w:pStyle w:val="Indent2"/>
        <w:rPr>
          <w:rFonts w:ascii="Arial" w:hAnsi="Arial" w:cs="Arial"/>
        </w:rPr>
      </w:pPr>
    </w:p>
    <w:p w14:paraId="11116BCC" w14:textId="77777777" w:rsidR="00B320BD" w:rsidRPr="00B320BD" w:rsidRDefault="00B320BD" w:rsidP="00B320BD">
      <w:pPr>
        <w:pStyle w:val="Indent2"/>
        <w:rPr>
          <w:rFonts w:ascii="Arial" w:hAnsi="Arial" w:cs="Arial"/>
        </w:rPr>
      </w:pPr>
    </w:p>
    <w:p w14:paraId="64612CAD" w14:textId="77777777" w:rsidR="00B320BD" w:rsidRPr="00B320BD" w:rsidRDefault="00B320BD" w:rsidP="00B320BD">
      <w:pPr>
        <w:pStyle w:val="Indent2"/>
        <w:rPr>
          <w:rFonts w:ascii="Arial" w:hAnsi="Arial" w:cs="Arial"/>
        </w:rPr>
      </w:pPr>
    </w:p>
    <w:p w14:paraId="7EFBD231" w14:textId="77777777" w:rsidR="00B320BD" w:rsidRPr="00B320BD" w:rsidRDefault="00B320BD" w:rsidP="00B320BD">
      <w:pPr>
        <w:pStyle w:val="Indent2"/>
        <w:rPr>
          <w:rFonts w:ascii="Arial" w:hAnsi="Arial" w:cs="Arial"/>
        </w:rPr>
      </w:pPr>
    </w:p>
    <w:p w14:paraId="1DBBB0D7" w14:textId="77777777" w:rsidR="00B320BD" w:rsidRPr="00B320BD" w:rsidRDefault="00B320BD" w:rsidP="00B320BD">
      <w:pPr>
        <w:pStyle w:val="Indent2"/>
        <w:rPr>
          <w:rFonts w:ascii="Arial" w:hAnsi="Arial" w:cs="Arial"/>
        </w:rPr>
      </w:pPr>
      <w:r w:rsidRPr="00B320BD">
        <w:rPr>
          <w:rFonts w:ascii="Arial" w:hAnsi="Arial" w:cs="Arial"/>
        </w:rPr>
        <w:t>(b)</w:t>
      </w:r>
      <w:r w:rsidRPr="00B320BD">
        <w:rPr>
          <w:rFonts w:ascii="Arial" w:hAnsi="Arial" w:cs="Arial"/>
        </w:rPr>
        <w:tab/>
        <w:t>If the mouse starts in room 4, what is the probability that it will eventually be trapped in room 1?</w:t>
      </w:r>
    </w:p>
    <w:p w14:paraId="447BF881" w14:textId="77777777" w:rsidR="00B320BD" w:rsidRPr="00B320BD" w:rsidRDefault="00B320BD" w:rsidP="00B320BD">
      <w:pPr>
        <w:pStyle w:val="Indent2"/>
        <w:rPr>
          <w:rFonts w:ascii="Arial" w:hAnsi="Arial" w:cs="Arial"/>
        </w:rPr>
      </w:pPr>
    </w:p>
    <w:p w14:paraId="62F942E1" w14:textId="77777777" w:rsidR="00B320BD" w:rsidRDefault="00B320BD" w:rsidP="00B320BD">
      <w:pPr>
        <w:pStyle w:val="Indent2"/>
        <w:rPr>
          <w:rFonts w:ascii="Arial" w:hAnsi="Arial" w:cs="Arial"/>
        </w:rPr>
      </w:pPr>
    </w:p>
    <w:p w14:paraId="0F879FA9" w14:textId="77777777" w:rsidR="00B320BD" w:rsidRDefault="00B320BD" w:rsidP="00B320BD">
      <w:pPr>
        <w:pStyle w:val="Indent2"/>
        <w:rPr>
          <w:rFonts w:ascii="Arial" w:hAnsi="Arial" w:cs="Arial"/>
        </w:rPr>
      </w:pPr>
    </w:p>
    <w:p w14:paraId="6104DBC7" w14:textId="77777777" w:rsidR="00B320BD" w:rsidRDefault="00B320BD" w:rsidP="00B320BD">
      <w:pPr>
        <w:pStyle w:val="Indent2"/>
        <w:rPr>
          <w:rFonts w:ascii="Arial" w:hAnsi="Arial" w:cs="Arial"/>
        </w:rPr>
      </w:pPr>
    </w:p>
    <w:p w14:paraId="127042C7" w14:textId="77777777" w:rsidR="00B320BD" w:rsidRDefault="00B320BD" w:rsidP="00B320BD">
      <w:pPr>
        <w:pStyle w:val="Indent2"/>
        <w:rPr>
          <w:rFonts w:ascii="Arial" w:hAnsi="Arial" w:cs="Arial"/>
        </w:rPr>
      </w:pPr>
    </w:p>
    <w:p w14:paraId="77BE8BD4" w14:textId="77777777" w:rsidR="00B320BD" w:rsidRDefault="00B320BD" w:rsidP="00B320BD">
      <w:pPr>
        <w:pStyle w:val="Indent2"/>
        <w:rPr>
          <w:rFonts w:ascii="Arial" w:hAnsi="Arial" w:cs="Arial"/>
        </w:rPr>
      </w:pPr>
    </w:p>
    <w:p w14:paraId="6407456A" w14:textId="77777777" w:rsidR="00B320BD" w:rsidRPr="00B320BD" w:rsidRDefault="00B320BD" w:rsidP="00B320BD">
      <w:pPr>
        <w:pStyle w:val="Indent2"/>
        <w:rPr>
          <w:rFonts w:ascii="Arial" w:hAnsi="Arial" w:cs="Arial"/>
        </w:rPr>
      </w:pPr>
    </w:p>
    <w:p w14:paraId="05FEE806" w14:textId="77777777" w:rsidR="00B320BD" w:rsidRPr="00B320BD" w:rsidRDefault="00B320BD" w:rsidP="00B320BD">
      <w:pPr>
        <w:pStyle w:val="Indent2"/>
        <w:rPr>
          <w:rFonts w:ascii="Arial" w:hAnsi="Arial" w:cs="Arial"/>
        </w:rPr>
      </w:pPr>
    </w:p>
    <w:p w14:paraId="1F17F2F7" w14:textId="77777777" w:rsidR="00B320BD" w:rsidRPr="00B320BD" w:rsidRDefault="00B320BD" w:rsidP="00B320BD">
      <w:pPr>
        <w:pStyle w:val="Indent2"/>
        <w:rPr>
          <w:rFonts w:ascii="Arial" w:hAnsi="Arial" w:cs="Arial"/>
        </w:rPr>
      </w:pPr>
      <w:r w:rsidRPr="00B320BD">
        <w:rPr>
          <w:rFonts w:ascii="Arial" w:hAnsi="Arial" w:cs="Arial"/>
        </w:rPr>
        <w:t>(c)</w:t>
      </w:r>
      <w:r w:rsidRPr="00B320BD">
        <w:rPr>
          <w:rFonts w:ascii="Arial" w:hAnsi="Arial" w:cs="Arial"/>
        </w:rPr>
        <w:tab/>
        <w:t>In which room, besides room 7, should the mouse be started to have the best chance of being trapped in room 7?</w:t>
      </w:r>
    </w:p>
    <w:p w14:paraId="74D0BDD3" w14:textId="77777777" w:rsidR="00097396" w:rsidRPr="00B320BD" w:rsidRDefault="00097396" w:rsidP="00097396">
      <w:pPr>
        <w:rPr>
          <w:rFonts w:ascii="Arial" w:hAnsi="Arial" w:cs="Arial"/>
        </w:rPr>
      </w:pPr>
    </w:p>
    <w:sectPr w:rsidR="00097396" w:rsidRPr="00B320BD" w:rsidSect="001F6CDA">
      <w:pgSz w:w="11900" w:h="16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396"/>
    <w:rsid w:val="00033AC7"/>
    <w:rsid w:val="00097396"/>
    <w:rsid w:val="001F6CDA"/>
    <w:rsid w:val="003743C7"/>
    <w:rsid w:val="003841F3"/>
    <w:rsid w:val="0048577F"/>
    <w:rsid w:val="00601AD4"/>
    <w:rsid w:val="00650E00"/>
    <w:rsid w:val="00721A38"/>
    <w:rsid w:val="00A6646F"/>
    <w:rsid w:val="00B320BD"/>
    <w:rsid w:val="00C4528C"/>
    <w:rsid w:val="00C821A3"/>
    <w:rsid w:val="00D64835"/>
    <w:rsid w:val="00E07FB6"/>
    <w:rsid w:val="00E40798"/>
    <w:rsid w:val="00EC2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E8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96"/>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ind w:left="709" w:hanging="709"/>
    </w:pPr>
    <w:rPr>
      <w:rFonts w:ascii="Arial" w:eastAsiaTheme="minorEastAsia" w:hAnsi="Arial"/>
      <w:iCs/>
      <w:lang w:val="en-GB" w:eastAsia="ja-JP"/>
    </w:rPr>
  </w:style>
  <w:style w:type="paragraph" w:customStyle="1" w:styleId="ArNormal">
    <w:name w:val="Ar Normal"/>
    <w:basedOn w:val="Normal"/>
    <w:qFormat/>
    <w:rsid w:val="00D64835"/>
    <w:rPr>
      <w:rFonts w:ascii="Arial" w:eastAsiaTheme="minorEastAsia" w:hAnsi="Arial"/>
      <w:iCs/>
      <w:lang w:val="en-GB" w:eastAsia="ja-JP"/>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rPr>
      <w:rFonts w:ascii="Bookman Old Style" w:hAnsi="Bookman Old Style"/>
      <w:iCs/>
      <w:lang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BOSIndent3"/>
    <w:qFormat/>
    <w:rsid w:val="00E07FB6"/>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rPr>
      <w:rFonts w:ascii="Comic Sans MS" w:hAnsi="Comic Sans MS"/>
      <w:sz w:val="28"/>
      <w:lang w:val="en-GB"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CSIndent3"/>
    <w:qFormat/>
    <w:rsid w:val="00E07FB6"/>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1"/>
    <w:basedOn w:val="Normal"/>
    <w:rsid w:val="00097396"/>
    <w:pPr>
      <w:ind w:left="709" w:hanging="709"/>
    </w:pPr>
    <w:rPr>
      <w:rFonts w:ascii="Bookman Old Style" w:hAnsi="Bookman Old Style"/>
      <w:szCs w:val="20"/>
      <w:lang w:eastAsia="en-AU"/>
    </w:rPr>
  </w:style>
  <w:style w:type="paragraph" w:customStyle="1" w:styleId="Indent2">
    <w:name w:val="Indent2"/>
    <w:basedOn w:val="Normal"/>
    <w:rsid w:val="00097396"/>
    <w:pPr>
      <w:ind w:left="1418" w:hanging="709"/>
    </w:pPr>
    <w:rPr>
      <w:rFonts w:ascii="Bookman Old Style" w:hAnsi="Bookman Old Style"/>
      <w:szCs w:val="20"/>
      <w:lang w:eastAsia="en-AU"/>
    </w:rPr>
  </w:style>
  <w:style w:type="character" w:styleId="PlaceholderText">
    <w:name w:val="Placeholder Text"/>
    <w:basedOn w:val="DefaultParagraphFont"/>
    <w:uiPriority w:val="99"/>
    <w:semiHidden/>
    <w:rsid w:val="00650E00"/>
    <w:rPr>
      <w:color w:val="808080"/>
    </w:rPr>
  </w:style>
  <w:style w:type="paragraph" w:styleId="BalloonText">
    <w:name w:val="Balloon Text"/>
    <w:basedOn w:val="Normal"/>
    <w:link w:val="BalloonTextChar"/>
    <w:uiPriority w:val="99"/>
    <w:semiHidden/>
    <w:unhideWhenUsed/>
    <w:rsid w:val="00650E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E00"/>
    <w:rPr>
      <w:rFonts w:ascii="Lucida Grande" w:eastAsia="Times New Roman" w:hAnsi="Lucida Grande" w:cs="Lucida Grande"/>
      <w:sz w:val="18"/>
      <w:szCs w:val="18"/>
      <w:lang w:val="en-AU"/>
    </w:rPr>
  </w:style>
  <w:style w:type="table" w:styleId="TableGrid">
    <w:name w:val="Table Grid"/>
    <w:basedOn w:val="TableNormal"/>
    <w:uiPriority w:val="59"/>
    <w:rsid w:val="00384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96"/>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ind w:left="709" w:hanging="709"/>
    </w:pPr>
    <w:rPr>
      <w:rFonts w:ascii="Arial" w:eastAsiaTheme="minorEastAsia" w:hAnsi="Arial"/>
      <w:iCs/>
      <w:lang w:val="en-GB" w:eastAsia="ja-JP"/>
    </w:rPr>
  </w:style>
  <w:style w:type="paragraph" w:customStyle="1" w:styleId="ArNormal">
    <w:name w:val="Ar Normal"/>
    <w:basedOn w:val="Normal"/>
    <w:qFormat/>
    <w:rsid w:val="00D64835"/>
    <w:rPr>
      <w:rFonts w:ascii="Arial" w:eastAsiaTheme="minorEastAsia" w:hAnsi="Arial"/>
      <w:iCs/>
      <w:lang w:val="en-GB" w:eastAsia="ja-JP"/>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rPr>
      <w:rFonts w:ascii="Bookman Old Style" w:hAnsi="Bookman Old Style"/>
      <w:iCs/>
      <w:lang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BOSIndent3"/>
    <w:qFormat/>
    <w:rsid w:val="00E07FB6"/>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rPr>
      <w:rFonts w:ascii="Comic Sans MS" w:hAnsi="Comic Sans MS"/>
      <w:sz w:val="28"/>
      <w:lang w:val="en-GB"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CSIndent3"/>
    <w:qFormat/>
    <w:rsid w:val="00E07FB6"/>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1"/>
    <w:basedOn w:val="Normal"/>
    <w:rsid w:val="00097396"/>
    <w:pPr>
      <w:ind w:left="709" w:hanging="709"/>
    </w:pPr>
    <w:rPr>
      <w:rFonts w:ascii="Bookman Old Style" w:hAnsi="Bookman Old Style"/>
      <w:szCs w:val="20"/>
      <w:lang w:eastAsia="en-AU"/>
    </w:rPr>
  </w:style>
  <w:style w:type="paragraph" w:customStyle="1" w:styleId="Indent2">
    <w:name w:val="Indent2"/>
    <w:basedOn w:val="Normal"/>
    <w:rsid w:val="00097396"/>
    <w:pPr>
      <w:ind w:left="1418" w:hanging="709"/>
    </w:pPr>
    <w:rPr>
      <w:rFonts w:ascii="Bookman Old Style" w:hAnsi="Bookman Old Style"/>
      <w:szCs w:val="20"/>
      <w:lang w:eastAsia="en-AU"/>
    </w:rPr>
  </w:style>
  <w:style w:type="character" w:styleId="PlaceholderText">
    <w:name w:val="Placeholder Text"/>
    <w:basedOn w:val="DefaultParagraphFont"/>
    <w:uiPriority w:val="99"/>
    <w:semiHidden/>
    <w:rsid w:val="00650E00"/>
    <w:rPr>
      <w:color w:val="808080"/>
    </w:rPr>
  </w:style>
  <w:style w:type="paragraph" w:styleId="BalloonText">
    <w:name w:val="Balloon Text"/>
    <w:basedOn w:val="Normal"/>
    <w:link w:val="BalloonTextChar"/>
    <w:uiPriority w:val="99"/>
    <w:semiHidden/>
    <w:unhideWhenUsed/>
    <w:rsid w:val="00650E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E00"/>
    <w:rPr>
      <w:rFonts w:ascii="Lucida Grande" w:eastAsia="Times New Roman" w:hAnsi="Lucida Grande" w:cs="Lucida Grande"/>
      <w:sz w:val="18"/>
      <w:szCs w:val="18"/>
      <w:lang w:val="en-AU"/>
    </w:rPr>
  </w:style>
  <w:style w:type="table" w:styleId="TableGrid">
    <w:name w:val="Table Grid"/>
    <w:basedOn w:val="TableNormal"/>
    <w:uiPriority w:val="59"/>
    <w:rsid w:val="00384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547C2AEF</Template>
  <TotalTime>2</TotalTime>
  <Pages>6</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PALMER Patsy</cp:lastModifiedBy>
  <cp:revision>4</cp:revision>
  <dcterms:created xsi:type="dcterms:W3CDTF">2016-07-25T04:48:00Z</dcterms:created>
  <dcterms:modified xsi:type="dcterms:W3CDTF">2016-07-28T05:39:00Z</dcterms:modified>
</cp:coreProperties>
</file>