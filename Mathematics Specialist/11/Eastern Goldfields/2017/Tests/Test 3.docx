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41A9F" w14:textId="324400F3" w:rsidR="00043EF6" w:rsidRPr="004169E3" w:rsidRDefault="00043EF6" w:rsidP="00043EF6">
      <w:pPr>
        <w:pStyle w:val="ArNormal"/>
        <w:rPr>
          <w:rFonts w:cs="Arial"/>
          <w:i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897"/>
      </w:tblGrid>
      <w:tr w:rsidR="00043EF6" w14:paraId="0676B023" w14:textId="77777777" w:rsidTr="00043EF6">
        <w:trPr>
          <w:trHeight w:val="2838"/>
        </w:trPr>
        <w:tc>
          <w:tcPr>
            <w:tcW w:w="3085" w:type="dxa"/>
          </w:tcPr>
          <w:p w14:paraId="293A425C" w14:textId="536A4614" w:rsidR="00043EF6" w:rsidRDefault="00043EF6" w:rsidP="00043EF6">
            <w:pPr>
              <w:pStyle w:val="ArNormal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F0F4682" wp14:editId="7810A983">
                  <wp:extent cx="1638300" cy="1409700"/>
                  <wp:effectExtent l="0" t="0" r="12700" b="12700"/>
                  <wp:docPr id="8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2A4A3E8D" w14:textId="75709528" w:rsidR="00043EF6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08EC89D6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7D4E699B" w14:textId="647967D6" w:rsidR="00043EF6" w:rsidRPr="004169E3" w:rsidRDefault="00A942A3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1</w:t>
            </w:r>
            <w:r>
              <w:rPr>
                <w:rFonts w:cs="Arial"/>
                <w:b/>
                <w:sz w:val="36"/>
                <w:szCs w:val="36"/>
              </w:rPr>
              <w:tab/>
              <w:t>2017</w:t>
            </w:r>
          </w:p>
          <w:p w14:paraId="44365CF7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74993ABB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356F1152" w14:textId="77777777" w:rsidR="00043EF6" w:rsidRPr="004169E3" w:rsidRDefault="00043EF6" w:rsidP="00043EF6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00F83429" w14:textId="77777777" w:rsidR="00043EF6" w:rsidRPr="004169E3" w:rsidRDefault="00043EF6" w:rsidP="00043EF6">
            <w:pPr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Resource Free</w:t>
            </w:r>
          </w:p>
          <w:p w14:paraId="3B1096D1" w14:textId="77777777" w:rsidR="00043EF6" w:rsidRDefault="00043EF6" w:rsidP="00043EF6">
            <w:pPr>
              <w:pStyle w:val="ArNormal"/>
              <w:rPr>
                <w:rFonts w:cs="Arial"/>
                <w:i/>
                <w:sz w:val="36"/>
                <w:szCs w:val="36"/>
              </w:rPr>
            </w:pPr>
          </w:p>
        </w:tc>
      </w:tr>
    </w:tbl>
    <w:p w14:paraId="1EFE05D0" w14:textId="77777777" w:rsidR="004169E3" w:rsidRPr="004169E3" w:rsidRDefault="004169E3" w:rsidP="009A3A79">
      <w:pPr>
        <w:pStyle w:val="ArNormal"/>
        <w:rPr>
          <w:rFonts w:cs="Arial"/>
        </w:rPr>
      </w:pPr>
    </w:p>
    <w:p w14:paraId="1231CA0B" w14:textId="7A588C8D" w:rsidR="004169E3" w:rsidRPr="004169E3" w:rsidRDefault="00A942A3" w:rsidP="009A3A79">
      <w:pPr>
        <w:pStyle w:val="ArNormal"/>
        <w:rPr>
          <w:rFonts w:cs="Arial"/>
        </w:rPr>
      </w:pPr>
      <w:r>
        <w:rPr>
          <w:rFonts w:cs="Arial"/>
        </w:rPr>
        <w:t>Time Allowed:  18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14</w:t>
      </w:r>
    </w:p>
    <w:p w14:paraId="636AB296" w14:textId="7C85FF74" w:rsidR="00DA7717" w:rsidRDefault="00DA7717" w:rsidP="00A03DBB">
      <w:pPr>
        <w:pStyle w:val="Indent1"/>
        <w:ind w:left="0" w:firstLine="0"/>
        <w:rPr>
          <w:rFonts w:ascii="Arial" w:hAnsi="Arial" w:cs="Arial"/>
          <w:b/>
        </w:rPr>
      </w:pPr>
    </w:p>
    <w:p w14:paraId="7B75FB69" w14:textId="77A3B430" w:rsidR="00DA7717" w:rsidRPr="004169E3" w:rsidRDefault="00A03DBB" w:rsidP="00DA7717">
      <w:pPr>
        <w:pStyle w:val="ArIndent1"/>
        <w:rPr>
          <w:rFonts w:cs="Arial"/>
        </w:rPr>
      </w:pPr>
      <w:r>
        <w:rPr>
          <w:rFonts w:cs="Arial"/>
          <w:b/>
        </w:rPr>
        <w:t>1</w:t>
      </w:r>
      <w:r w:rsidR="00DA7717" w:rsidRPr="004169E3">
        <w:rPr>
          <w:rFonts w:cs="Arial"/>
          <w:b/>
        </w:rPr>
        <w:t>.</w:t>
      </w:r>
      <w:r w:rsidR="00DA7717" w:rsidRPr="004169E3">
        <w:rPr>
          <w:rFonts w:cs="Arial"/>
        </w:rPr>
        <w:tab/>
        <w:t>[1, 3 marks]</w:t>
      </w:r>
    </w:p>
    <w:p w14:paraId="783AF203" w14:textId="5E841543" w:rsidR="00DA7717" w:rsidRPr="004169E3" w:rsidRDefault="00D07974" w:rsidP="00DA7717">
      <w:pPr>
        <w:pStyle w:val="ArIndent1"/>
        <w:rPr>
          <w:rFonts w:cs="Arial"/>
        </w:rPr>
      </w:pPr>
      <w:r w:rsidRPr="004169E3">
        <w:rPr>
          <w:rFonts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695D7DF" wp14:editId="76724E8C">
                <wp:simplePos x="0" y="0"/>
                <wp:positionH relativeFrom="page">
                  <wp:posOffset>3840480</wp:posOffset>
                </wp:positionH>
                <wp:positionV relativeFrom="page">
                  <wp:posOffset>5795010</wp:posOffset>
                </wp:positionV>
                <wp:extent cx="3261360" cy="1645920"/>
                <wp:effectExtent l="0" t="0" r="40640" b="508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360" cy="1645920"/>
                          <a:chOff x="0" y="0"/>
                          <a:chExt cx="3261360" cy="164592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879600" y="182880"/>
                            <a:ext cx="1229360" cy="1229360"/>
                          </a:xfrm>
                          <a:prstGeom prst="ellipse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243840" y="30480"/>
                            <a:ext cx="2631440" cy="843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43840" y="873760"/>
                            <a:ext cx="301752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2291080" y="194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33680" y="84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024380" y="119126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741930" y="13246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5184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7BC79" w14:textId="77777777" w:rsidR="00A03DBB" w:rsidRDefault="00A03DBB" w:rsidP="00DA771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52320" y="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66E89" w14:textId="77777777" w:rsidR="00A03DBB" w:rsidRDefault="00A03DBB" w:rsidP="00DA771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61920" y="13512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B4BEB" w14:textId="77777777" w:rsidR="00A03DBB" w:rsidRDefault="00A03DBB" w:rsidP="00DA771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88160" y="11988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C6184" w14:textId="77777777" w:rsidR="00A03DBB" w:rsidRDefault="00A03DBB" w:rsidP="00DA771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302.4pt;margin-top:456.3pt;width:256.8pt;height:129.6pt;z-index:251759616;mso-position-horizontal-relative:page;mso-position-vertical-relative:page" coordsize="32613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">
                <v:oval id="Oval 1" o:spid="_x0000_s1027" style="position:absolute;left:18796;top:1828;width:12293;height:12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GQ8IA&#10;AADaAAAADwAAAGRycy9kb3ducmV2LnhtbERPS2sCMRC+C/0PYQreNFsRLatRpODjIEWtiL0Nm+nu&#10;4mayJNFd++uNUOhp+PieM523phI3cr60rOCtn4AgzqwuOVdw/Fr23kH4gKyxskwK7uRhPnvpTDHV&#10;tuE93Q4hFzGEfYoKihDqVEqfFWTQ921NHLkf6wyGCF0utcMmhptKDpJkJA2WHBsKrOmjoOxyuBoF&#10;1/G50ZvV9tftPsdrP/zen+55q1T3tV1MQARqw7/4z73RcT48X3le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EZDwgAAANoAAAAPAAAAAAAAAAAAAAAAAJgCAABkcnMvZG93&#10;bnJldi54bWxQSwUGAAAAAAQABAD1AAAAhwMAAAAA&#10;" filled="f" strokecolor="black [3200]"/>
                <v:line id="Straight Connector 2" o:spid="_x0000_s1028" style="position:absolute;flip:y;visibility:visible;mso-wrap-style:square" from="2438,304" to="28752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line id="Straight Connector 3" o:spid="_x0000_s1029" style="position:absolute;visibility:visible;mso-wrap-style:square" from="2438,8737" to="32613,14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oval id="Oval 4" o:spid="_x0000_s1030" style="position:absolute;left:22910;top:194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8cIA&#10;AADaAAAADwAAAGRycy9kb3ducmV2LnhtbESPQWvCQBSE74X+h+UVvNVNR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DxwgAAANoAAAAPAAAAAAAAAAAAAAAAAJgCAABkcnMvZG93&#10;bnJldi54bWxQSwUGAAAAAAQABAD1AAAAhwMAAAAA&#10;" fillcolor="black [3200]" strokecolor="black [1600]" strokeweight="2pt"/>
                <v:oval id="Oval 5" o:spid="_x0000_s1031" style="position:absolute;left:2336;top:842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lasIA&#10;AADaAAAADwAAAGRycy9kb3ducmV2LnhtbESPQWvCQBSE74X+h+UVvNVNBa2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GVqwgAAANoAAAAPAAAAAAAAAAAAAAAAAJgCAABkcnMvZG93&#10;bnJldi54bWxQSwUGAAAAAAQABAD1AAAAhwMAAAAA&#10;" fillcolor="black [3200]" strokecolor="black [1600]" strokeweight="2pt"/>
                <v:oval id="Oval 6" o:spid="_x0000_s1032" style="position:absolute;left:20243;top:1191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7HcAA&#10;AADaAAAADwAAAGRycy9kb3ducmV2LnhtbESPQYvCMBSE78L+h/AW9qbp7kGlGsVdEIqerHp/Ns+m&#10;2ryUJtbuvzeC4HGYmW+Y+bK3teio9ZVjBd+jBARx4XTFpYLDfj2cgvABWWPtmBT8k4fl4mMwx1S7&#10;O++oy0MpIoR9igpMCE0qpS8MWfQj1xBH7+xaiyHKtpS6xXuE21r+JMlYWqw4Lhhs6M9Qcc1vVoFb&#10;b096YvbX7HjJuDrlv93mbJT6+uxXMxCB+vAOv9qZVjCG55V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b7HcAAAADaAAAADwAAAAAAAAAAAAAAAACYAgAAZHJzL2Rvd25y&#10;ZXYueG1sUEsFBgAAAAAEAAQA9QAAAIUDAAAAAA==&#10;" fillcolor="black [3200]" strokecolor="black [1600]" strokeweight="2pt"/>
                <v:oval id="Oval 7" o:spid="_x0000_s1033" style="position:absolute;left:27419;top:1324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ehsAA&#10;AADaAAAADwAAAGRycy9kb3ducmV2LnhtbESPQYvCMBSE78L+h/AW9qbp7mGVahR3QSh6sur92Tyb&#10;avNSmljrvzeC4HGYmW+Y2aK3teio9ZVjBd+jBARx4XTFpYL9bjWcgPABWWPtmBTcycNi/jGYYard&#10;jbfU5aEUEcI+RQUmhCaV0heGLPqRa4ijd3KtxRBlW0rd4i3CbS1/kuRXWqw4Lhhs6N9QccmvVoFb&#10;bY56bHaX7HDOuDrmf936ZJT6+uyXUxCB+vAOv9qZVjCG55V4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pehsAAAADaAAAADwAAAAAAAAAAAAAAAACYAgAAZHJzL2Rvd25y&#10;ZXYueG1sUEsFBgAAAAAEAAQA9QAAAIUDAAAAAA==&#10;" fillcolor="black [3200]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top:7518;width:3149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77C7BC79" w14:textId="77777777" w:rsidR="00A03DBB" w:rsidRDefault="00A03DBB" w:rsidP="00DA7717">
                        <w:r>
                          <w:t>A</w:t>
                        </w:r>
                      </w:p>
                    </w:txbxContent>
                  </v:textbox>
                </v:shape>
                <v:shape id="Text Box 9" o:spid="_x0000_s1035" type="#_x0000_t202" style="position:absolute;left:20523;width:3149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44966E89" w14:textId="77777777" w:rsidR="00A03DBB" w:rsidRDefault="00A03DBB" w:rsidP="00DA7717">
                        <w:r>
                          <w:t>B</w:t>
                        </w:r>
                      </w:p>
                    </w:txbxContent>
                  </v:textbox>
                </v:shape>
                <v:shape id="Text Box 10" o:spid="_x0000_s1036" type="#_x0000_t202" style="position:absolute;left:26619;top:13512;width:314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A1B4BEB" w14:textId="77777777" w:rsidR="00A03DBB" w:rsidRDefault="00A03DBB" w:rsidP="00DA7717">
                        <w:r>
                          <w:t>C</w:t>
                        </w:r>
                      </w:p>
                    </w:txbxContent>
                  </v:textbox>
                </v:shape>
                <v:shape id="Text Box 11" o:spid="_x0000_s1037" type="#_x0000_t202" style="position:absolute;left:17881;top:11988;width:3150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643C6184" w14:textId="77777777" w:rsidR="00A03DBB" w:rsidRDefault="00A03DBB" w:rsidP="00DA7717">
                        <w:r>
                          <w:t>D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08635B7F" w14:textId="1A3C4321" w:rsidR="00DA7717" w:rsidRPr="004169E3" w:rsidRDefault="00DA7717" w:rsidP="00DA7717">
      <w:pPr>
        <w:pStyle w:val="ArIndent1"/>
        <w:rPr>
          <w:rFonts w:cs="Arial"/>
        </w:rPr>
      </w:pPr>
      <w:r w:rsidRPr="004169E3">
        <w:rPr>
          <w:rFonts w:cs="Arial"/>
        </w:rPr>
        <w:tab/>
        <w:t xml:space="preserve">A line drawn from a point A forms a tangent to a circle at B.  A second line </w:t>
      </w:r>
      <w:r w:rsidR="00D07974">
        <w:rPr>
          <w:rFonts w:cs="Arial"/>
        </w:rPr>
        <w:t xml:space="preserve">from A </w:t>
      </w:r>
      <w:r w:rsidRPr="004169E3">
        <w:rPr>
          <w:rFonts w:cs="Arial"/>
        </w:rPr>
        <w:t>cuts through the same circle at point C and D.</w:t>
      </w:r>
    </w:p>
    <w:p w14:paraId="66B9DB18" w14:textId="6ABBD0C9" w:rsidR="00DA7717" w:rsidRPr="004169E3" w:rsidRDefault="00DA7717" w:rsidP="00DA7717">
      <w:pPr>
        <w:pStyle w:val="ArIndent1"/>
        <w:rPr>
          <w:rFonts w:cs="Arial"/>
        </w:rPr>
      </w:pPr>
    </w:p>
    <w:p w14:paraId="03171E42" w14:textId="3DAC4839" w:rsidR="00DA7717" w:rsidRPr="004169E3" w:rsidRDefault="00DA7717" w:rsidP="00DA7717">
      <w:pPr>
        <w:pStyle w:val="ArIndent2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State a relationship between the lengths o</w:t>
      </w:r>
      <w:r w:rsidR="00E01286">
        <w:rPr>
          <w:rFonts w:cs="Arial"/>
        </w:rPr>
        <w:t>f the line segments AB, AD and A</w:t>
      </w:r>
      <w:r w:rsidRPr="004169E3">
        <w:rPr>
          <w:rFonts w:cs="Arial"/>
        </w:rPr>
        <w:t>C.</w:t>
      </w:r>
    </w:p>
    <w:p w14:paraId="28F08B17" w14:textId="77777777" w:rsidR="00DA7717" w:rsidRPr="004169E3" w:rsidRDefault="00DA7717" w:rsidP="00DA7717">
      <w:pPr>
        <w:pStyle w:val="ArIndent2"/>
        <w:rPr>
          <w:rFonts w:cs="Arial"/>
        </w:rPr>
      </w:pPr>
    </w:p>
    <w:p w14:paraId="2F14C547" w14:textId="77777777" w:rsidR="00DA7717" w:rsidRPr="004169E3" w:rsidRDefault="00DA7717" w:rsidP="00DA7717">
      <w:pPr>
        <w:pStyle w:val="ArIndent2"/>
        <w:rPr>
          <w:rFonts w:cs="Arial"/>
        </w:rPr>
      </w:pPr>
    </w:p>
    <w:p w14:paraId="4AE1100E" w14:textId="77777777" w:rsidR="00DA7717" w:rsidRPr="004169E3" w:rsidRDefault="00DA7717" w:rsidP="00DA7717">
      <w:pPr>
        <w:pStyle w:val="ArIndent2"/>
        <w:rPr>
          <w:rFonts w:cs="Arial"/>
        </w:rPr>
      </w:pPr>
    </w:p>
    <w:p w14:paraId="3731CC11" w14:textId="77777777" w:rsidR="00DA7717" w:rsidRPr="004169E3" w:rsidRDefault="00DA7717" w:rsidP="00DA7717">
      <w:pPr>
        <w:pStyle w:val="ArIndent2"/>
        <w:rPr>
          <w:rFonts w:cs="Arial"/>
        </w:rPr>
      </w:pPr>
    </w:p>
    <w:p w14:paraId="0C6E7FFF" w14:textId="22D2F2A5" w:rsidR="00DA7717" w:rsidRPr="004169E3" w:rsidRDefault="00D07974" w:rsidP="00DA7717">
      <w:pPr>
        <w:pStyle w:val="ArIndent2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Hence p</w:t>
      </w:r>
      <w:r w:rsidR="00DA7717" w:rsidRPr="004169E3">
        <w:rPr>
          <w:rFonts w:cs="Arial"/>
        </w:rPr>
        <w:t xml:space="preserve">rove that </w:t>
      </w:r>
      <w:r w:rsidR="00DA7717" w:rsidRPr="004169E3">
        <w:rPr>
          <w:rFonts w:cs="Arial"/>
        </w:rPr>
        <w:sym w:font="Symbol" w:char="F044"/>
      </w:r>
      <w:r w:rsidR="00DA7717" w:rsidRPr="004169E3">
        <w:rPr>
          <w:rFonts w:cs="Arial"/>
        </w:rPr>
        <w:t xml:space="preserve">ABD ~ </w:t>
      </w:r>
      <w:r w:rsidR="00DA7717" w:rsidRPr="004169E3">
        <w:rPr>
          <w:rFonts w:cs="Arial"/>
        </w:rPr>
        <w:sym w:font="Symbol" w:char="F044"/>
      </w:r>
      <w:r w:rsidR="00DA7717" w:rsidRPr="004169E3">
        <w:rPr>
          <w:rFonts w:cs="Arial"/>
        </w:rPr>
        <w:t>ACB.</w:t>
      </w:r>
    </w:p>
    <w:p w14:paraId="0631089F" w14:textId="77777777" w:rsidR="00DA7717" w:rsidRDefault="00DA7717" w:rsidP="00DA7717">
      <w:pPr>
        <w:pStyle w:val="ArIndent1"/>
        <w:rPr>
          <w:rFonts w:cs="Arial"/>
          <w:b/>
        </w:rPr>
      </w:pPr>
    </w:p>
    <w:p w14:paraId="24457424" w14:textId="77777777" w:rsidR="00DA7717" w:rsidRDefault="00DA7717" w:rsidP="00DA7717">
      <w:pPr>
        <w:pStyle w:val="ArIndent1"/>
        <w:rPr>
          <w:rFonts w:cs="Arial"/>
          <w:b/>
        </w:rPr>
      </w:pPr>
    </w:p>
    <w:p w14:paraId="49AA366A" w14:textId="089AC16A" w:rsidR="00DA7717" w:rsidRDefault="00DA7717" w:rsidP="00DA7717">
      <w:pPr>
        <w:pStyle w:val="ArIndent1"/>
        <w:rPr>
          <w:rFonts w:cs="Arial"/>
        </w:rPr>
      </w:pPr>
      <w:r>
        <w:rPr>
          <w:rFonts w:cs="Arial"/>
          <w:b/>
        </w:rPr>
        <w:br w:type="page"/>
      </w:r>
      <w:r w:rsidR="00A03DBB">
        <w:rPr>
          <w:rFonts w:cs="Arial"/>
          <w:b/>
        </w:rPr>
        <w:lastRenderedPageBreak/>
        <w:t>2</w:t>
      </w:r>
      <w:r>
        <w:rPr>
          <w:rFonts w:cs="Arial"/>
          <w:b/>
        </w:rPr>
        <w:t>.</w:t>
      </w:r>
      <w:r>
        <w:rPr>
          <w:rFonts w:cs="Arial"/>
        </w:rPr>
        <w:tab/>
        <w:t>[3, 1 marks]</w:t>
      </w:r>
    </w:p>
    <w:p w14:paraId="21F64BF6" w14:textId="77777777" w:rsidR="00DA7717" w:rsidRDefault="00DA7717" w:rsidP="00DA7717">
      <w:pPr>
        <w:pStyle w:val="ArIndent1"/>
        <w:rPr>
          <w:rFonts w:cs="Arial"/>
        </w:rPr>
      </w:pPr>
    </w:p>
    <w:p w14:paraId="00CCF2D7" w14:textId="77777777" w:rsidR="00DA7717" w:rsidRDefault="00DA7717" w:rsidP="00DA7717">
      <w:pPr>
        <w:pStyle w:val="ArIndent1"/>
        <w:rPr>
          <w:rFonts w:cs="Arial"/>
        </w:rPr>
      </w:pPr>
      <w:r>
        <w:rPr>
          <w:rFonts w:cs="Arial"/>
        </w:rPr>
        <w:tab/>
        <w:t xml:space="preserve">Given vectors </w:t>
      </w:r>
      <w:r>
        <w:rPr>
          <w:rFonts w:cs="Arial"/>
          <w:b/>
        </w:rPr>
        <w:t>m</w:t>
      </w:r>
      <w:r>
        <w:rPr>
          <w:rFonts w:cs="Arial"/>
        </w:rPr>
        <w:t xml:space="preserve"> = 5</w:t>
      </w:r>
      <w:r>
        <w:rPr>
          <w:rFonts w:cs="Arial"/>
          <w:b/>
        </w:rPr>
        <w:t>i</w:t>
      </w:r>
      <w:r>
        <w:rPr>
          <w:rFonts w:cs="Arial"/>
        </w:rPr>
        <w:t xml:space="preserve"> – 2</w:t>
      </w:r>
      <w:r>
        <w:rPr>
          <w:rFonts w:cs="Arial"/>
          <w:b/>
        </w:rPr>
        <w:t>j</w:t>
      </w:r>
      <w:r>
        <w:rPr>
          <w:rFonts w:cs="Arial"/>
        </w:rPr>
        <w:t xml:space="preserve"> and </w:t>
      </w:r>
      <w:r>
        <w:rPr>
          <w:rFonts w:cs="Arial"/>
          <w:b/>
        </w:rPr>
        <w:t>n</w:t>
      </w:r>
      <w:r>
        <w:rPr>
          <w:rFonts w:cs="Arial"/>
        </w:rPr>
        <w:t xml:space="preserve"> = 4</w:t>
      </w:r>
      <w:r>
        <w:rPr>
          <w:rFonts w:cs="Arial"/>
          <w:b/>
        </w:rPr>
        <w:t>i</w:t>
      </w:r>
      <w:r>
        <w:rPr>
          <w:rFonts w:cs="Arial"/>
        </w:rPr>
        <w:t xml:space="preserve"> + 3</w:t>
      </w:r>
      <w:r>
        <w:rPr>
          <w:rFonts w:cs="Arial"/>
          <w:b/>
        </w:rPr>
        <w:t>j</w:t>
      </w:r>
      <w:r>
        <w:rPr>
          <w:rFonts w:cs="Arial"/>
        </w:rPr>
        <w:t>, determine</w:t>
      </w:r>
    </w:p>
    <w:p w14:paraId="518CC6BF" w14:textId="77777777" w:rsidR="00DA7717" w:rsidRDefault="00DA7717" w:rsidP="00DA7717">
      <w:pPr>
        <w:pStyle w:val="ArIndent1"/>
        <w:rPr>
          <w:rFonts w:cs="Arial"/>
        </w:rPr>
      </w:pPr>
    </w:p>
    <w:p w14:paraId="20B16069" w14:textId="77777777" w:rsidR="00DA7717" w:rsidRDefault="00DA7717" w:rsidP="00DA7717">
      <w:pPr>
        <w:pStyle w:val="ArIndent2"/>
      </w:pPr>
      <w:r>
        <w:t>(a)</w:t>
      </w:r>
      <w:r>
        <w:tab/>
      </w:r>
      <w:proofErr w:type="gramStart"/>
      <w:r>
        <w:t>the</w:t>
      </w:r>
      <w:proofErr w:type="gramEnd"/>
      <w:r>
        <w:t xml:space="preserve"> scalar projection of </w:t>
      </w:r>
      <w:r>
        <w:rPr>
          <w:b/>
        </w:rPr>
        <w:t>m</w:t>
      </w:r>
      <w:r>
        <w:t xml:space="preserve"> onto </w:t>
      </w:r>
      <w:r>
        <w:rPr>
          <w:b/>
        </w:rPr>
        <w:t>n</w:t>
      </w:r>
      <w:r>
        <w:t>.</w:t>
      </w:r>
    </w:p>
    <w:p w14:paraId="4FCC64F9" w14:textId="77777777" w:rsidR="00DA7717" w:rsidRDefault="00DA7717" w:rsidP="00DA7717">
      <w:pPr>
        <w:pStyle w:val="ArIndent2"/>
      </w:pPr>
    </w:p>
    <w:p w14:paraId="6F4A9393" w14:textId="77777777" w:rsidR="00DA7717" w:rsidRDefault="00DA7717" w:rsidP="00DA7717">
      <w:pPr>
        <w:pStyle w:val="ArIndent2"/>
      </w:pPr>
    </w:p>
    <w:p w14:paraId="1B0C568E" w14:textId="77777777" w:rsidR="00DA7717" w:rsidRDefault="00DA7717" w:rsidP="00DA7717">
      <w:pPr>
        <w:pStyle w:val="ArIndent2"/>
      </w:pPr>
    </w:p>
    <w:p w14:paraId="43614BA5" w14:textId="77777777" w:rsidR="00DA7717" w:rsidRDefault="00DA7717" w:rsidP="00DA7717">
      <w:pPr>
        <w:pStyle w:val="ArIndent2"/>
      </w:pPr>
    </w:p>
    <w:p w14:paraId="069FCC6A" w14:textId="77777777" w:rsidR="00DA7717" w:rsidRDefault="00DA7717" w:rsidP="00DA7717">
      <w:pPr>
        <w:pStyle w:val="ArIndent2"/>
      </w:pPr>
    </w:p>
    <w:p w14:paraId="3B71BF52" w14:textId="77777777" w:rsidR="00DA7717" w:rsidRDefault="00DA7717" w:rsidP="00DA7717">
      <w:pPr>
        <w:pStyle w:val="ArIndent2"/>
      </w:pPr>
    </w:p>
    <w:p w14:paraId="15C58B34" w14:textId="77777777" w:rsidR="00DA7717" w:rsidRDefault="00DA7717" w:rsidP="00DA7717">
      <w:pPr>
        <w:pStyle w:val="ArIndent2"/>
      </w:pPr>
    </w:p>
    <w:p w14:paraId="5679F845" w14:textId="77777777" w:rsidR="00DA7717" w:rsidRDefault="00DA7717" w:rsidP="00DA7717">
      <w:pPr>
        <w:pStyle w:val="ArIndent2"/>
      </w:pPr>
    </w:p>
    <w:p w14:paraId="2036599E" w14:textId="77777777" w:rsidR="00DA7717" w:rsidRDefault="00DA7717" w:rsidP="00DA7717">
      <w:pPr>
        <w:pStyle w:val="ArIndent2"/>
      </w:pPr>
      <w:r>
        <w:t>(b)</w:t>
      </w:r>
      <w:r>
        <w:tab/>
      </w:r>
      <w:proofErr w:type="gramStart"/>
      <w:r>
        <w:t>the</w:t>
      </w:r>
      <w:proofErr w:type="gramEnd"/>
      <w:r>
        <w:t xml:space="preserve"> vector projection of </w:t>
      </w:r>
      <w:r>
        <w:rPr>
          <w:b/>
        </w:rPr>
        <w:t>m</w:t>
      </w:r>
      <w:r>
        <w:t xml:space="preserve"> onto </w:t>
      </w:r>
      <w:r>
        <w:rPr>
          <w:b/>
        </w:rPr>
        <w:t>n</w:t>
      </w:r>
      <w:r>
        <w:t>.</w:t>
      </w:r>
    </w:p>
    <w:p w14:paraId="6018C11D" w14:textId="77777777" w:rsidR="00DA7717" w:rsidRDefault="00DA7717" w:rsidP="00DA7717">
      <w:pPr>
        <w:pStyle w:val="ArIndent2"/>
      </w:pPr>
    </w:p>
    <w:p w14:paraId="30B550A6" w14:textId="77777777" w:rsidR="00DA7717" w:rsidRPr="009A08FE" w:rsidRDefault="00DA7717" w:rsidP="00DA7717">
      <w:pPr>
        <w:pStyle w:val="ArIndent2"/>
      </w:pPr>
    </w:p>
    <w:p w14:paraId="17855AAE" w14:textId="71F47144" w:rsidR="00DA7717" w:rsidRDefault="00DA7717" w:rsidP="00DA7717">
      <w:pPr>
        <w:pStyle w:val="ArIndent1"/>
        <w:rPr>
          <w:rFonts w:cs="Arial"/>
          <w:b/>
        </w:rPr>
      </w:pPr>
    </w:p>
    <w:p w14:paraId="36E3C559" w14:textId="77777777" w:rsidR="00DA7717" w:rsidRDefault="00DA7717" w:rsidP="00DA7717">
      <w:pPr>
        <w:pStyle w:val="ArIndent1"/>
        <w:rPr>
          <w:rFonts w:cs="Arial"/>
          <w:b/>
        </w:rPr>
      </w:pPr>
    </w:p>
    <w:p w14:paraId="5B16C764" w14:textId="77777777" w:rsidR="00DA7717" w:rsidRDefault="00DA7717" w:rsidP="00DA7717">
      <w:pPr>
        <w:pStyle w:val="ArIndent1"/>
        <w:rPr>
          <w:rFonts w:cs="Arial"/>
          <w:b/>
        </w:rPr>
      </w:pPr>
    </w:p>
    <w:p w14:paraId="3DB79611" w14:textId="77777777" w:rsidR="00347D25" w:rsidRDefault="00347D25" w:rsidP="00DA7717">
      <w:pPr>
        <w:pStyle w:val="ArIndent1"/>
        <w:rPr>
          <w:rFonts w:cs="Arial"/>
          <w:b/>
        </w:rPr>
      </w:pPr>
    </w:p>
    <w:p w14:paraId="4CC1E251" w14:textId="77777777" w:rsidR="00DA7717" w:rsidRDefault="00DA7717" w:rsidP="00DA7717">
      <w:pPr>
        <w:pStyle w:val="ArIndent1"/>
        <w:rPr>
          <w:rFonts w:cs="Arial"/>
          <w:b/>
        </w:rPr>
      </w:pPr>
    </w:p>
    <w:p w14:paraId="2D320B1F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42BF6EED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0C29992E" w14:textId="34329966" w:rsidR="00DA7717" w:rsidRDefault="00DA7717" w:rsidP="00DA7717">
      <w:pPr>
        <w:spacing w:after="0"/>
        <w:jc w:val="both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C4FC2A0" wp14:editId="0AEA30F8">
                <wp:simplePos x="0" y="0"/>
                <wp:positionH relativeFrom="column">
                  <wp:posOffset>4142105</wp:posOffset>
                </wp:positionH>
                <wp:positionV relativeFrom="paragraph">
                  <wp:posOffset>42545</wp:posOffset>
                </wp:positionV>
                <wp:extent cx="2637790" cy="1355090"/>
                <wp:effectExtent l="0" t="0" r="3810" b="0"/>
                <wp:wrapSquare wrapText="bothSides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90" cy="1355090"/>
                          <a:chOff x="0" y="0"/>
                          <a:chExt cx="2637790" cy="135509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251460" y="232410"/>
                            <a:ext cx="2114550" cy="927100"/>
                            <a:chOff x="0" y="0"/>
                            <a:chExt cx="2114550" cy="927100"/>
                          </a:xfrm>
                        </wpg:grpSpPr>
                        <wps:wsp>
                          <wps:cNvPr id="56" name="Parallelogram 56"/>
                          <wps:cNvSpPr/>
                          <wps:spPr>
                            <a:xfrm>
                              <a:off x="1270" y="0"/>
                              <a:ext cx="2113280" cy="914400"/>
                            </a:xfrm>
                            <a:prstGeom prst="parallelogram">
                              <a:avLst>
                                <a:gd name="adj" fmla="val 67222"/>
                              </a:avLst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615950" y="0"/>
                              <a:ext cx="889000" cy="927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0" y="6350"/>
                              <a:ext cx="2108200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0" y="103378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36131" w14:textId="77777777" w:rsidR="00A03DBB" w:rsidRDefault="00A03DBB" w:rsidP="00DA7717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32460" y="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44799" w14:textId="77777777" w:rsidR="00A03DBB" w:rsidRDefault="00A03DBB" w:rsidP="00DA771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332990" y="3683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BBEA0" w14:textId="77777777" w:rsidR="00A03DBB" w:rsidRDefault="00A03DBB" w:rsidP="00DA771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713230" y="107061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CFEAD" w14:textId="77777777" w:rsidR="00A03DBB" w:rsidRDefault="00A03DBB" w:rsidP="00DA771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121410" y="70612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32B1C" w14:textId="77777777" w:rsidR="00A03DBB" w:rsidRDefault="00A03DBB" w:rsidP="00DA7717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38" style="position:absolute;left:0;text-align:left;margin-left:326.15pt;margin-top:3.35pt;width:207.7pt;height:106.7pt;z-index:251761664" coordsize="26377,1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">
                <v:group id="Group 64" o:spid="_x0000_s1039" style="position:absolute;left:2514;top:2324;width:21146;height:9271" coordsize="21145,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6" o:spid="_x0000_s1040" type="#_x0000_t7" style="position:absolute;left:12;width:2113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V6sQA&#10;AADbAAAADwAAAGRycy9kb3ducmV2LnhtbESPQWvCQBSE74X+h+UVequbCpESXaURlHpRmxbE2zP7&#10;moRm34bsusZ/7wqFHoeZ+YaZLQbTikC9aywreB0lIIhLqxuuFHx/rV7eQDiPrLG1TAqu5GAxf3yY&#10;YabthT8pFL4SEcIuQwW1910mpStrMuhGtiOO3o/tDfoo+0rqHi8Rblo5TpKJNNhwXKixo2VN5W9x&#10;NgrcibfV5hBSs95fj8Hu8m0oc6Wen4b3KQhPg/8P/7U/tIJ0Av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VerEAAAA2wAAAA8AAAAAAAAAAAAAAAAAmAIAAGRycy9k&#10;b3ducmV2LnhtbFBLBQYAAAAABAAEAPUAAACJAwAAAAA=&#10;" adj="6283" filled="f" strokecolor="black [3200]"/>
                  <v:line id="Straight Connector 62" o:spid="_x0000_s1041" style="position:absolute;visibility:visible;mso-wrap-style:square" from="6159,0" to="15049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  <v:line id="Straight Connector 63" o:spid="_x0000_s1042" style="position:absolute;flip:y;visibility:visible;mso-wrap-style:square" from="0,63" to="210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    </v:group>
                <v:shape id="Text Box 57" o:spid="_x0000_s1043" type="#_x0000_t202" style="position:absolute;top:10337;width:304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14:paraId="1CD36131" w14:textId="77777777" w:rsidR="00A03DBB" w:rsidRDefault="00A03DBB" w:rsidP="00DA7717">
                        <w:r>
                          <w:t>O</w:t>
                        </w:r>
                      </w:p>
                    </w:txbxContent>
                  </v:textbox>
                </v:shape>
                <v:shape id="Text Box 58" o:spid="_x0000_s1044" type="#_x0000_t202" style="position:absolute;left:6324;width:304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14:paraId="74444799" w14:textId="77777777" w:rsidR="00A03DBB" w:rsidRDefault="00A03DBB" w:rsidP="00DA7717">
                        <w:r>
                          <w:t>A</w:t>
                        </w:r>
                      </w:p>
                    </w:txbxContent>
                  </v:textbox>
                </v:shape>
                <v:shape id="Text Box 59" o:spid="_x0000_s1045" type="#_x0000_t202" style="position:absolute;left:23329;top:368;width:304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14:paraId="7A7BBEA0" w14:textId="77777777" w:rsidR="00A03DBB" w:rsidRDefault="00A03DBB" w:rsidP="00DA7717">
                        <w:r>
                          <w:t>B</w:t>
                        </w:r>
                      </w:p>
                    </w:txbxContent>
                  </v:textbox>
                </v:shape>
                <v:shape id="Text Box 60" o:spid="_x0000_s1046" type="#_x0000_t202" style="position:absolute;left:17132;top:10706;width:304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784CFEAD" w14:textId="77777777" w:rsidR="00A03DBB" w:rsidRDefault="00A03DBB" w:rsidP="00DA7717">
                        <w:r>
                          <w:t>C</w:t>
                        </w:r>
                      </w:p>
                    </w:txbxContent>
                  </v:textbox>
                </v:shape>
                <v:shape id="Text Box 61" o:spid="_x0000_s1047" type="#_x0000_t202" style="position:absolute;left:11214;top:7061;width:304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3CD32B1C" w14:textId="77777777" w:rsidR="00A03DBB" w:rsidRDefault="00A03DBB" w:rsidP="00DA7717">
                        <w: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3DBB">
        <w:rPr>
          <w:rFonts w:cs="Arial"/>
          <w:b/>
        </w:rPr>
        <w:t>3</w:t>
      </w:r>
      <w:r>
        <w:rPr>
          <w:rFonts w:cs="Arial"/>
          <w:b/>
        </w:rPr>
        <w:t>.</w:t>
      </w:r>
      <w:r>
        <w:rPr>
          <w:rFonts w:cs="Arial"/>
        </w:rPr>
        <w:tab/>
        <w:t>[6 marks]</w:t>
      </w:r>
    </w:p>
    <w:p w14:paraId="32E6428B" w14:textId="77777777" w:rsidR="00DA7717" w:rsidRDefault="00DA7717" w:rsidP="00DA7717">
      <w:pPr>
        <w:spacing w:after="0"/>
        <w:jc w:val="both"/>
        <w:rPr>
          <w:rFonts w:cs="Arial"/>
        </w:rPr>
      </w:pPr>
    </w:p>
    <w:p w14:paraId="46939740" w14:textId="77777777" w:rsidR="00DA7717" w:rsidRDefault="00DA7717" w:rsidP="00DA7717">
      <w:pPr>
        <w:pStyle w:val="ArIndent1"/>
      </w:pPr>
      <w:r>
        <w:tab/>
        <w:t>Prove that the diagonals of a parallelogram bisect each other.</w:t>
      </w:r>
    </w:p>
    <w:p w14:paraId="271E5A67" w14:textId="77777777" w:rsidR="00DA7717" w:rsidRDefault="00DA7717" w:rsidP="00DA7717">
      <w:pPr>
        <w:pStyle w:val="ArIndent1"/>
      </w:pPr>
    </w:p>
    <w:p w14:paraId="527EE753" w14:textId="77777777" w:rsidR="00DA7717" w:rsidRDefault="00DA7717" w:rsidP="00DA7717">
      <w:pPr>
        <w:pStyle w:val="ArIndent1"/>
      </w:pPr>
      <w:r>
        <w:tab/>
        <w:t xml:space="preserve">OABC is a parallelogram with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OA</m:t>
            </m:r>
          </m:e>
        </m:acc>
      </m:oMath>
      <w:r>
        <w:t xml:space="preserve"> = </w:t>
      </w:r>
      <w:proofErr w:type="gramStart"/>
      <w:r>
        <w:rPr>
          <w:b/>
        </w:rPr>
        <w:t>a</w:t>
      </w:r>
      <w:r>
        <w:t xml:space="preserve"> and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OC</m:t>
            </m:r>
          </m:e>
        </m:acc>
      </m:oMath>
      <w:r>
        <w:t xml:space="preserve"> = </w:t>
      </w:r>
      <w:r>
        <w:rPr>
          <w:b/>
        </w:rPr>
        <w:t>c</w:t>
      </w:r>
      <w:r>
        <w:t>.  The diagonals OB and AC meet at M.</w:t>
      </w:r>
    </w:p>
    <w:p w14:paraId="697D470C" w14:textId="77777777" w:rsidR="00DA7717" w:rsidRDefault="00DA7717" w:rsidP="00DA7717">
      <w:pPr>
        <w:pStyle w:val="ArIndent1"/>
      </w:pPr>
    </w:p>
    <w:p w14:paraId="061B86C8" w14:textId="77777777" w:rsidR="00DA7717" w:rsidRPr="00D57069" w:rsidRDefault="00DA7717" w:rsidP="00DA7717">
      <w:pPr>
        <w:pStyle w:val="ArIndent1"/>
      </w:pPr>
      <w:r>
        <w:tab/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AM</m:t>
            </m:r>
          </m:e>
        </m:acc>
      </m:oMath>
      <w:r>
        <w:t xml:space="preserve"> = h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AC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OM</m:t>
            </m:r>
          </m:e>
        </m:acc>
      </m:oMath>
      <w:r>
        <w:t xml:space="preserve"> = k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OB</m:t>
            </m:r>
          </m:e>
        </m:acc>
      </m:oMath>
      <w:r>
        <w:t xml:space="preserve">, use the fact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OM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AM</m:t>
            </m:r>
          </m:e>
        </m:acc>
      </m:oMath>
      <w:r>
        <w:t xml:space="preserve"> to show that h = k = ½. </w:t>
      </w:r>
    </w:p>
    <w:p w14:paraId="690E5DF3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6737356D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4C0983FE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2419889B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29A7A47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7B51B2B5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841BD73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5D0D9A5A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6DE743A9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653DA5C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9ECB843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6965CF0F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1C561CC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C457F71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6136CB99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E2D8A3D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41CEC4D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64A20AE8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37894451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280EAFB1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676F217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2C323F90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0ACD2F4" w14:textId="7DF97251" w:rsidR="00DA7717" w:rsidRPr="004169E3" w:rsidRDefault="00DA7717" w:rsidP="00A942A3">
      <w:pPr>
        <w:spacing w:after="0"/>
        <w:rPr>
          <w:rFonts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897"/>
      </w:tblGrid>
      <w:tr w:rsidR="009249FC" w14:paraId="6BDB59D2" w14:textId="77777777" w:rsidTr="00CB56E4">
        <w:trPr>
          <w:trHeight w:val="2838"/>
        </w:trPr>
        <w:tc>
          <w:tcPr>
            <w:tcW w:w="3085" w:type="dxa"/>
          </w:tcPr>
          <w:p w14:paraId="4F8BACEF" w14:textId="77777777" w:rsidR="009249FC" w:rsidRDefault="009249FC" w:rsidP="00CB56E4">
            <w:pPr>
              <w:pStyle w:val="ArNormal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5911CB18" wp14:editId="1AA930A9">
                  <wp:extent cx="1638300" cy="1409700"/>
                  <wp:effectExtent l="0" t="0" r="12700" b="12700"/>
                  <wp:docPr id="8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3C761CFF" w14:textId="77777777" w:rsidR="009249FC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1A434A1E" w14:textId="77777777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27F0E75" w14:textId="3FFB5FA2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</w:t>
            </w:r>
            <w:r w:rsidR="00A942A3">
              <w:rPr>
                <w:rFonts w:cs="Arial"/>
                <w:b/>
                <w:sz w:val="36"/>
                <w:szCs w:val="36"/>
              </w:rPr>
              <w:t>7</w:t>
            </w:r>
          </w:p>
          <w:p w14:paraId="7F5A62C3" w14:textId="77777777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498BBEE3" w14:textId="77777777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1126E19C" w14:textId="77777777" w:rsidR="009249FC" w:rsidRPr="004169E3" w:rsidRDefault="009249FC" w:rsidP="00CB56E4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1BA9DAAB" w14:textId="47A71277" w:rsidR="009249FC" w:rsidRPr="004169E3" w:rsidRDefault="009249FC" w:rsidP="00CB56E4">
            <w:pPr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  <w:p w14:paraId="5E36800D" w14:textId="77777777" w:rsidR="009249FC" w:rsidRDefault="009249FC" w:rsidP="00CB56E4">
            <w:pPr>
              <w:pStyle w:val="ArNormal"/>
              <w:rPr>
                <w:rFonts w:cs="Arial"/>
                <w:i/>
                <w:sz w:val="36"/>
                <w:szCs w:val="36"/>
              </w:rPr>
            </w:pPr>
          </w:p>
        </w:tc>
      </w:tr>
    </w:tbl>
    <w:p w14:paraId="70E82911" w14:textId="77777777" w:rsidR="00DA7717" w:rsidRPr="004169E3" w:rsidRDefault="00DA7717" w:rsidP="00DA7717">
      <w:pPr>
        <w:pStyle w:val="ArNormal"/>
        <w:rPr>
          <w:rFonts w:cs="Arial"/>
        </w:rPr>
      </w:pPr>
    </w:p>
    <w:p w14:paraId="157C5762" w14:textId="09429719" w:rsidR="00DA7717" w:rsidRPr="004169E3" w:rsidRDefault="0067602B" w:rsidP="00DA7717">
      <w:pPr>
        <w:pStyle w:val="ArNormal"/>
        <w:rPr>
          <w:rFonts w:cs="Arial"/>
        </w:rPr>
      </w:pPr>
      <w:r>
        <w:rPr>
          <w:rFonts w:cs="Arial"/>
        </w:rPr>
        <w:t>Time Allowed:  27</w:t>
      </w:r>
      <w:r w:rsidR="00DA7717" w:rsidRPr="004169E3">
        <w:rPr>
          <w:rFonts w:cs="Arial"/>
        </w:rPr>
        <w:t xml:space="preserve"> minut</w:t>
      </w:r>
      <w:r>
        <w:rPr>
          <w:rFonts w:cs="Arial"/>
        </w:rPr>
        <w:t>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22</w:t>
      </w:r>
    </w:p>
    <w:p w14:paraId="2E1B2565" w14:textId="5C1BA9D9" w:rsidR="00DA7717" w:rsidRDefault="00DA7717" w:rsidP="00DA7717">
      <w:pPr>
        <w:pStyle w:val="ArIndent1"/>
        <w:rPr>
          <w:rFonts w:cs="Arial"/>
          <w:b/>
        </w:rPr>
      </w:pPr>
    </w:p>
    <w:p w14:paraId="500A829C" w14:textId="5A355A2B" w:rsidR="004169E3" w:rsidRPr="004169E3" w:rsidRDefault="00A942A3" w:rsidP="009A3A79">
      <w:pPr>
        <w:spacing w:after="0"/>
        <w:ind w:left="709" w:hanging="709"/>
        <w:rPr>
          <w:rFonts w:cs="Arial"/>
        </w:rPr>
      </w:pPr>
      <w:r>
        <w:rPr>
          <w:rFonts w:cs="Arial"/>
          <w:b/>
        </w:rPr>
        <w:t>4</w:t>
      </w:r>
      <w:bookmarkStart w:id="0" w:name="_GoBack"/>
      <w:bookmarkEnd w:id="0"/>
      <w:r w:rsidR="004169E3" w:rsidRPr="004169E3">
        <w:rPr>
          <w:rFonts w:cs="Arial"/>
          <w:b/>
        </w:rPr>
        <w:t>.</w:t>
      </w:r>
      <w:r w:rsidR="00A03DBB">
        <w:rPr>
          <w:rFonts w:cs="Arial"/>
        </w:rPr>
        <w:tab/>
        <w:t>[2</w:t>
      </w:r>
      <w:r w:rsidR="004169E3" w:rsidRPr="004169E3">
        <w:rPr>
          <w:rFonts w:cs="Arial"/>
        </w:rPr>
        <w:t xml:space="preserve"> marks]</w:t>
      </w:r>
    </w:p>
    <w:p w14:paraId="1BA9337F" w14:textId="5BF3B2A3" w:rsidR="00FD0D0D" w:rsidRPr="00A03DBB" w:rsidRDefault="00FD0D0D" w:rsidP="00A03DBB">
      <w:pPr>
        <w:pStyle w:val="Indent1"/>
        <w:ind w:left="0" w:firstLine="0"/>
        <w:rPr>
          <w:rFonts w:ascii="Arial" w:hAnsi="Arial" w:cs="Arial"/>
        </w:rPr>
      </w:pPr>
    </w:p>
    <w:p w14:paraId="41A7A92C" w14:textId="1B17861B" w:rsidR="00CB56E4" w:rsidRPr="00A03DBB" w:rsidRDefault="00A03DBB" w:rsidP="00CB56E4">
      <w:pPr>
        <w:pStyle w:val="PartA"/>
        <w:rPr>
          <w:sz w:val="24"/>
        </w:rPr>
      </w:pPr>
      <w:r>
        <w:tab/>
      </w:r>
      <w:r w:rsidR="00CB56E4" w:rsidRPr="00A03DBB">
        <w:rPr>
          <w:sz w:val="24"/>
        </w:rPr>
        <w:t xml:space="preserve">The work done, in joules, by a force of </w:t>
      </w:r>
      <w:r w:rsidR="00CB56E4" w:rsidRPr="00A03DBB">
        <w:rPr>
          <w:position w:val="-4"/>
          <w:sz w:val="24"/>
        </w:rPr>
        <w:object w:dxaOrig="220" w:dyaOrig="240" w14:anchorId="39A49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4pt;height:12pt" o:ole="">
            <v:imagedata r:id="rId7" o:title=""/>
          </v:shape>
          <o:OLEObject Type="Embed" ProgID="Equation.DSMT4" ShapeID="_x0000_i1026" DrawAspect="Content" ObjectID="_1557640684" r:id="rId8"/>
        </w:object>
      </w:r>
      <w:r w:rsidR="00CB56E4" w:rsidRPr="00A03DBB">
        <w:rPr>
          <w:sz w:val="24"/>
        </w:rPr>
        <w:t xml:space="preserve"> Newtons in changing the displacement of an object by </w:t>
      </w:r>
      <w:r w:rsidR="00CB56E4" w:rsidRPr="00A03DBB">
        <w:rPr>
          <w:position w:val="-6"/>
          <w:sz w:val="24"/>
        </w:rPr>
        <w:object w:dxaOrig="160" w:dyaOrig="220" w14:anchorId="79B1491F">
          <v:shape id="_x0000_i1027" type="#_x0000_t75" style="width:8.4pt;height:11.4pt" o:ole="">
            <v:imagedata r:id="rId9" o:title=""/>
          </v:shape>
          <o:OLEObject Type="Embed" ProgID="Equation.DSMT4" ShapeID="_x0000_i1027" DrawAspect="Content" ObjectID="_1557640685" r:id="rId10"/>
        </w:object>
      </w:r>
      <w:r w:rsidR="00CB56E4" w:rsidRPr="00A03DBB">
        <w:rPr>
          <w:sz w:val="24"/>
        </w:rPr>
        <w:t xml:space="preserve"> metres is given by the scalar product of </w:t>
      </w:r>
      <w:r w:rsidR="00CB56E4" w:rsidRPr="00A03DBB">
        <w:rPr>
          <w:position w:val="-4"/>
          <w:sz w:val="24"/>
        </w:rPr>
        <w:object w:dxaOrig="220" w:dyaOrig="240" w14:anchorId="214F32C9">
          <v:shape id="_x0000_i1028" type="#_x0000_t75" style="width:11.4pt;height:12pt" o:ole="">
            <v:imagedata r:id="rId7" o:title=""/>
          </v:shape>
          <o:OLEObject Type="Embed" ProgID="Equation.DSMT4" ShapeID="_x0000_i1028" DrawAspect="Content" ObjectID="_1557640686" r:id="rId11"/>
        </w:object>
      </w:r>
      <w:r w:rsidR="00CB56E4" w:rsidRPr="00A03DBB">
        <w:rPr>
          <w:sz w:val="24"/>
        </w:rPr>
        <w:t xml:space="preserve"> </w:t>
      </w:r>
      <w:proofErr w:type="spellStart"/>
      <w:proofErr w:type="gramStart"/>
      <w:r w:rsidR="00CB56E4" w:rsidRPr="00A03DBB">
        <w:rPr>
          <w:sz w:val="24"/>
        </w:rPr>
        <w:t>and</w:t>
      </w:r>
      <w:proofErr w:type="spellEnd"/>
      <w:r w:rsidR="00CB56E4" w:rsidRPr="00A03DBB">
        <w:rPr>
          <w:sz w:val="24"/>
        </w:rPr>
        <w:t xml:space="preserve"> </w:t>
      </w:r>
      <w:proofErr w:type="gramEnd"/>
      <w:r w:rsidR="00CB56E4" w:rsidRPr="00A03DBB">
        <w:rPr>
          <w:position w:val="-6"/>
          <w:sz w:val="24"/>
        </w:rPr>
        <w:object w:dxaOrig="160" w:dyaOrig="220" w14:anchorId="765BFA8B">
          <v:shape id="_x0000_i1029" type="#_x0000_t75" style="width:8.4pt;height:11.4pt" o:ole="">
            <v:imagedata r:id="rId9" o:title=""/>
          </v:shape>
          <o:OLEObject Type="Embed" ProgID="Equation.DSMT4" ShapeID="_x0000_i1029" DrawAspect="Content" ObjectID="_1557640687" r:id="rId12"/>
        </w:object>
      </w:r>
      <w:r w:rsidR="00CB56E4" w:rsidRPr="00A03DBB">
        <w:rPr>
          <w:sz w:val="24"/>
        </w:rPr>
        <w:t>.</w:t>
      </w:r>
    </w:p>
    <w:p w14:paraId="5811CE6E" w14:textId="77777777" w:rsidR="00CB56E4" w:rsidRPr="00A03DBB" w:rsidRDefault="00CB56E4" w:rsidP="00A03DBB">
      <w:pPr>
        <w:pStyle w:val="PartA"/>
        <w:ind w:left="720" w:hanging="720"/>
        <w:rPr>
          <w:sz w:val="24"/>
        </w:rPr>
      </w:pPr>
    </w:p>
    <w:p w14:paraId="3E293CCF" w14:textId="77777777" w:rsidR="00CB56E4" w:rsidRPr="00A03DBB" w:rsidRDefault="00CB56E4" w:rsidP="00A03DBB">
      <w:pPr>
        <w:pStyle w:val="PartA"/>
        <w:ind w:left="720" w:hanging="720"/>
        <w:rPr>
          <w:sz w:val="24"/>
        </w:rPr>
      </w:pPr>
      <w:r w:rsidRPr="00A03DBB">
        <w:rPr>
          <w:sz w:val="24"/>
        </w:rPr>
        <w:tab/>
        <w:t>A force acting on a bearing of 160</w:t>
      </w:r>
      <w:r w:rsidRPr="00A03DBB">
        <w:rPr>
          <w:rFonts w:cs="Arial"/>
          <w:sz w:val="24"/>
        </w:rPr>
        <w:t>º</w:t>
      </w:r>
      <w:r w:rsidRPr="00A03DBB">
        <w:rPr>
          <w:sz w:val="24"/>
        </w:rPr>
        <w:t xml:space="preserve"> does work of 1 200 joules. If the object moved a distance of 350 cm on a bearing of 135</w:t>
      </w:r>
      <w:r w:rsidRPr="00A03DBB">
        <w:rPr>
          <w:rFonts w:cs="Arial"/>
          <w:sz w:val="24"/>
        </w:rPr>
        <w:t>º</w:t>
      </w:r>
      <w:r w:rsidRPr="00A03DBB">
        <w:rPr>
          <w:sz w:val="24"/>
        </w:rPr>
        <w:t>, determine the magnitude of the force.</w:t>
      </w:r>
      <w:r w:rsidRPr="00A03DBB">
        <w:rPr>
          <w:sz w:val="24"/>
        </w:rPr>
        <w:tab/>
        <w:t>(2 marks)</w:t>
      </w:r>
    </w:p>
    <w:p w14:paraId="4F0EABC9" w14:textId="77777777" w:rsidR="00CB56E4" w:rsidRPr="00A03DBB" w:rsidRDefault="00CB56E4" w:rsidP="00A03DBB">
      <w:pPr>
        <w:pStyle w:val="PartA"/>
        <w:ind w:left="720" w:hanging="720"/>
        <w:rPr>
          <w:sz w:val="24"/>
        </w:rPr>
      </w:pPr>
    </w:p>
    <w:p w14:paraId="12CC2C64" w14:textId="77777777" w:rsidR="009A08FE" w:rsidRDefault="009A08FE" w:rsidP="009A3A79">
      <w:pPr>
        <w:pStyle w:val="ArIndent1"/>
        <w:rPr>
          <w:rFonts w:cs="Arial"/>
          <w:b/>
        </w:rPr>
      </w:pPr>
    </w:p>
    <w:p w14:paraId="54258105" w14:textId="77777777" w:rsidR="00B011F4" w:rsidRDefault="00B011F4" w:rsidP="009A3A79">
      <w:pPr>
        <w:pStyle w:val="ArIndent1"/>
        <w:rPr>
          <w:rFonts w:cs="Arial"/>
          <w:b/>
        </w:rPr>
      </w:pPr>
    </w:p>
    <w:p w14:paraId="765BE71A" w14:textId="77777777" w:rsidR="00B011F4" w:rsidRDefault="00B011F4" w:rsidP="009A3A79">
      <w:pPr>
        <w:pStyle w:val="ArIndent1"/>
        <w:rPr>
          <w:rFonts w:cs="Arial"/>
          <w:b/>
        </w:rPr>
      </w:pPr>
    </w:p>
    <w:p w14:paraId="3EBDD285" w14:textId="77777777" w:rsidR="00B011F4" w:rsidRDefault="00B011F4" w:rsidP="009A3A79">
      <w:pPr>
        <w:pStyle w:val="ArIndent1"/>
        <w:rPr>
          <w:rFonts w:cs="Arial"/>
          <w:b/>
        </w:rPr>
      </w:pPr>
    </w:p>
    <w:p w14:paraId="13421EBF" w14:textId="77777777" w:rsidR="00B011F4" w:rsidRDefault="00B011F4" w:rsidP="009A3A79">
      <w:pPr>
        <w:pStyle w:val="ArIndent1"/>
        <w:rPr>
          <w:rFonts w:cs="Arial"/>
          <w:b/>
        </w:rPr>
      </w:pPr>
    </w:p>
    <w:p w14:paraId="3DD3832B" w14:textId="77777777" w:rsidR="00B011F4" w:rsidRDefault="00B011F4" w:rsidP="009A3A79">
      <w:pPr>
        <w:pStyle w:val="ArIndent1"/>
        <w:rPr>
          <w:rFonts w:cs="Arial"/>
          <w:b/>
        </w:rPr>
      </w:pPr>
    </w:p>
    <w:p w14:paraId="41ED7829" w14:textId="77777777" w:rsidR="00DA7717" w:rsidRDefault="00DA7717" w:rsidP="009A3A79">
      <w:pPr>
        <w:pStyle w:val="ArIndent1"/>
        <w:rPr>
          <w:rFonts w:cs="Arial"/>
          <w:b/>
        </w:rPr>
      </w:pPr>
    </w:p>
    <w:p w14:paraId="4E27A45F" w14:textId="77777777" w:rsidR="00DA7717" w:rsidRDefault="00DA7717" w:rsidP="009A3A79">
      <w:pPr>
        <w:pStyle w:val="ArIndent1"/>
        <w:rPr>
          <w:rFonts w:cs="Arial"/>
          <w:b/>
        </w:rPr>
      </w:pPr>
    </w:p>
    <w:p w14:paraId="3F3BB8CB" w14:textId="77777777" w:rsidR="00DA7717" w:rsidRDefault="00DA7717" w:rsidP="009A3A79">
      <w:pPr>
        <w:pStyle w:val="ArIndent1"/>
        <w:rPr>
          <w:rFonts w:cs="Arial"/>
          <w:b/>
        </w:rPr>
      </w:pPr>
    </w:p>
    <w:p w14:paraId="20290905" w14:textId="77777777" w:rsidR="00A03DBB" w:rsidRDefault="00A03DBB" w:rsidP="00A03DBB">
      <w:pPr>
        <w:pStyle w:val="ArIndent2"/>
      </w:pPr>
    </w:p>
    <w:p w14:paraId="30FE0604" w14:textId="77777777" w:rsidR="00A03DBB" w:rsidRDefault="00A03DBB" w:rsidP="00A03DBB">
      <w:pPr>
        <w:pStyle w:val="ArIndent2"/>
        <w:ind w:left="0" w:firstLine="0"/>
      </w:pPr>
    </w:p>
    <w:p w14:paraId="65EAC488" w14:textId="77777777" w:rsidR="00A03DBB" w:rsidRDefault="00A03DBB" w:rsidP="00A03DBB">
      <w:pPr>
        <w:pStyle w:val="ArIndent2"/>
        <w:ind w:left="0" w:firstLine="0"/>
      </w:pPr>
    </w:p>
    <w:p w14:paraId="7A8273BD" w14:textId="77777777" w:rsidR="00A03DBB" w:rsidRDefault="00A03DBB" w:rsidP="00A03DBB">
      <w:pPr>
        <w:pStyle w:val="ArIndent2"/>
        <w:ind w:left="0" w:firstLine="0"/>
      </w:pPr>
    </w:p>
    <w:p w14:paraId="53451E3A" w14:textId="77777777" w:rsidR="00DA7717" w:rsidRPr="004169E3" w:rsidRDefault="00DA7717" w:rsidP="00DA7717">
      <w:pPr>
        <w:spacing w:after="0"/>
        <w:rPr>
          <w:rFonts w:cs="Arial"/>
        </w:rPr>
      </w:pPr>
    </w:p>
    <w:p w14:paraId="13A7E62E" w14:textId="76138539" w:rsidR="00DA7717" w:rsidRPr="004169E3" w:rsidRDefault="00DA7717" w:rsidP="00A03DBB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</w:rPr>
        <w:tab/>
      </w:r>
    </w:p>
    <w:p w14:paraId="5A15B212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0D5D3E53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4D2CAB33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2E578646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6EC6FE00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630B2648" w14:textId="77777777" w:rsidR="00DA7717" w:rsidRDefault="00DA7717" w:rsidP="00DA7717">
      <w:pPr>
        <w:spacing w:after="0"/>
        <w:rPr>
          <w:rFonts w:cs="Arial"/>
          <w:b/>
        </w:rPr>
      </w:pPr>
    </w:p>
    <w:p w14:paraId="5EB72B5E" w14:textId="77777777" w:rsidR="00A03DBB" w:rsidRDefault="00A03DBB" w:rsidP="00DA7717">
      <w:pPr>
        <w:spacing w:after="0"/>
        <w:rPr>
          <w:rFonts w:cs="Arial"/>
          <w:b/>
        </w:rPr>
      </w:pPr>
    </w:p>
    <w:p w14:paraId="3407B02F" w14:textId="77777777" w:rsidR="00A03DBB" w:rsidRDefault="00A03DBB" w:rsidP="00DA7717">
      <w:pPr>
        <w:spacing w:after="0"/>
        <w:rPr>
          <w:rFonts w:cs="Arial"/>
          <w:b/>
        </w:rPr>
      </w:pPr>
    </w:p>
    <w:p w14:paraId="25FEB84B" w14:textId="77777777" w:rsidR="00A03DBB" w:rsidRDefault="00A03DBB" w:rsidP="00DA7717">
      <w:pPr>
        <w:spacing w:after="0"/>
        <w:rPr>
          <w:rFonts w:cs="Arial"/>
          <w:b/>
        </w:rPr>
      </w:pPr>
    </w:p>
    <w:p w14:paraId="37F0D815" w14:textId="77777777" w:rsidR="00A03DBB" w:rsidRDefault="00A03DBB" w:rsidP="00DA7717">
      <w:pPr>
        <w:spacing w:after="0"/>
        <w:rPr>
          <w:rFonts w:cs="Arial"/>
          <w:b/>
        </w:rPr>
      </w:pPr>
    </w:p>
    <w:p w14:paraId="2D9E785E" w14:textId="77777777" w:rsidR="00A03DBB" w:rsidRDefault="00A03DBB" w:rsidP="00DA7717">
      <w:pPr>
        <w:spacing w:after="0"/>
        <w:rPr>
          <w:rFonts w:cs="Arial"/>
          <w:b/>
        </w:rPr>
      </w:pPr>
    </w:p>
    <w:p w14:paraId="337C86B7" w14:textId="77777777" w:rsidR="00A03DBB" w:rsidRPr="004169E3" w:rsidRDefault="00A03DBB" w:rsidP="00DA7717">
      <w:pPr>
        <w:spacing w:after="0"/>
        <w:rPr>
          <w:rFonts w:cs="Arial"/>
          <w:b/>
        </w:rPr>
      </w:pPr>
    </w:p>
    <w:p w14:paraId="3DC881BB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5025BA26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52632E21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712D08AD" w14:textId="77777777" w:rsidR="00DA7717" w:rsidRDefault="00DA7717" w:rsidP="009A3A79">
      <w:pPr>
        <w:pStyle w:val="ArIndent1"/>
        <w:rPr>
          <w:rFonts w:cs="Arial"/>
          <w:b/>
        </w:rPr>
      </w:pPr>
    </w:p>
    <w:p w14:paraId="29909DC6" w14:textId="77777777" w:rsidR="00A942A3" w:rsidRDefault="00A942A3" w:rsidP="009A3A79">
      <w:pPr>
        <w:pStyle w:val="ArIndent1"/>
        <w:rPr>
          <w:rFonts w:cs="Arial"/>
          <w:b/>
        </w:rPr>
      </w:pPr>
    </w:p>
    <w:p w14:paraId="27856148" w14:textId="6F02E473" w:rsidR="00C76167" w:rsidRPr="004169E3" w:rsidRDefault="00A942A3" w:rsidP="009A3A79">
      <w:pPr>
        <w:pStyle w:val="ArIndent1"/>
        <w:rPr>
          <w:rFonts w:cs="Arial"/>
        </w:rPr>
      </w:pPr>
      <w:r>
        <w:rPr>
          <w:rFonts w:cs="Arial"/>
          <w:b/>
        </w:rPr>
        <w:lastRenderedPageBreak/>
        <w:t>5</w:t>
      </w:r>
      <w:r w:rsidR="00C76167" w:rsidRPr="004169E3">
        <w:rPr>
          <w:rFonts w:cs="Arial"/>
          <w:b/>
        </w:rPr>
        <w:t>.</w:t>
      </w:r>
      <w:r w:rsidR="00C76167" w:rsidRPr="004169E3">
        <w:rPr>
          <w:rFonts w:cs="Arial"/>
        </w:rPr>
        <w:tab/>
        <w:t>[2, 4 marks]</w:t>
      </w:r>
    </w:p>
    <w:p w14:paraId="42F1DBD3" w14:textId="4110966B" w:rsidR="00C76167" w:rsidRPr="004169E3" w:rsidRDefault="00C86E31" w:rsidP="009A3A79">
      <w:pPr>
        <w:pStyle w:val="ArIndent1"/>
        <w:rPr>
          <w:rFonts w:cs="Arial"/>
        </w:rPr>
      </w:pPr>
      <w:r w:rsidRPr="004169E3"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DD35BCB" wp14:editId="3668CFE5">
                <wp:simplePos x="0" y="0"/>
                <wp:positionH relativeFrom="page">
                  <wp:posOffset>5069840</wp:posOffset>
                </wp:positionH>
                <wp:positionV relativeFrom="page">
                  <wp:posOffset>474345</wp:posOffset>
                </wp:positionV>
                <wp:extent cx="1828800" cy="1828800"/>
                <wp:effectExtent l="0" t="0" r="0" b="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619760" y="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72FE" w14:textId="77777777" w:rsidR="00A03DBB" w:rsidRDefault="00A03DBB" w:rsidP="00C7616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243840" y="223520"/>
                            <a:ext cx="1280160" cy="1351280"/>
                          </a:xfrm>
                          <a:custGeom>
                            <a:avLst/>
                            <a:gdLst>
                              <a:gd name="connsiteX0" fmla="*/ 0 w 1280160"/>
                              <a:gd name="connsiteY0" fmla="*/ 995680 h 1351280"/>
                              <a:gd name="connsiteX1" fmla="*/ 508000 w 1280160"/>
                              <a:gd name="connsiteY1" fmla="*/ 0 h 1351280"/>
                              <a:gd name="connsiteX2" fmla="*/ 1280160 w 1280160"/>
                              <a:gd name="connsiteY2" fmla="*/ 741680 h 1351280"/>
                              <a:gd name="connsiteX3" fmla="*/ 731520 w 1280160"/>
                              <a:gd name="connsiteY3" fmla="*/ 1351280 h 1351280"/>
                              <a:gd name="connsiteX4" fmla="*/ 0 w 1280160"/>
                              <a:gd name="connsiteY4" fmla="*/ 995680 h 1351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80160" h="1351280">
                                <a:moveTo>
                                  <a:pt x="0" y="995680"/>
                                </a:moveTo>
                                <a:lnTo>
                                  <a:pt x="508000" y="0"/>
                                </a:lnTo>
                                <a:lnTo>
                                  <a:pt x="1280160" y="741680"/>
                                </a:lnTo>
                                <a:lnTo>
                                  <a:pt x="731520" y="1351280"/>
                                </a:lnTo>
                                <a:lnTo>
                                  <a:pt x="0" y="9956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>
                          <a:spLocks noChangeAspect="1"/>
                        </wps:cNvSpPr>
                        <wps:spPr>
                          <a:xfrm>
                            <a:off x="162560" y="213360"/>
                            <a:ext cx="1367155" cy="1367155"/>
                          </a:xfrm>
                          <a:prstGeom prst="ellipse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823595" y="8743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51840" y="66040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92D26" w14:textId="77777777" w:rsidR="00A03DBB" w:rsidRDefault="00A03DBB" w:rsidP="00C76167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>
                            <a:off x="243840" y="899160"/>
                            <a:ext cx="1280160" cy="320040"/>
                          </a:xfrm>
                          <a:custGeom>
                            <a:avLst/>
                            <a:gdLst>
                              <a:gd name="connsiteX0" fmla="*/ 0 w 1280160"/>
                              <a:gd name="connsiteY0" fmla="*/ 320040 h 320040"/>
                              <a:gd name="connsiteX1" fmla="*/ 601980 w 1280160"/>
                              <a:gd name="connsiteY1" fmla="*/ 0 h 320040"/>
                              <a:gd name="connsiteX2" fmla="*/ 1280160 w 1280160"/>
                              <a:gd name="connsiteY2" fmla="*/ 66040 h 320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80160" h="320040">
                                <a:moveTo>
                                  <a:pt x="0" y="320040"/>
                                </a:moveTo>
                                <a:lnTo>
                                  <a:pt x="601980" y="0"/>
                                </a:lnTo>
                                <a:lnTo>
                                  <a:pt x="1280160" y="6604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80720" y="914400"/>
                            <a:ext cx="589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5F175" w14:textId="77777777" w:rsidR="00A03DBB" w:rsidRPr="004917EC" w:rsidRDefault="00A03DBB" w:rsidP="00C7616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7EC">
                                <w:rPr>
                                  <w:sz w:val="20"/>
                                  <w:szCs w:val="20"/>
                                </w:rPr>
                                <w:t>140°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14808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CE97F" w14:textId="77777777" w:rsidR="00A03DBB" w:rsidRDefault="00A03DBB" w:rsidP="00C7616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34160" y="85344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69EBA" w14:textId="77777777" w:rsidR="00A03DBB" w:rsidRDefault="00A03DBB" w:rsidP="00C7616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73760" y="157480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42D80" w14:textId="77777777" w:rsidR="00A03DBB" w:rsidRDefault="00A03DBB" w:rsidP="00C7616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29920" y="264160"/>
                            <a:ext cx="274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23882" w14:textId="77777777" w:rsidR="00A03DBB" w:rsidRPr="000869BC" w:rsidRDefault="00A03DBB" w:rsidP="00C7616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12800" y="1300480"/>
                            <a:ext cx="274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E7EC2" w14:textId="77777777" w:rsidR="00A03DBB" w:rsidRPr="000869BC" w:rsidRDefault="00A03DBB" w:rsidP="00C7616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8" style="position:absolute;left:0;text-align:left;margin-left:399.2pt;margin-top:37.35pt;width:2in;height:2in;z-index:251736064;mso-position-horizontal-relative:page;mso-position-vertical-relative:page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">
                <v:shape id="Text Box 37" o:spid="_x0000_s1049" type="#_x0000_t202" style="position:absolute;left:6197;width:294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14:paraId="0A8572FE" w14:textId="77777777" w:rsidR="00A03DBB" w:rsidRDefault="00A03DBB" w:rsidP="00C76167">
                        <w:r>
                          <w:t>B</w:t>
                        </w:r>
                      </w:p>
                    </w:txbxContent>
                  </v:textbox>
                </v:shape>
                <v:shape id="Freeform 33" o:spid="_x0000_s1050" style="position:absolute;left:2438;top:2235;width:12802;height:13513;visibility:visible;mso-wrap-style:square;v-text-anchor:middle" coordsize="1280160,135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2sXsQA&#10;AADbAAAADwAAAGRycy9kb3ducmV2LnhtbESPzWrDMBCE74G8g9hCboncBoJxooT8EDDNqW6h9LZI&#10;G9vEWhlJdZy3rwqFHoeZ+YbZ7EbbiYF8aB0reF5kIIi1My3XCj7ez/McRIjIBjvHpOBBAXbb6WSD&#10;hXF3fqOhirVIEA4FKmhi7Aspg27IYli4njh5V+ctxiR9LY3He4LbTr5k2UpabDktNNjTsSF9q76t&#10;gtPxUJVeDl/5+Kn76nHQr+UlV2r2NO7XICKN8T/81y6NguUS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NrF7EAAAA2wAAAA8AAAAAAAAAAAAAAAAAmAIAAGRycy9k&#10;b3ducmV2LnhtbFBLBQYAAAAABAAEAPUAAACJAwAAAAA=&#10;" path="m,995680l508000,r772160,741680l731520,1351280,,995680xe" filled="f" strokecolor="black [3200]">
                  <v:path arrowok="t" o:connecttype="custom" o:connectlocs="0,995680;508000,0;1280160,741680;731520,1351280;0,995680" o:connectangles="0,0,0,0,0"/>
                </v:shape>
                <v:oval id="Oval 30" o:spid="_x0000_s1051" style="position:absolute;left:1625;top:2133;width:13672;height:1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qPMIA&#10;AADbAAAADwAAAGRycy9kb3ducmV2LnhtbERPz2vCMBS+D/wfwht4m8kmE+0axYmDDTxYLZ6fzbMt&#10;a15Kk2n23y+HgceP73e+irYTVxp861jD80SBIK6cabnWUB4/nuYgfEA22DkmDb/kYbUcPeSYGXfj&#10;gq6HUIsUwj5DDU0IfSalrxqy6CeuJ07cxQ0WQ4JDLc2AtxRuO/mi1ExabDk1NNjTpqHq+/BjNVyU&#10;irtTjLPF9v21Kovd135+7rUeP8b1G4hAMdzF/+5Po2Ga1qcv6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uo8wgAAANsAAAAPAAAAAAAAAAAAAAAAAJgCAABkcnMvZG93&#10;bnJldi54bWxQSwUGAAAAAAQABAD1AAAAhwMAAAAA&#10;" filled="f" strokecolor="black [3200]">
                  <v:path arrowok="t"/>
                  <o:lock v:ext="edit" aspectratio="t"/>
                </v:oval>
                <v:oval id="Oval 31" o:spid="_x0000_s1052" style="position:absolute;left:8235;top:87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<v:shape id="Text Box 32" o:spid="_x0000_s1053" type="#_x0000_t202" style="position:absolute;left:7518;top:6604;width:294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3C992D26" w14:textId="77777777" w:rsidR="00A03DBB" w:rsidRDefault="00A03DBB" w:rsidP="00C76167">
                        <w:r>
                          <w:t>O</w:t>
                        </w:r>
                      </w:p>
                    </w:txbxContent>
                  </v:textbox>
                </v:shape>
                <v:shape id="Freeform 34" o:spid="_x0000_s1054" style="position:absolute;left:2438;top:8991;width:12802;height:3201;visibility:visible;mso-wrap-style:square;v-text-anchor:middle" coordsize="128016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+1sMA&#10;AADbAAAADwAAAGRycy9kb3ducmV2LnhtbESPQUsDMRSE74X+h/AK3tpstYisTYsUBRF7sNV6fSTP&#10;zWLysiSxu/77plDocZiZb5jlevBOHCmmNrCC+awCQayDablR8Ll/mT6ASBnZoAtMCv4pwXo1Hi2x&#10;NqHnDzruciMKhFONCmzOXS1l0pY8plnoiIv3E6LHXGRspInYF7h38raq7qXHlsuCxY42lvTv7s8r&#10;2PbfW/d1eNPWHBy5+Jyq9K6VupkMT48gMg35Gr60X42CuwWcv5QfIF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n+1sMAAADbAAAADwAAAAAAAAAAAAAAAACYAgAAZHJzL2Rv&#10;d25yZXYueG1sUEsFBgAAAAAEAAQA9QAAAIgDAAAAAA==&#10;" path="m,320040l601980,r678180,66040e" filled="f" strokecolor="black [3040]">
                  <v:path arrowok="t" o:connecttype="custom" o:connectlocs="0,320040;601980,0;1280160,66040" o:connectangles="0,0,0"/>
                </v:shape>
                <v:shape id="Text Box 35" o:spid="_x0000_s1055" type="#_x0000_t202" style="position:absolute;left:6807;top:9144;width:5893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5B65F175" w14:textId="77777777" w:rsidR="00A03DBB" w:rsidRPr="004917EC" w:rsidRDefault="00A03DBB" w:rsidP="00C76167">
                        <w:pPr>
                          <w:rPr>
                            <w:sz w:val="20"/>
                            <w:szCs w:val="20"/>
                          </w:rPr>
                        </w:pPr>
                        <w:r w:rsidRPr="004917EC">
                          <w:rPr>
                            <w:sz w:val="20"/>
                            <w:szCs w:val="20"/>
                          </w:rPr>
                          <w:t>140°</w:t>
                        </w:r>
                      </w:p>
                    </w:txbxContent>
                  </v:textbox>
                </v:shape>
                <v:shape id="Text Box 36" o:spid="_x0000_s1056" type="#_x0000_t202" style="position:absolute;top:11480;width:294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70ECE97F" w14:textId="77777777" w:rsidR="00A03DBB" w:rsidRDefault="00A03DBB" w:rsidP="00C76167">
                        <w:r>
                          <w:t>A</w:t>
                        </w:r>
                      </w:p>
                    </w:txbxContent>
                  </v:textbox>
                </v:shape>
                <v:shape id="Text Box 40" o:spid="_x0000_s1057" type="#_x0000_t202" style="position:absolute;left:15341;top:8534;width:294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4BC69EBA" w14:textId="77777777" w:rsidR="00A03DBB" w:rsidRDefault="00A03DBB" w:rsidP="00C76167">
                        <w:r>
                          <w:t>C</w:t>
                        </w:r>
                      </w:p>
                    </w:txbxContent>
                  </v:textbox>
                </v:shape>
                <v:shape id="Text Box 41" o:spid="_x0000_s1058" type="#_x0000_t202" style="position:absolute;left:8737;top:15748;width:294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1DC42D80" w14:textId="77777777" w:rsidR="00A03DBB" w:rsidRDefault="00A03DBB" w:rsidP="00C76167">
                        <w:r>
                          <w:t>D</w:t>
                        </w:r>
                      </w:p>
                    </w:txbxContent>
                  </v:textbox>
                </v:shape>
                <v:shape id="Text Box 42" o:spid="_x0000_s1059" type="#_x0000_t202" style="position:absolute;left:6299;top:2641;width:274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14:paraId="0A123882" w14:textId="77777777" w:rsidR="00A03DBB" w:rsidRPr="000869BC" w:rsidRDefault="00A03DBB" w:rsidP="00C76167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4" o:spid="_x0000_s1060" type="#_x0000_t202" style="position:absolute;left:8128;top:13004;width:274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14:paraId="780E7EC2" w14:textId="77777777" w:rsidR="00A03DBB" w:rsidRPr="000869BC" w:rsidRDefault="00A03DBB" w:rsidP="00C76167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538B113B" w14:textId="502B3F20" w:rsidR="00C76167" w:rsidRPr="004169E3" w:rsidRDefault="00C76167" w:rsidP="009A3A79">
      <w:pPr>
        <w:pStyle w:val="ArIndent2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A circle centred at O has s</w:t>
      </w:r>
      <w:r w:rsidRPr="004169E3">
        <w:rPr>
          <w:rFonts w:cs="Arial"/>
        </w:rPr>
        <w:sym w:font="Symbol" w:char="F0D0"/>
      </w:r>
      <w:r w:rsidRPr="004169E3">
        <w:rPr>
          <w:rFonts w:cs="Arial"/>
        </w:rPr>
        <w:t xml:space="preserve">AOC = 140°, as shown in the diagram.  Determine the values of </w:t>
      </w:r>
      <w:r w:rsidRPr="004169E3">
        <w:rPr>
          <w:rFonts w:cs="Arial"/>
          <w:i/>
        </w:rPr>
        <w:t>b</w:t>
      </w:r>
      <w:r w:rsidRPr="004169E3">
        <w:rPr>
          <w:rFonts w:cs="Arial"/>
        </w:rPr>
        <w:t xml:space="preserve"> and </w:t>
      </w:r>
      <w:r w:rsidRPr="004169E3">
        <w:rPr>
          <w:rFonts w:cs="Arial"/>
          <w:i/>
        </w:rPr>
        <w:t>d</w:t>
      </w:r>
      <w:r w:rsidRPr="004169E3">
        <w:rPr>
          <w:rFonts w:cs="Arial"/>
        </w:rPr>
        <w:t>.  Justify your answers.</w:t>
      </w:r>
      <w:r w:rsidRPr="00C76167">
        <w:rPr>
          <w:rFonts w:cs="Arial"/>
          <w:noProof/>
          <w:lang w:val="en-US"/>
        </w:rPr>
        <w:t xml:space="preserve"> </w:t>
      </w:r>
    </w:p>
    <w:p w14:paraId="1920EDA3" w14:textId="77777777" w:rsidR="00C76167" w:rsidRPr="004169E3" w:rsidRDefault="00C76167" w:rsidP="009A3A79">
      <w:pPr>
        <w:pStyle w:val="ArIndent1"/>
        <w:rPr>
          <w:rFonts w:cs="Arial"/>
        </w:rPr>
      </w:pPr>
    </w:p>
    <w:p w14:paraId="1F493A98" w14:textId="77777777" w:rsidR="00C76167" w:rsidRPr="004169E3" w:rsidRDefault="00C76167" w:rsidP="009A3A79">
      <w:pPr>
        <w:pStyle w:val="ArIndent1"/>
        <w:rPr>
          <w:rFonts w:cs="Arial"/>
        </w:rPr>
      </w:pPr>
    </w:p>
    <w:p w14:paraId="57598B6B" w14:textId="77777777" w:rsidR="00C76167" w:rsidRPr="004169E3" w:rsidRDefault="00C76167" w:rsidP="009A3A79">
      <w:pPr>
        <w:pStyle w:val="ArIndent1"/>
        <w:rPr>
          <w:rFonts w:cs="Arial"/>
        </w:rPr>
      </w:pPr>
    </w:p>
    <w:p w14:paraId="21467C89" w14:textId="77777777" w:rsidR="00C76167" w:rsidRPr="004169E3" w:rsidRDefault="00C76167" w:rsidP="009A3A79">
      <w:pPr>
        <w:pStyle w:val="ArIndent1"/>
        <w:rPr>
          <w:rFonts w:cs="Arial"/>
        </w:rPr>
      </w:pPr>
    </w:p>
    <w:p w14:paraId="2824667E" w14:textId="77777777" w:rsidR="00C76167" w:rsidRPr="004169E3" w:rsidRDefault="00C76167" w:rsidP="009A3A79">
      <w:pPr>
        <w:pStyle w:val="ArIndent1"/>
        <w:rPr>
          <w:rFonts w:cs="Arial"/>
        </w:rPr>
      </w:pPr>
    </w:p>
    <w:p w14:paraId="177CB7A2" w14:textId="77777777" w:rsidR="00C76167" w:rsidRPr="004169E3" w:rsidRDefault="00C76167" w:rsidP="009A3A79">
      <w:pPr>
        <w:pStyle w:val="ArIndent1"/>
        <w:rPr>
          <w:rFonts w:cs="Arial"/>
        </w:rPr>
      </w:pPr>
    </w:p>
    <w:p w14:paraId="269D7CBF" w14:textId="77777777" w:rsidR="00C76167" w:rsidRDefault="00C76167" w:rsidP="009A3A79">
      <w:pPr>
        <w:pStyle w:val="ArIndent1"/>
        <w:rPr>
          <w:rFonts w:cs="Arial"/>
        </w:rPr>
      </w:pPr>
    </w:p>
    <w:p w14:paraId="4704E61D" w14:textId="77777777" w:rsidR="00347D25" w:rsidRDefault="00347D25" w:rsidP="009A3A79">
      <w:pPr>
        <w:pStyle w:val="ArIndent1"/>
        <w:rPr>
          <w:rFonts w:cs="Arial"/>
        </w:rPr>
      </w:pPr>
    </w:p>
    <w:p w14:paraId="21FCBB82" w14:textId="77777777" w:rsidR="00347D25" w:rsidRDefault="00347D25" w:rsidP="009A3A79">
      <w:pPr>
        <w:pStyle w:val="ArIndent1"/>
        <w:rPr>
          <w:rFonts w:cs="Arial"/>
        </w:rPr>
      </w:pPr>
    </w:p>
    <w:p w14:paraId="77B21CF3" w14:textId="77777777" w:rsidR="00347D25" w:rsidRDefault="00347D25" w:rsidP="009A3A79">
      <w:pPr>
        <w:pStyle w:val="ArIndent1"/>
        <w:rPr>
          <w:rFonts w:cs="Arial"/>
        </w:rPr>
      </w:pPr>
    </w:p>
    <w:p w14:paraId="070D955C" w14:textId="77777777" w:rsidR="00347D25" w:rsidRDefault="00347D25" w:rsidP="009A3A79">
      <w:pPr>
        <w:pStyle w:val="ArIndent1"/>
        <w:rPr>
          <w:rFonts w:cs="Arial"/>
        </w:rPr>
      </w:pPr>
    </w:p>
    <w:p w14:paraId="2F27A04C" w14:textId="77777777" w:rsidR="00347D25" w:rsidRDefault="00347D25" w:rsidP="009A3A79">
      <w:pPr>
        <w:pStyle w:val="ArIndent1"/>
        <w:rPr>
          <w:rFonts w:cs="Arial"/>
        </w:rPr>
      </w:pPr>
    </w:p>
    <w:p w14:paraId="0B6B0796" w14:textId="77777777" w:rsidR="00347D25" w:rsidRDefault="00347D25" w:rsidP="009A3A79">
      <w:pPr>
        <w:pStyle w:val="ArIndent1"/>
        <w:rPr>
          <w:rFonts w:cs="Arial"/>
        </w:rPr>
      </w:pPr>
    </w:p>
    <w:p w14:paraId="240EAD48" w14:textId="77777777" w:rsidR="00347D25" w:rsidRDefault="00347D25" w:rsidP="009A3A79">
      <w:pPr>
        <w:pStyle w:val="ArIndent1"/>
        <w:rPr>
          <w:rFonts w:cs="Arial"/>
        </w:rPr>
      </w:pPr>
    </w:p>
    <w:p w14:paraId="621A67F0" w14:textId="77777777" w:rsidR="00347D25" w:rsidRDefault="00347D25" w:rsidP="009A3A79">
      <w:pPr>
        <w:pStyle w:val="ArIndent1"/>
        <w:rPr>
          <w:rFonts w:cs="Arial"/>
        </w:rPr>
      </w:pPr>
    </w:p>
    <w:p w14:paraId="2A1258A7" w14:textId="77777777" w:rsidR="00347D25" w:rsidRDefault="00347D25" w:rsidP="009A3A79">
      <w:pPr>
        <w:pStyle w:val="ArIndent1"/>
        <w:rPr>
          <w:rFonts w:cs="Arial"/>
        </w:rPr>
      </w:pPr>
    </w:p>
    <w:p w14:paraId="1CDFB8D1" w14:textId="77777777" w:rsidR="00347D25" w:rsidRDefault="00347D25" w:rsidP="009A3A79">
      <w:pPr>
        <w:pStyle w:val="ArIndent1"/>
        <w:rPr>
          <w:rFonts w:cs="Arial"/>
        </w:rPr>
      </w:pPr>
    </w:p>
    <w:p w14:paraId="1E3D4E17" w14:textId="77777777" w:rsidR="00347D25" w:rsidRPr="004169E3" w:rsidRDefault="00347D25" w:rsidP="009A3A79">
      <w:pPr>
        <w:pStyle w:val="ArIndent1"/>
        <w:rPr>
          <w:rFonts w:cs="Arial"/>
        </w:rPr>
      </w:pPr>
    </w:p>
    <w:p w14:paraId="02C77C63" w14:textId="77777777" w:rsidR="00C76167" w:rsidRPr="004169E3" w:rsidRDefault="00C76167" w:rsidP="009A3A79">
      <w:pPr>
        <w:pStyle w:val="ArIndent1"/>
        <w:rPr>
          <w:rFonts w:cs="Arial"/>
        </w:rPr>
      </w:pPr>
    </w:p>
    <w:p w14:paraId="5573ED82" w14:textId="77777777" w:rsidR="00EB5371" w:rsidRDefault="00EB5371" w:rsidP="009A3A79">
      <w:pPr>
        <w:pStyle w:val="ArIndent1"/>
        <w:rPr>
          <w:rFonts w:cs="Arial"/>
        </w:rPr>
      </w:pPr>
    </w:p>
    <w:p w14:paraId="5B6B7F73" w14:textId="77777777" w:rsidR="00EB5371" w:rsidRDefault="00EB5371" w:rsidP="009A3A79">
      <w:pPr>
        <w:pStyle w:val="ArIndent1"/>
        <w:rPr>
          <w:rFonts w:cs="Arial"/>
        </w:rPr>
      </w:pPr>
    </w:p>
    <w:p w14:paraId="45C944CF" w14:textId="77777777" w:rsidR="00C76167" w:rsidRPr="004169E3" w:rsidRDefault="00C76167" w:rsidP="009A3A79">
      <w:pPr>
        <w:pStyle w:val="ArIndent1"/>
        <w:rPr>
          <w:rFonts w:cs="Arial"/>
        </w:rPr>
      </w:pPr>
      <w:r w:rsidRPr="004169E3">
        <w:rPr>
          <w:rFonts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523710F" wp14:editId="268952E9">
                <wp:simplePos x="0" y="0"/>
                <wp:positionH relativeFrom="column">
                  <wp:posOffset>4943475</wp:posOffset>
                </wp:positionH>
                <wp:positionV relativeFrom="paragraph">
                  <wp:posOffset>-6985</wp:posOffset>
                </wp:positionV>
                <wp:extent cx="2001520" cy="2153920"/>
                <wp:effectExtent l="0" t="0" r="5080" b="508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153920"/>
                          <a:chOff x="0" y="0"/>
                          <a:chExt cx="2001520" cy="215392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203200"/>
                            <a:ext cx="2001520" cy="1950720"/>
                            <a:chOff x="0" y="0"/>
                            <a:chExt cx="2001520" cy="195072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351280" cy="1351280"/>
                            </a:xfrm>
                            <a:prstGeom prst="ellipse">
                              <a:avLst/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650240" y="645160"/>
                              <a:ext cx="50800" cy="60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54000" y="152400"/>
                              <a:ext cx="853440" cy="1046480"/>
                            </a:xfrm>
                            <a:custGeom>
                              <a:avLst/>
                              <a:gdLst>
                                <a:gd name="connsiteX0" fmla="*/ 0 w 853440"/>
                                <a:gd name="connsiteY0" fmla="*/ 1046480 h 1046480"/>
                                <a:gd name="connsiteX1" fmla="*/ 843280 w 853440"/>
                                <a:gd name="connsiteY1" fmla="*/ 0 h 1046480"/>
                                <a:gd name="connsiteX2" fmla="*/ 853440 w 853440"/>
                                <a:gd name="connsiteY2" fmla="*/ 1036320 h 1046480"/>
                                <a:gd name="connsiteX3" fmla="*/ 0 w 853440"/>
                                <a:gd name="connsiteY3" fmla="*/ 1046480 h 10464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3440" h="1046480">
                                  <a:moveTo>
                                    <a:pt x="0" y="1046480"/>
                                  </a:moveTo>
                                  <a:lnTo>
                                    <a:pt x="843280" y="0"/>
                                  </a:lnTo>
                                  <a:cubicBezTo>
                                    <a:pt x="846667" y="345440"/>
                                    <a:pt x="850053" y="690880"/>
                                    <a:pt x="853440" y="1036320"/>
                                  </a:cubicBezTo>
                                  <a:lnTo>
                                    <a:pt x="0" y="10464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43840" y="10160"/>
                              <a:ext cx="863600" cy="1188720"/>
                            </a:xfrm>
                            <a:custGeom>
                              <a:avLst/>
                              <a:gdLst>
                                <a:gd name="connsiteX0" fmla="*/ 863600 w 863600"/>
                                <a:gd name="connsiteY0" fmla="*/ 1178560 h 1188720"/>
                                <a:gd name="connsiteX1" fmla="*/ 314960 w 863600"/>
                                <a:gd name="connsiteY1" fmla="*/ 0 h 1188720"/>
                                <a:gd name="connsiteX2" fmla="*/ 0 w 863600"/>
                                <a:gd name="connsiteY2" fmla="*/ 1188720 h 1188720"/>
                                <a:gd name="connsiteX3" fmla="*/ 0 w 863600"/>
                                <a:gd name="connsiteY3" fmla="*/ 1188720 h 1188720"/>
                                <a:gd name="connsiteX4" fmla="*/ 0 w 863600"/>
                                <a:gd name="connsiteY4" fmla="*/ 1188720 h 1188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63600" h="1188720">
                                  <a:moveTo>
                                    <a:pt x="863600" y="1178560"/>
                                  </a:moveTo>
                                  <a:lnTo>
                                    <a:pt x="314960" y="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518160" y="640080"/>
                              <a:ext cx="1270000" cy="1046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107440" y="741680"/>
                              <a:ext cx="4572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DF301" w14:textId="77777777" w:rsidR="00A03DBB" w:rsidRDefault="00A03DBB" w:rsidP="00C76167">
                                <w:r>
                                  <w:t>55°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Arc 19"/>
                          <wps:cNvSpPr/>
                          <wps:spPr>
                            <a:xfrm>
                              <a:off x="985520" y="934720"/>
                              <a:ext cx="359410" cy="359410"/>
                            </a:xfrm>
                            <a:prstGeom prst="arc">
                              <a:avLst>
                                <a:gd name="adj1" fmla="val 14904500"/>
                                <a:gd name="adj2" fmla="val 1980941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04800" y="163576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C039F1" w14:textId="77777777" w:rsidR="00A03DBB" w:rsidRDefault="00A03DBB" w:rsidP="00C76167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717040" y="47752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B9E74" w14:textId="77777777" w:rsidR="00A03DBB" w:rsidRDefault="00A03DBB" w:rsidP="00C76167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48640" y="69088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AA20D" w14:textId="77777777" w:rsidR="00A03DBB" w:rsidRDefault="00A03DBB" w:rsidP="00C76167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26720" y="162560"/>
                              <a:ext cx="35560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7CBBA" w14:textId="77777777" w:rsidR="00A03DBB" w:rsidRDefault="00A03DBB" w:rsidP="00C76167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0320" y="139192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F73EA" w14:textId="77777777" w:rsidR="00A03DBB" w:rsidRDefault="00A03DBB" w:rsidP="00C7616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06400" y="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EAD93" w14:textId="77777777" w:rsidR="00A03DBB" w:rsidRDefault="00A03DBB" w:rsidP="00C7616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56640" y="16256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5CAE0" w14:textId="77777777" w:rsidR="00A03DBB" w:rsidRDefault="00A03DBB" w:rsidP="00C7616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036320" y="137160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4D17D" w14:textId="77777777" w:rsidR="00A03DBB" w:rsidRDefault="00A03DBB" w:rsidP="00C7616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61" style="position:absolute;left:0;text-align:left;margin-left:389.25pt;margin-top:-.55pt;width:157.6pt;height:169.6pt;z-index:251734016" coordsize="20015,2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">
                <v:group id="Group 24" o:spid="_x0000_s1062" style="position:absolute;top:2032;width:20015;height:19507" coordsize="20015,19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13" o:spid="_x0000_s1063" style="position:absolute;width:13512;height:1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m/8QA&#10;AADbAAAADwAAAGRycy9kb3ducmV2LnhtbERPTWvCQBC9C/0PyxR6042t1BJdRQqtHkrRtIjehuyY&#10;BLOzYXc1sb/eFYTe5vE+ZzrvTC3O5HxlWcFwkIAgzq2uuFDw+/PRfwPhA7LG2jIpuJCH+eyhN8VU&#10;25Y3dM5CIWII+xQVlCE0qZQ+L8mgH9iGOHIH6wyGCF0htcM2hptaPifJqzRYcWwosaH3kvJjdjIK&#10;TuNdq1efX39u/T1e+tF+s70UnVJPj91iAiJQF/7Fd/dKx/kvcPs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i5v/EAAAA2wAAAA8AAAAAAAAAAAAAAAAAmAIAAGRycy9k&#10;b3ducmV2LnhtbFBLBQYAAAAABAAEAPUAAACJAwAAAAA=&#10;" filled="f" strokecolor="black [3200]"/>
                  <v:oval id="Oval 14" o:spid="_x0000_s1064" style="position:absolute;left:6502;top:6451;width:508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eIcAA&#10;AADbAAAADwAAAGRycy9kb3ducmV2LnhtbERPTWvCQBC9C/6HZYTedGMp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JeIcAAAADbAAAADwAAAAAAAAAAAAAAAACYAgAAZHJzL2Rvd25y&#10;ZXYueG1sUEsFBgAAAAAEAAQA9QAAAIUDAAAAAA==&#10;" fillcolor="black [3200]" strokecolor="black [1600]" strokeweight="2pt"/>
                  <v:shape id="Freeform 15" o:spid="_x0000_s1065" style="position:absolute;left:2540;top:1524;width:8534;height:10464;visibility:visible;mso-wrap-style:square;v-text-anchor:middle" coordsize="853440,104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49sIA&#10;AADbAAAADwAAAGRycy9kb3ducmV2LnhtbERP32vCMBB+H/g/hBN8GZoq25RqFBEEhzCYir4ezdkW&#10;m0tJUlv31y/CYG/38f28xaozlbiT86VlBeNRAoI4s7rkXMHpuB3OQPiArLGyTAoe5GG17L0sMNW2&#10;5W+6H0IuYgj7FBUUIdSplD4ryKAf2Zo4clfrDIYIXS61wzaGm0pOkuRDGiw5NhRY06ag7HZojIKb&#10;O+4vPnDy6b+aaXfOmrf251WpQb9bz0EE6sK/+M+903H+Ozx/i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Lj2wgAAANsAAAAPAAAAAAAAAAAAAAAAAJgCAABkcnMvZG93&#10;bnJldi54bWxQSwUGAAAAAAQABAD1AAAAhwMAAAAA&#10;" path="m,1046480l843280,v3387,345440,6773,690880,10160,1036320l,1046480xe" filled="f" strokecolor="black [3200]">
                    <v:path arrowok="t" o:connecttype="custom" o:connectlocs="0,1046480;843280,0;853440,1036320;0,1046480" o:connectangles="0,0,0,0"/>
                  </v:shape>
                  <v:shape id="Freeform 16" o:spid="_x0000_s1066" style="position:absolute;left:2438;top:101;width:8636;height:11887;visibility:visible;mso-wrap-style:square;v-text-anchor:middle" coordsize="863600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P5MMA&#10;AADbAAAADwAAAGRycy9kb3ducmV2LnhtbERPS2vCQBC+F/oflil4KbpRREJ0ldIqFLz4QvE2ZCeP&#10;mp0N2a0m/fVuQfA2H99zZovWVOJKjSstKxgOIhDEqdUl5woO+1U/BuE8ssbKMinoyMFi/voyw0Tb&#10;G2/puvO5CCHsElRQeF8nUrq0IINuYGviwGW2MegDbHKpG7yFcFPJURRNpMGSQ0OBNX0WlF52v0bB&#10;+7aLN+tsdDp//f1cxt1xWWdxpFTvrf2YgvDU+qf44f7WYf4E/n8J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sP5MMAAADbAAAADwAAAAAAAAAAAAAAAACYAgAAZHJzL2Rv&#10;d25yZXYueG1sUEsFBgAAAAAEAAQA9QAAAIgDAAAAAA==&#10;" path="m863600,1178560l314960,,,1188720r,l,1188720e" filled="f" strokecolor="black [3040]">
                    <v:path arrowok="t" o:connecttype="custom" o:connectlocs="863600,1178560;314960,0;0,1188720;0,1188720;0,1188720" o:connectangles="0,0,0,0,0"/>
                  </v:shape>
                  <v:line id="Straight Connector 17" o:spid="_x0000_s1067" style="position:absolute;flip:y;visibility:visible;mso-wrap-style:square" from="5181,6400" to="17881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<v:shape id="Text Box 18" o:spid="_x0000_s1068" type="#_x0000_t202" style="position:absolute;left:11074;top:7416;width:4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3CDDF301" w14:textId="77777777" w:rsidR="00A03DBB" w:rsidRDefault="00A03DBB" w:rsidP="00C76167">
                          <w:r>
                            <w:t>55°</w:t>
                          </w:r>
                        </w:p>
                      </w:txbxContent>
                    </v:textbox>
                  </v:shape>
                  <v:shape id="Arc 19" o:spid="_x0000_s1069" style="position:absolute;left:9855;top:9347;width:3594;height:3594;visibility:visible;mso-wrap-style:square;v-text-anchor:middle" coordsize="359410,35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UZe8AA&#10;AADbAAAADwAAAGRycy9kb3ducmV2LnhtbERPzYrCMBC+L/gOYQQvi6Z6WLQaRQVFlr348wBDM7a1&#10;zaQk0da3N4Kwt/n4fmex6kwtHuR8aVnBeJSAIM6sLjlXcDnvhlMQPiBrrC2Tgid5WC17XwtMtW35&#10;SI9TyEUMYZ+igiKEJpXSZwUZ9CPbEEfuap3BEKHLpXbYxnBTy0mS/EiDJceGAhvaFpRVp7tRcM5m&#10;1XR/dTfXltvvzXiD1d/xV6lBv1vPQQTqwr/44z7oOH8G71/i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UZe8AAAADbAAAADwAAAAAAAAAAAAAAAACYAgAAZHJzL2Rvd25y&#10;ZXYueG1sUEsFBgAAAAAEAAQA9QAAAIUDAAAAAA==&#10;" path="m113575,12610nsc196596,-20246,291148,12833,335579,90279l179705,179705,113575,12610xem113575,12610nfc196596,-20246,291148,12833,335579,90279e" filled="f" strokecolor="black [3040]">
                    <v:path arrowok="t" o:connecttype="custom" o:connectlocs="113575,12610;335579,90279" o:connectangles="0,0"/>
                  </v:shape>
                  <v:shape id="Text Box 20" o:spid="_x0000_s1070" type="#_x0000_t202" style="position:absolute;left:3048;top:16357;width:2844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14:paraId="29C039F1" w14:textId="77777777" w:rsidR="00A03DBB" w:rsidRDefault="00A03DBB" w:rsidP="00C76167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1" o:spid="_x0000_s1071" type="#_x0000_t202" style="position:absolute;left:17170;top:4775;width:2845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14:paraId="4E7B9E74" w14:textId="77777777" w:rsidR="00A03DBB" w:rsidRDefault="00A03DBB" w:rsidP="00C76167">
                          <w:r>
                            <w:t>T</w:t>
                          </w:r>
                        </w:p>
                      </w:txbxContent>
                    </v:textbox>
                  </v:shape>
                  <v:shape id="Text Box 22" o:spid="_x0000_s1072" type="#_x0000_t202" style="position:absolute;left:5486;top:6908;width:2845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14:paraId="777AA20D" w14:textId="77777777" w:rsidR="00A03DBB" w:rsidRDefault="00A03DBB" w:rsidP="00C76167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23" o:spid="_x0000_s1073" type="#_x0000_t202" style="position:absolute;left:4267;top:1625;width:3556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14:paraId="36A7CBBA" w14:textId="77777777" w:rsidR="00A03DBB" w:rsidRDefault="00A03DBB" w:rsidP="00C76167"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>°</w:t>
                          </w:r>
                        </w:p>
                      </w:txbxContent>
                    </v:textbox>
                  </v:shape>
                </v:group>
                <v:shape id="Text Box 25" o:spid="_x0000_s1074" type="#_x0000_t202" style="position:absolute;left:203;top:13919;width:32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5E3F73EA" w14:textId="77777777" w:rsidR="00A03DBB" w:rsidRDefault="00A03DBB" w:rsidP="00C76167">
                        <w:r>
                          <w:t>A</w:t>
                        </w:r>
                      </w:p>
                    </w:txbxContent>
                  </v:textbox>
                </v:shape>
                <v:shape id="Text Box 26" o:spid="_x0000_s1075" type="#_x0000_t202" style="position:absolute;left:4064;width:325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434EAD93" w14:textId="77777777" w:rsidR="00A03DBB" w:rsidRDefault="00A03DBB" w:rsidP="00C76167">
                        <w:r>
                          <w:t>B</w:t>
                        </w:r>
                      </w:p>
                    </w:txbxContent>
                  </v:textbox>
                </v:shape>
                <v:shape id="Text Box 27" o:spid="_x0000_s1076" type="#_x0000_t202" style="position:absolute;left:10566;top:1625;width:32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14:paraId="3C65CAE0" w14:textId="77777777" w:rsidR="00A03DBB" w:rsidRDefault="00A03DBB" w:rsidP="00C76167">
                        <w:r>
                          <w:t>C</w:t>
                        </w:r>
                      </w:p>
                    </w:txbxContent>
                  </v:textbox>
                </v:shape>
                <v:shape id="Text Box 28" o:spid="_x0000_s1077" type="#_x0000_t202" style="position:absolute;left:10363;top:13716;width:325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2824D17D" w14:textId="77777777" w:rsidR="00A03DBB" w:rsidRDefault="00A03DBB" w:rsidP="00C76167">
                        <w: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5619BCE" w14:textId="77777777" w:rsidR="00C76167" w:rsidRPr="004169E3" w:rsidRDefault="00C76167" w:rsidP="009A3A79">
      <w:pPr>
        <w:pStyle w:val="ArIndent2"/>
        <w:rPr>
          <w:rFonts w:cs="Arial"/>
        </w:rPr>
      </w:pPr>
      <w:r w:rsidRPr="004169E3">
        <w:rPr>
          <w:rFonts w:cs="Arial"/>
        </w:rPr>
        <w:t>(b)</w:t>
      </w:r>
      <w:r w:rsidRPr="004169E3">
        <w:rPr>
          <w:rFonts w:cs="Arial"/>
        </w:rPr>
        <w:tab/>
        <w:t>A circle centred at O has a tangent ST as shown in the diagram.  Given that s</w:t>
      </w:r>
      <w:r w:rsidRPr="004169E3">
        <w:rPr>
          <w:rFonts w:cs="Arial"/>
        </w:rPr>
        <w:sym w:font="Symbol" w:char="F0D0"/>
      </w:r>
      <w:r w:rsidRPr="004169E3">
        <w:rPr>
          <w:rFonts w:cs="Arial"/>
        </w:rPr>
        <w:t>CDT = 55°, determine the value of x.  Justify your answer.</w:t>
      </w:r>
    </w:p>
    <w:p w14:paraId="1CA3092D" w14:textId="77777777" w:rsidR="00C76167" w:rsidRPr="004169E3" w:rsidRDefault="00C76167" w:rsidP="009A3A79">
      <w:pPr>
        <w:pStyle w:val="ArIndent1"/>
        <w:rPr>
          <w:rFonts w:cs="Arial"/>
        </w:rPr>
      </w:pPr>
    </w:p>
    <w:p w14:paraId="35A3C6EF" w14:textId="77777777" w:rsidR="00C76167" w:rsidRPr="004169E3" w:rsidRDefault="00C76167" w:rsidP="009A3A79">
      <w:pPr>
        <w:pStyle w:val="ArIndent1"/>
        <w:rPr>
          <w:rFonts w:cs="Arial"/>
        </w:rPr>
      </w:pPr>
    </w:p>
    <w:p w14:paraId="67139284" w14:textId="77777777" w:rsidR="00C76167" w:rsidRPr="004169E3" w:rsidRDefault="00C76167" w:rsidP="009A3A79">
      <w:pPr>
        <w:pStyle w:val="ArIndent1"/>
        <w:rPr>
          <w:rFonts w:cs="Arial"/>
        </w:rPr>
      </w:pPr>
    </w:p>
    <w:p w14:paraId="74E8CE08" w14:textId="77777777" w:rsidR="00C76167" w:rsidRPr="004169E3" w:rsidRDefault="00C76167" w:rsidP="009A3A79">
      <w:pPr>
        <w:pStyle w:val="ArIndent1"/>
        <w:rPr>
          <w:rFonts w:cs="Arial"/>
        </w:rPr>
      </w:pPr>
    </w:p>
    <w:p w14:paraId="22350151" w14:textId="77777777" w:rsidR="00C76167" w:rsidRPr="004169E3" w:rsidRDefault="00C76167" w:rsidP="009A3A79">
      <w:pPr>
        <w:pStyle w:val="ArIndent1"/>
        <w:rPr>
          <w:rFonts w:cs="Arial"/>
        </w:rPr>
      </w:pPr>
    </w:p>
    <w:p w14:paraId="6680565E" w14:textId="77777777" w:rsidR="00C76167" w:rsidRPr="004169E3" w:rsidRDefault="00C76167" w:rsidP="009A3A79">
      <w:pPr>
        <w:pStyle w:val="ArIndent1"/>
        <w:rPr>
          <w:rFonts w:cs="Arial"/>
        </w:rPr>
      </w:pPr>
    </w:p>
    <w:p w14:paraId="647E3B19" w14:textId="77777777" w:rsidR="00C76167" w:rsidRPr="004169E3" w:rsidRDefault="00C76167" w:rsidP="009A3A79">
      <w:pPr>
        <w:pStyle w:val="ArIndent1"/>
        <w:rPr>
          <w:rFonts w:cs="Arial"/>
        </w:rPr>
      </w:pPr>
    </w:p>
    <w:p w14:paraId="59AE1DF3" w14:textId="77777777" w:rsidR="00C76167" w:rsidRPr="004169E3" w:rsidRDefault="00C76167" w:rsidP="009A3A79">
      <w:pPr>
        <w:pStyle w:val="ArIndent1"/>
        <w:rPr>
          <w:rFonts w:cs="Arial"/>
        </w:rPr>
      </w:pPr>
    </w:p>
    <w:p w14:paraId="07BFD463" w14:textId="77777777" w:rsidR="00C76167" w:rsidRPr="004169E3" w:rsidRDefault="00C76167" w:rsidP="009A3A79">
      <w:pPr>
        <w:pStyle w:val="ArIndent1"/>
        <w:rPr>
          <w:rFonts w:cs="Arial"/>
        </w:rPr>
      </w:pPr>
    </w:p>
    <w:p w14:paraId="65439D06" w14:textId="77777777" w:rsidR="00C76167" w:rsidRPr="004169E3" w:rsidRDefault="00C76167" w:rsidP="009A3A79">
      <w:pPr>
        <w:pStyle w:val="ArIndent1"/>
        <w:rPr>
          <w:rFonts w:cs="Arial"/>
        </w:rPr>
      </w:pPr>
    </w:p>
    <w:p w14:paraId="6DEBDED2" w14:textId="77777777" w:rsidR="00C76167" w:rsidRPr="004169E3" w:rsidRDefault="00C76167" w:rsidP="009A3A79">
      <w:pPr>
        <w:pStyle w:val="ArIndent1"/>
        <w:rPr>
          <w:rFonts w:cs="Arial"/>
        </w:rPr>
      </w:pPr>
    </w:p>
    <w:p w14:paraId="54A94418" w14:textId="5B808854" w:rsidR="00C86E31" w:rsidRPr="004169E3" w:rsidRDefault="00347D25" w:rsidP="00C86E31">
      <w:pPr>
        <w:spacing w:after="0"/>
        <w:rPr>
          <w:rFonts w:cs="Arial"/>
        </w:rPr>
      </w:pPr>
      <w:r>
        <w:rPr>
          <w:rFonts w:cs="Arial"/>
          <w:b/>
        </w:rPr>
        <w:br w:type="page"/>
      </w:r>
      <w:r w:rsidR="00A942A3">
        <w:rPr>
          <w:rFonts w:cs="Arial"/>
          <w:b/>
        </w:rPr>
        <w:lastRenderedPageBreak/>
        <w:t>6</w:t>
      </w:r>
      <w:r w:rsidR="00C86E31" w:rsidRPr="004169E3">
        <w:rPr>
          <w:rFonts w:cs="Arial"/>
          <w:b/>
        </w:rPr>
        <w:t>.</w:t>
      </w:r>
      <w:r w:rsidR="00C86E31" w:rsidRPr="004169E3">
        <w:rPr>
          <w:rFonts w:cs="Arial"/>
        </w:rPr>
        <w:tab/>
        <w:t>[5 marks]</w:t>
      </w:r>
    </w:p>
    <w:p w14:paraId="7CA62834" w14:textId="77777777" w:rsidR="00C86E31" w:rsidRPr="004169E3" w:rsidRDefault="00C86E31" w:rsidP="00C86E31">
      <w:pPr>
        <w:spacing w:after="0"/>
        <w:rPr>
          <w:rFonts w:cs="Arial"/>
        </w:rPr>
      </w:pPr>
      <w:r w:rsidRPr="004169E3"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53CD29E" wp14:editId="3968FD5F">
                <wp:simplePos x="0" y="0"/>
                <wp:positionH relativeFrom="column">
                  <wp:posOffset>4285615</wp:posOffset>
                </wp:positionH>
                <wp:positionV relativeFrom="paragraph">
                  <wp:posOffset>19050</wp:posOffset>
                </wp:positionV>
                <wp:extent cx="2324100" cy="1435100"/>
                <wp:effectExtent l="0" t="0" r="2540" b="635"/>
                <wp:wrapSquare wrapText="bothSides"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435100"/>
                          <a:chOff x="7600" y="12640"/>
                          <a:chExt cx="3660" cy="2260"/>
                        </a:xfrm>
                      </wpg:grpSpPr>
                      <wps:wsp>
                        <wps:cNvPr id="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20" y="12920"/>
                            <a:ext cx="2820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0" y="143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20537" w14:textId="77777777" w:rsidR="00A03DBB" w:rsidRDefault="00A03DBB" w:rsidP="00C86E31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0" y="126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ECB72" w14:textId="77777777" w:rsidR="00A03DBB" w:rsidRDefault="00A03DBB" w:rsidP="00C86E3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80" y="143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FC4A8" w14:textId="77777777" w:rsidR="00A03DBB" w:rsidRDefault="00A03DBB" w:rsidP="00C86E3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760" y="126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83E9D" w14:textId="77777777" w:rsidR="00A03DBB" w:rsidRDefault="00A03DBB" w:rsidP="00C86E3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34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70839" w14:textId="77777777" w:rsidR="00A03DBB" w:rsidRPr="00254FAB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240" y="1442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31780" w14:textId="77777777" w:rsidR="00A03DBB" w:rsidRPr="00254FAB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0"/>
                        <wps:cNvCnPr/>
                        <wps:spPr bwMode="auto">
                          <a:xfrm flipV="1">
                            <a:off x="8020" y="12920"/>
                            <a:ext cx="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1"/>
                        <wps:cNvCnPr/>
                        <wps:spPr bwMode="auto">
                          <a:xfrm>
                            <a:off x="8040" y="14460"/>
                            <a:ext cx="2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2"/>
                        <wps:cNvCnPr/>
                        <wps:spPr bwMode="auto">
                          <a:xfrm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3"/>
                        <wps:cNvCnPr/>
                        <wps:spPr bwMode="auto">
                          <a:xfrm flipV="1"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8" style="position:absolute;margin-left:337.45pt;margin-top:1.5pt;width:183pt;height:113pt;z-index:251765760" coordorigin="7600,12640" coordsize="366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">
                <v:rect id="Rectangle 3" o:spid="_x0000_s1079" style="position:absolute;left:8020;top:12920;width:2820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 id="Text Box 4" o:spid="_x0000_s1080" type="#_x0000_t202" style="position:absolute;left:7700;top:143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1EE20537" w14:textId="77777777" w:rsidR="00A03DBB" w:rsidRDefault="00A03DBB" w:rsidP="00C86E31">
                        <w:r>
                          <w:t>O</w:t>
                        </w:r>
                      </w:p>
                    </w:txbxContent>
                  </v:textbox>
                </v:shape>
                <v:shape id="Text Box 5" o:spid="_x0000_s1081" type="#_x0000_t202" style="position:absolute;left:7600;top:126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5FEECB72" w14:textId="77777777" w:rsidR="00A03DBB" w:rsidRDefault="00A03DBB" w:rsidP="00C86E31"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82" type="#_x0000_t202" style="position:absolute;left:10780;top:143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66FFC4A8" w14:textId="77777777" w:rsidR="00A03DBB" w:rsidRDefault="00A03DBB" w:rsidP="00C86E31"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83" type="#_x0000_t202" style="position:absolute;left:10760;top:126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7D283E9D" w14:textId="77777777" w:rsidR="00A03DBB" w:rsidRDefault="00A03DBB" w:rsidP="00C86E31"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84" type="#_x0000_t202" style="position:absolute;left:7660;top:134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14:paraId="0BF70839" w14:textId="77777777" w:rsidR="00A03DBB" w:rsidRPr="00254FAB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9" o:spid="_x0000_s1085" type="#_x0000_t202" style="position:absolute;left:9240;top:1442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1F031780" w14:textId="77777777" w:rsidR="00A03DBB" w:rsidRPr="00254FAB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Line 10" o:spid="_x0000_s1086" style="position:absolute;flip:y;visibility:visible;mso-wrap-style:square" from="8020,12920" to="802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VeEsMAAADbAAAADwAAAGRycy9kb3ducmV2LnhtbESPQWsCMRSE7wX/Q3hCbzVRWKlbo1Sx&#10;xWtVxOPr5nV3NXlZNqm7/vtGEHocZuYbZr7snRVXakPtWcN4pEAQF97UXGo47D9eXkGEiGzQeiYN&#10;NwqwXAye5pgb3/EXXXexFAnCIUcNVYxNLmUoKnIYRr4hTt6Pbx3GJNtSmha7BHdWTpSaSoc1p4UK&#10;G1pXVFx2v07Dp9quuvMsU+tz9n3MVr29bE5W6+dh//4GIlIf/8OP9tZoyCZw/5J+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FXhLDAAAA2wAAAA8AAAAAAAAAAAAA&#10;AAAAoQIAAGRycy9kb3ducmV2LnhtbFBLBQYAAAAABAAEAPkAAACRAwAAAAA=&#10;" strokeweight="1.5pt">
                  <v:stroke endarrow="block"/>
                </v:line>
                <v:line id="Line 11" o:spid="_x0000_s1087" style="position:absolute;visibility:visible;mso-wrap-style:square" from="8040,1446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QaZ8EAAADbAAAADwAAAGRycy9kb3ducmV2LnhtbESPzarCMBSE9xd8h3AEd9fUX6QaRYSr&#10;blxYXeju0BzbanNSmlytb28EweUw880ws0VjSnGn2hWWFfS6EQji1OqCMwXHw9/vBITzyBpLy6Tg&#10;SQ4W89bPDGNtH7yne+IzEUrYxagg976KpXRpTgZd11bEwbvY2qAPss6krvERyk0p+1E0lgYLDgs5&#10;VrTKKb0l/0bBCAfjbL87+ct2eL42K+LeOtko1Wk3yykIT43/hj/0VgduAO8v4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9BpnwQAAANsAAAAPAAAAAAAAAAAAAAAA&#10;AKECAABkcnMvZG93bnJldi54bWxQSwUGAAAAAAQABAD5AAAAjwMAAAAA&#10;" strokeweight="1.5pt">
                  <v:stroke endarrow="block"/>
                </v:line>
                <v:line id="Line 12" o:spid="_x0000_s1088" style="position:absolute;visibility:visible;mso-wrap-style:square" from="8020,1292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13" o:spid="_x0000_s1089" style="position:absolute;flip:y;visibility:visible;mso-wrap-style:square" from="8020,1292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w10:wrap type="square"/>
              </v:group>
            </w:pict>
          </mc:Fallback>
        </mc:AlternateContent>
      </w:r>
    </w:p>
    <w:p w14:paraId="0D614AC8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>Prove that if the diagonals of a rectangle are perpendicular then the rectangle is a square.</w:t>
      </w:r>
    </w:p>
    <w:p w14:paraId="687E7FBE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57F798DA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50AFD490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047A6B56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67747F9B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7B505471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53C46BE9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316CA309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FB75E7F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8B0F9E4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86F6BCF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55879EB8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4EE0CD5D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1333E6E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45EECD0A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0CD010DC" w14:textId="77777777" w:rsidR="00C76167" w:rsidRPr="004169E3" w:rsidRDefault="00C76167" w:rsidP="009A3A79">
      <w:pPr>
        <w:pStyle w:val="ArIndent1"/>
        <w:rPr>
          <w:rFonts w:cs="Arial"/>
        </w:rPr>
      </w:pPr>
    </w:p>
    <w:p w14:paraId="4CAA21B9" w14:textId="0DB4EB2E" w:rsidR="00C86E31" w:rsidRPr="004169E3" w:rsidRDefault="00C86E31" w:rsidP="00347D25">
      <w:pPr>
        <w:pStyle w:val="ArIndent1"/>
        <w:rPr>
          <w:rFonts w:cs="Arial"/>
          <w:b/>
        </w:rPr>
      </w:pPr>
    </w:p>
    <w:p w14:paraId="35DC9FEF" w14:textId="305D1237" w:rsidR="00C86E31" w:rsidRPr="004169E3" w:rsidRDefault="00C86E31" w:rsidP="00C86E31">
      <w:pPr>
        <w:pStyle w:val="Indent1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1D0A9A2" wp14:editId="134B1F84">
                <wp:simplePos x="0" y="0"/>
                <wp:positionH relativeFrom="column">
                  <wp:posOffset>3896995</wp:posOffset>
                </wp:positionH>
                <wp:positionV relativeFrom="paragraph">
                  <wp:posOffset>156210</wp:posOffset>
                </wp:positionV>
                <wp:extent cx="3007360" cy="1473200"/>
                <wp:effectExtent l="0" t="0" r="0" b="0"/>
                <wp:wrapThrough wrapText="bothSides">
                  <wp:wrapPolygon edited="0">
                    <wp:start x="15142" y="0"/>
                    <wp:lineTo x="4926" y="1490"/>
                    <wp:lineTo x="4196" y="1862"/>
                    <wp:lineTo x="4196" y="6331"/>
                    <wp:lineTo x="2189" y="7448"/>
                    <wp:lineTo x="182" y="17503"/>
                    <wp:lineTo x="182" y="20110"/>
                    <wp:lineTo x="9122" y="21228"/>
                    <wp:lineTo x="10581" y="21228"/>
                    <wp:lineTo x="14777" y="20855"/>
                    <wp:lineTo x="17878" y="19738"/>
                    <wp:lineTo x="17878" y="18248"/>
                    <wp:lineTo x="19703" y="12290"/>
                    <wp:lineTo x="19703" y="6331"/>
                    <wp:lineTo x="21162" y="5214"/>
                    <wp:lineTo x="20980" y="2607"/>
                    <wp:lineTo x="16784" y="0"/>
                    <wp:lineTo x="1514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7360" cy="1473200"/>
                          <a:chOff x="0" y="0"/>
                          <a:chExt cx="3007360" cy="1473200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3007360" cy="1402080"/>
                            <a:chOff x="0" y="0"/>
                            <a:chExt cx="3007360" cy="1402080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254000" y="284480"/>
                              <a:ext cx="2486025" cy="914400"/>
                              <a:chOff x="0" y="0"/>
                              <a:chExt cx="2486025" cy="914400"/>
                            </a:xfrm>
                          </wpg:grpSpPr>
                          <wps:wsp>
                            <wps:cNvPr id="67" name="Parallelogram 67"/>
                            <wps:cNvSpPr/>
                            <wps:spPr>
                              <a:xfrm>
                                <a:off x="0" y="0"/>
                                <a:ext cx="2486025" cy="914400"/>
                              </a:xfrm>
                              <a:prstGeom prst="parallelogram">
                                <a:avLst>
                                  <a:gd name="adj" fmla="val 51667"/>
                                </a:avLst>
                              </a:prstGeom>
                              <a:noFill/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589280" y="9144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 flipV="1">
                                <a:off x="127000" y="264160"/>
                                <a:ext cx="21082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0" y="112776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8D287" w14:textId="77777777" w:rsidR="00A03DBB" w:rsidRDefault="00A03DBB" w:rsidP="00C86E31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2214880" y="112776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1482E" w14:textId="77777777" w:rsidR="00A03DBB" w:rsidRDefault="00A03DBB" w:rsidP="00C86E3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2702560" y="139065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ADCF5" w14:textId="77777777" w:rsidR="00A03DBB" w:rsidRDefault="00A03DBB" w:rsidP="00C86E3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548640" y="8128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B9174" w14:textId="77777777" w:rsidR="00A03DBB" w:rsidRDefault="00A03DBB" w:rsidP="00C86E3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2184400" y="264160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2489200" y="729615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2489200" y="658495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7B8BB" w14:textId="77777777" w:rsidR="00A03DBB" w:rsidRDefault="00A03DBB" w:rsidP="00C86E31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2082800" y="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68A25" w14:textId="77777777" w:rsidR="00A03DBB" w:rsidRDefault="00A03DBB" w:rsidP="00C86E3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241300" y="486410"/>
                            <a:ext cx="3048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E675C" w14:textId="77777777" w:rsidR="00A03DBB" w:rsidRPr="00F53E9D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234440" y="1229360"/>
                            <a:ext cx="3048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01DEC" w14:textId="77777777" w:rsidR="00A03DBB" w:rsidRPr="00F53E9D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90" style="position:absolute;left:0;text-align:left;margin-left:306.85pt;margin-top:12.3pt;width:236.8pt;height:116pt;z-index:251767808" coordsize="30073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">
                <v:group id="Group 79" o:spid="_x0000_s1091" style="position:absolute;width:30073;height:14020" coordsize="30073,14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Group 71" o:spid="_x0000_s1092" style="position:absolute;left:2540;top:2844;width:24860;height:9144" coordsize="2486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Parallelogram 67" o:spid="_x0000_s1093" type="#_x0000_t7" style="position:absolute;width:2486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wff8MA&#10;AADbAAAADwAAAGRycy9kb3ducmV2LnhtbESP3YrCMBSE7xd8h3AE79ZU8WepRtFdFsQbad0HODbH&#10;tticlCa29e03guDlMDPfMOttbyrRUuNKywom4wgEcWZ1ybmCv/Pv5xcI55E1VpZJwYMcbDeDjzXG&#10;2nacUJv6XAQIuxgVFN7XsZQuK8igG9uaOHhX2xj0QTa51A12AW4qOY2ihTRYclgosKbvgrJbejcK&#10;ZNs99qf5rT6lSXRMl5ef+2x3Vmo07HcrEJ56/w6/2getYLGE5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wff8MAAADbAAAADwAAAAAAAAAAAAAAAACYAgAAZHJzL2Rv&#10;d25yZXYueG1sUEsFBgAAAAAEAAQA9QAAAIgDAAAAAA==&#10;" adj="4105" filled="f" strokecolor="black [3200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94" type="#_x0000_t32" style="position:absolute;left:5892;top:9144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    <v:stroke endarrow="open"/>
                    </v:shape>
                    <v:shape id="Straight Arrow Connector 69" o:spid="_x0000_s1095" type="#_x0000_t32" style="position:absolute;left:1270;top:2641;width:2108;height:4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rtM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Bq9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EK7TGAAAA2wAAAA8AAAAAAAAA&#10;AAAAAAAAoQIAAGRycy9kb3ducmV2LnhtbFBLBQYAAAAABAAEAPkAAACUAwAAAAA=&#10;" strokecolor="black [3040]">
                      <v:stroke endarrow="open"/>
                    </v:shape>
                  </v:group>
                  <v:shape id="Text Box 70" o:spid="_x0000_s1096" type="#_x0000_t202" style="position:absolute;top:11277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14:paraId="1AB8D287" w14:textId="77777777" w:rsidR="00A03DBB" w:rsidRDefault="00A03DBB" w:rsidP="00C86E31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72" o:spid="_x0000_s1097" type="#_x0000_t202" style="position:absolute;left:22148;top:11277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<v:textbox>
                      <w:txbxContent>
                        <w:p w14:paraId="3F71482E" w14:textId="77777777" w:rsidR="00A03DBB" w:rsidRDefault="00A03DBB" w:rsidP="00C86E3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73" o:spid="_x0000_s1098" type="#_x0000_t202" style="position:absolute;left:27025;top:1390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14:paraId="77EADCF5" w14:textId="77777777" w:rsidR="00A03DBB" w:rsidRDefault="00A03DBB" w:rsidP="00C86E3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74" o:spid="_x0000_s1099" type="#_x0000_t202" style="position:absolute;left:5486;top:812;width:3048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14:paraId="082B9174" w14:textId="77777777" w:rsidR="00A03DBB" w:rsidRDefault="00A03DBB" w:rsidP="00C86E31">
                          <w:r>
                            <w:t>C</w:t>
                          </w:r>
                        </w:p>
                      </w:txbxContent>
                    </v:textbox>
                  </v:shape>
                  <v:oval id="Oval 75" o:spid="_x0000_s1100" style="position:absolute;left:21844;top:2641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eGsMA&#10;AADbAAAADwAAAGRycy9kb3ducmV2LnhtbESPQWvCQBSE70L/w/IKvemmQrW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EeGsMAAADbAAAADwAAAAAAAAAAAAAAAACYAgAAZHJzL2Rv&#10;d25yZXYueG1sUEsFBgAAAAAEAAQA9QAAAIgDAAAAAA==&#10;" fillcolor="black [3200]" strokecolor="black [1600]" strokeweight="2pt"/>
                  <v:oval id="Oval 76" o:spid="_x0000_s1101" style="position:absolute;left:24892;top:7296;width:355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Abc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dwP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jgG3BAAAA2wAAAA8AAAAAAAAAAAAAAAAAmAIAAGRycy9kb3du&#10;cmV2LnhtbFBLBQYAAAAABAAEAPUAAACGAwAAAAA=&#10;" fillcolor="black [3200]" strokecolor="black [1600]" strokeweight="2pt"/>
                  <v:shape id="Text Box 77" o:spid="_x0000_s1102" type="#_x0000_t202" style="position:absolute;left:24892;top:6584;width:3048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14:paraId="0A77B8BB" w14:textId="77777777" w:rsidR="00A03DBB" w:rsidRDefault="00A03DBB" w:rsidP="00C86E31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78" o:spid="_x0000_s1103" type="#_x0000_t202" style="position:absolute;left:20828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14:paraId="2DF68A25" w14:textId="77777777" w:rsidR="00A03DBB" w:rsidRDefault="00A03DBB" w:rsidP="00C86E31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shape id="Text Box 80" o:spid="_x0000_s1104" type="#_x0000_t202" style="position:absolute;left:2413;top:4864;width:3048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14:paraId="661E675C" w14:textId="77777777" w:rsidR="00A03DBB" w:rsidRPr="00F53E9D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81" o:spid="_x0000_s1105" type="#_x0000_t202" style="position:absolute;left:12344;top:12293;width:3048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14:paraId="37701DEC" w14:textId="77777777" w:rsidR="00A03DBB" w:rsidRPr="00F53E9D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37AE778" w14:textId="1C43B30E" w:rsidR="00C86E31" w:rsidRPr="004169E3" w:rsidRDefault="00A942A3" w:rsidP="00C86E31">
      <w:pPr>
        <w:pStyle w:val="Indent10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C86E31">
        <w:rPr>
          <w:rFonts w:ascii="Arial" w:hAnsi="Arial" w:cs="Arial"/>
          <w:b/>
        </w:rPr>
        <w:t>.</w:t>
      </w:r>
      <w:r w:rsidR="00C86E31">
        <w:rPr>
          <w:rFonts w:ascii="Arial" w:hAnsi="Arial" w:cs="Arial"/>
        </w:rPr>
        <w:tab/>
        <w:t>[2, 3</w:t>
      </w:r>
      <w:r w:rsidR="00C86E31" w:rsidRPr="004169E3">
        <w:rPr>
          <w:rFonts w:ascii="Arial" w:hAnsi="Arial" w:cs="Arial"/>
        </w:rPr>
        <w:t xml:space="preserve"> marks</w:t>
      </w:r>
      <w:r w:rsidR="00C86E31">
        <w:rPr>
          <w:rFonts w:ascii="Arial" w:hAnsi="Arial" w:cs="Arial"/>
        </w:rPr>
        <w:t>]</w:t>
      </w:r>
      <w:r w:rsidR="00C86E31" w:rsidRPr="00F53E9D">
        <w:rPr>
          <w:rFonts w:ascii="Arial" w:hAnsi="Arial" w:cs="Arial"/>
          <w:noProof/>
          <w:lang w:val="en-US"/>
        </w:rPr>
        <w:t xml:space="preserve"> </w:t>
      </w:r>
    </w:p>
    <w:p w14:paraId="7D0EDA34" w14:textId="77777777" w:rsidR="00C86E31" w:rsidRDefault="00C86E31" w:rsidP="00C86E31">
      <w:pPr>
        <w:spacing w:after="0"/>
        <w:jc w:val="both"/>
        <w:rPr>
          <w:rFonts w:cs="Arial"/>
        </w:rPr>
      </w:pPr>
    </w:p>
    <w:p w14:paraId="3DD60782" w14:textId="77777777" w:rsidR="00C86E31" w:rsidRDefault="00C86E31" w:rsidP="00C86E31">
      <w:pPr>
        <w:pStyle w:val="ArIndent1"/>
      </w:pPr>
      <w:r>
        <w:tab/>
      </w:r>
      <w:r w:rsidRPr="004169E3">
        <w:t xml:space="preserve">OABC is a parallelogram, X is the midpoint of AB and Y is such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CY</m:t>
            </m:r>
          </m:e>
        </m:acc>
      </m:oMath>
      <w:r w:rsidRPr="004169E3"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2</m:t>
            </m:r>
          </m:num>
          <m:den>
            <m:r>
              <m:rPr>
                <m:nor/>
              </m:rPr>
              <w:rPr>
                <w:rFonts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CB</m:t>
            </m:r>
          </m:e>
        </m:acc>
      </m:oMath>
      <w:r w:rsidRPr="004169E3">
        <w:t>.</w:t>
      </w:r>
    </w:p>
    <w:p w14:paraId="56EAE190" w14:textId="77777777" w:rsidR="00C86E31" w:rsidRDefault="00C86E31" w:rsidP="00C86E31">
      <w:pPr>
        <w:pStyle w:val="ArIndent1"/>
      </w:pPr>
    </w:p>
    <w:p w14:paraId="0BDC3B44" w14:textId="40514F58" w:rsidR="00C86E31" w:rsidRPr="00F53E9D" w:rsidRDefault="00C86E31" w:rsidP="00C86E31">
      <w:pPr>
        <w:pStyle w:val="ArIndent1"/>
      </w:pPr>
      <w:r>
        <w:tab/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OA</m:t>
            </m:r>
          </m:e>
        </m:acc>
      </m:oMath>
      <w:r>
        <w:t xml:space="preserve"> = </w:t>
      </w:r>
      <w:proofErr w:type="gramStart"/>
      <w:r>
        <w:rPr>
          <w:b/>
        </w:rPr>
        <w:t>a</w:t>
      </w:r>
      <w:r>
        <w:t xml:space="preserve"> and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OC</m:t>
            </m:r>
          </m:e>
        </m:acc>
      </m:oMath>
      <w:r>
        <w:t xml:space="preserve"> = </w:t>
      </w:r>
      <w:r>
        <w:rPr>
          <w:b/>
        </w:rPr>
        <w:t>b</w:t>
      </w:r>
      <w:r>
        <w:t>.</w:t>
      </w:r>
      <w:r w:rsidRPr="00C86E31">
        <w:rPr>
          <w:rFonts w:cs="Arial"/>
          <w:noProof/>
          <w:lang w:val="en-US"/>
        </w:rPr>
        <w:t xml:space="preserve"> </w:t>
      </w:r>
    </w:p>
    <w:p w14:paraId="1ADA4D0A" w14:textId="77777777" w:rsidR="00C86E31" w:rsidRDefault="00C86E31" w:rsidP="00C86E31">
      <w:pPr>
        <w:pStyle w:val="ArIndent2"/>
        <w:rPr>
          <w:rFonts w:cs="Arial"/>
          <w:iCs w:val="0"/>
          <w:lang w:eastAsia="ja-JP"/>
        </w:rPr>
      </w:pPr>
    </w:p>
    <w:p w14:paraId="43CA27FD" w14:textId="77777777" w:rsidR="00C86E31" w:rsidRDefault="00C86E31" w:rsidP="00C86E31">
      <w:pPr>
        <w:pStyle w:val="ArIndent2"/>
      </w:pPr>
      <w:r>
        <w:rPr>
          <w:rFonts w:cs="Arial"/>
          <w:iCs w:val="0"/>
          <w:lang w:eastAsia="ja-JP"/>
        </w:rPr>
        <w:t>(a)</w:t>
      </w:r>
      <w:r w:rsidRPr="004169E3">
        <w:tab/>
        <w:t xml:space="preserve">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OX</m:t>
            </m:r>
          </m:e>
        </m:acc>
      </m:oMath>
      <w:r w:rsidRPr="004169E3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OY</m:t>
            </m:r>
          </m:e>
        </m:acc>
      </m:oMath>
      <w:r w:rsidRPr="004169E3">
        <w:t xml:space="preserve"> in terms of </w:t>
      </w:r>
      <w:proofErr w:type="gramStart"/>
      <w:r>
        <w:rPr>
          <w:b/>
        </w:rPr>
        <w:t>a</w:t>
      </w:r>
      <w:r w:rsidRPr="004169E3">
        <w:t xml:space="preserve"> and/or</w:t>
      </w:r>
      <w:proofErr w:type="gramEnd"/>
      <w:r>
        <w:t xml:space="preserve"> </w:t>
      </w:r>
      <w:r>
        <w:rPr>
          <w:b/>
        </w:rPr>
        <w:t>b</w:t>
      </w:r>
      <w:r w:rsidRPr="004169E3">
        <w:t>.</w:t>
      </w:r>
    </w:p>
    <w:p w14:paraId="3D6CE6F5" w14:textId="77777777" w:rsidR="00C86E31" w:rsidRDefault="00C86E31" w:rsidP="00C86E31">
      <w:pPr>
        <w:pStyle w:val="ArIndent2"/>
      </w:pPr>
    </w:p>
    <w:p w14:paraId="15E51AE0" w14:textId="77777777" w:rsidR="00C86E31" w:rsidRDefault="00C86E31" w:rsidP="00C86E31">
      <w:pPr>
        <w:pStyle w:val="ArIndent2"/>
      </w:pPr>
    </w:p>
    <w:p w14:paraId="1144BCFF" w14:textId="77777777" w:rsidR="00C86E31" w:rsidRDefault="00C86E31" w:rsidP="00C86E31">
      <w:pPr>
        <w:pStyle w:val="ArIndent2"/>
      </w:pPr>
    </w:p>
    <w:p w14:paraId="15135044" w14:textId="77777777" w:rsidR="00C86E31" w:rsidRDefault="00C86E31" w:rsidP="00C86E31">
      <w:pPr>
        <w:pStyle w:val="ArIndent2"/>
      </w:pPr>
    </w:p>
    <w:p w14:paraId="20FAFB13" w14:textId="77777777" w:rsidR="00C86E31" w:rsidRDefault="00C86E31" w:rsidP="00C86E31">
      <w:pPr>
        <w:pStyle w:val="ArIndent2"/>
      </w:pPr>
    </w:p>
    <w:p w14:paraId="577ECE7C" w14:textId="77777777" w:rsidR="00C86E31" w:rsidRDefault="00C86E31" w:rsidP="00C86E31">
      <w:pPr>
        <w:pStyle w:val="ArIndent2"/>
      </w:pPr>
    </w:p>
    <w:p w14:paraId="36C448EF" w14:textId="77777777" w:rsidR="00C86E31" w:rsidRDefault="00C86E31" w:rsidP="00C86E31">
      <w:pPr>
        <w:pStyle w:val="ArIndent2"/>
      </w:pPr>
    </w:p>
    <w:p w14:paraId="232EC328" w14:textId="77777777" w:rsidR="00C86E31" w:rsidRPr="004169E3" w:rsidRDefault="00C86E31" w:rsidP="00C86E31">
      <w:pPr>
        <w:pStyle w:val="ArIndent2"/>
      </w:pPr>
      <w:r>
        <w:t>(b)</w:t>
      </w:r>
      <w:r w:rsidRPr="004169E3">
        <w:tab/>
        <w:t xml:space="preserve">Show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OX</m:t>
            </m:r>
          </m:e>
        </m:acc>
      </m:oMath>
      <w:r>
        <w:sym w:font="Symbol" w:char="F0B7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OY</m:t>
            </m:r>
          </m:e>
        </m:acc>
      </m:oMath>
      <w:r w:rsidRPr="004169E3"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4</m:t>
            </m:r>
          </m:num>
          <m:den>
            <m:r>
              <m:rPr>
                <m:nor/>
              </m:rPr>
              <w:rPr>
                <w:rFonts w:cs="Arial"/>
              </w:rPr>
              <m:t>3</m:t>
            </m:r>
          </m:den>
        </m:f>
      </m:oMath>
      <w:r>
        <w:rPr>
          <w:b/>
        </w:rPr>
        <w:t>a</w:t>
      </w:r>
      <w:r>
        <w:sym w:font="Symbol" w:char="F0B7"/>
      </w:r>
      <w:r>
        <w:rPr>
          <w:b/>
        </w:rPr>
        <w:t>b</w:t>
      </w:r>
      <w:r w:rsidRPr="004169E3">
        <w:t xml:space="preserve"> + 8, given </w:t>
      </w:r>
      <w:r w:rsidRPr="004169E3">
        <w:sym w:font="Symbol" w:char="F0EF"/>
      </w:r>
      <w:r>
        <w:rPr>
          <w:b/>
        </w:rPr>
        <w:t>a</w:t>
      </w:r>
      <w:r w:rsidRPr="004169E3">
        <w:sym w:font="Symbol" w:char="F0EF"/>
      </w:r>
      <w:r w:rsidRPr="004169E3">
        <w:t xml:space="preserve"> = 3 and </w:t>
      </w:r>
      <w:r w:rsidRPr="004169E3">
        <w:sym w:font="Symbol" w:char="F0EF"/>
      </w:r>
      <w:r>
        <w:rPr>
          <w:b/>
        </w:rPr>
        <w:t>b</w:t>
      </w:r>
      <w:r w:rsidRPr="004169E3">
        <w:sym w:font="Symbol" w:char="F0EF"/>
      </w:r>
      <w:r w:rsidRPr="004169E3">
        <w:t xml:space="preserve"> = 2.</w:t>
      </w:r>
    </w:p>
    <w:p w14:paraId="54019033" w14:textId="77777777" w:rsidR="00C86E31" w:rsidRPr="004169E3" w:rsidRDefault="00C86E31" w:rsidP="00C86E31">
      <w:pPr>
        <w:pStyle w:val="ArIndent2"/>
      </w:pPr>
    </w:p>
    <w:p w14:paraId="5B05D6FB" w14:textId="77777777" w:rsidR="00C86E31" w:rsidRDefault="00C86E31" w:rsidP="00C86E31">
      <w:pPr>
        <w:pStyle w:val="ArIndent2"/>
      </w:pPr>
    </w:p>
    <w:p w14:paraId="0A154EF4" w14:textId="77777777" w:rsidR="00C86E31" w:rsidRDefault="00C86E31" w:rsidP="00C86E31">
      <w:pPr>
        <w:pStyle w:val="ArIndent2"/>
      </w:pPr>
    </w:p>
    <w:p w14:paraId="6E828C1A" w14:textId="77777777" w:rsidR="00C86E31" w:rsidRDefault="00C86E31" w:rsidP="00C86E31">
      <w:pPr>
        <w:pStyle w:val="ArIndent2"/>
      </w:pPr>
    </w:p>
    <w:p w14:paraId="2145BAC2" w14:textId="77777777" w:rsidR="00C86E31" w:rsidRDefault="00C86E31" w:rsidP="00C86E31">
      <w:pPr>
        <w:pStyle w:val="ArIndent2"/>
      </w:pPr>
    </w:p>
    <w:p w14:paraId="0B1A5AF4" w14:textId="77777777" w:rsidR="00C86E31" w:rsidRDefault="00C86E31" w:rsidP="00C86E31">
      <w:pPr>
        <w:pStyle w:val="ArIndent2"/>
      </w:pPr>
    </w:p>
    <w:p w14:paraId="0D1FF825" w14:textId="77777777" w:rsidR="00C86E31" w:rsidRDefault="00C86E31" w:rsidP="00C86E31">
      <w:pPr>
        <w:pStyle w:val="ArIndent2"/>
      </w:pPr>
    </w:p>
    <w:p w14:paraId="1E7F4B15" w14:textId="77777777" w:rsidR="00C86E31" w:rsidRPr="004169E3" w:rsidRDefault="00C86E31" w:rsidP="00C86E31">
      <w:pPr>
        <w:pStyle w:val="ArIndent2"/>
      </w:pPr>
    </w:p>
    <w:p w14:paraId="6BF0529D" w14:textId="77777777" w:rsidR="00C86E31" w:rsidRPr="004169E3" w:rsidRDefault="00C86E31" w:rsidP="00C86E31">
      <w:pPr>
        <w:spacing w:after="0"/>
        <w:rPr>
          <w:rFonts w:cs="Arial"/>
          <w:b/>
        </w:rPr>
      </w:pPr>
    </w:p>
    <w:p w14:paraId="54FAD3BA" w14:textId="1E6B5F16" w:rsidR="00347D25" w:rsidRDefault="00347D25" w:rsidP="00A03DBB">
      <w:pPr>
        <w:spacing w:after="0"/>
      </w:pPr>
    </w:p>
    <w:p w14:paraId="359967D4" w14:textId="77777777" w:rsidR="00347D25" w:rsidRDefault="00347D25" w:rsidP="00347D25">
      <w:pPr>
        <w:pStyle w:val="ArIndent3"/>
      </w:pPr>
    </w:p>
    <w:p w14:paraId="59310103" w14:textId="77777777" w:rsidR="00347D25" w:rsidRPr="009A3A79" w:rsidRDefault="00347D25" w:rsidP="00347D25">
      <w:pPr>
        <w:pStyle w:val="ArIndent3"/>
      </w:pPr>
    </w:p>
    <w:p w14:paraId="4800B77E" w14:textId="77777777" w:rsidR="00347D25" w:rsidRDefault="00347D25" w:rsidP="00347D25">
      <w:pPr>
        <w:pStyle w:val="ArIndent3"/>
        <w:rPr>
          <w:rFonts w:cs="Arial"/>
        </w:rPr>
      </w:pPr>
    </w:p>
    <w:p w14:paraId="4506394E" w14:textId="77777777" w:rsidR="00347D25" w:rsidRDefault="00347D25" w:rsidP="00347D25">
      <w:pPr>
        <w:pStyle w:val="ArIndent3"/>
        <w:rPr>
          <w:rFonts w:cs="Arial"/>
        </w:rPr>
      </w:pPr>
    </w:p>
    <w:p w14:paraId="1AD149F8" w14:textId="77777777" w:rsidR="00347D25" w:rsidRDefault="00347D25" w:rsidP="00347D25">
      <w:pPr>
        <w:pStyle w:val="ArIndent3"/>
        <w:rPr>
          <w:rFonts w:cs="Arial"/>
        </w:rPr>
      </w:pPr>
    </w:p>
    <w:p w14:paraId="5AE22116" w14:textId="77777777" w:rsidR="00347D25" w:rsidRDefault="00347D25" w:rsidP="00A03DBB">
      <w:pPr>
        <w:pStyle w:val="ArIndent1"/>
        <w:ind w:left="0" w:firstLine="0"/>
        <w:rPr>
          <w:rFonts w:cs="Arial"/>
        </w:rPr>
      </w:pPr>
    </w:p>
    <w:p w14:paraId="46D62169" w14:textId="77777777" w:rsidR="0067602B" w:rsidRDefault="0067602B" w:rsidP="00A03DBB">
      <w:pPr>
        <w:pStyle w:val="ArIndent1"/>
        <w:ind w:left="0" w:firstLine="0"/>
        <w:rPr>
          <w:rFonts w:cs="Arial"/>
        </w:rPr>
      </w:pPr>
    </w:p>
    <w:p w14:paraId="72EA6E9B" w14:textId="4F93127C" w:rsidR="0067602B" w:rsidRPr="0067602B" w:rsidRDefault="00A942A3" w:rsidP="0067602B">
      <w:r>
        <w:rPr>
          <w:rFonts w:cs="Arial"/>
        </w:rPr>
        <w:lastRenderedPageBreak/>
        <w:t>8</w:t>
      </w:r>
      <w:r w:rsidR="0067602B" w:rsidRPr="0067602B">
        <w:rPr>
          <w:rFonts w:cs="Arial"/>
        </w:rPr>
        <w:t>.</w:t>
      </w:r>
      <w:r w:rsidR="0067602B" w:rsidRPr="0067602B">
        <w:rPr>
          <w:rFonts w:cs="Arial"/>
        </w:rPr>
        <w:tab/>
        <w:t>[4 marks]</w:t>
      </w:r>
    </w:p>
    <w:p w14:paraId="26A22ABE" w14:textId="77777777" w:rsidR="0067602B" w:rsidRPr="0067602B" w:rsidRDefault="0067602B" w:rsidP="0067602B"/>
    <w:p w14:paraId="364E8D38" w14:textId="77777777" w:rsidR="0067602B" w:rsidRPr="0067602B" w:rsidRDefault="0067602B" w:rsidP="0067602B">
      <w:r w:rsidRPr="0067602B">
        <w:rPr>
          <w:noProof/>
          <w:lang w:eastAsia="en-AU"/>
        </w:rPr>
        <w:drawing>
          <wp:anchor distT="0" distB="0" distL="114300" distR="114300" simplePos="0" relativeHeight="251769856" behindDoc="0" locked="0" layoutInCell="1" allowOverlap="1" wp14:anchorId="3A2EB2E8" wp14:editId="2C924C2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56330" cy="3504565"/>
            <wp:effectExtent l="0" t="0" r="1270" b="635"/>
            <wp:wrapSquare wrapText="bothSides"/>
            <wp:docPr id="38" name="Picture 38" descr="Macintosh HD:Users:localadmin:Desktop:spec test 3 images:Screen Shot 2015-04-16 at 4.1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ocaladmin:Desktop:spec test 3 images:Screen Shot 2015-04-16 at 4.11.3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602B">
        <w:t xml:space="preserve">In the diagram, CL is a tangent to a circle with centre O at C. </w:t>
      </w:r>
    </w:p>
    <w:p w14:paraId="7E8C8125" w14:textId="77777777" w:rsidR="0067602B" w:rsidRPr="0067602B" w:rsidRDefault="0067602B" w:rsidP="0067602B">
      <w:r w:rsidRPr="0067602B">
        <w:t xml:space="preserve">Angle BCL = </w:t>
      </w:r>
      <w:proofErr w:type="gramStart"/>
      <w:r w:rsidRPr="0067602B">
        <w:rPr>
          <w:i/>
        </w:rPr>
        <w:t xml:space="preserve">x </w:t>
      </w:r>
      <w:r w:rsidRPr="0067602B">
        <w:t xml:space="preserve"> and</w:t>
      </w:r>
      <w:proofErr w:type="gramEnd"/>
      <w:r w:rsidRPr="0067602B">
        <w:t xml:space="preserve"> </w:t>
      </w:r>
    </w:p>
    <w:p w14:paraId="6F43668B" w14:textId="77777777" w:rsidR="0067602B" w:rsidRPr="0067602B" w:rsidRDefault="0067602B" w:rsidP="0067602B">
      <w:pPr>
        <w:rPr>
          <w:i/>
        </w:rPr>
      </w:pPr>
      <w:r w:rsidRPr="0067602B">
        <w:t xml:space="preserve">Angle CAB = </w:t>
      </w:r>
      <w:r w:rsidRPr="0067602B">
        <w:rPr>
          <w:i/>
        </w:rPr>
        <w:t>y.</w:t>
      </w:r>
    </w:p>
    <w:p w14:paraId="07C1D750" w14:textId="77777777" w:rsidR="0067602B" w:rsidRPr="0067602B" w:rsidRDefault="0067602B" w:rsidP="0067602B">
      <w:pPr>
        <w:rPr>
          <w:i/>
        </w:rPr>
      </w:pPr>
    </w:p>
    <w:p w14:paraId="326DD26F" w14:textId="77777777" w:rsidR="0067602B" w:rsidRPr="0067602B" w:rsidRDefault="0067602B" w:rsidP="0067602B">
      <w:r w:rsidRPr="0067602B">
        <w:t xml:space="preserve">Prove that </w:t>
      </w:r>
      <w:r w:rsidRPr="0067602B">
        <w:rPr>
          <w:i/>
        </w:rPr>
        <w:t>x</w:t>
      </w:r>
      <w:r w:rsidRPr="0067602B">
        <w:t xml:space="preserve"> = </w:t>
      </w:r>
      <w:r w:rsidRPr="0067602B">
        <w:rPr>
          <w:i/>
        </w:rPr>
        <w:t>y</w:t>
      </w:r>
      <w:r w:rsidRPr="0067602B">
        <w:br w:type="textWrapping" w:clear="all"/>
      </w:r>
    </w:p>
    <w:p w14:paraId="1FCCA113" w14:textId="084C06E9" w:rsidR="0067602B" w:rsidRPr="004169E3" w:rsidRDefault="0067602B" w:rsidP="00A03DBB">
      <w:pPr>
        <w:pStyle w:val="ArIndent1"/>
        <w:ind w:left="0" w:firstLine="0"/>
        <w:rPr>
          <w:rFonts w:cs="Arial"/>
        </w:rPr>
      </w:pPr>
    </w:p>
    <w:p w14:paraId="230149EC" w14:textId="7FADF533" w:rsidR="004169E3" w:rsidRPr="004169E3" w:rsidRDefault="004169E3" w:rsidP="00A03DBB">
      <w:pPr>
        <w:pStyle w:val="ArIndent1"/>
        <w:ind w:left="0" w:firstLine="0"/>
        <w:rPr>
          <w:rFonts w:cs="Arial"/>
          <w:sz w:val="28"/>
          <w:szCs w:val="28"/>
        </w:rPr>
      </w:pPr>
    </w:p>
    <w:sectPr w:rsidR="004169E3" w:rsidRPr="004169E3" w:rsidSect="004C11F4">
      <w:pgSz w:w="11900" w:h="16840"/>
      <w:pgMar w:top="567" w:right="567" w:bottom="567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0D"/>
    <w:rsid w:val="00043EF6"/>
    <w:rsid w:val="000869BC"/>
    <w:rsid w:val="0009132D"/>
    <w:rsid w:val="00093EA6"/>
    <w:rsid w:val="000D240A"/>
    <w:rsid w:val="00145888"/>
    <w:rsid w:val="0016404D"/>
    <w:rsid w:val="001B66B1"/>
    <w:rsid w:val="00281544"/>
    <w:rsid w:val="00347D25"/>
    <w:rsid w:val="003863D6"/>
    <w:rsid w:val="0040692D"/>
    <w:rsid w:val="004073E3"/>
    <w:rsid w:val="004169E3"/>
    <w:rsid w:val="004917EC"/>
    <w:rsid w:val="004C11F4"/>
    <w:rsid w:val="0067602B"/>
    <w:rsid w:val="006A6E1E"/>
    <w:rsid w:val="006C7DF3"/>
    <w:rsid w:val="007B1500"/>
    <w:rsid w:val="007E31EB"/>
    <w:rsid w:val="009045F2"/>
    <w:rsid w:val="009249FC"/>
    <w:rsid w:val="009A08FE"/>
    <w:rsid w:val="009A3A79"/>
    <w:rsid w:val="00A03DBB"/>
    <w:rsid w:val="00A1242C"/>
    <w:rsid w:val="00A942A3"/>
    <w:rsid w:val="00B011F4"/>
    <w:rsid w:val="00B07062"/>
    <w:rsid w:val="00BA5829"/>
    <w:rsid w:val="00BE50BE"/>
    <w:rsid w:val="00C74253"/>
    <w:rsid w:val="00C76167"/>
    <w:rsid w:val="00C86E31"/>
    <w:rsid w:val="00CB56E4"/>
    <w:rsid w:val="00D07974"/>
    <w:rsid w:val="00D41E2C"/>
    <w:rsid w:val="00D57069"/>
    <w:rsid w:val="00DA7717"/>
    <w:rsid w:val="00DE72CD"/>
    <w:rsid w:val="00E01286"/>
    <w:rsid w:val="00E45B62"/>
    <w:rsid w:val="00E516C6"/>
    <w:rsid w:val="00E758DB"/>
    <w:rsid w:val="00EB5371"/>
    <w:rsid w:val="00EF2A2F"/>
    <w:rsid w:val="00F53E9D"/>
    <w:rsid w:val="00FD0D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6DD1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5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7B1500"/>
    <w:pPr>
      <w:spacing w:after="0"/>
    </w:pPr>
    <w:rPr>
      <w:rFonts w:cs="Times New Roman"/>
      <w:iCs/>
      <w:lang w:eastAsia="en-US"/>
    </w:rPr>
  </w:style>
  <w:style w:type="paragraph" w:customStyle="1" w:styleId="ArIndent1">
    <w:name w:val="Ar Indent 1"/>
    <w:basedOn w:val="Normal"/>
    <w:qFormat/>
    <w:rsid w:val="007B1500"/>
    <w:pPr>
      <w:spacing w:after="0"/>
      <w:ind w:left="709" w:hanging="709"/>
    </w:pPr>
    <w:rPr>
      <w:rFonts w:cs="Times New Roman"/>
      <w:iCs/>
      <w:lang w:eastAsia="en-US"/>
    </w:rPr>
  </w:style>
  <w:style w:type="paragraph" w:customStyle="1" w:styleId="ArIndent2">
    <w:name w:val="Ar Indent 2"/>
    <w:basedOn w:val="ArNormal"/>
    <w:qFormat/>
    <w:rsid w:val="007B1500"/>
    <w:pPr>
      <w:ind w:left="1418" w:hanging="709"/>
    </w:pPr>
  </w:style>
  <w:style w:type="paragraph" w:customStyle="1" w:styleId="ArIndent20">
    <w:name w:val="Ar Indent 2+"/>
    <w:basedOn w:val="ArIndent2"/>
    <w:next w:val="Normal"/>
    <w:qFormat/>
    <w:rsid w:val="007B1500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7B1500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7E31EB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7E31EB"/>
    <w:pPr>
      <w:ind w:left="709" w:hanging="709"/>
    </w:pPr>
  </w:style>
  <w:style w:type="paragraph" w:customStyle="1" w:styleId="BOSIndent2">
    <w:name w:val="BOS Indent 2"/>
    <w:basedOn w:val="BOSNormal"/>
    <w:qFormat/>
    <w:rsid w:val="007E31EB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E31EB"/>
    <w:pPr>
      <w:ind w:left="2127" w:hanging="709"/>
    </w:pPr>
  </w:style>
  <w:style w:type="paragraph" w:customStyle="1" w:styleId="CSNorm">
    <w:name w:val="CS Norm"/>
    <w:basedOn w:val="Normal"/>
    <w:qFormat/>
    <w:rsid w:val="007E31EB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7E31EB"/>
    <w:pPr>
      <w:ind w:left="709" w:hanging="709"/>
    </w:pPr>
  </w:style>
  <w:style w:type="paragraph" w:customStyle="1" w:styleId="CSIndent2">
    <w:name w:val="CS Indent 2"/>
    <w:basedOn w:val="CSNorm"/>
    <w:qFormat/>
    <w:rsid w:val="007E31EB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7E31EB"/>
    <w:pPr>
      <w:ind w:left="2127"/>
    </w:pPr>
  </w:style>
  <w:style w:type="paragraph" w:customStyle="1" w:styleId="Indent1">
    <w:name w:val="Indent 1"/>
    <w:basedOn w:val="Normal"/>
    <w:rsid w:val="004169E3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4169E3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10">
    <w:name w:val="Indent1"/>
    <w:basedOn w:val="Normal"/>
    <w:rsid w:val="004169E3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57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043E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link w:val="PartAChar"/>
    <w:rsid w:val="00CB56E4"/>
    <w:pPr>
      <w:tabs>
        <w:tab w:val="left" w:pos="680"/>
        <w:tab w:val="right" w:pos="9469"/>
      </w:tabs>
      <w:spacing w:after="0"/>
      <w:ind w:left="660" w:hangingChars="300" w:hanging="660"/>
    </w:pPr>
    <w:rPr>
      <w:rFonts w:eastAsia="Times New Roman" w:cs="Times New Roman"/>
      <w:sz w:val="22"/>
      <w:lang w:eastAsia="en-US"/>
    </w:rPr>
  </w:style>
  <w:style w:type="character" w:customStyle="1" w:styleId="PartAChar">
    <w:name w:val="PartA Char"/>
    <w:basedOn w:val="DefaultParagraphFont"/>
    <w:link w:val="PartA"/>
    <w:rsid w:val="00CB56E4"/>
    <w:rPr>
      <w:rFonts w:eastAsia="Times New Roman" w:cs="Times New Roman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5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7B1500"/>
    <w:pPr>
      <w:spacing w:after="0"/>
    </w:pPr>
    <w:rPr>
      <w:rFonts w:cs="Times New Roman"/>
      <w:iCs/>
      <w:lang w:eastAsia="en-US"/>
    </w:rPr>
  </w:style>
  <w:style w:type="paragraph" w:customStyle="1" w:styleId="ArIndent1">
    <w:name w:val="Ar Indent 1"/>
    <w:basedOn w:val="Normal"/>
    <w:qFormat/>
    <w:rsid w:val="007B1500"/>
    <w:pPr>
      <w:spacing w:after="0"/>
      <w:ind w:left="709" w:hanging="709"/>
    </w:pPr>
    <w:rPr>
      <w:rFonts w:cs="Times New Roman"/>
      <w:iCs/>
      <w:lang w:eastAsia="en-US"/>
    </w:rPr>
  </w:style>
  <w:style w:type="paragraph" w:customStyle="1" w:styleId="ArIndent2">
    <w:name w:val="Ar Indent 2"/>
    <w:basedOn w:val="ArNormal"/>
    <w:qFormat/>
    <w:rsid w:val="007B1500"/>
    <w:pPr>
      <w:ind w:left="1418" w:hanging="709"/>
    </w:pPr>
  </w:style>
  <w:style w:type="paragraph" w:customStyle="1" w:styleId="ArIndent20">
    <w:name w:val="Ar Indent 2+"/>
    <w:basedOn w:val="ArIndent2"/>
    <w:next w:val="Normal"/>
    <w:qFormat/>
    <w:rsid w:val="007B1500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7B1500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7E31EB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7E31EB"/>
    <w:pPr>
      <w:ind w:left="709" w:hanging="709"/>
    </w:pPr>
  </w:style>
  <w:style w:type="paragraph" w:customStyle="1" w:styleId="BOSIndent2">
    <w:name w:val="BOS Indent 2"/>
    <w:basedOn w:val="BOSNormal"/>
    <w:qFormat/>
    <w:rsid w:val="007E31EB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E31EB"/>
    <w:pPr>
      <w:ind w:left="2127" w:hanging="709"/>
    </w:pPr>
  </w:style>
  <w:style w:type="paragraph" w:customStyle="1" w:styleId="CSNorm">
    <w:name w:val="CS Norm"/>
    <w:basedOn w:val="Normal"/>
    <w:qFormat/>
    <w:rsid w:val="007E31EB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7E31EB"/>
    <w:pPr>
      <w:ind w:left="709" w:hanging="709"/>
    </w:pPr>
  </w:style>
  <w:style w:type="paragraph" w:customStyle="1" w:styleId="CSIndent2">
    <w:name w:val="CS Indent 2"/>
    <w:basedOn w:val="CSNorm"/>
    <w:qFormat/>
    <w:rsid w:val="007E31EB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7E31EB"/>
    <w:pPr>
      <w:ind w:left="2127"/>
    </w:pPr>
  </w:style>
  <w:style w:type="paragraph" w:customStyle="1" w:styleId="Indent1">
    <w:name w:val="Indent 1"/>
    <w:basedOn w:val="Normal"/>
    <w:rsid w:val="004169E3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4169E3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10">
    <w:name w:val="Indent1"/>
    <w:basedOn w:val="Normal"/>
    <w:rsid w:val="004169E3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57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043E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link w:val="PartAChar"/>
    <w:rsid w:val="00CB56E4"/>
    <w:pPr>
      <w:tabs>
        <w:tab w:val="left" w:pos="680"/>
        <w:tab w:val="right" w:pos="9469"/>
      </w:tabs>
      <w:spacing w:after="0"/>
      <w:ind w:left="660" w:hangingChars="300" w:hanging="660"/>
    </w:pPr>
    <w:rPr>
      <w:rFonts w:eastAsia="Times New Roman" w:cs="Times New Roman"/>
      <w:sz w:val="22"/>
      <w:lang w:eastAsia="en-US"/>
    </w:rPr>
  </w:style>
  <w:style w:type="character" w:customStyle="1" w:styleId="PartAChar">
    <w:name w:val="PartA Char"/>
    <w:basedOn w:val="DefaultParagraphFont"/>
    <w:link w:val="PartA"/>
    <w:rsid w:val="00CB56E4"/>
    <w:rPr>
      <w:rFonts w:eastAsia="Times New Roman" w:cs="Times New Roman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AF2BB8-9244-4185-82F4-CCBB13DC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F220004A</Template>
  <TotalTime>1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Hubery</dc:creator>
  <cp:lastModifiedBy>PALMER Patsy</cp:lastModifiedBy>
  <cp:revision>2</cp:revision>
  <cp:lastPrinted>2015-05-25T23:56:00Z</cp:lastPrinted>
  <dcterms:created xsi:type="dcterms:W3CDTF">2017-05-30T01:12:00Z</dcterms:created>
  <dcterms:modified xsi:type="dcterms:W3CDTF">2017-05-30T01:12:00Z</dcterms:modified>
</cp:coreProperties>
</file>