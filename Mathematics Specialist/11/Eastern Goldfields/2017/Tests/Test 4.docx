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904"/>
      </w:tblGrid>
      <w:tr w:rsidR="00682FA4" w14:paraId="04302202" w14:textId="77777777" w:rsidTr="00FD1F7D">
        <w:tc>
          <w:tcPr>
            <w:tcW w:w="3510" w:type="dxa"/>
          </w:tcPr>
          <w:p w14:paraId="7A283071" w14:textId="77777777" w:rsidR="00682FA4" w:rsidRDefault="00682FA4" w:rsidP="00FD1F7D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45956AD6" wp14:editId="103071DB">
                  <wp:extent cx="1638300" cy="1409700"/>
                  <wp:effectExtent l="0" t="0" r="12700" b="1270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14:paraId="72D76A7D" w14:textId="0688A312" w:rsidR="00682FA4" w:rsidRPr="0098380C" w:rsidRDefault="00682FA4" w:rsidP="00FD1F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MATHEMATICS:</w:t>
            </w:r>
            <w:r w:rsidRPr="0098380C">
              <w:rPr>
                <w:b/>
                <w:sz w:val="28"/>
                <w:szCs w:val="28"/>
              </w:rPr>
              <w:t xml:space="preserve">SPECIALIST </w:t>
            </w:r>
            <w:r>
              <w:rPr>
                <w:b/>
                <w:sz w:val="28"/>
                <w:szCs w:val="28"/>
              </w:rPr>
              <w:t>1 &amp; 2</w:t>
            </w:r>
          </w:p>
          <w:p w14:paraId="4D1D3EF6" w14:textId="2B9E949A" w:rsidR="00682FA4" w:rsidRPr="0098380C" w:rsidRDefault="00682FA4" w:rsidP="00FD1F7D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SEMESTER 2</w:t>
            </w:r>
            <w:r>
              <w:rPr>
                <w:b/>
                <w:sz w:val="28"/>
                <w:szCs w:val="28"/>
              </w:rPr>
              <w:tab/>
              <w:t>2017</w:t>
            </w:r>
          </w:p>
          <w:p w14:paraId="76053F73" w14:textId="77777777" w:rsidR="00682FA4" w:rsidRPr="0098380C" w:rsidRDefault="00682FA4" w:rsidP="00FD1F7D">
            <w:pPr>
              <w:jc w:val="center"/>
              <w:rPr>
                <w:b/>
                <w:i/>
                <w:sz w:val="28"/>
                <w:szCs w:val="28"/>
              </w:rPr>
            </w:pPr>
          </w:p>
          <w:p w14:paraId="4260280C" w14:textId="64EBD587" w:rsidR="00682FA4" w:rsidRPr="0098380C" w:rsidRDefault="00682FA4" w:rsidP="00FD1F7D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4</w:t>
            </w:r>
          </w:p>
          <w:p w14:paraId="7DED2534" w14:textId="77777777" w:rsidR="00682FA4" w:rsidRPr="0098380C" w:rsidRDefault="00682FA4" w:rsidP="00FD1F7D">
            <w:pPr>
              <w:jc w:val="center"/>
              <w:rPr>
                <w:b/>
                <w:i/>
                <w:sz w:val="28"/>
                <w:szCs w:val="28"/>
              </w:rPr>
            </w:pPr>
          </w:p>
          <w:p w14:paraId="0DB93BB9" w14:textId="24B2C3F9" w:rsidR="00682FA4" w:rsidRPr="0098380C" w:rsidRDefault="00682FA4" w:rsidP="00FD1F7D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Calculator</w:t>
            </w:r>
            <w:r w:rsidRPr="0098380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Free</w:t>
            </w:r>
          </w:p>
          <w:p w14:paraId="1634D731" w14:textId="77777777" w:rsidR="00682FA4" w:rsidRDefault="00682FA4" w:rsidP="00FD1F7D">
            <w:pPr>
              <w:jc w:val="center"/>
              <w:rPr>
                <w:b/>
                <w:i/>
                <w:sz w:val="36"/>
                <w:szCs w:val="36"/>
              </w:rPr>
            </w:pPr>
          </w:p>
        </w:tc>
      </w:tr>
    </w:tbl>
    <w:p w14:paraId="1148DAD9" w14:textId="77777777" w:rsidR="004E337B" w:rsidRDefault="004E337B" w:rsidP="004E337B">
      <w:pPr>
        <w:pStyle w:val="ArNormal"/>
        <w:rPr>
          <w:rFonts w:cs="Arial"/>
        </w:rPr>
      </w:pPr>
    </w:p>
    <w:p w14:paraId="33007673" w14:textId="77777777" w:rsidR="004E337B" w:rsidRPr="004169E3" w:rsidRDefault="004E337B" w:rsidP="004E337B">
      <w:pPr>
        <w:pStyle w:val="ArNormal"/>
        <w:rPr>
          <w:rFonts w:cs="Arial"/>
        </w:rPr>
      </w:pPr>
      <w:r>
        <w:rPr>
          <w:rFonts w:cs="Arial"/>
        </w:rPr>
        <w:t>Reading Time:  2 minutes</w:t>
      </w:r>
    </w:p>
    <w:p w14:paraId="33CCD56C" w14:textId="4B17C499" w:rsidR="004E337B" w:rsidRPr="004169E3" w:rsidRDefault="00AD222D" w:rsidP="004E337B">
      <w:pPr>
        <w:pStyle w:val="ArNormal"/>
        <w:rPr>
          <w:rFonts w:cs="Arial"/>
        </w:rPr>
      </w:pPr>
      <w:r>
        <w:rPr>
          <w:rFonts w:cs="Arial"/>
        </w:rPr>
        <w:t>Time Allowed:  19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19</w:t>
      </w:r>
    </w:p>
    <w:p w14:paraId="54245A30" w14:textId="77777777" w:rsidR="004E337B" w:rsidRDefault="004E337B" w:rsidP="004E337B">
      <w:pPr>
        <w:pStyle w:val="ArNormal"/>
        <w:rPr>
          <w:rFonts w:cs="Arial"/>
        </w:rPr>
      </w:pPr>
    </w:p>
    <w:p w14:paraId="7914E87E" w14:textId="77777777" w:rsidR="00682FA4" w:rsidRDefault="00682FA4" w:rsidP="004E337B">
      <w:pPr>
        <w:pStyle w:val="ArNormal"/>
        <w:rPr>
          <w:rFonts w:cs="Arial"/>
        </w:rPr>
      </w:pPr>
    </w:p>
    <w:p w14:paraId="32281D17" w14:textId="77777777" w:rsidR="00682FA4" w:rsidRPr="004169E3" w:rsidRDefault="00682FA4" w:rsidP="004E337B">
      <w:pPr>
        <w:pStyle w:val="ArNormal"/>
        <w:rPr>
          <w:rFonts w:cs="Arial"/>
        </w:rPr>
      </w:pPr>
    </w:p>
    <w:p w14:paraId="11A4C7FF" w14:textId="3FC4754E" w:rsidR="004E337B" w:rsidRDefault="004E337B" w:rsidP="004E337B">
      <w:pPr>
        <w:pStyle w:val="ArNormal"/>
      </w:pPr>
      <w:r>
        <w:rPr>
          <w:b/>
        </w:rPr>
        <w:t>1.</w:t>
      </w:r>
      <w:r>
        <w:tab/>
        <w:t>[</w:t>
      </w:r>
      <w:r w:rsidR="008634D3">
        <w:t xml:space="preserve">2, </w:t>
      </w:r>
      <w:r w:rsidR="00347E5D">
        <w:t>2, 2, 3</w:t>
      </w:r>
      <w:r>
        <w:t xml:space="preserve"> marks]</w:t>
      </w:r>
    </w:p>
    <w:p w14:paraId="79992BF8" w14:textId="77777777" w:rsidR="00E40798" w:rsidRDefault="00E40798" w:rsidP="004C7880">
      <w:pPr>
        <w:pStyle w:val="ArNormal"/>
      </w:pPr>
    </w:p>
    <w:p w14:paraId="0438BAFD" w14:textId="589528EB" w:rsidR="004C7880" w:rsidRDefault="00B74F8B" w:rsidP="004C7880">
      <w:pPr>
        <w:pStyle w:val="ArNormal"/>
      </w:pPr>
      <w:r>
        <w:tab/>
        <w:t xml:space="preserve">If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>
        <w:t xml:space="preserve"> and </w:t>
      </w:r>
      <m:oMath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D4FA0B3" w14:textId="77777777" w:rsidR="00B74F8B" w:rsidRDefault="00B74F8B" w:rsidP="004C7880">
      <w:pPr>
        <w:pStyle w:val="ArNormal"/>
      </w:pPr>
    </w:p>
    <w:p w14:paraId="22D4F15C" w14:textId="64E80CD4" w:rsidR="00B74F8B" w:rsidRDefault="00B74F8B" w:rsidP="00B74F8B">
      <w:pPr>
        <w:pStyle w:val="ArIndent1"/>
      </w:pPr>
      <w:r>
        <w:tab/>
      </w:r>
      <w:proofErr w:type="gramStart"/>
      <w:r>
        <w:t>determine</w:t>
      </w:r>
      <w:proofErr w:type="gramEnd"/>
      <w:r>
        <w:t xml:space="preserve"> each of the following.  If any cannot be determined, state this clearly and explain why.</w:t>
      </w:r>
    </w:p>
    <w:p w14:paraId="5497F6E8" w14:textId="77777777" w:rsidR="00B74F8B" w:rsidRDefault="00B74F8B" w:rsidP="00B74F8B">
      <w:pPr>
        <w:pStyle w:val="ArIndent1"/>
      </w:pPr>
    </w:p>
    <w:p w14:paraId="35410618" w14:textId="039D9E95" w:rsidR="00B74F8B" w:rsidRDefault="00B74F8B" w:rsidP="00B74F8B">
      <w:pPr>
        <w:pStyle w:val="ArIndent2"/>
      </w:pPr>
      <w:r>
        <w:t>(a)</w:t>
      </w:r>
      <w:r>
        <w:tab/>
      </w:r>
      <m:oMath>
        <m:r>
          <w:rPr>
            <w:rFonts w:ascii="Cambria Math" w:hAnsi="Cambria Math"/>
          </w:rPr>
          <m:t>2A-C</m:t>
        </m:r>
      </m:oMath>
    </w:p>
    <w:p w14:paraId="74F03EB0" w14:textId="77777777" w:rsidR="00B74F8B" w:rsidRDefault="00B74F8B" w:rsidP="00B74F8B">
      <w:pPr>
        <w:pStyle w:val="ArIndent2"/>
      </w:pPr>
    </w:p>
    <w:p w14:paraId="3FA1DDF9" w14:textId="77777777" w:rsidR="00B74F8B" w:rsidRDefault="00B74F8B" w:rsidP="00B74F8B">
      <w:pPr>
        <w:pStyle w:val="ArIndent2"/>
      </w:pPr>
    </w:p>
    <w:p w14:paraId="3FCD72FF" w14:textId="77777777" w:rsidR="00B74F8B" w:rsidRDefault="00B74F8B" w:rsidP="00B74F8B">
      <w:pPr>
        <w:pStyle w:val="ArIndent2"/>
      </w:pPr>
    </w:p>
    <w:p w14:paraId="21B69B47" w14:textId="77777777" w:rsidR="00B74F8B" w:rsidRDefault="00B74F8B" w:rsidP="00B74F8B">
      <w:pPr>
        <w:pStyle w:val="ArIndent2"/>
      </w:pPr>
    </w:p>
    <w:p w14:paraId="756FA644" w14:textId="77777777" w:rsidR="00B74F8B" w:rsidRDefault="00B74F8B" w:rsidP="00B74F8B">
      <w:pPr>
        <w:pStyle w:val="ArIndent2"/>
      </w:pPr>
    </w:p>
    <w:p w14:paraId="574A76BD" w14:textId="7D86BFC5" w:rsidR="00B74F8B" w:rsidRDefault="00B74F8B" w:rsidP="00B74F8B">
      <w:pPr>
        <w:pStyle w:val="ArIndent2"/>
      </w:pPr>
      <w:r>
        <w:t>(b)</w:t>
      </w:r>
      <w:r>
        <w:tab/>
      </w:r>
      <m:oMath>
        <m:r>
          <w:rPr>
            <w:rFonts w:ascii="Cambria Math" w:hAnsi="Cambria Math"/>
          </w:rPr>
          <m:t>CB</m:t>
        </m:r>
      </m:oMath>
    </w:p>
    <w:p w14:paraId="7A3A6CB6" w14:textId="77777777" w:rsidR="00B74F8B" w:rsidRDefault="00B74F8B" w:rsidP="00B74F8B">
      <w:pPr>
        <w:pStyle w:val="ArIndent2"/>
      </w:pPr>
    </w:p>
    <w:p w14:paraId="2E698817" w14:textId="77777777" w:rsidR="00B74F8B" w:rsidRDefault="00B74F8B" w:rsidP="00B74F8B">
      <w:pPr>
        <w:pStyle w:val="ArIndent2"/>
      </w:pPr>
    </w:p>
    <w:p w14:paraId="6ED4FB10" w14:textId="77777777" w:rsidR="00347E5D" w:rsidRDefault="00347E5D" w:rsidP="00B74F8B">
      <w:pPr>
        <w:pStyle w:val="ArIndent2"/>
      </w:pPr>
    </w:p>
    <w:p w14:paraId="2C3E42D7" w14:textId="77777777" w:rsidR="00B74F8B" w:rsidRDefault="00B74F8B" w:rsidP="00B74F8B">
      <w:pPr>
        <w:pStyle w:val="ArIndent2"/>
      </w:pPr>
    </w:p>
    <w:p w14:paraId="6B96F6D0" w14:textId="77777777" w:rsidR="00B74F8B" w:rsidRDefault="00B74F8B" w:rsidP="00B74F8B">
      <w:pPr>
        <w:pStyle w:val="ArIndent2"/>
      </w:pPr>
    </w:p>
    <w:p w14:paraId="1987790F" w14:textId="29CCE6EC" w:rsidR="00B74F8B" w:rsidRDefault="008634D3" w:rsidP="00B74F8B">
      <w:pPr>
        <w:pStyle w:val="ArIndent2"/>
      </w:pPr>
      <w:r>
        <w:t>(c)</w:t>
      </w:r>
      <w:r>
        <w:tab/>
      </w:r>
      <m:oMath>
        <m:r>
          <w:rPr>
            <w:rFonts w:ascii="Cambria Math" w:hAnsi="Cambria Math"/>
          </w:rPr>
          <m:t>BD</m:t>
        </m:r>
      </m:oMath>
    </w:p>
    <w:p w14:paraId="18F69C23" w14:textId="77777777" w:rsidR="00347E5D" w:rsidRDefault="00347E5D" w:rsidP="00B74F8B">
      <w:pPr>
        <w:pStyle w:val="ArIndent2"/>
      </w:pPr>
    </w:p>
    <w:p w14:paraId="7BB08AD2" w14:textId="77777777" w:rsidR="00347E5D" w:rsidRDefault="00347E5D" w:rsidP="00B74F8B">
      <w:pPr>
        <w:pStyle w:val="ArIndent2"/>
      </w:pPr>
    </w:p>
    <w:p w14:paraId="2920B1AC" w14:textId="77777777" w:rsidR="00347E5D" w:rsidRDefault="00347E5D" w:rsidP="00B74F8B">
      <w:pPr>
        <w:pStyle w:val="ArIndent2"/>
      </w:pPr>
    </w:p>
    <w:p w14:paraId="664CE634" w14:textId="77777777" w:rsidR="00347E5D" w:rsidRDefault="00347E5D" w:rsidP="00B74F8B">
      <w:pPr>
        <w:pStyle w:val="ArIndent2"/>
      </w:pPr>
    </w:p>
    <w:p w14:paraId="2F28471D" w14:textId="77777777" w:rsidR="00347E5D" w:rsidRDefault="00347E5D" w:rsidP="00B74F8B">
      <w:pPr>
        <w:pStyle w:val="ArIndent2"/>
      </w:pPr>
    </w:p>
    <w:p w14:paraId="373CDE6E" w14:textId="4E26C0EF" w:rsidR="00347E5D" w:rsidRDefault="00347E5D" w:rsidP="00B74F8B">
      <w:pPr>
        <w:pStyle w:val="ArIndent2"/>
      </w:pPr>
      <w:r>
        <w:t>(d)</w:t>
      </w:r>
      <w:r>
        <w:tab/>
        <w:t xml:space="preserve">Matrix </w:t>
      </w:r>
      <m:oMath>
        <m:r>
          <w:rPr>
            <w:rFonts w:ascii="Cambria Math" w:hAnsi="Cambria Math"/>
          </w:rPr>
          <m:t>E</m:t>
        </m:r>
      </m:oMath>
      <w:r>
        <w:t xml:space="preserve"> such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</w:rPr>
          <m:t>BE=D</m:t>
        </m:r>
      </m:oMath>
      <w:r>
        <w:t>.</w:t>
      </w:r>
    </w:p>
    <w:p w14:paraId="4AFA5AB2" w14:textId="27903FC7" w:rsidR="00AD222D" w:rsidRPr="00AD222D" w:rsidRDefault="00347E5D" w:rsidP="00AD222D">
      <w:pPr>
        <w:rPr>
          <w:rFonts w:cs="Times New Roman"/>
          <w:iCs/>
          <w:lang w:val="en-GB" w:eastAsia="ja-JP"/>
        </w:rPr>
      </w:pPr>
      <w:r>
        <w:br w:type="page"/>
      </w:r>
      <w:r w:rsidR="00AD222D">
        <w:rPr>
          <w:b/>
        </w:rPr>
        <w:lastRenderedPageBreak/>
        <w:t>2.</w:t>
      </w:r>
      <w:r w:rsidR="00AD222D">
        <w:tab/>
        <w:t>[5 marks]</w:t>
      </w:r>
    </w:p>
    <w:p w14:paraId="01764984" w14:textId="77777777" w:rsidR="00AD222D" w:rsidRDefault="00AD222D" w:rsidP="00AD222D">
      <w:pPr>
        <w:pStyle w:val="ArIndent1"/>
      </w:pPr>
    </w:p>
    <w:p w14:paraId="31EF012E" w14:textId="77777777" w:rsidR="00AD222D" w:rsidRPr="00945C69" w:rsidRDefault="00AD222D" w:rsidP="00AD222D">
      <w:pPr>
        <w:pStyle w:val="ArIndent1"/>
      </w:pPr>
      <w:r w:rsidRPr="00945C69">
        <w:tab/>
        <w:t xml:space="preserve">Given that </w:t>
      </w:r>
      <m:oMath>
        <m:r>
          <w:rPr>
            <w:rFonts w:ascii="Cambria Math" w:hAnsi="Cambria Math"/>
          </w:rPr>
          <m:t>A</m:t>
        </m:r>
      </m:oMath>
      <w:r w:rsidRPr="00945C69">
        <w:t xml:space="preserve"> is an obtuse angle with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945C69">
        <w:t xml:space="preserve"> and B is an acute angle with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 w:rsidRPr="00945C69">
        <w:t xml:space="preserve">determine exactly the value </w:t>
      </w:r>
      <w:proofErr w:type="gramStart"/>
      <w:r w:rsidRPr="00945C69">
        <w:t xml:space="preserve">for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(A-B)</m:t>
            </m:r>
          </m:e>
        </m:func>
      </m:oMath>
      <w:r w:rsidRPr="00945C69">
        <w:t>.</w:t>
      </w:r>
    </w:p>
    <w:p w14:paraId="390D0C57" w14:textId="77777777" w:rsidR="00AD222D" w:rsidRPr="006B0BF0" w:rsidRDefault="00AD222D" w:rsidP="00AD222D">
      <w:pPr>
        <w:pStyle w:val="ArIndent1"/>
      </w:pPr>
    </w:p>
    <w:p w14:paraId="63EB737B" w14:textId="77777777" w:rsidR="00AD222D" w:rsidRDefault="00AD222D" w:rsidP="00F43133">
      <w:pPr>
        <w:pStyle w:val="ArIndent1"/>
        <w:rPr>
          <w:b/>
        </w:rPr>
      </w:pPr>
    </w:p>
    <w:p w14:paraId="5ABA2CBE" w14:textId="77777777" w:rsidR="00AD222D" w:rsidRDefault="00AD222D" w:rsidP="00F43133">
      <w:pPr>
        <w:pStyle w:val="ArIndent1"/>
        <w:rPr>
          <w:b/>
        </w:rPr>
      </w:pPr>
    </w:p>
    <w:p w14:paraId="335366EA" w14:textId="77777777" w:rsidR="00AD222D" w:rsidRDefault="00AD222D" w:rsidP="00F43133">
      <w:pPr>
        <w:pStyle w:val="ArIndent1"/>
        <w:rPr>
          <w:b/>
        </w:rPr>
      </w:pPr>
    </w:p>
    <w:p w14:paraId="219FFC72" w14:textId="77777777" w:rsidR="00AD222D" w:rsidRDefault="00AD222D" w:rsidP="00F43133">
      <w:pPr>
        <w:pStyle w:val="ArIndent1"/>
        <w:rPr>
          <w:b/>
        </w:rPr>
      </w:pPr>
    </w:p>
    <w:p w14:paraId="11A4684D" w14:textId="77777777" w:rsidR="00AD222D" w:rsidRDefault="00AD222D" w:rsidP="00F43133">
      <w:pPr>
        <w:pStyle w:val="ArIndent1"/>
        <w:rPr>
          <w:b/>
        </w:rPr>
      </w:pPr>
    </w:p>
    <w:p w14:paraId="6B41FF01" w14:textId="77777777" w:rsidR="00AD222D" w:rsidRDefault="00AD222D" w:rsidP="00F43133">
      <w:pPr>
        <w:pStyle w:val="ArIndent1"/>
        <w:rPr>
          <w:b/>
        </w:rPr>
      </w:pPr>
    </w:p>
    <w:p w14:paraId="5DE0A992" w14:textId="77777777" w:rsidR="00AD222D" w:rsidRDefault="00AD222D" w:rsidP="00F43133">
      <w:pPr>
        <w:pStyle w:val="ArIndent1"/>
        <w:rPr>
          <w:b/>
        </w:rPr>
      </w:pPr>
    </w:p>
    <w:p w14:paraId="0ED62893" w14:textId="77777777" w:rsidR="00AD222D" w:rsidRDefault="00AD222D" w:rsidP="00F43133">
      <w:pPr>
        <w:pStyle w:val="ArIndent1"/>
        <w:rPr>
          <w:b/>
        </w:rPr>
      </w:pPr>
    </w:p>
    <w:p w14:paraId="48DF3D68" w14:textId="77777777" w:rsidR="00AD222D" w:rsidRDefault="00AD222D" w:rsidP="00F43133">
      <w:pPr>
        <w:pStyle w:val="ArIndent1"/>
        <w:rPr>
          <w:b/>
        </w:rPr>
      </w:pPr>
    </w:p>
    <w:p w14:paraId="3743ACDA" w14:textId="77777777" w:rsidR="00AD222D" w:rsidRDefault="00AD222D" w:rsidP="00F43133">
      <w:pPr>
        <w:pStyle w:val="ArIndent1"/>
        <w:rPr>
          <w:b/>
        </w:rPr>
      </w:pPr>
    </w:p>
    <w:p w14:paraId="3A4AFA84" w14:textId="77777777" w:rsidR="00AD222D" w:rsidRDefault="00AD222D" w:rsidP="00F43133">
      <w:pPr>
        <w:pStyle w:val="ArIndent1"/>
        <w:rPr>
          <w:b/>
        </w:rPr>
      </w:pPr>
    </w:p>
    <w:p w14:paraId="69797331" w14:textId="77777777" w:rsidR="00AD222D" w:rsidRDefault="00AD222D" w:rsidP="00F43133">
      <w:pPr>
        <w:pStyle w:val="ArIndent1"/>
        <w:rPr>
          <w:b/>
        </w:rPr>
      </w:pPr>
    </w:p>
    <w:p w14:paraId="73450573" w14:textId="77777777" w:rsidR="00AD222D" w:rsidRDefault="00AD222D" w:rsidP="00F43133">
      <w:pPr>
        <w:pStyle w:val="ArIndent1"/>
        <w:rPr>
          <w:b/>
        </w:rPr>
      </w:pPr>
    </w:p>
    <w:p w14:paraId="39EF0723" w14:textId="77777777" w:rsidR="00AD222D" w:rsidRDefault="00AD222D" w:rsidP="00F43133">
      <w:pPr>
        <w:pStyle w:val="ArIndent1"/>
        <w:rPr>
          <w:b/>
        </w:rPr>
      </w:pPr>
    </w:p>
    <w:p w14:paraId="21F19505" w14:textId="77777777" w:rsidR="00AD222D" w:rsidRDefault="00AD222D" w:rsidP="00F43133">
      <w:pPr>
        <w:pStyle w:val="ArIndent1"/>
        <w:rPr>
          <w:b/>
        </w:rPr>
      </w:pPr>
    </w:p>
    <w:p w14:paraId="4BEEA959" w14:textId="77777777" w:rsidR="00AD222D" w:rsidRDefault="00AD222D" w:rsidP="00F43133">
      <w:pPr>
        <w:pStyle w:val="ArIndent1"/>
        <w:rPr>
          <w:b/>
        </w:rPr>
      </w:pPr>
    </w:p>
    <w:p w14:paraId="1DE38E94" w14:textId="77777777" w:rsidR="00AD222D" w:rsidRDefault="00AD222D" w:rsidP="00F43133">
      <w:pPr>
        <w:pStyle w:val="ArIndent1"/>
        <w:rPr>
          <w:b/>
        </w:rPr>
      </w:pPr>
    </w:p>
    <w:p w14:paraId="07EC0681" w14:textId="75EB2D8E" w:rsidR="00F43133" w:rsidRDefault="00F43133" w:rsidP="00F43133">
      <w:pPr>
        <w:pStyle w:val="ArIndent1"/>
      </w:pPr>
      <w:r>
        <w:rPr>
          <w:b/>
        </w:rPr>
        <w:t>3.</w:t>
      </w:r>
      <w:r>
        <w:tab/>
        <w:t>[1, 4 marks]</w:t>
      </w:r>
    </w:p>
    <w:p w14:paraId="3E76D42C" w14:textId="77777777" w:rsidR="00F43133" w:rsidRDefault="00F43133" w:rsidP="00F43133">
      <w:pPr>
        <w:pStyle w:val="ArIndent1"/>
      </w:pPr>
    </w:p>
    <w:p w14:paraId="47D29A4E" w14:textId="77777777" w:rsidR="00F43133" w:rsidRDefault="00F43133" w:rsidP="00F43133">
      <w:pPr>
        <w:pStyle w:val="ArIndent2"/>
      </w:pPr>
      <w:r>
        <w:t>(a)</w:t>
      </w:r>
      <w:r>
        <w:tab/>
        <w:t xml:space="preserve">Determine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75767714" w14:textId="77777777" w:rsidR="00F43133" w:rsidRDefault="00F43133" w:rsidP="00F43133">
      <w:pPr>
        <w:pStyle w:val="ArIndent2"/>
      </w:pPr>
    </w:p>
    <w:p w14:paraId="5CC324D0" w14:textId="77777777" w:rsidR="00F43133" w:rsidRDefault="00F43133" w:rsidP="00F43133">
      <w:pPr>
        <w:pStyle w:val="ArIndent2"/>
      </w:pPr>
    </w:p>
    <w:p w14:paraId="456824CA" w14:textId="77777777" w:rsidR="00F43133" w:rsidRDefault="00F43133" w:rsidP="00F43133">
      <w:pPr>
        <w:pStyle w:val="ArIndent2"/>
      </w:pPr>
    </w:p>
    <w:p w14:paraId="4758426F" w14:textId="77777777" w:rsidR="00F43133" w:rsidRDefault="00F43133" w:rsidP="00F43133">
      <w:pPr>
        <w:pStyle w:val="ArIndent2"/>
      </w:pPr>
    </w:p>
    <w:p w14:paraId="6F1FB83D" w14:textId="77777777" w:rsidR="00F43133" w:rsidRDefault="00F43133" w:rsidP="00F43133">
      <w:pPr>
        <w:pStyle w:val="ArIndent2"/>
      </w:pPr>
    </w:p>
    <w:p w14:paraId="2EEBF758" w14:textId="77777777" w:rsidR="00F43133" w:rsidRDefault="00F43133" w:rsidP="00F43133">
      <w:pPr>
        <w:pStyle w:val="ArIndent2"/>
      </w:pPr>
    </w:p>
    <w:p w14:paraId="178E63E7" w14:textId="77777777" w:rsidR="00F43133" w:rsidRDefault="00F43133" w:rsidP="00F43133">
      <w:pPr>
        <w:pStyle w:val="ArIndent2"/>
      </w:pPr>
    </w:p>
    <w:p w14:paraId="1FF96921" w14:textId="77777777" w:rsidR="00F43133" w:rsidRDefault="00F43133" w:rsidP="00F43133">
      <w:pPr>
        <w:pStyle w:val="ArIndent2"/>
      </w:pPr>
      <w:r>
        <w:t>(b)</w:t>
      </w:r>
      <w:r>
        <w:tab/>
        <w:t>Hence, solve the simultaneous equations</w:t>
      </w:r>
    </w:p>
    <w:p w14:paraId="3E42D16F" w14:textId="77777777" w:rsidR="00F43133" w:rsidRDefault="00F43133" w:rsidP="00F43133">
      <w:pPr>
        <w:pStyle w:val="ArIndent2"/>
      </w:pPr>
    </w:p>
    <w:p w14:paraId="24695CE1" w14:textId="77777777" w:rsidR="00F43133" w:rsidRPr="00DD56D7" w:rsidRDefault="00682FA4" w:rsidP="00F43133">
      <w:pPr>
        <w:pStyle w:val="ArNormal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6y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2y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8z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2z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791CD723" w14:textId="77777777" w:rsidR="00F43133" w:rsidRDefault="00F43133" w:rsidP="00F43133">
      <w:pPr>
        <w:pStyle w:val="ArIndent2"/>
      </w:pPr>
    </w:p>
    <w:p w14:paraId="62764AC8" w14:textId="77777777" w:rsidR="00F43133" w:rsidRDefault="00F43133" w:rsidP="00F43133">
      <w:pPr>
        <w:pStyle w:val="ArIndent2"/>
      </w:pPr>
    </w:p>
    <w:p w14:paraId="4C9B605F" w14:textId="77777777" w:rsidR="00F43133" w:rsidRDefault="00F43133" w:rsidP="00F43133">
      <w:pPr>
        <w:pStyle w:val="ArIndent2"/>
      </w:pPr>
    </w:p>
    <w:p w14:paraId="7FCCF2FA" w14:textId="77777777" w:rsidR="00F43133" w:rsidRDefault="00F43133" w:rsidP="00F43133">
      <w:pPr>
        <w:pStyle w:val="ArIndent2"/>
      </w:pPr>
    </w:p>
    <w:p w14:paraId="7492522F" w14:textId="77777777" w:rsidR="00F43133" w:rsidRDefault="00F43133" w:rsidP="00F43133">
      <w:pPr>
        <w:pStyle w:val="ArIndent2"/>
      </w:pPr>
    </w:p>
    <w:p w14:paraId="6FB68328" w14:textId="77777777" w:rsidR="00F43133" w:rsidRDefault="00F43133" w:rsidP="00F43133">
      <w:pPr>
        <w:pStyle w:val="ArIndent1"/>
      </w:pPr>
    </w:p>
    <w:p w14:paraId="6A202CBC" w14:textId="77777777" w:rsidR="00E42158" w:rsidRDefault="00E42158" w:rsidP="00F43133">
      <w:pPr>
        <w:pStyle w:val="ArIndent1"/>
      </w:pPr>
    </w:p>
    <w:p w14:paraId="6F61256D" w14:textId="77777777" w:rsidR="00E42158" w:rsidRDefault="00E42158" w:rsidP="00F43133">
      <w:pPr>
        <w:pStyle w:val="ArIndent1"/>
      </w:pPr>
    </w:p>
    <w:p w14:paraId="7CE5AD79" w14:textId="77777777" w:rsidR="00E42158" w:rsidRDefault="00E42158" w:rsidP="00F43133">
      <w:pPr>
        <w:pStyle w:val="ArIndent1"/>
      </w:pPr>
    </w:p>
    <w:p w14:paraId="123CE3EF" w14:textId="77777777" w:rsidR="00E42158" w:rsidRDefault="00E42158" w:rsidP="00F43133">
      <w:pPr>
        <w:pStyle w:val="ArIndent1"/>
      </w:pPr>
    </w:p>
    <w:p w14:paraId="45010DBB" w14:textId="77777777" w:rsidR="00E42158" w:rsidRDefault="00E42158" w:rsidP="00F43133">
      <w:pPr>
        <w:pStyle w:val="ArIndent1"/>
      </w:pPr>
    </w:p>
    <w:p w14:paraId="5478AAD4" w14:textId="77777777" w:rsidR="00E42158" w:rsidRDefault="00E42158" w:rsidP="00F43133">
      <w:pPr>
        <w:pStyle w:val="ArIndent1"/>
      </w:pPr>
    </w:p>
    <w:p w14:paraId="343E766F" w14:textId="77777777" w:rsidR="00E42158" w:rsidRDefault="00E42158" w:rsidP="00F43133">
      <w:pPr>
        <w:pStyle w:val="ArIndent1"/>
      </w:pPr>
    </w:p>
    <w:p w14:paraId="3787A1EE" w14:textId="77777777" w:rsidR="006B0BF0" w:rsidRDefault="006B0BF0" w:rsidP="00F43133">
      <w:pPr>
        <w:pStyle w:val="ArIndent1"/>
      </w:pPr>
    </w:p>
    <w:p w14:paraId="695BF0AA" w14:textId="77777777" w:rsidR="006B0BF0" w:rsidRDefault="006B0BF0" w:rsidP="00F43133">
      <w:pPr>
        <w:pStyle w:val="ArIndent1"/>
      </w:pPr>
    </w:p>
    <w:p w14:paraId="7832B46D" w14:textId="77777777" w:rsidR="004E337B" w:rsidRDefault="004E337B">
      <w:pPr>
        <w:rPr>
          <w:rFonts w:cs="Times New Roman"/>
          <w:iCs/>
          <w:lang w:val="en-GB" w:eastAsia="ja-JP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904"/>
      </w:tblGrid>
      <w:tr w:rsidR="00682FA4" w14:paraId="4D4BF622" w14:textId="77777777" w:rsidTr="00FD1F7D">
        <w:tc>
          <w:tcPr>
            <w:tcW w:w="3510" w:type="dxa"/>
          </w:tcPr>
          <w:p w14:paraId="5D6E9E47" w14:textId="77777777" w:rsidR="00682FA4" w:rsidRDefault="00682FA4" w:rsidP="00FD1F7D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762E5B21" wp14:editId="6B6AE697">
                  <wp:extent cx="1638300" cy="1409700"/>
                  <wp:effectExtent l="0" t="0" r="12700" b="12700"/>
                  <wp:docPr id="4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14:paraId="77BB0233" w14:textId="7F1D1461" w:rsidR="00682FA4" w:rsidRPr="0098380C" w:rsidRDefault="00682FA4" w:rsidP="00FD1F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MATHEMATICS:</w:t>
            </w:r>
            <w:r w:rsidRPr="0098380C">
              <w:rPr>
                <w:b/>
                <w:sz w:val="28"/>
                <w:szCs w:val="28"/>
              </w:rPr>
              <w:t xml:space="preserve">SPECIALIST </w:t>
            </w:r>
            <w:r>
              <w:rPr>
                <w:b/>
                <w:sz w:val="28"/>
                <w:szCs w:val="28"/>
              </w:rPr>
              <w:t>1 &amp; 2</w:t>
            </w:r>
          </w:p>
          <w:p w14:paraId="5C505AC2" w14:textId="7409A077" w:rsidR="00682FA4" w:rsidRPr="0098380C" w:rsidRDefault="00682FA4" w:rsidP="00FD1F7D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SEMESTER 2</w:t>
            </w:r>
            <w:r>
              <w:rPr>
                <w:b/>
                <w:sz w:val="28"/>
                <w:szCs w:val="28"/>
              </w:rPr>
              <w:tab/>
              <w:t>2017</w:t>
            </w:r>
          </w:p>
          <w:p w14:paraId="11B6A49D" w14:textId="77777777" w:rsidR="00682FA4" w:rsidRPr="0098380C" w:rsidRDefault="00682FA4" w:rsidP="00FD1F7D">
            <w:pPr>
              <w:jc w:val="center"/>
              <w:rPr>
                <w:b/>
                <w:i/>
                <w:sz w:val="28"/>
                <w:szCs w:val="28"/>
              </w:rPr>
            </w:pPr>
          </w:p>
          <w:p w14:paraId="26D5D03C" w14:textId="58E293DE" w:rsidR="00682FA4" w:rsidRPr="0098380C" w:rsidRDefault="00682FA4" w:rsidP="00FD1F7D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4</w:t>
            </w:r>
          </w:p>
          <w:p w14:paraId="73A26649" w14:textId="77777777" w:rsidR="00682FA4" w:rsidRPr="0098380C" w:rsidRDefault="00682FA4" w:rsidP="00FD1F7D">
            <w:pPr>
              <w:jc w:val="center"/>
              <w:rPr>
                <w:b/>
                <w:i/>
                <w:sz w:val="28"/>
                <w:szCs w:val="28"/>
              </w:rPr>
            </w:pPr>
          </w:p>
          <w:p w14:paraId="383AEC37" w14:textId="77777777" w:rsidR="00682FA4" w:rsidRPr="0098380C" w:rsidRDefault="00682FA4" w:rsidP="00FD1F7D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Calculator</w:t>
            </w:r>
            <w:r w:rsidRPr="0098380C">
              <w:rPr>
                <w:b/>
                <w:sz w:val="28"/>
                <w:szCs w:val="28"/>
              </w:rPr>
              <w:t xml:space="preserve"> Assumed</w:t>
            </w:r>
          </w:p>
          <w:p w14:paraId="4784D0D2" w14:textId="77777777" w:rsidR="00682FA4" w:rsidRDefault="00682FA4" w:rsidP="00FD1F7D">
            <w:pPr>
              <w:jc w:val="center"/>
              <w:rPr>
                <w:b/>
                <w:i/>
                <w:sz w:val="36"/>
                <w:szCs w:val="36"/>
              </w:rPr>
            </w:pPr>
          </w:p>
        </w:tc>
      </w:tr>
    </w:tbl>
    <w:p w14:paraId="4845CB6F" w14:textId="77777777" w:rsidR="00677C6E" w:rsidRDefault="00677C6E" w:rsidP="00677C6E">
      <w:pPr>
        <w:pStyle w:val="ArNormal"/>
        <w:rPr>
          <w:rFonts w:cs="Arial"/>
        </w:rPr>
      </w:pPr>
      <w:bookmarkStart w:id="0" w:name="_GoBack"/>
      <w:bookmarkEnd w:id="0"/>
    </w:p>
    <w:p w14:paraId="389A2E34" w14:textId="526FFB7D" w:rsidR="00677C6E" w:rsidRPr="004169E3" w:rsidRDefault="00AD222D" w:rsidP="00677C6E">
      <w:pPr>
        <w:pStyle w:val="ArNormal"/>
        <w:rPr>
          <w:rFonts w:cs="Arial"/>
        </w:rPr>
      </w:pPr>
      <w:r>
        <w:rPr>
          <w:rFonts w:cs="Arial"/>
        </w:rPr>
        <w:t>Reading Time:  3</w:t>
      </w:r>
      <w:r w:rsidR="00677C6E">
        <w:rPr>
          <w:rFonts w:cs="Arial"/>
        </w:rPr>
        <w:t xml:space="preserve"> minutes</w:t>
      </w:r>
    </w:p>
    <w:p w14:paraId="0DEB424E" w14:textId="69B466CF" w:rsidR="00677C6E" w:rsidRPr="004169E3" w:rsidRDefault="00AD222D" w:rsidP="00677C6E">
      <w:pPr>
        <w:pStyle w:val="ArNormal"/>
        <w:rPr>
          <w:rFonts w:cs="Arial"/>
        </w:rPr>
      </w:pPr>
      <w:r>
        <w:rPr>
          <w:rFonts w:cs="Arial"/>
        </w:rPr>
        <w:t>Time Allowed:  31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31</w:t>
      </w:r>
    </w:p>
    <w:p w14:paraId="155B73C5" w14:textId="77777777" w:rsidR="00677C6E" w:rsidRPr="004169E3" w:rsidRDefault="00677C6E" w:rsidP="00677C6E">
      <w:pPr>
        <w:pStyle w:val="ArNormal"/>
        <w:rPr>
          <w:rFonts w:cs="Arial"/>
        </w:rPr>
      </w:pPr>
    </w:p>
    <w:p w14:paraId="70750057" w14:textId="320DA558" w:rsidR="00677C6E" w:rsidRDefault="00AD222D" w:rsidP="00677C6E">
      <w:pPr>
        <w:pStyle w:val="ArNormal"/>
      </w:pPr>
      <w:r>
        <w:rPr>
          <w:b/>
        </w:rPr>
        <w:t>4</w:t>
      </w:r>
      <w:r w:rsidR="00677C6E">
        <w:rPr>
          <w:b/>
        </w:rPr>
        <w:t>.</w:t>
      </w:r>
      <w:r w:rsidR="00A452DD">
        <w:tab/>
        <w:t>[4</w:t>
      </w:r>
      <w:r w:rsidR="00677C6E">
        <w:t xml:space="preserve"> marks]</w:t>
      </w:r>
    </w:p>
    <w:p w14:paraId="364F1304" w14:textId="77777777" w:rsidR="00A452DD" w:rsidRDefault="00A452DD" w:rsidP="00677C6E">
      <w:pPr>
        <w:pStyle w:val="ArNormal"/>
      </w:pPr>
    </w:p>
    <w:p w14:paraId="40FA4BF3" w14:textId="77777777" w:rsidR="00AD222D" w:rsidRDefault="00AD222D" w:rsidP="00AD222D">
      <w:pPr>
        <w:pStyle w:val="ArIndent1"/>
      </w:pPr>
      <w:r>
        <w:tab/>
        <w:t>Some matrices have a special property called “anti-</w:t>
      </w:r>
      <w:proofErr w:type="spellStart"/>
      <w:r>
        <w:t>commutativity</w:t>
      </w:r>
      <w:proofErr w:type="spellEnd"/>
      <w:r>
        <w:t xml:space="preserve">” </w:t>
      </w:r>
      <w:proofErr w:type="gramStart"/>
      <w:r>
        <w:t xml:space="preserve">where </w:t>
      </w:r>
      <w:proofErr w:type="gramEnd"/>
      <m:oMath>
        <m:r>
          <w:rPr>
            <w:rFonts w:ascii="Cambria Math" w:hAnsi="Cambria Math"/>
          </w:rPr>
          <m:t>AB=-BA</m:t>
        </m:r>
      </m:oMath>
      <w:r>
        <w:t>.  These matrices are called Pauli-spin matrices and are useful in the study of electron spin in quantum mechanics.</w:t>
      </w:r>
    </w:p>
    <w:p w14:paraId="5D408CC8" w14:textId="77777777" w:rsidR="00AD222D" w:rsidRDefault="00AD222D" w:rsidP="00AD222D">
      <w:pPr>
        <w:pStyle w:val="ArIndent1"/>
      </w:pPr>
    </w:p>
    <w:p w14:paraId="1065B6E4" w14:textId="77777777" w:rsidR="00AD222D" w:rsidRDefault="00AD222D" w:rsidP="00AD222D">
      <w:pPr>
        <w:pStyle w:val="ArIndent1"/>
      </w:pPr>
      <w:r>
        <w:tab/>
        <w:t xml:space="preserve">Given that 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t xml:space="preserve"> and </w:t>
      </w:r>
      <m:oMath>
        <m: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t xml:space="preserve"> are anti-commutative, find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b</m:t>
        </m:r>
      </m:oMath>
      <w:r>
        <w:t>.</w:t>
      </w:r>
    </w:p>
    <w:p w14:paraId="31886A2A" w14:textId="77777777" w:rsidR="00CD5C8C" w:rsidRDefault="00CD5C8C" w:rsidP="00677C6E">
      <w:pPr>
        <w:pStyle w:val="ArNormal"/>
      </w:pPr>
    </w:p>
    <w:p w14:paraId="595DA9CB" w14:textId="77777777" w:rsidR="00CD5C8C" w:rsidRDefault="00CD5C8C" w:rsidP="00677C6E">
      <w:pPr>
        <w:pStyle w:val="ArNormal"/>
      </w:pPr>
    </w:p>
    <w:p w14:paraId="7947B718" w14:textId="77777777" w:rsidR="00CD5C8C" w:rsidRDefault="00CD5C8C" w:rsidP="00677C6E">
      <w:pPr>
        <w:pStyle w:val="ArNormal"/>
      </w:pPr>
    </w:p>
    <w:p w14:paraId="4F481891" w14:textId="77777777" w:rsidR="00CD5C8C" w:rsidRDefault="00CD5C8C" w:rsidP="00677C6E">
      <w:pPr>
        <w:pStyle w:val="ArNormal"/>
      </w:pPr>
    </w:p>
    <w:p w14:paraId="1BE34E77" w14:textId="77777777" w:rsidR="00CD5C8C" w:rsidRDefault="00CD5C8C" w:rsidP="00677C6E">
      <w:pPr>
        <w:pStyle w:val="ArNormal"/>
      </w:pPr>
    </w:p>
    <w:p w14:paraId="656B7246" w14:textId="77777777" w:rsidR="00E42158" w:rsidRDefault="00E42158" w:rsidP="00677C6E">
      <w:pPr>
        <w:pStyle w:val="ArNormal"/>
      </w:pPr>
    </w:p>
    <w:p w14:paraId="660BC8C3" w14:textId="77777777" w:rsidR="00E42158" w:rsidRDefault="00E42158" w:rsidP="00677C6E">
      <w:pPr>
        <w:pStyle w:val="ArNormal"/>
      </w:pPr>
    </w:p>
    <w:p w14:paraId="6D21CFCE" w14:textId="77777777" w:rsidR="00E42158" w:rsidRDefault="00E42158" w:rsidP="00677C6E">
      <w:pPr>
        <w:pStyle w:val="ArNormal"/>
      </w:pPr>
    </w:p>
    <w:p w14:paraId="452E126A" w14:textId="77777777" w:rsidR="00E42158" w:rsidRDefault="00E42158" w:rsidP="00677C6E">
      <w:pPr>
        <w:pStyle w:val="ArNormal"/>
      </w:pPr>
    </w:p>
    <w:p w14:paraId="13853AA9" w14:textId="77777777" w:rsidR="00E42158" w:rsidRDefault="00E42158" w:rsidP="00677C6E">
      <w:pPr>
        <w:pStyle w:val="ArNormal"/>
      </w:pPr>
    </w:p>
    <w:p w14:paraId="79282A2D" w14:textId="77777777" w:rsidR="00E42158" w:rsidRDefault="00E42158" w:rsidP="00677C6E">
      <w:pPr>
        <w:pStyle w:val="ArNormal"/>
      </w:pPr>
    </w:p>
    <w:p w14:paraId="14E6F6D0" w14:textId="77777777" w:rsidR="00E42158" w:rsidRDefault="00E42158" w:rsidP="00677C6E">
      <w:pPr>
        <w:pStyle w:val="ArNormal"/>
      </w:pPr>
    </w:p>
    <w:p w14:paraId="7B9743C7" w14:textId="77777777" w:rsidR="00E42158" w:rsidRDefault="00E42158" w:rsidP="00677C6E">
      <w:pPr>
        <w:pStyle w:val="ArNormal"/>
      </w:pPr>
    </w:p>
    <w:p w14:paraId="75102EAA" w14:textId="77777777" w:rsidR="00E42158" w:rsidRDefault="00E42158" w:rsidP="00677C6E">
      <w:pPr>
        <w:pStyle w:val="ArNormal"/>
      </w:pPr>
    </w:p>
    <w:p w14:paraId="08DB15E4" w14:textId="77777777" w:rsidR="00E42158" w:rsidRDefault="00E42158" w:rsidP="00677C6E">
      <w:pPr>
        <w:pStyle w:val="ArNormal"/>
      </w:pPr>
    </w:p>
    <w:p w14:paraId="57E36F1E" w14:textId="4A4B16B5" w:rsidR="00E42158" w:rsidRDefault="00AD222D" w:rsidP="00677C6E">
      <w:pPr>
        <w:pStyle w:val="ArNormal"/>
      </w:pPr>
      <w:r>
        <w:rPr>
          <w:b/>
        </w:rPr>
        <w:t>5</w:t>
      </w:r>
      <w:r w:rsidR="00E42158">
        <w:rPr>
          <w:b/>
        </w:rPr>
        <w:t>.</w:t>
      </w:r>
      <w:r w:rsidR="00E42158">
        <w:tab/>
        <w:t>[</w:t>
      </w:r>
      <w:r w:rsidR="007D13A8">
        <w:t>4 marks</w:t>
      </w:r>
      <w:r w:rsidR="00E42158">
        <w:t>]</w:t>
      </w:r>
    </w:p>
    <w:p w14:paraId="4238BEBC" w14:textId="77777777" w:rsidR="00E42158" w:rsidRDefault="00E42158" w:rsidP="00677C6E">
      <w:pPr>
        <w:pStyle w:val="ArNormal"/>
      </w:pPr>
    </w:p>
    <w:p w14:paraId="1245C20C" w14:textId="77777777" w:rsidR="00AD222D" w:rsidRDefault="00AD222D" w:rsidP="00AD222D">
      <w:pPr>
        <w:pStyle w:val="ArNormal"/>
      </w:pPr>
      <w:r>
        <w:tab/>
        <w:t xml:space="preserve">Rewrite </w:t>
      </w:r>
      <m:oMath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in the </w:t>
      </w:r>
      <w:proofErr w:type="gramStart"/>
      <w:r>
        <w:t xml:space="preserve">form </w:t>
      </w:r>
      <w:proofErr w:type="gramEnd"/>
      <m:oMath>
        <m:r>
          <w:rPr>
            <w:rFonts w:ascii="Cambria Math" w:hAnsi="Cambria Math"/>
          </w:rPr>
          <m:t>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(θ+α)</m:t>
            </m:r>
          </m:e>
        </m:func>
      </m:oMath>
      <w:r>
        <w:t xml:space="preserve">, where </w:t>
      </w:r>
      <m:oMath>
        <m:r>
          <w:rPr>
            <w:rFonts w:ascii="Cambria Math" w:hAnsi="Cambria Math"/>
          </w:rPr>
          <m:t>α</m:t>
        </m:r>
      </m:oMath>
      <w:r>
        <w:t xml:space="preserve"> is an acute angle in degrees.</w:t>
      </w:r>
    </w:p>
    <w:p w14:paraId="23458AD8" w14:textId="7477FD0E" w:rsidR="00EA1F6A" w:rsidRDefault="00EA1F6A" w:rsidP="00AD222D">
      <w:pPr>
        <w:pStyle w:val="ArNormal"/>
      </w:pPr>
      <w:r>
        <w:tab/>
        <w:t xml:space="preserve">Give </w:t>
      </w:r>
      <m:oMath>
        <m:r>
          <w:rPr>
            <w:rFonts w:ascii="Cambria Math" w:hAnsi="Cambria Math"/>
          </w:rPr>
          <m:t>R</m:t>
        </m:r>
      </m:oMath>
      <w:r>
        <w:t xml:space="preserve"> as an exact value and </w:t>
      </w:r>
      <m:oMath>
        <m:r>
          <w:rPr>
            <w:rFonts w:ascii="Cambria Math" w:hAnsi="Cambria Math"/>
          </w:rPr>
          <m:t>α</m:t>
        </m:r>
      </m:oMath>
      <w:r>
        <w:t xml:space="preserve"> to one decimal place.</w:t>
      </w:r>
    </w:p>
    <w:p w14:paraId="737A0D56" w14:textId="77777777" w:rsidR="007D13A8" w:rsidRDefault="007D13A8" w:rsidP="007D13A8">
      <w:pPr>
        <w:pStyle w:val="ArIndent1"/>
      </w:pPr>
    </w:p>
    <w:p w14:paraId="2C5E9FAB" w14:textId="45202DAD" w:rsidR="007D13A8" w:rsidRDefault="007D13A8">
      <w:pPr>
        <w:rPr>
          <w:rFonts w:cs="Times New Roman"/>
          <w:iCs/>
          <w:lang w:val="en-GB" w:eastAsia="ja-JP"/>
        </w:rPr>
      </w:pPr>
      <w:r>
        <w:br w:type="page"/>
      </w:r>
    </w:p>
    <w:p w14:paraId="7E85156B" w14:textId="6ADE3F19" w:rsidR="007D13A8" w:rsidRDefault="00AD222D" w:rsidP="007D13A8">
      <w:pPr>
        <w:pStyle w:val="ArIndent1"/>
      </w:pPr>
      <w:r>
        <w:rPr>
          <w:b/>
        </w:rPr>
        <w:lastRenderedPageBreak/>
        <w:t>6</w:t>
      </w:r>
      <w:r w:rsidR="007D13A8">
        <w:rPr>
          <w:b/>
        </w:rPr>
        <w:t>.</w:t>
      </w:r>
      <w:r w:rsidR="007D13A8">
        <w:tab/>
        <w:t>[2, 1, 2, 1 marks]</w:t>
      </w:r>
    </w:p>
    <w:p w14:paraId="0560B31F" w14:textId="77777777" w:rsidR="007D13A8" w:rsidRDefault="007D13A8" w:rsidP="007D13A8">
      <w:pPr>
        <w:pStyle w:val="ArIndent1"/>
      </w:pPr>
    </w:p>
    <w:p w14:paraId="0B999F31" w14:textId="222FD194" w:rsidR="007D13A8" w:rsidRDefault="007D13A8" w:rsidP="007D13A8">
      <w:pPr>
        <w:pStyle w:val="ArIndent1"/>
      </w:pPr>
      <w:r>
        <w:tab/>
        <w:t xml:space="preserve">Burger Barn’s three locations sell hamburgers, fries, and soft drinks.  Barn I </w:t>
      </w:r>
      <w:proofErr w:type="gramStart"/>
      <w:r>
        <w:t>sell</w:t>
      </w:r>
      <w:r w:rsidR="00DB67EB">
        <w:t>s</w:t>
      </w:r>
      <w:proofErr w:type="gramEnd"/>
      <w:r>
        <w:t xml:space="preserve"> </w:t>
      </w:r>
      <m:oMath>
        <m:r>
          <w:rPr>
            <w:rFonts w:ascii="Cambria Math" w:hAnsi="Cambria Math"/>
          </w:rPr>
          <m:t>600</m:t>
        </m:r>
      </m:oMath>
      <w:r>
        <w:t xml:space="preserve"> burgers, </w:t>
      </w:r>
      <m:oMath>
        <m:r>
          <w:rPr>
            <w:rFonts w:ascii="Cambria Math" w:hAnsi="Cambria Math"/>
          </w:rPr>
          <m:t>600</m:t>
        </m:r>
      </m:oMath>
      <w:r>
        <w:t xml:space="preserve"> orders of fries, and </w:t>
      </w:r>
      <m:oMath>
        <m:r>
          <w:rPr>
            <w:rFonts w:ascii="Cambria Math" w:hAnsi="Cambria Math"/>
          </w:rPr>
          <m:t>700</m:t>
        </m:r>
      </m:oMath>
      <w:r>
        <w:t xml:space="preserve"> soft drinks each day.  Barn II sells </w:t>
      </w:r>
      <m:oMath>
        <m:r>
          <w:rPr>
            <w:rFonts w:ascii="Cambria Math" w:hAnsi="Cambria Math"/>
          </w:rPr>
          <m:t>1500</m:t>
        </m:r>
      </m:oMath>
      <w:r>
        <w:t xml:space="preserve"> burgers a day and Barn III </w:t>
      </w:r>
      <w:proofErr w:type="gramStart"/>
      <w:r>
        <w:t xml:space="preserve">sells </w:t>
      </w:r>
      <w:proofErr w:type="gramEnd"/>
      <m:oMath>
        <m:r>
          <w:rPr>
            <w:rFonts w:ascii="Cambria Math" w:hAnsi="Cambria Math"/>
          </w:rPr>
          <m:t>1150</m:t>
        </m:r>
      </m:oMath>
      <w:r>
        <w:t xml:space="preserve">.  Soft drink sales number </w:t>
      </w:r>
      <m:oMath>
        <m:r>
          <w:rPr>
            <w:rFonts w:ascii="Cambria Math" w:hAnsi="Cambria Math"/>
          </w:rPr>
          <m:t>900</m:t>
        </m:r>
      </m:oMath>
      <w:r>
        <w:t xml:space="preserve"> each day at Barn II and </w:t>
      </w:r>
      <m:oMath>
        <m:r>
          <w:rPr>
            <w:rFonts w:ascii="Cambria Math" w:hAnsi="Cambria Math"/>
          </w:rPr>
          <m:t>825</m:t>
        </m:r>
      </m:oMath>
      <w:r>
        <w:t xml:space="preserve"> a day at Barn III.  Barn II sells </w:t>
      </w:r>
      <m:oMath>
        <m:r>
          <w:rPr>
            <w:rFonts w:ascii="Cambria Math" w:hAnsi="Cambria Math"/>
          </w:rPr>
          <m:t>950</m:t>
        </m:r>
      </m:oMath>
      <w:r>
        <w:t xml:space="preserve"> and Barn III sells </w:t>
      </w:r>
      <m:oMath>
        <m:r>
          <w:rPr>
            <w:rFonts w:ascii="Cambria Math" w:hAnsi="Cambria Math"/>
          </w:rPr>
          <m:t>800</m:t>
        </m:r>
      </m:oMath>
      <w:r>
        <w:t xml:space="preserve"> orders of fries per day.</w:t>
      </w:r>
    </w:p>
    <w:p w14:paraId="1F7CCCDB" w14:textId="77777777" w:rsidR="007D13A8" w:rsidRDefault="007D13A8" w:rsidP="007D13A8">
      <w:pPr>
        <w:pStyle w:val="ArIndent1"/>
      </w:pPr>
    </w:p>
    <w:p w14:paraId="11CBADED" w14:textId="3B4E0E2D" w:rsidR="007D13A8" w:rsidRDefault="007D13A8" w:rsidP="007D13A8">
      <w:pPr>
        <w:pStyle w:val="ArIndent2"/>
      </w:pPr>
      <w:r>
        <w:t>(a)</w:t>
      </w:r>
      <w:r>
        <w:tab/>
        <w:t xml:space="preserve">Display the daily sales figures in a </w:t>
      </w:r>
      <w:r w:rsidR="001C2630">
        <w:t xml:space="preserve">labelled </w:t>
      </w:r>
      <m:oMath>
        <m:r>
          <w:rPr>
            <w:rFonts w:ascii="Cambria Math" w:hAnsi="Cambria Math"/>
          </w:rPr>
          <m:t>3×3</m:t>
        </m:r>
      </m:oMath>
      <w:r>
        <w:t xml:space="preserve"> matrix.</w:t>
      </w:r>
    </w:p>
    <w:p w14:paraId="4DDC11B2" w14:textId="77777777" w:rsidR="007D13A8" w:rsidRDefault="007D13A8" w:rsidP="007D13A8">
      <w:pPr>
        <w:pStyle w:val="ArIndent1"/>
      </w:pPr>
    </w:p>
    <w:p w14:paraId="487B6D26" w14:textId="77777777" w:rsidR="00DB67EB" w:rsidRDefault="00DB67EB" w:rsidP="007D13A8">
      <w:pPr>
        <w:pStyle w:val="ArIndent1"/>
      </w:pPr>
    </w:p>
    <w:p w14:paraId="4217314F" w14:textId="77777777" w:rsidR="00DB67EB" w:rsidRDefault="00DB67EB" w:rsidP="007D13A8">
      <w:pPr>
        <w:pStyle w:val="ArIndent1"/>
      </w:pPr>
    </w:p>
    <w:p w14:paraId="0ECB69C3" w14:textId="77777777" w:rsidR="00DB67EB" w:rsidRDefault="00DB67EB" w:rsidP="007D13A8">
      <w:pPr>
        <w:pStyle w:val="ArIndent1"/>
      </w:pPr>
    </w:p>
    <w:p w14:paraId="2CA50AF3" w14:textId="77777777" w:rsidR="00DB67EB" w:rsidRDefault="00DB67EB" w:rsidP="007D13A8">
      <w:pPr>
        <w:pStyle w:val="ArIndent1"/>
      </w:pPr>
    </w:p>
    <w:p w14:paraId="52A1CD17" w14:textId="77777777" w:rsidR="00DB67EB" w:rsidRDefault="00DB67EB" w:rsidP="007D13A8">
      <w:pPr>
        <w:pStyle w:val="ArIndent1"/>
      </w:pPr>
    </w:p>
    <w:p w14:paraId="2445C9C4" w14:textId="77777777" w:rsidR="00DB67EB" w:rsidRDefault="00DB67EB" w:rsidP="007D13A8">
      <w:pPr>
        <w:pStyle w:val="ArIndent1"/>
      </w:pPr>
    </w:p>
    <w:p w14:paraId="0E9FC723" w14:textId="34F8D11F" w:rsidR="007D13A8" w:rsidRDefault="007D13A8" w:rsidP="007D13A8">
      <w:pPr>
        <w:pStyle w:val="ArIndent1"/>
      </w:pPr>
      <w:r>
        <w:tab/>
        <w:t xml:space="preserve">Burgers cost </w:t>
      </w:r>
      <m:oMath>
        <m:r>
          <w:rPr>
            <w:rFonts w:ascii="Cambria Math" w:hAnsi="Cambria Math"/>
          </w:rPr>
          <m:t>$2.50</m:t>
        </m:r>
      </m:oMath>
      <w:r>
        <w:t xml:space="preserve"> each, fries </w:t>
      </w:r>
      <m:oMath>
        <m:r>
          <w:rPr>
            <w:rFonts w:ascii="Cambria Math" w:hAnsi="Cambria Math"/>
          </w:rPr>
          <m:t>$1.20</m:t>
        </m:r>
      </m:oMath>
      <w:r>
        <w:t xml:space="preserve"> per order, and soft drink costs </w:t>
      </w:r>
      <m:oMath>
        <m:r>
          <w:rPr>
            <w:rFonts w:ascii="Cambria Math" w:hAnsi="Cambria Math"/>
          </w:rPr>
          <m:t>$0.80</m:t>
        </m:r>
      </m:oMath>
      <w:r>
        <w:t xml:space="preserve"> each.</w:t>
      </w:r>
    </w:p>
    <w:p w14:paraId="22A74BA7" w14:textId="77777777" w:rsidR="007D13A8" w:rsidRDefault="007D13A8" w:rsidP="007D13A8">
      <w:pPr>
        <w:pStyle w:val="ArIndent1"/>
      </w:pPr>
    </w:p>
    <w:p w14:paraId="070E1984" w14:textId="77777777" w:rsidR="007D13A8" w:rsidRDefault="007D13A8" w:rsidP="007D13A8">
      <w:pPr>
        <w:pStyle w:val="ArIndent2"/>
      </w:pPr>
      <w:r>
        <w:t>(b)</w:t>
      </w:r>
      <w:r>
        <w:tab/>
        <w:t>Display the prices in matrix form.</w:t>
      </w:r>
    </w:p>
    <w:p w14:paraId="42F59A3F" w14:textId="77777777" w:rsidR="007D13A8" w:rsidRDefault="007D13A8" w:rsidP="007D13A8">
      <w:pPr>
        <w:pStyle w:val="ArIndent1"/>
      </w:pPr>
    </w:p>
    <w:p w14:paraId="245A38F3" w14:textId="77777777" w:rsidR="00DB67EB" w:rsidRDefault="00DB67EB" w:rsidP="007D13A8">
      <w:pPr>
        <w:pStyle w:val="ArIndent1"/>
      </w:pPr>
    </w:p>
    <w:p w14:paraId="34478677" w14:textId="77777777" w:rsidR="00DB67EB" w:rsidRDefault="00DB67EB" w:rsidP="007D13A8">
      <w:pPr>
        <w:pStyle w:val="ArIndent1"/>
      </w:pPr>
    </w:p>
    <w:p w14:paraId="36FE41F2" w14:textId="77777777" w:rsidR="00DB67EB" w:rsidRDefault="00DB67EB" w:rsidP="007D13A8">
      <w:pPr>
        <w:pStyle w:val="ArIndent1"/>
      </w:pPr>
    </w:p>
    <w:p w14:paraId="5334BC07" w14:textId="77777777" w:rsidR="00DB67EB" w:rsidRDefault="00DB67EB" w:rsidP="007D13A8">
      <w:pPr>
        <w:pStyle w:val="ArIndent1"/>
      </w:pPr>
    </w:p>
    <w:p w14:paraId="632B2CB0" w14:textId="05C7B38E" w:rsidR="007D13A8" w:rsidRDefault="007D13A8" w:rsidP="007D13A8">
      <w:pPr>
        <w:pStyle w:val="ArIndent2"/>
      </w:pPr>
      <w:r>
        <w:t>(c)</w:t>
      </w:r>
      <w:r>
        <w:tab/>
        <w:t xml:space="preserve">Use matrix multiplication to obtain a matrix </w:t>
      </w:r>
      <w:r w:rsidR="00DB67EB">
        <w:t>that</w:t>
      </w:r>
      <w:r>
        <w:t xml:space="preserve"> gives the daily revenue at each of the three locations.</w:t>
      </w:r>
    </w:p>
    <w:p w14:paraId="0A5E58EC" w14:textId="77777777" w:rsidR="007D13A8" w:rsidRDefault="007D13A8" w:rsidP="007D13A8">
      <w:pPr>
        <w:pStyle w:val="ArIndent1"/>
      </w:pPr>
    </w:p>
    <w:p w14:paraId="593FFCD1" w14:textId="77777777" w:rsidR="00DB67EB" w:rsidRDefault="00DB67EB" w:rsidP="007D13A8">
      <w:pPr>
        <w:pStyle w:val="ArIndent1"/>
      </w:pPr>
    </w:p>
    <w:p w14:paraId="54A673CC" w14:textId="77777777" w:rsidR="00DB67EB" w:rsidRDefault="00DB67EB" w:rsidP="007D13A8">
      <w:pPr>
        <w:pStyle w:val="ArIndent1"/>
      </w:pPr>
    </w:p>
    <w:p w14:paraId="10B52C48" w14:textId="77777777" w:rsidR="00DB67EB" w:rsidRDefault="00DB67EB" w:rsidP="007D13A8">
      <w:pPr>
        <w:pStyle w:val="ArIndent1"/>
      </w:pPr>
    </w:p>
    <w:p w14:paraId="06D2BA8A" w14:textId="77777777" w:rsidR="00DB67EB" w:rsidRDefault="00DB67EB" w:rsidP="007D13A8">
      <w:pPr>
        <w:pStyle w:val="ArIndent1"/>
      </w:pPr>
    </w:p>
    <w:p w14:paraId="5D4B0717" w14:textId="77777777" w:rsidR="00DB67EB" w:rsidRDefault="00DB67EB" w:rsidP="007D13A8">
      <w:pPr>
        <w:pStyle w:val="ArIndent1"/>
      </w:pPr>
    </w:p>
    <w:p w14:paraId="6086084F" w14:textId="271F2A74" w:rsidR="007D13A8" w:rsidRDefault="007D13A8" w:rsidP="007D13A8">
      <w:pPr>
        <w:pStyle w:val="ArIndent2"/>
      </w:pPr>
      <w:r>
        <w:t>(d)</w:t>
      </w:r>
      <w:r>
        <w:tab/>
      </w:r>
      <w:r w:rsidR="001C2630">
        <w:t>Show a matrix that could be used to determine</w:t>
      </w:r>
      <w:r>
        <w:t xml:space="preserve"> the total daily revenue from all three locations?</w:t>
      </w:r>
      <w:r w:rsidR="001C2630">
        <w:t xml:space="preserve">  You do NOT need to calculate the revenue.</w:t>
      </w:r>
    </w:p>
    <w:p w14:paraId="10F9AFD8" w14:textId="77777777" w:rsidR="007D13A8" w:rsidRDefault="007D13A8" w:rsidP="007D13A8">
      <w:pPr>
        <w:pStyle w:val="Indent20"/>
      </w:pPr>
    </w:p>
    <w:p w14:paraId="2AF625BA" w14:textId="77777777" w:rsidR="007D13A8" w:rsidRPr="007D13A8" w:rsidRDefault="007D13A8" w:rsidP="007D13A8">
      <w:pPr>
        <w:pStyle w:val="ArIndent1"/>
      </w:pPr>
    </w:p>
    <w:p w14:paraId="4C40B35B" w14:textId="0B31A46E" w:rsidR="004E337B" w:rsidRDefault="004E337B">
      <w:pPr>
        <w:rPr>
          <w:rFonts w:cs="Times New Roman"/>
          <w:iCs/>
          <w:lang w:val="en-GB" w:eastAsia="ja-JP"/>
        </w:rPr>
      </w:pPr>
    </w:p>
    <w:p w14:paraId="41B0FF9F" w14:textId="77777777" w:rsidR="00DB67EB" w:rsidRDefault="00DB67EB">
      <w:pPr>
        <w:rPr>
          <w:rFonts w:cs="Times New Roman"/>
          <w:iCs/>
          <w:lang w:val="en-GB" w:eastAsia="ja-JP"/>
        </w:rPr>
      </w:pPr>
    </w:p>
    <w:p w14:paraId="10E44F33" w14:textId="77777777" w:rsidR="00DB67EB" w:rsidRDefault="00DB67EB">
      <w:pPr>
        <w:rPr>
          <w:rFonts w:cs="Times New Roman"/>
          <w:iCs/>
          <w:lang w:val="en-GB" w:eastAsia="ja-JP"/>
        </w:rPr>
      </w:pPr>
    </w:p>
    <w:p w14:paraId="21BF2262" w14:textId="77777777" w:rsidR="00DB67EB" w:rsidRDefault="00DB67EB">
      <w:pPr>
        <w:rPr>
          <w:rFonts w:cs="Times New Roman"/>
          <w:iCs/>
          <w:lang w:val="en-GB" w:eastAsia="ja-JP"/>
        </w:rPr>
      </w:pPr>
    </w:p>
    <w:p w14:paraId="0240D3B9" w14:textId="6847D655" w:rsidR="00DB67EB" w:rsidRDefault="00AD222D" w:rsidP="00DB67EB">
      <w:pPr>
        <w:pStyle w:val="ArNormal"/>
      </w:pPr>
      <w:r>
        <w:rPr>
          <w:b/>
        </w:rPr>
        <w:t>7</w:t>
      </w:r>
      <w:r w:rsidR="00DB67EB">
        <w:rPr>
          <w:b/>
        </w:rPr>
        <w:t>.</w:t>
      </w:r>
      <w:r w:rsidR="00DB67EB">
        <w:tab/>
        <w:t>[3, 3 marks]</w:t>
      </w:r>
    </w:p>
    <w:p w14:paraId="091A54C4" w14:textId="77777777" w:rsidR="00DB67EB" w:rsidRDefault="00DB67EB" w:rsidP="00DB67EB">
      <w:pPr>
        <w:pStyle w:val="ArNormal"/>
      </w:pPr>
    </w:p>
    <w:p w14:paraId="5F9D7734" w14:textId="2CE1C2AF" w:rsidR="00DB67EB" w:rsidRDefault="00DB67EB" w:rsidP="00DB67EB">
      <w:pPr>
        <w:pStyle w:val="ArNormal"/>
      </w:pPr>
      <w:r>
        <w:tab/>
        <w:t xml:space="preserve">Given the </w:t>
      </w:r>
      <w:proofErr w:type="gramStart"/>
      <w:r>
        <w:t xml:space="preserve">matrix </w:t>
      </w:r>
      <w:proofErr w:type="gramEnd"/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>
        <w:t xml:space="preserve">, find all values of </w:t>
      </w:r>
      <m:oMath>
        <m:r>
          <w:rPr>
            <w:rFonts w:ascii="Cambria Math" w:hAnsi="Cambria Math"/>
          </w:rPr>
          <m:t>x</m:t>
        </m:r>
      </m:oMath>
      <w:r>
        <w:t xml:space="preserve"> for which</w:t>
      </w:r>
    </w:p>
    <w:p w14:paraId="36F2E7BF" w14:textId="77777777" w:rsidR="00DB67EB" w:rsidRDefault="00DB67EB" w:rsidP="00DB67EB">
      <w:pPr>
        <w:pStyle w:val="ArNormal"/>
      </w:pPr>
    </w:p>
    <w:p w14:paraId="1FB16CC5" w14:textId="38DE1C0C" w:rsidR="00DB67EB" w:rsidRDefault="00DB67EB" w:rsidP="00DB67EB">
      <w:pPr>
        <w:pStyle w:val="ArIndent2"/>
      </w:pPr>
      <w:r>
        <w:t>(a)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38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-18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</m:e>
        </m:d>
      </m:oMath>
      <w:r>
        <w:t>,</w:t>
      </w:r>
    </w:p>
    <w:p w14:paraId="5DBD0E65" w14:textId="77777777" w:rsidR="00DB67EB" w:rsidRDefault="00DB67EB" w:rsidP="00DB67EB">
      <w:pPr>
        <w:pStyle w:val="ArIndent2"/>
      </w:pPr>
    </w:p>
    <w:p w14:paraId="3BE6CCA7" w14:textId="77777777" w:rsidR="00DB67EB" w:rsidRDefault="00DB67EB" w:rsidP="00DB67EB">
      <w:pPr>
        <w:pStyle w:val="ArIndent2"/>
      </w:pPr>
    </w:p>
    <w:p w14:paraId="204609C6" w14:textId="77777777" w:rsidR="00DB67EB" w:rsidRDefault="00DB67EB" w:rsidP="00DB67EB">
      <w:pPr>
        <w:pStyle w:val="ArIndent2"/>
      </w:pPr>
    </w:p>
    <w:p w14:paraId="39F1A202" w14:textId="77777777" w:rsidR="00DB67EB" w:rsidRDefault="00DB67EB" w:rsidP="00DB67EB">
      <w:pPr>
        <w:pStyle w:val="ArIndent2"/>
      </w:pPr>
    </w:p>
    <w:p w14:paraId="05E0FF98" w14:textId="77777777" w:rsidR="00DB67EB" w:rsidRDefault="00DB67EB" w:rsidP="00DB67EB">
      <w:pPr>
        <w:pStyle w:val="ArIndent2"/>
      </w:pPr>
    </w:p>
    <w:p w14:paraId="74A687FF" w14:textId="77777777" w:rsidR="00DB67EB" w:rsidRDefault="00DB67EB" w:rsidP="00DB67EB">
      <w:pPr>
        <w:pStyle w:val="ArIndent2"/>
      </w:pPr>
    </w:p>
    <w:p w14:paraId="3C96CEB0" w14:textId="26F678FC" w:rsidR="00DB67EB" w:rsidRDefault="00DB67EB" w:rsidP="00AD222D">
      <w:pPr>
        <w:pStyle w:val="ArIndent2"/>
      </w:pPr>
      <w:r>
        <w:t>(</w:t>
      </w:r>
      <w:proofErr w:type="gramStart"/>
      <w:r>
        <w:t>b</w:t>
      </w:r>
      <w:proofErr w:type="gramEnd"/>
      <w:r>
        <w:t>)</w:t>
      </w:r>
      <w:r>
        <w:tab/>
      </w:r>
      <m:oMath>
        <m:r>
          <w:rPr>
            <w:rFonts w:ascii="Cambria Math" w:hAnsi="Cambria Math"/>
          </w:rPr>
          <m:t>A</m:t>
        </m:r>
      </m:oMath>
      <w:r>
        <w:t xml:space="preserve"> is singular.</w:t>
      </w:r>
    </w:p>
    <w:p w14:paraId="588C29EC" w14:textId="14311C6D" w:rsidR="00AD222D" w:rsidRDefault="00AD222D">
      <w:pPr>
        <w:rPr>
          <w:rFonts w:cs="Times New Roman"/>
          <w:iCs/>
          <w:lang w:val="en-GB" w:eastAsia="ja-JP"/>
        </w:rPr>
      </w:pPr>
      <w:r>
        <w:br w:type="page"/>
      </w:r>
    </w:p>
    <w:p w14:paraId="469CAF83" w14:textId="64240865" w:rsidR="00AD222D" w:rsidRDefault="00AD222D" w:rsidP="00AD222D">
      <w:pPr>
        <w:pStyle w:val="ArNormal"/>
      </w:pPr>
      <w:r>
        <w:rPr>
          <w:b/>
        </w:rPr>
        <w:lastRenderedPageBreak/>
        <w:t>8.</w:t>
      </w:r>
      <w:r>
        <w:tab/>
        <w:t>[5, 6 marks]</w:t>
      </w:r>
    </w:p>
    <w:p w14:paraId="04060212" w14:textId="77777777" w:rsidR="00AD222D" w:rsidRDefault="00AD222D" w:rsidP="00AD222D">
      <w:pPr>
        <w:pStyle w:val="ArNormal"/>
      </w:pPr>
    </w:p>
    <w:p w14:paraId="758A18F8" w14:textId="77777777" w:rsidR="00AD222D" w:rsidRDefault="00AD222D" w:rsidP="00AD222D">
      <w:pPr>
        <w:pStyle w:val="ArIndent1"/>
      </w:pPr>
      <w:r>
        <w:tab/>
        <w:t>Prove the following:</w:t>
      </w:r>
    </w:p>
    <w:p w14:paraId="4DECD748" w14:textId="77777777" w:rsidR="00AD222D" w:rsidRDefault="00AD222D" w:rsidP="00AD222D">
      <w:pPr>
        <w:pStyle w:val="ArIndent1"/>
      </w:pPr>
    </w:p>
    <w:p w14:paraId="120BC24C" w14:textId="77777777" w:rsidR="00AD222D" w:rsidRDefault="00AD222D" w:rsidP="00AD222D">
      <w:pPr>
        <w:pStyle w:val="ArIndent2"/>
      </w:pPr>
      <w:r>
        <w:t>(a)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2θ</m:t>
                </m:r>
              </m:e>
            </m:func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6829889E" w14:textId="77777777" w:rsidR="00AD222D" w:rsidRDefault="00AD222D" w:rsidP="00AD222D">
      <w:pPr>
        <w:pStyle w:val="ArIndent2"/>
      </w:pPr>
    </w:p>
    <w:p w14:paraId="1C6AF948" w14:textId="77777777" w:rsidR="00AD222D" w:rsidRDefault="00AD222D" w:rsidP="00AD222D">
      <w:pPr>
        <w:pStyle w:val="ArIndent2"/>
      </w:pPr>
    </w:p>
    <w:p w14:paraId="4EE9F780" w14:textId="77777777" w:rsidR="00AD222D" w:rsidRDefault="00AD222D" w:rsidP="00AD222D">
      <w:pPr>
        <w:pStyle w:val="ArIndent2"/>
      </w:pPr>
    </w:p>
    <w:p w14:paraId="00C8DA1F" w14:textId="77777777" w:rsidR="00AD222D" w:rsidRDefault="00AD222D" w:rsidP="00AD222D">
      <w:pPr>
        <w:pStyle w:val="ArIndent2"/>
      </w:pPr>
    </w:p>
    <w:p w14:paraId="34648AF7" w14:textId="77777777" w:rsidR="00AD222D" w:rsidRDefault="00AD222D" w:rsidP="00AD222D">
      <w:pPr>
        <w:pStyle w:val="ArIndent2"/>
      </w:pPr>
    </w:p>
    <w:p w14:paraId="1033E5F3" w14:textId="77777777" w:rsidR="00AD222D" w:rsidRDefault="00AD222D" w:rsidP="00AD222D">
      <w:pPr>
        <w:pStyle w:val="ArIndent2"/>
      </w:pPr>
    </w:p>
    <w:p w14:paraId="32094D71" w14:textId="77777777" w:rsidR="00AD222D" w:rsidRDefault="00AD222D" w:rsidP="00AD222D">
      <w:pPr>
        <w:pStyle w:val="ArIndent2"/>
      </w:pPr>
    </w:p>
    <w:p w14:paraId="29ECC60D" w14:textId="77777777" w:rsidR="00AD222D" w:rsidRDefault="00AD222D" w:rsidP="00AD222D">
      <w:pPr>
        <w:pStyle w:val="ArIndent2"/>
      </w:pPr>
    </w:p>
    <w:p w14:paraId="7B76A252" w14:textId="77777777" w:rsidR="00AD222D" w:rsidRDefault="00AD222D" w:rsidP="00AD222D">
      <w:pPr>
        <w:pStyle w:val="ArIndent2"/>
      </w:pPr>
    </w:p>
    <w:p w14:paraId="113E11D3" w14:textId="77777777" w:rsidR="00AD222D" w:rsidRDefault="00AD222D" w:rsidP="00AD222D">
      <w:pPr>
        <w:pStyle w:val="ArIndent2"/>
      </w:pPr>
    </w:p>
    <w:p w14:paraId="153E886C" w14:textId="77777777" w:rsidR="00AD222D" w:rsidRDefault="00AD222D" w:rsidP="00AD222D">
      <w:pPr>
        <w:pStyle w:val="ArIndent2"/>
      </w:pPr>
    </w:p>
    <w:p w14:paraId="1B0456A0" w14:textId="77777777" w:rsidR="00AD222D" w:rsidRDefault="00AD222D" w:rsidP="00AD222D">
      <w:pPr>
        <w:pStyle w:val="ArIndent2"/>
      </w:pPr>
    </w:p>
    <w:p w14:paraId="107C053B" w14:textId="77777777" w:rsidR="00AD222D" w:rsidRDefault="00AD222D" w:rsidP="00AD222D">
      <w:pPr>
        <w:pStyle w:val="ArIndent2"/>
      </w:pPr>
    </w:p>
    <w:p w14:paraId="00E15864" w14:textId="77777777" w:rsidR="00AD222D" w:rsidRDefault="00AD222D" w:rsidP="00AD222D">
      <w:pPr>
        <w:pStyle w:val="ArIndent2"/>
      </w:pPr>
    </w:p>
    <w:p w14:paraId="6008B165" w14:textId="77777777" w:rsidR="00AD222D" w:rsidRDefault="00AD222D" w:rsidP="00AD222D">
      <w:pPr>
        <w:pStyle w:val="ArIndent2"/>
      </w:pPr>
    </w:p>
    <w:p w14:paraId="488A4AF4" w14:textId="77777777" w:rsidR="00AD222D" w:rsidRDefault="00AD222D" w:rsidP="00AD222D">
      <w:pPr>
        <w:pStyle w:val="ArIndent2"/>
      </w:pPr>
    </w:p>
    <w:p w14:paraId="7C6A6115" w14:textId="77777777" w:rsidR="00AD222D" w:rsidRDefault="00AD222D" w:rsidP="00AD222D">
      <w:pPr>
        <w:pStyle w:val="ArIndent2"/>
      </w:pPr>
    </w:p>
    <w:p w14:paraId="181B58CB" w14:textId="77777777" w:rsidR="00AD222D" w:rsidRDefault="00AD222D" w:rsidP="00AD222D">
      <w:pPr>
        <w:pStyle w:val="ArIndent2"/>
      </w:pPr>
      <w:r>
        <w:t>(b)</w:t>
      </w:r>
      <w:r>
        <w:tab/>
      </w:r>
      <m:oMath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+A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2A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2A</m:t>
                </m:r>
              </m:e>
            </m:func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C2A2874" w14:textId="77777777" w:rsidR="00AD222D" w:rsidRDefault="00AD222D" w:rsidP="00AD222D">
      <w:pPr>
        <w:pStyle w:val="ArIndent2"/>
      </w:pPr>
    </w:p>
    <w:p w14:paraId="285ED9A3" w14:textId="77777777" w:rsidR="00AD222D" w:rsidRDefault="00AD222D" w:rsidP="00AD222D">
      <w:pPr>
        <w:pStyle w:val="ArIndent2"/>
      </w:pPr>
    </w:p>
    <w:p w14:paraId="59D0007B" w14:textId="77777777" w:rsidR="00AD222D" w:rsidRDefault="00AD222D" w:rsidP="00AD222D">
      <w:pPr>
        <w:pStyle w:val="ArIndent2"/>
      </w:pPr>
    </w:p>
    <w:p w14:paraId="1BAF465A" w14:textId="77777777" w:rsidR="00AD222D" w:rsidRDefault="00AD222D" w:rsidP="00AD222D">
      <w:pPr>
        <w:pStyle w:val="ArIndent2"/>
      </w:pPr>
    </w:p>
    <w:p w14:paraId="3B1C4555" w14:textId="5562ECC6" w:rsidR="00AD222D" w:rsidRPr="00AD222D" w:rsidRDefault="00AD222D" w:rsidP="00AD222D">
      <w:pPr>
        <w:rPr>
          <w:rFonts w:cs="Times New Roman"/>
          <w:b/>
          <w:iCs/>
          <w:lang w:val="en-GB" w:eastAsia="ja-JP"/>
        </w:rPr>
      </w:pPr>
    </w:p>
    <w:sectPr w:rsidR="00AD222D" w:rsidRPr="00AD222D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880"/>
    <w:rsid w:val="00033AC7"/>
    <w:rsid w:val="000A35CA"/>
    <w:rsid w:val="001B4B92"/>
    <w:rsid w:val="001C2630"/>
    <w:rsid w:val="001F6CDA"/>
    <w:rsid w:val="00235ED6"/>
    <w:rsid w:val="00347E5D"/>
    <w:rsid w:val="0035302A"/>
    <w:rsid w:val="003743C7"/>
    <w:rsid w:val="004A6AD4"/>
    <w:rsid w:val="004C7880"/>
    <w:rsid w:val="004E337B"/>
    <w:rsid w:val="00601AD4"/>
    <w:rsid w:val="00677C6E"/>
    <w:rsid w:val="00682FA4"/>
    <w:rsid w:val="006B0BF0"/>
    <w:rsid w:val="00702688"/>
    <w:rsid w:val="007D13A8"/>
    <w:rsid w:val="008634D3"/>
    <w:rsid w:val="009F105F"/>
    <w:rsid w:val="00A452DD"/>
    <w:rsid w:val="00AD222D"/>
    <w:rsid w:val="00B74F8B"/>
    <w:rsid w:val="00C4528C"/>
    <w:rsid w:val="00CD4B3C"/>
    <w:rsid w:val="00CD5C8C"/>
    <w:rsid w:val="00D133E3"/>
    <w:rsid w:val="00D502C0"/>
    <w:rsid w:val="00D64835"/>
    <w:rsid w:val="00DB67EB"/>
    <w:rsid w:val="00DD56D7"/>
    <w:rsid w:val="00E07FB6"/>
    <w:rsid w:val="00E40798"/>
    <w:rsid w:val="00E42158"/>
    <w:rsid w:val="00EA1F6A"/>
    <w:rsid w:val="00EC2EFA"/>
    <w:rsid w:val="00F02256"/>
    <w:rsid w:val="00F43133"/>
    <w:rsid w:val="00FC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9B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C7"/>
    <w:rPr>
      <w:rFonts w:ascii="Arial" w:hAnsi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ind w:left="709" w:hanging="709"/>
    </w:pPr>
    <w:rPr>
      <w:rFonts w:cs="Times New Roman"/>
      <w:iCs/>
      <w:lang w:val="en-GB" w:eastAsia="ja-JP"/>
    </w:rPr>
  </w:style>
  <w:style w:type="paragraph" w:customStyle="1" w:styleId="ArNormal">
    <w:name w:val="Ar Normal"/>
    <w:basedOn w:val="Normal"/>
    <w:qFormat/>
    <w:rsid w:val="00CD4B3C"/>
    <w:rPr>
      <w:rFonts w:cs="Times New Roman"/>
      <w:iCs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B74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F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8B"/>
    <w:rPr>
      <w:rFonts w:ascii="Lucida Grande" w:hAnsi="Lucida Grande" w:cs="Lucida Grande"/>
      <w:sz w:val="18"/>
      <w:szCs w:val="18"/>
      <w:lang w:val="en-AU"/>
    </w:rPr>
  </w:style>
  <w:style w:type="paragraph" w:customStyle="1" w:styleId="Indent2">
    <w:name w:val="Indent2"/>
    <w:basedOn w:val="Normal"/>
    <w:rsid w:val="006B0BF0"/>
    <w:pPr>
      <w:ind w:left="1418" w:hanging="709"/>
    </w:pPr>
    <w:rPr>
      <w:rFonts w:ascii="Bookman Old Style" w:eastAsia="Times" w:hAnsi="Bookman Old Style" w:cs="Times New Roman"/>
      <w:szCs w:val="20"/>
    </w:rPr>
  </w:style>
  <w:style w:type="paragraph" w:customStyle="1" w:styleId="Indent1">
    <w:name w:val="Indent 1"/>
    <w:basedOn w:val="Normal"/>
    <w:rsid w:val="007D13A8"/>
    <w:pPr>
      <w:ind w:left="709" w:hanging="709"/>
    </w:pPr>
    <w:rPr>
      <w:rFonts w:ascii="Bookman Old Style" w:eastAsia="Times New Roman" w:hAnsi="Bookman Old Style" w:cs="Times New Roman"/>
      <w:szCs w:val="20"/>
    </w:rPr>
  </w:style>
  <w:style w:type="paragraph" w:customStyle="1" w:styleId="Indent20">
    <w:name w:val="Indent 2"/>
    <w:basedOn w:val="Normal"/>
    <w:rsid w:val="007D13A8"/>
    <w:pPr>
      <w:ind w:left="1418" w:hanging="709"/>
    </w:pPr>
    <w:rPr>
      <w:rFonts w:ascii="Bookman Old Style" w:eastAsia="Times New Roman" w:hAnsi="Bookman Old Style" w:cs="Times New Roman"/>
      <w:szCs w:val="20"/>
    </w:rPr>
  </w:style>
  <w:style w:type="table" w:styleId="TableGrid">
    <w:name w:val="Table Grid"/>
    <w:basedOn w:val="TableNormal"/>
    <w:uiPriority w:val="59"/>
    <w:rsid w:val="00682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C7"/>
    <w:rPr>
      <w:rFonts w:ascii="Arial" w:hAnsi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ind w:left="709" w:hanging="709"/>
    </w:pPr>
    <w:rPr>
      <w:rFonts w:cs="Times New Roman"/>
      <w:iCs/>
      <w:lang w:val="en-GB" w:eastAsia="ja-JP"/>
    </w:rPr>
  </w:style>
  <w:style w:type="paragraph" w:customStyle="1" w:styleId="ArNormal">
    <w:name w:val="Ar Normal"/>
    <w:basedOn w:val="Normal"/>
    <w:qFormat/>
    <w:rsid w:val="00CD4B3C"/>
    <w:rPr>
      <w:rFonts w:cs="Times New Roman"/>
      <w:iCs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B74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F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8B"/>
    <w:rPr>
      <w:rFonts w:ascii="Lucida Grande" w:hAnsi="Lucida Grande" w:cs="Lucida Grande"/>
      <w:sz w:val="18"/>
      <w:szCs w:val="18"/>
      <w:lang w:val="en-AU"/>
    </w:rPr>
  </w:style>
  <w:style w:type="paragraph" w:customStyle="1" w:styleId="Indent2">
    <w:name w:val="Indent2"/>
    <w:basedOn w:val="Normal"/>
    <w:rsid w:val="006B0BF0"/>
    <w:pPr>
      <w:ind w:left="1418" w:hanging="709"/>
    </w:pPr>
    <w:rPr>
      <w:rFonts w:ascii="Bookman Old Style" w:eastAsia="Times" w:hAnsi="Bookman Old Style" w:cs="Times New Roman"/>
      <w:szCs w:val="20"/>
    </w:rPr>
  </w:style>
  <w:style w:type="paragraph" w:customStyle="1" w:styleId="Indent1">
    <w:name w:val="Indent 1"/>
    <w:basedOn w:val="Normal"/>
    <w:rsid w:val="007D13A8"/>
    <w:pPr>
      <w:ind w:left="709" w:hanging="709"/>
    </w:pPr>
    <w:rPr>
      <w:rFonts w:ascii="Bookman Old Style" w:eastAsia="Times New Roman" w:hAnsi="Bookman Old Style" w:cs="Times New Roman"/>
      <w:szCs w:val="20"/>
    </w:rPr>
  </w:style>
  <w:style w:type="paragraph" w:customStyle="1" w:styleId="Indent20">
    <w:name w:val="Indent 2"/>
    <w:basedOn w:val="Normal"/>
    <w:rsid w:val="007D13A8"/>
    <w:pPr>
      <w:ind w:left="1418" w:hanging="709"/>
    </w:pPr>
    <w:rPr>
      <w:rFonts w:ascii="Bookman Old Style" w:eastAsia="Times New Roman" w:hAnsi="Bookman Old Style" w:cs="Times New Roman"/>
      <w:szCs w:val="20"/>
    </w:rPr>
  </w:style>
  <w:style w:type="table" w:styleId="TableGrid">
    <w:name w:val="Table Grid"/>
    <w:basedOn w:val="TableNormal"/>
    <w:uiPriority w:val="59"/>
    <w:rsid w:val="00682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302C804A</Template>
  <TotalTime>2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PALMER Patsy</cp:lastModifiedBy>
  <cp:revision>3</cp:revision>
  <cp:lastPrinted>2017-08-14T03:42:00Z</cp:lastPrinted>
  <dcterms:created xsi:type="dcterms:W3CDTF">2017-08-11T03:30:00Z</dcterms:created>
  <dcterms:modified xsi:type="dcterms:W3CDTF">2017-08-14T03:42:00Z</dcterms:modified>
</cp:coreProperties>
</file>