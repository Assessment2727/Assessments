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F435E" w14:textId="77777777" w:rsidR="004E337B" w:rsidRPr="004169E3" w:rsidRDefault="004E337B" w:rsidP="004E337B">
      <w:pPr>
        <w:pStyle w:val="ArNormal"/>
        <w:rPr>
          <w:rFonts w:cs="Arial"/>
        </w:rPr>
      </w:pPr>
      <w:bookmarkStart w:id="0" w:name="_GoBack"/>
      <w:r w:rsidRPr="004169E3">
        <w:rPr>
          <w:rFonts w:cs="Arial"/>
          <w:i/>
          <w:noProof/>
          <w:sz w:val="36"/>
          <w:szCs w:val="36"/>
          <w:lang w:val="en-AU" w:eastAsia="en-AU"/>
        </w:rPr>
        <w:drawing>
          <wp:anchor distT="0" distB="0" distL="114300" distR="114300" simplePos="0" relativeHeight="251659264" behindDoc="0" locked="0" layoutInCell="1" allowOverlap="1" wp14:anchorId="35DDED44" wp14:editId="223E248E">
            <wp:simplePos x="0" y="0"/>
            <wp:positionH relativeFrom="column">
              <wp:posOffset>100965</wp:posOffset>
            </wp:positionH>
            <wp:positionV relativeFrom="paragraph">
              <wp:posOffset>81915</wp:posOffset>
            </wp:positionV>
            <wp:extent cx="1957705" cy="1679575"/>
            <wp:effectExtent l="0" t="0" r="4445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S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7B980F2A" w14:textId="77777777" w:rsidR="004E337B" w:rsidRPr="004169E3" w:rsidRDefault="004E337B" w:rsidP="004E337B">
      <w:pPr>
        <w:jc w:val="center"/>
        <w:rPr>
          <w:rFonts w:cs="Arial"/>
          <w:b/>
          <w:i/>
          <w:sz w:val="36"/>
          <w:szCs w:val="36"/>
        </w:rPr>
      </w:pPr>
      <w:r w:rsidRPr="004169E3">
        <w:rPr>
          <w:rFonts w:cs="Arial"/>
          <w:b/>
          <w:sz w:val="36"/>
          <w:szCs w:val="36"/>
        </w:rPr>
        <w:t>MATHEMATICS:</w:t>
      </w:r>
    </w:p>
    <w:p w14:paraId="138AA9EF" w14:textId="77777777" w:rsidR="004E337B" w:rsidRPr="004169E3" w:rsidRDefault="004E337B" w:rsidP="004E337B">
      <w:pPr>
        <w:jc w:val="center"/>
        <w:rPr>
          <w:rFonts w:cs="Arial"/>
          <w:b/>
          <w:i/>
          <w:sz w:val="36"/>
          <w:szCs w:val="36"/>
        </w:rPr>
      </w:pPr>
      <w:r>
        <w:rPr>
          <w:rFonts w:cs="Arial"/>
          <w:b/>
          <w:sz w:val="36"/>
          <w:szCs w:val="36"/>
        </w:rPr>
        <w:t>SPECIALIST 1</w:t>
      </w:r>
      <w:r w:rsidRPr="004169E3">
        <w:rPr>
          <w:rFonts w:cs="Arial"/>
          <w:b/>
          <w:sz w:val="36"/>
          <w:szCs w:val="36"/>
        </w:rPr>
        <w:t xml:space="preserve"> &amp; </w:t>
      </w:r>
      <w:r>
        <w:rPr>
          <w:rFonts w:cs="Arial"/>
          <w:b/>
          <w:sz w:val="36"/>
          <w:szCs w:val="36"/>
        </w:rPr>
        <w:t>2</w:t>
      </w:r>
    </w:p>
    <w:p w14:paraId="49A600FA" w14:textId="77777777" w:rsidR="004E337B" w:rsidRPr="004169E3" w:rsidRDefault="004E337B" w:rsidP="004E337B">
      <w:pPr>
        <w:jc w:val="center"/>
        <w:rPr>
          <w:rFonts w:cs="Arial"/>
          <w:b/>
          <w:i/>
          <w:sz w:val="36"/>
          <w:szCs w:val="36"/>
        </w:rPr>
      </w:pPr>
    </w:p>
    <w:p w14:paraId="008057C8" w14:textId="77777777" w:rsidR="004E337B" w:rsidRPr="004169E3" w:rsidRDefault="004E337B" w:rsidP="004E337B">
      <w:pPr>
        <w:jc w:val="center"/>
        <w:rPr>
          <w:rFonts w:cs="Arial"/>
          <w:b/>
          <w:i/>
          <w:sz w:val="36"/>
          <w:szCs w:val="36"/>
        </w:rPr>
      </w:pPr>
      <w:r>
        <w:rPr>
          <w:rFonts w:cs="Arial"/>
          <w:b/>
          <w:sz w:val="36"/>
          <w:szCs w:val="36"/>
        </w:rPr>
        <w:t>SEMESTER 2</w:t>
      </w:r>
      <w:r w:rsidRPr="004169E3">
        <w:rPr>
          <w:rFonts w:cs="Arial"/>
          <w:b/>
          <w:sz w:val="36"/>
          <w:szCs w:val="36"/>
        </w:rPr>
        <w:tab/>
        <w:t>201</w:t>
      </w:r>
      <w:r>
        <w:rPr>
          <w:rFonts w:cs="Arial"/>
          <w:b/>
          <w:sz w:val="36"/>
          <w:szCs w:val="36"/>
        </w:rPr>
        <w:t>7</w:t>
      </w:r>
    </w:p>
    <w:p w14:paraId="56B448C8" w14:textId="77777777" w:rsidR="004E337B" w:rsidRPr="004169E3" w:rsidRDefault="004E337B" w:rsidP="004E337B">
      <w:pPr>
        <w:jc w:val="center"/>
        <w:rPr>
          <w:rFonts w:cs="Arial"/>
          <w:b/>
          <w:i/>
          <w:sz w:val="36"/>
          <w:szCs w:val="36"/>
        </w:rPr>
      </w:pPr>
    </w:p>
    <w:p w14:paraId="5D58F22E" w14:textId="603845EA" w:rsidR="004E337B" w:rsidRPr="004169E3" w:rsidRDefault="004E337B" w:rsidP="004E337B">
      <w:pPr>
        <w:jc w:val="center"/>
        <w:rPr>
          <w:rFonts w:cs="Arial"/>
          <w:b/>
          <w:i/>
          <w:sz w:val="36"/>
          <w:szCs w:val="36"/>
        </w:rPr>
      </w:pPr>
      <w:r w:rsidRPr="004169E3">
        <w:rPr>
          <w:rFonts w:cs="Arial"/>
          <w:b/>
          <w:sz w:val="36"/>
          <w:szCs w:val="36"/>
        </w:rPr>
        <w:t xml:space="preserve">TEST </w:t>
      </w:r>
      <w:r w:rsidR="009B056E">
        <w:rPr>
          <w:rFonts w:cs="Arial"/>
          <w:b/>
          <w:sz w:val="36"/>
          <w:szCs w:val="36"/>
        </w:rPr>
        <w:t>6</w:t>
      </w:r>
    </w:p>
    <w:p w14:paraId="384FA5A1" w14:textId="77777777" w:rsidR="004E337B" w:rsidRPr="004169E3" w:rsidRDefault="004E337B" w:rsidP="004E337B">
      <w:pPr>
        <w:jc w:val="center"/>
        <w:rPr>
          <w:rFonts w:cs="Arial"/>
          <w:b/>
          <w:sz w:val="28"/>
          <w:szCs w:val="28"/>
        </w:rPr>
      </w:pPr>
    </w:p>
    <w:p w14:paraId="1148DAD9" w14:textId="77777777" w:rsidR="004E337B" w:rsidRDefault="004E337B" w:rsidP="004E337B">
      <w:pPr>
        <w:pStyle w:val="ArNormal"/>
        <w:rPr>
          <w:rFonts w:cs="Arial"/>
        </w:rPr>
      </w:pPr>
    </w:p>
    <w:p w14:paraId="33007673" w14:textId="2A16747A" w:rsidR="004E337B" w:rsidRPr="004169E3" w:rsidRDefault="00E37AA8" w:rsidP="004E337B">
      <w:pPr>
        <w:pStyle w:val="ArNormal"/>
        <w:rPr>
          <w:rFonts w:cs="Arial"/>
        </w:rPr>
      </w:pPr>
      <w:r>
        <w:rPr>
          <w:rFonts w:cs="Arial"/>
        </w:rPr>
        <w:t>Reading Time:  4</w:t>
      </w:r>
      <w:r w:rsidR="004E337B">
        <w:rPr>
          <w:rFonts w:cs="Arial"/>
        </w:rPr>
        <w:t xml:space="preserve"> minutes</w:t>
      </w:r>
    </w:p>
    <w:p w14:paraId="33CCD56C" w14:textId="3E7732CB" w:rsidR="004E337B" w:rsidRPr="004169E3" w:rsidRDefault="00E37AA8" w:rsidP="004E337B">
      <w:pPr>
        <w:pStyle w:val="ArNormal"/>
        <w:rPr>
          <w:rFonts w:cs="Arial"/>
        </w:rPr>
      </w:pPr>
      <w:r>
        <w:rPr>
          <w:rFonts w:cs="Arial"/>
        </w:rPr>
        <w:t>Time Allowed:  51</w:t>
      </w:r>
      <w:r w:rsidR="009B056E">
        <w:rPr>
          <w:rFonts w:cs="Arial"/>
        </w:rPr>
        <w:t xml:space="preserve"> minutes</w:t>
      </w:r>
      <w:r w:rsidR="009B056E">
        <w:rPr>
          <w:rFonts w:cs="Arial"/>
        </w:rPr>
        <w:tab/>
      </w:r>
      <w:r w:rsidR="009B056E">
        <w:rPr>
          <w:rFonts w:cs="Arial"/>
        </w:rPr>
        <w:tab/>
      </w:r>
      <w:r w:rsidR="009B056E">
        <w:rPr>
          <w:rFonts w:cs="Arial"/>
        </w:rPr>
        <w:tab/>
      </w:r>
      <w:r w:rsidR="009B056E">
        <w:rPr>
          <w:rFonts w:cs="Arial"/>
        </w:rPr>
        <w:tab/>
      </w:r>
      <w:r w:rsidR="009B056E">
        <w:rPr>
          <w:rFonts w:cs="Arial"/>
        </w:rPr>
        <w:tab/>
      </w:r>
      <w:r w:rsidR="009B056E">
        <w:rPr>
          <w:rFonts w:cs="Arial"/>
        </w:rPr>
        <w:tab/>
      </w:r>
      <w:r w:rsidR="009B056E">
        <w:rPr>
          <w:rFonts w:cs="Arial"/>
        </w:rPr>
        <w:tab/>
      </w:r>
      <w:r w:rsidR="00CD18C2">
        <w:rPr>
          <w:rFonts w:cs="Arial"/>
        </w:rPr>
        <w:tab/>
      </w:r>
      <w:r w:rsidR="009B056E">
        <w:rPr>
          <w:rFonts w:cs="Arial"/>
        </w:rPr>
        <w:tab/>
        <w:t xml:space="preserve">Total Marks:  </w:t>
      </w:r>
      <w:r>
        <w:rPr>
          <w:rFonts w:cs="Arial"/>
        </w:rPr>
        <w:t>51</w:t>
      </w:r>
    </w:p>
    <w:p w14:paraId="54245A30" w14:textId="77777777" w:rsidR="004E337B" w:rsidRDefault="004E337B" w:rsidP="004E337B">
      <w:pPr>
        <w:pStyle w:val="ArNormal"/>
        <w:rPr>
          <w:rFonts w:cs="Arial"/>
        </w:rPr>
      </w:pPr>
    </w:p>
    <w:p w14:paraId="210B927A" w14:textId="4F159C0C" w:rsidR="002E4DFC" w:rsidRDefault="00202A7A" w:rsidP="002E4DFC">
      <w:r>
        <w:rPr>
          <w:b/>
        </w:rPr>
        <w:t>1</w:t>
      </w:r>
      <w:r w:rsidR="002E4DFC">
        <w:rPr>
          <w:b/>
        </w:rPr>
        <w:t>.</w:t>
      </w:r>
      <w:r w:rsidR="002E4DFC">
        <w:tab/>
        <w:t>[1, 1, 1 marks]</w:t>
      </w:r>
    </w:p>
    <w:p w14:paraId="53FF154E" w14:textId="77777777" w:rsidR="002E4DFC" w:rsidRDefault="002E4DFC" w:rsidP="002E4DFC">
      <w:pPr>
        <w:pStyle w:val="ArIndent1"/>
      </w:pPr>
    </w:p>
    <w:p w14:paraId="7BE13A02" w14:textId="77777777" w:rsidR="002E4DFC" w:rsidRDefault="002E4DFC" w:rsidP="002E4DFC">
      <w:pPr>
        <w:pStyle w:val="ArIndent1"/>
      </w:pPr>
      <w:r>
        <w:tab/>
        <w:t xml:space="preserve">Given </w:t>
      </w:r>
      <w:proofErr w:type="gramStart"/>
      <w:r>
        <w:t xml:space="preserve">that </w:t>
      </w:r>
      <w:proofErr w:type="gramEnd"/>
      <m:oMath>
        <m:r>
          <w:rPr>
            <w:rFonts w:ascii="Cambria Math" w:hAnsi="Cambria Math"/>
          </w:rPr>
          <m:t>z=3+i</m:t>
        </m:r>
      </m:oMath>
      <w:r>
        <w:t>, plot (and label) the following points on the Argand diagram below.</w:t>
      </w:r>
    </w:p>
    <w:p w14:paraId="0A7B556B" w14:textId="77777777" w:rsidR="002E4DFC" w:rsidRDefault="002E4DFC" w:rsidP="002E4DFC">
      <w:pPr>
        <w:pStyle w:val="ArIndent1"/>
      </w:pPr>
    </w:p>
    <w:p w14:paraId="3888928F" w14:textId="77777777" w:rsidR="002E4DFC" w:rsidRDefault="002E4DFC" w:rsidP="002E4DFC">
      <w:pPr>
        <w:pStyle w:val="ArIndent2"/>
      </w:pPr>
      <w:r>
        <w:rPr>
          <w:noProof/>
          <w:lang w:val="en-AU" w:eastAsia="en-AU"/>
        </w:rPr>
        <w:drawing>
          <wp:anchor distT="0" distB="0" distL="114300" distR="114300" simplePos="0" relativeHeight="251667456" behindDoc="0" locked="0" layoutInCell="1" allowOverlap="1" wp14:anchorId="595B59DF" wp14:editId="20939FB3">
            <wp:simplePos x="0" y="0"/>
            <wp:positionH relativeFrom="column">
              <wp:posOffset>0</wp:posOffset>
            </wp:positionH>
            <wp:positionV relativeFrom="paragraph">
              <wp:posOffset>179070</wp:posOffset>
            </wp:positionV>
            <wp:extent cx="5339715" cy="35077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(a)</w:t>
      </w:r>
      <w:r>
        <w:tab/>
      </w:r>
      <m:oMath>
        <m:r>
          <w:rPr>
            <w:rFonts w:ascii="Cambria Math" w:hAnsi="Cambria Math"/>
          </w:rPr>
          <m:t>z</m:t>
        </m:r>
      </m:oMath>
      <w:r>
        <w:tab/>
      </w:r>
      <w:r>
        <w:tab/>
      </w:r>
      <w:proofErr w:type="gramStart"/>
      <w:r>
        <w:t>(b)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tab/>
      </w:r>
      <w:r>
        <w:tab/>
      </w:r>
      <w:r>
        <w:tab/>
        <w:t>(c)</w:t>
      </w:r>
      <w:proofErr w:type="gramEnd"/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=iz</m:t>
        </m:r>
      </m:oMath>
    </w:p>
    <w:p w14:paraId="6A6B43A0" w14:textId="77777777" w:rsidR="002E4DFC" w:rsidRDefault="002E4DFC" w:rsidP="002E4DFC">
      <w:pPr>
        <w:pStyle w:val="ArIndent1"/>
      </w:pPr>
    </w:p>
    <w:p w14:paraId="300E3C80" w14:textId="77777777" w:rsidR="002E4DFC" w:rsidRDefault="002E4DFC" w:rsidP="002E4DFC">
      <w:pPr>
        <w:pStyle w:val="ArIndent1"/>
      </w:pPr>
    </w:p>
    <w:p w14:paraId="2D33B924" w14:textId="77777777" w:rsidR="002E4DFC" w:rsidRDefault="002E4DFC" w:rsidP="002E4DFC">
      <w:pPr>
        <w:pStyle w:val="ArIndent1"/>
      </w:pPr>
    </w:p>
    <w:p w14:paraId="34526E39" w14:textId="77777777" w:rsidR="002E4DFC" w:rsidRDefault="002E4DFC" w:rsidP="002E4DFC">
      <w:pPr>
        <w:pStyle w:val="ArIndent1"/>
      </w:pPr>
    </w:p>
    <w:p w14:paraId="5D484741" w14:textId="441F4D7A" w:rsidR="001B5A7A" w:rsidRDefault="002E4DFC" w:rsidP="001B5A7A">
      <w:pPr>
        <w:pStyle w:val="ArNormal"/>
        <w:rPr>
          <w:rFonts w:cs="Arial"/>
        </w:rPr>
      </w:pPr>
      <w:r>
        <w:rPr>
          <w:rFonts w:cs="Arial"/>
          <w:b/>
        </w:rPr>
        <w:br w:type="page"/>
      </w:r>
      <w:r w:rsidR="001B5A7A">
        <w:rPr>
          <w:rFonts w:cs="Arial"/>
          <w:b/>
        </w:rPr>
        <w:lastRenderedPageBreak/>
        <w:t>2.</w:t>
      </w:r>
      <w:r w:rsidR="001B5A7A">
        <w:rPr>
          <w:rFonts w:cs="Arial"/>
        </w:rPr>
        <w:tab/>
        <w:t>[3 marks]</w:t>
      </w:r>
    </w:p>
    <w:p w14:paraId="38E25D95" w14:textId="77777777" w:rsidR="001B5A7A" w:rsidRDefault="001B5A7A" w:rsidP="001B5A7A">
      <w:pPr>
        <w:pStyle w:val="ArNormal"/>
        <w:rPr>
          <w:rFonts w:cs="Arial"/>
        </w:rPr>
      </w:pPr>
    </w:p>
    <w:p w14:paraId="5F2CF638" w14:textId="77777777" w:rsidR="001B5A7A" w:rsidRDefault="001B5A7A" w:rsidP="001B5A7A">
      <w:pPr>
        <w:pStyle w:val="ArIndent1"/>
      </w:pPr>
      <w:r>
        <w:tab/>
        <w:t xml:space="preserve">The transformation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t xml:space="preserve"> is such that it doubles the area of any shape that it transforms.</w:t>
      </w:r>
    </w:p>
    <w:p w14:paraId="5AEE9B0F" w14:textId="77777777" w:rsidR="001B5A7A" w:rsidRDefault="001B5A7A" w:rsidP="001B5A7A">
      <w:pPr>
        <w:pStyle w:val="ArIndent1"/>
      </w:pPr>
    </w:p>
    <w:p w14:paraId="0EBF6AB0" w14:textId="77777777" w:rsidR="001B5A7A" w:rsidRPr="00AB26E4" w:rsidRDefault="001B5A7A" w:rsidP="001B5A7A">
      <w:pPr>
        <w:pStyle w:val="ArIndent1"/>
      </w:pPr>
      <w:r>
        <w:tab/>
        <w:t xml:space="preserve">Determine the value(s)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k</m:t>
        </m:r>
      </m:oMath>
      <w:r>
        <w:t>.</w:t>
      </w:r>
    </w:p>
    <w:p w14:paraId="32502753" w14:textId="77777777" w:rsidR="001B5A7A" w:rsidRDefault="001B5A7A" w:rsidP="004E337B">
      <w:pPr>
        <w:pStyle w:val="ArNormal"/>
        <w:rPr>
          <w:rFonts w:cs="Arial"/>
          <w:b/>
        </w:rPr>
      </w:pPr>
    </w:p>
    <w:p w14:paraId="7A344E7A" w14:textId="77777777" w:rsidR="001B5A7A" w:rsidRDefault="001B5A7A" w:rsidP="004E337B">
      <w:pPr>
        <w:pStyle w:val="ArNormal"/>
        <w:rPr>
          <w:rFonts w:cs="Arial"/>
          <w:b/>
        </w:rPr>
      </w:pPr>
    </w:p>
    <w:p w14:paraId="43B3A185" w14:textId="77777777" w:rsidR="001B5A7A" w:rsidRDefault="001B5A7A" w:rsidP="004E337B">
      <w:pPr>
        <w:pStyle w:val="ArNormal"/>
        <w:rPr>
          <w:rFonts w:cs="Arial"/>
          <w:b/>
        </w:rPr>
      </w:pPr>
    </w:p>
    <w:p w14:paraId="7FEC1B88" w14:textId="77777777" w:rsidR="001B5A7A" w:rsidRDefault="001B5A7A" w:rsidP="004E337B">
      <w:pPr>
        <w:pStyle w:val="ArNormal"/>
        <w:rPr>
          <w:rFonts w:cs="Arial"/>
          <w:b/>
        </w:rPr>
      </w:pPr>
    </w:p>
    <w:p w14:paraId="1FE924EC" w14:textId="77777777" w:rsidR="001B5A7A" w:rsidRDefault="001B5A7A" w:rsidP="004E337B">
      <w:pPr>
        <w:pStyle w:val="ArNormal"/>
        <w:rPr>
          <w:rFonts w:cs="Arial"/>
          <w:b/>
        </w:rPr>
      </w:pPr>
    </w:p>
    <w:p w14:paraId="4E3A3698" w14:textId="77777777" w:rsidR="001B5A7A" w:rsidRDefault="001B5A7A" w:rsidP="004E337B">
      <w:pPr>
        <w:pStyle w:val="ArNormal"/>
        <w:rPr>
          <w:rFonts w:cs="Arial"/>
          <w:b/>
        </w:rPr>
      </w:pPr>
    </w:p>
    <w:p w14:paraId="7B9D9EC3" w14:textId="77777777" w:rsidR="001B5A7A" w:rsidRDefault="001B5A7A" w:rsidP="004E337B">
      <w:pPr>
        <w:pStyle w:val="ArNormal"/>
        <w:rPr>
          <w:rFonts w:cs="Arial"/>
          <w:b/>
        </w:rPr>
      </w:pPr>
    </w:p>
    <w:p w14:paraId="68E0A4F6" w14:textId="77777777" w:rsidR="001B5A7A" w:rsidRDefault="001B5A7A" w:rsidP="004E337B">
      <w:pPr>
        <w:pStyle w:val="ArNormal"/>
        <w:rPr>
          <w:rFonts w:cs="Arial"/>
          <w:b/>
        </w:rPr>
      </w:pPr>
    </w:p>
    <w:p w14:paraId="0D25509B" w14:textId="77777777" w:rsidR="001B5A7A" w:rsidRDefault="001B5A7A" w:rsidP="004E337B">
      <w:pPr>
        <w:pStyle w:val="ArNormal"/>
        <w:rPr>
          <w:rFonts w:cs="Arial"/>
          <w:b/>
        </w:rPr>
      </w:pPr>
    </w:p>
    <w:p w14:paraId="2C51B7EF" w14:textId="77777777" w:rsidR="001B5A7A" w:rsidRDefault="001B5A7A" w:rsidP="004E337B">
      <w:pPr>
        <w:pStyle w:val="ArNormal"/>
        <w:rPr>
          <w:rFonts w:cs="Arial"/>
          <w:b/>
        </w:rPr>
      </w:pPr>
    </w:p>
    <w:p w14:paraId="0510456C" w14:textId="6B097A67" w:rsidR="001B5A7A" w:rsidRPr="001B5A7A" w:rsidRDefault="001B5A7A" w:rsidP="001B5A7A">
      <w:pPr>
        <w:rPr>
          <w:rFonts w:cs="Arial"/>
        </w:rPr>
      </w:pPr>
      <w:r>
        <w:rPr>
          <w:b/>
        </w:rPr>
        <w:t>3.</w:t>
      </w:r>
      <w:r>
        <w:tab/>
        <w:t>[4 marks]</w:t>
      </w:r>
    </w:p>
    <w:p w14:paraId="5C43E745" w14:textId="3950E6B8" w:rsidR="001B5A7A" w:rsidRDefault="001B5A7A" w:rsidP="001B5A7A">
      <w:pPr>
        <w:pStyle w:val="ArIndent1"/>
      </w:pPr>
    </w:p>
    <w:p w14:paraId="340C3442" w14:textId="7AE98A18" w:rsidR="001B5A7A" w:rsidRDefault="001B5A7A" w:rsidP="001B5A7A">
      <w:pPr>
        <w:pStyle w:val="ArIndent1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D2E319A" wp14:editId="22A6FF52">
                <wp:simplePos x="0" y="0"/>
                <wp:positionH relativeFrom="page">
                  <wp:posOffset>3498215</wp:posOffset>
                </wp:positionH>
                <wp:positionV relativeFrom="page">
                  <wp:posOffset>3187700</wp:posOffset>
                </wp:positionV>
                <wp:extent cx="4515485" cy="2961640"/>
                <wp:effectExtent l="0" t="0" r="0" b="0"/>
                <wp:wrapTight wrapText="bothSides">
                  <wp:wrapPolygon edited="0">
                    <wp:start x="9963" y="370"/>
                    <wp:lineTo x="4617" y="3149"/>
                    <wp:lineTo x="4617" y="9633"/>
                    <wp:lineTo x="4131" y="11485"/>
                    <wp:lineTo x="4131" y="12412"/>
                    <wp:lineTo x="4617" y="12597"/>
                    <wp:lineTo x="4374" y="13338"/>
                    <wp:lineTo x="4617" y="20007"/>
                    <wp:lineTo x="6926" y="20933"/>
                    <wp:lineTo x="10085" y="21304"/>
                    <wp:lineTo x="10692" y="21304"/>
                    <wp:lineTo x="14094" y="20933"/>
                    <wp:lineTo x="16281" y="20007"/>
                    <wp:lineTo x="16160" y="12597"/>
                    <wp:lineTo x="17253" y="12226"/>
                    <wp:lineTo x="17253" y="11300"/>
                    <wp:lineTo x="16160" y="9633"/>
                    <wp:lineTo x="16403" y="3334"/>
                    <wp:lineTo x="10814" y="370"/>
                    <wp:lineTo x="9963" y="370"/>
                  </wp:wrapPolygon>
                </wp:wrapTight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5485" cy="2961640"/>
                          <a:chOff x="0" y="-10160"/>
                          <a:chExt cx="4515485" cy="296164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10160"/>
                            <a:ext cx="4515485" cy="296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2953385" y="1092200"/>
                            <a:ext cx="34544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7FB40A" w14:textId="77777777" w:rsidR="001B5A7A" w:rsidRDefault="001B5A7A" w:rsidP="001B5A7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394585" y="513080"/>
                            <a:ext cx="34544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2AC45E" w14:textId="77777777" w:rsidR="001B5A7A" w:rsidRDefault="001B5A7A" w:rsidP="001B5A7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307465" y="492760"/>
                            <a:ext cx="34544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BC10BB" w14:textId="77777777" w:rsidR="001B5A7A" w:rsidRDefault="001B5A7A" w:rsidP="001B5A7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317625" y="1092200"/>
                            <a:ext cx="34544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DAB3D1" w14:textId="77777777" w:rsidR="001B5A7A" w:rsidRDefault="001B5A7A" w:rsidP="001B5A7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622425" y="2423160"/>
                            <a:ext cx="34544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31499F" w14:textId="77777777" w:rsidR="001B5A7A" w:rsidRDefault="001B5A7A" w:rsidP="001B5A7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374265" y="2413000"/>
                            <a:ext cx="34544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E2136F" w14:textId="77777777" w:rsidR="001B5A7A" w:rsidRDefault="001B5A7A" w:rsidP="001B5A7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10" o:spid="_x0000_s1026" style="position:absolute;left:0;text-align:left;margin-left:275.45pt;margin-top:251pt;width:355.55pt;height:233.2pt;z-index:251669504;mso-position-horizontal-relative:page;mso-position-vertical-relative:page" coordorigin=",-10160" coordsize="4515485,296164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top:-10160;width:4515485;height:29616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ls&#10;CQXCAAAA2gAAAA8AAABkcnMvZG93bnJldi54bWxEj09rwkAUxO8Fv8PyCr3VTXMQia5S/xVBKZgW&#10;z4/sM1mafRuzq4nf3hWEHoeZ+Q0znfe2FldqvXGs4GOYgCAunDZcKvj92byPQfiArLF2TApu5GE+&#10;G7xMMdOu4wNd81CKCGGfoYIqhCaT0hcVWfRD1xBH7+RaiyHKtpS6xS7CbS3TJBlJi4bjQoUNLSsq&#10;/vKLVdB1+suXI3NemYVOcf1tw353VOrttf+cgAjUh//ws73VClJ4XIk3QM7u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CZbAkFwgAAANoAAAAPAAAAAAAAAAAAAAAAAJwCAABk&#10;cnMvZG93bnJldi54bWxQSwUGAAAAAAQABAD3AAAAiwMAAAAA&#10;">
                  <v:imagedata r:id="rId9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" o:spid="_x0000_s1028" type="#_x0000_t202" style="position:absolute;left:2953385;top:1092200;width:345440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14:paraId="597FB40A" w14:textId="77777777" w:rsidR="001B5A7A" w:rsidRDefault="001B5A7A" w:rsidP="001B5A7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5" o:spid="_x0000_s1029" type="#_x0000_t202" style="position:absolute;left:2394585;top:513080;width:345440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textbox>
                    <w:txbxContent>
                      <w:p w14:paraId="132AC45E" w14:textId="77777777" w:rsidR="001B5A7A" w:rsidRDefault="001B5A7A" w:rsidP="001B5A7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6" o:spid="_x0000_s1030" type="#_x0000_t202" style="position:absolute;left:1307465;top:492760;width:345440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6ABC10BB" w14:textId="77777777" w:rsidR="001B5A7A" w:rsidRDefault="001B5A7A" w:rsidP="001B5A7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7" o:spid="_x0000_s1031" type="#_x0000_t202" style="position:absolute;left:1317625;top:1092200;width:345440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4BDAB3D1" w14:textId="77777777" w:rsidR="001B5A7A" w:rsidRDefault="001B5A7A" w:rsidP="001B5A7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8" o:spid="_x0000_s1032" type="#_x0000_t202" style="position:absolute;left:1622425;top:2423160;width:345440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<v:textbox>
                    <w:txbxContent>
                      <w:p w14:paraId="2031499F" w14:textId="77777777" w:rsidR="001B5A7A" w:rsidRDefault="001B5A7A" w:rsidP="001B5A7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9" o:spid="_x0000_s1033" type="#_x0000_t202" style="position:absolute;left:2374265;top:2413000;width:345440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1DE2136F" w14:textId="77777777" w:rsidR="001B5A7A" w:rsidRDefault="001B5A7A" w:rsidP="001B5A7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w10:wrap type="tight" anchorx="page" anchory="page"/>
              </v:group>
            </w:pict>
          </mc:Fallback>
        </mc:AlternateContent>
      </w:r>
      <w:r>
        <w:tab/>
        <w:t xml:space="preserve">The </w:t>
      </w:r>
      <w:proofErr w:type="spellStart"/>
      <w:r>
        <w:t>Argand</w:t>
      </w:r>
      <w:proofErr w:type="spellEnd"/>
      <w:r>
        <w:t xml:space="preserve"> diagram on the right shows </w:t>
      </w:r>
      <w:r>
        <w:rPr>
          <w:u w:val="single"/>
        </w:rPr>
        <w:t>six</w:t>
      </w:r>
      <w:r>
        <w:t xml:space="preserve"> complex numbers, </w:t>
      </w:r>
      <m:oMath>
        <m:r>
          <w:rPr>
            <w:rFonts w:ascii="Cambria Math" w:hAnsi="Cambria Math"/>
          </w:rPr>
          <m:t>A, B, C, D, E</m:t>
        </m:r>
      </m:oMath>
      <w:r>
        <w:t xml:space="preserve"> </w:t>
      </w:r>
      <w:proofErr w:type="gramStart"/>
      <w:r>
        <w:t xml:space="preserve">and </w:t>
      </w:r>
      <w:proofErr w:type="gramEnd"/>
      <m:oMath>
        <m:r>
          <w:rPr>
            <w:rFonts w:ascii="Cambria Math" w:hAnsi="Cambria Math"/>
          </w:rPr>
          <m:t>F</m:t>
        </m:r>
      </m:oMath>
      <w:r>
        <w:t xml:space="preserve">.  Four complex numbers,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have the following information known about them.</w:t>
      </w:r>
    </w:p>
    <w:p w14:paraId="533D9AEC" w14:textId="0F6398CC" w:rsidR="001B5A7A" w:rsidRDefault="001B5A7A" w:rsidP="001B5A7A">
      <w:pPr>
        <w:pStyle w:val="ArIndent1"/>
      </w:pPr>
    </w:p>
    <w:p w14:paraId="7D6D2C7E" w14:textId="77777777" w:rsidR="001B5A7A" w:rsidRDefault="001B5A7A" w:rsidP="001B5A7A">
      <w:pPr>
        <w:pStyle w:val="ArIndent1"/>
        <w:numPr>
          <w:ilvl w:val="0"/>
          <w:numId w:val="1"/>
        </w:numPr>
      </w:pPr>
      <m:oMath>
        <m:r>
          <w:rPr>
            <w:rFonts w:ascii="Cambria Math" w:hAnsi="Cambria Math"/>
          </w:rPr>
          <m:t>Re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=Im(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6050D907" w14:textId="77777777" w:rsidR="001B5A7A" w:rsidRDefault="008B0623" w:rsidP="001B5A7A">
      <w:pPr>
        <w:pStyle w:val="ArIndent1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</m:oMath>
    </w:p>
    <w:p w14:paraId="18A2DA1B" w14:textId="77777777" w:rsidR="001B5A7A" w:rsidRDefault="008B0623" w:rsidP="001B5A7A">
      <w:pPr>
        <w:pStyle w:val="ArIndent1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3A95FB40" w14:textId="77777777" w:rsidR="001B5A7A" w:rsidRDefault="001B5A7A" w:rsidP="001B5A7A">
      <w:pPr>
        <w:pStyle w:val="ArIndent1"/>
      </w:pPr>
    </w:p>
    <w:p w14:paraId="26D49DFE" w14:textId="77777777" w:rsidR="001B5A7A" w:rsidRDefault="001B5A7A" w:rsidP="001B5A7A">
      <w:pPr>
        <w:pStyle w:val="ArIndent1"/>
      </w:pPr>
    </w:p>
    <w:p w14:paraId="45BDE7A6" w14:textId="77777777" w:rsidR="001B5A7A" w:rsidRDefault="001B5A7A" w:rsidP="001B5A7A">
      <w:pPr>
        <w:pStyle w:val="ArIndent1"/>
      </w:pPr>
      <w:r>
        <w:tab/>
        <w:t xml:space="preserve">Complete the table below by allocating one of </w:t>
      </w:r>
      <m:oMath>
        <m:r>
          <w:rPr>
            <w:rFonts w:ascii="Cambria Math" w:hAnsi="Cambria Math"/>
          </w:rPr>
          <m:t>A, B, C, D, E</m:t>
        </m:r>
      </m:oMath>
      <w:r>
        <w:t xml:space="preserve"> and </w:t>
      </w:r>
      <m:oMath>
        <m:r>
          <w:rPr>
            <w:rFonts w:ascii="Cambria Math" w:hAnsi="Cambria Math"/>
          </w:rPr>
          <m:t>F</m:t>
        </m:r>
      </m:oMath>
      <w:r>
        <w:t xml:space="preserve"> to each of the complex numbers.</w:t>
      </w:r>
    </w:p>
    <w:p w14:paraId="216CA4FF" w14:textId="77777777" w:rsidR="001B5A7A" w:rsidRDefault="001B5A7A" w:rsidP="001B5A7A">
      <w:pPr>
        <w:pStyle w:val="ArIndent1"/>
      </w:pPr>
    </w:p>
    <w:p w14:paraId="60028E5F" w14:textId="77777777" w:rsidR="001B5A7A" w:rsidRDefault="001B5A7A" w:rsidP="001B5A7A">
      <w:pPr>
        <w:pStyle w:val="ArIndent1"/>
      </w:pPr>
    </w:p>
    <w:p w14:paraId="5D1CB424" w14:textId="77777777" w:rsidR="001B5A7A" w:rsidRDefault="001B5A7A" w:rsidP="001B5A7A">
      <w:pPr>
        <w:pStyle w:val="ArIndent1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084"/>
        <w:gridCol w:w="907"/>
        <w:gridCol w:w="907"/>
        <w:gridCol w:w="907"/>
        <w:gridCol w:w="906"/>
      </w:tblGrid>
      <w:tr w:rsidR="001B5A7A" w14:paraId="52D90D19" w14:textId="77777777" w:rsidTr="001B5A7A">
        <w:tc>
          <w:tcPr>
            <w:tcW w:w="0" w:type="auto"/>
          </w:tcPr>
          <w:p w14:paraId="3137BCEB" w14:textId="77777777" w:rsidR="001B5A7A" w:rsidRDefault="001B5A7A" w:rsidP="001B5A7A">
            <w:pPr>
              <w:pStyle w:val="ArIndent1"/>
              <w:spacing w:before="120" w:after="120"/>
              <w:ind w:left="0" w:firstLine="0"/>
            </w:pPr>
            <w:r>
              <w:t>Complex Number</w:t>
            </w:r>
          </w:p>
        </w:tc>
        <w:tc>
          <w:tcPr>
            <w:tcW w:w="907" w:type="dxa"/>
          </w:tcPr>
          <w:p w14:paraId="4257562B" w14:textId="77777777" w:rsidR="001B5A7A" w:rsidRDefault="008B0623" w:rsidP="001B5A7A">
            <w:pPr>
              <w:pStyle w:val="ArIndent1"/>
              <w:spacing w:before="120" w:after="120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7" w:type="dxa"/>
          </w:tcPr>
          <w:p w14:paraId="2B917E72" w14:textId="77777777" w:rsidR="001B5A7A" w:rsidRDefault="008B0623" w:rsidP="001B5A7A">
            <w:pPr>
              <w:pStyle w:val="ArIndent1"/>
              <w:spacing w:before="120" w:after="120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07" w:type="dxa"/>
          </w:tcPr>
          <w:p w14:paraId="07ACB88E" w14:textId="77777777" w:rsidR="001B5A7A" w:rsidRDefault="008B0623" w:rsidP="001B5A7A">
            <w:pPr>
              <w:pStyle w:val="ArIndent1"/>
              <w:spacing w:before="120" w:after="120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06" w:type="dxa"/>
          </w:tcPr>
          <w:p w14:paraId="0830CA99" w14:textId="77777777" w:rsidR="001B5A7A" w:rsidRDefault="008B0623" w:rsidP="001B5A7A">
            <w:pPr>
              <w:pStyle w:val="ArIndent1"/>
              <w:spacing w:before="120" w:after="120"/>
              <w:ind w:left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1B5A7A" w14:paraId="107A295B" w14:textId="77777777" w:rsidTr="001B5A7A">
        <w:tc>
          <w:tcPr>
            <w:tcW w:w="0" w:type="auto"/>
          </w:tcPr>
          <w:p w14:paraId="6BD856CA" w14:textId="77777777" w:rsidR="001B5A7A" w:rsidRDefault="001B5A7A" w:rsidP="001B5A7A">
            <w:pPr>
              <w:pStyle w:val="ArIndent1"/>
              <w:spacing w:before="120" w:after="120"/>
              <w:ind w:left="0" w:firstLine="0"/>
            </w:pPr>
            <w:r>
              <w:t>Point</w:t>
            </w:r>
          </w:p>
        </w:tc>
        <w:tc>
          <w:tcPr>
            <w:tcW w:w="907" w:type="dxa"/>
          </w:tcPr>
          <w:p w14:paraId="65867400" w14:textId="77777777" w:rsidR="001B5A7A" w:rsidRDefault="001B5A7A" w:rsidP="001B5A7A">
            <w:pPr>
              <w:pStyle w:val="ArIndent1"/>
              <w:spacing w:before="120" w:after="120"/>
              <w:ind w:left="0" w:firstLine="0"/>
            </w:pPr>
          </w:p>
        </w:tc>
        <w:tc>
          <w:tcPr>
            <w:tcW w:w="907" w:type="dxa"/>
          </w:tcPr>
          <w:p w14:paraId="721CFE23" w14:textId="77777777" w:rsidR="001B5A7A" w:rsidRDefault="001B5A7A" w:rsidP="001B5A7A">
            <w:pPr>
              <w:pStyle w:val="ArIndent1"/>
              <w:spacing w:before="120" w:after="120"/>
              <w:ind w:left="0" w:firstLine="0"/>
            </w:pPr>
          </w:p>
        </w:tc>
        <w:tc>
          <w:tcPr>
            <w:tcW w:w="907" w:type="dxa"/>
          </w:tcPr>
          <w:p w14:paraId="5D4E7242" w14:textId="77777777" w:rsidR="001B5A7A" w:rsidRDefault="001B5A7A" w:rsidP="001B5A7A">
            <w:pPr>
              <w:pStyle w:val="ArIndent1"/>
              <w:spacing w:before="120" w:after="120"/>
              <w:ind w:left="0" w:firstLine="0"/>
            </w:pPr>
          </w:p>
        </w:tc>
        <w:tc>
          <w:tcPr>
            <w:tcW w:w="906" w:type="dxa"/>
          </w:tcPr>
          <w:p w14:paraId="25823D66" w14:textId="77777777" w:rsidR="001B5A7A" w:rsidRDefault="001B5A7A" w:rsidP="001B5A7A">
            <w:pPr>
              <w:pStyle w:val="ArIndent1"/>
              <w:spacing w:before="120" w:after="120"/>
              <w:ind w:left="0" w:firstLine="0"/>
            </w:pPr>
          </w:p>
        </w:tc>
      </w:tr>
    </w:tbl>
    <w:p w14:paraId="39913D7C" w14:textId="77777777" w:rsidR="001B5A7A" w:rsidRPr="005657F4" w:rsidRDefault="001B5A7A" w:rsidP="001B5A7A">
      <w:pPr>
        <w:pStyle w:val="ArIndent1"/>
      </w:pPr>
    </w:p>
    <w:p w14:paraId="13F08515" w14:textId="77777777" w:rsidR="001B5A7A" w:rsidRDefault="001B5A7A" w:rsidP="001B5A7A">
      <w:pPr>
        <w:pStyle w:val="ArNormal"/>
        <w:rPr>
          <w:rFonts w:cs="Arial"/>
        </w:rPr>
      </w:pPr>
    </w:p>
    <w:p w14:paraId="560A0571" w14:textId="77777777" w:rsidR="001B5A7A" w:rsidRDefault="001B5A7A" w:rsidP="004E337B">
      <w:pPr>
        <w:pStyle w:val="ArNormal"/>
        <w:rPr>
          <w:rFonts w:cs="Arial"/>
          <w:b/>
        </w:rPr>
      </w:pPr>
    </w:p>
    <w:p w14:paraId="2E45ABC9" w14:textId="19DEFBC4" w:rsidR="001B5A7A" w:rsidRPr="002E4DFC" w:rsidRDefault="001B5A7A" w:rsidP="001B5A7A">
      <w:r>
        <w:rPr>
          <w:rFonts w:cs="Arial"/>
          <w:b/>
        </w:rPr>
        <w:br w:type="page"/>
      </w:r>
      <w:r>
        <w:rPr>
          <w:b/>
        </w:rPr>
        <w:lastRenderedPageBreak/>
        <w:t>4.</w:t>
      </w:r>
      <w:r>
        <w:tab/>
        <w:t>[4 marks]</w:t>
      </w:r>
    </w:p>
    <w:p w14:paraId="41DC01AE" w14:textId="77777777" w:rsidR="001B5A7A" w:rsidRDefault="001B5A7A" w:rsidP="001B5A7A">
      <w:pPr>
        <w:pStyle w:val="ArIndent1"/>
      </w:pPr>
    </w:p>
    <w:p w14:paraId="30394AE0" w14:textId="77777777" w:rsidR="001B5A7A" w:rsidRDefault="001B5A7A" w:rsidP="001B5A7A">
      <w:pPr>
        <w:pStyle w:val="ArIndent1"/>
      </w:pPr>
      <w:r>
        <w:tab/>
        <w:t xml:space="preserve">The points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0, 0</m:t>
            </m:r>
          </m:e>
        </m:d>
        <m:r>
          <w:rPr>
            <w:rFonts w:ascii="Cambria Math" w:hAnsi="Cambria Math"/>
          </w:rPr>
          <m:t>, 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3, 1</m:t>
            </m:r>
          </m:e>
        </m:d>
        <m:r>
          <w:rPr>
            <w:rFonts w:ascii="Cambria Math" w:hAnsi="Cambria Math"/>
          </w:rPr>
          <m:t>, B(5, 2)</m:t>
        </m:r>
      </m:oMath>
      <w:r>
        <w:t xml:space="preserve"> and </w:t>
      </w:r>
      <m:oMath>
        <m:r>
          <w:rPr>
            <w:rFonts w:ascii="Cambria Math" w:hAnsi="Cambria Math"/>
          </w:rPr>
          <m:t>C(2, 2)</m:t>
        </m:r>
      </m:oMath>
      <w:r>
        <w:t xml:space="preserve"> are transformed to the points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0, 0</m:t>
            </m:r>
          </m:e>
        </m:d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-5, 8</m:t>
            </m:r>
          </m:e>
        </m:d>
        <m:r>
          <w:rPr>
            <w:rFonts w:ascii="Cambria Math" w:hAnsi="Cambria Math"/>
          </w:rPr>
          <m:t>, B'(-8, 13)</m:t>
        </m:r>
      </m:oMath>
      <w:r>
        <w:t xml:space="preserve"> and </w:t>
      </w:r>
      <m:oMath>
        <m:r>
          <w:rPr>
            <w:rFonts w:ascii="Cambria Math" w:hAnsi="Cambria Math"/>
          </w:rPr>
          <m:t>C'(-2, 4)</m:t>
        </m:r>
      </m:oMath>
      <w:r>
        <w:t xml:space="preserve"> by the </w:t>
      </w:r>
      <w:proofErr w:type="gramStart"/>
      <w:r>
        <w:t xml:space="preserve">matrix </w:t>
      </w:r>
      <w:proofErr w:type="gramEnd"/>
      <m:oMath>
        <m:r>
          <w:rPr>
            <w:rFonts w:ascii="Cambria Math" w:hAnsi="Cambria Math"/>
          </w:rPr>
          <m:t>M</m:t>
        </m:r>
      </m:oMath>
      <w:r>
        <w:t xml:space="preserve">.  </w:t>
      </w:r>
      <w:proofErr w:type="gramStart"/>
      <w:r>
        <w:t xml:space="preserve">Determine </w:t>
      </w:r>
      <w:proofErr w:type="gramEnd"/>
      <m:oMath>
        <m:r>
          <w:rPr>
            <w:rFonts w:ascii="Cambria Math" w:hAnsi="Cambria Math"/>
          </w:rPr>
          <m:t>M</m:t>
        </m:r>
      </m:oMath>
      <w:r>
        <w:t>.</w:t>
      </w:r>
    </w:p>
    <w:p w14:paraId="20FA44F9" w14:textId="77777777" w:rsidR="001B5A7A" w:rsidRDefault="001B5A7A" w:rsidP="001B5A7A">
      <w:pPr>
        <w:pStyle w:val="ArIndent1"/>
      </w:pPr>
    </w:p>
    <w:p w14:paraId="3C34D6E1" w14:textId="77777777" w:rsidR="001B5A7A" w:rsidRDefault="001B5A7A" w:rsidP="001B5A7A">
      <w:pPr>
        <w:pStyle w:val="ArIndent1"/>
      </w:pPr>
    </w:p>
    <w:p w14:paraId="52244815" w14:textId="77777777" w:rsidR="001B5A7A" w:rsidRDefault="001B5A7A" w:rsidP="001B5A7A">
      <w:pPr>
        <w:pStyle w:val="ArIndent1"/>
      </w:pPr>
    </w:p>
    <w:p w14:paraId="54EE3F5E" w14:textId="77777777" w:rsidR="001B5A7A" w:rsidRDefault="001B5A7A" w:rsidP="001B5A7A">
      <w:pPr>
        <w:pStyle w:val="ArIndent1"/>
      </w:pPr>
    </w:p>
    <w:p w14:paraId="5301EF03" w14:textId="77777777" w:rsidR="001B5A7A" w:rsidRDefault="001B5A7A" w:rsidP="001B5A7A">
      <w:pPr>
        <w:pStyle w:val="ArIndent1"/>
      </w:pPr>
    </w:p>
    <w:p w14:paraId="0C3B1538" w14:textId="77777777" w:rsidR="001B5A7A" w:rsidRDefault="001B5A7A" w:rsidP="001B5A7A">
      <w:pPr>
        <w:pStyle w:val="ArIndent1"/>
      </w:pPr>
    </w:p>
    <w:p w14:paraId="51A9B1A0" w14:textId="77777777" w:rsidR="001B5A7A" w:rsidRDefault="001B5A7A" w:rsidP="001B5A7A">
      <w:pPr>
        <w:pStyle w:val="ArIndent1"/>
      </w:pPr>
    </w:p>
    <w:p w14:paraId="76102E60" w14:textId="77777777" w:rsidR="001B5A7A" w:rsidRDefault="001B5A7A" w:rsidP="001B5A7A">
      <w:pPr>
        <w:pStyle w:val="ArIndent1"/>
      </w:pPr>
    </w:p>
    <w:p w14:paraId="65CFFE40" w14:textId="77777777" w:rsidR="001B5A7A" w:rsidRDefault="001B5A7A" w:rsidP="001B5A7A">
      <w:pPr>
        <w:pStyle w:val="ArIndent1"/>
      </w:pPr>
    </w:p>
    <w:p w14:paraId="7759D44F" w14:textId="77777777" w:rsidR="001B5A7A" w:rsidRDefault="001B5A7A" w:rsidP="001B5A7A">
      <w:pPr>
        <w:pStyle w:val="ArIndent1"/>
      </w:pPr>
    </w:p>
    <w:p w14:paraId="4C32CC97" w14:textId="77777777" w:rsidR="001B5A7A" w:rsidRDefault="001B5A7A" w:rsidP="001B5A7A">
      <w:pPr>
        <w:pStyle w:val="ArIndent1"/>
      </w:pPr>
    </w:p>
    <w:p w14:paraId="697183C5" w14:textId="77777777" w:rsidR="00E37AA8" w:rsidRDefault="00E37AA8" w:rsidP="001B5A7A">
      <w:pPr>
        <w:pStyle w:val="ArIndent1"/>
      </w:pPr>
    </w:p>
    <w:p w14:paraId="42D9156D" w14:textId="77777777" w:rsidR="00E37AA8" w:rsidRDefault="00E37AA8" w:rsidP="001B5A7A">
      <w:pPr>
        <w:pStyle w:val="ArIndent1"/>
      </w:pPr>
    </w:p>
    <w:p w14:paraId="53DF9A4A" w14:textId="77777777" w:rsidR="001B5A7A" w:rsidRDefault="001B5A7A" w:rsidP="001B5A7A">
      <w:pPr>
        <w:pStyle w:val="ArIndent1"/>
      </w:pPr>
    </w:p>
    <w:p w14:paraId="442EF621" w14:textId="77777777" w:rsidR="001B5A7A" w:rsidRDefault="001B5A7A" w:rsidP="001B5A7A">
      <w:pPr>
        <w:pStyle w:val="ArIndent1"/>
      </w:pPr>
    </w:p>
    <w:p w14:paraId="58A52362" w14:textId="77777777" w:rsidR="001B5A7A" w:rsidRDefault="001B5A7A" w:rsidP="001B5A7A">
      <w:pPr>
        <w:pStyle w:val="ArIndent1"/>
      </w:pPr>
    </w:p>
    <w:p w14:paraId="524B46CF" w14:textId="77777777" w:rsidR="001B5A7A" w:rsidRDefault="001B5A7A" w:rsidP="001B5A7A">
      <w:pPr>
        <w:pStyle w:val="ArIndent1"/>
      </w:pPr>
    </w:p>
    <w:p w14:paraId="2CE855BB" w14:textId="6FB95CA2" w:rsidR="001B5A7A" w:rsidRDefault="001B5A7A" w:rsidP="001B5A7A">
      <w:pPr>
        <w:pStyle w:val="ArIndent1"/>
      </w:pPr>
      <w:r>
        <w:rPr>
          <w:b/>
        </w:rPr>
        <w:t>5.</w:t>
      </w:r>
      <w:r>
        <w:tab/>
        <w:t>[5 marks]</w:t>
      </w:r>
    </w:p>
    <w:p w14:paraId="682DBB4D" w14:textId="77777777" w:rsidR="001B5A7A" w:rsidRDefault="001B5A7A" w:rsidP="001B5A7A">
      <w:pPr>
        <w:pStyle w:val="ArIndent1"/>
      </w:pPr>
    </w:p>
    <w:p w14:paraId="3D77670B" w14:textId="77777777" w:rsidR="001B5A7A" w:rsidRDefault="001B5A7A" w:rsidP="001B5A7A">
      <w:pPr>
        <w:pStyle w:val="ArIndent1"/>
      </w:pPr>
      <w:r>
        <w:tab/>
        <w:t xml:space="preserve">By considering two rotations of angle </w:t>
      </w:r>
      <m:oMath>
        <m:r>
          <w:rPr>
            <w:rFonts w:ascii="Cambria Math" w:hAnsi="Cambria Math"/>
          </w:rPr>
          <m:t>A</m:t>
        </m:r>
      </m:oMath>
      <w:r>
        <w:t xml:space="preserve"> about the origin, prove the following identities:</w:t>
      </w:r>
    </w:p>
    <w:p w14:paraId="28B8E451" w14:textId="77777777" w:rsidR="001B5A7A" w:rsidRDefault="001B5A7A" w:rsidP="001B5A7A">
      <w:pPr>
        <w:pStyle w:val="ArIndent1"/>
      </w:pPr>
    </w:p>
    <w:p w14:paraId="581BD0AA" w14:textId="77777777" w:rsidR="001B5A7A" w:rsidRPr="00100FD1" w:rsidRDefault="008B0623" w:rsidP="001B5A7A">
      <w:pPr>
        <w:pStyle w:val="ArIndent1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2A</m:t>
              </m:r>
            </m:e>
          </m:func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14:paraId="3E20F069" w14:textId="77777777" w:rsidR="001B5A7A" w:rsidRDefault="001B5A7A" w:rsidP="001B5A7A">
      <w:pPr>
        <w:pStyle w:val="ArIndent1"/>
      </w:pPr>
      <w:r>
        <w:tab/>
      </w:r>
      <w:proofErr w:type="gramStart"/>
      <w:r>
        <w:t>and</w:t>
      </w:r>
      <w:proofErr w:type="gramEnd"/>
    </w:p>
    <w:p w14:paraId="10B3C024" w14:textId="77777777" w:rsidR="001B5A7A" w:rsidRPr="00100FD1" w:rsidRDefault="008B0623" w:rsidP="001B5A7A">
      <w:pPr>
        <w:pStyle w:val="ArIndent1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2A</m:t>
              </m:r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A-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14:paraId="5ADEF04E" w14:textId="77777777" w:rsidR="001B5A7A" w:rsidRDefault="001B5A7A" w:rsidP="001B5A7A">
      <w:pPr>
        <w:rPr>
          <w:b/>
        </w:rPr>
      </w:pPr>
    </w:p>
    <w:p w14:paraId="35B5C843" w14:textId="77777777" w:rsidR="001B5A7A" w:rsidRDefault="001B5A7A" w:rsidP="001B5A7A">
      <w:pPr>
        <w:rPr>
          <w:b/>
        </w:rPr>
      </w:pPr>
    </w:p>
    <w:p w14:paraId="19D089B5" w14:textId="77777777" w:rsidR="001B5A7A" w:rsidRDefault="001B5A7A" w:rsidP="001B5A7A">
      <w:pPr>
        <w:rPr>
          <w:b/>
        </w:rPr>
      </w:pPr>
    </w:p>
    <w:p w14:paraId="703FB6A6" w14:textId="77777777" w:rsidR="001B5A7A" w:rsidRDefault="001B5A7A" w:rsidP="001B5A7A">
      <w:pPr>
        <w:rPr>
          <w:b/>
        </w:rPr>
      </w:pPr>
    </w:p>
    <w:p w14:paraId="574EEC99" w14:textId="77777777" w:rsidR="001B5A7A" w:rsidRDefault="001B5A7A" w:rsidP="001B5A7A">
      <w:pPr>
        <w:rPr>
          <w:b/>
        </w:rPr>
      </w:pPr>
    </w:p>
    <w:p w14:paraId="09D791D0" w14:textId="77777777" w:rsidR="001B5A7A" w:rsidRDefault="001B5A7A" w:rsidP="001B5A7A">
      <w:pPr>
        <w:rPr>
          <w:b/>
        </w:rPr>
      </w:pPr>
    </w:p>
    <w:p w14:paraId="2E017F14" w14:textId="77777777" w:rsidR="001B5A7A" w:rsidRDefault="001B5A7A" w:rsidP="001B5A7A">
      <w:pPr>
        <w:rPr>
          <w:b/>
        </w:rPr>
      </w:pPr>
    </w:p>
    <w:p w14:paraId="0A74E3AE" w14:textId="77777777" w:rsidR="001B5A7A" w:rsidRDefault="001B5A7A" w:rsidP="001B5A7A">
      <w:pPr>
        <w:rPr>
          <w:b/>
        </w:rPr>
      </w:pPr>
    </w:p>
    <w:p w14:paraId="414F53A4" w14:textId="77777777" w:rsidR="001B5A7A" w:rsidRDefault="001B5A7A" w:rsidP="001B5A7A">
      <w:pPr>
        <w:rPr>
          <w:b/>
        </w:rPr>
      </w:pPr>
    </w:p>
    <w:p w14:paraId="1B4894B8" w14:textId="1D17CFEA" w:rsidR="001B5A7A" w:rsidRDefault="00E37AA8" w:rsidP="001B5A7A">
      <w:r>
        <w:rPr>
          <w:b/>
        </w:rPr>
        <w:br w:type="page"/>
      </w:r>
      <w:r>
        <w:rPr>
          <w:b/>
        </w:rPr>
        <w:lastRenderedPageBreak/>
        <w:t>6</w:t>
      </w:r>
      <w:r w:rsidR="001B5A7A" w:rsidRPr="00FD758C">
        <w:rPr>
          <w:b/>
        </w:rPr>
        <w:t>.</w:t>
      </w:r>
      <w:r w:rsidR="001B5A7A">
        <w:rPr>
          <w:b/>
        </w:rPr>
        <w:tab/>
      </w:r>
      <w:r w:rsidR="001B5A7A">
        <w:t>[5 marks]</w:t>
      </w:r>
    </w:p>
    <w:p w14:paraId="4A7E1E06" w14:textId="77777777" w:rsidR="001B5A7A" w:rsidRDefault="001B5A7A" w:rsidP="001B5A7A"/>
    <w:p w14:paraId="6352BB72" w14:textId="77777777" w:rsidR="001B5A7A" w:rsidRPr="00FD758C" w:rsidRDefault="001B5A7A" w:rsidP="001B5A7A">
      <w:pPr>
        <w:pStyle w:val="ArIndent1"/>
      </w:pPr>
      <w:r>
        <w:tab/>
        <w:t xml:space="preserve">Determine the equation of the image line formed when all points on the line </w:t>
      </w:r>
      <m:oMath>
        <m:r>
          <w:rPr>
            <w:rFonts w:ascii="Cambria Math" w:hAnsi="Cambria Math"/>
          </w:rPr>
          <m:t>y=2x+3</m:t>
        </m:r>
      </m:oMath>
      <w:r>
        <w:t xml:space="preserve"> are transformed by the </w:t>
      </w:r>
      <w:proofErr w:type="gramStart"/>
      <w:r>
        <w:t xml:space="preserve">matrix 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>.</w:t>
      </w:r>
    </w:p>
    <w:p w14:paraId="77EDFA7F" w14:textId="77777777" w:rsidR="001B5A7A" w:rsidRPr="00094D9A" w:rsidRDefault="001B5A7A" w:rsidP="001B5A7A"/>
    <w:p w14:paraId="2A4D3C49" w14:textId="700E98E7" w:rsidR="001B5A7A" w:rsidRDefault="001B5A7A" w:rsidP="004E337B">
      <w:pPr>
        <w:pStyle w:val="ArNormal"/>
        <w:rPr>
          <w:rFonts w:cs="Arial"/>
          <w:b/>
        </w:rPr>
      </w:pPr>
    </w:p>
    <w:p w14:paraId="2EA32461" w14:textId="77777777" w:rsidR="00E37AA8" w:rsidRDefault="00E37AA8" w:rsidP="004E337B">
      <w:pPr>
        <w:pStyle w:val="ArNormal"/>
        <w:rPr>
          <w:rFonts w:cs="Arial"/>
          <w:b/>
        </w:rPr>
      </w:pPr>
    </w:p>
    <w:p w14:paraId="43B76817" w14:textId="77777777" w:rsidR="00E37AA8" w:rsidRDefault="00E37AA8" w:rsidP="004E337B">
      <w:pPr>
        <w:pStyle w:val="ArNormal"/>
        <w:rPr>
          <w:rFonts w:cs="Arial"/>
          <w:b/>
        </w:rPr>
      </w:pPr>
    </w:p>
    <w:p w14:paraId="6E2125CD" w14:textId="77777777" w:rsidR="00E37AA8" w:rsidRDefault="00E37AA8" w:rsidP="004E337B">
      <w:pPr>
        <w:pStyle w:val="ArNormal"/>
        <w:rPr>
          <w:rFonts w:cs="Arial"/>
          <w:b/>
        </w:rPr>
      </w:pPr>
    </w:p>
    <w:p w14:paraId="08B41573" w14:textId="77777777" w:rsidR="00E37AA8" w:rsidRDefault="00E37AA8" w:rsidP="004E337B">
      <w:pPr>
        <w:pStyle w:val="ArNormal"/>
        <w:rPr>
          <w:rFonts w:cs="Arial"/>
          <w:b/>
        </w:rPr>
      </w:pPr>
    </w:p>
    <w:p w14:paraId="7FA78682" w14:textId="77777777" w:rsidR="00E37AA8" w:rsidRDefault="00E37AA8" w:rsidP="004E337B">
      <w:pPr>
        <w:pStyle w:val="ArNormal"/>
        <w:rPr>
          <w:rFonts w:cs="Arial"/>
          <w:b/>
        </w:rPr>
      </w:pPr>
    </w:p>
    <w:p w14:paraId="58E03019" w14:textId="77777777" w:rsidR="00E37AA8" w:rsidRDefault="00E37AA8" w:rsidP="004E337B">
      <w:pPr>
        <w:pStyle w:val="ArNormal"/>
        <w:rPr>
          <w:rFonts w:cs="Arial"/>
          <w:b/>
        </w:rPr>
      </w:pPr>
    </w:p>
    <w:p w14:paraId="2BA20720" w14:textId="77777777" w:rsidR="00E37AA8" w:rsidRDefault="00E37AA8" w:rsidP="004E337B">
      <w:pPr>
        <w:pStyle w:val="ArNormal"/>
        <w:rPr>
          <w:rFonts w:cs="Arial"/>
          <w:b/>
        </w:rPr>
      </w:pPr>
    </w:p>
    <w:p w14:paraId="01F81A84" w14:textId="77777777" w:rsidR="00E37AA8" w:rsidRDefault="00E37AA8" w:rsidP="004E337B">
      <w:pPr>
        <w:pStyle w:val="ArNormal"/>
        <w:rPr>
          <w:rFonts w:cs="Arial"/>
          <w:b/>
        </w:rPr>
      </w:pPr>
    </w:p>
    <w:p w14:paraId="261DDCCC" w14:textId="77777777" w:rsidR="00E37AA8" w:rsidRDefault="00E37AA8" w:rsidP="004E337B">
      <w:pPr>
        <w:pStyle w:val="ArNormal"/>
        <w:rPr>
          <w:rFonts w:cs="Arial"/>
          <w:b/>
        </w:rPr>
      </w:pPr>
    </w:p>
    <w:p w14:paraId="62AC4358" w14:textId="77777777" w:rsidR="00E37AA8" w:rsidRDefault="00E37AA8" w:rsidP="004E337B">
      <w:pPr>
        <w:pStyle w:val="ArNormal"/>
        <w:rPr>
          <w:rFonts w:cs="Arial"/>
          <w:b/>
        </w:rPr>
      </w:pPr>
    </w:p>
    <w:p w14:paraId="05A07185" w14:textId="77777777" w:rsidR="00E37AA8" w:rsidRDefault="00E37AA8" w:rsidP="004E337B">
      <w:pPr>
        <w:pStyle w:val="ArNormal"/>
        <w:rPr>
          <w:rFonts w:cs="Arial"/>
          <w:b/>
        </w:rPr>
      </w:pPr>
    </w:p>
    <w:p w14:paraId="528373E4" w14:textId="77777777" w:rsidR="00687EAB" w:rsidRDefault="00687EAB" w:rsidP="004E337B">
      <w:pPr>
        <w:pStyle w:val="ArNormal"/>
        <w:rPr>
          <w:rFonts w:cs="Arial"/>
          <w:b/>
        </w:rPr>
      </w:pPr>
    </w:p>
    <w:p w14:paraId="1801E119" w14:textId="77777777" w:rsidR="00687EAB" w:rsidRDefault="00687EAB" w:rsidP="004E337B">
      <w:pPr>
        <w:pStyle w:val="ArNormal"/>
        <w:rPr>
          <w:rFonts w:cs="Arial"/>
          <w:b/>
        </w:rPr>
      </w:pPr>
    </w:p>
    <w:p w14:paraId="772FBA07" w14:textId="77777777" w:rsidR="00E37AA8" w:rsidRDefault="00E37AA8" w:rsidP="004E337B">
      <w:pPr>
        <w:pStyle w:val="ArNormal"/>
        <w:rPr>
          <w:rFonts w:cs="Arial"/>
          <w:b/>
        </w:rPr>
      </w:pPr>
    </w:p>
    <w:p w14:paraId="7D00A004" w14:textId="77777777" w:rsidR="00E37AA8" w:rsidRDefault="00E37AA8" w:rsidP="004E337B">
      <w:pPr>
        <w:pStyle w:val="ArNormal"/>
        <w:rPr>
          <w:rFonts w:cs="Arial"/>
          <w:b/>
        </w:rPr>
      </w:pPr>
    </w:p>
    <w:p w14:paraId="1C07B4DD" w14:textId="77777777" w:rsidR="00E37AA8" w:rsidRDefault="00E37AA8" w:rsidP="004E337B">
      <w:pPr>
        <w:pStyle w:val="ArNormal"/>
        <w:rPr>
          <w:rFonts w:cs="Arial"/>
          <w:b/>
        </w:rPr>
      </w:pPr>
    </w:p>
    <w:p w14:paraId="6EB23C0D" w14:textId="77777777" w:rsidR="00E37AA8" w:rsidRDefault="00E37AA8" w:rsidP="004E337B">
      <w:pPr>
        <w:pStyle w:val="ArNormal"/>
        <w:rPr>
          <w:rFonts w:cs="Arial"/>
          <w:b/>
        </w:rPr>
      </w:pPr>
    </w:p>
    <w:p w14:paraId="46B6C0A6" w14:textId="77777777" w:rsidR="00E37AA8" w:rsidRDefault="00E37AA8" w:rsidP="004E337B">
      <w:pPr>
        <w:pStyle w:val="ArNormal"/>
        <w:rPr>
          <w:rFonts w:cs="Arial"/>
          <w:b/>
        </w:rPr>
      </w:pPr>
    </w:p>
    <w:p w14:paraId="4271B12F" w14:textId="47DF147A" w:rsidR="00E37AA8" w:rsidRDefault="00E37AA8" w:rsidP="00E37AA8">
      <w:pPr>
        <w:pStyle w:val="ArIndent1"/>
      </w:pPr>
      <w:r>
        <w:rPr>
          <w:b/>
        </w:rPr>
        <w:t>7.</w:t>
      </w:r>
      <w:r>
        <w:tab/>
        <w:t>[3, 3 marks]</w:t>
      </w:r>
    </w:p>
    <w:p w14:paraId="1EA726D4" w14:textId="77777777" w:rsidR="00E37AA8" w:rsidRDefault="00E37AA8" w:rsidP="00E37AA8">
      <w:pPr>
        <w:pStyle w:val="ArIndent1"/>
      </w:pPr>
    </w:p>
    <w:p w14:paraId="0D8942D3" w14:textId="77777777" w:rsidR="00E37AA8" w:rsidRDefault="00E37AA8" w:rsidP="00E37AA8">
      <w:pPr>
        <w:pStyle w:val="ArIndent2"/>
      </w:pPr>
      <w:r>
        <w:t>(a)</w:t>
      </w:r>
      <w:r>
        <w:tab/>
        <w:t xml:space="preserve">Determine the value of the real constants </w:t>
      </w:r>
      <m:oMath>
        <m:r>
          <w:rPr>
            <w:rFonts w:ascii="Cambria Math" w:hAnsi="Cambria Math"/>
          </w:rPr>
          <m:t>m</m:t>
        </m:r>
      </m:oMath>
      <w:r>
        <w:t xml:space="preserve"> and </w:t>
      </w:r>
      <m:oMath>
        <m:r>
          <w:rPr>
            <w:rFonts w:ascii="Cambria Math" w:hAnsi="Cambria Math"/>
          </w:rPr>
          <m:t>n</m:t>
        </m:r>
      </m:oMath>
      <w:r>
        <w:t xml:space="preserve"> if </w:t>
      </w:r>
      <m:oMath>
        <m:r>
          <w:rPr>
            <w:rFonts w:ascii="Cambria Math" w:hAnsi="Cambria Math"/>
          </w:rPr>
          <m:t>z=3-2i</m:t>
        </m:r>
      </m:oMath>
      <w:r>
        <w:t xml:space="preserve"> is a solution of the </w:t>
      </w:r>
      <w:proofErr w:type="gramStart"/>
      <w:r>
        <w:t xml:space="preserve">equation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+mz+n=0</m:t>
        </m:r>
      </m:oMath>
      <w:r>
        <w:t>.</w:t>
      </w:r>
    </w:p>
    <w:p w14:paraId="65D547C8" w14:textId="77777777" w:rsidR="00E37AA8" w:rsidRDefault="00E37AA8" w:rsidP="00E37AA8">
      <w:pPr>
        <w:pStyle w:val="ArIndent2"/>
      </w:pPr>
    </w:p>
    <w:p w14:paraId="422FA729" w14:textId="77777777" w:rsidR="00E37AA8" w:rsidRDefault="00E37AA8" w:rsidP="00E37AA8">
      <w:pPr>
        <w:pStyle w:val="ArIndent2"/>
      </w:pPr>
    </w:p>
    <w:p w14:paraId="392CB220" w14:textId="77777777" w:rsidR="00E37AA8" w:rsidRDefault="00E37AA8" w:rsidP="00E37AA8">
      <w:pPr>
        <w:pStyle w:val="ArIndent2"/>
      </w:pPr>
    </w:p>
    <w:p w14:paraId="02BA547D" w14:textId="77777777" w:rsidR="00E37AA8" w:rsidRDefault="00E37AA8" w:rsidP="00E37AA8">
      <w:pPr>
        <w:pStyle w:val="ArIndent2"/>
      </w:pPr>
    </w:p>
    <w:p w14:paraId="1B254BCF" w14:textId="77777777" w:rsidR="00687EAB" w:rsidRDefault="00687EAB" w:rsidP="00E37AA8">
      <w:pPr>
        <w:pStyle w:val="ArIndent2"/>
      </w:pPr>
    </w:p>
    <w:p w14:paraId="00DA01DF" w14:textId="77777777" w:rsidR="00687EAB" w:rsidRDefault="00687EAB" w:rsidP="00E37AA8">
      <w:pPr>
        <w:pStyle w:val="ArIndent2"/>
      </w:pPr>
    </w:p>
    <w:p w14:paraId="4147F13D" w14:textId="77777777" w:rsidR="00E37AA8" w:rsidRDefault="00E37AA8" w:rsidP="00E37AA8">
      <w:pPr>
        <w:pStyle w:val="ArIndent2"/>
      </w:pPr>
    </w:p>
    <w:p w14:paraId="7FFE82FB" w14:textId="77777777" w:rsidR="00E37AA8" w:rsidRDefault="00E37AA8" w:rsidP="00E37AA8">
      <w:pPr>
        <w:pStyle w:val="ArIndent2"/>
      </w:pPr>
    </w:p>
    <w:p w14:paraId="61F3D583" w14:textId="77777777" w:rsidR="00E37AA8" w:rsidRDefault="00E37AA8" w:rsidP="00E37AA8">
      <w:pPr>
        <w:pStyle w:val="ArIndent2"/>
      </w:pPr>
    </w:p>
    <w:p w14:paraId="6252E605" w14:textId="77777777" w:rsidR="00E37AA8" w:rsidRDefault="00E37AA8" w:rsidP="00E37AA8">
      <w:pPr>
        <w:pStyle w:val="ArIndent2"/>
      </w:pPr>
    </w:p>
    <w:p w14:paraId="214F2915" w14:textId="77777777" w:rsidR="00E37AA8" w:rsidRDefault="00E37AA8" w:rsidP="00E37AA8">
      <w:pPr>
        <w:pStyle w:val="ArIndent2"/>
      </w:pPr>
    </w:p>
    <w:p w14:paraId="74E7C73E" w14:textId="77777777" w:rsidR="00E37AA8" w:rsidRDefault="00E37AA8" w:rsidP="00E37AA8">
      <w:pPr>
        <w:pStyle w:val="ArIndent2"/>
      </w:pPr>
      <w:r>
        <w:t>(b)</w:t>
      </w:r>
      <w:r>
        <w:tab/>
        <w:t xml:space="preserve">Determine the complex solutions to the equation: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+5=3x</m:t>
        </m:r>
      </m:oMath>
    </w:p>
    <w:p w14:paraId="7AD393B3" w14:textId="77777777" w:rsidR="00E37AA8" w:rsidRDefault="00E37AA8" w:rsidP="00E37AA8">
      <w:pPr>
        <w:pStyle w:val="ArIndent1"/>
      </w:pPr>
    </w:p>
    <w:p w14:paraId="21D635BC" w14:textId="77777777" w:rsidR="00E37AA8" w:rsidRDefault="00E37AA8" w:rsidP="00E37AA8">
      <w:pPr>
        <w:pStyle w:val="ArIndent1"/>
      </w:pPr>
    </w:p>
    <w:p w14:paraId="6CFEE933" w14:textId="51F4E261" w:rsidR="00E37AA8" w:rsidRDefault="00E37AA8" w:rsidP="00E37AA8">
      <w:r>
        <w:br w:type="page"/>
      </w:r>
      <w:r>
        <w:rPr>
          <w:b/>
        </w:rPr>
        <w:lastRenderedPageBreak/>
        <w:t>8.</w:t>
      </w:r>
      <w:r>
        <w:tab/>
        <w:t>[6 marks]</w:t>
      </w:r>
    </w:p>
    <w:p w14:paraId="0A454D08" w14:textId="77777777" w:rsidR="00E37AA8" w:rsidRDefault="00E37AA8" w:rsidP="00E37AA8">
      <w:pPr>
        <w:pStyle w:val="ArIndent1"/>
      </w:pPr>
    </w:p>
    <w:p w14:paraId="1FA8D6FE" w14:textId="77777777" w:rsidR="00E37AA8" w:rsidRDefault="00E37AA8" w:rsidP="00E37AA8">
      <w:pPr>
        <w:pStyle w:val="ArIndent1"/>
      </w:pPr>
      <w:r>
        <w:tab/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be complex numbers such that </w:t>
      </w:r>
      <m:oMath>
        <m: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=19</m:t>
        </m:r>
      </m:oMath>
      <w:r>
        <w:t xml:space="preserve"> </w:t>
      </w:r>
      <w:proofErr w:type="gramStart"/>
      <w: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=3i</m:t>
        </m:r>
      </m:oMath>
      <w:r>
        <w:t>.</w:t>
      </w:r>
    </w:p>
    <w:p w14:paraId="2B4C92C2" w14:textId="77777777" w:rsidR="00E37AA8" w:rsidRDefault="00E37AA8" w:rsidP="00E37AA8">
      <w:pPr>
        <w:pStyle w:val="ArIndent1"/>
      </w:pPr>
    </w:p>
    <w:p w14:paraId="33A6F711" w14:textId="77777777" w:rsidR="00E37AA8" w:rsidRPr="002E199A" w:rsidRDefault="00E37AA8" w:rsidP="00E37AA8">
      <w:pPr>
        <w:pStyle w:val="ArIndent1"/>
      </w:pPr>
      <w:r>
        <w:tab/>
        <w:t xml:space="preserve">Determine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in the </w:t>
      </w:r>
      <w:proofErr w:type="gramStart"/>
      <w:r>
        <w:t xml:space="preserve">form </w:t>
      </w:r>
      <w:proofErr w:type="gramEnd"/>
      <m:oMath>
        <m:r>
          <w:rPr>
            <w:rFonts w:ascii="Cambria Math" w:hAnsi="Cambria Math"/>
          </w:rPr>
          <m:t>z=a+bi</m:t>
        </m:r>
      </m:oMath>
      <w:r>
        <w:t xml:space="preserve">, where </w:t>
      </w:r>
      <m:oMath>
        <m:r>
          <w:rPr>
            <w:rFonts w:ascii="Cambria Math" w:hAnsi="Cambria Math"/>
          </w:rPr>
          <m:t>a, b</m:t>
        </m:r>
        <m:r>
          <m:rPr>
            <m:scr m:val="double-struck"/>
          </m:rPr>
          <w:rPr>
            <w:rFonts w:ascii="Cambria Math" w:hAnsi="Cambria Math"/>
          </w:rPr>
          <m:t xml:space="preserve"> ∈ Z</m:t>
        </m:r>
      </m:oMath>
      <w:r>
        <w:t>.</w:t>
      </w:r>
    </w:p>
    <w:p w14:paraId="5AB9B97E" w14:textId="77777777" w:rsidR="00E37AA8" w:rsidRDefault="00E37AA8" w:rsidP="004E337B">
      <w:pPr>
        <w:pStyle w:val="ArNormal"/>
      </w:pPr>
    </w:p>
    <w:p w14:paraId="0FB9FBD6" w14:textId="77777777" w:rsidR="00E37AA8" w:rsidRDefault="00E37AA8" w:rsidP="004E337B">
      <w:pPr>
        <w:pStyle w:val="ArNormal"/>
      </w:pPr>
    </w:p>
    <w:p w14:paraId="1BDE170F" w14:textId="77777777" w:rsidR="00E37AA8" w:rsidRDefault="00E37AA8" w:rsidP="004E337B">
      <w:pPr>
        <w:pStyle w:val="ArNormal"/>
      </w:pPr>
    </w:p>
    <w:p w14:paraId="322767B4" w14:textId="77777777" w:rsidR="00E37AA8" w:rsidRDefault="00E37AA8" w:rsidP="004E337B">
      <w:pPr>
        <w:pStyle w:val="ArNormal"/>
      </w:pPr>
    </w:p>
    <w:p w14:paraId="2CC22248" w14:textId="77777777" w:rsidR="00E37AA8" w:rsidRDefault="00E37AA8" w:rsidP="004E337B">
      <w:pPr>
        <w:pStyle w:val="ArNormal"/>
      </w:pPr>
    </w:p>
    <w:p w14:paraId="2EA9FF58" w14:textId="77777777" w:rsidR="00E37AA8" w:rsidRDefault="00E37AA8" w:rsidP="004E337B">
      <w:pPr>
        <w:pStyle w:val="ArNormal"/>
      </w:pPr>
    </w:p>
    <w:p w14:paraId="4AB5AEFB" w14:textId="77777777" w:rsidR="00E37AA8" w:rsidRDefault="00E37AA8" w:rsidP="004E337B">
      <w:pPr>
        <w:pStyle w:val="ArNormal"/>
      </w:pPr>
    </w:p>
    <w:p w14:paraId="3706AF1F" w14:textId="77777777" w:rsidR="00E37AA8" w:rsidRDefault="00E37AA8" w:rsidP="004E337B">
      <w:pPr>
        <w:pStyle w:val="ArNormal"/>
      </w:pPr>
    </w:p>
    <w:p w14:paraId="16790D3C" w14:textId="77777777" w:rsidR="00E37AA8" w:rsidRDefault="00E37AA8" w:rsidP="004E337B">
      <w:pPr>
        <w:pStyle w:val="ArNormal"/>
      </w:pPr>
    </w:p>
    <w:p w14:paraId="468667EE" w14:textId="77777777" w:rsidR="00687EAB" w:rsidRDefault="00687EAB" w:rsidP="004E337B">
      <w:pPr>
        <w:pStyle w:val="ArNormal"/>
      </w:pPr>
    </w:p>
    <w:p w14:paraId="2D4DFDD7" w14:textId="77777777" w:rsidR="00687EAB" w:rsidRDefault="00687EAB" w:rsidP="004E337B">
      <w:pPr>
        <w:pStyle w:val="ArNormal"/>
      </w:pPr>
    </w:p>
    <w:p w14:paraId="240FE105" w14:textId="77777777" w:rsidR="00687EAB" w:rsidRDefault="00687EAB" w:rsidP="004E337B">
      <w:pPr>
        <w:pStyle w:val="ArNormal"/>
      </w:pPr>
    </w:p>
    <w:p w14:paraId="10385456" w14:textId="77777777" w:rsidR="00687EAB" w:rsidRDefault="00687EAB" w:rsidP="004E337B">
      <w:pPr>
        <w:pStyle w:val="ArNormal"/>
      </w:pPr>
    </w:p>
    <w:p w14:paraId="5C0820B6" w14:textId="77777777" w:rsidR="00687EAB" w:rsidRDefault="00687EAB" w:rsidP="004E337B">
      <w:pPr>
        <w:pStyle w:val="ArNormal"/>
      </w:pPr>
    </w:p>
    <w:p w14:paraId="3CFD6986" w14:textId="77777777" w:rsidR="00E37AA8" w:rsidRDefault="00E37AA8" w:rsidP="004E337B">
      <w:pPr>
        <w:pStyle w:val="ArNormal"/>
      </w:pPr>
    </w:p>
    <w:p w14:paraId="60C61265" w14:textId="77777777" w:rsidR="00E37AA8" w:rsidRDefault="00E37AA8" w:rsidP="004E337B">
      <w:pPr>
        <w:pStyle w:val="ArNormal"/>
      </w:pPr>
    </w:p>
    <w:p w14:paraId="29BC88EE" w14:textId="77777777" w:rsidR="00E37AA8" w:rsidRDefault="00E37AA8" w:rsidP="004E337B">
      <w:pPr>
        <w:pStyle w:val="ArNormal"/>
      </w:pPr>
    </w:p>
    <w:p w14:paraId="40DDDCF1" w14:textId="77777777" w:rsidR="00E37AA8" w:rsidRDefault="00E37AA8" w:rsidP="004E337B">
      <w:pPr>
        <w:pStyle w:val="ArNormal"/>
      </w:pPr>
    </w:p>
    <w:p w14:paraId="1A71D229" w14:textId="77777777" w:rsidR="00E37AA8" w:rsidRDefault="00E37AA8" w:rsidP="004E337B">
      <w:pPr>
        <w:pStyle w:val="ArNormal"/>
      </w:pPr>
    </w:p>
    <w:p w14:paraId="1B9822BF" w14:textId="77777777" w:rsidR="00E37AA8" w:rsidRDefault="00E37AA8" w:rsidP="004E337B">
      <w:pPr>
        <w:pStyle w:val="ArNormal"/>
      </w:pPr>
    </w:p>
    <w:p w14:paraId="3679C78A" w14:textId="77777777" w:rsidR="00E37AA8" w:rsidRDefault="00E37AA8" w:rsidP="004E337B">
      <w:pPr>
        <w:pStyle w:val="ArNormal"/>
      </w:pPr>
    </w:p>
    <w:p w14:paraId="78E8BDEA" w14:textId="77777777" w:rsidR="00E37AA8" w:rsidRDefault="00E37AA8" w:rsidP="004E337B">
      <w:pPr>
        <w:pStyle w:val="ArNormal"/>
      </w:pPr>
    </w:p>
    <w:p w14:paraId="76745B1B" w14:textId="45A66784" w:rsidR="009B056E" w:rsidRPr="00E37AA8" w:rsidRDefault="00E37AA8" w:rsidP="004E337B">
      <w:pPr>
        <w:pStyle w:val="ArNormal"/>
        <w:rPr>
          <w:rFonts w:cs="Arial"/>
          <w:b/>
        </w:rPr>
      </w:pPr>
      <w:r>
        <w:rPr>
          <w:rFonts w:cs="Arial"/>
          <w:b/>
        </w:rPr>
        <w:t>9</w:t>
      </w:r>
      <w:r w:rsidR="009B056E">
        <w:rPr>
          <w:rFonts w:cs="Arial"/>
          <w:b/>
        </w:rPr>
        <w:t>.</w:t>
      </w:r>
      <w:r w:rsidR="009B056E">
        <w:rPr>
          <w:rFonts w:cs="Arial"/>
        </w:rPr>
        <w:tab/>
        <w:t>[</w:t>
      </w:r>
      <w:r w:rsidR="009F657D">
        <w:rPr>
          <w:rFonts w:cs="Arial"/>
        </w:rPr>
        <w:t xml:space="preserve">1, </w:t>
      </w:r>
      <w:r w:rsidR="009B056E">
        <w:rPr>
          <w:rFonts w:cs="Arial"/>
        </w:rPr>
        <w:t xml:space="preserve">2, </w:t>
      </w:r>
      <w:r w:rsidR="00EB2710">
        <w:rPr>
          <w:rFonts w:cs="Arial"/>
        </w:rPr>
        <w:t xml:space="preserve">2, </w:t>
      </w:r>
      <w:r w:rsidR="000E646C">
        <w:rPr>
          <w:rFonts w:cs="Arial"/>
        </w:rPr>
        <w:t>3</w:t>
      </w:r>
      <w:r w:rsidR="009F657D">
        <w:rPr>
          <w:rFonts w:cs="Arial"/>
        </w:rPr>
        <w:t xml:space="preserve"> </w:t>
      </w:r>
      <w:r w:rsidR="000E646C">
        <w:rPr>
          <w:rFonts w:cs="Arial"/>
        </w:rPr>
        <w:t>marks</w:t>
      </w:r>
      <w:r w:rsidR="009B056E">
        <w:rPr>
          <w:rFonts w:cs="Arial"/>
        </w:rPr>
        <w:t>]</w:t>
      </w:r>
    </w:p>
    <w:p w14:paraId="4557966C" w14:textId="77777777" w:rsidR="009B056E" w:rsidRDefault="009B056E" w:rsidP="004E337B">
      <w:pPr>
        <w:pStyle w:val="ArNormal"/>
        <w:rPr>
          <w:rFonts w:cs="Arial"/>
        </w:rPr>
      </w:pPr>
    </w:p>
    <w:p w14:paraId="4B49407E" w14:textId="43A64E8B" w:rsidR="009B056E" w:rsidRDefault="009B056E" w:rsidP="004E337B">
      <w:pPr>
        <w:pStyle w:val="ArNormal"/>
        <w:rPr>
          <w:rFonts w:cs="Arial"/>
        </w:rPr>
      </w:pPr>
      <w:r>
        <w:rPr>
          <w:rFonts w:cs="Arial"/>
        </w:rPr>
        <w:tab/>
        <w:t xml:space="preserve">Given that </w:t>
      </w:r>
      <m:oMath>
        <m:r>
          <w:rPr>
            <w:rFonts w:ascii="Cambria Math" w:hAnsi="Cambria Math" w:cs="Arial"/>
          </w:rPr>
          <m:t>z=3-2i</m:t>
        </m:r>
      </m:oMath>
      <w:r>
        <w:rPr>
          <w:rFonts w:cs="Arial"/>
        </w:rPr>
        <w:t xml:space="preserve"> </w:t>
      </w:r>
      <w:proofErr w:type="gramStart"/>
      <w:r>
        <w:rPr>
          <w:rFonts w:cs="Arial"/>
        </w:rPr>
        <w:t xml:space="preserve">and </w:t>
      </w:r>
      <w:proofErr w:type="gramEnd"/>
      <m:oMath>
        <m:r>
          <w:rPr>
            <w:rFonts w:ascii="Cambria Math" w:hAnsi="Cambria Math" w:cs="Arial"/>
          </w:rPr>
          <m:t>w=1+3i</m:t>
        </m:r>
      </m:oMath>
      <w:r>
        <w:rPr>
          <w:rFonts w:cs="Arial"/>
        </w:rPr>
        <w:t>, determine</w:t>
      </w:r>
    </w:p>
    <w:p w14:paraId="5E2015CB" w14:textId="4FADEC52" w:rsidR="009B056E" w:rsidRDefault="009B056E" w:rsidP="004E337B">
      <w:pPr>
        <w:pStyle w:val="ArNormal"/>
        <w:rPr>
          <w:rFonts w:cs="Arial"/>
        </w:rPr>
      </w:pPr>
    </w:p>
    <w:p w14:paraId="0FF0EAC9" w14:textId="5E4FDF8D" w:rsidR="009B056E" w:rsidRDefault="009B056E" w:rsidP="009B056E">
      <w:pPr>
        <w:pStyle w:val="ArIndent2"/>
      </w:pPr>
      <w:r>
        <w:t>(a)</w:t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b</w:t>
      </w:r>
      <w:proofErr w:type="gramEnd"/>
      <w:r>
        <w:t>)</w:t>
      </w:r>
      <w:r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+2w</m:t>
        </m:r>
      </m:oMath>
    </w:p>
    <w:p w14:paraId="5B3A6291" w14:textId="77777777" w:rsidR="009F657D" w:rsidRDefault="009F657D" w:rsidP="009B056E">
      <w:pPr>
        <w:pStyle w:val="ArIndent2"/>
      </w:pPr>
    </w:p>
    <w:p w14:paraId="69E43328" w14:textId="77777777" w:rsidR="009F657D" w:rsidRDefault="009F657D" w:rsidP="009B056E">
      <w:pPr>
        <w:pStyle w:val="ArIndent2"/>
      </w:pPr>
    </w:p>
    <w:p w14:paraId="728B879B" w14:textId="1B7EFEAE" w:rsidR="009F657D" w:rsidRDefault="009F657D" w:rsidP="009B056E">
      <w:pPr>
        <w:pStyle w:val="ArIndent2"/>
      </w:pPr>
    </w:p>
    <w:p w14:paraId="6DDE2BBC" w14:textId="5FD1406B" w:rsidR="009F657D" w:rsidRDefault="009F657D" w:rsidP="009B056E">
      <w:pPr>
        <w:pStyle w:val="ArIndent2"/>
      </w:pPr>
    </w:p>
    <w:p w14:paraId="7F40B0D2" w14:textId="77777777" w:rsidR="009F657D" w:rsidRDefault="009F657D" w:rsidP="009B056E">
      <w:pPr>
        <w:pStyle w:val="ArIndent2"/>
      </w:pPr>
    </w:p>
    <w:p w14:paraId="6FCC6D49" w14:textId="77777777" w:rsidR="009F657D" w:rsidRDefault="009F657D" w:rsidP="009B056E">
      <w:pPr>
        <w:pStyle w:val="ArIndent2"/>
      </w:pPr>
    </w:p>
    <w:p w14:paraId="1089733F" w14:textId="591859FC" w:rsidR="009F657D" w:rsidRDefault="009F657D" w:rsidP="009B056E">
      <w:pPr>
        <w:pStyle w:val="ArIndent2"/>
      </w:pPr>
      <w:r>
        <w:t>(c)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B2710">
        <w:tab/>
      </w:r>
      <w:r w:rsidR="00EB2710">
        <w:tab/>
      </w:r>
      <w:r w:rsidR="00EB2710">
        <w:tab/>
      </w:r>
      <w:r w:rsidR="00EB2710">
        <w:tab/>
      </w:r>
      <w:r w:rsidR="00EB2710">
        <w:tab/>
        <w:t>(</w:t>
      </w:r>
      <w:proofErr w:type="gramStart"/>
      <w:r w:rsidR="00EB2710">
        <w:t>d</w:t>
      </w:r>
      <w:proofErr w:type="gramEnd"/>
      <w:r w:rsidR="00EB2710">
        <w:t>)</w:t>
      </w:r>
      <w:r w:rsidR="00EB2710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EB2710">
        <w:t xml:space="preserve"> in the form </w:t>
      </w:r>
      <m:oMath>
        <m:r>
          <w:rPr>
            <w:rFonts w:ascii="Cambria Math" w:hAnsi="Cambria Math"/>
          </w:rPr>
          <m:t>a+bi</m:t>
        </m:r>
      </m:oMath>
    </w:p>
    <w:p w14:paraId="6D8FF64C" w14:textId="77777777" w:rsidR="009F657D" w:rsidRDefault="009F657D" w:rsidP="009B056E">
      <w:pPr>
        <w:pStyle w:val="ArIndent2"/>
      </w:pPr>
    </w:p>
    <w:p w14:paraId="46E8AE8E" w14:textId="77777777" w:rsidR="009F657D" w:rsidRDefault="009F657D" w:rsidP="009B056E">
      <w:pPr>
        <w:pStyle w:val="ArIndent2"/>
      </w:pPr>
    </w:p>
    <w:p w14:paraId="677D5B9E" w14:textId="77777777" w:rsidR="009F657D" w:rsidRDefault="009F657D" w:rsidP="009B056E">
      <w:pPr>
        <w:pStyle w:val="ArIndent2"/>
      </w:pPr>
    </w:p>
    <w:p w14:paraId="4F30BB07" w14:textId="77777777" w:rsidR="009F657D" w:rsidRDefault="009F657D" w:rsidP="009B056E">
      <w:pPr>
        <w:pStyle w:val="ArIndent2"/>
      </w:pPr>
    </w:p>
    <w:p w14:paraId="1B83D456" w14:textId="77777777" w:rsidR="009F657D" w:rsidRDefault="009F657D" w:rsidP="009B056E">
      <w:pPr>
        <w:pStyle w:val="ArIndent2"/>
      </w:pPr>
    </w:p>
    <w:p w14:paraId="2B75A416" w14:textId="77777777" w:rsidR="009F657D" w:rsidRDefault="009F657D" w:rsidP="009B056E">
      <w:pPr>
        <w:pStyle w:val="ArIndent2"/>
      </w:pPr>
    </w:p>
    <w:p w14:paraId="5B24A659" w14:textId="77777777" w:rsidR="009F657D" w:rsidRDefault="009F657D" w:rsidP="009B056E">
      <w:pPr>
        <w:pStyle w:val="ArIndent2"/>
      </w:pPr>
    </w:p>
    <w:p w14:paraId="280E93AD" w14:textId="77777777" w:rsidR="009F657D" w:rsidRDefault="009F657D" w:rsidP="009B056E">
      <w:pPr>
        <w:pStyle w:val="ArIndent2"/>
      </w:pPr>
    </w:p>
    <w:p w14:paraId="52442A8A" w14:textId="77777777" w:rsidR="009F657D" w:rsidRDefault="009F657D" w:rsidP="009F657D">
      <w:pPr>
        <w:pStyle w:val="ArIndent1"/>
      </w:pPr>
    </w:p>
    <w:p w14:paraId="06B625B8" w14:textId="2027AD59" w:rsidR="00E37AA8" w:rsidRDefault="004E337B" w:rsidP="00E37AA8">
      <w:pPr>
        <w:rPr>
          <w:rFonts w:cs="Times New Roman"/>
          <w:iCs/>
          <w:lang w:val="en-GB" w:eastAsia="ja-JP"/>
        </w:rPr>
      </w:pPr>
      <w:r>
        <w:br w:type="page"/>
      </w:r>
      <w:r w:rsidR="00E37AA8">
        <w:rPr>
          <w:rFonts w:cs="Times New Roman"/>
          <w:b/>
          <w:iCs/>
          <w:lang w:val="en-GB" w:eastAsia="ja-JP"/>
        </w:rPr>
        <w:lastRenderedPageBreak/>
        <w:t>10.</w:t>
      </w:r>
      <w:r w:rsidR="00E37AA8">
        <w:rPr>
          <w:rFonts w:cs="Times New Roman"/>
          <w:iCs/>
          <w:lang w:val="en-GB" w:eastAsia="ja-JP"/>
        </w:rPr>
        <w:tab/>
        <w:t>[2, 3, 2 marks]</w:t>
      </w:r>
    </w:p>
    <w:p w14:paraId="14D1B6CD" w14:textId="77777777" w:rsidR="00E37AA8" w:rsidRDefault="00E37AA8" w:rsidP="00E37AA8">
      <w:pPr>
        <w:rPr>
          <w:rFonts w:cs="Times New Roman"/>
          <w:iCs/>
          <w:lang w:val="en-GB" w:eastAsia="ja-JP"/>
        </w:rPr>
      </w:pPr>
    </w:p>
    <w:p w14:paraId="4C5E8E5C" w14:textId="77777777" w:rsidR="00E37AA8" w:rsidRDefault="00E37AA8" w:rsidP="00E37AA8">
      <w:pPr>
        <w:rPr>
          <w:rFonts w:cs="Times New Roman"/>
          <w:iCs/>
          <w:lang w:val="en-GB" w:eastAsia="ja-JP"/>
        </w:rPr>
      </w:pPr>
      <w:r>
        <w:rPr>
          <w:rFonts w:cs="Times New Roman"/>
          <w:iCs/>
          <w:lang w:val="en-GB" w:eastAsia="ja-JP"/>
        </w:rPr>
        <w:tab/>
        <w:t xml:space="preserve">A triangle has </w:t>
      </w:r>
      <w:proofErr w:type="gramStart"/>
      <w:r>
        <w:rPr>
          <w:rFonts w:cs="Times New Roman"/>
          <w:iCs/>
          <w:lang w:val="en-GB" w:eastAsia="ja-JP"/>
        </w:rPr>
        <w:t xml:space="preserve">vertices </w:t>
      </w:r>
      <w:proofErr w:type="gramEnd"/>
      <m:oMath>
        <m:r>
          <w:rPr>
            <w:rFonts w:ascii="Cambria Math" w:hAnsi="Cambria Math" w:cs="Times New Roman"/>
            <w:lang w:val="en-GB" w:eastAsia="ja-JP"/>
          </w:rPr>
          <m:t>A(2, 1)</m:t>
        </m:r>
      </m:oMath>
      <w:r>
        <w:rPr>
          <w:rFonts w:cs="Times New Roman"/>
          <w:iCs/>
          <w:lang w:val="en-GB" w:eastAsia="ja-JP"/>
        </w:rPr>
        <w:t xml:space="preserve">, </w:t>
      </w:r>
      <m:oMath>
        <m:r>
          <w:rPr>
            <w:rFonts w:ascii="Cambria Math" w:hAnsi="Cambria Math" w:cs="Times New Roman"/>
            <w:lang w:val="en-GB" w:eastAsia="ja-JP"/>
          </w:rPr>
          <m:t>B(5, 1)</m:t>
        </m:r>
      </m:oMath>
      <w:r>
        <w:rPr>
          <w:rFonts w:cs="Times New Roman"/>
          <w:iCs/>
          <w:lang w:val="en-GB" w:eastAsia="ja-JP"/>
        </w:rPr>
        <w:t xml:space="preserve"> and </w:t>
      </w:r>
      <m:oMath>
        <m:r>
          <w:rPr>
            <w:rFonts w:ascii="Cambria Math" w:hAnsi="Cambria Math" w:cs="Times New Roman"/>
            <w:lang w:val="en-GB" w:eastAsia="ja-JP"/>
          </w:rPr>
          <m:t>C(4, 6)</m:t>
        </m:r>
      </m:oMath>
      <w:r>
        <w:rPr>
          <w:rFonts w:cs="Times New Roman"/>
          <w:iCs/>
          <w:lang w:val="en-GB" w:eastAsia="ja-JP"/>
        </w:rPr>
        <w:t>.</w:t>
      </w:r>
    </w:p>
    <w:p w14:paraId="62883D58" w14:textId="77777777" w:rsidR="00E37AA8" w:rsidRDefault="00E37AA8" w:rsidP="00E37AA8">
      <w:pPr>
        <w:rPr>
          <w:rFonts w:cs="Times New Roman"/>
          <w:iCs/>
          <w:lang w:val="en-GB" w:eastAsia="ja-JP"/>
        </w:rPr>
      </w:pPr>
    </w:p>
    <w:p w14:paraId="1FA639EE" w14:textId="77777777" w:rsidR="00E37AA8" w:rsidRDefault="00E37AA8" w:rsidP="00E37AA8">
      <w:pPr>
        <w:pStyle w:val="ArIndent2"/>
      </w:pPr>
      <w:r>
        <w:t>(a)</w:t>
      </w:r>
      <w:r>
        <w:tab/>
        <w:t xml:space="preserve">Triangle </w:t>
      </w:r>
      <m:oMath>
        <m:r>
          <w:rPr>
            <w:rFonts w:ascii="Cambria Math" w:hAnsi="Cambria Math"/>
          </w:rPr>
          <m:t>ABC</m:t>
        </m:r>
      </m:oMath>
      <w:r>
        <w:t xml:space="preserve"> is transformed </w:t>
      </w:r>
      <w:proofErr w:type="gramStart"/>
      <w:r>
        <w:t xml:space="preserve">to </w:t>
      </w:r>
      <w:proofErr w:type="gramEnd"/>
      <m:oMath>
        <m:r>
          <w:rPr>
            <w:rFonts w:ascii="Cambria Math" w:hAnsi="Cambria Math"/>
          </w:rPr>
          <m:t>A'(-2, 1)</m:t>
        </m:r>
      </m:oMath>
      <w:r>
        <w:t xml:space="preserve">, </w:t>
      </w:r>
      <m:oMath>
        <m:r>
          <w:rPr>
            <w:rFonts w:ascii="Cambria Math" w:hAnsi="Cambria Math"/>
          </w:rPr>
          <m:t>B'(-5, 1)</m:t>
        </m:r>
      </m:oMath>
      <w:r>
        <w:t xml:space="preserve"> and </w:t>
      </w:r>
      <m:oMath>
        <m:r>
          <w:rPr>
            <w:rFonts w:ascii="Cambria Math" w:hAnsi="Cambria Math"/>
          </w:rPr>
          <m:t>C'(-4, 6)</m:t>
        </m:r>
      </m:oMath>
      <w:r>
        <w:t xml:space="preserve">.  Describe this transformation geometrically and state the </w:t>
      </w:r>
      <m:oMath>
        <m:r>
          <w:rPr>
            <w:rFonts w:ascii="Cambria Math" w:hAnsi="Cambria Math"/>
          </w:rPr>
          <m:t>2 × 2</m:t>
        </m:r>
      </m:oMath>
      <w:r>
        <w:t xml:space="preserve"> matrix that will transform </w:t>
      </w:r>
      <m:oMath>
        <m:r>
          <w:rPr>
            <w:rFonts w:ascii="Cambria Math" w:hAnsi="Cambria Math"/>
          </w:rPr>
          <m:t>ABC</m:t>
        </m:r>
      </m:oMath>
      <w:r>
        <w:t xml:space="preserve"> </w:t>
      </w:r>
      <w:proofErr w:type="gramStart"/>
      <w:r>
        <w:t xml:space="preserve">to </w:t>
      </w:r>
      <w:proofErr w:type="gramEnd"/>
      <m:oMath>
        <m:r>
          <w:rPr>
            <w:rFonts w:ascii="Cambria Math" w:hAnsi="Cambria Math"/>
          </w:rPr>
          <m:t>A'B'C'</m:t>
        </m:r>
      </m:oMath>
      <w:r>
        <w:t>.</w:t>
      </w:r>
    </w:p>
    <w:p w14:paraId="47091496" w14:textId="77777777" w:rsidR="00E37AA8" w:rsidRDefault="00E37AA8" w:rsidP="00E37AA8">
      <w:pPr>
        <w:pStyle w:val="ArIndent2"/>
      </w:pPr>
    </w:p>
    <w:p w14:paraId="42679004" w14:textId="77777777" w:rsidR="00E37AA8" w:rsidRDefault="00E37AA8" w:rsidP="00E37AA8">
      <w:pPr>
        <w:pStyle w:val="ArIndent2"/>
      </w:pPr>
    </w:p>
    <w:p w14:paraId="1A0CB4E9" w14:textId="77777777" w:rsidR="00E37AA8" w:rsidRDefault="00E37AA8" w:rsidP="00E37AA8">
      <w:pPr>
        <w:pStyle w:val="ArIndent2"/>
      </w:pPr>
    </w:p>
    <w:p w14:paraId="7484FEBF" w14:textId="77777777" w:rsidR="00E37AA8" w:rsidRDefault="00E37AA8" w:rsidP="00E37AA8">
      <w:pPr>
        <w:pStyle w:val="ArIndent2"/>
      </w:pPr>
    </w:p>
    <w:p w14:paraId="2D2DD6C1" w14:textId="77777777" w:rsidR="00E37AA8" w:rsidRDefault="00E37AA8" w:rsidP="00E37AA8">
      <w:pPr>
        <w:pStyle w:val="ArIndent2"/>
      </w:pPr>
    </w:p>
    <w:p w14:paraId="03723D1F" w14:textId="77777777" w:rsidR="00E37AA8" w:rsidRDefault="00E37AA8" w:rsidP="00E37AA8">
      <w:pPr>
        <w:pStyle w:val="ArIndent2"/>
      </w:pPr>
    </w:p>
    <w:p w14:paraId="509F7DB1" w14:textId="77777777" w:rsidR="00E37AA8" w:rsidRDefault="00E37AA8" w:rsidP="00E37AA8">
      <w:pPr>
        <w:pStyle w:val="ArIndent2"/>
      </w:pPr>
    </w:p>
    <w:p w14:paraId="11A5C852" w14:textId="77777777" w:rsidR="00E37AA8" w:rsidRDefault="00E37AA8" w:rsidP="00E37AA8">
      <w:pPr>
        <w:pStyle w:val="ArIndent2"/>
      </w:pPr>
    </w:p>
    <w:p w14:paraId="20029D2D" w14:textId="77777777" w:rsidR="00E37AA8" w:rsidRDefault="00E37AA8" w:rsidP="00E37AA8">
      <w:pPr>
        <w:pStyle w:val="ArIndent1"/>
      </w:pPr>
      <w:r>
        <w:tab/>
        <w:t xml:space="preserve">Triangle </w:t>
      </w:r>
      <m:oMath>
        <m:r>
          <w:rPr>
            <w:rFonts w:ascii="Cambria Math" w:hAnsi="Cambria Math"/>
          </w:rPr>
          <m:t>A'B'C'</m:t>
        </m:r>
      </m:oMath>
      <w:r>
        <w:t xml:space="preserve"> is dilated by a scale factor of </w:t>
      </w:r>
      <m:oMath>
        <m:r>
          <w:rPr>
            <w:rFonts w:ascii="Cambria Math" w:hAnsi="Cambria Math"/>
          </w:rPr>
          <m:t>3</m:t>
        </m:r>
      </m:oMath>
      <w:r>
        <w:t xml:space="preserve"> parallel to the </w:t>
      </w:r>
      <m:oMath>
        <m:r>
          <w:rPr>
            <w:rFonts w:ascii="Cambria Math" w:hAnsi="Cambria Math"/>
          </w:rPr>
          <m:t>x</m:t>
        </m:r>
      </m:oMath>
      <w:r>
        <w:t xml:space="preserve">-axis and then rotated </w:t>
      </w:r>
      <m:oMath>
        <m:r>
          <w:rPr>
            <w:rFonts w:ascii="Cambria Math" w:hAnsi="Cambria Math"/>
          </w:rPr>
          <m:t>60°</m:t>
        </m:r>
      </m:oMath>
      <w:r>
        <w:t xml:space="preserve"> clockwise about the origin to form </w:t>
      </w:r>
      <w:proofErr w:type="gramStart"/>
      <w:r>
        <w:t xml:space="preserve">triangle </w:t>
      </w:r>
      <w:proofErr w:type="gramEnd"/>
      <m:oMath>
        <m:r>
          <w:rPr>
            <w:rFonts w:ascii="Cambria Math" w:hAnsi="Cambria Math"/>
          </w:rPr>
          <m:t>A"B"C"</m:t>
        </m:r>
      </m:oMath>
      <w:r>
        <w:t>.</w:t>
      </w:r>
    </w:p>
    <w:p w14:paraId="1F548158" w14:textId="77777777" w:rsidR="00E37AA8" w:rsidRDefault="00E37AA8" w:rsidP="00E37AA8">
      <w:pPr>
        <w:pStyle w:val="ArIndent2"/>
      </w:pPr>
    </w:p>
    <w:p w14:paraId="07F2D714" w14:textId="77777777" w:rsidR="00E37AA8" w:rsidRDefault="00E37AA8" w:rsidP="00E37AA8">
      <w:pPr>
        <w:pStyle w:val="ArIndent2"/>
      </w:pPr>
      <w:r>
        <w:t>(b)</w:t>
      </w:r>
      <w:r>
        <w:tab/>
        <w:t xml:space="preserve">Determine the single matrix that will transform </w:t>
      </w:r>
      <m:oMath>
        <m:r>
          <w:rPr>
            <w:rFonts w:ascii="Cambria Math" w:hAnsi="Cambria Math"/>
          </w:rPr>
          <m:t>A'B'C'</m:t>
        </m:r>
      </m:oMath>
      <w:r>
        <w:t xml:space="preserve"> </w:t>
      </w:r>
      <w:proofErr w:type="gramStart"/>
      <w:r>
        <w:t xml:space="preserve">to </w:t>
      </w:r>
      <w:proofErr w:type="gramEnd"/>
      <m:oMath>
        <m:r>
          <w:rPr>
            <w:rFonts w:ascii="Cambria Math" w:hAnsi="Cambria Math"/>
          </w:rPr>
          <m:t>A"B"C"</m:t>
        </m:r>
      </m:oMath>
      <w:r>
        <w:t>.</w:t>
      </w:r>
    </w:p>
    <w:p w14:paraId="0A31C008" w14:textId="77777777" w:rsidR="00E37AA8" w:rsidRDefault="00E37AA8" w:rsidP="00E37AA8">
      <w:pPr>
        <w:pStyle w:val="ArIndent2"/>
      </w:pPr>
    </w:p>
    <w:p w14:paraId="31A0BB5D" w14:textId="77777777" w:rsidR="00E37AA8" w:rsidRDefault="00E37AA8" w:rsidP="00E37AA8">
      <w:pPr>
        <w:pStyle w:val="ArIndent2"/>
      </w:pPr>
    </w:p>
    <w:p w14:paraId="7E40AB0F" w14:textId="77777777" w:rsidR="00E37AA8" w:rsidRDefault="00E37AA8" w:rsidP="00E37AA8">
      <w:pPr>
        <w:pStyle w:val="ArIndent2"/>
      </w:pPr>
    </w:p>
    <w:p w14:paraId="11EF5B35" w14:textId="77777777" w:rsidR="00E37AA8" w:rsidRDefault="00E37AA8" w:rsidP="00E37AA8">
      <w:pPr>
        <w:pStyle w:val="ArIndent2"/>
      </w:pPr>
    </w:p>
    <w:p w14:paraId="268AC45E" w14:textId="77777777" w:rsidR="00E37AA8" w:rsidRDefault="00E37AA8" w:rsidP="00E37AA8">
      <w:pPr>
        <w:pStyle w:val="ArIndent2"/>
      </w:pPr>
    </w:p>
    <w:p w14:paraId="349C01E5" w14:textId="77777777" w:rsidR="00E37AA8" w:rsidRDefault="00E37AA8" w:rsidP="00E37AA8">
      <w:pPr>
        <w:pStyle w:val="ArIndent2"/>
      </w:pPr>
    </w:p>
    <w:p w14:paraId="60018D6C" w14:textId="77777777" w:rsidR="00E37AA8" w:rsidRDefault="00E37AA8" w:rsidP="00E37AA8">
      <w:pPr>
        <w:pStyle w:val="ArIndent2"/>
      </w:pPr>
    </w:p>
    <w:p w14:paraId="369B6344" w14:textId="77777777" w:rsidR="00E37AA8" w:rsidRDefault="00E37AA8" w:rsidP="00E37AA8">
      <w:pPr>
        <w:pStyle w:val="ArIndent2"/>
      </w:pPr>
    </w:p>
    <w:p w14:paraId="023C0B49" w14:textId="77777777" w:rsidR="00E37AA8" w:rsidRDefault="00E37AA8" w:rsidP="00E37AA8">
      <w:pPr>
        <w:pStyle w:val="ArIndent2"/>
      </w:pPr>
    </w:p>
    <w:p w14:paraId="5489B25B" w14:textId="77777777" w:rsidR="00E37AA8" w:rsidRDefault="00E37AA8" w:rsidP="00E37AA8">
      <w:pPr>
        <w:pStyle w:val="ArIndent2"/>
      </w:pPr>
    </w:p>
    <w:p w14:paraId="3EDBCC2B" w14:textId="77777777" w:rsidR="00687EAB" w:rsidRDefault="00687EAB" w:rsidP="00E37AA8">
      <w:pPr>
        <w:pStyle w:val="ArIndent2"/>
      </w:pPr>
    </w:p>
    <w:p w14:paraId="11347699" w14:textId="77777777" w:rsidR="00687EAB" w:rsidRDefault="00687EAB" w:rsidP="00E37AA8">
      <w:pPr>
        <w:pStyle w:val="ArIndent2"/>
      </w:pPr>
    </w:p>
    <w:p w14:paraId="24B6916B" w14:textId="77777777" w:rsidR="00687EAB" w:rsidRDefault="00687EAB" w:rsidP="00E37AA8">
      <w:pPr>
        <w:pStyle w:val="ArIndent2"/>
      </w:pPr>
    </w:p>
    <w:p w14:paraId="418C27CD" w14:textId="77777777" w:rsidR="00E37AA8" w:rsidRDefault="00E37AA8" w:rsidP="00E37AA8">
      <w:pPr>
        <w:pStyle w:val="ArIndent2"/>
      </w:pPr>
    </w:p>
    <w:p w14:paraId="38DFACAE" w14:textId="77777777" w:rsidR="00E37AA8" w:rsidRDefault="00E37AA8" w:rsidP="00E37AA8">
      <w:pPr>
        <w:pStyle w:val="ArIndent2"/>
      </w:pPr>
    </w:p>
    <w:p w14:paraId="77F05471" w14:textId="77777777" w:rsidR="00E37AA8" w:rsidRDefault="00E37AA8" w:rsidP="00E37AA8">
      <w:pPr>
        <w:pStyle w:val="ArIndent2"/>
      </w:pPr>
    </w:p>
    <w:p w14:paraId="59E46CF5" w14:textId="77777777" w:rsidR="00E37AA8" w:rsidRDefault="00E37AA8" w:rsidP="00E37AA8">
      <w:pPr>
        <w:pStyle w:val="ArIndent2"/>
      </w:pPr>
    </w:p>
    <w:p w14:paraId="2B34E13A" w14:textId="77777777" w:rsidR="00E37AA8" w:rsidRDefault="00E37AA8" w:rsidP="00E37AA8">
      <w:pPr>
        <w:pStyle w:val="ArIndent2"/>
      </w:pPr>
    </w:p>
    <w:p w14:paraId="26B128F7" w14:textId="77777777" w:rsidR="00E37AA8" w:rsidRDefault="00E37AA8" w:rsidP="00E37AA8">
      <w:pPr>
        <w:pStyle w:val="ArIndent2"/>
      </w:pPr>
      <w:r>
        <w:t>(c)</w:t>
      </w:r>
      <w:r>
        <w:tab/>
        <w:t xml:space="preserve">Determine the single matrix that will transform </w:t>
      </w:r>
      <m:oMath>
        <m:r>
          <w:rPr>
            <w:rFonts w:ascii="Cambria Math" w:hAnsi="Cambria Math"/>
          </w:rPr>
          <m:t>A"B"C"</m:t>
        </m:r>
      </m:oMath>
      <w:r>
        <w:t xml:space="preserve"> back to </w:t>
      </w:r>
      <m:oMath>
        <m:r>
          <w:rPr>
            <w:rFonts w:ascii="Cambria Math" w:hAnsi="Cambria Math"/>
          </w:rPr>
          <m:t>A'B'C'</m:t>
        </m:r>
      </m:oMath>
    </w:p>
    <w:p w14:paraId="757D5CBA" w14:textId="77777777" w:rsidR="00E37AA8" w:rsidRDefault="00E37AA8" w:rsidP="00E37AA8">
      <w:pPr>
        <w:pStyle w:val="ArIndent2"/>
      </w:pPr>
      <w:r>
        <w:t>.</w:t>
      </w:r>
    </w:p>
    <w:p w14:paraId="655B32F8" w14:textId="77777777" w:rsidR="00E37AA8" w:rsidRDefault="00E37AA8" w:rsidP="00E37AA8"/>
    <w:p w14:paraId="76BF4768" w14:textId="77777777" w:rsidR="00E37AA8" w:rsidRDefault="00E37AA8" w:rsidP="00E37AA8"/>
    <w:p w14:paraId="23234F87" w14:textId="77777777" w:rsidR="00E37AA8" w:rsidRDefault="00E37AA8" w:rsidP="00E37AA8"/>
    <w:p w14:paraId="1CAEB381" w14:textId="77777777" w:rsidR="00E37AA8" w:rsidRDefault="00E37AA8" w:rsidP="00E37AA8"/>
    <w:p w14:paraId="75291DF2" w14:textId="77777777" w:rsidR="00E37AA8" w:rsidRDefault="00E37AA8" w:rsidP="00E37AA8"/>
    <w:p w14:paraId="456ED50F" w14:textId="77777777" w:rsidR="00E37AA8" w:rsidRDefault="00E37AA8" w:rsidP="00E37AA8"/>
    <w:p w14:paraId="47F07BF0" w14:textId="77777777" w:rsidR="00E37AA8" w:rsidRDefault="00E37AA8" w:rsidP="00E37AA8"/>
    <w:p w14:paraId="6FCF77B5" w14:textId="77777777" w:rsidR="00E37AA8" w:rsidRDefault="00E37AA8" w:rsidP="00E37AA8"/>
    <w:p w14:paraId="05304C93" w14:textId="77777777" w:rsidR="00E37AA8" w:rsidRDefault="00E37AA8" w:rsidP="00E37AA8"/>
    <w:p w14:paraId="5F2083EE" w14:textId="6F60BF27" w:rsidR="00094D9A" w:rsidRPr="00094D9A" w:rsidRDefault="00094D9A" w:rsidP="001B5A7A"/>
    <w:sectPr w:rsidR="00094D9A" w:rsidRPr="00094D9A" w:rsidSect="001F6CDA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Grande">
    <w:altName w:val="Franklin Gothic Medium Cond"/>
    <w:panose1 w:val="00000000000000000000"/>
    <w:charset w:val="00"/>
    <w:family w:val="roman"/>
    <w:notTrueType/>
    <w:pitch w:val="default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A4BFD"/>
    <w:multiLevelType w:val="hybridMultilevel"/>
    <w:tmpl w:val="D5AE2C18"/>
    <w:lvl w:ilvl="0" w:tplc="040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9"/>
  <w:drawingGridHorizontalSpacing w:val="113"/>
  <w:drawingGridVerticalSpacing w:val="113"/>
  <w:characterSpacingControl w:val="doNotCompress"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880"/>
    <w:rsid w:val="00033AC7"/>
    <w:rsid w:val="000743AE"/>
    <w:rsid w:val="00094D9A"/>
    <w:rsid w:val="000A35CA"/>
    <w:rsid w:val="000E646C"/>
    <w:rsid w:val="00100FD1"/>
    <w:rsid w:val="001B4B92"/>
    <w:rsid w:val="001B5A7A"/>
    <w:rsid w:val="001C2630"/>
    <w:rsid w:val="001F6CDA"/>
    <w:rsid w:val="00202A7A"/>
    <w:rsid w:val="002032D3"/>
    <w:rsid w:val="00235ED6"/>
    <w:rsid w:val="002E199A"/>
    <w:rsid w:val="002E4DFC"/>
    <w:rsid w:val="00302196"/>
    <w:rsid w:val="00347E5D"/>
    <w:rsid w:val="0035302A"/>
    <w:rsid w:val="003743C7"/>
    <w:rsid w:val="004C7880"/>
    <w:rsid w:val="004D4CFB"/>
    <w:rsid w:val="004E337B"/>
    <w:rsid w:val="004F5399"/>
    <w:rsid w:val="005143B4"/>
    <w:rsid w:val="005657F4"/>
    <w:rsid w:val="00591653"/>
    <w:rsid w:val="00601AD4"/>
    <w:rsid w:val="0064674B"/>
    <w:rsid w:val="00677C6E"/>
    <w:rsid w:val="00687EAB"/>
    <w:rsid w:val="006B0BF0"/>
    <w:rsid w:val="00702688"/>
    <w:rsid w:val="007D13A8"/>
    <w:rsid w:val="007D3066"/>
    <w:rsid w:val="008634D3"/>
    <w:rsid w:val="008B0623"/>
    <w:rsid w:val="008F13B7"/>
    <w:rsid w:val="0094722D"/>
    <w:rsid w:val="009B056E"/>
    <w:rsid w:val="009F105F"/>
    <w:rsid w:val="009F657D"/>
    <w:rsid w:val="00A452DD"/>
    <w:rsid w:val="00AB26E4"/>
    <w:rsid w:val="00AD222D"/>
    <w:rsid w:val="00B74F8B"/>
    <w:rsid w:val="00C14C5D"/>
    <w:rsid w:val="00C23059"/>
    <w:rsid w:val="00C4528C"/>
    <w:rsid w:val="00C84337"/>
    <w:rsid w:val="00C86EE9"/>
    <w:rsid w:val="00CD18C2"/>
    <w:rsid w:val="00CD4B3C"/>
    <w:rsid w:val="00CD5C8C"/>
    <w:rsid w:val="00D133E3"/>
    <w:rsid w:val="00D502C0"/>
    <w:rsid w:val="00D64835"/>
    <w:rsid w:val="00DB67EB"/>
    <w:rsid w:val="00DD120F"/>
    <w:rsid w:val="00DD56D7"/>
    <w:rsid w:val="00E07FB6"/>
    <w:rsid w:val="00E37AA8"/>
    <w:rsid w:val="00E40798"/>
    <w:rsid w:val="00E42158"/>
    <w:rsid w:val="00E95943"/>
    <w:rsid w:val="00EA1F6A"/>
    <w:rsid w:val="00EB2710"/>
    <w:rsid w:val="00EC2EFA"/>
    <w:rsid w:val="00F02256"/>
    <w:rsid w:val="00F43133"/>
    <w:rsid w:val="00FC06F3"/>
    <w:rsid w:val="00FD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89BD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3C7"/>
    <w:rPr>
      <w:rFonts w:ascii="Arial" w:hAnsi="Arial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CD4B3C"/>
    <w:pPr>
      <w:ind w:left="709" w:hanging="709"/>
    </w:pPr>
    <w:rPr>
      <w:rFonts w:cs="Times New Roman"/>
      <w:iCs/>
      <w:lang w:val="en-GB" w:eastAsia="ja-JP"/>
    </w:rPr>
  </w:style>
  <w:style w:type="paragraph" w:customStyle="1" w:styleId="ArNormal">
    <w:name w:val="Ar Normal"/>
    <w:basedOn w:val="Normal"/>
    <w:qFormat/>
    <w:rsid w:val="00CD4B3C"/>
    <w:rPr>
      <w:rFonts w:cs="Times New Roman"/>
      <w:iCs/>
      <w:lang w:val="en-GB" w:eastAsia="ja-JP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rPr>
      <w:rFonts w:ascii="Bookman Old Style" w:eastAsia="Times New Roman" w:hAnsi="Bookman Old Style" w:cs="Times New Roman"/>
      <w:iCs/>
      <w:lang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rPr>
      <w:rFonts w:ascii="Comic Sans MS" w:eastAsia="Times New Roman" w:hAnsi="Comic Sans MS" w:cs="Times New Roman"/>
      <w:sz w:val="28"/>
      <w:lang w:val="en-GB"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character" w:styleId="PlaceholderText">
    <w:name w:val="Placeholder Text"/>
    <w:basedOn w:val="DefaultParagraphFont"/>
    <w:uiPriority w:val="99"/>
    <w:semiHidden/>
    <w:rsid w:val="00B74F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F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8B"/>
    <w:rPr>
      <w:rFonts w:ascii="Lucida Grande" w:hAnsi="Lucida Grande" w:cs="Lucida Grande"/>
      <w:sz w:val="18"/>
      <w:szCs w:val="18"/>
      <w:lang w:val="en-AU"/>
    </w:rPr>
  </w:style>
  <w:style w:type="paragraph" w:customStyle="1" w:styleId="Indent2">
    <w:name w:val="Indent2"/>
    <w:basedOn w:val="Normal"/>
    <w:rsid w:val="006B0BF0"/>
    <w:pPr>
      <w:ind w:left="1418" w:hanging="709"/>
    </w:pPr>
    <w:rPr>
      <w:rFonts w:ascii="Bookman Old Style" w:eastAsia="Times" w:hAnsi="Bookman Old Style" w:cs="Times New Roman"/>
      <w:szCs w:val="20"/>
    </w:rPr>
  </w:style>
  <w:style w:type="paragraph" w:customStyle="1" w:styleId="Indent1">
    <w:name w:val="Indent 1"/>
    <w:basedOn w:val="Normal"/>
    <w:rsid w:val="007D13A8"/>
    <w:pPr>
      <w:ind w:left="709" w:hanging="709"/>
    </w:pPr>
    <w:rPr>
      <w:rFonts w:ascii="Bookman Old Style" w:eastAsia="Times New Roman" w:hAnsi="Bookman Old Style" w:cs="Times New Roman"/>
      <w:szCs w:val="20"/>
    </w:rPr>
  </w:style>
  <w:style w:type="paragraph" w:customStyle="1" w:styleId="Indent20">
    <w:name w:val="Indent 2"/>
    <w:basedOn w:val="Normal"/>
    <w:rsid w:val="007D13A8"/>
    <w:pPr>
      <w:ind w:left="1418" w:hanging="709"/>
    </w:pPr>
    <w:rPr>
      <w:rFonts w:ascii="Bookman Old Style" w:eastAsia="Times New Roman" w:hAnsi="Bookman Old Style" w:cs="Times New Roman"/>
      <w:szCs w:val="20"/>
    </w:rPr>
  </w:style>
  <w:style w:type="table" w:styleId="TableGrid">
    <w:name w:val="Table Grid"/>
    <w:basedOn w:val="TableNormal"/>
    <w:uiPriority w:val="59"/>
    <w:rsid w:val="00302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3C7"/>
    <w:rPr>
      <w:rFonts w:ascii="Arial" w:hAnsi="Arial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CD4B3C"/>
    <w:pPr>
      <w:ind w:left="709" w:hanging="709"/>
    </w:pPr>
    <w:rPr>
      <w:rFonts w:cs="Times New Roman"/>
      <w:iCs/>
      <w:lang w:val="en-GB" w:eastAsia="ja-JP"/>
    </w:rPr>
  </w:style>
  <w:style w:type="paragraph" w:customStyle="1" w:styleId="ArNormal">
    <w:name w:val="Ar Normal"/>
    <w:basedOn w:val="Normal"/>
    <w:qFormat/>
    <w:rsid w:val="00CD4B3C"/>
    <w:rPr>
      <w:rFonts w:cs="Times New Roman"/>
      <w:iCs/>
      <w:lang w:val="en-GB" w:eastAsia="ja-JP"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rPr>
      <w:rFonts w:ascii="Bookman Old Style" w:eastAsia="Times New Roman" w:hAnsi="Bookman Old Style" w:cs="Times New Roman"/>
      <w:iCs/>
      <w:lang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E07FB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rPr>
      <w:rFonts w:ascii="Comic Sans MS" w:eastAsia="Times New Roman" w:hAnsi="Comic Sans MS" w:cs="Times New Roman"/>
      <w:sz w:val="28"/>
      <w:lang w:val="en-GB"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CSIndent3"/>
    <w:qFormat/>
    <w:rsid w:val="00E07FB6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character" w:styleId="PlaceholderText">
    <w:name w:val="Placeholder Text"/>
    <w:basedOn w:val="DefaultParagraphFont"/>
    <w:uiPriority w:val="99"/>
    <w:semiHidden/>
    <w:rsid w:val="00B74F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F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8B"/>
    <w:rPr>
      <w:rFonts w:ascii="Lucida Grande" w:hAnsi="Lucida Grande" w:cs="Lucida Grande"/>
      <w:sz w:val="18"/>
      <w:szCs w:val="18"/>
      <w:lang w:val="en-AU"/>
    </w:rPr>
  </w:style>
  <w:style w:type="paragraph" w:customStyle="1" w:styleId="Indent2">
    <w:name w:val="Indent2"/>
    <w:basedOn w:val="Normal"/>
    <w:rsid w:val="006B0BF0"/>
    <w:pPr>
      <w:ind w:left="1418" w:hanging="709"/>
    </w:pPr>
    <w:rPr>
      <w:rFonts w:ascii="Bookman Old Style" w:eastAsia="Times" w:hAnsi="Bookman Old Style" w:cs="Times New Roman"/>
      <w:szCs w:val="20"/>
    </w:rPr>
  </w:style>
  <w:style w:type="paragraph" w:customStyle="1" w:styleId="Indent1">
    <w:name w:val="Indent 1"/>
    <w:basedOn w:val="Normal"/>
    <w:rsid w:val="007D13A8"/>
    <w:pPr>
      <w:ind w:left="709" w:hanging="709"/>
    </w:pPr>
    <w:rPr>
      <w:rFonts w:ascii="Bookman Old Style" w:eastAsia="Times New Roman" w:hAnsi="Bookman Old Style" w:cs="Times New Roman"/>
      <w:szCs w:val="20"/>
    </w:rPr>
  </w:style>
  <w:style w:type="paragraph" w:customStyle="1" w:styleId="Indent20">
    <w:name w:val="Indent 2"/>
    <w:basedOn w:val="Normal"/>
    <w:rsid w:val="007D13A8"/>
    <w:pPr>
      <w:ind w:left="1418" w:hanging="709"/>
    </w:pPr>
    <w:rPr>
      <w:rFonts w:ascii="Bookman Old Style" w:eastAsia="Times New Roman" w:hAnsi="Bookman Old Style" w:cs="Times New Roman"/>
      <w:szCs w:val="20"/>
    </w:rPr>
  </w:style>
  <w:style w:type="table" w:styleId="TableGrid">
    <w:name w:val="Table Grid"/>
    <w:basedOn w:val="TableNormal"/>
    <w:uiPriority w:val="59"/>
    <w:rsid w:val="00302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73015F04</Template>
  <TotalTime>181</TotalTime>
  <Pages>6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PALMER Patsy</cp:lastModifiedBy>
  <cp:revision>18</cp:revision>
  <cp:lastPrinted>2017-10-27T05:25:00Z</cp:lastPrinted>
  <dcterms:created xsi:type="dcterms:W3CDTF">2017-10-13T00:50:00Z</dcterms:created>
  <dcterms:modified xsi:type="dcterms:W3CDTF">2017-10-27T05:25:00Z</dcterms:modified>
</cp:coreProperties>
</file>