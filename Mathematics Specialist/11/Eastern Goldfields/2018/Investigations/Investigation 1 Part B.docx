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52" w:rsidRDefault="007F0A52" w:rsidP="007F0A52">
      <w:pPr>
        <w:rPr>
          <w:b/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5"/>
        <w:gridCol w:w="6639"/>
      </w:tblGrid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pPr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935" cy="1405890"/>
                  <wp:effectExtent l="0" t="0" r="0" b="381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rPr>
                <w:b/>
                <w:sz w:val="16"/>
                <w:szCs w:val="16"/>
              </w:rPr>
            </w:pPr>
          </w:p>
          <w:p w:rsidR="007F0A52" w:rsidRDefault="007F0A52" w:rsidP="009E133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F0A52" w:rsidRDefault="007F0A52" w:rsidP="009E1332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7F0A52" w:rsidRPr="00EF6547" w:rsidRDefault="007F0A52" w:rsidP="009E133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7F0A52" w:rsidRPr="00EF6547" w:rsidRDefault="007F0A52" w:rsidP="009E1332">
            <w:pPr>
              <w:pStyle w:val="TestStyle1"/>
            </w:pPr>
            <w:r w:rsidRPr="00EF6547">
              <w:t>Mathematics</w:t>
            </w:r>
            <w:r>
              <w:t xml:space="preserve"> Specialist</w:t>
            </w:r>
            <w:r w:rsidRPr="00EF6547">
              <w:t xml:space="preserve"> </w:t>
            </w:r>
            <w:r w:rsidR="00E9649D">
              <w:t>2018</w:t>
            </w:r>
            <w:bookmarkStart w:id="0" w:name="_GoBack"/>
            <w:bookmarkEnd w:id="0"/>
          </w:p>
          <w:p w:rsidR="007F0A52" w:rsidRPr="003D43B7" w:rsidRDefault="007F0A52" w:rsidP="009E1332">
            <w:pPr>
              <w:pStyle w:val="TestStyle1"/>
            </w:pPr>
            <w:r>
              <w:t>Investigation</w:t>
            </w:r>
            <w:r w:rsidRPr="00EF6547">
              <w:t xml:space="preserve"> </w:t>
            </w:r>
            <w:r>
              <w:t>1</w:t>
            </w:r>
            <w:r w:rsidRPr="00EF6547">
              <w:t xml:space="preserve"> </w:t>
            </w:r>
            <w:r>
              <w:t>- Part B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r w:rsidRPr="003D43B7">
              <w:t xml:space="preserve">Working Time:      </w:t>
            </w:r>
            <w:r>
              <w:t xml:space="preserve">40 </w:t>
            </w:r>
            <w:r w:rsidRPr="003D43B7">
              <w:t>minutes</w:t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jc w:val="right"/>
            </w:pPr>
            <w:r w:rsidRPr="003D43B7">
              <w:t xml:space="preserve">Total Marks: </w:t>
            </w:r>
            <w:r>
              <w:t>26</w:t>
            </w:r>
            <w:r w:rsidRPr="003D43B7">
              <w:t xml:space="preserve"> marks</w:t>
            </w:r>
          </w:p>
        </w:tc>
      </w:tr>
    </w:tbl>
    <w:p w:rsidR="007F0A52" w:rsidRDefault="007F0A52" w:rsidP="007F0A52"/>
    <w:p w:rsidR="007F0A52" w:rsidRPr="00DB20FF" w:rsidRDefault="007F0A52" w:rsidP="007F0A52">
      <w:pPr>
        <w:jc w:val="center"/>
        <w:rPr>
          <w:b/>
          <w:i/>
        </w:rPr>
      </w:pPr>
      <w:r w:rsidRPr="00DB20FF">
        <w:rPr>
          <w:b/>
          <w:i/>
        </w:rPr>
        <w:fldChar w:fldCharType="begin"/>
      </w:r>
      <w:r w:rsidRPr="00DB20FF">
        <w:rPr>
          <w:b/>
          <w:i/>
        </w:rPr>
        <w:instrText xml:space="preserve"> FILLIN  "Any extra requirements?" \d "You are NOT allowed to use Part A when completing Part B." </w:instrText>
      </w:r>
      <w:r w:rsidRPr="00DB20FF">
        <w:rPr>
          <w:b/>
          <w:i/>
        </w:rPr>
        <w:fldChar w:fldCharType="separate"/>
      </w:r>
      <w:r>
        <w:rPr>
          <w:b/>
          <w:i/>
        </w:rPr>
        <w:t>You are allowed to use Part A when completing Part B.</w:t>
      </w:r>
      <w:r w:rsidRPr="00DB20FF">
        <w:rPr>
          <w:b/>
          <w:i/>
        </w:rPr>
        <w:fldChar w:fldCharType="end"/>
      </w:r>
    </w:p>
    <w:p w:rsidR="007F0A52" w:rsidRDefault="007F0A52" w:rsidP="007F0A52">
      <w:pPr>
        <w:jc w:val="center"/>
      </w:pPr>
    </w:p>
    <w:p w:rsidR="007F0A52" w:rsidRPr="00715F56" w:rsidRDefault="007F0A52" w:rsidP="007F0A52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7F0A52" w:rsidRPr="00C953BD" w:rsidRDefault="007F0A52" w:rsidP="007F0A52"/>
    <w:p w:rsidR="007F0A52" w:rsidRPr="00C953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path 10 times in every revolution.</w:t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74930</wp:posOffset>
                </wp:positionV>
                <wp:extent cx="4686300" cy="1746885"/>
                <wp:effectExtent l="9525" t="58420" r="0" b="444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746885"/>
                          <a:chOff x="3270" y="5254"/>
                          <a:chExt cx="7380" cy="2751"/>
                        </a:xfrm>
                      </wpg:grpSpPr>
                      <pic:pic xmlns:pic="http://schemas.openxmlformats.org/drawingml/2006/picture">
                        <pic:nvPicPr>
                          <pic:cNvPr id="54" name="Picture 9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3753625">
                            <a:off x="8685" y="6791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0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6353425">
                            <a:off x="7050" y="5254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 descr="MCj0441397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0" y="668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12"/>
                        <wps:cNvCnPr/>
                        <wps:spPr bwMode="auto">
                          <a:xfrm>
                            <a:off x="3270" y="7390"/>
                            <a:ext cx="54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3"/>
                        <wps:cNvCnPr/>
                        <wps:spPr bwMode="auto">
                          <a:xfrm flipH="1" flipV="1">
                            <a:off x="7200" y="5889"/>
                            <a:ext cx="150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"/>
                        <wps:cNvCnPr/>
                        <wps:spPr bwMode="auto">
                          <a:xfrm flipH="1" flipV="1">
                            <a:off x="5145" y="5312"/>
                            <a:ext cx="2055" cy="5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"/>
                        <wps:cNvCnPr/>
                        <wps:spPr bwMode="auto">
                          <a:xfrm flipH="1">
                            <a:off x="5220" y="5889"/>
                            <a:ext cx="198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6"/>
                        <wps:cNvCnPr/>
                        <wps:spPr bwMode="auto">
                          <a:xfrm>
                            <a:off x="5160" y="5312"/>
                            <a:ext cx="60" cy="2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"/>
                        <wps:cNvCnPr/>
                        <wps:spPr bwMode="auto">
                          <a:xfrm flipH="1" flipV="1">
                            <a:off x="7440" y="6129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"/>
                        <wps:cNvCnPr/>
                        <wps:spPr bwMode="auto">
                          <a:xfrm flipH="1" flipV="1">
                            <a:off x="5385" y="5387"/>
                            <a:ext cx="87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7330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96106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6369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330"/>
                            <a:ext cx="4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681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702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Bº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7014"/>
                            <a:ext cx="6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50º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573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Cº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7525"/>
                            <a:ext cx="19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Angle of attack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27"/>
                        <wps:cNvCnPr/>
                        <wps:spPr bwMode="auto">
                          <a:xfrm flipH="1" flipV="1">
                            <a:off x="8370" y="7255"/>
                            <a:ext cx="75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106.8pt;margin-top:5.9pt;width:369pt;height:137.55pt;z-index:251662336" coordorigin="3270,5254" coordsize="7380,2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MCj04380260000[1]" style="position:absolute;left:8685;top:6791;width:660;height:660;rotation:-409995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Xna7EAAAA2wAAAA8AAABkcnMvZG93bnJldi54bWxEj9FqwkAURN8F/2G5Qt90E1FToqsExbbo&#10;Q2nqB1yy1ySYvRuy25j+fbcg+DjMzBlmsxtMI3rqXG1ZQTyLQBAXVtdcKrh8H6evIJxH1thYJgW/&#10;5GC3HY82mGp75y/qc1+KAGGXooLK+zaV0hUVGXQz2xIH72o7gz7IrpS6w3uAm0bOo2glDdYcFips&#10;aV9Rcct/jIJFlsTLLG7f9Tm/Ht4+66Q/nhKlXiZDtgbhafDP8KP9oRUsF/D/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6Xna7EAAAA2wAAAA8AAAAAAAAAAAAAAAAA&#10;nwIAAGRycy9kb3ducmV2LnhtbFBLBQYAAAAABAAEAPcAAACQAwAAAAA=&#10;">
                  <v:imagedata r:id="rId9" o:title="MCj04380260000[1]"/>
                </v:shape>
                <v:shape id="Picture 10" o:spid="_x0000_s1028" type="#_x0000_t75" alt="MCj04380260000[1]" style="position:absolute;left:7050;top:5254;width:660;height:660;rotation:-693963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wsIDFAAAA2wAAAA8AAABkcnMvZG93bnJldi54bWxEj0FrwkAUhO9C/8PyhN7qRqlpmrpKFQJi&#10;Lm1a7PWRfU1Cs29DdjXx37tCweMwM98wq81oWnGm3jWWFcxnEQji0uqGKwXfX9lTAsJ5ZI2tZVJw&#10;IQeb9cNkham2A3/SufCVCBB2KSqove9SKV1Zk0E3sx1x8H5tb9AH2VdS9zgEuGnlIopiabDhsFBj&#10;R7uayr/iZBRwfHx+yats8XrYHvOPtht+kmxQ6nE6vr+B8DT6e/i/vdcKlku4fQk/QK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sLCAxQAAANsAAAAPAAAAAAAAAAAAAAAA&#10;AJ8CAABkcnMvZG93bnJldi54bWxQSwUGAAAAAAQABAD3AAAAkQMAAAAA&#10;">
                  <v:imagedata r:id="rId9" o:title="MCj04380260000[1]"/>
                </v:shape>
                <v:shape id="Picture 11" o:spid="_x0000_s1029" type="#_x0000_t75" alt="MCj04413970000[1]" style="position:absolute;left:4620;top:6688;width:720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hnSrFAAAA2wAAAA8AAABkcnMvZG93bnJldi54bWxEj0FrwkAUhO9C/8PyCr1I3RgxSMxGRKna&#10;5qQt9frIviah2bchu2r8991CocdhZr5hstVgWnGl3jWWFUwnEQji0uqGKwUf7y/PCxDOI2tsLZOC&#10;OzlY5Q+jDFNtb3yk68lXIkDYpaig9r5LpXRlTQbdxHbEwfuyvUEfZF9J3eMtwE0r4yhKpMGGw0KN&#10;HW1qKr9PF6NgN9/GMe3H5nwv7OfrPireZlWh1NPjsF6C8DT4//Bf+6AVzBP4/RJ+gMx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oZ0qxQAAANsAAAAPAAAAAAAAAAAAAAAA&#10;AJ8CAABkcnMvZG93bnJldi54bWxQSwUGAAAAAAQABAD3AAAAkQMAAAAA&#10;">
                  <v:imagedata r:id="rId10" o:title="MCj04413970000[1]"/>
                </v:shape>
                <v:line id="Line 12" o:spid="_x0000_s1030" style="position:absolute;visibility:visible;mso-wrap-style:square" from="3270,7390" to="8700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13" o:spid="_x0000_s1031" style="position:absolute;flip:x y;visibility:visible;mso-wrap-style:square" from="7200,5889" to="87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k3cAAAADbAAAADwAAAGRycy9kb3ducmV2LnhtbERPTYvCMBC9C/6HMII3TS2uSDUt6rLg&#10;dV1FvY3N2FabSWmidv/95rDg8fG+l1lnavGk1lWWFUzGEQji3OqKCwX7n6/RHITzyBpry6Tglxxk&#10;ab+3xETbF3/Tc+cLEULYJaig9L5JpHR5SQbd2DbEgbva1qAPsC2kbvEVwk0t4yiaSYMVh4YSG9qU&#10;lN93D6OgYTeNz5fj+lwXsd9OD59yfropNRx0qwUIT51/i//dW63gI4wNX8IPkO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gpN3AAAAA2wAAAA8AAAAAAAAAAAAAAAAA&#10;oQIAAGRycy9kb3ducmV2LnhtbFBLBQYAAAAABAAEAPkAAACOAwAAAAA=&#10;" strokeweight="1.5pt"/>
                <v:line id="Line 14" o:spid="_x0000_s1032" style="position:absolute;flip:x y;visibility:visible;mso-wrap-style:square" from="5145,5312" to="7200,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wBRsQAAADbAAAADwAAAGRycy9kb3ducmV2LnhtbESPT2vCQBTE74V+h+UVequbBpWYugZt&#10;EXL1T6neXrPPJDb7NmS3MX77bkHwOMzMb5h5NphG9NS52rKC11EEgriwuuZSwX63fklAOI+ssbFM&#10;Cq7kIFs8Pswx1fbCG+q3vhQBwi5FBZX3bSqlKyoy6Ea2JQ7eyXYGfZBdKXWHlwA3jYyjaCoN1hwW&#10;KmzpvaLiZ/trFLTsxvHx+2t1bMrY5+PPD5kczko9Pw3LNxCeBn8P39q5VjCZwf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AFGxAAAANsAAAAPAAAAAAAAAAAA&#10;AAAAAKECAABkcnMvZG93bnJldi54bWxQSwUGAAAAAAQABAD5AAAAkgMAAAAA&#10;" strokeweight="1.5pt"/>
                <v:line id="Line 15" o:spid="_x0000_s1033" style="position:absolute;flip:x;visibility:visible;mso-wrap-style:square" from="5220,5889" to="72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tCb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tCb8AAADbAAAADwAAAAAAAAAAAAAAAACh&#10;AgAAZHJzL2Rvd25yZXYueG1sUEsFBgAAAAAEAAQA+QAAAI0DAAAAAA==&#10;" strokeweight="1.5pt"/>
                <v:line id="Line 16" o:spid="_x0000_s1034" style="position:absolute;visibility:visible;mso-wrap-style:square" from="5160,5312" to="5220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17" o:spid="_x0000_s1035" style="position:absolute;flip:x y;visibility:visible;mso-wrap-style:square" from="7440,6129" to="7680,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JK1sMAAADbAAAADwAAAGRycy9kb3ducmV2LnhtbESPQYvCMBSE74L/ITzBm6YtVNyuUUQQ&#10;PCmrHrq3t83btmzzUpuo9d+bBcHjMDPfMItVbxpxo87VlhXE0wgEcWF1zaWC82k7mYNwHlljY5kU&#10;PMjBajkcLDDT9s5fdDv6UgQIuwwVVN63mZSuqMigm9qWOHi/tjPog+xKqTu8B7hpZBJFM2mw5rBQ&#10;YUubioq/49UouCTJT56e93mbHk7f8eHD5XE6V2o86tefIDz1/h1+tXdawSyB/y/h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StbDAAAA2wAAAA8AAAAAAAAAAAAA&#10;AAAAoQIAAGRycy9kb3ducmV2LnhtbFBLBQYAAAAABAAEAPkAAACRAwAAAAA=&#10;" strokeweight="1.5pt">
                  <v:stroke endarrow="open"/>
                </v:line>
                <v:line id="Line 18" o:spid="_x0000_s1036" style="position:absolute;flip:x y;visibility:visible;mso-wrap-style:square" from="5385,5387" to="6255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vTcQAAADbAAAADwAAAGRycy9kb3ducmV2LnhtbESPQWvCQBSE74L/YXlCb7pJSkSjq0ih&#10;4KlS9RBvz+wzCWbfxuyq6b/vFgoeh5n5hlmue9OIB3WutqwgnkQgiAuray4VHA+f4xkI55E1NpZJ&#10;wQ85WK+GgyVm2j75mx57X4oAYZehgsr7NpPSFRUZdBPbEgfvYjuDPsiulLrDZ4CbRiZRNJUGaw4L&#10;Fbb0UVFx3d+NgluSnPP0+JW36e5windzl8fpTKm3Ub9ZgPDU+1f4v73VCqbv8Pcl/A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u9NxAAAANsAAAAPAAAAAAAAAAAA&#10;AAAAAKECAABkcnMvZG93bnJldi54bWxQSwUGAAAAAAQABAD5AAAAkgMAAAAA&#10;" strokeweight="1.5pt">
                  <v:stroke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7" type="#_x0000_t202" style="position:absolute;left:6600;top:7330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96106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38" type="#_x0000_t202" style="position:absolute;left:6360;top:6369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39" type="#_x0000_t202" style="position:absolute;left:5040;top:7330;width:4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L</w:t>
                        </w:r>
                      </w:p>
                    </w:txbxContent>
                  </v:textbox>
                </v:shape>
                <v:shape id="Text Box 22" o:spid="_x0000_s1040" type="#_x0000_t202" style="position:absolute;left:5145;top:681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Aº</w:t>
                        </w:r>
                      </w:p>
                    </w:txbxContent>
                  </v:textbox>
                </v:shape>
                <v:shape id="Text Box 23" o:spid="_x0000_s1041" type="#_x0000_t202" style="position:absolute;left:5475;top:702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7F0A52" w:rsidRDefault="007F0A52" w:rsidP="007F0A52">
                        <w:r>
                          <w:t>Bº</w:t>
                        </w:r>
                      </w:p>
                    </w:txbxContent>
                  </v:textbox>
                </v:shape>
                <v:shape id="Text Box 24" o:spid="_x0000_s1042" type="#_x0000_t202" style="position:absolute;left:7860;top:7014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50º</w:t>
                        </w:r>
                      </w:p>
                    </w:txbxContent>
                  </v:textbox>
                </v:shape>
                <v:shape id="Text Box 25" o:spid="_x0000_s1043" type="#_x0000_t202" style="position:absolute;left:6435;top:573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F0A52" w:rsidRDefault="007F0A52" w:rsidP="007F0A52">
                        <w:r>
                          <w:t>Cº</w:t>
                        </w:r>
                      </w:p>
                    </w:txbxContent>
                  </v:textbox>
                </v:shape>
                <v:shape id="Text Box 26" o:spid="_x0000_s1044" type="#_x0000_t202" style="position:absolute;left:8730;top:7525;width:19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Angle of attack</w:t>
                        </w:r>
                      </w:p>
                    </w:txbxContent>
                  </v:textbox>
                </v:shape>
                <v:line id="Line 27" o:spid="_x0000_s1045" style="position:absolute;flip:x y;visibility:visible;mso-wrap-style:square" from="8370,7255" to="9120,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ldMQAAADbAAAADwAAAGRycy9kb3ducmV2LnhtbESPQWvCQBSE74X+h+UJ3pqNHtSmriJC&#10;wYMXbWmvL9lnNpp9m2TXGP+9KxR6HGbmG2a5Hmwteup85VjBJElBEBdOV1wq+P76fFuA8AFZY+2Y&#10;FNzJw3r1+rLETLsbH6g/hlJECPsMFZgQmkxKXxiy6BPXEEfv5DqLIcqulLrDW4TbWk7TdCYtVhwX&#10;DDa0NVRcjleroM+vk/PP/nDx+W/7ni9Mu923M6XGo2HzASLQEP7Df+2dVjCfwv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6V0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97155</wp:posOffset>
                </wp:positionV>
                <wp:extent cx="382905" cy="228600"/>
                <wp:effectExtent l="4445" t="4445" r="3175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C02D5" w:rsidRDefault="007F0A52" w:rsidP="007F0A52">
                            <w:proofErr w:type="gramStart"/>
                            <w:r>
                              <w:rPr>
                                <w:rFonts w:cs="Arial"/>
                                <w:sz w:val="28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margin-left:-145.6pt;margin-top:7.65pt;width:30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" filled="f" stroked="f">
                <v:textbox inset=".5mm,.3mm,.5mm">
                  <w:txbxContent>
                    <w:p w:rsidR="007F0A52" w:rsidRPr="005C02D5" w:rsidRDefault="007F0A52" w:rsidP="007F0A52">
                      <w:proofErr w:type="gramStart"/>
                      <w:r>
                        <w:rPr>
                          <w:rFonts w:cs="Arial"/>
                          <w:sz w:val="28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-2259330</wp:posOffset>
                </wp:positionH>
                <wp:positionV relativeFrom="paragraph">
                  <wp:posOffset>222885</wp:posOffset>
                </wp:positionV>
                <wp:extent cx="412750" cy="508000"/>
                <wp:effectExtent l="60960" t="53975" r="12065" b="95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2750" cy="508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9pt,17.55pt" to="-145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" strokeweight="1.5pt">
                <v:stroke endarrow="block"/>
              </v:line>
            </w:pict>
          </mc:Fallback>
        </mc:AlternateContent>
      </w:r>
    </w:p>
    <w:p w:rsidR="007F0A52" w:rsidRDefault="007F0A52" w:rsidP="007F0A52">
      <w:pPr>
        <w:rPr>
          <w:rFonts w:ascii="Comic Sans MS" w:hAnsi="Comic Sans MS"/>
          <w:sz w:val="28"/>
          <w:szCs w:val="28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>roduce a formula in exact terms for R</w:t>
      </w:r>
      <w:r w:rsidRPr="00950E85">
        <w:rPr>
          <w:szCs w:val="28"/>
          <w:vertAlign w:val="subscript"/>
        </w:rPr>
        <w:t>n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/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E9649D" w:rsidP="007F0A52">
      <w:pPr>
        <w:ind w:left="720" w:hanging="720"/>
      </w:pPr>
      <w:r>
        <w:rPr>
          <w:noProof/>
        </w:rPr>
        <w:pict>
          <v:group id="_x0000_s1026" style="position:absolute;left:0;text-align:left;margin-left:74.15pt;margin-top:4.1pt;width:372.6pt;height:240.4pt;z-index:251659264" coordorigin="1147,1704" coordsize="7452,4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47;top:1704;width:7452;height:4808">
              <v:imagedata r:id="rId11" o:title="" cropright="5526f"/>
            </v:shape>
            <v:oval id="_x0000_s1028" style="position:absolute;left:1607;top:2980;width:143;height:143" fillcolor="red"/>
            <v:oval id="_x0000_s1029" style="position:absolute;left:4167;top:5334;width:143;height:143" fillcolor="red"/>
          </v:group>
          <o:OLEObject Type="Embed" ProgID="FXGraph.Graph" ShapeID="_x0000_s1027" DrawAspect="Content" ObjectID="_1580816625" r:id="rId12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2673A9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gramEnd"/>
      <w:r>
        <w:rPr>
          <w:szCs w:val="28"/>
        </w:rPr>
        <w:t xml:space="preserve">  now?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2673A9" w:rsidRDefault="007F0A52" w:rsidP="007F0A52"/>
    <w:p w:rsidR="007F0A52" w:rsidRDefault="007F0A52" w:rsidP="007F0A52">
      <w:pPr>
        <w:numPr>
          <w:ilvl w:val="0"/>
          <w:numId w:val="1"/>
        </w:numPr>
        <w:rPr>
          <w:szCs w:val="28"/>
        </w:rPr>
      </w:pPr>
      <w:r>
        <w:t xml:space="preserve">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Pr="002673A9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rFonts w:ascii="Comic Sans MS" w:hAnsi="Comic Sans MS"/>
          <w:b/>
          <w:szCs w:val="28"/>
        </w:rPr>
        <w:br w:type="page"/>
      </w:r>
      <w:r w:rsidRPr="00C953BD">
        <w:rPr>
          <w:b/>
          <w:szCs w:val="28"/>
        </w:rPr>
        <w:lastRenderedPageBreak/>
        <w:t>6.  [1,</w:t>
      </w:r>
      <w:r>
        <w:rPr>
          <w:b/>
          <w:szCs w:val="28"/>
        </w:rPr>
        <w:t xml:space="preserve">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Pr="00C953BD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Pr="00C953BD" w:rsidRDefault="00E9649D" w:rsidP="007F0A52">
      <w:pPr>
        <w:ind w:left="1080"/>
        <w:rPr>
          <w:szCs w:val="28"/>
        </w:rPr>
      </w:pPr>
      <w:r>
        <w:rPr>
          <w:noProof/>
          <w:szCs w:val="28"/>
        </w:rPr>
        <w:pict>
          <v:group id="_x0000_s1052" style="position:absolute;left:0;text-align:left;margin-left:11.9pt;margin-top:3.85pt;width:422.85pt;height:281.35pt;z-index:251663360" coordorigin="1320,2055" coordsize="9312,6182">
            <v:shape id="_x0000_s1053" type="#_x0000_t75" style="position:absolute;left:1320;top:2229;width:9312;height:6008">
              <v:imagedata r:id="rId11" o:title="" cropright="5526f"/>
            </v:shape>
            <v:oval id="_x0000_s1054" style="position:absolute;left:1930;top:2875;width:143;height:143" fillcolor="red"/>
            <v:oval id="_x0000_s1055" style="position:absolute;left:2570;top:4614;width:143;height:143" fillcolor="red"/>
            <v:oval id="_x0000_s1056" style="position:absolute;left:3210;top:5724;width:143;height:143" fillcolor="red"/>
            <v:oval id="_x0000_s1057" style="position:absolute;left:3840;top:6414;width:143;height:143" fillcolor="red"/>
            <v:oval id="_x0000_s1058" style="position:absolute;left:4470;top:6924;width:143;height:143" fillcolor="red"/>
            <v:oval id="_x0000_s1059" style="position:absolute;left:5110;top:7214;width:143;height:143" fillcolor="red"/>
            <v:oval id="_x0000_s1060" style="position:absolute;left:4185;top:2205;width:143;height:143" fillcolor="red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1" type="#_x0000_t4" style="position:absolute;left:1900;top:6204;width:200;height:200" strokeweight="1.5pt"/>
            <v:shape id="_x0000_s1062" type="#_x0000_t4" style="position:absolute;left:2530;top:5864;width:200;height:200" strokeweight="1.5pt"/>
            <v:shape id="_x0000_s1063" type="#_x0000_t4" style="position:absolute;left:3170;top:5424;width:200;height:200" strokeweight="1.5pt"/>
            <v:shape id="_x0000_s1064" type="#_x0000_t4" style="position:absolute;left:3810;top:4864;width:200;height:200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305;top:2055;width:1110;height:465" filled="f" stroked="f">
              <v:textbox style="mso-next-textbox:#_x0000_s1065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>Moth</w:t>
                    </w:r>
                    <w:r>
                      <w:rPr>
                        <w:rFonts w:ascii="Comic Sans MS" w:hAnsi="Comic Sans MS"/>
                      </w:rPr>
                      <w:t xml:space="preserve"> 1</w:t>
                    </w:r>
                    <w:r w:rsidRPr="00601AB5">
                      <w:rPr>
                        <w:rFonts w:ascii="Comic Sans MS" w:hAnsi="Comic Sans MS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</w:rPr>
                      <w:t>11</w:t>
                    </w:r>
                    <w:r w:rsidRPr="00601AB5">
                      <w:rPr>
                        <w:rFonts w:ascii="Comic Sans MS" w:hAnsi="Comic Sans MS"/>
                      </w:rPr>
                      <w:t>1</w:t>
                    </w:r>
                  </w:p>
                </w:txbxContent>
              </v:textbox>
            </v:shape>
            <v:shape id="_x0000_s1066" type="#_x0000_t4" style="position:absolute;left:6045;top:2205;width:200;height:200" strokeweight="1.5pt"/>
            <v:shape id="_x0000_s1067" type="#_x0000_t202" style="position:absolute;left:6240;top:2055;width:1110;height:465" filled="f" stroked="f">
              <v:textbox style="mso-next-textbox:#_x0000_s1067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 xml:space="preserve">Moth </w:t>
                    </w:r>
                    <w:r>
                      <w:rPr>
                        <w:rFonts w:ascii="Comic Sans MS" w:hAnsi="Comic Sans MS"/>
                      </w:rPr>
                      <w:t>22</w:t>
                    </w:r>
                  </w:p>
                </w:txbxContent>
              </v:textbox>
            </v:shape>
          </v:group>
          <o:OLEObject Type="Embed" ProgID="FXGraph.Graph" ShapeID="_x0000_s1053" DrawAspect="Content" ObjectID="_1580816626" r:id="rId13"/>
        </w:pict>
      </w:r>
    </w:p>
    <w:p w:rsidR="007F0A52" w:rsidRPr="00C953BD" w:rsidRDefault="007F0A52" w:rsidP="007F0A52">
      <w:pPr>
        <w:ind w:left="108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tabs>
          <w:tab w:val="left" w:pos="1455"/>
        </w:tabs>
        <w:rPr>
          <w:szCs w:val="28"/>
        </w:rPr>
      </w:pPr>
      <w:r w:rsidRPr="00C953BD">
        <w:rPr>
          <w:szCs w:val="28"/>
        </w:rPr>
        <w:tab/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 xml:space="preserve">°  and  40°.  Identify the ‘angle of attack’ for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 </w:t>
      </w:r>
      <w:proofErr w:type="gramStart"/>
      <w:r w:rsidRPr="00C953BD">
        <w:rPr>
          <w:szCs w:val="28"/>
        </w:rPr>
        <w:t>each</w:t>
      </w:r>
      <w:proofErr w:type="gramEnd"/>
      <w:r w:rsidRPr="00C953BD">
        <w:rPr>
          <w:szCs w:val="28"/>
        </w:rPr>
        <w:t xml:space="preserve">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firstLine="720"/>
      </w:pPr>
    </w:p>
    <w:p w:rsidR="007F0A52" w:rsidRPr="00DE3E52" w:rsidRDefault="007F0A52" w:rsidP="007F0A52">
      <w:pPr>
        <w:rPr>
          <w:b/>
          <w:sz w:val="32"/>
          <w:u w:val="single"/>
        </w:rPr>
      </w:pPr>
      <w:r w:rsidRPr="00C953BD">
        <w:br w:type="page"/>
      </w:r>
      <w:r>
        <w:rPr>
          <w:b/>
          <w:sz w:val="32"/>
          <w:u w:val="single"/>
        </w:rPr>
        <w:lastRenderedPageBreak/>
        <w:t xml:space="preserve">Moth </w:t>
      </w:r>
      <w:proofErr w:type="gramStart"/>
      <w:r>
        <w:rPr>
          <w:b/>
          <w:sz w:val="32"/>
          <w:u w:val="single"/>
        </w:rPr>
        <w:t>Spirals  VALIDATION</w:t>
      </w:r>
      <w:proofErr w:type="gram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SOLUTIONS</w:t>
      </w:r>
    </w:p>
    <w:p w:rsidR="007F0A52" w:rsidRPr="00A50BC0" w:rsidRDefault="007F0A52" w:rsidP="007F0A52">
      <w:pPr>
        <w:rPr>
          <w:b/>
          <w:sz w:val="28"/>
        </w:rPr>
      </w:pPr>
      <w:r w:rsidRPr="00A50BC0">
        <w:rPr>
          <w:b/>
          <w:sz w:val="28"/>
        </w:rPr>
        <w:t xml:space="preserve">Total </w:t>
      </w:r>
      <w:proofErr w:type="gramStart"/>
      <w:r w:rsidRPr="00A50BC0">
        <w:rPr>
          <w:b/>
          <w:sz w:val="28"/>
        </w:rPr>
        <w:t xml:space="preserve">marks  </w:t>
      </w:r>
      <w:r>
        <w:rPr>
          <w:b/>
          <w:sz w:val="28"/>
        </w:rPr>
        <w:t>32</w:t>
      </w:r>
      <w:proofErr w:type="gramEnd"/>
    </w:p>
    <w:p w:rsidR="007F0A52" w:rsidRPr="00C953BD" w:rsidRDefault="007F0A52" w:rsidP="007F0A52"/>
    <w:p w:rsidR="007F0A52" w:rsidRPr="00C953BD" w:rsidRDefault="007F0A52" w:rsidP="007F0A52">
      <w:pPr>
        <w:rPr>
          <w:b/>
        </w:rPr>
      </w:pPr>
      <w:r w:rsidRPr="00C953BD">
        <w:rPr>
          <w:b/>
          <w:u w:val="single"/>
        </w:rPr>
        <w:t xml:space="preserve">PART </w:t>
      </w:r>
      <w:proofErr w:type="gramStart"/>
      <w:r w:rsidRPr="00C953BD">
        <w:rPr>
          <w:b/>
          <w:u w:val="single"/>
        </w:rPr>
        <w:t>A  ANSWERS</w:t>
      </w:r>
      <w:proofErr w:type="gramEnd"/>
      <w:r w:rsidRPr="00C953BD">
        <w:rPr>
          <w:b/>
          <w:u w:val="single"/>
        </w:rPr>
        <w:t xml:space="preserve">  [6 marks]</w:t>
      </w:r>
      <w:r w:rsidRPr="00C953BD">
        <w:rPr>
          <w:b/>
        </w:rPr>
        <w:tab/>
      </w:r>
      <w:r w:rsidRPr="00C953BD">
        <w:rPr>
          <w:b/>
        </w:rPr>
        <w:tab/>
      </w:r>
    </w:p>
    <w:p w:rsidR="007F0A52" w:rsidRPr="00C953BD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100330</wp:posOffset>
                </wp:positionV>
                <wp:extent cx="476250" cy="314325"/>
                <wp:effectExtent l="0" t="317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margin-left:427.05pt;margin-top:7.9pt;width:37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E8uA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ab/>
        <w:t xml:space="preserve">Aº = Bº = </w:t>
      </w:r>
      <w:r w:rsidRPr="00E52EBA">
        <w:rPr>
          <w:position w:val="-30"/>
        </w:rPr>
        <w:object w:dxaOrig="1600" w:dyaOrig="680">
          <v:shape id="_x0000_i1027" type="#_x0000_t75" style="width:80.15pt;height:33.95pt" o:ole="">
            <v:imagedata r:id="rId14" o:title=""/>
          </v:shape>
          <o:OLEObject Type="Embed" ProgID="Equation.3" ShapeID="_x0000_i1027" DrawAspect="Content" ObjectID="_1580816599" r:id="rId15"/>
        </w:object>
      </w:r>
      <w:r>
        <w:t xml:space="preserve"> </w:t>
      </w:r>
      <w:proofErr w:type="gramStart"/>
      <w:r>
        <w:t>=  36</w:t>
      </w:r>
      <w:proofErr w:type="gramEnd"/>
      <w:r>
        <w:t>º</w:t>
      </w:r>
      <w:r>
        <w:tab/>
      </w:r>
      <w:r>
        <w:tab/>
        <w:t>Cº  =  ‘angle of attack’  =  50º</w:t>
      </w:r>
    </w:p>
    <w:p w:rsidR="007F0A52" w:rsidRDefault="007F0A52" w:rsidP="007F0A52"/>
    <w:p w:rsidR="007F0A52" w:rsidRDefault="007F0A52" w:rsidP="007F0A52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112395</wp:posOffset>
                </wp:positionV>
                <wp:extent cx="352425" cy="238125"/>
                <wp:effectExtent l="0" t="3175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277.05pt;margin-top:8.85pt;width:2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P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U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  <w:r>
        <w:tab/>
      </w:r>
      <w:r w:rsidRPr="00C83DBD">
        <w:rPr>
          <w:position w:val="-24"/>
          <w:szCs w:val="28"/>
        </w:rPr>
        <w:object w:dxaOrig="1700" w:dyaOrig="639">
          <v:shape id="_x0000_i1028" type="#_x0000_t75" style="width:84.9pt;height:31.9pt" o:ole="">
            <v:imagedata r:id="rId16" o:title=""/>
          </v:shape>
          <o:OLEObject Type="Embed" ProgID="Equation.3" ShapeID="_x0000_i1028" DrawAspect="Content" ObjectID="_1580816600" r:id="rId17"/>
        </w:objec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820" w:dyaOrig="620">
          <v:shape id="_x0000_i1029" type="#_x0000_t75" style="width:91pt;height:31.25pt" o:ole="">
            <v:imagedata r:id="rId18" o:title=""/>
          </v:shape>
          <o:OLEObject Type="Embed" ProgID="Equation.3" ShapeID="_x0000_i1029" DrawAspect="Content" ObjectID="_1580816601" r:id="rId19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r>
        <w:rPr>
          <w:szCs w:val="28"/>
        </w:rPr>
        <w:t>3.</w: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0" type="#_x0000_t75" style="width:84.9pt;height:31.9pt" o:ole="">
            <v:imagedata r:id="rId20" o:title=""/>
          </v:shape>
          <o:OLEObject Type="Embed" ProgID="Equation.3" ShapeID="_x0000_i1030" DrawAspect="Content" ObjectID="_1580816602" r:id="rId21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Now  </w:t>
      </w:r>
      <w:r w:rsidRPr="00C83DBD">
        <w:rPr>
          <w:position w:val="-24"/>
          <w:szCs w:val="28"/>
        </w:rPr>
        <w:object w:dxaOrig="1560" w:dyaOrig="620">
          <v:shape id="_x0000_i1031" type="#_x0000_t75" style="width:78.1pt;height:31.25pt" o:ole="">
            <v:imagedata r:id="rId22" o:title=""/>
          </v:shape>
          <o:OLEObject Type="Embed" ProgID="Equation.3" ShapeID="_x0000_i1031" DrawAspect="Content" ObjectID="_1580816603" r:id="rId23"/>
        </w:object>
      </w:r>
    </w:p>
    <w:p w:rsidR="007F0A52" w:rsidRDefault="007F0A52" w:rsidP="007F0A52"/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99060</wp:posOffset>
                </wp:positionV>
                <wp:extent cx="352425" cy="238125"/>
                <wp:effectExtent l="0" t="317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left:0;text-align:left;margin-left:392.55pt;margin-top:7.8pt;width:27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+6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OiV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1540" w:dyaOrig="620">
          <v:shape id="_x0000_i1032" type="#_x0000_t75" style="width:76.75pt;height:31.25pt" o:ole="">
            <v:imagedata r:id="rId24" o:title=""/>
          </v:shape>
          <o:OLEObject Type="Embed" ProgID="Equation.3" ShapeID="_x0000_i1032" DrawAspect="Content" ObjectID="_1580816604" r:id="rId25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3260" w:dyaOrig="620">
          <v:shape id="_x0000_i1033" type="#_x0000_t75" style="width:163pt;height:31.25pt" o:ole="">
            <v:imagedata r:id="rId26" o:title=""/>
          </v:shape>
          <o:OLEObject Type="Embed" ProgID="Equation.3" ShapeID="_x0000_i1033" DrawAspect="Content" ObjectID="_1580816605" r:id="rId27"/>
        </w:object>
      </w: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149225</wp:posOffset>
                </wp:positionV>
                <wp:extent cx="352425" cy="238125"/>
                <wp:effectExtent l="0" t="3175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left:0;text-align:left;margin-left:337.05pt;margin-top:11.75pt;width:2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NTuQ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2280" w:dyaOrig="620">
          <v:shape id="_x0000_i1034" type="#_x0000_t75" style="width:114.1pt;height:31.25pt" o:ole="">
            <v:imagedata r:id="rId28" o:title=""/>
          </v:shape>
          <o:OLEObject Type="Embed" ProgID="Equation.3" ShapeID="_x0000_i1034" DrawAspect="Content" ObjectID="_1580816606" r:id="rId29"/>
        </w:object>
      </w:r>
      <w:r>
        <w:rPr>
          <w:szCs w:val="28"/>
        </w:rPr>
        <w:tab/>
      </w:r>
      <w:r>
        <w:rPr>
          <w:szCs w:val="28"/>
        </w:rPr>
        <w:tab/>
      </w:r>
      <w:r w:rsidRPr="00EB7306">
        <w:rPr>
          <w:position w:val="-28"/>
          <w:szCs w:val="28"/>
        </w:rPr>
        <w:object w:dxaOrig="2120" w:dyaOrig="740">
          <v:shape id="_x0000_i1035" type="#_x0000_t75" style="width:105.95pt;height:36.7pt" o:ole="">
            <v:imagedata r:id="rId30" o:title=""/>
          </v:shape>
          <o:OLEObject Type="Embed" ProgID="Equation.3" ShapeID="_x0000_i1035" DrawAspect="Content" ObjectID="_1580816607" r:id="rId31"/>
        </w:object>
      </w:r>
    </w:p>
    <w:p w:rsidR="007F0A52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75565</wp:posOffset>
                </wp:positionV>
                <wp:extent cx="453390" cy="238125"/>
                <wp:effectExtent l="0" t="3175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margin-left:154.7pt;margin-top:5.95pt;width:35.7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EL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r>
        <w:t xml:space="preserve">Evidence of further </w:t>
      </w:r>
      <w:proofErr w:type="gramStart"/>
      <w:r>
        <w:t>research :</w:t>
      </w:r>
      <w:proofErr w:type="gramEnd"/>
      <w:r>
        <w:t xml:space="preserve"> </w:t>
      </w:r>
    </w:p>
    <w:p w:rsidR="007F0A52" w:rsidRDefault="007F0A52" w:rsidP="007F0A52"/>
    <w:p w:rsidR="007F0A52" w:rsidRPr="00C953BD" w:rsidRDefault="007F0A52" w:rsidP="007F0A52"/>
    <w:p w:rsidR="007F0A52" w:rsidRPr="00C953BD" w:rsidRDefault="007F0A52" w:rsidP="007F0A52">
      <w:pPr>
        <w:rPr>
          <w:b/>
          <w:i/>
        </w:rPr>
      </w:pPr>
      <w:r>
        <w:rPr>
          <w:b/>
          <w:u w:val="single"/>
        </w:rPr>
        <w:t>PART B    [26</w:t>
      </w:r>
      <w:r w:rsidRPr="00C953BD">
        <w:rPr>
          <w:b/>
          <w:u w:val="single"/>
        </w:rPr>
        <w:t xml:space="preserve"> marks]</w:t>
      </w:r>
      <w:r w:rsidRPr="00C953BD">
        <w:rPr>
          <w:b/>
        </w:rPr>
        <w:tab/>
      </w:r>
      <w:r w:rsidRPr="00C953BD">
        <w:rPr>
          <w:b/>
        </w:rPr>
        <w:tab/>
      </w:r>
      <w:r w:rsidRPr="00C953BD">
        <w:rPr>
          <w:b/>
          <w:i/>
        </w:rPr>
        <w:t>Part A may be referred to when answering Part B</w:t>
      </w:r>
    </w:p>
    <w:p w:rsidR="007F0A52" w:rsidRPr="00C953BD" w:rsidRDefault="007F0A52" w:rsidP="007F0A52"/>
    <w:p w:rsidR="007F0A52" w:rsidRPr="00C83D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</w:t>
      </w:r>
      <w:r>
        <w:rPr>
          <w:szCs w:val="28"/>
        </w:rPr>
        <w:t>h 10 times in every revolution.</w:t>
      </w: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156210</wp:posOffset>
                </wp:positionV>
                <wp:extent cx="352425" cy="238125"/>
                <wp:effectExtent l="0" t="0" r="0" b="444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margin-left:451.05pt;margin-top:12.3pt;width:2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Kg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hpGgHfTogY0G3coRgQnqM/Q6Bbf7HhzNCHbos+Oq+ztZftVIyFVDxZbdKCWHhtEK8gvtTf/s&#10;6oSjLchm+CAriEN3RjqgsVadLR6UAwE69Onx1BubSwnGy1lEIkix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146685</wp:posOffset>
                </wp:positionV>
                <wp:extent cx="352425" cy="238125"/>
                <wp:effectExtent l="0" t="0" r="0" b="444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281.55pt;margin-top:11.55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EYCR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6" type="#_x0000_t75" style="width:84.9pt;height:31.9pt" o:ole="">
            <v:imagedata r:id="rId16" o:title=""/>
          </v:shape>
          <o:OLEObject Type="Embed" ProgID="Equation.3" ShapeID="_x0000_i1036" DrawAspect="Content" ObjectID="_1580816608" r:id="rId32"/>
        </w:object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40" w:dyaOrig="620">
          <v:shape id="_x0000_i1037" type="#_x0000_t75" style="width:86.95pt;height:31.25pt" o:ole="">
            <v:imagedata r:id="rId33" o:title=""/>
          </v:shape>
          <o:OLEObject Type="Embed" ProgID="Equation.3" ShapeID="_x0000_i1037" DrawAspect="Content" ObjectID="_1580816609" r:id="rId34"/>
        </w:object>
      </w:r>
      <w:r>
        <w:rPr>
          <w:szCs w:val="28"/>
        </w:rPr>
        <w:tab/>
      </w:r>
      <w:r>
        <w:rPr>
          <w:szCs w:val="28"/>
        </w:rPr>
        <w:tab/>
      </w:r>
      <w:r w:rsidRPr="0093735B">
        <w:rPr>
          <w:position w:val="-10"/>
          <w:szCs w:val="28"/>
        </w:rPr>
        <w:object w:dxaOrig="360" w:dyaOrig="279">
          <v:shape id="_x0000_i1038" type="#_x0000_t75" style="width:18.35pt;height:14.25pt" o:ole="">
            <v:imagedata r:id="rId35" o:title=""/>
          </v:shape>
          <o:OLEObject Type="Embed" ProgID="Equation.3" ShapeID="_x0000_i1038" DrawAspect="Content" ObjectID="_1580816610" r:id="rId36"/>
        </w:object>
      </w:r>
      <w:r w:rsidRPr="002E4C9F">
        <w:rPr>
          <w:position w:val="-28"/>
          <w:szCs w:val="28"/>
        </w:rPr>
        <w:object w:dxaOrig="1960" w:dyaOrig="740">
          <v:shape id="_x0000_i1039" type="#_x0000_t75" style="width:97.8pt;height:36.7pt" o:ole="">
            <v:imagedata r:id="rId37" o:title=""/>
          </v:shape>
          <o:OLEObject Type="Embed" ProgID="Equation.3" ShapeID="_x0000_i1039" DrawAspect="Content" ObjectID="_1580816611" r:id="rId38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  <w:r w:rsidRPr="00C83DBD">
        <w:rPr>
          <w:position w:val="-24"/>
          <w:szCs w:val="28"/>
        </w:rPr>
        <w:object w:dxaOrig="1540" w:dyaOrig="620">
          <v:shape id="_x0000_i1040" type="#_x0000_t75" style="width:76.75pt;height:31.25pt" o:ole="">
            <v:imagedata r:id="rId39" o:title=""/>
          </v:shape>
          <o:OLEObject Type="Embed" ProgID="Equation.3" ShapeID="_x0000_i1040" DrawAspect="Content" ObjectID="_1580816612" r:id="rId40"/>
        </w:object>
      </w:r>
      <w:r>
        <w:rPr>
          <w:szCs w:val="28"/>
        </w:rPr>
        <w:tab/>
      </w:r>
      <w:r>
        <w:rPr>
          <w:szCs w:val="28"/>
        </w:rPr>
        <w:tab/>
      </w:r>
      <w:r w:rsidRPr="002E4C9F">
        <w:rPr>
          <w:position w:val="-24"/>
          <w:szCs w:val="28"/>
        </w:rPr>
        <w:object w:dxaOrig="2280" w:dyaOrig="620">
          <v:shape id="_x0000_i1041" type="#_x0000_t75" style="width:114.1pt;height:31.25pt" o:ole="">
            <v:imagedata r:id="rId41" o:title=""/>
          </v:shape>
          <o:OLEObject Type="Embed" ProgID="Equation.3" ShapeID="_x0000_i1041" DrawAspect="Content" ObjectID="_1580816613" r:id="rId42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ind w:left="2880" w:firstLine="7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151765</wp:posOffset>
                </wp:positionV>
                <wp:extent cx="352425" cy="23812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283.05pt;margin-top:11.95pt;width:27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fTuQ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2" type="#_x0000_t75" style="width:93.05pt;height:36.7pt" o:ole="">
            <v:imagedata r:id="rId43" o:title=""/>
          </v:shape>
          <o:OLEObject Type="Embed" ProgID="Equation.3" ShapeID="_x0000_i1042" DrawAspect="Content" ObjectID="_1580816614" r:id="rId44"/>
        </w:object>
      </w:r>
    </w:p>
    <w:p w:rsidR="007F0A52" w:rsidRPr="00950E85" w:rsidRDefault="007F0A52" w:rsidP="007F0A52">
      <w:pPr>
        <w:rPr>
          <w:szCs w:val="28"/>
        </w:rPr>
      </w:pPr>
    </w:p>
    <w:p w:rsidR="007F0A52" w:rsidRPr="00BB7467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>roduce a formula in exact terms for R</w:t>
      </w:r>
      <w:r w:rsidRPr="00950E85">
        <w:rPr>
          <w:szCs w:val="28"/>
          <w:vertAlign w:val="subscript"/>
        </w:rPr>
        <w:t>n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148590</wp:posOffset>
                </wp:positionV>
                <wp:extent cx="352425" cy="238125"/>
                <wp:effectExtent l="0" t="0" r="0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left:0;text-align:left;margin-left:214.05pt;margin-top:11.7pt;width:27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ut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k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3" type="#_x0000_t75" style="width:93.05pt;height:36.7pt" o:ole="">
            <v:imagedata r:id="rId45" o:title=""/>
          </v:shape>
          <o:OLEObject Type="Embed" ProgID="Equation.3" ShapeID="_x0000_i1043" DrawAspect="Content" ObjectID="_1580816615" r:id="rId46"/>
        </w:object>
      </w:r>
    </w:p>
    <w:p w:rsidR="007F0A52" w:rsidRDefault="007F0A52" w:rsidP="007F0A52">
      <w:pPr>
        <w:ind w:left="720" w:hanging="720"/>
      </w:pPr>
    </w:p>
    <w:p w:rsidR="007F0A52" w:rsidRPr="00950E85" w:rsidRDefault="007F0A52" w:rsidP="007F0A52">
      <w:pPr>
        <w:rPr>
          <w:b/>
        </w:rPr>
      </w:pPr>
      <w:r>
        <w:rPr>
          <w:b/>
        </w:rPr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5386070</wp:posOffset>
            </wp:positionH>
            <wp:positionV relativeFrom="paragraph">
              <wp:posOffset>24130</wp:posOffset>
            </wp:positionV>
            <wp:extent cx="600075" cy="600075"/>
            <wp:effectExtent l="0" t="0" r="9525" b="9525"/>
            <wp:wrapNone/>
            <wp:docPr id="41" name="Picture 41" descr="MCDD01493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CDD01493_0000[1]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Each successive value for </w:t>
      </w:r>
      <w:proofErr w:type="gramStart"/>
      <w:r w:rsidRPr="00BB7467">
        <w:rPr>
          <w:i/>
          <w:color w:val="0000FF"/>
          <w:szCs w:val="28"/>
        </w:rPr>
        <w:t>R  is</w:t>
      </w:r>
      <w:proofErr w:type="gramEnd"/>
      <w:r w:rsidRPr="00BB7467">
        <w:rPr>
          <w:i/>
          <w:color w:val="0000FF"/>
          <w:szCs w:val="28"/>
        </w:rPr>
        <w:t xml:space="preserve"> smaller than the value before, therefore the </w:t>
      </w:r>
    </w:p>
    <w:p w:rsidR="007F0A52" w:rsidRPr="00BB7467" w:rsidRDefault="007F0A52" w:rsidP="007F0A52">
      <w:pPr>
        <w:ind w:left="144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39370</wp:posOffset>
                </wp:positionV>
                <wp:extent cx="352425" cy="238125"/>
                <wp:effectExtent l="0" t="317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left:0;text-align:left;margin-left:394.8pt;margin-top:3.1pt;width:27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a9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yiNoBz16YKNBt3JEYIL6DL1Owe2+B0czgh367Ljq/k6WXzUSctVQsWU3SsmhYbSC/EJ70z+7&#10;OuFoC7IZPsgK4tCdkQ5orFVniwflQIAOiTyeemNzKcF4OYtINMOo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moth</w:t>
      </w:r>
      <w:proofErr w:type="gramEnd"/>
      <w:r w:rsidRPr="00BB7467">
        <w:rPr>
          <w:i/>
          <w:color w:val="0000FF"/>
          <w:szCs w:val="28"/>
        </w:rPr>
        <w:t xml:space="preserve"> is spiralling inwards towards the light source.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E9649D" w:rsidP="007F0A52">
      <w:pPr>
        <w:ind w:left="720" w:hanging="720"/>
      </w:pPr>
      <w:r>
        <w:rPr>
          <w:noProof/>
        </w:rPr>
        <w:pict>
          <v:shape id="_x0000_s1068" type="#_x0000_t75" style="position:absolute;left:0;text-align:left;margin-left:74.15pt;margin-top:4.1pt;width:372.6pt;height:240.4pt;z-index:-251652096">
            <v:imagedata r:id="rId11" o:title="" cropright="5526f"/>
          </v:shape>
          <o:OLEObject Type="Embed" ProgID="FXGraph.Graph" ShapeID="_x0000_s1068" DrawAspect="Content" ObjectID="_1580816627" r:id="rId48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161290</wp:posOffset>
                </wp:positionV>
                <wp:extent cx="90805" cy="90805"/>
                <wp:effectExtent l="10795" t="8890" r="12700" b="508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97.15pt;margin-top:12.7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135255</wp:posOffset>
                </wp:positionV>
                <wp:extent cx="1209040" cy="689610"/>
                <wp:effectExtent l="4445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BB7467" w:rsidRDefault="007F0A52" w:rsidP="007F0A52">
                            <w:pPr>
                              <w:rPr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i/>
                                <w:color w:val="0000FF"/>
                              </w:rPr>
                              <w:t xml:space="preserve">Values are there for 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the dots</w:t>
                            </w:r>
                            <w:r>
                              <w:rPr>
                                <w:i/>
                                <w:color w:val="0000FF"/>
                              </w:rPr>
                              <w:t xml:space="preserve"> to be checked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left:0;text-align:left;margin-left:368.9pt;margin-top:10.65pt;width:95.2pt;height:5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" stroked="f">
                <v:textbox>
                  <w:txbxContent>
                    <w:p w:rsidR="007F0A52" w:rsidRPr="00BB7467" w:rsidRDefault="007F0A52" w:rsidP="007F0A52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 xml:space="preserve">Values are there for </w:t>
                      </w:r>
                      <w:r w:rsidRPr="00BB7467">
                        <w:rPr>
                          <w:i/>
                          <w:color w:val="0000FF"/>
                        </w:rPr>
                        <w:t>the dots</w:t>
                      </w:r>
                      <w:r>
                        <w:rPr>
                          <w:i/>
                          <w:color w:val="0000FF"/>
                        </w:rPr>
                        <w:t xml:space="preserve"> to be checked</w:t>
                      </w:r>
                      <w:r w:rsidRPr="00BB7467">
                        <w:rPr>
                          <w:i/>
                          <w:color w:val="0000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133350</wp:posOffset>
                </wp:positionV>
                <wp:extent cx="409575" cy="23812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 w:rsidRPr="00534BE8">
                              <w:rPr>
                                <w:sz w:val="20"/>
                              </w:rPr>
                              <w:t>15.4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left:0;text-align:left;margin-left:122.55pt;margin-top:10.5pt;width:32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8m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 w:rsidRPr="00534BE8">
                        <w:rPr>
                          <w:sz w:val="20"/>
                        </w:rPr>
                        <w:t>15.4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140335</wp:posOffset>
                </wp:positionV>
                <wp:extent cx="90805" cy="90805"/>
                <wp:effectExtent l="10795" t="8890" r="12700" b="508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22.65pt;margin-top:11.0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163830</wp:posOffset>
                </wp:positionV>
                <wp:extent cx="409575" cy="238125"/>
                <wp:effectExtent l="0" t="0" r="0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9" type="#_x0000_t202" style="position:absolute;left:0;text-align:left;margin-left:150.3pt;margin-top:12.9pt;width:3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11.8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132080</wp:posOffset>
                </wp:positionV>
                <wp:extent cx="90805" cy="90805"/>
                <wp:effectExtent l="7620" t="8255" r="6350" b="571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48.65pt;margin-top:10.4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6985</wp:posOffset>
                </wp:positionV>
                <wp:extent cx="542925" cy="266700"/>
                <wp:effectExtent l="0" t="127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margin-left:390.3pt;margin-top:.55pt;width:42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70485</wp:posOffset>
                </wp:positionV>
                <wp:extent cx="409575" cy="238125"/>
                <wp:effectExtent l="0" t="0" r="0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1" type="#_x0000_t202" style="position:absolute;margin-left:176.55pt;margin-top:5.55pt;width:32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1x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9.1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95250</wp:posOffset>
                </wp:positionV>
                <wp:extent cx="409575" cy="238125"/>
                <wp:effectExtent l="0" t="0" r="0" b="190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202.05pt;margin-top:7.5pt;width:32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Lx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57785</wp:posOffset>
                </wp:positionV>
                <wp:extent cx="90805" cy="90805"/>
                <wp:effectExtent l="7620" t="8255" r="6350" b="571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74.15pt;margin-top:4.55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92075</wp:posOffset>
                </wp:positionV>
                <wp:extent cx="409575" cy="238125"/>
                <wp:effectExtent l="0" t="0" r="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3" type="#_x0000_t202" style="position:absolute;margin-left:227.55pt;margin-top:7.25pt;width:32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73660</wp:posOffset>
                </wp:positionV>
                <wp:extent cx="90805" cy="90805"/>
                <wp:effectExtent l="7620" t="8890" r="6350" b="508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9.65pt;margin-top:5.8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40640</wp:posOffset>
                </wp:positionV>
                <wp:extent cx="409575" cy="238125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253.05pt;margin-top:3.2pt;width:32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Y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79375</wp:posOffset>
                </wp:positionV>
                <wp:extent cx="90805" cy="90805"/>
                <wp:effectExtent l="7620" t="8890" r="6350" b="508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25.15pt;margin-top:6.2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27940</wp:posOffset>
                </wp:positionV>
                <wp:extent cx="90805" cy="90805"/>
                <wp:effectExtent l="7620" t="8890" r="6350" b="508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50.65pt;margin-top:2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61595</wp:posOffset>
                </wp:positionV>
                <wp:extent cx="2000250" cy="1219200"/>
                <wp:effectExtent l="28575" t="13335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0" cy="1219200"/>
                          <a:chOff x="7110" y="10545"/>
                          <a:chExt cx="3150" cy="1920"/>
                        </a:xfrm>
                      </wpg:grpSpPr>
                      <wps:wsp>
                        <wps:cNvPr id="19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7110" y="10545"/>
                            <a:ext cx="3135" cy="1500"/>
                          </a:xfrm>
                          <a:prstGeom prst="triangle">
                            <a:avLst>
                              <a:gd name="adj" fmla="val 74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610" y="12000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F40D1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755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1685"/>
                            <a:ext cx="73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36º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750" y="1167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195" y="1059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5" style="position:absolute;left:0;text-align:left;margin-left:339.3pt;margin-top:4.85pt;width:157.5pt;height:96pt;z-index:251689984" coordorigin="7110,10545" coordsize="315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0" o:spid="_x0000_s1066" type="#_x0000_t5" style="position:absolute;left:7110;top:10545;width:3135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4UssIA&#10;AADbAAAADwAAAGRycy9kb3ducmV2LnhtbERPPWvDMBDdC/kP4gLdGjkeiutECSGQEmiX2qVZD+ti&#10;m1gnYcmx3V9fFQrd7vE+b7ufTCfu1PvWsoL1KgFBXFndcq3gszw9ZSB8QNbYWSYFM3nY7xYPW8y1&#10;HfmD7kWoRQxhn6OCJgSXS+mrhgz6lXXEkbva3mCIsK+l7nGM4aaTaZI8S4Mtx4YGHR0bqm7FYBQM&#10;5Xx2mXbf+P46p7Z7+6qHS6rU43I6bEAEmsK/+M991nH+C/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hSywgAAANsAAAAPAAAAAAAAAAAAAAAAAJgCAABkcnMvZG93&#10;bnJldi54bWxQSwUGAAAAAAQABAD1AAAAhwMAAAAA&#10;" adj="16074"/>
                <v:shape id="Text Box 71" o:spid="_x0000_s1067" type="#_x0000_t202" style="position:absolute;left:8610;top:12000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F40D1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068" type="#_x0000_t202" style="position:absolute;left:8040;top:10755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3" o:spid="_x0000_s1069" type="#_x0000_t202" style="position:absolute;left:7440;top:11685;width:73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36º</w:t>
                        </w:r>
                      </w:p>
                    </w:txbxContent>
                  </v:textbox>
                </v:shape>
                <v:shape id="Text Box 74" o:spid="_x0000_s1070" type="#_x0000_t202" style="position:absolute;left:9750;top:1167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  <v:shape id="Text Box 75" o:spid="_x0000_s1071" type="#_x0000_t202" style="position:absolute;left:9195;top:1059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</wp:posOffset>
                </wp:positionV>
                <wp:extent cx="542925" cy="266700"/>
                <wp:effectExtent l="0" t="0" r="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2" type="#_x0000_t202" style="position:absolute;left:0;text-align:left;margin-left:256.8pt;margin-top:8.25pt;width:42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  <w:t>10 calculations per revolution,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 xml:space="preserve">  </w:t>
      </w: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central</w:t>
      </w:r>
      <w:proofErr w:type="gramEnd"/>
      <w:r w:rsidRPr="00BB7467">
        <w:rPr>
          <w:i/>
          <w:color w:val="0000FF"/>
          <w:szCs w:val="28"/>
        </w:rPr>
        <w:t xml:space="preserve"> angle = 36º, and R</w:t>
      </w:r>
      <w:r w:rsidRPr="00BB7467">
        <w:rPr>
          <w:i/>
          <w:color w:val="0000FF"/>
          <w:szCs w:val="28"/>
          <w:vertAlign w:val="subscript"/>
        </w:rPr>
        <w:t>1</w:t>
      </w:r>
      <w:r w:rsidRPr="00BB7467">
        <w:rPr>
          <w:i/>
          <w:color w:val="0000FF"/>
          <w:szCs w:val="28"/>
        </w:rPr>
        <w:t xml:space="preserve"> must equal R</w:t>
      </w:r>
      <w:r w:rsidRPr="00BB7467">
        <w:rPr>
          <w:i/>
          <w:color w:val="0000FF"/>
          <w:szCs w:val="28"/>
          <w:vertAlign w:val="subscript"/>
        </w:rPr>
        <w:t>2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for</w:t>
      </w:r>
      <w:proofErr w:type="gramEnd"/>
      <w:r w:rsidRPr="00BB7467">
        <w:rPr>
          <w:i/>
          <w:color w:val="0000FF"/>
          <w:szCs w:val="28"/>
        </w:rPr>
        <w:t xml:space="preserve"> circular motion.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171450</wp:posOffset>
                </wp:positionV>
                <wp:extent cx="542925" cy="266700"/>
                <wp:effectExtent l="0" t="0" r="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73" type="#_x0000_t202" style="position:absolute;left:0;text-align:left;margin-left:286.8pt;margin-top:13.5pt;width:42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sym w:font="Symbol" w:char="F05C"/>
      </w:r>
      <w:r w:rsidRPr="00BB7467">
        <w:rPr>
          <w:i/>
          <w:color w:val="0000FF"/>
          <w:szCs w:val="28"/>
        </w:rPr>
        <w:t>2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144</w:t>
      </w:r>
      <w:proofErr w:type="gramEnd"/>
      <w:r w:rsidRPr="00BB7467">
        <w:rPr>
          <w:i/>
          <w:color w:val="0000FF"/>
          <w:szCs w:val="28"/>
        </w:rPr>
        <w:t>º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   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72</w:t>
      </w:r>
      <w:proofErr w:type="gramEnd"/>
      <w:r w:rsidRPr="00BB7467">
        <w:rPr>
          <w:i/>
          <w:color w:val="0000FF"/>
          <w:szCs w:val="28"/>
        </w:rPr>
        <w:t>º   i.e. ‘attack angle for circular motion.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E300D0" w:rsidRDefault="007F0A52" w:rsidP="007F0A52">
      <w:pPr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Pr="00BB7467" w:rsidRDefault="007F0A52" w:rsidP="007F0A52">
      <w:pPr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78105</wp:posOffset>
                </wp:positionV>
                <wp:extent cx="542925" cy="266700"/>
                <wp:effectExtent l="0" t="317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74" type="#_x0000_t202" style="position:absolute;margin-left:262.05pt;margin-top:6.15pt;width:42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  <w:t xml:space="preserve">Spiral inwards if  </w:t>
      </w:r>
      <w:r w:rsidRPr="00BB7467"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&lt; 72º.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 xml:space="preserve">Spiral outwards if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&gt; 72º.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  <w:t xml:space="preserve">Central angle = </w:t>
      </w:r>
      <w:r w:rsidRPr="00BB7467">
        <w:rPr>
          <w:i/>
          <w:color w:val="0000FF"/>
          <w:position w:val="-24"/>
        </w:rPr>
        <w:object w:dxaOrig="560" w:dyaOrig="620">
          <v:shape id="_x0000_i1045" type="#_x0000_t75" style="width:27.85pt;height:31.25pt" o:ole="">
            <v:imagedata r:id="rId49" o:title=""/>
          </v:shape>
          <o:OLEObject Type="Embed" ProgID="Equation.3" ShapeID="_x0000_i1045" DrawAspect="Content" ObjectID="_1580816616" r:id="rId50"/>
        </w:object>
      </w:r>
      <w:r w:rsidRPr="00BB7467">
        <w:rPr>
          <w:i/>
          <w:color w:val="0000FF"/>
        </w:rPr>
        <w:t xml:space="preserve"> = 72º   and attack angle = 50º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89535</wp:posOffset>
                </wp:positionV>
                <wp:extent cx="542925" cy="266700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361.8pt;margin-top:7.05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g5ugIAAMI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b/>
          <w:i/>
          <w:color w:val="0000FF"/>
        </w:rPr>
        <w:tab/>
      </w:r>
      <w:r w:rsidRPr="00BB7467">
        <w:rPr>
          <w:b/>
          <w:i/>
          <w:color w:val="0000FF"/>
          <w:position w:val="-24"/>
        </w:rPr>
        <w:object w:dxaOrig="1540" w:dyaOrig="620">
          <v:shape id="_x0000_i1046" type="#_x0000_t75" style="width:76.75pt;height:31.25pt" o:ole="">
            <v:imagedata r:id="rId51" o:title=""/>
          </v:shape>
          <o:OLEObject Type="Embed" ProgID="Equation.3" ShapeID="_x0000_i1046" DrawAspect="Content" ObjectID="_1580816617" r:id="rId52"/>
        </w:object>
      </w:r>
      <w:r w:rsidRPr="00BB7467">
        <w:rPr>
          <w:b/>
          <w:i/>
          <w:color w:val="0000FF"/>
        </w:rPr>
        <w:t xml:space="preserve">.   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 here</w:t>
      </w:r>
      <w:proofErr w:type="gramEnd"/>
      <w:r w:rsidRPr="00BB7467">
        <w:rPr>
          <w:i/>
          <w:color w:val="0000FF"/>
        </w:rPr>
        <w:t xml:space="preserve"> is greater than in original situation.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b/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15875</wp:posOffset>
                </wp:positionV>
                <wp:extent cx="542925" cy="266700"/>
                <wp:effectExtent l="0" t="444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6" type="#_x0000_t202" style="position:absolute;margin-left:340.05pt;margin-top:1.25pt;width:42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CfugIAAMI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>Therefore, it will take the moth longer to spiral inwards.</w:t>
      </w:r>
    </w:p>
    <w:p w:rsidR="007F0A52" w:rsidRPr="00950E85" w:rsidRDefault="007F0A52" w:rsidP="007F0A52">
      <w:pPr>
        <w:rPr>
          <w:b/>
        </w:rPr>
      </w:pPr>
      <w:r>
        <w:rPr>
          <w:b/>
        </w:rPr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lastRenderedPageBreak/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483B9F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gramEnd"/>
      <w:r>
        <w:rPr>
          <w:szCs w:val="28"/>
        </w:rPr>
        <w:t xml:space="preserve">  now?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5525135</wp:posOffset>
                </wp:positionH>
                <wp:positionV relativeFrom="paragraph">
                  <wp:posOffset>290830</wp:posOffset>
                </wp:positionV>
                <wp:extent cx="422275" cy="266700"/>
                <wp:effectExtent l="0" t="0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7" type="#_x0000_t202" style="position:absolute;margin-left:435.05pt;margin-top:22.9pt;width:33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0huQIAAMI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285115</wp:posOffset>
                </wp:positionV>
                <wp:extent cx="542925" cy="266700"/>
                <wp:effectExtent l="3810" t="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8" type="#_x0000_t202" style="position:absolute;margin-left:211.35pt;margin-top:22.45pt;width:42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hjuwIAAMI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 xml:space="preserve">Other angle = 180º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50º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560" w:dyaOrig="620">
          <v:shape id="_x0000_i1047" type="#_x0000_t75" style="width:27.85pt;height:31.25pt" o:ole="">
            <v:imagedata r:id="rId53" o:title=""/>
          </v:shape>
          <o:OLEObject Type="Embed" ProgID="Equation.3" ShapeID="_x0000_i1047" DrawAspect="Content" ObjectID="_1580816618" r:id="rId54"/>
        </w:objec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b/>
          <w:i/>
          <w:color w:val="0000FF"/>
          <w:position w:val="-58"/>
        </w:rPr>
        <w:object w:dxaOrig="3540" w:dyaOrig="1320">
          <v:shape id="_x0000_i1048" type="#_x0000_t75" style="width:177.3pt;height:65.9pt" o:ole="">
            <v:imagedata r:id="rId55" o:title=""/>
          </v:shape>
          <o:OLEObject Type="Embed" ProgID="Equation.3" ShapeID="_x0000_i1048" DrawAspect="Content" ObjectID="_1580816619" r:id="rId56"/>
        </w:object>
      </w:r>
    </w:p>
    <w:p w:rsidR="007F0A52" w:rsidRPr="002673A9" w:rsidRDefault="007F0A52" w:rsidP="007F0A52"/>
    <w:p w:rsidR="007F0A52" w:rsidRDefault="007F0A52" w:rsidP="007F0A52">
      <w:pPr>
        <w:ind w:left="720"/>
        <w:rPr>
          <w:szCs w:val="28"/>
        </w:rPr>
      </w:pPr>
      <w:r>
        <w:t xml:space="preserve">b)  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416560</wp:posOffset>
                </wp:positionV>
                <wp:extent cx="542925" cy="26670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79" type="#_x0000_t202" style="position:absolute;left:0;text-align:left;margin-left:292.8pt;margin-top:32.8pt;width:42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E75EFD">
        <w:rPr>
          <w:b/>
          <w:position w:val="-58"/>
        </w:rPr>
        <w:object w:dxaOrig="3440" w:dyaOrig="1320">
          <v:shape id="_x0000_i1049" type="#_x0000_t75" style="width:171.85pt;height:65.9pt" o:ole="">
            <v:imagedata r:id="rId57" o:title=""/>
          </v:shape>
          <o:OLEObject Type="Embed" ProgID="Equation.3" ShapeID="_x0000_i1049" DrawAspect="Content" ObjectID="_1580816620" r:id="rId58"/>
        </w:object>
      </w:r>
    </w:p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</w:t>
      </w:r>
    </w:p>
    <w:p w:rsidR="007F0A52" w:rsidRDefault="007F0A52" w:rsidP="007F0A52"/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127000</wp:posOffset>
                </wp:positionV>
                <wp:extent cx="542925" cy="266700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0" type="#_x0000_t202" style="position:absolute;margin-left:328.05pt;margin-top:10pt;width:42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KbugIAAMA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proofErr w:type="gramStart"/>
      <w:r w:rsidRPr="00BB7467">
        <w:rPr>
          <w:i/>
          <w:color w:val="0000FF"/>
        </w:rPr>
        <w:t>Let  R</w:t>
      </w:r>
      <w:r w:rsidRPr="00BB7467">
        <w:rPr>
          <w:i/>
          <w:color w:val="0000FF"/>
          <w:vertAlign w:val="subscript"/>
        </w:rPr>
        <w:t>0</w:t>
      </w:r>
      <w:proofErr w:type="gramEnd"/>
      <w:r w:rsidRPr="00BB7467">
        <w:rPr>
          <w:i/>
          <w:color w:val="0000FF"/>
        </w:rPr>
        <w:t xml:space="preserve"> = 10 cm, 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10</w:t>
      </w:r>
      <w:r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760" w:dyaOrig="620">
          <v:shape id="_x0000_i1050" type="#_x0000_t75" style="width:38.05pt;height:31.25pt" o:ole="">
            <v:imagedata r:id="rId59" o:title=""/>
          </v:shape>
          <o:OLEObject Type="Embed" ProgID="Equation.3" ShapeID="_x0000_i1050" DrawAspect="Content" ObjectID="_1580816621" r:id="rId60"/>
        </w:objec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-3810</wp:posOffset>
                </wp:positionV>
                <wp:extent cx="542925" cy="266700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81" type="#_x0000_t202" style="position:absolute;margin-left:394.8pt;margin-top:-.3pt;width:42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iIuQ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 xml:space="preserve">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&lt;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 xml:space="preserve">  and</w:t>
      </w:r>
      <w:proofErr w:type="gramEnd"/>
      <w:r w:rsidRPr="00BB7467">
        <w:rPr>
          <w:i/>
          <w:color w:val="0000FF"/>
        </w:rPr>
        <w:t xml:space="preserve"> so the moth will spiral inwards towards the light.</w:t>
      </w:r>
    </w:p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b/>
          <w:szCs w:val="28"/>
        </w:rPr>
        <w:t>6.  [1,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135255</wp:posOffset>
                </wp:positionV>
                <wp:extent cx="542925" cy="266700"/>
                <wp:effectExtent l="0" t="127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2" type="#_x0000_t202" style="position:absolute;left:0;text-align:left;margin-left:308.55pt;margin-top:10.65pt;width:42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V+ugIAAMA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Pr="00BB7467" w:rsidRDefault="007F0A52" w:rsidP="007F0A52">
      <w:pPr>
        <w:ind w:firstLine="720"/>
        <w:rPr>
          <w:i/>
          <w:color w:val="0000FF"/>
          <w:szCs w:val="28"/>
        </w:rPr>
      </w:pPr>
      <w:proofErr w:type="gramStart"/>
      <w:r w:rsidRPr="00BB7467">
        <w:rPr>
          <w:i/>
          <w:color w:val="0000FF"/>
          <w:szCs w:val="28"/>
        </w:rPr>
        <w:t>8 metres.</w:t>
      </w:r>
      <w:proofErr w:type="gramEnd"/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>°  and  40°.  Identify the ‘angle of attack’ for each moth.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9525</wp:posOffset>
                </wp:positionV>
                <wp:extent cx="542925" cy="266700"/>
                <wp:effectExtent l="4445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3" type="#_x0000_t202" style="position:absolute;left:0;text-align:left;margin-left:305.15pt;margin-top:.75pt;width:42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ZiuwIAAMA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 xml:space="preserve">Moth </w:t>
      </w:r>
      <w:proofErr w:type="gramStart"/>
      <w:r w:rsidRPr="00BB7467">
        <w:rPr>
          <w:i/>
          <w:color w:val="0000FF"/>
          <w:szCs w:val="28"/>
        </w:rPr>
        <w:t>1  =</w:t>
      </w:r>
      <w:proofErr w:type="gramEnd"/>
      <w:r w:rsidRPr="00BB7467">
        <w:rPr>
          <w:i/>
          <w:color w:val="0000FF"/>
          <w:szCs w:val="28"/>
        </w:rPr>
        <w:t xml:space="preserve">  40º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Moth 2  =  70º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284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261620</wp:posOffset>
                </wp:positionV>
                <wp:extent cx="542925" cy="266700"/>
                <wp:effectExtent l="0" t="0" r="317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4" type="#_x0000_t202" style="position:absolute;left:0;text-align:left;margin-left:426.05pt;margin-top:20.6pt;width:42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5SugIAAMAFAAAOAAAAZHJzL2Uyb0RvYy54bWysVNtunDAQfa/Uf7D8TrjUsAsKGyXLUlVK&#10;L1LSD/CCWayCTW3vsmnVf+/Y7C3JS9WWB2R77DNn5sz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71755</wp:posOffset>
                </wp:positionV>
                <wp:extent cx="542925" cy="266700"/>
                <wp:effectExtent l="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85" type="#_x0000_t202" style="position:absolute;left:0;text-align:left;margin-left:376.45pt;margin-top:5.65pt;width:42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ufuQIAAMA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>R</w:t>
      </w:r>
      <w:r w:rsidRPr="00BB7467">
        <w:rPr>
          <w:i/>
          <w:color w:val="0000FF"/>
          <w:szCs w:val="28"/>
          <w:vertAlign w:val="subscript"/>
        </w:rPr>
        <w:t>4</w:t>
      </w:r>
      <w:r w:rsidRPr="00BB7467">
        <w:rPr>
          <w:i/>
          <w:color w:val="0000FF"/>
          <w:szCs w:val="28"/>
        </w:rPr>
        <w:t xml:space="preserve"> = 8</w:t>
      </w:r>
      <w:r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51" type="#_x0000_t75" style="width:38.05pt;height:31.25pt" o:ole="">
            <v:imagedata r:id="rId61" o:title=""/>
          </v:shape>
          <o:OLEObject Type="Embed" ProgID="Equation.3" ShapeID="_x0000_i1051" DrawAspect="Content" ObjectID="_1580816622" r:id="rId62"/>
        </w:object>
      </w:r>
      <w:r w:rsidRPr="00BB7467">
        <w:rPr>
          <w:i/>
          <w:color w:val="0000FF"/>
          <w:szCs w:val="28"/>
        </w:rPr>
        <w:t xml:space="preserve"> = 18.11 m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R</w:t>
      </w:r>
      <w:r w:rsidRPr="00BB7467">
        <w:rPr>
          <w:i/>
          <w:color w:val="0000FF"/>
          <w:szCs w:val="28"/>
          <w:vertAlign w:val="subscript"/>
        </w:rPr>
        <w:t>5</w:t>
      </w:r>
      <w:r w:rsidRPr="00BB7467">
        <w:rPr>
          <w:i/>
          <w:color w:val="0000FF"/>
          <w:szCs w:val="28"/>
        </w:rPr>
        <w:t xml:space="preserve"> = 18.11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52" type="#_x0000_t75" style="width:38.05pt;height:31.25pt" o:ole="">
            <v:imagedata r:id="rId63" o:title=""/>
          </v:shape>
          <o:OLEObject Type="Embed" ProgID="Equation.3" ShapeID="_x0000_i1052" DrawAspect="Content" ObjectID="_1580816623" r:id="rId64"/>
        </w:object>
      </w:r>
      <w:r w:rsidRPr="00BB7467">
        <w:rPr>
          <w:i/>
          <w:color w:val="0000FF"/>
          <w:szCs w:val="28"/>
        </w:rPr>
        <w:t xml:space="preserve"> = 22.22 m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One for graph</w:t>
      </w: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46671C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381635</wp:posOffset>
                </wp:positionV>
                <wp:extent cx="542925" cy="266700"/>
                <wp:effectExtent l="1905" t="0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86" type="#_x0000_t202" style="position:absolute;left:0;text-align:left;margin-left:443.7pt;margin-top:30.05pt;width:42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DtugIAAMA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62230</wp:posOffset>
                </wp:positionV>
                <wp:extent cx="542925" cy="266700"/>
                <wp:effectExtent l="254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7" type="#_x0000_t202" style="position:absolute;left:0;text-align:left;margin-left:400.25pt;margin-top:4.9pt;width:42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Central  angle</w:t>
      </w:r>
      <w:proofErr w:type="gramEnd"/>
      <w:r w:rsidRPr="00BB7467">
        <w:rPr>
          <w:i/>
          <w:color w:val="0000FF"/>
          <w:szCs w:val="28"/>
        </w:rPr>
        <w:t xml:space="preserve"> =  </w:t>
      </w:r>
      <w:r w:rsidRPr="00BB7467">
        <w:rPr>
          <w:i/>
          <w:color w:val="0000FF"/>
          <w:position w:val="-24"/>
        </w:rPr>
        <w:object w:dxaOrig="560" w:dyaOrig="620">
          <v:shape id="_x0000_i1053" type="#_x0000_t75" style="width:27.85pt;height:31.25pt" o:ole="">
            <v:imagedata r:id="rId65" o:title=""/>
          </v:shape>
          <o:OLEObject Type="Embed" ProgID="Equation.3" ShapeID="_x0000_i1053" DrawAspect="Content" ObjectID="_1580816624" r:id="rId66"/>
        </w:object>
      </w:r>
      <w:r w:rsidRPr="00BB7467">
        <w:rPr>
          <w:i/>
          <w:color w:val="0000FF"/>
        </w:rPr>
        <w:t xml:space="preserve"> = 60º   and attack angle = 60º.   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>Equilateral triangle with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>.      So the moth will be flying in a circle.</w:t>
      </w:r>
    </w:p>
    <w:p w:rsidR="007F0A52" w:rsidRPr="001167DC" w:rsidRDefault="007F0A52" w:rsidP="007F0A52">
      <w:pPr>
        <w:rPr>
          <w:color w:val="0000FF"/>
        </w:rPr>
      </w:pPr>
    </w:p>
    <w:p w:rsidR="00345A2B" w:rsidRDefault="00345A2B"/>
    <w:sectPr w:rsidR="00345A2B" w:rsidSect="0057734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136"/>
    <w:multiLevelType w:val="hybridMultilevel"/>
    <w:tmpl w:val="C95C5F60"/>
    <w:lvl w:ilvl="0" w:tplc="CB5C10C6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52"/>
    <w:rsid w:val="00345A2B"/>
    <w:rsid w:val="007F0A52"/>
    <w:rsid w:val="00E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3.png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E45DDC54</Template>
  <TotalTime>0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dcterms:created xsi:type="dcterms:W3CDTF">2018-02-22T06:56:00Z</dcterms:created>
  <dcterms:modified xsi:type="dcterms:W3CDTF">2018-02-22T06:56:00Z</dcterms:modified>
</cp:coreProperties>
</file>