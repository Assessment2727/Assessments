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5340B" w14:textId="77777777" w:rsidR="006438DD" w:rsidRPr="006438DD" w:rsidRDefault="006438DD" w:rsidP="006438DD">
      <w:pPr>
        <w:rPr>
          <w:rFonts w:ascii="Arial" w:hAnsi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2C704A" w14:paraId="10203DA4" w14:textId="77777777" w:rsidTr="002C704A">
        <w:trPr>
          <w:trHeight w:val="2281"/>
        </w:trPr>
        <w:tc>
          <w:tcPr>
            <w:tcW w:w="3227" w:type="dxa"/>
          </w:tcPr>
          <w:p w14:paraId="3B8759D0" w14:textId="58B6359D" w:rsidR="002C704A" w:rsidRDefault="002C704A" w:rsidP="006438DD">
            <w:pPr>
              <w:jc w:val="center"/>
              <w:rPr>
                <w:rFonts w:ascii="Arial" w:hAnsi="Arial"/>
                <w:b/>
                <w:bCs/>
                <w:sz w:val="3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133B3A1" wp14:editId="25131374">
                  <wp:extent cx="1516533" cy="1304925"/>
                  <wp:effectExtent l="0" t="0" r="762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59" cy="13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3" w:type="dxa"/>
          </w:tcPr>
          <w:p w14:paraId="404C36BD" w14:textId="77777777" w:rsidR="002C704A" w:rsidRPr="006438DD" w:rsidRDefault="002C704A" w:rsidP="002C704A">
            <w:pPr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 xml:space="preserve">YEAR 11   MATHEMATICS: SPECIALIST </w:t>
            </w:r>
          </w:p>
          <w:p w14:paraId="46DCC1D8" w14:textId="77777777" w:rsidR="002C704A" w:rsidRPr="006438DD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1F118D38" w14:textId="010FB39F" w:rsidR="002C704A" w:rsidRDefault="00942853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EXTENDED PIECE OF WORK 2</w:t>
            </w:r>
            <w:bookmarkStart w:id="0" w:name="_GoBack"/>
            <w:bookmarkEnd w:id="0"/>
            <w:r w:rsidR="002C704A" w:rsidRPr="006438DD">
              <w:rPr>
                <w:rFonts w:ascii="Arial" w:hAnsi="Arial"/>
                <w:b/>
                <w:sz w:val="36"/>
                <w:szCs w:val="36"/>
              </w:rPr>
              <w:t xml:space="preserve"> </w:t>
            </w:r>
            <w:r w:rsidR="002C704A">
              <w:rPr>
                <w:rFonts w:ascii="Arial" w:hAnsi="Arial"/>
                <w:b/>
                <w:sz w:val="36"/>
                <w:szCs w:val="36"/>
              </w:rPr>
              <w:t xml:space="preserve">    </w:t>
            </w:r>
          </w:p>
          <w:p w14:paraId="21BB6778" w14:textId="77777777" w:rsidR="002C704A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528D41C0" w14:textId="2D7D3233" w:rsidR="002C704A" w:rsidRPr="002C704A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6438DD">
              <w:rPr>
                <w:rFonts w:ascii="Arial" w:hAnsi="Arial"/>
                <w:b/>
                <w:sz w:val="36"/>
                <w:szCs w:val="36"/>
              </w:rPr>
              <w:t>PART A</w:t>
            </w:r>
          </w:p>
        </w:tc>
      </w:tr>
    </w:tbl>
    <w:p w14:paraId="1F9A480A" w14:textId="77777777" w:rsidR="006438DD" w:rsidRPr="006438DD" w:rsidRDefault="006438DD" w:rsidP="006438DD">
      <w:pPr>
        <w:jc w:val="center"/>
        <w:rPr>
          <w:rFonts w:ascii="Arial" w:hAnsi="Arial"/>
          <w:b/>
          <w:bCs/>
          <w:sz w:val="36"/>
        </w:rPr>
      </w:pPr>
    </w:p>
    <w:p w14:paraId="7CCA6A65" w14:textId="77777777" w:rsidR="006438DD" w:rsidRPr="006438DD" w:rsidRDefault="006438DD" w:rsidP="006438DD">
      <w:pPr>
        <w:jc w:val="center"/>
        <w:rPr>
          <w:rFonts w:ascii="Arial" w:hAnsi="Arial"/>
        </w:rPr>
      </w:pPr>
      <w:r w:rsidRPr="006438DD">
        <w:rPr>
          <w:rFonts w:ascii="Arial" w:hAnsi="Arial"/>
          <w:b/>
          <w:bCs/>
          <w:sz w:val="36"/>
        </w:rPr>
        <w:t>Different Number Bases</w:t>
      </w:r>
    </w:p>
    <w:p w14:paraId="7C608F76" w14:textId="77777777" w:rsidR="006438DD" w:rsidRPr="006438DD" w:rsidRDefault="006438DD" w:rsidP="006438DD">
      <w:pPr>
        <w:rPr>
          <w:rFonts w:ascii="Arial" w:hAnsi="Arial"/>
        </w:rPr>
      </w:pPr>
    </w:p>
    <w:p w14:paraId="1F6C9BED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We normally operate in base 10 for all of our arithmetic but in various other circumstances it may be advantageous to use a different number base. 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Bases commonly used are base 2 (binary) and base 16 (hexadecimal).</w:t>
      </w:r>
    </w:p>
    <w:p w14:paraId="24A6A8E4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In base 10, there are 10 digits (0,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1,</w:t>
      </w:r>
      <w:r w:rsidR="006438DD">
        <w:rPr>
          <w:rFonts w:ascii="Arial" w:hAnsi="Arial"/>
        </w:rPr>
        <w:t xml:space="preserve"> </w:t>
      </w:r>
      <w:proofErr w:type="gramStart"/>
      <w:r w:rsidRPr="006438DD">
        <w:rPr>
          <w:rFonts w:ascii="Arial" w:hAnsi="Arial"/>
        </w:rPr>
        <w:t>2,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…)</w:t>
      </w:r>
      <w:proofErr w:type="gramEnd"/>
      <w:r w:rsidRPr="006438DD">
        <w:rPr>
          <w:rFonts w:ascii="Arial" w:hAnsi="Arial"/>
        </w:rPr>
        <w:t xml:space="preserve"> with 9 being the biggest.</w:t>
      </w:r>
    </w:p>
    <w:p w14:paraId="28AA0BD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When writing numbers we use ‘columns’, which from the ‘right’ </w:t>
      </w:r>
      <w:proofErr w:type="gramStart"/>
      <w:r w:rsidRPr="006438DD">
        <w:rPr>
          <w:rFonts w:ascii="Arial" w:hAnsi="Arial"/>
        </w:rPr>
        <w:t>are :</w:t>
      </w:r>
      <w:proofErr w:type="gramEnd"/>
      <w:r w:rsidRPr="006438DD">
        <w:rPr>
          <w:rFonts w:ascii="Arial" w:hAnsi="Arial"/>
        </w:rPr>
        <w:t xml:space="preserve"> 1’s, 10’s, 100’s ….</w:t>
      </w:r>
    </w:p>
    <w:p w14:paraId="1E952F3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Other number bases operate similarly.</w:t>
      </w:r>
    </w:p>
    <w:p w14:paraId="5C413156" w14:textId="77777777" w:rsidR="00F1271E" w:rsidRPr="006438DD" w:rsidRDefault="00F1271E">
      <w:pPr>
        <w:rPr>
          <w:rFonts w:ascii="Arial" w:hAnsi="Arial"/>
        </w:rPr>
      </w:pPr>
    </w:p>
    <w:p w14:paraId="4C0EA0B6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Example:</w:t>
      </w:r>
    </w:p>
    <w:p w14:paraId="6838323E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In base 4, there will be four digits, with 3 being the largest (0, 1, 2 and 3</w:t>
      </w:r>
      <w:proofErr w:type="gramStart"/>
      <w:r w:rsidRPr="006438DD">
        <w:rPr>
          <w:rFonts w:ascii="Arial" w:hAnsi="Arial"/>
        </w:rPr>
        <w:t>) .</w:t>
      </w:r>
      <w:proofErr w:type="gramEnd"/>
    </w:p>
    <w:p w14:paraId="4EEC6357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The ‘columns’ will </w:t>
      </w:r>
      <w:proofErr w:type="gramStart"/>
      <w:r w:rsidRPr="006438DD">
        <w:rPr>
          <w:rFonts w:ascii="Arial" w:hAnsi="Arial"/>
        </w:rPr>
        <w:t>be :</w:t>
      </w:r>
      <w:proofErr w:type="gramEnd"/>
      <w:r w:rsidRPr="006438DD">
        <w:rPr>
          <w:rFonts w:ascii="Arial" w:hAnsi="Arial"/>
        </w:rPr>
        <w:t xml:space="preserve"> 1’s, 4’s, 16’s, 64’s, ….</w:t>
      </w:r>
    </w:p>
    <w:p w14:paraId="5DABF33F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For notational purposes if a number is written in a base other than 10, the base might be shown as a subscript. </w:t>
      </w:r>
    </w:p>
    <w:p w14:paraId="289F8E48" w14:textId="77777777" w:rsidR="00F1271E" w:rsidRPr="006438DD" w:rsidRDefault="00F1271E">
      <w:pPr>
        <w:rPr>
          <w:rFonts w:ascii="Arial" w:hAnsi="Arial"/>
        </w:rPr>
      </w:pPr>
      <w:proofErr w:type="gramStart"/>
      <w:r w:rsidRPr="006438DD">
        <w:rPr>
          <w:rFonts w:ascii="Arial" w:hAnsi="Arial"/>
        </w:rPr>
        <w:t>Thus :</w:t>
      </w:r>
      <w:proofErr w:type="gramEnd"/>
      <w:r w:rsidRPr="006438DD">
        <w:rPr>
          <w:rFonts w:ascii="Arial" w:hAnsi="Arial"/>
        </w:rPr>
        <w:t xml:space="preserve">  23</w:t>
      </w:r>
      <w:r w:rsidRPr="006438DD">
        <w:rPr>
          <w:rFonts w:ascii="Arial" w:hAnsi="Arial"/>
          <w:vertAlign w:val="subscript"/>
        </w:rPr>
        <w:t>4</w:t>
      </w:r>
      <w:r w:rsidRPr="006438DD">
        <w:rPr>
          <w:rFonts w:ascii="Arial" w:hAnsi="Arial"/>
        </w:rPr>
        <w:t xml:space="preserve"> = 2 x 4 + 3 x 1 = 11 (in base 10)</w:t>
      </w:r>
    </w:p>
    <w:p w14:paraId="0C22243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Similarly:  3012</w:t>
      </w:r>
      <w:r w:rsidRPr="006438DD">
        <w:rPr>
          <w:rFonts w:ascii="Arial" w:hAnsi="Arial"/>
          <w:vertAlign w:val="subscript"/>
        </w:rPr>
        <w:t>4</w:t>
      </w:r>
      <w:r w:rsidRPr="006438DD">
        <w:rPr>
          <w:rFonts w:ascii="Arial" w:hAnsi="Arial"/>
        </w:rPr>
        <w:t xml:space="preserve"> = 3 x 64 + 0 x 16 + 1 x 4 + 2 x 1 = 198</w:t>
      </w:r>
    </w:p>
    <w:p w14:paraId="14D342F2" w14:textId="77777777" w:rsidR="00F1271E" w:rsidRPr="006438DD" w:rsidRDefault="00F1271E">
      <w:pPr>
        <w:rPr>
          <w:rFonts w:ascii="Arial" w:hAnsi="Arial"/>
        </w:rPr>
      </w:pPr>
    </w:p>
    <w:p w14:paraId="07BBFAE9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Practice Questions: A</w:t>
      </w:r>
    </w:p>
    <w:p w14:paraId="51956A93" w14:textId="77777777" w:rsidR="006438DD" w:rsidRPr="006438DD" w:rsidRDefault="006438DD" w:rsidP="006438DD"/>
    <w:p w14:paraId="6C267080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1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>Change the following numbers to their base 10 equivalent:</w:t>
      </w:r>
    </w:p>
    <w:p w14:paraId="19B6DC4F" w14:textId="77777777" w:rsidR="00F1271E" w:rsidRPr="006438DD" w:rsidRDefault="00F1271E">
      <w:pPr>
        <w:rPr>
          <w:rFonts w:ascii="Arial" w:hAnsi="Arial"/>
        </w:rPr>
      </w:pPr>
    </w:p>
    <w:p w14:paraId="172E7547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302</w:t>
      </w:r>
      <w:r w:rsidR="00F1271E" w:rsidRPr="006438DD">
        <w:rPr>
          <w:rFonts w:ascii="Arial" w:hAnsi="Arial"/>
          <w:vertAlign w:val="subscript"/>
        </w:rPr>
        <w:t>4</w:t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b)</w:t>
      </w:r>
      <w:r w:rsidR="00F1271E" w:rsidRPr="006438DD">
        <w:rPr>
          <w:rFonts w:ascii="Arial" w:hAnsi="Arial"/>
        </w:rPr>
        <w:tab/>
        <w:t>11010</w:t>
      </w:r>
      <w:r w:rsidR="00F1271E" w:rsidRPr="006438DD">
        <w:rPr>
          <w:rFonts w:ascii="Arial" w:hAnsi="Arial"/>
          <w:vertAlign w:val="subscript"/>
        </w:rPr>
        <w:t>2</w:t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>3024</w:t>
      </w:r>
      <w:r w:rsidR="00F1271E" w:rsidRPr="006438DD">
        <w:rPr>
          <w:rFonts w:ascii="Arial" w:hAnsi="Arial"/>
          <w:vertAlign w:val="subscript"/>
        </w:rPr>
        <w:t>5</w:t>
      </w:r>
      <w:r w:rsidR="00F1271E" w:rsidRP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ab/>
      </w:r>
    </w:p>
    <w:p w14:paraId="6C55EF92" w14:textId="77777777" w:rsidR="00816893" w:rsidRDefault="00816893">
      <w:pPr>
        <w:rPr>
          <w:rFonts w:ascii="Arial" w:hAnsi="Arial"/>
        </w:rPr>
      </w:pPr>
    </w:p>
    <w:p w14:paraId="37D49885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>6124</w:t>
      </w:r>
      <w:r w:rsidR="00F1271E" w:rsidRPr="006438DD">
        <w:rPr>
          <w:rFonts w:ascii="Arial" w:hAnsi="Arial"/>
          <w:vertAlign w:val="subscript"/>
        </w:rPr>
        <w:t>7</w:t>
      </w:r>
      <w:r w:rsidR="00F1271E" w:rsidRP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e)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5</w:t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f)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4</w:t>
      </w:r>
      <w:r w:rsidR="00F1271E" w:rsidRPr="006438DD">
        <w:rPr>
          <w:rFonts w:ascii="Arial" w:hAnsi="Arial"/>
          <w:vertAlign w:val="subscript"/>
        </w:rPr>
        <w:tab/>
      </w:r>
      <w:r w:rsidR="00F1271E" w:rsidRPr="006438DD">
        <w:rPr>
          <w:rFonts w:ascii="Arial" w:hAnsi="Arial"/>
        </w:rPr>
        <w:tab/>
      </w:r>
    </w:p>
    <w:p w14:paraId="71EBF01E" w14:textId="77777777" w:rsidR="00816893" w:rsidRDefault="00816893">
      <w:pPr>
        <w:rPr>
          <w:rFonts w:ascii="Arial" w:hAnsi="Arial"/>
        </w:rPr>
      </w:pPr>
    </w:p>
    <w:p w14:paraId="0367ABE2" w14:textId="77777777" w:rsidR="00F1271E" w:rsidRP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g)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6</w:t>
      </w:r>
      <w:r w:rsidR="00F1271E" w:rsidRP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>(</w:t>
      </w:r>
      <w:r w:rsidR="00F1271E" w:rsidRPr="006438DD">
        <w:rPr>
          <w:rFonts w:ascii="Arial" w:hAnsi="Arial"/>
        </w:rPr>
        <w:t>h)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7</w:t>
      </w:r>
      <w:r w:rsidR="00F1271E" w:rsidRPr="006438DD">
        <w:rPr>
          <w:rFonts w:ascii="Arial" w:hAnsi="Arial"/>
          <w:vertAlign w:val="subscript"/>
        </w:rPr>
        <w:tab/>
      </w:r>
      <w:r>
        <w:rPr>
          <w:rFonts w:ascii="Arial" w:hAnsi="Arial"/>
          <w:vertAlign w:val="subscript"/>
        </w:rPr>
        <w:tab/>
      </w:r>
      <w:r w:rsidRPr="006A7968">
        <w:rPr>
          <w:rFonts w:ascii="Arial" w:hAnsi="Arial"/>
        </w:rPr>
        <w:t>(</w:t>
      </w:r>
      <w:r w:rsidR="00F1271E" w:rsidRPr="006438DD">
        <w:rPr>
          <w:rFonts w:ascii="Arial" w:hAnsi="Arial"/>
        </w:rPr>
        <w:t>i)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16</w:t>
      </w:r>
    </w:p>
    <w:p w14:paraId="3B39AFAE" w14:textId="77777777" w:rsidR="00F1271E" w:rsidRPr="006438DD" w:rsidRDefault="00F1271E">
      <w:pPr>
        <w:rPr>
          <w:rFonts w:ascii="Arial" w:hAnsi="Arial"/>
          <w:vertAlign w:val="subscript"/>
        </w:rPr>
      </w:pPr>
    </w:p>
    <w:p w14:paraId="2F1570FE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2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 xml:space="preserve">Change the number 103 (base 10) to its equivalent in the given base: </w:t>
      </w:r>
    </w:p>
    <w:p w14:paraId="649C7E63" w14:textId="77777777" w:rsidR="00F1271E" w:rsidRPr="006438DD" w:rsidRDefault="00F1271E">
      <w:pPr>
        <w:rPr>
          <w:rFonts w:ascii="Arial" w:hAnsi="Arial"/>
        </w:rPr>
      </w:pPr>
    </w:p>
    <w:p w14:paraId="62A98C0E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</w:t>
      </w:r>
      <w:r w:rsidR="006438DD">
        <w:rPr>
          <w:rFonts w:ascii="Arial" w:hAnsi="Arial"/>
        </w:rPr>
        <w:t>)</w:t>
      </w:r>
      <w:r w:rsidR="006438DD">
        <w:rPr>
          <w:rFonts w:ascii="Arial" w:hAnsi="Arial"/>
        </w:rPr>
        <w:tab/>
      </w:r>
      <w:proofErr w:type="gramStart"/>
      <w:r w:rsidR="006438DD">
        <w:rPr>
          <w:rFonts w:ascii="Arial" w:hAnsi="Arial"/>
        </w:rPr>
        <w:t>base</w:t>
      </w:r>
      <w:proofErr w:type="gramEnd"/>
      <w:r w:rsidR="006438DD">
        <w:rPr>
          <w:rFonts w:ascii="Arial" w:hAnsi="Arial"/>
        </w:rPr>
        <w:t xml:space="preserve"> 3</w:t>
      </w:r>
      <w:r w:rsid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>(</w:t>
      </w:r>
      <w:r w:rsidR="006438DD">
        <w:rPr>
          <w:rFonts w:ascii="Arial" w:hAnsi="Arial"/>
        </w:rPr>
        <w:t>b)</w:t>
      </w:r>
      <w:r w:rsidR="006438DD">
        <w:rPr>
          <w:rFonts w:ascii="Arial" w:hAnsi="Arial"/>
        </w:rPr>
        <w:tab/>
        <w:t>base 4</w:t>
      </w:r>
      <w:r w:rsid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>(</w:t>
      </w:r>
      <w:r w:rsidR="006438DD">
        <w:rPr>
          <w:rFonts w:ascii="Arial" w:hAnsi="Arial"/>
        </w:rPr>
        <w:t>c)</w:t>
      </w:r>
      <w:r w:rsidR="006438DD">
        <w:rPr>
          <w:rFonts w:ascii="Arial" w:hAnsi="Arial"/>
        </w:rPr>
        <w:tab/>
        <w:t>base 5</w:t>
      </w:r>
      <w:r w:rsidR="006438DD">
        <w:rPr>
          <w:rFonts w:ascii="Arial" w:hAnsi="Arial"/>
        </w:rPr>
        <w:tab/>
      </w:r>
    </w:p>
    <w:p w14:paraId="1D6EEB1A" w14:textId="77777777" w:rsidR="00816893" w:rsidRDefault="00816893">
      <w:pPr>
        <w:rPr>
          <w:rFonts w:ascii="Arial" w:hAnsi="Arial"/>
        </w:rPr>
      </w:pPr>
    </w:p>
    <w:p w14:paraId="433DFB25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6438DD">
        <w:rPr>
          <w:rFonts w:ascii="Arial" w:hAnsi="Arial"/>
        </w:rPr>
        <w:t>d)</w:t>
      </w:r>
      <w:r w:rsidR="006438DD">
        <w:rPr>
          <w:rFonts w:ascii="Arial" w:hAnsi="Arial"/>
        </w:rPr>
        <w:tab/>
      </w:r>
      <w:proofErr w:type="gramStart"/>
      <w:r w:rsidR="006438DD">
        <w:rPr>
          <w:rFonts w:ascii="Arial" w:hAnsi="Arial"/>
        </w:rPr>
        <w:t>base</w:t>
      </w:r>
      <w:proofErr w:type="gramEnd"/>
      <w:r w:rsidR="006438DD">
        <w:rPr>
          <w:rFonts w:ascii="Arial" w:hAnsi="Arial"/>
        </w:rPr>
        <w:t xml:space="preserve"> 9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(e)</w:t>
      </w:r>
      <w:r w:rsid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>base 2</w:t>
      </w:r>
    </w:p>
    <w:p w14:paraId="3BD884D9" w14:textId="77777777" w:rsidR="00F1271E" w:rsidRPr="006438DD" w:rsidRDefault="00F1271E">
      <w:pPr>
        <w:rPr>
          <w:rFonts w:ascii="Arial" w:hAnsi="Arial"/>
        </w:rPr>
      </w:pPr>
    </w:p>
    <w:p w14:paraId="7C6D3A77" w14:textId="77777777" w:rsidR="00F1271E" w:rsidRPr="006438DD" w:rsidRDefault="00F1271E">
      <w:pPr>
        <w:rPr>
          <w:rFonts w:ascii="Arial" w:hAnsi="Arial"/>
        </w:rPr>
      </w:pPr>
    </w:p>
    <w:p w14:paraId="0568EBEF" w14:textId="77777777" w:rsidR="00F1271E" w:rsidRPr="006438DD" w:rsidRDefault="006438DD">
      <w:pPr>
        <w:pStyle w:val="Heading2"/>
        <w:rPr>
          <w:rFonts w:ascii="Arial" w:hAnsi="Arial"/>
        </w:rPr>
      </w:pPr>
      <w:r>
        <w:rPr>
          <w:rFonts w:ascii="Arial" w:hAnsi="Arial"/>
        </w:rPr>
        <w:br w:type="page"/>
      </w:r>
      <w:r w:rsidR="00F1271E" w:rsidRPr="006438DD">
        <w:rPr>
          <w:rFonts w:ascii="Arial" w:hAnsi="Arial"/>
        </w:rPr>
        <w:lastRenderedPageBreak/>
        <w:t xml:space="preserve">Addition (and the other operations) </w:t>
      </w:r>
    </w:p>
    <w:p w14:paraId="252FD750" w14:textId="77777777" w:rsidR="006438DD" w:rsidRDefault="006438DD">
      <w:pPr>
        <w:rPr>
          <w:rFonts w:ascii="Arial" w:hAnsi="Arial"/>
        </w:rPr>
      </w:pPr>
    </w:p>
    <w:p w14:paraId="3763E756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When adding numbers in base 10, we add ‘by columns’ (starting on the right); if the result is greater than 9 (the largest possible digit) then we must ‘carry’. 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The process is similar when operating in other bases.</w:t>
      </w:r>
    </w:p>
    <w:p w14:paraId="0EAEAED4" w14:textId="77777777" w:rsidR="00F1271E" w:rsidRPr="006438DD" w:rsidRDefault="00F1271E">
      <w:pPr>
        <w:rPr>
          <w:rFonts w:ascii="Arial" w:hAnsi="Arial"/>
        </w:rPr>
      </w:pPr>
    </w:p>
    <w:p w14:paraId="5E75B3A9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Examples</w:t>
      </w:r>
    </w:p>
    <w:p w14:paraId="647A4085" w14:textId="77777777" w:rsidR="006438DD" w:rsidRPr="006438DD" w:rsidRDefault="006438DD" w:rsidP="006438DD"/>
    <w:p w14:paraId="410A1E4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(Base 4)</w:t>
      </w:r>
      <w:r w:rsidRP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ab/>
        <w:t xml:space="preserve"> 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 xml:space="preserve"> 133</w:t>
      </w:r>
    </w:p>
    <w:p w14:paraId="3C37B20D" w14:textId="77777777" w:rsidR="00F1271E" w:rsidRPr="006438DD" w:rsidRDefault="00F1271E">
      <w:pPr>
        <w:rPr>
          <w:rFonts w:ascii="Arial" w:hAnsi="Arial"/>
          <w:u w:val="single"/>
        </w:rPr>
      </w:pPr>
      <w:r w:rsidRPr="006438DD">
        <w:rPr>
          <w:rFonts w:ascii="Arial" w:hAnsi="Arial"/>
        </w:rPr>
        <w:tab/>
        <w:t xml:space="preserve">         </w:t>
      </w:r>
      <w:r w:rsidRPr="006438DD">
        <w:rPr>
          <w:rFonts w:ascii="Arial" w:hAnsi="Arial"/>
          <w:u w:val="single"/>
        </w:rPr>
        <w:t>+ 2022</w:t>
      </w:r>
    </w:p>
    <w:p w14:paraId="3FB68207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 xml:space="preserve"> 2221</w:t>
      </w:r>
      <w:r w:rsidRPr="006438DD">
        <w:rPr>
          <w:rFonts w:ascii="Arial" w:hAnsi="Arial"/>
        </w:rPr>
        <w:tab/>
      </w:r>
    </w:p>
    <w:p w14:paraId="57A71032" w14:textId="77777777" w:rsidR="006438DD" w:rsidRDefault="006438DD">
      <w:pPr>
        <w:rPr>
          <w:rFonts w:ascii="Arial" w:hAnsi="Arial"/>
        </w:rPr>
      </w:pPr>
    </w:p>
    <w:p w14:paraId="3F253D35" w14:textId="77777777" w:rsidR="00F1271E" w:rsidRPr="006438DD" w:rsidRDefault="006438DD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 xml:space="preserve">(NB 3+2 = </w:t>
      </w:r>
      <w:proofErr w:type="gramStart"/>
      <w:r w:rsidR="00F1271E" w:rsidRPr="006438DD">
        <w:rPr>
          <w:rFonts w:ascii="Arial" w:hAnsi="Arial"/>
        </w:rPr>
        <w:t>5 ;</w:t>
      </w:r>
      <w:proofErr w:type="gramEnd"/>
      <w:r w:rsidR="00F1271E" w:rsidRPr="006438DD">
        <w:rPr>
          <w:rFonts w:ascii="Arial" w:hAnsi="Arial"/>
        </w:rPr>
        <w:t xml:space="preserve"> 5, in base 4, is 11; put down 1 and carry 1;</w:t>
      </w:r>
    </w:p>
    <w:p w14:paraId="12A9FB70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        </w:t>
      </w:r>
      <w:r w:rsidR="006438DD">
        <w:rPr>
          <w:rFonts w:ascii="Arial" w:hAnsi="Arial"/>
        </w:rPr>
        <w:tab/>
      </w:r>
      <w:r w:rsidRPr="006438DD">
        <w:rPr>
          <w:rFonts w:ascii="Arial" w:hAnsi="Arial"/>
        </w:rPr>
        <w:t>3+2+1 = 6; 6 in base 4 is 12; put down 2 and carry 1</w:t>
      </w:r>
      <w:proofErr w:type="gramStart"/>
      <w:r w:rsidRPr="006438DD">
        <w:rPr>
          <w:rFonts w:ascii="Arial" w:hAnsi="Arial"/>
        </w:rPr>
        <w:t>; )</w:t>
      </w:r>
      <w:proofErr w:type="gramEnd"/>
    </w:p>
    <w:p w14:paraId="1E1FC1B8" w14:textId="77777777" w:rsidR="00F1271E" w:rsidRPr="006438DD" w:rsidRDefault="00F1271E">
      <w:pPr>
        <w:rPr>
          <w:rFonts w:ascii="Arial" w:hAnsi="Arial"/>
        </w:rPr>
      </w:pPr>
    </w:p>
    <w:p w14:paraId="43577501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(Base 5)</w:t>
      </w:r>
      <w:r w:rsidRPr="006438DD">
        <w:rPr>
          <w:rFonts w:ascii="Arial" w:hAnsi="Arial"/>
        </w:rPr>
        <w:t xml:space="preserve">             2304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>(NB: 4+3+3=10; 10 in base 5 = 20; put down 0, carry 2</w:t>
      </w:r>
    </w:p>
    <w:p w14:paraId="0D3073F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                       </w:t>
      </w:r>
      <w:r w:rsidR="006438DD">
        <w:rPr>
          <w:rFonts w:ascii="Arial" w:hAnsi="Arial"/>
        </w:rPr>
        <w:t xml:space="preserve">  </w:t>
      </w:r>
      <w:r w:rsidRPr="006438DD">
        <w:rPr>
          <w:rFonts w:ascii="Arial" w:hAnsi="Arial"/>
        </w:rPr>
        <w:t xml:space="preserve">  3423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 xml:space="preserve">3+4+2 = </w:t>
      </w:r>
      <w:proofErr w:type="gramStart"/>
      <w:r w:rsidRPr="006438DD">
        <w:rPr>
          <w:rFonts w:ascii="Arial" w:hAnsi="Arial"/>
        </w:rPr>
        <w:t>9 ;</w:t>
      </w:r>
      <w:proofErr w:type="gramEnd"/>
      <w:r w:rsidRPr="006438DD">
        <w:rPr>
          <w:rFonts w:ascii="Arial" w:hAnsi="Arial"/>
        </w:rPr>
        <w:t xml:space="preserve"> 9 in base 5 = 14; put down 4, carry 1</w:t>
      </w:r>
      <w:r w:rsidRPr="006438DD">
        <w:rPr>
          <w:rFonts w:ascii="Arial" w:hAnsi="Arial"/>
        </w:rPr>
        <w:tab/>
      </w:r>
    </w:p>
    <w:p w14:paraId="16DCB075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  <w:t xml:space="preserve">          </w:t>
      </w:r>
      <w:r w:rsidRPr="006438DD">
        <w:rPr>
          <w:rFonts w:ascii="Arial" w:hAnsi="Arial"/>
          <w:u w:val="single"/>
        </w:rPr>
        <w:t xml:space="preserve"> </w:t>
      </w:r>
      <w:r w:rsidR="006438DD">
        <w:rPr>
          <w:rFonts w:ascii="Arial" w:hAnsi="Arial"/>
          <w:u w:val="single"/>
        </w:rPr>
        <w:t xml:space="preserve">   </w:t>
      </w:r>
      <w:proofErr w:type="gramStart"/>
      <w:r w:rsidRPr="006438DD">
        <w:rPr>
          <w:rFonts w:ascii="Arial" w:hAnsi="Arial"/>
          <w:u w:val="single"/>
        </w:rPr>
        <w:t>+  203</w:t>
      </w:r>
      <w:proofErr w:type="gramEnd"/>
      <w:r w:rsidRPr="006438DD">
        <w:rPr>
          <w:rFonts w:ascii="Arial" w:hAnsi="Arial"/>
          <w:u w:val="single"/>
        </w:rPr>
        <w:t xml:space="preserve"> 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>2+3+1 = 6 ; 6 in base 5 = 11 )</w:t>
      </w:r>
    </w:p>
    <w:p w14:paraId="2B6A2C0E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                      </w:t>
      </w:r>
      <w:r w:rsidR="006438DD">
        <w:rPr>
          <w:rFonts w:ascii="Arial" w:hAnsi="Arial"/>
        </w:rPr>
        <w:t xml:space="preserve">  </w:t>
      </w:r>
      <w:r w:rsidRPr="006438DD">
        <w:rPr>
          <w:rFonts w:ascii="Arial" w:hAnsi="Arial"/>
        </w:rPr>
        <w:t xml:space="preserve"> 11440</w:t>
      </w:r>
    </w:p>
    <w:p w14:paraId="2328EDBA" w14:textId="77777777" w:rsidR="00F1271E" w:rsidRPr="006438DD" w:rsidRDefault="00F1271E">
      <w:pPr>
        <w:rPr>
          <w:rFonts w:ascii="Arial" w:hAnsi="Arial"/>
        </w:rPr>
      </w:pPr>
    </w:p>
    <w:p w14:paraId="7434CDD6" w14:textId="77777777" w:rsidR="00F1271E" w:rsidRDefault="00F1271E">
      <w:pPr>
        <w:rPr>
          <w:rFonts w:ascii="Arial" w:hAnsi="Arial"/>
        </w:rPr>
      </w:pPr>
      <w:r w:rsidRPr="006438DD">
        <w:rPr>
          <w:rFonts w:ascii="Arial" w:hAnsi="Arial"/>
        </w:rPr>
        <w:t>Subtraction, multiplication and division are carried out in the same manner as in base 10</w:t>
      </w:r>
    </w:p>
    <w:p w14:paraId="28C97FB5" w14:textId="77777777" w:rsidR="001D6930" w:rsidRDefault="001D6930">
      <w:pPr>
        <w:rPr>
          <w:rFonts w:ascii="Arial" w:hAnsi="Arial"/>
        </w:rPr>
      </w:pPr>
    </w:p>
    <w:p w14:paraId="55350B0F" w14:textId="77777777" w:rsidR="001D6930" w:rsidRPr="001D6930" w:rsidRDefault="001D6930">
      <w:pPr>
        <w:rPr>
          <w:rFonts w:ascii="Arial" w:hAnsi="Arial"/>
        </w:rPr>
      </w:pPr>
      <w:r>
        <w:rPr>
          <w:rFonts w:ascii="Arial" w:hAnsi="Arial"/>
          <w:b/>
        </w:rPr>
        <w:t>(Base 6)</w:t>
      </w:r>
      <w:r>
        <w:rPr>
          <w:rFonts w:ascii="Arial" w:hAnsi="Arial"/>
        </w:rPr>
        <w:tab/>
        <w:t xml:space="preserve">   2315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(NB:  5 – 2 = 3; 1 – 3 cannot do, so borrow a 1 from the 3, </w:t>
      </w:r>
    </w:p>
    <w:p w14:paraId="6EF62326" w14:textId="77777777" w:rsidR="001D6930" w:rsidRPr="001D6930" w:rsidRDefault="001D693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1D6930">
        <w:rPr>
          <w:rFonts w:ascii="Arial" w:hAnsi="Arial"/>
          <w:u w:val="single"/>
        </w:rPr>
        <w:t>-    432</w:t>
      </w:r>
      <w:r>
        <w:rPr>
          <w:rFonts w:ascii="Arial" w:hAnsi="Arial"/>
        </w:rPr>
        <w:tab/>
      </w:r>
      <w:r>
        <w:rPr>
          <w:rFonts w:ascii="Arial" w:hAnsi="Arial"/>
        </w:rPr>
        <w:tab/>
        <w:t>11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 xml:space="preserve"> = </w:t>
      </w:r>
      <w:r w:rsidR="00A130D9">
        <w:rPr>
          <w:rFonts w:ascii="Arial" w:hAnsi="Arial"/>
        </w:rPr>
        <w:t>7, so 7 – 3 = 4; now it is 2 – 4 (because you borrowed</w:t>
      </w:r>
    </w:p>
    <w:p w14:paraId="73AF6DCD" w14:textId="77777777" w:rsidR="001D6930" w:rsidRDefault="001D693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130D9">
        <w:rPr>
          <w:rFonts w:ascii="Arial" w:hAnsi="Arial"/>
        </w:rPr>
        <w:t xml:space="preserve">   144</w:t>
      </w:r>
      <w:r>
        <w:rPr>
          <w:rFonts w:ascii="Arial" w:hAnsi="Arial"/>
        </w:rPr>
        <w:t>3</w:t>
      </w:r>
      <w:r w:rsidR="00A130D9">
        <w:rPr>
          <w:rFonts w:ascii="Arial" w:hAnsi="Arial"/>
        </w:rPr>
        <w:tab/>
      </w:r>
      <w:r w:rsidR="00A130D9">
        <w:rPr>
          <w:rFonts w:ascii="Arial" w:hAnsi="Arial"/>
        </w:rPr>
        <w:tab/>
        <w:t>1 so borrow 1 from the 2, 12</w:t>
      </w:r>
      <w:r w:rsidR="00A130D9">
        <w:rPr>
          <w:rFonts w:ascii="Arial" w:hAnsi="Arial"/>
          <w:vertAlign w:val="subscript"/>
        </w:rPr>
        <w:t>6</w:t>
      </w:r>
      <w:r w:rsidR="00A130D9">
        <w:rPr>
          <w:rFonts w:ascii="Arial" w:hAnsi="Arial"/>
        </w:rPr>
        <w:t xml:space="preserve"> = 8, so 8 – 4 = 4; 1 – 0 = 1)</w:t>
      </w:r>
    </w:p>
    <w:p w14:paraId="2C143B33" w14:textId="77777777" w:rsidR="00A130D9" w:rsidRDefault="00A130D9">
      <w:pPr>
        <w:rPr>
          <w:rFonts w:ascii="Arial" w:hAnsi="Arial"/>
        </w:rPr>
      </w:pPr>
    </w:p>
    <w:p w14:paraId="1F2FD265" w14:textId="77777777" w:rsidR="00A130D9" w:rsidRPr="00A130D9" w:rsidRDefault="00A130D9">
      <w:pPr>
        <w:rPr>
          <w:rFonts w:ascii="Arial" w:hAnsi="Arial"/>
        </w:rPr>
      </w:pPr>
      <w:r>
        <w:rPr>
          <w:rFonts w:ascii="Arial" w:hAnsi="Arial"/>
          <w:b/>
        </w:rPr>
        <w:t>(Base 7)</w:t>
      </w:r>
      <w:r>
        <w:rPr>
          <w:rFonts w:ascii="Arial" w:hAnsi="Arial"/>
        </w:rPr>
        <w:tab/>
        <w:t xml:space="preserve">  532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(NB:  4 x 2 = 8 = 11</w:t>
      </w:r>
      <w:r>
        <w:rPr>
          <w:rFonts w:ascii="Arial" w:hAnsi="Arial"/>
          <w:vertAlign w:val="subscript"/>
        </w:rPr>
        <w:t>7</w:t>
      </w:r>
      <w:r>
        <w:rPr>
          <w:rFonts w:ascii="Arial" w:hAnsi="Arial"/>
        </w:rPr>
        <w:t>; put down 1 carry 1; 4 x 3 + 1 = 13 = 16</w:t>
      </w:r>
      <w:r>
        <w:rPr>
          <w:rFonts w:ascii="Arial" w:hAnsi="Arial"/>
          <w:vertAlign w:val="subscript"/>
        </w:rPr>
        <w:t>7</w:t>
      </w:r>
      <w:r>
        <w:rPr>
          <w:rFonts w:ascii="Arial" w:hAnsi="Arial"/>
        </w:rPr>
        <w:t>;</w:t>
      </w:r>
    </w:p>
    <w:p w14:paraId="08A72F62" w14:textId="77777777" w:rsidR="00A130D9" w:rsidRPr="00677242" w:rsidRDefault="00A130D9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A130D9">
        <w:rPr>
          <w:rFonts w:ascii="Arial" w:hAnsi="Arial"/>
          <w:u w:val="single"/>
        </w:rPr>
        <w:t>x  34</w:t>
      </w:r>
      <w:proofErr w:type="gram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put down 6 carry 1; 4 x 5 + 1 = </w:t>
      </w:r>
      <w:r w:rsidR="00677242">
        <w:rPr>
          <w:rFonts w:ascii="Arial" w:hAnsi="Arial"/>
        </w:rPr>
        <w:t>21 = 30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>; put down 0; 3 x 2 = 6</w:t>
      </w:r>
    </w:p>
    <w:p w14:paraId="10D1690B" w14:textId="77777777" w:rsidR="00A130D9" w:rsidRPr="00677242" w:rsidRDefault="00A130D9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3061</w:t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  <w:t>3 x 3 = 9 = 12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>; put down 2 carry 1; 3 x 5 + 1 = 16 = 22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>;</w:t>
      </w:r>
    </w:p>
    <w:p w14:paraId="4CB78571" w14:textId="77777777" w:rsidR="00A130D9" w:rsidRPr="00677242" w:rsidRDefault="00A130D9">
      <w:pPr>
        <w:rPr>
          <w:rFonts w:ascii="Arial" w:hAnsi="Arial"/>
        </w:rPr>
      </w:pPr>
      <w:r>
        <w:rPr>
          <w:rFonts w:ascii="Arial" w:hAnsi="Arial"/>
        </w:rPr>
        <w:tab/>
        <w:t xml:space="preserve">         </w:t>
      </w:r>
      <w:r w:rsidRPr="00A130D9">
        <w:rPr>
          <w:rFonts w:ascii="Arial" w:hAnsi="Arial"/>
          <w:u w:val="single"/>
        </w:rPr>
        <w:t>22260</w:t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  <w:t>1 + 0 = 1; 6 + 6 = 12 = 15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 xml:space="preserve">, put down 5 carry 1; 1 + 0 + 2 = 3; </w:t>
      </w:r>
    </w:p>
    <w:p w14:paraId="37870D9A" w14:textId="77777777" w:rsidR="00A130D9" w:rsidRDefault="00A130D9">
      <w:pPr>
        <w:rPr>
          <w:rFonts w:ascii="Arial" w:hAnsi="Arial"/>
        </w:rPr>
      </w:pPr>
      <w:r>
        <w:rPr>
          <w:rFonts w:ascii="Arial" w:hAnsi="Arial"/>
        </w:rPr>
        <w:tab/>
        <w:t xml:space="preserve">         25351</w:t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  <w:t>3 + 2 = 5; 2 out the front)</w:t>
      </w:r>
    </w:p>
    <w:p w14:paraId="5321A6B5" w14:textId="77777777" w:rsidR="00677242" w:rsidRDefault="00677242">
      <w:pPr>
        <w:rPr>
          <w:rFonts w:ascii="Arial" w:hAnsi="Arial"/>
        </w:rPr>
      </w:pPr>
    </w:p>
    <w:p w14:paraId="4D055ED2" w14:textId="77777777" w:rsidR="00F951F0" w:rsidRPr="00F951F0" w:rsidRDefault="00677242">
      <w:pPr>
        <w:rPr>
          <w:rFonts w:ascii="Arial" w:hAnsi="Arial"/>
        </w:rPr>
      </w:pPr>
      <w:r>
        <w:rPr>
          <w:rFonts w:ascii="Arial" w:hAnsi="Arial"/>
          <w:b/>
        </w:rPr>
        <w:t>(Base 8)</w:t>
      </w:r>
      <w:r w:rsidR="00F951F0">
        <w:rPr>
          <w:rFonts w:ascii="Arial" w:hAnsi="Arial"/>
        </w:rPr>
        <w:tab/>
        <w:t>412 ÷ 7</w:t>
      </w:r>
      <w:r w:rsidR="00F951F0">
        <w:rPr>
          <w:rFonts w:ascii="Arial" w:hAnsi="Arial"/>
        </w:rPr>
        <w:tab/>
      </w:r>
      <w:r w:rsidR="00F951F0">
        <w:rPr>
          <w:rFonts w:ascii="Arial" w:hAnsi="Arial"/>
        </w:rPr>
        <w:tab/>
        <w:t xml:space="preserve">(NB:  7 </w:t>
      </w:r>
      <w:proofErr w:type="gramStart"/>
      <w:r w:rsidR="00F951F0">
        <w:rPr>
          <w:rFonts w:ascii="Arial" w:hAnsi="Arial"/>
        </w:rPr>
        <w:t>doesn’t</w:t>
      </w:r>
      <w:proofErr w:type="gramEnd"/>
      <w:r w:rsidR="00F951F0">
        <w:rPr>
          <w:rFonts w:ascii="Arial" w:hAnsi="Arial"/>
        </w:rPr>
        <w:t xml:space="preserve"> go into 4.  41</w:t>
      </w:r>
      <w:r w:rsidR="00F951F0">
        <w:rPr>
          <w:rFonts w:ascii="Arial" w:hAnsi="Arial"/>
          <w:vertAlign w:val="subscript"/>
        </w:rPr>
        <w:t>8</w:t>
      </w:r>
      <w:r w:rsidR="00F951F0">
        <w:rPr>
          <w:rFonts w:ascii="Arial" w:hAnsi="Arial"/>
        </w:rPr>
        <w:t xml:space="preserve"> = 33; 7 into 33 goes 4 r 5</w:t>
      </w:r>
    </w:p>
    <w:p w14:paraId="62137BCC" w14:textId="78EDBD4A" w:rsidR="00F951F0" w:rsidRPr="00F951F0" w:rsidRDefault="00F951F0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proofErr w:type="gramStart"/>
      <w:r w:rsidRPr="00F951F0">
        <w:rPr>
          <w:rFonts w:ascii="Arial" w:hAnsi="Arial"/>
        </w:rPr>
        <w:t>put</w:t>
      </w:r>
      <w:proofErr w:type="gramEnd"/>
      <w:r w:rsidRPr="00F951F0">
        <w:rPr>
          <w:rFonts w:ascii="Arial" w:hAnsi="Arial"/>
        </w:rPr>
        <w:t xml:space="preserve"> </w:t>
      </w:r>
      <w:r>
        <w:rPr>
          <w:rFonts w:ascii="Arial" w:hAnsi="Arial"/>
        </w:rPr>
        <w:t>down the 4</w:t>
      </w:r>
      <w:r w:rsidR="00D948A5">
        <w:rPr>
          <w:rFonts w:ascii="Arial" w:hAnsi="Arial"/>
        </w:rPr>
        <w:t xml:space="preserve"> ‘carry’ the 5</w:t>
      </w:r>
      <w:r>
        <w:rPr>
          <w:rFonts w:ascii="Arial" w:hAnsi="Arial"/>
        </w:rPr>
        <w:t>; 52</w:t>
      </w:r>
      <w:r>
        <w:rPr>
          <w:rFonts w:ascii="Arial" w:hAnsi="Arial"/>
          <w:vertAlign w:val="subscript"/>
        </w:rPr>
        <w:t>8</w:t>
      </w:r>
      <w:r>
        <w:rPr>
          <w:rFonts w:ascii="Arial" w:hAnsi="Arial"/>
        </w:rPr>
        <w:t xml:space="preserve"> = 42, 7 into 42 goes 6 times.</w:t>
      </w:r>
    </w:p>
    <w:p w14:paraId="20813553" w14:textId="77777777" w:rsidR="00677242" w:rsidRPr="00677242" w:rsidRDefault="00F951F0">
      <w:pPr>
        <w:rPr>
          <w:rFonts w:ascii="Arial" w:hAnsi="Arial"/>
        </w:rPr>
      </w:pPr>
      <w:r>
        <w:rPr>
          <w:rFonts w:ascii="Arial" w:hAnsi="Arial"/>
          <w:b/>
        </w:rPr>
        <w:tab/>
      </w:r>
      <w:r w:rsidR="00F97BE7">
        <w:rPr>
          <w:rFonts w:ascii="Arial" w:hAnsi="Arial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46</m:t>
              </m:r>
            </m:e>
          </m:mr>
          <m:mr>
            <m:e>
              <m:r>
                <w:rPr>
                  <w:rFonts w:ascii="Cambria Math" w:hAnsi="Cambria Math"/>
                </w:rPr>
                <m:t>7)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e>
          </m:mr>
        </m:m>
      </m:oMath>
    </w:p>
    <w:p w14:paraId="17E7806E" w14:textId="77777777" w:rsidR="006438DD" w:rsidRPr="00816893" w:rsidRDefault="006438DD" w:rsidP="00816893">
      <w:pPr>
        <w:rPr>
          <w:rFonts w:ascii="Arial" w:hAnsi="Arial" w:cs="Arial"/>
          <w:b/>
        </w:rPr>
      </w:pPr>
    </w:p>
    <w:p w14:paraId="2736B62F" w14:textId="77777777" w:rsidR="00F951F0" w:rsidRDefault="00F951F0" w:rsidP="00816893">
      <w:pPr>
        <w:rPr>
          <w:rFonts w:ascii="Arial" w:hAnsi="Arial" w:cs="Arial"/>
          <w:b/>
        </w:rPr>
      </w:pPr>
    </w:p>
    <w:p w14:paraId="78F7E1B8" w14:textId="77777777" w:rsidR="00F951F0" w:rsidRDefault="00F951F0" w:rsidP="00816893">
      <w:pPr>
        <w:rPr>
          <w:rFonts w:ascii="Arial" w:hAnsi="Arial" w:cs="Arial"/>
          <w:b/>
        </w:rPr>
      </w:pPr>
    </w:p>
    <w:p w14:paraId="589B35F8" w14:textId="77777777" w:rsidR="00F951F0" w:rsidRDefault="00F951F0" w:rsidP="00816893">
      <w:pPr>
        <w:rPr>
          <w:rFonts w:ascii="Arial" w:hAnsi="Arial" w:cs="Arial"/>
          <w:b/>
        </w:rPr>
      </w:pPr>
    </w:p>
    <w:p w14:paraId="55725B1C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Practice Questions: B</w:t>
      </w:r>
    </w:p>
    <w:p w14:paraId="1F1E3038" w14:textId="77777777" w:rsidR="006438DD" w:rsidRDefault="006438DD">
      <w:pPr>
        <w:rPr>
          <w:rFonts w:ascii="Arial" w:hAnsi="Arial"/>
        </w:rPr>
      </w:pPr>
    </w:p>
    <w:p w14:paraId="642C8F29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3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>Perform the following additions in the indicated base</w:t>
      </w:r>
    </w:p>
    <w:p w14:paraId="1C7D084A" w14:textId="77777777" w:rsidR="006438DD" w:rsidRDefault="006438DD">
      <w:pPr>
        <w:rPr>
          <w:rFonts w:ascii="Arial" w:hAnsi="Arial"/>
        </w:rPr>
      </w:pPr>
    </w:p>
    <w:p w14:paraId="03B3C40C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253 + 443 (base 6)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b)</w:t>
      </w:r>
      <w:r>
        <w:rPr>
          <w:rFonts w:ascii="Arial" w:hAnsi="Arial"/>
        </w:rPr>
        <w:tab/>
        <w:t>253 + 443 (base 7)</w:t>
      </w:r>
    </w:p>
    <w:p w14:paraId="2274A693" w14:textId="77777777" w:rsidR="00816893" w:rsidRDefault="00816893">
      <w:pPr>
        <w:rPr>
          <w:rFonts w:ascii="Arial" w:hAnsi="Arial"/>
        </w:rPr>
      </w:pPr>
    </w:p>
    <w:p w14:paraId="7027214D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>253 + 443 (base 8)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>110 + 10010 + 1110 (base 2)</w:t>
      </w:r>
      <w:r w:rsidR="00F1271E" w:rsidRPr="006438DD">
        <w:rPr>
          <w:rFonts w:ascii="Arial" w:hAnsi="Arial"/>
        </w:rPr>
        <w:tab/>
      </w:r>
    </w:p>
    <w:p w14:paraId="28358740" w14:textId="77777777" w:rsidR="00816893" w:rsidRDefault="00816893">
      <w:pPr>
        <w:rPr>
          <w:rFonts w:ascii="Arial" w:hAnsi="Arial"/>
        </w:rPr>
      </w:pPr>
    </w:p>
    <w:p w14:paraId="28927AE4" w14:textId="77777777" w:rsidR="00816893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>e)</w:t>
      </w:r>
      <w:r w:rsidRPr="006438DD">
        <w:rPr>
          <w:rFonts w:ascii="Arial" w:hAnsi="Arial"/>
        </w:rPr>
        <w:tab/>
        <w:t xml:space="preserve">110 + 10010 + 1110 (base 3) 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</w:r>
    </w:p>
    <w:p w14:paraId="16815219" w14:textId="77777777" w:rsidR="00816893" w:rsidRDefault="00816893">
      <w:pPr>
        <w:rPr>
          <w:rFonts w:ascii="Arial" w:hAnsi="Arial"/>
        </w:rPr>
      </w:pPr>
    </w:p>
    <w:p w14:paraId="7A3757AE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f)</w:t>
      </w:r>
      <w:r w:rsidR="00F1271E" w:rsidRPr="006438DD">
        <w:rPr>
          <w:rFonts w:ascii="Arial" w:hAnsi="Arial"/>
        </w:rPr>
        <w:tab/>
        <w:t>332 + 23100 + 23121 + 20023 (base 4)</w:t>
      </w:r>
      <w:r w:rsidR="00F1271E" w:rsidRPr="006438DD">
        <w:rPr>
          <w:rFonts w:ascii="Arial" w:hAnsi="Arial"/>
        </w:rPr>
        <w:tab/>
      </w:r>
    </w:p>
    <w:p w14:paraId="382B9CCE" w14:textId="77777777" w:rsidR="00816893" w:rsidRDefault="00816893">
      <w:pPr>
        <w:rPr>
          <w:rFonts w:ascii="Arial" w:hAnsi="Arial"/>
        </w:rPr>
      </w:pPr>
    </w:p>
    <w:p w14:paraId="7C2B6891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g)</w:t>
      </w:r>
      <w:r w:rsidR="00F1271E" w:rsidRPr="006438DD">
        <w:rPr>
          <w:rFonts w:ascii="Arial" w:hAnsi="Arial"/>
        </w:rPr>
        <w:tab/>
        <w:t>332 + 23100 + 23121 + 20023 (base 5)</w:t>
      </w:r>
    </w:p>
    <w:p w14:paraId="6360D34C" w14:textId="77777777" w:rsidR="009C3768" w:rsidRDefault="009C376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19AD42C" w14:textId="47B7706D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lastRenderedPageBreak/>
        <w:t>4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 xml:space="preserve">Perform the following subtractions in the indicated base </w:t>
      </w:r>
    </w:p>
    <w:p w14:paraId="6BCA6543" w14:textId="77777777" w:rsidR="006438DD" w:rsidRDefault="006438DD">
      <w:pPr>
        <w:rPr>
          <w:rFonts w:ascii="Arial" w:hAnsi="Arial"/>
        </w:rPr>
      </w:pPr>
    </w:p>
    <w:p w14:paraId="4E9BADE8" w14:textId="77777777" w:rsid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3214 – 332 (base 5)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12210 – 211 (base 3)</w:t>
      </w:r>
    </w:p>
    <w:p w14:paraId="456B6CC8" w14:textId="77777777" w:rsidR="006438DD" w:rsidRDefault="006438DD">
      <w:pPr>
        <w:rPr>
          <w:rFonts w:ascii="Arial" w:hAnsi="Arial"/>
        </w:rPr>
      </w:pPr>
    </w:p>
    <w:p w14:paraId="453903C8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 xml:space="preserve">55023 – 40541 (base 6) </w:t>
      </w:r>
    </w:p>
    <w:p w14:paraId="3752E24E" w14:textId="77777777" w:rsidR="00F1271E" w:rsidRPr="006438DD" w:rsidRDefault="00F1271E">
      <w:pPr>
        <w:rPr>
          <w:rFonts w:ascii="Arial" w:hAnsi="Arial"/>
        </w:rPr>
      </w:pPr>
    </w:p>
    <w:p w14:paraId="01C08B3A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5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>Perform the following multiplications in the indicated base</w:t>
      </w:r>
    </w:p>
    <w:p w14:paraId="52A9EF16" w14:textId="77777777" w:rsidR="006438DD" w:rsidRDefault="006438DD">
      <w:pPr>
        <w:rPr>
          <w:rFonts w:ascii="Arial" w:hAnsi="Arial"/>
        </w:rPr>
      </w:pPr>
    </w:p>
    <w:p w14:paraId="5C45EF9E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3123 x 22 (base 4)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b)</w:t>
      </w:r>
      <w:r w:rsidR="00F1271E" w:rsidRPr="006438DD">
        <w:rPr>
          <w:rFonts w:ascii="Arial" w:hAnsi="Arial"/>
        </w:rPr>
        <w:tab/>
        <w:t>3123 x 22 (base 5)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</w:p>
    <w:p w14:paraId="02065BF7" w14:textId="77777777" w:rsidR="00816893" w:rsidRDefault="00816893">
      <w:pPr>
        <w:rPr>
          <w:rFonts w:ascii="Arial" w:hAnsi="Arial"/>
        </w:rPr>
      </w:pPr>
    </w:p>
    <w:p w14:paraId="4902C4DB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>3123 x 22 (base 7)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>110121 x 221 (base 3)</w:t>
      </w:r>
      <w:r w:rsidR="00F1271E" w:rsidRPr="006438DD">
        <w:rPr>
          <w:rFonts w:ascii="Arial" w:hAnsi="Arial"/>
        </w:rPr>
        <w:tab/>
      </w:r>
    </w:p>
    <w:p w14:paraId="0A46F342" w14:textId="77777777" w:rsidR="00816893" w:rsidRDefault="00816893">
      <w:pPr>
        <w:rPr>
          <w:rFonts w:ascii="Arial" w:hAnsi="Arial"/>
        </w:rPr>
      </w:pPr>
    </w:p>
    <w:p w14:paraId="5EEEF275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>e)</w:t>
      </w:r>
      <w:r w:rsidRPr="006438DD">
        <w:rPr>
          <w:rFonts w:ascii="Arial" w:hAnsi="Arial"/>
        </w:rPr>
        <w:tab/>
        <w:t>286 x 77 (base 9)</w:t>
      </w:r>
    </w:p>
    <w:p w14:paraId="0FD85749" w14:textId="77777777" w:rsidR="00F1271E" w:rsidRPr="006438DD" w:rsidRDefault="00F1271E">
      <w:pPr>
        <w:rPr>
          <w:rFonts w:ascii="Arial" w:hAnsi="Arial"/>
        </w:rPr>
      </w:pPr>
    </w:p>
    <w:p w14:paraId="79994AC1" w14:textId="77777777" w:rsidR="00F1271E" w:rsidRDefault="00F951F0">
      <w:pPr>
        <w:rPr>
          <w:rFonts w:ascii="Arial" w:hAnsi="Arial"/>
        </w:rPr>
      </w:pPr>
      <w:r>
        <w:rPr>
          <w:rFonts w:ascii="Arial" w:hAnsi="Arial"/>
          <w:b/>
        </w:rPr>
        <w:t>6.</w:t>
      </w:r>
      <w:r>
        <w:rPr>
          <w:rFonts w:ascii="Arial" w:hAnsi="Arial"/>
        </w:rPr>
        <w:tab/>
        <w:t>Perform the following divisions in the indicated base</w:t>
      </w:r>
    </w:p>
    <w:p w14:paraId="08D5DA02" w14:textId="77777777" w:rsidR="00F951F0" w:rsidRDefault="00F951F0">
      <w:pPr>
        <w:rPr>
          <w:rFonts w:ascii="Arial" w:hAnsi="Arial"/>
        </w:rPr>
      </w:pPr>
    </w:p>
    <w:p w14:paraId="0F193700" w14:textId="77777777" w:rsidR="00F951F0" w:rsidRDefault="00F951F0">
      <w:pPr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</w:r>
      <w:r w:rsidR="00E650E4">
        <w:rPr>
          <w:rFonts w:ascii="Arial" w:hAnsi="Arial"/>
        </w:rPr>
        <w:t>2202 ÷ 12 (base 4)</w:t>
      </w:r>
      <w:r w:rsidR="00E650E4">
        <w:rPr>
          <w:rFonts w:ascii="Arial" w:hAnsi="Arial"/>
        </w:rPr>
        <w:tab/>
      </w:r>
      <w:r w:rsidR="00E650E4">
        <w:rPr>
          <w:rFonts w:ascii="Arial" w:hAnsi="Arial"/>
        </w:rPr>
        <w:tab/>
      </w:r>
      <w:r w:rsidR="00E650E4">
        <w:rPr>
          <w:rFonts w:ascii="Arial" w:hAnsi="Arial"/>
        </w:rPr>
        <w:tab/>
      </w:r>
      <w:r w:rsidR="00E650E4">
        <w:rPr>
          <w:rFonts w:ascii="Arial" w:hAnsi="Arial"/>
        </w:rPr>
        <w:tab/>
        <w:t>(b)</w:t>
      </w:r>
      <w:r w:rsidR="00E650E4">
        <w:rPr>
          <w:rFonts w:ascii="Arial" w:hAnsi="Arial"/>
        </w:rPr>
        <w:tab/>
        <w:t>3411 ÷ 23 (base 5)</w:t>
      </w:r>
    </w:p>
    <w:p w14:paraId="555FBE49" w14:textId="77777777" w:rsidR="00E650E4" w:rsidRDefault="00E650E4">
      <w:pPr>
        <w:rPr>
          <w:rFonts w:ascii="Arial" w:hAnsi="Arial"/>
        </w:rPr>
      </w:pPr>
    </w:p>
    <w:p w14:paraId="5513D4B4" w14:textId="77777777" w:rsidR="00E650E4" w:rsidRPr="00F951F0" w:rsidRDefault="00E650E4">
      <w:pPr>
        <w:rPr>
          <w:rFonts w:ascii="Arial" w:hAnsi="Arial"/>
        </w:rPr>
      </w:pPr>
      <w:r>
        <w:rPr>
          <w:rFonts w:ascii="Arial" w:hAnsi="Arial"/>
        </w:rPr>
        <w:tab/>
        <w:t>(c)</w:t>
      </w:r>
      <w:r>
        <w:rPr>
          <w:rFonts w:ascii="Arial" w:hAnsi="Arial"/>
        </w:rPr>
        <w:tab/>
        <w:t>4354 ÷ 25 (base 7)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(d)</w:t>
      </w:r>
      <w:r>
        <w:rPr>
          <w:rFonts w:ascii="Arial" w:hAnsi="Arial"/>
        </w:rPr>
        <w:tab/>
        <w:t xml:space="preserve">201202 ÷ </w:t>
      </w:r>
      <w:r w:rsidR="005E7C77">
        <w:rPr>
          <w:rFonts w:ascii="Arial" w:hAnsi="Arial"/>
        </w:rPr>
        <w:t>111 (base 3)</w:t>
      </w:r>
    </w:p>
    <w:p w14:paraId="74D3E397" w14:textId="77777777" w:rsidR="000025C6" w:rsidRDefault="000025C6">
      <w:pPr>
        <w:rPr>
          <w:rFonts w:ascii="Arial" w:hAnsi="Arial"/>
        </w:rPr>
      </w:pPr>
    </w:p>
    <w:p w14:paraId="7FCF0EC3" w14:textId="77777777" w:rsidR="000025C6" w:rsidRDefault="000025C6">
      <w:pPr>
        <w:rPr>
          <w:rFonts w:ascii="Arial" w:hAnsi="Arial"/>
        </w:rPr>
      </w:pPr>
    </w:p>
    <w:p w14:paraId="4576593B" w14:textId="77777777" w:rsidR="00F1271E" w:rsidRPr="000025C6" w:rsidRDefault="00F1271E">
      <w:pPr>
        <w:rPr>
          <w:rFonts w:ascii="Arial" w:hAnsi="Arial"/>
          <w:b/>
        </w:rPr>
      </w:pPr>
      <w:r w:rsidRPr="000025C6">
        <w:rPr>
          <w:rFonts w:ascii="Arial" w:hAnsi="Arial"/>
          <w:b/>
        </w:rPr>
        <w:t>Bases larger than 10</w:t>
      </w:r>
    </w:p>
    <w:p w14:paraId="684A1927" w14:textId="77777777" w:rsidR="000025C6" w:rsidRDefault="000025C6">
      <w:pPr>
        <w:rPr>
          <w:rFonts w:ascii="Arial" w:hAnsi="Arial"/>
        </w:rPr>
      </w:pPr>
    </w:p>
    <w:p w14:paraId="7DB3DC8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When operating in bases larger than 10, more than 10 ‘digits’ are needed. Otherwise the methods are identical as for base 10 or any smaller base. </w:t>
      </w:r>
    </w:p>
    <w:p w14:paraId="781F6447" w14:textId="77777777" w:rsidR="00F1271E" w:rsidRPr="006438DD" w:rsidRDefault="00F1271E">
      <w:pPr>
        <w:rPr>
          <w:rFonts w:ascii="Arial" w:hAnsi="Arial"/>
        </w:rPr>
      </w:pPr>
    </w:p>
    <w:p w14:paraId="6756FE23" w14:textId="77777777" w:rsidR="00F1271E" w:rsidRPr="006438DD" w:rsidRDefault="00F1271E">
      <w:pPr>
        <w:rPr>
          <w:rFonts w:ascii="Arial" w:hAnsi="Arial"/>
        </w:rPr>
      </w:pPr>
      <w:proofErr w:type="gramStart"/>
      <w:r w:rsidRPr="006438DD">
        <w:rPr>
          <w:rFonts w:ascii="Arial" w:hAnsi="Arial"/>
        </w:rPr>
        <w:t>Example :</w:t>
      </w:r>
      <w:proofErr w:type="gramEnd"/>
      <w:r w:rsidRPr="006438DD">
        <w:rPr>
          <w:rFonts w:ascii="Arial" w:hAnsi="Arial"/>
        </w:rPr>
        <w:t xml:space="preserve"> Base 12; (12 ‘digits’ needed, the largest being ‘11’ ; use </w:t>
      </w:r>
      <w:r w:rsidR="00816893">
        <w:rPr>
          <w:rFonts w:ascii="Arial" w:hAnsi="Arial"/>
        </w:rPr>
        <w:t>‘</w:t>
      </w:r>
      <w:r w:rsidRPr="006438DD">
        <w:rPr>
          <w:rFonts w:ascii="Arial" w:hAnsi="Arial"/>
        </w:rPr>
        <w:t>a</w:t>
      </w:r>
      <w:r w:rsidR="00816893">
        <w:rPr>
          <w:rFonts w:ascii="Arial" w:hAnsi="Arial"/>
        </w:rPr>
        <w:t>’</w:t>
      </w:r>
      <w:r w:rsidRPr="006438DD">
        <w:rPr>
          <w:rFonts w:ascii="Arial" w:hAnsi="Arial"/>
        </w:rPr>
        <w:t xml:space="preserve"> for 10, and </w:t>
      </w:r>
      <w:r w:rsidR="00816893">
        <w:rPr>
          <w:rFonts w:ascii="Arial" w:hAnsi="Arial"/>
        </w:rPr>
        <w:t>‘</w:t>
      </w:r>
      <w:r w:rsidRPr="006438DD">
        <w:rPr>
          <w:rFonts w:ascii="Arial" w:hAnsi="Arial"/>
        </w:rPr>
        <w:t>b</w:t>
      </w:r>
      <w:r w:rsidR="00816893">
        <w:rPr>
          <w:rFonts w:ascii="Arial" w:hAnsi="Arial"/>
        </w:rPr>
        <w:t>’</w:t>
      </w:r>
      <w:r w:rsidRPr="006438DD">
        <w:rPr>
          <w:rFonts w:ascii="Arial" w:hAnsi="Arial"/>
        </w:rPr>
        <w:t xml:space="preserve"> for 11 )</w:t>
      </w:r>
    </w:p>
    <w:p w14:paraId="0F6078C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Thus 75</w:t>
      </w:r>
      <w:r w:rsidRPr="006438DD">
        <w:rPr>
          <w:rFonts w:ascii="Arial" w:hAnsi="Arial"/>
          <w:vertAlign w:val="subscript"/>
        </w:rPr>
        <w:t>12</w:t>
      </w:r>
      <w:r w:rsidRPr="006438DD">
        <w:rPr>
          <w:rFonts w:ascii="Arial" w:hAnsi="Arial"/>
        </w:rPr>
        <w:t xml:space="preserve"> = 7 x 12 + 5 x 1 = 89 in base 10</w:t>
      </w:r>
    </w:p>
    <w:p w14:paraId="030651FF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Similarly:   8a7</w:t>
      </w:r>
      <w:r w:rsidRPr="006438DD">
        <w:rPr>
          <w:rFonts w:ascii="Arial" w:hAnsi="Arial"/>
          <w:vertAlign w:val="subscript"/>
        </w:rPr>
        <w:t>12</w:t>
      </w:r>
      <w:r w:rsidRPr="006438DD">
        <w:rPr>
          <w:rFonts w:ascii="Arial" w:hAnsi="Arial"/>
        </w:rPr>
        <w:t xml:space="preserve"> = 8 x 144 + 10 x 12 + 7 x 1 = 1279 in base 10</w:t>
      </w:r>
    </w:p>
    <w:p w14:paraId="2484661A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Similarly:   30ba</w:t>
      </w:r>
      <w:r w:rsidRPr="006438DD">
        <w:rPr>
          <w:rFonts w:ascii="Arial" w:hAnsi="Arial"/>
          <w:vertAlign w:val="subscript"/>
        </w:rPr>
        <w:t>12</w:t>
      </w:r>
      <w:r w:rsidRPr="006438DD">
        <w:rPr>
          <w:rFonts w:ascii="Arial" w:hAnsi="Arial"/>
        </w:rPr>
        <w:t xml:space="preserve"> = 3 x 12</w:t>
      </w:r>
      <w:r w:rsidRPr="006438DD">
        <w:rPr>
          <w:rFonts w:ascii="Arial" w:hAnsi="Arial"/>
          <w:vertAlign w:val="superscript"/>
        </w:rPr>
        <w:t>3</w:t>
      </w:r>
      <w:r w:rsidRPr="006438DD">
        <w:rPr>
          <w:rFonts w:ascii="Arial" w:hAnsi="Arial"/>
        </w:rPr>
        <w:t xml:space="preserve"> + 0 x 12</w:t>
      </w:r>
      <w:r w:rsidRPr="006438DD">
        <w:rPr>
          <w:rFonts w:ascii="Arial" w:hAnsi="Arial"/>
          <w:vertAlign w:val="superscript"/>
        </w:rPr>
        <w:t>2</w:t>
      </w:r>
      <w:r w:rsidRPr="006438DD">
        <w:rPr>
          <w:rFonts w:ascii="Arial" w:hAnsi="Arial"/>
        </w:rPr>
        <w:t xml:space="preserve"> + 11 x 12 + 10 = 5326 in base 10</w:t>
      </w:r>
    </w:p>
    <w:p w14:paraId="064DAB59" w14:textId="77777777" w:rsidR="00F1271E" w:rsidRPr="006438DD" w:rsidRDefault="00F1271E">
      <w:pPr>
        <w:rPr>
          <w:rFonts w:ascii="Arial" w:hAnsi="Arial"/>
        </w:rPr>
      </w:pPr>
    </w:p>
    <w:p w14:paraId="6CB32CC7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Practice Questions: C</w:t>
      </w:r>
    </w:p>
    <w:p w14:paraId="30C9B805" w14:textId="77777777" w:rsidR="00F1271E" w:rsidRPr="006438DD" w:rsidRDefault="00F1271E">
      <w:pPr>
        <w:rPr>
          <w:rFonts w:ascii="Arial" w:hAnsi="Arial"/>
        </w:rPr>
      </w:pPr>
    </w:p>
    <w:p w14:paraId="45A556AE" w14:textId="77777777" w:rsidR="00F1271E" w:rsidRDefault="005E7C77">
      <w:pPr>
        <w:rPr>
          <w:rFonts w:ascii="Arial" w:hAnsi="Arial"/>
        </w:rPr>
      </w:pPr>
      <w:r>
        <w:rPr>
          <w:rFonts w:ascii="Arial" w:hAnsi="Arial"/>
          <w:b/>
        </w:rPr>
        <w:t>7</w:t>
      </w:r>
      <w:r w:rsidR="00816893">
        <w:rPr>
          <w:rFonts w:ascii="Arial" w:hAnsi="Arial"/>
          <w:b/>
        </w:rPr>
        <w:t>.</w:t>
      </w:r>
      <w:r w:rsidR="00F1271E" w:rsidRPr="006438DD">
        <w:rPr>
          <w:rFonts w:ascii="Arial" w:hAnsi="Arial"/>
        </w:rPr>
        <w:tab/>
        <w:t>Perform the following operations in the indicated base</w:t>
      </w:r>
    </w:p>
    <w:p w14:paraId="72FB3A42" w14:textId="77777777" w:rsidR="00816893" w:rsidRPr="006438DD" w:rsidRDefault="00816893">
      <w:pPr>
        <w:rPr>
          <w:rFonts w:ascii="Arial" w:hAnsi="Arial"/>
        </w:rPr>
      </w:pPr>
    </w:p>
    <w:p w14:paraId="2AF6E925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 xml:space="preserve">279 + 756 + 9b  (base 12) </w:t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6a0 – 25b  (base 12)</w:t>
      </w:r>
    </w:p>
    <w:p w14:paraId="5D5AEAF5" w14:textId="77777777" w:rsidR="00816893" w:rsidRDefault="00816893">
      <w:pPr>
        <w:rPr>
          <w:rFonts w:ascii="Arial" w:hAnsi="Arial"/>
        </w:rPr>
      </w:pPr>
    </w:p>
    <w:p w14:paraId="03F4B3E4" w14:textId="77777777" w:rsidR="00816893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>c)</w:t>
      </w:r>
      <w:r w:rsidRPr="006438DD">
        <w:rPr>
          <w:rFonts w:ascii="Arial" w:hAnsi="Arial"/>
        </w:rPr>
        <w:tab/>
        <w:t>784 x 95 (base 12)</w:t>
      </w:r>
      <w:r w:rsidR="00816893">
        <w:rPr>
          <w:rFonts w:ascii="Arial" w:hAnsi="Arial"/>
        </w:rPr>
        <w:tab/>
      </w:r>
      <w:r w:rsidR="00816893">
        <w:rPr>
          <w:rFonts w:ascii="Arial" w:hAnsi="Arial"/>
        </w:rPr>
        <w:tab/>
      </w:r>
      <w:r w:rsidR="00816893">
        <w:rPr>
          <w:rFonts w:ascii="Arial" w:hAnsi="Arial"/>
        </w:rPr>
        <w:tab/>
      </w:r>
      <w:r w:rsidR="00816893">
        <w:rPr>
          <w:rFonts w:ascii="Arial" w:hAnsi="Arial"/>
        </w:rPr>
        <w:tab/>
      </w:r>
    </w:p>
    <w:p w14:paraId="5DA5E11B" w14:textId="77777777" w:rsidR="00816893" w:rsidRDefault="00816893">
      <w:pPr>
        <w:rPr>
          <w:rFonts w:ascii="Arial" w:hAnsi="Arial"/>
        </w:rPr>
      </w:pPr>
    </w:p>
    <w:p w14:paraId="3FB9BA40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 xml:space="preserve">6c89 + 82b + a0958 (base </w:t>
      </w:r>
      <w:proofErr w:type="gramStart"/>
      <w:r w:rsidR="00F1271E" w:rsidRPr="006438DD">
        <w:rPr>
          <w:rFonts w:ascii="Arial" w:hAnsi="Arial"/>
        </w:rPr>
        <w:t>13 :</w:t>
      </w:r>
      <w:proofErr w:type="gramEnd"/>
      <w:r w:rsidR="00F1271E" w:rsidRPr="006438DD">
        <w:rPr>
          <w:rFonts w:ascii="Arial" w:hAnsi="Arial"/>
        </w:rPr>
        <w:t xml:space="preserve"> a = 10 , b = 11 , c = 12) </w:t>
      </w:r>
    </w:p>
    <w:p w14:paraId="532B033D" w14:textId="77777777" w:rsidR="00816893" w:rsidRDefault="00816893">
      <w:pPr>
        <w:rPr>
          <w:rFonts w:ascii="Arial" w:hAnsi="Arial"/>
        </w:rPr>
      </w:pPr>
    </w:p>
    <w:p w14:paraId="34281AC5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e)</w:t>
      </w:r>
      <w:r w:rsidR="00F1271E" w:rsidRPr="006438DD">
        <w:rPr>
          <w:rFonts w:ascii="Arial" w:hAnsi="Arial"/>
        </w:rPr>
        <w:tab/>
        <w:t xml:space="preserve">9a7d x </w:t>
      </w:r>
      <w:proofErr w:type="gramStart"/>
      <w:r w:rsidR="00F1271E" w:rsidRPr="006438DD">
        <w:rPr>
          <w:rFonts w:ascii="Arial" w:hAnsi="Arial"/>
        </w:rPr>
        <w:t>b8  (</w:t>
      </w:r>
      <w:proofErr w:type="gramEnd"/>
      <w:r w:rsidR="00F1271E" w:rsidRPr="006438DD">
        <w:rPr>
          <w:rFonts w:ascii="Arial" w:hAnsi="Arial"/>
        </w:rPr>
        <w:t xml:space="preserve">base 16: a = 10, b = 11 , c = 12 , d = 13 , e = 14 , f = 15) </w:t>
      </w:r>
    </w:p>
    <w:p w14:paraId="0197C8B8" w14:textId="77777777" w:rsidR="00816893" w:rsidRDefault="00816893">
      <w:pPr>
        <w:rPr>
          <w:rFonts w:ascii="Arial" w:hAnsi="Arial"/>
        </w:rPr>
      </w:pPr>
    </w:p>
    <w:p w14:paraId="36FBE375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f)</w:t>
      </w:r>
      <w:r w:rsidR="00F1271E" w:rsidRPr="006438DD">
        <w:rPr>
          <w:rFonts w:ascii="Arial" w:hAnsi="Arial"/>
        </w:rPr>
        <w:tab/>
      </w:r>
      <w:proofErr w:type="gramStart"/>
      <w:r w:rsidR="00F1271E" w:rsidRPr="006438DD">
        <w:rPr>
          <w:rFonts w:ascii="Arial" w:hAnsi="Arial"/>
        </w:rPr>
        <w:t>bcd8</w:t>
      </w:r>
      <w:proofErr w:type="gramEnd"/>
      <w:r w:rsidR="00F1271E" w:rsidRPr="006438DD">
        <w:rPr>
          <w:rFonts w:ascii="Arial" w:hAnsi="Arial"/>
        </w:rPr>
        <w:t xml:space="preserve"> + 974 + 1005d (base 16) </w:t>
      </w:r>
    </w:p>
    <w:p w14:paraId="7851C436" w14:textId="77777777" w:rsidR="00F1271E" w:rsidRPr="006438DD" w:rsidRDefault="00F1271E">
      <w:pPr>
        <w:rPr>
          <w:rFonts w:ascii="Arial" w:hAnsi="Arial"/>
        </w:rPr>
      </w:pPr>
    </w:p>
    <w:p w14:paraId="73E14692" w14:textId="77777777" w:rsidR="000025C6" w:rsidRDefault="000025C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45D5217" w14:textId="77777777" w:rsidR="00F1271E" w:rsidRPr="00517076" w:rsidRDefault="00F1271E">
      <w:pPr>
        <w:rPr>
          <w:rFonts w:ascii="Arial" w:hAnsi="Arial"/>
          <w:b/>
        </w:rPr>
      </w:pPr>
      <w:r w:rsidRPr="00517076">
        <w:rPr>
          <w:rFonts w:ascii="Arial" w:hAnsi="Arial"/>
          <w:b/>
        </w:rPr>
        <w:lastRenderedPageBreak/>
        <w:t xml:space="preserve">Decimals </w:t>
      </w:r>
    </w:p>
    <w:p w14:paraId="1496F250" w14:textId="77777777" w:rsidR="009C3768" w:rsidRPr="006438DD" w:rsidRDefault="009C3768">
      <w:pPr>
        <w:rPr>
          <w:rFonts w:ascii="Arial" w:hAnsi="Arial"/>
        </w:rPr>
      </w:pPr>
    </w:p>
    <w:p w14:paraId="2B230A5B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As in base 10 (where digits after the decimal place correspond to the ‘columns’ 10</w:t>
      </w:r>
      <w:r w:rsidRPr="006438DD">
        <w:rPr>
          <w:rFonts w:ascii="Arial" w:hAnsi="Arial"/>
          <w:vertAlign w:val="superscript"/>
        </w:rPr>
        <w:t>-1</w:t>
      </w:r>
      <w:r w:rsidRPr="006438DD">
        <w:rPr>
          <w:rFonts w:ascii="Arial" w:hAnsi="Arial"/>
        </w:rPr>
        <w:t>, 10</w:t>
      </w:r>
      <w:r w:rsidRPr="006438DD">
        <w:rPr>
          <w:rFonts w:ascii="Arial" w:hAnsi="Arial"/>
          <w:vertAlign w:val="superscript"/>
        </w:rPr>
        <w:t>-</w:t>
      </w:r>
      <w:proofErr w:type="gramStart"/>
      <w:r w:rsidRPr="006438DD">
        <w:rPr>
          <w:rFonts w:ascii="Arial" w:hAnsi="Arial"/>
          <w:vertAlign w:val="superscript"/>
        </w:rPr>
        <w:t>2</w:t>
      </w:r>
      <w:r w:rsidRPr="006438DD">
        <w:rPr>
          <w:rFonts w:ascii="Arial" w:hAnsi="Arial"/>
        </w:rPr>
        <w:t>, …</w:t>
      </w:r>
      <w:proofErr w:type="gramEnd"/>
      <w:r w:rsidRPr="006438DD">
        <w:rPr>
          <w:rFonts w:ascii="Arial" w:hAnsi="Arial"/>
        </w:rPr>
        <w:t xml:space="preserve"> ) we can use decimals in other bases.</w:t>
      </w:r>
    </w:p>
    <w:p w14:paraId="7A512244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Thus, in base </w:t>
      </w:r>
      <w:proofErr w:type="gramStart"/>
      <w:r w:rsidRPr="006438DD">
        <w:rPr>
          <w:rFonts w:ascii="Arial" w:hAnsi="Arial"/>
        </w:rPr>
        <w:t>5 :</w:t>
      </w:r>
      <w:proofErr w:type="gramEnd"/>
      <w:r w:rsidRPr="006438DD">
        <w:rPr>
          <w:rFonts w:ascii="Arial" w:hAnsi="Arial"/>
        </w:rPr>
        <w:t xml:space="preserve">  </w:t>
      </w:r>
    </w:p>
    <w:p w14:paraId="159C8969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21.34 i</w:t>
      </w:r>
      <w:r w:rsidR="00717BCF" w:rsidRPr="006438DD">
        <w:rPr>
          <w:rFonts w:ascii="Arial" w:hAnsi="Arial"/>
        </w:rPr>
        <w:t xml:space="preserve">s equivalent </w:t>
      </w:r>
      <w:proofErr w:type="gramStart"/>
      <w:r w:rsidR="00717BCF" w:rsidRPr="006438DD">
        <w:rPr>
          <w:rFonts w:ascii="Arial" w:hAnsi="Arial"/>
        </w:rPr>
        <w:t>to  2</w:t>
      </w:r>
      <w:proofErr w:type="gramEnd"/>
      <w:r w:rsidR="00717BCF" w:rsidRPr="006438DD">
        <w:rPr>
          <w:rFonts w:ascii="Arial" w:hAnsi="Arial"/>
        </w:rPr>
        <w:t xml:space="preserve"> x 5 + 1 x 1 +</w:t>
      </w:r>
      <w:r w:rsidRPr="006438DD">
        <w:rPr>
          <w:rFonts w:ascii="Arial" w:hAnsi="Arial"/>
        </w:rPr>
        <w:t xml:space="preserve"> 3 x 5</w:t>
      </w:r>
      <w:r w:rsidRPr="006438DD">
        <w:rPr>
          <w:rFonts w:ascii="Arial" w:hAnsi="Arial"/>
          <w:vertAlign w:val="superscript"/>
        </w:rPr>
        <w:t>-1</w:t>
      </w:r>
      <w:r w:rsidRPr="006438DD">
        <w:rPr>
          <w:rFonts w:ascii="Arial" w:hAnsi="Arial"/>
        </w:rPr>
        <w:t xml:space="preserve"> + 4 x 5</w:t>
      </w:r>
      <w:r w:rsidRPr="006438DD">
        <w:rPr>
          <w:rFonts w:ascii="Arial" w:hAnsi="Arial"/>
          <w:vertAlign w:val="superscript"/>
        </w:rPr>
        <w:t>-2</w:t>
      </w:r>
      <w:r w:rsidRPr="006438DD">
        <w:rPr>
          <w:rFonts w:ascii="Arial" w:hAnsi="Arial"/>
        </w:rPr>
        <w:t xml:space="preserve"> = 11 + 3/5 + 4/25 = 11 19/25</w:t>
      </w:r>
    </w:p>
    <w:p w14:paraId="31503A9E" w14:textId="77777777" w:rsidR="00F1271E" w:rsidRDefault="00F1271E">
      <w:pPr>
        <w:rPr>
          <w:rFonts w:ascii="Arial" w:hAnsi="Arial"/>
        </w:rPr>
      </w:pPr>
    </w:p>
    <w:p w14:paraId="6DE57F16" w14:textId="77777777" w:rsidR="000025C6" w:rsidRDefault="000025C6">
      <w:pPr>
        <w:rPr>
          <w:rFonts w:ascii="Arial" w:hAnsi="Arial"/>
        </w:rPr>
      </w:pPr>
      <w:r>
        <w:rPr>
          <w:rFonts w:ascii="Arial" w:hAnsi="Arial"/>
          <w:b/>
        </w:rPr>
        <w:t>8.</w:t>
      </w:r>
      <w:r>
        <w:rPr>
          <w:rFonts w:ascii="Arial" w:hAnsi="Arial"/>
        </w:rPr>
        <w:tab/>
        <w:t>Change the following numbers to their base 10 equivalent</w:t>
      </w:r>
      <w:r w:rsidR="007B350B">
        <w:rPr>
          <w:rFonts w:ascii="Arial" w:hAnsi="Arial"/>
        </w:rPr>
        <w:t xml:space="preserve"> (you may leave as a fraction)</w:t>
      </w:r>
    </w:p>
    <w:p w14:paraId="184957F8" w14:textId="77777777" w:rsidR="000025C6" w:rsidRDefault="000025C6">
      <w:pPr>
        <w:rPr>
          <w:rFonts w:ascii="Arial" w:hAnsi="Arial"/>
        </w:rPr>
      </w:pPr>
    </w:p>
    <w:p w14:paraId="50C08B00" w14:textId="77777777" w:rsidR="000025C6" w:rsidRDefault="000025C6">
      <w:pPr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  <w:t>3.25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B350B">
        <w:rPr>
          <w:rFonts w:ascii="Arial" w:hAnsi="Arial"/>
        </w:rPr>
        <w:tab/>
      </w:r>
      <w:r>
        <w:rPr>
          <w:rFonts w:ascii="Arial" w:hAnsi="Arial"/>
        </w:rPr>
        <w:t>(b)</w:t>
      </w:r>
      <w:r>
        <w:rPr>
          <w:rFonts w:ascii="Arial" w:hAnsi="Arial"/>
        </w:rPr>
        <w:tab/>
        <w:t>12.221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(c)</w:t>
      </w:r>
      <w:r>
        <w:rPr>
          <w:rFonts w:ascii="Arial" w:hAnsi="Arial"/>
        </w:rPr>
        <w:tab/>
        <w:t>17.23</w:t>
      </w:r>
      <w:r>
        <w:rPr>
          <w:rFonts w:ascii="Arial" w:hAnsi="Arial"/>
          <w:vertAlign w:val="subscript"/>
        </w:rPr>
        <w:t>8</w:t>
      </w:r>
    </w:p>
    <w:p w14:paraId="05A16AE7" w14:textId="77777777" w:rsidR="000025C6" w:rsidRDefault="000025C6">
      <w:pPr>
        <w:rPr>
          <w:rFonts w:ascii="Arial" w:hAnsi="Arial"/>
        </w:rPr>
      </w:pPr>
    </w:p>
    <w:p w14:paraId="1C8EC29D" w14:textId="77777777" w:rsidR="000025C6" w:rsidRDefault="007B350B">
      <w:pPr>
        <w:rPr>
          <w:rFonts w:ascii="Arial" w:hAnsi="Arial"/>
        </w:rPr>
      </w:pPr>
      <w:r w:rsidRPr="007B350B">
        <w:rPr>
          <w:rFonts w:ascii="Arial" w:hAnsi="Arial"/>
        </w:rPr>
        <w:tab/>
        <w:t>(d)</w:t>
      </w:r>
      <w:r w:rsidRPr="007B350B">
        <w:rPr>
          <w:rFonts w:ascii="Arial" w:hAnsi="Arial"/>
        </w:rPr>
        <w:tab/>
      </w:r>
      <w:r>
        <w:rPr>
          <w:rFonts w:ascii="Arial" w:hAnsi="Arial"/>
        </w:rPr>
        <w:t>101.1101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(e)</w:t>
      </w:r>
      <w:r>
        <w:rPr>
          <w:rFonts w:ascii="Arial" w:hAnsi="Arial"/>
        </w:rPr>
        <w:tab/>
        <w:t>21.66</w:t>
      </w:r>
      <w:r>
        <w:rPr>
          <w:rFonts w:ascii="Arial" w:hAnsi="Arial"/>
          <w:vertAlign w:val="subscript"/>
        </w:rPr>
        <w:t>7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(f)</w:t>
      </w:r>
      <w:r>
        <w:rPr>
          <w:rFonts w:ascii="Arial" w:hAnsi="Arial"/>
        </w:rPr>
        <w:tab/>
        <w:t>32.031</w:t>
      </w:r>
      <w:r>
        <w:rPr>
          <w:rFonts w:ascii="Arial" w:hAnsi="Arial"/>
          <w:vertAlign w:val="subscript"/>
        </w:rPr>
        <w:t>4</w:t>
      </w:r>
    </w:p>
    <w:p w14:paraId="2BCCB855" w14:textId="77777777" w:rsidR="007B350B" w:rsidRDefault="007B350B">
      <w:pPr>
        <w:rPr>
          <w:rFonts w:ascii="Arial" w:hAnsi="Arial"/>
        </w:rPr>
      </w:pPr>
    </w:p>
    <w:p w14:paraId="67C870AA" w14:textId="77777777" w:rsidR="007B350B" w:rsidRPr="007B350B" w:rsidRDefault="007B350B">
      <w:pPr>
        <w:rPr>
          <w:rFonts w:ascii="Arial" w:hAnsi="Arial"/>
        </w:rPr>
      </w:pPr>
    </w:p>
    <w:p w14:paraId="0F971728" w14:textId="77777777" w:rsidR="00F1271E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ANSWERS</w:t>
      </w:r>
    </w:p>
    <w:p w14:paraId="32601480" w14:textId="77777777" w:rsidR="00816893" w:rsidRPr="00816893" w:rsidRDefault="00816893" w:rsidP="00816893">
      <w:pPr>
        <w:rPr>
          <w:rFonts w:ascii="Arial" w:hAnsi="Arial" w:cs="Arial"/>
          <w:b/>
        </w:rPr>
      </w:pPr>
    </w:p>
    <w:p w14:paraId="2AFF4A7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A</w:t>
      </w:r>
      <w:r w:rsidRPr="006438DD">
        <w:rPr>
          <w:rFonts w:ascii="Arial" w:hAnsi="Arial"/>
        </w:rPr>
        <w:tab/>
        <w:t>1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a) 50 </w:t>
      </w:r>
      <w:r w:rsidR="00816893">
        <w:rPr>
          <w:rFonts w:ascii="Arial" w:hAnsi="Arial"/>
        </w:rPr>
        <w:t xml:space="preserve"> </w:t>
      </w:r>
      <w:r w:rsidRPr="006438DD">
        <w:rPr>
          <w:rFonts w:ascii="Arial" w:hAnsi="Arial"/>
        </w:rPr>
        <w:t xml:space="preserve"> </w:t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 xml:space="preserve">b) 26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c) 389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d) 2125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e) 1461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f) 633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g) 2929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h) 5307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i) 135969 </w:t>
      </w:r>
    </w:p>
    <w:p w14:paraId="1ED89A83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 xml:space="preserve">2 </w:t>
      </w:r>
      <w:r>
        <w:rPr>
          <w:rFonts w:ascii="Arial" w:hAnsi="Arial"/>
        </w:rPr>
        <w:t>(</w:t>
      </w:r>
      <w:r w:rsidR="00F1271E" w:rsidRPr="006438DD">
        <w:rPr>
          <w:rFonts w:ascii="Arial" w:hAnsi="Arial"/>
        </w:rPr>
        <w:t xml:space="preserve">a) 10211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b) 1213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c) 403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d) 124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>e) 1100111</w:t>
      </w:r>
    </w:p>
    <w:p w14:paraId="76AC60EA" w14:textId="77777777" w:rsidR="00F1271E" w:rsidRPr="006438DD" w:rsidRDefault="00F1271E">
      <w:pPr>
        <w:rPr>
          <w:rFonts w:ascii="Arial" w:hAnsi="Arial"/>
          <w:b/>
          <w:bCs/>
        </w:rPr>
      </w:pPr>
    </w:p>
    <w:p w14:paraId="4E0EDC3B" w14:textId="25CD15F1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B</w:t>
      </w:r>
      <w:r w:rsidRPr="006438DD">
        <w:rPr>
          <w:rFonts w:ascii="Arial" w:hAnsi="Arial"/>
        </w:rPr>
        <w:tab/>
        <w:t>3</w:t>
      </w:r>
      <w:r w:rsidR="00816893">
        <w:rPr>
          <w:rFonts w:ascii="Arial" w:hAnsi="Arial"/>
        </w:rPr>
        <w:t xml:space="preserve"> (</w:t>
      </w:r>
      <w:r w:rsidR="004A56A0">
        <w:rPr>
          <w:rFonts w:ascii="Arial" w:hAnsi="Arial"/>
        </w:rPr>
        <w:t>a) 11</w:t>
      </w:r>
      <w:r w:rsidRPr="006438DD">
        <w:rPr>
          <w:rFonts w:ascii="Arial" w:hAnsi="Arial"/>
        </w:rPr>
        <w:t>40</w:t>
      </w:r>
      <w:r w:rsidR="00816893">
        <w:rPr>
          <w:rFonts w:ascii="Arial" w:hAnsi="Arial"/>
        </w:rPr>
        <w:t xml:space="preserve">  </w:t>
      </w:r>
      <w:r w:rsidRPr="006438DD">
        <w:rPr>
          <w:rFonts w:ascii="Arial" w:hAnsi="Arial"/>
        </w:rPr>
        <w:t xml:space="preserve"> </w:t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 xml:space="preserve">b) 1026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c) 716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d) 100110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e) 12000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f) 133302  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g) 122131 </w:t>
      </w:r>
    </w:p>
    <w:p w14:paraId="2B239A94" w14:textId="7E2AD322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>4</w:t>
      </w:r>
      <w:r>
        <w:rPr>
          <w:rFonts w:ascii="Arial" w:hAnsi="Arial"/>
        </w:rPr>
        <w:t xml:space="preserve"> (</w:t>
      </w:r>
      <w:r w:rsidR="004A56A0">
        <w:rPr>
          <w:rFonts w:ascii="Arial" w:hAnsi="Arial"/>
        </w:rPr>
        <w:t>a) 233</w:t>
      </w:r>
      <w:r w:rsidR="00F1271E" w:rsidRPr="006438DD">
        <w:rPr>
          <w:rFonts w:ascii="Arial" w:hAnsi="Arial"/>
        </w:rPr>
        <w:t xml:space="preserve">2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b) 11222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>c) 14042</w:t>
      </w:r>
    </w:p>
    <w:p w14:paraId="0FEDDCC3" w14:textId="4BF2AB8C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>5</w:t>
      </w:r>
      <w:r>
        <w:rPr>
          <w:rFonts w:ascii="Arial" w:hAnsi="Arial"/>
        </w:rPr>
        <w:t xml:space="preserve"> (</w:t>
      </w:r>
      <w:r w:rsidR="00F1271E" w:rsidRPr="006438DD">
        <w:rPr>
          <w:rFonts w:ascii="Arial" w:hAnsi="Arial"/>
        </w:rPr>
        <w:t xml:space="preserve">a) 202032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b) 124311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c) 102036 </w:t>
      </w:r>
      <w:r w:rsidR="004A56A0">
        <w:rPr>
          <w:rFonts w:ascii="Arial" w:hAnsi="Arial"/>
        </w:rPr>
        <w:t xml:space="preserve">  (d) 102122211   (e) 25036</w:t>
      </w:r>
    </w:p>
    <w:p w14:paraId="333AD2C6" w14:textId="5C5A588F" w:rsidR="00F1271E" w:rsidRPr="005E7C77" w:rsidRDefault="005E7C77">
      <w:pPr>
        <w:rPr>
          <w:rFonts w:ascii="Arial" w:hAnsi="Arial"/>
          <w:bCs/>
        </w:rPr>
      </w:pPr>
      <w:r>
        <w:rPr>
          <w:rFonts w:ascii="Arial" w:hAnsi="Arial"/>
          <w:b/>
          <w:bCs/>
        </w:rPr>
        <w:tab/>
      </w:r>
      <w:r w:rsidR="004A56A0">
        <w:rPr>
          <w:rFonts w:ascii="Arial" w:hAnsi="Arial"/>
          <w:bCs/>
        </w:rPr>
        <w:t>6 (a) 12</w:t>
      </w:r>
      <w:r>
        <w:rPr>
          <w:rFonts w:ascii="Arial" w:hAnsi="Arial"/>
          <w:bCs/>
        </w:rPr>
        <w:t xml:space="preserve">3   (b) </w:t>
      </w:r>
      <w:r w:rsidR="00E42CCD">
        <w:rPr>
          <w:rFonts w:ascii="Arial" w:hAnsi="Arial"/>
          <w:bCs/>
        </w:rPr>
        <w:t xml:space="preserve">122   (c) 145   (d) </w:t>
      </w:r>
      <w:r w:rsidR="000025C6">
        <w:rPr>
          <w:rFonts w:ascii="Arial" w:hAnsi="Arial"/>
          <w:bCs/>
        </w:rPr>
        <w:t>1112</w:t>
      </w:r>
    </w:p>
    <w:p w14:paraId="72B4B6AA" w14:textId="77777777" w:rsidR="005E7C77" w:rsidRPr="006438DD" w:rsidRDefault="005E7C77">
      <w:pPr>
        <w:rPr>
          <w:rFonts w:ascii="Arial" w:hAnsi="Arial"/>
          <w:b/>
          <w:bCs/>
        </w:rPr>
      </w:pPr>
    </w:p>
    <w:p w14:paraId="19D09591" w14:textId="6B94341A" w:rsidR="00F1271E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 xml:space="preserve">C </w:t>
      </w:r>
      <w:r w:rsidR="00816893">
        <w:rPr>
          <w:rFonts w:ascii="Arial" w:hAnsi="Arial"/>
          <w:b/>
          <w:bCs/>
        </w:rPr>
        <w:tab/>
      </w:r>
      <w:r w:rsidR="005E7C77">
        <w:rPr>
          <w:rFonts w:ascii="Arial" w:hAnsi="Arial"/>
        </w:rPr>
        <w:t>7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a) ab2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b) 441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c) 60558  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d) a8442 </w:t>
      </w:r>
      <w:r w:rsidR="00816893">
        <w:rPr>
          <w:rFonts w:ascii="Arial" w:hAnsi="Arial"/>
        </w:rPr>
        <w:t xml:space="preserve">  (</w:t>
      </w:r>
      <w:r w:rsidR="004A56A0">
        <w:rPr>
          <w:rFonts w:ascii="Arial" w:hAnsi="Arial"/>
        </w:rPr>
        <w:t>e) 6f09d8</w:t>
      </w:r>
      <w:r w:rsidRPr="006438DD">
        <w:rPr>
          <w:rFonts w:ascii="Arial" w:hAnsi="Arial"/>
        </w:rPr>
        <w:t xml:space="preserve"> </w:t>
      </w:r>
      <w:r w:rsidR="00816893">
        <w:rPr>
          <w:rFonts w:ascii="Arial" w:hAnsi="Arial"/>
        </w:rPr>
        <w:t xml:space="preserve">  (</w:t>
      </w:r>
      <w:r w:rsidR="007B350B">
        <w:rPr>
          <w:rFonts w:ascii="Arial" w:hAnsi="Arial"/>
        </w:rPr>
        <w:t>f) 1c6a9</w:t>
      </w:r>
    </w:p>
    <w:p w14:paraId="72068E40" w14:textId="77777777" w:rsidR="007B350B" w:rsidRPr="006438DD" w:rsidRDefault="007B350B">
      <w:pPr>
        <w:rPr>
          <w:rFonts w:ascii="Arial" w:hAnsi="Arial"/>
        </w:rPr>
      </w:pPr>
      <w:r>
        <w:rPr>
          <w:rFonts w:ascii="Arial" w:hAnsi="Arial"/>
        </w:rPr>
        <w:tab/>
        <w:t xml:space="preserve">8 (a) </w:t>
      </w:r>
      <m:oMath>
        <m:r>
          <m:rPr>
            <m:nor/>
          </m:rPr>
          <w:rPr>
            <w:rFonts w:ascii="Arial" w:hAnsi="Arial" w:cs="Arial"/>
          </w:rPr>
          <m:t>3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17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36</m:t>
            </m:r>
          </m:den>
        </m:f>
      </m:oMath>
      <w:r>
        <w:rPr>
          <w:rFonts w:ascii="Arial" w:hAnsi="Arial"/>
        </w:rPr>
        <w:t xml:space="preserve">   (b) </w:t>
      </w:r>
      <m:oMath>
        <m:r>
          <m:rPr>
            <m:nor/>
          </m:rPr>
          <w:rPr>
            <w:rFonts w:ascii="Arial" w:hAnsi="Arial" w:cs="Arial"/>
          </w:rPr>
          <m:t>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25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27</m:t>
            </m:r>
          </m:den>
        </m:f>
      </m:oMath>
      <w:r>
        <w:rPr>
          <w:rFonts w:ascii="Arial" w:hAnsi="Arial"/>
        </w:rPr>
        <w:t xml:space="preserve">   (c) </w:t>
      </w:r>
      <m:oMath>
        <m:r>
          <m:rPr>
            <m:nor/>
          </m:rPr>
          <w:rPr>
            <w:rFonts w:ascii="Arial" w:hAnsi="Arial" w:cs="Arial"/>
          </w:rPr>
          <m:t>15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19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64</m:t>
            </m:r>
          </m:den>
        </m:f>
      </m:oMath>
      <w:r>
        <w:rPr>
          <w:rFonts w:ascii="Arial" w:hAnsi="Arial"/>
        </w:rPr>
        <w:t xml:space="preserve">   (d) </w:t>
      </w:r>
      <m:oMath>
        <m:r>
          <m:rPr>
            <m:nor/>
          </m:rPr>
          <w:rPr>
            <w:rFonts w:ascii="Arial" w:hAnsi="Arial" w:cs="Arial"/>
          </w:rPr>
          <m:t>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13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16</m:t>
            </m:r>
          </m:den>
        </m:f>
      </m:oMath>
      <w:r>
        <w:rPr>
          <w:rFonts w:ascii="Arial" w:hAnsi="Arial"/>
        </w:rPr>
        <w:t xml:space="preserve">   (e) </w:t>
      </w:r>
      <m:oMath>
        <m:r>
          <m:rPr>
            <m:nor/>
          </m:rPr>
          <w:rPr>
            <w:rFonts w:ascii="Arial" w:hAnsi="Arial" w:cs="Arial"/>
          </w:rPr>
          <m:t>15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48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49</m:t>
            </m:r>
          </m:den>
        </m:f>
      </m:oMath>
      <w:r>
        <w:rPr>
          <w:rFonts w:ascii="Arial" w:hAnsi="Arial"/>
        </w:rPr>
        <w:t xml:space="preserve">   (f) </w:t>
      </w:r>
      <m:oMath>
        <m:r>
          <m:rPr>
            <m:nor/>
          </m:rPr>
          <w:rPr>
            <w:rFonts w:ascii="Arial" w:hAnsi="Arial" w:cs="Arial"/>
          </w:rPr>
          <m:t>14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13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64</m:t>
            </m:r>
          </m:den>
        </m:f>
      </m:oMath>
    </w:p>
    <w:sectPr w:rsidR="007B350B" w:rsidRPr="006438DD" w:rsidSect="006438D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84"/>
    <w:rsid w:val="000025C6"/>
    <w:rsid w:val="000A516A"/>
    <w:rsid w:val="00172984"/>
    <w:rsid w:val="001D6930"/>
    <w:rsid w:val="002C704A"/>
    <w:rsid w:val="00455FF7"/>
    <w:rsid w:val="004A56A0"/>
    <w:rsid w:val="00517076"/>
    <w:rsid w:val="005E7C77"/>
    <w:rsid w:val="006438DD"/>
    <w:rsid w:val="00677242"/>
    <w:rsid w:val="006A7968"/>
    <w:rsid w:val="00717BCF"/>
    <w:rsid w:val="007B350B"/>
    <w:rsid w:val="00816893"/>
    <w:rsid w:val="00942853"/>
    <w:rsid w:val="009C3768"/>
    <w:rsid w:val="00A130D9"/>
    <w:rsid w:val="00CC33CD"/>
    <w:rsid w:val="00D948A5"/>
    <w:rsid w:val="00DA7ED1"/>
    <w:rsid w:val="00E42CCD"/>
    <w:rsid w:val="00E650E4"/>
    <w:rsid w:val="00EF108D"/>
    <w:rsid w:val="00F1271E"/>
    <w:rsid w:val="00F951F0"/>
    <w:rsid w:val="00F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AA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C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C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C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C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FA516-7550-4CF2-AA4B-A24DF9EE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E7B56A5A</Template>
  <TotalTime>1</TotalTime>
  <Pages>4</Pages>
  <Words>1125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Mandurah Catholic College</vt:lpstr>
    </vt:vector>
  </TitlesOfParts>
  <Company>..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Mandurah Catholic College</dc:title>
  <dc:creator>Kissane</dc:creator>
  <cp:lastModifiedBy>PALMER Patsy</cp:lastModifiedBy>
  <cp:revision>2</cp:revision>
  <cp:lastPrinted>2016-04-29T00:11:00Z</cp:lastPrinted>
  <dcterms:created xsi:type="dcterms:W3CDTF">2016-04-29T00:12:00Z</dcterms:created>
  <dcterms:modified xsi:type="dcterms:W3CDTF">2016-04-29T00:12:00Z</dcterms:modified>
</cp:coreProperties>
</file>