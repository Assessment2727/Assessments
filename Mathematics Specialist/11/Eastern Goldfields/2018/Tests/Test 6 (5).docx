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F435E" w14:textId="77777777" w:rsidR="004E337B" w:rsidRPr="004169E3" w:rsidRDefault="004E337B" w:rsidP="004E337B">
      <w:pPr>
        <w:pStyle w:val="ArNormal"/>
        <w:rPr>
          <w:rFonts w:cs="Arial"/>
        </w:rPr>
      </w:pPr>
      <w:r w:rsidRPr="004169E3">
        <w:rPr>
          <w:rFonts w:cs="Arial"/>
          <w:i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6192" behindDoc="0" locked="0" layoutInCell="1" allowOverlap="1" wp14:anchorId="35DDED44" wp14:editId="4EA293B6">
            <wp:simplePos x="0" y="0"/>
            <wp:positionH relativeFrom="column">
              <wp:posOffset>271145</wp:posOffset>
            </wp:positionH>
            <wp:positionV relativeFrom="paragraph">
              <wp:posOffset>78105</wp:posOffset>
            </wp:positionV>
            <wp:extent cx="1605280" cy="167957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80F2A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138AA9EF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1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2</w:t>
      </w:r>
    </w:p>
    <w:p w14:paraId="49A600FA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</w:p>
    <w:p w14:paraId="008057C8" w14:textId="7F3A715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SEMESTER 2</w:t>
      </w:r>
      <w:r w:rsidRPr="004169E3">
        <w:rPr>
          <w:rFonts w:cs="Arial"/>
          <w:b/>
          <w:sz w:val="36"/>
          <w:szCs w:val="36"/>
        </w:rPr>
        <w:tab/>
        <w:t>201</w:t>
      </w:r>
      <w:r w:rsidR="00FE5506">
        <w:rPr>
          <w:rFonts w:cs="Arial"/>
          <w:b/>
          <w:sz w:val="36"/>
          <w:szCs w:val="36"/>
        </w:rPr>
        <w:t>8</w:t>
      </w:r>
    </w:p>
    <w:p w14:paraId="56B448C8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</w:p>
    <w:p w14:paraId="5D58F22E" w14:textId="28ABC75E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TEST </w:t>
      </w:r>
      <w:r w:rsidR="009B056E">
        <w:rPr>
          <w:rFonts w:cs="Arial"/>
          <w:b/>
          <w:sz w:val="36"/>
          <w:szCs w:val="36"/>
        </w:rPr>
        <w:t>6</w:t>
      </w:r>
      <w:r w:rsidR="00FE5506">
        <w:rPr>
          <w:rFonts w:cs="Arial"/>
          <w:b/>
          <w:sz w:val="36"/>
          <w:szCs w:val="36"/>
        </w:rPr>
        <w:t xml:space="preserve"> - Calculator Free</w:t>
      </w:r>
    </w:p>
    <w:p w14:paraId="384FA5A1" w14:textId="77777777" w:rsidR="004E337B" w:rsidRPr="004169E3" w:rsidRDefault="004E337B" w:rsidP="004E337B">
      <w:pPr>
        <w:jc w:val="center"/>
        <w:rPr>
          <w:rFonts w:cs="Arial"/>
          <w:b/>
          <w:sz w:val="28"/>
          <w:szCs w:val="28"/>
        </w:rPr>
      </w:pPr>
    </w:p>
    <w:p w14:paraId="1148DAD9" w14:textId="77777777" w:rsidR="004E337B" w:rsidRDefault="004E337B" w:rsidP="004E337B">
      <w:pPr>
        <w:pStyle w:val="ArNormal"/>
        <w:rPr>
          <w:rFonts w:cs="Arial"/>
        </w:rPr>
      </w:pPr>
    </w:p>
    <w:p w14:paraId="33007673" w14:textId="32AA1585" w:rsidR="004E337B" w:rsidRPr="004169E3" w:rsidRDefault="00367C23" w:rsidP="004E337B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4E337B">
        <w:rPr>
          <w:rFonts w:cs="Arial"/>
        </w:rPr>
        <w:t xml:space="preserve"> minutes</w:t>
      </w:r>
    </w:p>
    <w:p w14:paraId="33CCD56C" w14:textId="58077195" w:rsidR="004E337B" w:rsidRPr="004169E3" w:rsidRDefault="00367C23" w:rsidP="004E337B">
      <w:pPr>
        <w:pStyle w:val="ArNormal"/>
        <w:rPr>
          <w:rFonts w:cs="Arial"/>
        </w:rPr>
      </w:pPr>
      <w:r>
        <w:rPr>
          <w:rFonts w:cs="Arial"/>
        </w:rPr>
        <w:t>Time Allowed:  18</w:t>
      </w:r>
      <w:r w:rsidR="009B056E">
        <w:rPr>
          <w:rFonts w:cs="Arial"/>
        </w:rPr>
        <w:t xml:space="preserve"> minutes</w:t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CD18C2">
        <w:rPr>
          <w:rFonts w:cs="Arial"/>
        </w:rPr>
        <w:tab/>
      </w:r>
      <w:r w:rsidR="009B056E">
        <w:rPr>
          <w:rFonts w:cs="Arial"/>
        </w:rPr>
        <w:tab/>
        <w:t xml:space="preserve">Total Marks:  </w:t>
      </w:r>
      <w:r>
        <w:rPr>
          <w:rFonts w:cs="Arial"/>
        </w:rPr>
        <w:t>18</w:t>
      </w:r>
    </w:p>
    <w:p w14:paraId="54245A30" w14:textId="77777777" w:rsidR="004E337B" w:rsidRDefault="004E337B" w:rsidP="004E337B">
      <w:pPr>
        <w:pStyle w:val="ArNormal"/>
        <w:rPr>
          <w:rFonts w:cs="Arial"/>
        </w:rPr>
      </w:pPr>
    </w:p>
    <w:p w14:paraId="210B927A" w14:textId="7C5AC35A" w:rsidR="002E4DFC" w:rsidRDefault="00202A7A" w:rsidP="002E4DFC">
      <w:r>
        <w:rPr>
          <w:b/>
        </w:rPr>
        <w:t>1</w:t>
      </w:r>
      <w:r w:rsidR="002E4DFC">
        <w:rPr>
          <w:b/>
        </w:rPr>
        <w:t>.</w:t>
      </w:r>
      <w:r w:rsidR="002E4DFC">
        <w:tab/>
        <w:t>[1, 1, 1</w:t>
      </w:r>
      <w:r w:rsidR="005E3D45">
        <w:t>, 2</w:t>
      </w:r>
      <w:r w:rsidR="002E4DFC">
        <w:t xml:space="preserve"> marks]</w:t>
      </w:r>
    </w:p>
    <w:p w14:paraId="53FF154E" w14:textId="77777777" w:rsidR="002E4DFC" w:rsidRDefault="002E4DFC" w:rsidP="002E4DFC">
      <w:pPr>
        <w:pStyle w:val="ArIndent1"/>
      </w:pPr>
    </w:p>
    <w:p w14:paraId="7BE13A02" w14:textId="67A3FF7E" w:rsidR="002E4DFC" w:rsidRDefault="002E4DFC" w:rsidP="002E4DFC">
      <w:pPr>
        <w:pStyle w:val="ArIndent1"/>
      </w:pPr>
      <w:r>
        <w:tab/>
        <w:t xml:space="preserve">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=3+i </m:t>
        </m:r>
      </m:oMath>
      <w:r w:rsidR="00FE550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=2-2i,</m:t>
        </m:r>
      </m:oMath>
      <w:r>
        <w:t xml:space="preserve"> plot (and label) the following points on the Argand diagram below.</w:t>
      </w:r>
    </w:p>
    <w:p w14:paraId="0A7B556B" w14:textId="443FD2C7" w:rsidR="002E4DFC" w:rsidRDefault="002E4DFC" w:rsidP="002E4DFC">
      <w:pPr>
        <w:pStyle w:val="ArIndent1"/>
      </w:pPr>
    </w:p>
    <w:p w14:paraId="3888928F" w14:textId="2168FEBD" w:rsidR="002E4DFC" w:rsidRDefault="002E4DFC" w:rsidP="002E4DFC">
      <w:pPr>
        <w:pStyle w:val="ArIndent2"/>
      </w:pPr>
      <w:r>
        <w:t>(a)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proofErr w:type="gramStart"/>
      <w:r>
        <w:t>(b)</w:t>
      </w:r>
      <w: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>
        <w:tab/>
      </w:r>
      <w:r>
        <w:tab/>
        <w:t>(c)</w:t>
      </w:r>
      <w:proofErr w:type="gramEnd"/>
      <w:r>
        <w:tab/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5506">
        <w:tab/>
      </w:r>
      <w:r w:rsidR="00FE5506">
        <w:tab/>
        <w:t>(d)</w:t>
      </w:r>
      <w:r w:rsidR="00FE5506"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6A6B43A0" w14:textId="57420FDE" w:rsidR="002E4DFC" w:rsidRDefault="002E4DFC" w:rsidP="002E4DFC">
      <w:pPr>
        <w:pStyle w:val="ArIndent1"/>
      </w:pPr>
    </w:p>
    <w:p w14:paraId="300E3C80" w14:textId="1C67A798" w:rsidR="002E4DFC" w:rsidRDefault="00FE5506" w:rsidP="002E4DFC">
      <w:pPr>
        <w:pStyle w:val="ArIndent1"/>
      </w:pPr>
      <w:r>
        <w:rPr>
          <w:noProof/>
          <w:lang w:val="en-AU" w:eastAsia="en-AU"/>
        </w:rPr>
        <w:drawing>
          <wp:anchor distT="0" distB="0" distL="114300" distR="114300" simplePos="0" relativeHeight="251657216" behindDoc="0" locked="0" layoutInCell="1" allowOverlap="1" wp14:anchorId="595B59DF" wp14:editId="45E28B21">
            <wp:simplePos x="0" y="0"/>
            <wp:positionH relativeFrom="column">
              <wp:posOffset>333375</wp:posOffset>
            </wp:positionH>
            <wp:positionV relativeFrom="paragraph">
              <wp:posOffset>198120</wp:posOffset>
            </wp:positionV>
            <wp:extent cx="5339715" cy="3507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3B924" w14:textId="77777777" w:rsidR="002E4DFC" w:rsidRDefault="002E4DFC" w:rsidP="002E4DFC">
      <w:pPr>
        <w:pStyle w:val="ArIndent1"/>
      </w:pPr>
    </w:p>
    <w:p w14:paraId="34526E39" w14:textId="77777777" w:rsidR="002E4DFC" w:rsidRDefault="002E4DFC" w:rsidP="002E4DFC">
      <w:pPr>
        <w:pStyle w:val="ArIndent1"/>
      </w:pPr>
    </w:p>
    <w:p w14:paraId="5D484741" w14:textId="441F4D7A" w:rsidR="001B5A7A" w:rsidRDefault="002E4DFC" w:rsidP="001B5A7A">
      <w:pPr>
        <w:pStyle w:val="ArNormal"/>
        <w:rPr>
          <w:rFonts w:cs="Arial"/>
        </w:rPr>
      </w:pPr>
      <w:r>
        <w:rPr>
          <w:rFonts w:cs="Arial"/>
          <w:b/>
        </w:rPr>
        <w:br w:type="page"/>
      </w:r>
      <w:r w:rsidR="001B5A7A">
        <w:rPr>
          <w:rFonts w:cs="Arial"/>
          <w:b/>
        </w:rPr>
        <w:lastRenderedPageBreak/>
        <w:t>2.</w:t>
      </w:r>
      <w:r w:rsidR="001B5A7A">
        <w:rPr>
          <w:rFonts w:cs="Arial"/>
        </w:rPr>
        <w:tab/>
        <w:t>[3 marks]</w:t>
      </w:r>
    </w:p>
    <w:p w14:paraId="38E25D95" w14:textId="77777777" w:rsidR="001B5A7A" w:rsidRDefault="001B5A7A" w:rsidP="001B5A7A">
      <w:pPr>
        <w:pStyle w:val="ArNormal"/>
        <w:rPr>
          <w:rFonts w:cs="Arial"/>
        </w:rPr>
      </w:pPr>
    </w:p>
    <w:p w14:paraId="5F2CF638" w14:textId="3BF6A040" w:rsidR="001B5A7A" w:rsidRDefault="001B5A7A" w:rsidP="001B5A7A">
      <w:pPr>
        <w:pStyle w:val="ArIndent1"/>
      </w:pPr>
      <w:r>
        <w:tab/>
        <w:t xml:space="preserve">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mr>
            </m:m>
          </m:e>
        </m:d>
      </m:oMath>
      <w:r w:rsidR="00FE5506">
        <w:t xml:space="preserve"> is such that it quadruples</w:t>
      </w:r>
      <w:r>
        <w:t xml:space="preserve"> the area of any shape that it transforms.</w:t>
      </w:r>
    </w:p>
    <w:p w14:paraId="5AEE9B0F" w14:textId="77777777" w:rsidR="001B5A7A" w:rsidRDefault="001B5A7A" w:rsidP="001B5A7A">
      <w:pPr>
        <w:pStyle w:val="ArIndent1"/>
      </w:pPr>
    </w:p>
    <w:p w14:paraId="0EBF6AB0" w14:textId="77777777" w:rsidR="001B5A7A" w:rsidRPr="00AB26E4" w:rsidRDefault="001B5A7A" w:rsidP="001B5A7A">
      <w:pPr>
        <w:pStyle w:val="ArIndent1"/>
      </w:pPr>
      <w:r>
        <w:tab/>
        <w:t xml:space="preserve">Determine the value(s)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k</m:t>
        </m:r>
      </m:oMath>
      <w:r>
        <w:t>.</w:t>
      </w:r>
    </w:p>
    <w:p w14:paraId="32502753" w14:textId="77777777" w:rsidR="001B5A7A" w:rsidRDefault="001B5A7A" w:rsidP="004E337B">
      <w:pPr>
        <w:pStyle w:val="ArNormal"/>
        <w:rPr>
          <w:rFonts w:cs="Arial"/>
          <w:b/>
        </w:rPr>
      </w:pPr>
    </w:p>
    <w:p w14:paraId="3288B12B" w14:textId="77777777" w:rsidR="009754AE" w:rsidRDefault="009754AE" w:rsidP="004E337B">
      <w:pPr>
        <w:pStyle w:val="ArNormal"/>
        <w:rPr>
          <w:rFonts w:cs="Arial"/>
          <w:b/>
        </w:rPr>
      </w:pPr>
    </w:p>
    <w:p w14:paraId="410187AD" w14:textId="77777777" w:rsidR="009754AE" w:rsidRDefault="009754AE" w:rsidP="004E337B">
      <w:pPr>
        <w:pStyle w:val="ArNormal"/>
        <w:rPr>
          <w:rFonts w:cs="Arial"/>
          <w:b/>
        </w:rPr>
      </w:pPr>
    </w:p>
    <w:p w14:paraId="72BED581" w14:textId="77777777" w:rsidR="009754AE" w:rsidRDefault="009754AE" w:rsidP="004E337B">
      <w:pPr>
        <w:pStyle w:val="ArNormal"/>
        <w:rPr>
          <w:rFonts w:cs="Arial"/>
          <w:b/>
        </w:rPr>
      </w:pPr>
    </w:p>
    <w:p w14:paraId="1E11B804" w14:textId="77777777" w:rsidR="009754AE" w:rsidRDefault="009754AE" w:rsidP="004E337B">
      <w:pPr>
        <w:pStyle w:val="ArNormal"/>
        <w:rPr>
          <w:rFonts w:cs="Arial"/>
          <w:b/>
        </w:rPr>
      </w:pPr>
    </w:p>
    <w:p w14:paraId="28CD3890" w14:textId="77777777" w:rsidR="009754AE" w:rsidRDefault="009754AE" w:rsidP="004E337B">
      <w:pPr>
        <w:pStyle w:val="ArNormal"/>
        <w:rPr>
          <w:rFonts w:cs="Arial"/>
          <w:b/>
        </w:rPr>
      </w:pPr>
    </w:p>
    <w:p w14:paraId="63FFAE3F" w14:textId="77777777" w:rsidR="009754AE" w:rsidRDefault="009754AE" w:rsidP="004E337B">
      <w:pPr>
        <w:pStyle w:val="ArNormal"/>
        <w:rPr>
          <w:rFonts w:cs="Arial"/>
          <w:b/>
        </w:rPr>
      </w:pPr>
    </w:p>
    <w:p w14:paraId="62CCA118" w14:textId="77777777" w:rsidR="009754AE" w:rsidRDefault="009754AE" w:rsidP="004E337B">
      <w:pPr>
        <w:pStyle w:val="ArNormal"/>
        <w:rPr>
          <w:rFonts w:cs="Arial"/>
          <w:b/>
        </w:rPr>
      </w:pPr>
    </w:p>
    <w:p w14:paraId="7A344E7A" w14:textId="77777777" w:rsidR="001B5A7A" w:rsidRDefault="001B5A7A" w:rsidP="004E337B">
      <w:pPr>
        <w:pStyle w:val="ArNormal"/>
        <w:rPr>
          <w:rFonts w:cs="Arial"/>
          <w:b/>
        </w:rPr>
      </w:pPr>
    </w:p>
    <w:p w14:paraId="43B3A185" w14:textId="77777777" w:rsidR="001B5A7A" w:rsidRDefault="001B5A7A" w:rsidP="004E337B">
      <w:pPr>
        <w:pStyle w:val="ArNormal"/>
        <w:rPr>
          <w:rFonts w:cs="Arial"/>
          <w:b/>
        </w:rPr>
      </w:pPr>
    </w:p>
    <w:p w14:paraId="7FEC1B88" w14:textId="77777777" w:rsidR="001B5A7A" w:rsidRDefault="001B5A7A" w:rsidP="004E337B">
      <w:pPr>
        <w:pStyle w:val="ArNormal"/>
        <w:rPr>
          <w:rFonts w:cs="Arial"/>
          <w:b/>
        </w:rPr>
      </w:pPr>
    </w:p>
    <w:p w14:paraId="1FE924EC" w14:textId="77777777" w:rsidR="001B5A7A" w:rsidRDefault="001B5A7A" w:rsidP="004E337B">
      <w:pPr>
        <w:pStyle w:val="ArNormal"/>
        <w:rPr>
          <w:rFonts w:cs="Arial"/>
          <w:b/>
        </w:rPr>
      </w:pPr>
    </w:p>
    <w:p w14:paraId="3C37763E" w14:textId="01C4F795" w:rsidR="00FE5506" w:rsidRDefault="00FE5506" w:rsidP="00FE5506">
      <w:pPr>
        <w:pStyle w:val="ArIndent1"/>
      </w:pPr>
      <w:r>
        <w:rPr>
          <w:b/>
        </w:rPr>
        <w:t>3.</w:t>
      </w:r>
      <w:r w:rsidR="005E3D45">
        <w:tab/>
        <w:t>[1, 5</w:t>
      </w:r>
      <w:r>
        <w:t>, 4 marks]</w:t>
      </w:r>
    </w:p>
    <w:p w14:paraId="36BFFB05" w14:textId="77777777" w:rsidR="00FE5506" w:rsidRDefault="00FE5506" w:rsidP="00FE5506">
      <w:pPr>
        <w:pStyle w:val="ArIndent1"/>
      </w:pPr>
    </w:p>
    <w:p w14:paraId="7E0DC821" w14:textId="6D26BE8F" w:rsidR="00FE5506" w:rsidRDefault="00FE5506" w:rsidP="00FE5506">
      <w:pPr>
        <w:pStyle w:val="ArIndent2"/>
      </w:pPr>
      <w:r>
        <w:t>(a)</w:t>
      </w:r>
      <w:r>
        <w:tab/>
        <w:t xml:space="preserve">One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+4x+20</m:t>
        </m:r>
      </m:oMath>
      <w:r>
        <w:t xml:space="preserve">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(x+2+i4)</m:t>
        </m:r>
      </m:oMath>
      <w:r>
        <w:t>.  State the second factor.</w:t>
      </w:r>
    </w:p>
    <w:p w14:paraId="71C3879B" w14:textId="77777777" w:rsidR="00FE5506" w:rsidRDefault="00FE5506" w:rsidP="00FE5506">
      <w:pPr>
        <w:pStyle w:val="ArIndent2"/>
      </w:pPr>
    </w:p>
    <w:p w14:paraId="75363B9E" w14:textId="77777777" w:rsidR="00FE5506" w:rsidRDefault="00FE5506" w:rsidP="00FE5506">
      <w:pPr>
        <w:pStyle w:val="ArIndent2"/>
      </w:pPr>
    </w:p>
    <w:p w14:paraId="3C9A1568" w14:textId="77777777" w:rsidR="00FE5506" w:rsidRDefault="00FE5506" w:rsidP="00FE5506">
      <w:pPr>
        <w:pStyle w:val="ArIndent2"/>
      </w:pPr>
    </w:p>
    <w:p w14:paraId="7E341E1B" w14:textId="77777777" w:rsidR="00FE5506" w:rsidRDefault="00FE5506" w:rsidP="00FE5506">
      <w:pPr>
        <w:pStyle w:val="ArIndent2"/>
      </w:pPr>
    </w:p>
    <w:p w14:paraId="3073DE28" w14:textId="17FE8658" w:rsidR="00FE5506" w:rsidRDefault="00FE5506" w:rsidP="00FE5506">
      <w:pPr>
        <w:pStyle w:val="ArIndent2"/>
      </w:pPr>
      <w:r>
        <w:t>(b)</w:t>
      </w:r>
      <w:r>
        <w:tab/>
        <w:t>Solve the following quadratic equations.</w:t>
      </w:r>
    </w:p>
    <w:p w14:paraId="78ECB70B" w14:textId="77777777" w:rsidR="00FE5506" w:rsidRDefault="00FE5506" w:rsidP="00FE5506">
      <w:pPr>
        <w:pStyle w:val="ArIndent2"/>
      </w:pPr>
    </w:p>
    <w:p w14:paraId="065B4450" w14:textId="77777777" w:rsidR="00FE5506" w:rsidRDefault="00FE5506" w:rsidP="00FE5506">
      <w:pPr>
        <w:pStyle w:val="ArIndent2"/>
      </w:pPr>
      <w:r>
        <w:tab/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+2w+5=0</m:t>
        </m:r>
      </m:oMath>
    </w:p>
    <w:p w14:paraId="7658600A" w14:textId="77777777" w:rsidR="00FE5506" w:rsidRDefault="00FE5506" w:rsidP="00FE5506">
      <w:pPr>
        <w:pStyle w:val="ArIndent2"/>
      </w:pPr>
    </w:p>
    <w:p w14:paraId="37695B91" w14:textId="77777777" w:rsidR="00FE5506" w:rsidRDefault="00FE5506" w:rsidP="00FE5506">
      <w:pPr>
        <w:pStyle w:val="ArIndent2"/>
      </w:pPr>
    </w:p>
    <w:p w14:paraId="5F4CF95F" w14:textId="77777777" w:rsidR="009754AE" w:rsidRDefault="009754AE" w:rsidP="00FE5506">
      <w:pPr>
        <w:pStyle w:val="ArIndent2"/>
      </w:pPr>
    </w:p>
    <w:p w14:paraId="2707A1AE" w14:textId="77777777" w:rsidR="009754AE" w:rsidRDefault="009754AE" w:rsidP="00FE5506">
      <w:pPr>
        <w:pStyle w:val="ArIndent2"/>
      </w:pPr>
    </w:p>
    <w:p w14:paraId="6AD266D3" w14:textId="77777777" w:rsidR="009754AE" w:rsidRDefault="009754AE" w:rsidP="00FE5506">
      <w:pPr>
        <w:pStyle w:val="ArIndent2"/>
      </w:pPr>
    </w:p>
    <w:p w14:paraId="24BFABF5" w14:textId="77777777" w:rsidR="009754AE" w:rsidRDefault="009754AE" w:rsidP="00FE5506">
      <w:pPr>
        <w:pStyle w:val="ArIndent2"/>
      </w:pPr>
    </w:p>
    <w:p w14:paraId="6834A0DB" w14:textId="77777777" w:rsidR="009754AE" w:rsidRDefault="009754AE" w:rsidP="00FE5506">
      <w:pPr>
        <w:pStyle w:val="ArIndent2"/>
      </w:pPr>
    </w:p>
    <w:p w14:paraId="460BDD01" w14:textId="77777777" w:rsidR="009754AE" w:rsidRDefault="009754AE" w:rsidP="00FE5506">
      <w:pPr>
        <w:pStyle w:val="ArIndent2"/>
      </w:pPr>
    </w:p>
    <w:p w14:paraId="502A5B56" w14:textId="77777777" w:rsidR="009754AE" w:rsidRDefault="009754AE" w:rsidP="00FE5506">
      <w:pPr>
        <w:pStyle w:val="ArIndent2"/>
      </w:pPr>
    </w:p>
    <w:p w14:paraId="03FEC245" w14:textId="77777777" w:rsidR="009754AE" w:rsidRDefault="009754AE" w:rsidP="00FE5506">
      <w:pPr>
        <w:pStyle w:val="ArIndent2"/>
      </w:pPr>
    </w:p>
    <w:p w14:paraId="5F6F843E" w14:textId="77777777" w:rsidR="009754AE" w:rsidRDefault="009754AE" w:rsidP="00FE5506">
      <w:pPr>
        <w:pStyle w:val="ArIndent2"/>
      </w:pPr>
    </w:p>
    <w:p w14:paraId="54311AAF" w14:textId="77777777" w:rsidR="009754AE" w:rsidRDefault="009754AE" w:rsidP="00FE5506">
      <w:pPr>
        <w:pStyle w:val="ArIndent2"/>
      </w:pPr>
    </w:p>
    <w:p w14:paraId="7AD99572" w14:textId="77777777" w:rsidR="009754AE" w:rsidRDefault="009754AE" w:rsidP="00FE5506">
      <w:pPr>
        <w:pStyle w:val="ArIndent2"/>
      </w:pPr>
    </w:p>
    <w:p w14:paraId="08472982" w14:textId="77777777" w:rsidR="009754AE" w:rsidRDefault="009754AE" w:rsidP="00FE5506">
      <w:pPr>
        <w:pStyle w:val="ArIndent2"/>
      </w:pPr>
    </w:p>
    <w:p w14:paraId="5FEA8DEF" w14:textId="77777777" w:rsidR="00FE5506" w:rsidRDefault="00FE5506" w:rsidP="00FE5506">
      <w:pPr>
        <w:pStyle w:val="ArIndent2"/>
      </w:pPr>
    </w:p>
    <w:p w14:paraId="4453F5DF" w14:textId="7E76C0C6" w:rsidR="00FE5506" w:rsidRDefault="00FE5506" w:rsidP="00FE5506">
      <w:pPr>
        <w:pStyle w:val="ArIndent2"/>
      </w:pPr>
      <w:r>
        <w:tab/>
        <w:t xml:space="preserve">(ii) 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=-5</m:t>
        </m:r>
      </m:oMath>
    </w:p>
    <w:p w14:paraId="2C370793" w14:textId="1A749A97" w:rsidR="00FE5506" w:rsidRDefault="00FE5506" w:rsidP="00FE5506">
      <w:pPr>
        <w:pStyle w:val="ArIndent2"/>
      </w:pPr>
    </w:p>
    <w:p w14:paraId="681E712E" w14:textId="77777777" w:rsidR="00FE5506" w:rsidRDefault="00FE5506" w:rsidP="00FE5506">
      <w:pPr>
        <w:pStyle w:val="ArIndent2"/>
      </w:pPr>
    </w:p>
    <w:p w14:paraId="72E8EAF1" w14:textId="77777777" w:rsidR="00FE5506" w:rsidRDefault="00FE5506" w:rsidP="00FE5506">
      <w:pPr>
        <w:pStyle w:val="ArIndent2"/>
      </w:pPr>
    </w:p>
    <w:p w14:paraId="6C8A1BB4" w14:textId="77777777" w:rsidR="00FE5506" w:rsidRDefault="00FE5506" w:rsidP="00FE5506">
      <w:pPr>
        <w:pStyle w:val="ArIndent2"/>
      </w:pPr>
    </w:p>
    <w:p w14:paraId="0955C7D9" w14:textId="77777777" w:rsidR="00FE5506" w:rsidRDefault="00FE5506" w:rsidP="00FE5506">
      <w:pPr>
        <w:pStyle w:val="ArIndent2"/>
      </w:pPr>
    </w:p>
    <w:p w14:paraId="3AE08242" w14:textId="77777777" w:rsidR="00FE5506" w:rsidRDefault="00FE5506" w:rsidP="00FE5506">
      <w:pPr>
        <w:pStyle w:val="ArIndent2"/>
      </w:pPr>
    </w:p>
    <w:p w14:paraId="51F2012E" w14:textId="77777777" w:rsidR="00FE5506" w:rsidRDefault="00FE5506" w:rsidP="00FE5506">
      <w:pPr>
        <w:pStyle w:val="ArIndent2"/>
      </w:pPr>
    </w:p>
    <w:p w14:paraId="4C242E6E" w14:textId="77777777" w:rsidR="00FE5506" w:rsidRDefault="00FE5506" w:rsidP="00FE5506">
      <w:pPr>
        <w:pStyle w:val="ArIndent2"/>
      </w:pPr>
    </w:p>
    <w:p w14:paraId="2316214E" w14:textId="77777777" w:rsidR="00FE5506" w:rsidRDefault="00FE5506" w:rsidP="00FE5506">
      <w:pPr>
        <w:pStyle w:val="ArIndent2"/>
      </w:pPr>
    </w:p>
    <w:p w14:paraId="23088408" w14:textId="77777777" w:rsidR="00FE5506" w:rsidRDefault="00FE5506" w:rsidP="00FE5506">
      <w:pPr>
        <w:pStyle w:val="ArIndent2"/>
      </w:pPr>
    </w:p>
    <w:p w14:paraId="18BDE074" w14:textId="77777777" w:rsidR="00FE5506" w:rsidRDefault="00FE5506" w:rsidP="00FE5506">
      <w:pPr>
        <w:pStyle w:val="ArIndent2"/>
      </w:pPr>
    </w:p>
    <w:p w14:paraId="475888CC" w14:textId="77777777" w:rsidR="00FE5506" w:rsidRDefault="00FE5506" w:rsidP="00FE5506">
      <w:pPr>
        <w:pStyle w:val="ArIndent2"/>
      </w:pPr>
    </w:p>
    <w:p w14:paraId="2A84DEF7" w14:textId="61728C48" w:rsidR="00FE5506" w:rsidRDefault="00FE5506" w:rsidP="00FE5506">
      <w:pPr>
        <w:pStyle w:val="ArIndent2"/>
      </w:pPr>
      <w:r>
        <w:lastRenderedPageBreak/>
        <w:t>(c)</w:t>
      </w:r>
      <w:r>
        <w:tab/>
        <w:t xml:space="preserve">Determine the complex </w:t>
      </w:r>
      <w:proofErr w:type="gramStart"/>
      <w:r>
        <w:t xml:space="preserve">number </w:t>
      </w:r>
      <w:proofErr w:type="gramEnd"/>
      <m:oMath>
        <m:r>
          <w:rPr>
            <w:rFonts w:ascii="Cambria Math" w:hAnsi="Cambria Math"/>
          </w:rPr>
          <m:t>w=a+bi</m:t>
        </m:r>
      </m:oMath>
      <w:r>
        <w:t xml:space="preserve">, given that </w:t>
      </w:r>
      <m:oMath>
        <m:r>
          <w:rPr>
            <w:rFonts w:ascii="Cambria Math" w:hAnsi="Cambria Math"/>
          </w:rPr>
          <m:t>2w+3i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=1+9i</m:t>
        </m:r>
      </m:oMath>
      <w:r>
        <w:t xml:space="preserve">  .</w:t>
      </w:r>
    </w:p>
    <w:p w14:paraId="466A6FF0" w14:textId="77777777" w:rsidR="00FE5506" w:rsidRPr="00043A9F" w:rsidRDefault="00FE5506" w:rsidP="00FE5506">
      <w:pPr>
        <w:pStyle w:val="ArIndent2"/>
      </w:pPr>
    </w:p>
    <w:p w14:paraId="2F03AC86" w14:textId="77777777" w:rsidR="00953F7E" w:rsidRDefault="00953F7E" w:rsidP="00FE5506"/>
    <w:p w14:paraId="4897B80C" w14:textId="77777777" w:rsidR="00953F7E" w:rsidRDefault="00953F7E">
      <w:r>
        <w:br w:type="page"/>
      </w:r>
    </w:p>
    <w:p w14:paraId="7F7C7A00" w14:textId="77777777" w:rsidR="00953F7E" w:rsidRPr="004169E3" w:rsidRDefault="00953F7E" w:rsidP="00953F7E">
      <w:pPr>
        <w:pStyle w:val="ArNormal"/>
        <w:rPr>
          <w:rFonts w:cs="Arial"/>
        </w:rPr>
      </w:pPr>
      <w:r w:rsidRPr="004169E3">
        <w:rPr>
          <w:rFonts w:cs="Arial"/>
          <w:i/>
          <w:noProof/>
          <w:sz w:val="36"/>
          <w:szCs w:val="36"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02902F61" wp14:editId="34FCE061">
            <wp:simplePos x="0" y="0"/>
            <wp:positionH relativeFrom="column">
              <wp:posOffset>271145</wp:posOffset>
            </wp:positionH>
            <wp:positionV relativeFrom="paragraph">
              <wp:posOffset>78105</wp:posOffset>
            </wp:positionV>
            <wp:extent cx="1605280" cy="1679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14371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5F652030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1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2</w:t>
      </w:r>
    </w:p>
    <w:p w14:paraId="4590BEFC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</w:p>
    <w:p w14:paraId="5CFB9273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SEMESTER 2</w:t>
      </w:r>
      <w:r w:rsidRPr="004169E3">
        <w:rPr>
          <w:rFonts w:cs="Arial"/>
          <w:b/>
          <w:sz w:val="36"/>
          <w:szCs w:val="36"/>
        </w:rPr>
        <w:tab/>
        <w:t>201</w:t>
      </w:r>
      <w:r>
        <w:rPr>
          <w:rFonts w:cs="Arial"/>
          <w:b/>
          <w:sz w:val="36"/>
          <w:szCs w:val="36"/>
        </w:rPr>
        <w:t>8</w:t>
      </w:r>
    </w:p>
    <w:p w14:paraId="3A2E3BDD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</w:p>
    <w:p w14:paraId="1ABB7151" w14:textId="73FF66F5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TEST </w:t>
      </w:r>
      <w:r>
        <w:rPr>
          <w:rFonts w:cs="Arial"/>
          <w:b/>
          <w:sz w:val="36"/>
          <w:szCs w:val="36"/>
        </w:rPr>
        <w:t>6 - Calculator Assumed</w:t>
      </w:r>
    </w:p>
    <w:p w14:paraId="23F6F6B6" w14:textId="77777777" w:rsidR="00953F7E" w:rsidRPr="004169E3" w:rsidRDefault="00953F7E" w:rsidP="00953F7E">
      <w:pPr>
        <w:jc w:val="center"/>
        <w:rPr>
          <w:rFonts w:cs="Arial"/>
          <w:b/>
          <w:sz w:val="28"/>
          <w:szCs w:val="28"/>
        </w:rPr>
      </w:pPr>
    </w:p>
    <w:p w14:paraId="54636621" w14:textId="77777777" w:rsidR="00953F7E" w:rsidRDefault="00953F7E" w:rsidP="00953F7E">
      <w:pPr>
        <w:pStyle w:val="ArNormal"/>
        <w:rPr>
          <w:rFonts w:cs="Arial"/>
        </w:rPr>
      </w:pPr>
    </w:p>
    <w:p w14:paraId="0451DACE" w14:textId="4CBD5950" w:rsidR="00953F7E" w:rsidRPr="004169E3" w:rsidRDefault="00367C23" w:rsidP="00953F7E">
      <w:pPr>
        <w:pStyle w:val="ArNormal"/>
        <w:rPr>
          <w:rFonts w:cs="Arial"/>
        </w:rPr>
      </w:pPr>
      <w:r>
        <w:rPr>
          <w:rFonts w:cs="Arial"/>
        </w:rPr>
        <w:t>Reading Time:  3</w:t>
      </w:r>
      <w:r w:rsidR="00953F7E">
        <w:rPr>
          <w:rFonts w:cs="Arial"/>
        </w:rPr>
        <w:t xml:space="preserve"> minutes</w:t>
      </w:r>
    </w:p>
    <w:p w14:paraId="5343CA01" w14:textId="13B56179" w:rsidR="00953F7E" w:rsidRPr="004169E3" w:rsidRDefault="00367C23" w:rsidP="00953F7E">
      <w:pPr>
        <w:pStyle w:val="ArNormal"/>
        <w:rPr>
          <w:rFonts w:cs="Arial"/>
        </w:rPr>
      </w:pPr>
      <w:r>
        <w:rPr>
          <w:rFonts w:cs="Arial"/>
        </w:rPr>
        <w:t>Time Allowed:  35</w:t>
      </w:r>
      <w:r w:rsidR="00953F7E">
        <w:rPr>
          <w:rFonts w:cs="Arial"/>
        </w:rPr>
        <w:t xml:space="preserve"> minutes</w:t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bookmarkStart w:id="0" w:name="_GoBack"/>
      <w:bookmarkEnd w:id="0"/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  <w:t xml:space="preserve">Total Marks:  </w:t>
      </w:r>
      <w:r>
        <w:rPr>
          <w:rFonts w:cs="Arial"/>
        </w:rPr>
        <w:t>35</w:t>
      </w:r>
    </w:p>
    <w:p w14:paraId="6AA978E7" w14:textId="77777777" w:rsidR="00953F7E" w:rsidRDefault="00953F7E" w:rsidP="00953F7E">
      <w:pPr>
        <w:pStyle w:val="ArNormal"/>
        <w:rPr>
          <w:rFonts w:cs="Arial"/>
        </w:rPr>
      </w:pPr>
    </w:p>
    <w:p w14:paraId="5A7DEC26" w14:textId="77777777" w:rsidR="00D2558D" w:rsidRDefault="00D2558D" w:rsidP="00953F7E">
      <w:pPr>
        <w:pStyle w:val="ArNormal"/>
        <w:rPr>
          <w:rFonts w:cs="Arial"/>
        </w:rPr>
      </w:pPr>
    </w:p>
    <w:p w14:paraId="4D4BE934" w14:textId="77777777" w:rsidR="009754AE" w:rsidRDefault="009754AE" w:rsidP="00953F7E">
      <w:pPr>
        <w:pStyle w:val="ArNormal"/>
        <w:rPr>
          <w:rFonts w:cs="Arial"/>
        </w:rPr>
      </w:pPr>
    </w:p>
    <w:p w14:paraId="743E3E1D" w14:textId="77777777" w:rsidR="009754AE" w:rsidRDefault="009754AE" w:rsidP="00953F7E">
      <w:pPr>
        <w:pStyle w:val="ArNormal"/>
        <w:rPr>
          <w:rFonts w:cs="Arial"/>
        </w:rPr>
      </w:pPr>
    </w:p>
    <w:p w14:paraId="6F3BD735" w14:textId="48CE1F0D" w:rsidR="00D2558D" w:rsidRDefault="00D2558D" w:rsidP="00D2558D"/>
    <w:p w14:paraId="65BBEDF5" w14:textId="3CF85BEC" w:rsidR="00D2558D" w:rsidRPr="001B5A7A" w:rsidRDefault="00D2558D" w:rsidP="00D2558D">
      <w:pPr>
        <w:rPr>
          <w:rFonts w:cs="Arial"/>
        </w:rPr>
      </w:pPr>
      <w:r>
        <w:rPr>
          <w:b/>
        </w:rPr>
        <w:t>4.</w:t>
      </w:r>
      <w:r>
        <w:tab/>
        <w:t>[4 marks]</w:t>
      </w:r>
    </w:p>
    <w:p w14:paraId="75A4CACF" w14:textId="77777777" w:rsidR="00D2558D" w:rsidRDefault="00D2558D" w:rsidP="00D2558D">
      <w:pPr>
        <w:pStyle w:val="ArIndent1"/>
      </w:pPr>
    </w:p>
    <w:p w14:paraId="4E055C3D" w14:textId="346D0E75" w:rsidR="00D2558D" w:rsidRDefault="00D2558D" w:rsidP="00D2558D">
      <w:pPr>
        <w:pStyle w:val="ArIndent1"/>
      </w:pPr>
      <w:r>
        <w:tab/>
        <w:t xml:space="preserve">The Argand diagram on the right shows </w:t>
      </w:r>
      <w:r>
        <w:rPr>
          <w:u w:val="single"/>
        </w:rPr>
        <w:t>six</w:t>
      </w:r>
      <w:r>
        <w:t xml:space="preserve"> complex numbers, </w:t>
      </w:r>
      <m:oMath>
        <m:r>
          <w:rPr>
            <w:rFonts w:ascii="Cambria Math" w:hAnsi="Cambria Math"/>
          </w:rPr>
          <m:t>A, B, C, D, E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F</m:t>
        </m:r>
      </m:oMath>
      <w:r>
        <w:t xml:space="preserve">.  Four complex numbers,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have the following information known about them.</w:t>
      </w:r>
    </w:p>
    <w:p w14:paraId="3EB05F82" w14:textId="56D06589" w:rsidR="00D2558D" w:rsidRDefault="009754AE" w:rsidP="00D2558D">
      <w:pPr>
        <w:pStyle w:val="ArIndent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65BE80" wp14:editId="4D9EFB8B">
                <wp:simplePos x="0" y="0"/>
                <wp:positionH relativeFrom="page">
                  <wp:posOffset>3660140</wp:posOffset>
                </wp:positionH>
                <wp:positionV relativeFrom="page">
                  <wp:posOffset>4721225</wp:posOffset>
                </wp:positionV>
                <wp:extent cx="4515485" cy="2961640"/>
                <wp:effectExtent l="0" t="0" r="0" b="0"/>
                <wp:wrapTight wrapText="bothSides">
                  <wp:wrapPolygon edited="0">
                    <wp:start x="9963" y="370"/>
                    <wp:lineTo x="4617" y="3149"/>
                    <wp:lineTo x="4617" y="9633"/>
                    <wp:lineTo x="4131" y="11485"/>
                    <wp:lineTo x="4131" y="12412"/>
                    <wp:lineTo x="4617" y="12597"/>
                    <wp:lineTo x="4374" y="13338"/>
                    <wp:lineTo x="4617" y="20007"/>
                    <wp:lineTo x="6926" y="20933"/>
                    <wp:lineTo x="10085" y="21304"/>
                    <wp:lineTo x="10692" y="21304"/>
                    <wp:lineTo x="14094" y="20933"/>
                    <wp:lineTo x="16281" y="20007"/>
                    <wp:lineTo x="16160" y="12597"/>
                    <wp:lineTo x="17253" y="12226"/>
                    <wp:lineTo x="17253" y="11300"/>
                    <wp:lineTo x="16160" y="9633"/>
                    <wp:lineTo x="16403" y="3334"/>
                    <wp:lineTo x="10814" y="370"/>
                    <wp:lineTo x="9963" y="37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5485" cy="2961640"/>
                          <a:chOff x="0" y="-10160"/>
                          <a:chExt cx="4515485" cy="2961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0160"/>
                            <a:ext cx="4515485" cy="296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953385" y="109220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95C16" w14:textId="77777777" w:rsidR="00D2558D" w:rsidRDefault="00D2558D" w:rsidP="00D2558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94585" y="51308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F8D3B" w14:textId="77777777" w:rsidR="00D2558D" w:rsidRDefault="00D2558D" w:rsidP="00D2558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07465" y="49276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E459B" w14:textId="77777777" w:rsidR="00D2558D" w:rsidRDefault="00D2558D" w:rsidP="00D2558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17625" y="109220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04CA4" w14:textId="77777777" w:rsidR="00D2558D" w:rsidRDefault="00D2558D" w:rsidP="00D2558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22425" y="242316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B23DE" w14:textId="77777777" w:rsidR="00D2558D" w:rsidRDefault="00D2558D" w:rsidP="00D2558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4265" y="241300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62A43" w14:textId="77777777" w:rsidR="00D2558D" w:rsidRDefault="00D2558D" w:rsidP="00D2558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A65BE80" id="Group 11" o:spid="_x0000_s1026" style="position:absolute;left:0;text-align:left;margin-left:288.2pt;margin-top:371.75pt;width:355.55pt;height:233.2pt;z-index:251673600;mso-position-horizontal-relative:page;mso-position-vertical-relative:page" coordorigin=",-101" coordsize="45154,2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top:-101;width:45154;height:29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IHFrAAAAA2wAAAA8AAABkcnMvZG93bnJldi54bWxET0trwkAQvhf8D8sI3urGHKSkruIboaXQ&#10;KJ6H7JgsZmdjdjXx33cLhd7m43vObNHbWjyo9caxgsk4AUFcOG24VHA67l7fQPiArLF2TAqe5GEx&#10;H7zMMNOu42965KEUMYR9hgqqEJpMSl9UZNGPXUMcuYtrLYYI21LqFrsYbmuZJslUWjQcGypsaF1R&#10;cc3vVkHX6b0vp+a2MSud4vbLhs+Ps1KjYb98BxGoD//iP/dBx/kp/P4SD5Dz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kgcWsAAAADbAAAADwAAAAAAAAAAAAAAAACfAgAA&#10;ZHJzL2Rvd25yZXYueG1sUEsFBgAAAAAEAAQA9wAAAIw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29533;top:10922;width:345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13595C16" w14:textId="77777777" w:rsidR="00D2558D" w:rsidRDefault="00D2558D" w:rsidP="00D2558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" o:spid="_x0000_s1029" type="#_x0000_t202" style="position:absolute;left:23945;top:5130;width:3455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208F8D3B" w14:textId="77777777" w:rsidR="00D2558D" w:rsidRDefault="00D2558D" w:rsidP="00D2558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" o:spid="_x0000_s1030" type="#_x0000_t202" style="position:absolute;left:13074;top:4927;width:345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14:paraId="647E459B" w14:textId="77777777" w:rsidR="00D2558D" w:rsidRDefault="00D2558D" w:rsidP="00D2558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6" o:spid="_x0000_s1031" type="#_x0000_t202" style="position:absolute;left:13176;top:10922;width:345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14:paraId="70B04CA4" w14:textId="77777777" w:rsidR="00D2558D" w:rsidRDefault="00D2558D" w:rsidP="00D2558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7" o:spid="_x0000_s1032" type="#_x0000_t202" style="position:absolute;left:16224;top:24231;width:345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619B23DE" w14:textId="77777777" w:rsidR="00D2558D" w:rsidRDefault="00D2558D" w:rsidP="00D2558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8" o:spid="_x0000_s1033" type="#_x0000_t202" style="position:absolute;left:23742;top:24130;width:345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1F162A43" w14:textId="77777777" w:rsidR="00D2558D" w:rsidRDefault="00D2558D" w:rsidP="00D2558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page" anchory="page"/>
              </v:group>
            </w:pict>
          </mc:Fallback>
        </mc:AlternateContent>
      </w:r>
    </w:p>
    <w:p w14:paraId="0F4CE5C8" w14:textId="77777777" w:rsidR="00D2558D" w:rsidRDefault="00D2558D" w:rsidP="00D2558D">
      <w:pPr>
        <w:pStyle w:val="ArIndent1"/>
        <w:numPr>
          <w:ilvl w:val="0"/>
          <w:numId w:val="1"/>
        </w:numPr>
      </w:pPr>
      <m:oMath>
        <m: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=Im(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417DE2F" w14:textId="77777777" w:rsidR="00D2558D" w:rsidRDefault="00D43A41" w:rsidP="00D2558D">
      <w:pPr>
        <w:pStyle w:val="ArIndent1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72B37136" w14:textId="77777777" w:rsidR="00D2558D" w:rsidRDefault="00D43A41" w:rsidP="00D2558D">
      <w:pPr>
        <w:pStyle w:val="ArIndent1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90B1109" w14:textId="77777777" w:rsidR="00D2558D" w:rsidRDefault="00D2558D" w:rsidP="00D2558D">
      <w:pPr>
        <w:pStyle w:val="ArIndent1"/>
      </w:pPr>
    </w:p>
    <w:p w14:paraId="6899802D" w14:textId="77777777" w:rsidR="00D2558D" w:rsidRDefault="00D2558D" w:rsidP="00D2558D">
      <w:pPr>
        <w:pStyle w:val="ArIndent1"/>
      </w:pPr>
    </w:p>
    <w:p w14:paraId="63D72C7E" w14:textId="77777777" w:rsidR="00D2558D" w:rsidRDefault="00D2558D" w:rsidP="00D2558D">
      <w:pPr>
        <w:pStyle w:val="ArIndent1"/>
      </w:pPr>
      <w:r>
        <w:tab/>
        <w:t xml:space="preserve">Complete the table below by allocating one of </w:t>
      </w:r>
      <m:oMath>
        <m:r>
          <w:rPr>
            <w:rFonts w:ascii="Cambria Math" w:hAnsi="Cambria Math"/>
          </w:rPr>
          <m:t>A, B, C, D, 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to each of the complex numbers.</w:t>
      </w:r>
    </w:p>
    <w:p w14:paraId="50D2B810" w14:textId="77777777" w:rsidR="00D2558D" w:rsidRDefault="00D2558D" w:rsidP="00D2558D">
      <w:pPr>
        <w:pStyle w:val="ArIndent1"/>
      </w:pPr>
    </w:p>
    <w:p w14:paraId="3EEC12EE" w14:textId="77777777" w:rsidR="00D2558D" w:rsidRDefault="00D2558D" w:rsidP="00D2558D">
      <w:pPr>
        <w:pStyle w:val="ArIndent1"/>
      </w:pPr>
    </w:p>
    <w:tbl>
      <w:tblPr>
        <w:tblStyle w:val="TableGrid"/>
        <w:tblpPr w:leftFromText="180" w:rightFromText="180" w:vertAnchor="text" w:horzAnchor="page" w:tblpX="1021" w:tblpY="271"/>
        <w:tblW w:w="0" w:type="auto"/>
        <w:tblLook w:val="04A0" w:firstRow="1" w:lastRow="0" w:firstColumn="1" w:lastColumn="0" w:noHBand="0" w:noVBand="1"/>
      </w:tblPr>
      <w:tblGrid>
        <w:gridCol w:w="2084"/>
        <w:gridCol w:w="907"/>
        <w:gridCol w:w="907"/>
        <w:gridCol w:w="907"/>
        <w:gridCol w:w="906"/>
      </w:tblGrid>
      <w:tr w:rsidR="00D2558D" w14:paraId="61ABAFD8" w14:textId="77777777" w:rsidTr="00D2558D">
        <w:tc>
          <w:tcPr>
            <w:tcW w:w="0" w:type="auto"/>
          </w:tcPr>
          <w:p w14:paraId="0973EBBB" w14:textId="77777777" w:rsidR="00D2558D" w:rsidRDefault="00D2558D" w:rsidP="00D2558D">
            <w:pPr>
              <w:pStyle w:val="ArIndent1"/>
              <w:spacing w:before="120" w:after="120"/>
              <w:ind w:left="0" w:firstLine="0"/>
            </w:pPr>
            <w:r>
              <w:t>Complex Number</w:t>
            </w:r>
          </w:p>
        </w:tc>
        <w:tc>
          <w:tcPr>
            <w:tcW w:w="907" w:type="dxa"/>
          </w:tcPr>
          <w:p w14:paraId="3F270F58" w14:textId="77777777" w:rsidR="00D2558D" w:rsidRDefault="00D43A41" w:rsidP="00D2558D">
            <w:pPr>
              <w:pStyle w:val="ArIndent1"/>
              <w:spacing w:before="120" w:after="12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58847577" w14:textId="77777777" w:rsidR="00D2558D" w:rsidRDefault="00D43A41" w:rsidP="00D2558D">
            <w:pPr>
              <w:pStyle w:val="ArIndent1"/>
              <w:spacing w:before="120" w:after="12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6C9B2F8B" w14:textId="77777777" w:rsidR="00D2558D" w:rsidRDefault="00D43A41" w:rsidP="00D2558D">
            <w:pPr>
              <w:pStyle w:val="ArIndent1"/>
              <w:spacing w:before="120" w:after="12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6" w:type="dxa"/>
          </w:tcPr>
          <w:p w14:paraId="187BD51E" w14:textId="77777777" w:rsidR="00D2558D" w:rsidRDefault="00D43A41" w:rsidP="00D2558D">
            <w:pPr>
              <w:pStyle w:val="ArIndent1"/>
              <w:spacing w:before="120" w:after="12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2558D" w14:paraId="60FFA750" w14:textId="77777777" w:rsidTr="00D2558D">
        <w:tc>
          <w:tcPr>
            <w:tcW w:w="0" w:type="auto"/>
          </w:tcPr>
          <w:p w14:paraId="1285EA68" w14:textId="77777777" w:rsidR="00D2558D" w:rsidRDefault="00D2558D" w:rsidP="00D2558D">
            <w:pPr>
              <w:pStyle w:val="ArIndent1"/>
              <w:spacing w:before="120" w:after="120"/>
              <w:ind w:left="0" w:firstLine="0"/>
            </w:pPr>
            <w:r>
              <w:t>Point</w:t>
            </w:r>
          </w:p>
        </w:tc>
        <w:tc>
          <w:tcPr>
            <w:tcW w:w="907" w:type="dxa"/>
          </w:tcPr>
          <w:p w14:paraId="367E51B4" w14:textId="77777777" w:rsidR="00D2558D" w:rsidRDefault="00D2558D" w:rsidP="00D2558D">
            <w:pPr>
              <w:pStyle w:val="ArIndent1"/>
              <w:spacing w:before="120" w:after="120"/>
              <w:ind w:left="0" w:firstLine="0"/>
            </w:pPr>
          </w:p>
        </w:tc>
        <w:tc>
          <w:tcPr>
            <w:tcW w:w="907" w:type="dxa"/>
          </w:tcPr>
          <w:p w14:paraId="27112987" w14:textId="77777777" w:rsidR="00D2558D" w:rsidRDefault="00D2558D" w:rsidP="00D2558D">
            <w:pPr>
              <w:pStyle w:val="ArIndent1"/>
              <w:spacing w:before="120" w:after="120"/>
              <w:ind w:left="0" w:firstLine="0"/>
            </w:pPr>
          </w:p>
        </w:tc>
        <w:tc>
          <w:tcPr>
            <w:tcW w:w="907" w:type="dxa"/>
          </w:tcPr>
          <w:p w14:paraId="5872F04A" w14:textId="77777777" w:rsidR="00D2558D" w:rsidRDefault="00D2558D" w:rsidP="00D2558D">
            <w:pPr>
              <w:pStyle w:val="ArIndent1"/>
              <w:spacing w:before="120" w:after="120"/>
              <w:ind w:left="0" w:firstLine="0"/>
            </w:pPr>
          </w:p>
        </w:tc>
        <w:tc>
          <w:tcPr>
            <w:tcW w:w="906" w:type="dxa"/>
          </w:tcPr>
          <w:p w14:paraId="4C793554" w14:textId="77777777" w:rsidR="00D2558D" w:rsidRDefault="00D2558D" w:rsidP="00D2558D">
            <w:pPr>
              <w:pStyle w:val="ArIndent1"/>
              <w:spacing w:before="120" w:after="120"/>
              <w:ind w:left="0" w:firstLine="0"/>
            </w:pPr>
          </w:p>
        </w:tc>
      </w:tr>
    </w:tbl>
    <w:p w14:paraId="019F1B7E" w14:textId="77777777" w:rsidR="00D2558D" w:rsidRDefault="00D2558D" w:rsidP="00D2558D">
      <w:pPr>
        <w:pStyle w:val="ArIndent1"/>
      </w:pPr>
    </w:p>
    <w:p w14:paraId="688F425A" w14:textId="77777777" w:rsidR="00D2558D" w:rsidRPr="005657F4" w:rsidRDefault="00D2558D" w:rsidP="00D2558D">
      <w:pPr>
        <w:pStyle w:val="ArIndent1"/>
      </w:pPr>
    </w:p>
    <w:p w14:paraId="5AF16969" w14:textId="77777777" w:rsidR="00D2558D" w:rsidRDefault="00D2558D" w:rsidP="00D2558D">
      <w:pPr>
        <w:pStyle w:val="ArNormal"/>
        <w:rPr>
          <w:rFonts w:cs="Arial"/>
        </w:rPr>
      </w:pPr>
    </w:p>
    <w:p w14:paraId="2BD952BC" w14:textId="77777777" w:rsidR="00D2558D" w:rsidRDefault="00D2558D" w:rsidP="00953F7E">
      <w:pPr>
        <w:pStyle w:val="ArNormal"/>
        <w:rPr>
          <w:rFonts w:cs="Arial"/>
        </w:rPr>
      </w:pPr>
    </w:p>
    <w:p w14:paraId="1B22D63F" w14:textId="50F23AB9" w:rsidR="00D2558D" w:rsidRPr="009754AE" w:rsidRDefault="009754AE" w:rsidP="009754AE">
      <w:pPr>
        <w:rPr>
          <w:rFonts w:cs="Arial"/>
          <w:iCs/>
          <w:lang w:val="en-GB" w:eastAsia="ja-JP"/>
        </w:rPr>
      </w:pPr>
      <w:r>
        <w:rPr>
          <w:rFonts w:cs="Arial"/>
        </w:rPr>
        <w:br w:type="page"/>
      </w:r>
    </w:p>
    <w:p w14:paraId="2281E7D6" w14:textId="77777777" w:rsidR="00D2558D" w:rsidRDefault="00D2558D" w:rsidP="00953F7E">
      <w:pPr>
        <w:pStyle w:val="ArNormal"/>
        <w:rPr>
          <w:rFonts w:cs="Arial"/>
        </w:rPr>
      </w:pPr>
    </w:p>
    <w:p w14:paraId="172C4A90" w14:textId="21195D15" w:rsidR="00953F7E" w:rsidRDefault="00D2558D" w:rsidP="00953F7E">
      <w:pPr>
        <w:pStyle w:val="ArIndent1"/>
      </w:pPr>
      <w:r>
        <w:rPr>
          <w:b/>
        </w:rPr>
        <w:t>5</w:t>
      </w:r>
      <w:r w:rsidR="00953F7E">
        <w:rPr>
          <w:b/>
        </w:rPr>
        <w:t>.</w:t>
      </w:r>
      <w:r w:rsidR="00E67E40">
        <w:tab/>
        <w:t>[2</w:t>
      </w:r>
      <w:r w:rsidR="00953F7E">
        <w:t>,</w:t>
      </w:r>
      <w:r w:rsidR="00E67E40">
        <w:t xml:space="preserve"> 2, 3, 2</w:t>
      </w:r>
      <w:r w:rsidR="00953F7E">
        <w:t xml:space="preserve"> marks]</w:t>
      </w:r>
    </w:p>
    <w:p w14:paraId="0C276866" w14:textId="77777777" w:rsidR="00953F7E" w:rsidRDefault="00953F7E" w:rsidP="00953F7E">
      <w:pPr>
        <w:pStyle w:val="ArIndent1"/>
      </w:pPr>
    </w:p>
    <w:p w14:paraId="058D1A00" w14:textId="10F0055D" w:rsidR="00953F7E" w:rsidRDefault="00953F7E" w:rsidP="00953F7E">
      <w:pPr>
        <w:pStyle w:val="ArIndent1"/>
      </w:pPr>
      <w:r>
        <w:tab/>
        <w:t>The quadrilateral with vertices</w:t>
      </w:r>
      <w:r w:rsidR="005442DB">
        <w:t xml:space="preserve">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, C (3,3)</m:t>
        </m:r>
      </m:oMath>
      <w:r>
        <w:t xml:space="preserve"> and</w:t>
      </w:r>
      <w:r w:rsidR="005442DB">
        <w:t xml:space="preserve"> </w:t>
      </w:r>
      <m:oMath>
        <m:r>
          <w:rPr>
            <w:rFonts w:ascii="Cambria Math" w:hAnsi="Cambria Math"/>
          </w:rPr>
          <m:t>D (-2,2)</m:t>
        </m:r>
      </m:oMath>
      <w:r>
        <w:t xml:space="preserve"> is transformed by the matrix M=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 w:rsidR="005442DB">
        <w:t xml:space="preserve"> onto the </w:t>
      </w:r>
      <w:r w:rsidR="009754AE">
        <w:t>quadrilateral</w:t>
      </w:r>
      <m:oMath>
        <m:r>
          <w:rPr>
            <w:rFonts w:ascii="Cambria Math" w:hAnsi="Cambria Math"/>
          </w:rPr>
          <m:t xml:space="preserve"> A'B'C'D'</m:t>
        </m:r>
      </m:oMath>
      <w:r>
        <w:t>.</w:t>
      </w:r>
    </w:p>
    <w:p w14:paraId="5E5C10BF" w14:textId="77777777" w:rsidR="005442DB" w:rsidRDefault="005442DB" w:rsidP="00953F7E">
      <w:pPr>
        <w:pStyle w:val="ArIndent1"/>
      </w:pPr>
    </w:p>
    <w:p w14:paraId="3FD664A8" w14:textId="77777777" w:rsidR="00953F7E" w:rsidRDefault="00953F7E" w:rsidP="00953F7E">
      <w:pPr>
        <w:pStyle w:val="ArIndent1"/>
      </w:pPr>
    </w:p>
    <w:p w14:paraId="380AFFA6" w14:textId="4A9BF0FC" w:rsidR="00953F7E" w:rsidRDefault="00953F7E" w:rsidP="00953F7E">
      <w:pPr>
        <w:pStyle w:val="ArIndent1"/>
      </w:pPr>
      <w:r>
        <w:tab/>
        <w:t>(a)</w:t>
      </w:r>
      <w:r>
        <w:tab/>
        <w:t xml:space="preserve">Determine the coordinates </w:t>
      </w:r>
      <w:proofErr w:type="gramStart"/>
      <w:r>
        <w:t>of</w:t>
      </w:r>
      <w:r w:rsidR="005442DB">
        <w:t xml:space="preserve"> </w:t>
      </w:r>
      <w:proofErr w:type="gramEnd"/>
      <m:oMath>
        <m:r>
          <w:rPr>
            <w:rFonts w:ascii="Cambria Math" w:hAnsi="Cambria Math"/>
          </w:rPr>
          <m:t>A'B'C'D'</m:t>
        </m:r>
      </m:oMath>
      <w:r>
        <w:t>.</w:t>
      </w:r>
    </w:p>
    <w:p w14:paraId="630A89B0" w14:textId="77777777" w:rsidR="009754AE" w:rsidRDefault="009754AE" w:rsidP="00953F7E">
      <w:pPr>
        <w:pStyle w:val="ArIndent1"/>
      </w:pPr>
    </w:p>
    <w:p w14:paraId="26511B07" w14:textId="77777777" w:rsidR="009754AE" w:rsidRDefault="009754AE" w:rsidP="00953F7E">
      <w:pPr>
        <w:pStyle w:val="ArIndent1"/>
      </w:pPr>
    </w:p>
    <w:p w14:paraId="10869936" w14:textId="77777777" w:rsidR="009754AE" w:rsidRDefault="009754AE" w:rsidP="00953F7E">
      <w:pPr>
        <w:pStyle w:val="ArIndent1"/>
      </w:pPr>
    </w:p>
    <w:p w14:paraId="26338A47" w14:textId="77777777" w:rsidR="009754AE" w:rsidRDefault="009754AE" w:rsidP="009754AE">
      <w:pPr>
        <w:pStyle w:val="ArIndent1"/>
        <w:ind w:left="0" w:firstLine="0"/>
      </w:pPr>
    </w:p>
    <w:p w14:paraId="224C7EF7" w14:textId="77777777" w:rsidR="009754AE" w:rsidRDefault="009754AE" w:rsidP="00953F7E">
      <w:pPr>
        <w:pStyle w:val="ArIndent1"/>
      </w:pPr>
    </w:p>
    <w:p w14:paraId="6D40348A" w14:textId="77777777" w:rsidR="00953F7E" w:rsidRDefault="00953F7E" w:rsidP="00953F7E">
      <w:pPr>
        <w:pStyle w:val="ArIndent1"/>
      </w:pPr>
    </w:p>
    <w:p w14:paraId="5EDCB671" w14:textId="627B666E" w:rsidR="00953F7E" w:rsidRDefault="00953F7E" w:rsidP="00953F7E">
      <w:pPr>
        <w:pStyle w:val="ArIndent1"/>
        <w:ind w:left="1425" w:hanging="705"/>
      </w:pPr>
      <w:r>
        <w:t xml:space="preserve">(b) </w:t>
      </w:r>
      <w:r>
        <w:tab/>
        <w:t xml:space="preserve">The area of quadrilateral </w:t>
      </w:r>
      <m:oMath>
        <m:r>
          <w:rPr>
            <w:rFonts w:ascii="Cambria Math" w:hAnsi="Cambria Math"/>
          </w:rPr>
          <m:t>A'B'C'D'</m:t>
        </m:r>
      </m:oMath>
      <w:r>
        <w:t xml:space="preserve"> is 26.25units</w:t>
      </w:r>
      <w:r>
        <w:rPr>
          <w:vertAlign w:val="superscript"/>
        </w:rPr>
        <w:t>2</w:t>
      </w:r>
      <w:r>
        <w:t xml:space="preserve">. What is the area of </w:t>
      </w:r>
      <w:proofErr w:type="gramStart"/>
      <w:r>
        <w:t xml:space="preserve">quadrilateral </w:t>
      </w:r>
      <w:proofErr w:type="gramEnd"/>
      <m:oMath>
        <m:r>
          <w:rPr>
            <w:rFonts w:ascii="Cambria Math" w:hAnsi="Cambria Math"/>
          </w:rPr>
          <m:t>ABCD</m:t>
        </m:r>
      </m:oMath>
      <w:r>
        <w:t xml:space="preserve">? </w:t>
      </w:r>
    </w:p>
    <w:p w14:paraId="49CA24BD" w14:textId="77777777" w:rsidR="009754AE" w:rsidRDefault="009754AE" w:rsidP="009754AE">
      <w:pPr>
        <w:pStyle w:val="ArIndent1"/>
        <w:ind w:left="0" w:firstLine="0"/>
      </w:pPr>
    </w:p>
    <w:p w14:paraId="6AF0516E" w14:textId="77777777" w:rsidR="009754AE" w:rsidRDefault="009754AE" w:rsidP="00953F7E">
      <w:pPr>
        <w:pStyle w:val="ArIndent1"/>
        <w:ind w:left="1425" w:hanging="705"/>
      </w:pPr>
    </w:p>
    <w:p w14:paraId="2070E2F2" w14:textId="77777777" w:rsidR="009754AE" w:rsidRDefault="009754AE" w:rsidP="00953F7E">
      <w:pPr>
        <w:pStyle w:val="ArIndent1"/>
        <w:ind w:left="1425" w:hanging="705"/>
      </w:pPr>
    </w:p>
    <w:p w14:paraId="25BF2CAA" w14:textId="77777777" w:rsidR="009754AE" w:rsidRDefault="009754AE" w:rsidP="00953F7E">
      <w:pPr>
        <w:pStyle w:val="ArIndent1"/>
        <w:ind w:left="1425" w:hanging="705"/>
      </w:pPr>
    </w:p>
    <w:p w14:paraId="7502FF2D" w14:textId="77777777" w:rsidR="00953F7E" w:rsidRDefault="00953F7E" w:rsidP="00953F7E">
      <w:pPr>
        <w:pStyle w:val="ArIndent1"/>
        <w:ind w:left="1425" w:hanging="705"/>
      </w:pPr>
    </w:p>
    <w:p w14:paraId="0F04502B" w14:textId="2248344C" w:rsidR="00953F7E" w:rsidRDefault="00953F7E" w:rsidP="00953F7E">
      <w:pPr>
        <w:pStyle w:val="ArIndent1"/>
        <w:ind w:left="1425" w:hanging="705"/>
      </w:pPr>
      <w:r>
        <w:t>(c)</w:t>
      </w:r>
      <w:r>
        <w:tab/>
        <w:t xml:space="preserve">Matrix M represents the combination of transformation P followed by transformation Q. If the matrix for transformation P </w:t>
      </w:r>
      <w:proofErr w:type="gramStart"/>
      <w: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, determine the matrix for transformation Q and describe the geometric transformation Q represents.</w:t>
      </w:r>
    </w:p>
    <w:p w14:paraId="32214BED" w14:textId="77777777" w:rsidR="009754AE" w:rsidRDefault="009754AE" w:rsidP="00953F7E">
      <w:pPr>
        <w:pStyle w:val="ArIndent1"/>
        <w:ind w:left="1425" w:hanging="705"/>
      </w:pPr>
    </w:p>
    <w:p w14:paraId="426A9897" w14:textId="77777777" w:rsidR="009754AE" w:rsidRDefault="009754AE" w:rsidP="00953F7E">
      <w:pPr>
        <w:pStyle w:val="ArIndent1"/>
        <w:ind w:left="1425" w:hanging="705"/>
      </w:pPr>
    </w:p>
    <w:p w14:paraId="0E6CBC5D" w14:textId="77777777" w:rsidR="009754AE" w:rsidRDefault="009754AE" w:rsidP="00953F7E">
      <w:pPr>
        <w:pStyle w:val="ArIndent1"/>
        <w:ind w:left="1425" w:hanging="705"/>
      </w:pPr>
    </w:p>
    <w:p w14:paraId="7C82F7A6" w14:textId="77777777" w:rsidR="009754AE" w:rsidRDefault="009754AE" w:rsidP="00953F7E">
      <w:pPr>
        <w:pStyle w:val="ArIndent1"/>
        <w:ind w:left="1425" w:hanging="705"/>
      </w:pPr>
    </w:p>
    <w:p w14:paraId="4763A087" w14:textId="77777777" w:rsidR="009754AE" w:rsidRDefault="009754AE" w:rsidP="00953F7E">
      <w:pPr>
        <w:pStyle w:val="ArIndent1"/>
        <w:ind w:left="1425" w:hanging="705"/>
      </w:pPr>
    </w:p>
    <w:p w14:paraId="77C3B72D" w14:textId="77777777" w:rsidR="009754AE" w:rsidRDefault="009754AE" w:rsidP="00953F7E">
      <w:pPr>
        <w:pStyle w:val="ArIndent1"/>
        <w:ind w:left="1425" w:hanging="705"/>
      </w:pPr>
    </w:p>
    <w:p w14:paraId="2A572FBC" w14:textId="77777777" w:rsidR="009754AE" w:rsidRDefault="009754AE" w:rsidP="00953F7E">
      <w:pPr>
        <w:pStyle w:val="ArIndent1"/>
        <w:ind w:left="1425" w:hanging="705"/>
      </w:pPr>
    </w:p>
    <w:p w14:paraId="54123362" w14:textId="77777777" w:rsidR="009754AE" w:rsidRDefault="009754AE" w:rsidP="00953F7E">
      <w:pPr>
        <w:pStyle w:val="ArIndent1"/>
        <w:ind w:left="1425" w:hanging="705"/>
      </w:pPr>
    </w:p>
    <w:p w14:paraId="594A165C" w14:textId="77777777" w:rsidR="009754AE" w:rsidRDefault="009754AE" w:rsidP="00953F7E">
      <w:pPr>
        <w:pStyle w:val="ArIndent1"/>
        <w:ind w:left="1425" w:hanging="705"/>
      </w:pPr>
    </w:p>
    <w:p w14:paraId="0A48A682" w14:textId="77777777" w:rsidR="009754AE" w:rsidRDefault="009754AE" w:rsidP="00953F7E">
      <w:pPr>
        <w:pStyle w:val="ArIndent1"/>
        <w:ind w:left="1425" w:hanging="705"/>
      </w:pPr>
    </w:p>
    <w:p w14:paraId="29FE77D7" w14:textId="77777777" w:rsidR="00953F7E" w:rsidRDefault="00953F7E" w:rsidP="00953F7E">
      <w:pPr>
        <w:pStyle w:val="ArIndent1"/>
        <w:ind w:left="1425" w:hanging="705"/>
      </w:pPr>
    </w:p>
    <w:p w14:paraId="470AFC22" w14:textId="3C4C29F4" w:rsidR="00953F7E" w:rsidRDefault="00953F7E" w:rsidP="00953F7E">
      <w:pPr>
        <w:pStyle w:val="ArIndent1"/>
        <w:ind w:left="1425" w:hanging="705"/>
      </w:pPr>
      <w:r>
        <w:t xml:space="preserve">(d) </w:t>
      </w:r>
      <w:r>
        <w:tab/>
        <w:t xml:space="preserve">The quadrilateral </w:t>
      </w:r>
      <m:oMath>
        <m:r>
          <w:rPr>
            <w:rFonts w:ascii="Cambria Math" w:hAnsi="Cambria Math"/>
          </w:rPr>
          <m:t>A'B'C'D'</m:t>
        </m:r>
      </m:oMath>
      <w:r>
        <w:t xml:space="preserve"> is then transformed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such that the image </w:t>
      </w:r>
      <w:r w:rsidR="009754AE">
        <w:t xml:space="preserve">of </w:t>
      </w:r>
      <m:oMath>
        <m:r>
          <w:rPr>
            <w:rFonts w:ascii="Cambria Math" w:hAnsi="Cambria Math"/>
          </w:rPr>
          <m:t>C'</m:t>
        </m:r>
      </m:oMath>
      <w:r>
        <w:t xml:space="preserve"> lies on the y-axis. Determine the value of k.</w:t>
      </w:r>
    </w:p>
    <w:p w14:paraId="2D65FBF1" w14:textId="77777777" w:rsidR="005B0BF0" w:rsidRDefault="005B0BF0" w:rsidP="00953F7E">
      <w:pPr>
        <w:pStyle w:val="ArIndent1"/>
        <w:ind w:left="1425" w:hanging="705"/>
      </w:pPr>
    </w:p>
    <w:p w14:paraId="3C7F10A9" w14:textId="77777777" w:rsidR="005B0BF0" w:rsidRDefault="005B0BF0" w:rsidP="00953F7E">
      <w:pPr>
        <w:pStyle w:val="ArIndent1"/>
        <w:ind w:left="1425" w:hanging="705"/>
      </w:pPr>
    </w:p>
    <w:p w14:paraId="71AF0180" w14:textId="20288FF6" w:rsidR="009754AE" w:rsidRDefault="009754AE">
      <w:pPr>
        <w:rPr>
          <w:rFonts w:cs="Times New Roman"/>
          <w:iCs/>
          <w:lang w:val="en-GB" w:eastAsia="ja-JP"/>
        </w:rPr>
      </w:pPr>
      <w:r>
        <w:br w:type="page"/>
      </w:r>
    </w:p>
    <w:p w14:paraId="4F2795D3" w14:textId="77777777" w:rsidR="005B0BF0" w:rsidRDefault="005B0BF0" w:rsidP="00953F7E">
      <w:pPr>
        <w:pStyle w:val="ArIndent1"/>
        <w:ind w:left="1425" w:hanging="705"/>
      </w:pPr>
    </w:p>
    <w:p w14:paraId="08E3C934" w14:textId="3789DD28" w:rsidR="005B0BF0" w:rsidRDefault="00D2558D" w:rsidP="005B0BF0">
      <w:pPr>
        <w:pStyle w:val="ArIndent1"/>
      </w:pPr>
      <w:r>
        <w:rPr>
          <w:b/>
        </w:rPr>
        <w:t>6</w:t>
      </w:r>
      <w:r w:rsidR="005B0BF0">
        <w:rPr>
          <w:b/>
        </w:rPr>
        <w:t>.</w:t>
      </w:r>
      <w:r w:rsidR="005B0BF0">
        <w:tab/>
        <w:t>[1,</w:t>
      </w:r>
      <w:r w:rsidR="00367C23">
        <w:t xml:space="preserve"> 1, 3, 2</w:t>
      </w:r>
      <w:r w:rsidR="005B0BF0">
        <w:t xml:space="preserve"> marks]</w:t>
      </w:r>
    </w:p>
    <w:p w14:paraId="3B0C8935" w14:textId="77777777" w:rsidR="000B0541" w:rsidRDefault="000B0541" w:rsidP="00FE5506"/>
    <w:p w14:paraId="1E64E206" w14:textId="004A08DA" w:rsidR="000B0541" w:rsidRDefault="000B0541" w:rsidP="00FE5506">
      <w:r>
        <w:tab/>
        <w:t>A triangle has vertices</w:t>
      </w:r>
      <w:r w:rsidR="009754AE">
        <w:t xml:space="preserve">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 xml:space="preserve">, 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</m:t>
            </m:r>
          </m:e>
        </m:d>
      </m:oMath>
      <w:r w:rsidR="000343D3"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C (4,3)</m:t>
        </m:r>
      </m:oMath>
      <w:r>
        <w:t>.</w:t>
      </w:r>
    </w:p>
    <w:p w14:paraId="6A4660EA" w14:textId="77777777" w:rsidR="000B0541" w:rsidRDefault="000B0541" w:rsidP="00FE5506"/>
    <w:p w14:paraId="3E7FDC9F" w14:textId="343C2B61" w:rsidR="000B0541" w:rsidRDefault="000B0541" w:rsidP="00FE5506">
      <w:r>
        <w:tab/>
        <w:t>(a)</w:t>
      </w:r>
      <w:r>
        <w:tab/>
        <w:t>Tria</w:t>
      </w:r>
      <w:r w:rsidR="009754AE">
        <w:t xml:space="preserve">ngle </w:t>
      </w:r>
      <m:oMath>
        <m:r>
          <w:rPr>
            <w:rFonts w:ascii="Cambria Math" w:hAnsi="Cambria Math"/>
          </w:rPr>
          <m:t>ABC</m:t>
        </m:r>
      </m:oMath>
      <w:r>
        <w:t xml:space="preserve"> is transformed to</w:t>
      </w:r>
      <w:r w:rsidR="009754AE">
        <w:t xml:space="preserve"> </w:t>
      </w:r>
      <m:oMath>
        <m:r>
          <w:rPr>
            <w:rFonts w:ascii="Cambria Math" w:hAnsi="Cambria Math"/>
          </w:rPr>
          <m:t xml:space="preserve">A'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</m:t>
            </m:r>
          </m:e>
        </m:d>
        <m:r>
          <w:rPr>
            <w:rFonts w:ascii="Cambria Math" w:hAnsi="Cambria Math"/>
          </w:rPr>
          <m:t>, B' (3,-5)</m:t>
        </m:r>
      </m:oMath>
      <w:r>
        <w:t xml:space="preserve"> </w:t>
      </w:r>
      <w:proofErr w:type="gramStart"/>
      <w:r>
        <w:t>and</w:t>
      </w:r>
      <w:r w:rsidR="009754AE">
        <w:t xml:space="preserve"> </w:t>
      </w:r>
      <w:proofErr w:type="gramEnd"/>
      <m:oMath>
        <m:r>
          <w:rPr>
            <w:rFonts w:ascii="Cambria Math" w:hAnsi="Cambria Math"/>
          </w:rPr>
          <m:t>C' (4,-3)</m:t>
        </m:r>
      </m:oMath>
      <w:r>
        <w:t>.</w:t>
      </w:r>
    </w:p>
    <w:p w14:paraId="78BA7DDF" w14:textId="77777777" w:rsidR="000B0541" w:rsidRDefault="000B0541" w:rsidP="00FE5506">
      <w:r>
        <w:tab/>
      </w:r>
      <w:r>
        <w:tab/>
      </w:r>
    </w:p>
    <w:p w14:paraId="0BEE614C" w14:textId="77777777" w:rsidR="000B0541" w:rsidRDefault="000B0541" w:rsidP="00FE5506"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Describe the transformation geometrically.</w:t>
      </w:r>
    </w:p>
    <w:p w14:paraId="0358F3EB" w14:textId="77777777" w:rsidR="009754AE" w:rsidRDefault="009754AE" w:rsidP="00FE5506"/>
    <w:p w14:paraId="06924362" w14:textId="77777777" w:rsidR="009754AE" w:rsidRDefault="009754AE" w:rsidP="00FE5506"/>
    <w:p w14:paraId="342FC53E" w14:textId="77777777" w:rsidR="009754AE" w:rsidRDefault="009754AE" w:rsidP="00FE5506"/>
    <w:p w14:paraId="12E5C74D" w14:textId="77777777" w:rsidR="009754AE" w:rsidRDefault="009754AE" w:rsidP="00FE5506"/>
    <w:p w14:paraId="141B95B7" w14:textId="77777777" w:rsidR="009754AE" w:rsidRDefault="009754AE" w:rsidP="00FE5506"/>
    <w:p w14:paraId="4171BC9F" w14:textId="77777777" w:rsidR="000B0541" w:rsidRDefault="000B0541" w:rsidP="00FE5506"/>
    <w:p w14:paraId="2CFAE9EE" w14:textId="1BE7AAD3" w:rsidR="000B0541" w:rsidRDefault="000B0541" w:rsidP="00FE5506">
      <w:r>
        <w:tab/>
      </w:r>
      <w:r>
        <w:tab/>
        <w:t>(ii)</w:t>
      </w:r>
      <w:r>
        <w:tab/>
        <w:t xml:space="preserve">State the 2 x </w:t>
      </w:r>
      <w:r w:rsidR="009754AE">
        <w:t xml:space="preserve">2 matrix that will transform </w:t>
      </w:r>
      <m:oMath>
        <m:r>
          <w:rPr>
            <w:rFonts w:ascii="Cambria Math" w:hAnsi="Cambria Math"/>
          </w:rPr>
          <m:t>ABC</m:t>
        </m:r>
      </m:oMath>
      <w:r>
        <w:t xml:space="preserve">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A'B'C'</m:t>
        </m:r>
      </m:oMath>
      <w:r>
        <w:t>.</w:t>
      </w:r>
    </w:p>
    <w:p w14:paraId="5E622C34" w14:textId="77777777" w:rsidR="009754AE" w:rsidRDefault="009754AE" w:rsidP="00FE5506"/>
    <w:p w14:paraId="27AEAFAB" w14:textId="77777777" w:rsidR="009754AE" w:rsidRDefault="009754AE" w:rsidP="00FE5506"/>
    <w:p w14:paraId="73960C48" w14:textId="77777777" w:rsidR="009754AE" w:rsidRDefault="009754AE" w:rsidP="00FE5506"/>
    <w:p w14:paraId="12ACFF4C" w14:textId="77777777" w:rsidR="000B0541" w:rsidRDefault="000B0541" w:rsidP="00FE5506"/>
    <w:p w14:paraId="014B3E90" w14:textId="77777777" w:rsidR="009754AE" w:rsidRDefault="009754AE" w:rsidP="00FE5506"/>
    <w:p w14:paraId="3EABCCD1" w14:textId="77777777" w:rsidR="009754AE" w:rsidRDefault="009754AE" w:rsidP="00FE5506"/>
    <w:p w14:paraId="11CACB3F" w14:textId="77777777" w:rsidR="000B0541" w:rsidRDefault="000B0541" w:rsidP="00FE5506"/>
    <w:p w14:paraId="0C6F8425" w14:textId="65060C87" w:rsidR="000B0541" w:rsidRDefault="000B0541" w:rsidP="00C64422">
      <w:pPr>
        <w:ind w:left="705"/>
      </w:pPr>
      <w:r>
        <w:t>Triangle</w:t>
      </w:r>
      <w:r w:rsidR="009754AE">
        <w:t xml:space="preserve"> </w:t>
      </w:r>
      <m:oMath>
        <m:r>
          <w:rPr>
            <w:rFonts w:ascii="Cambria Math" w:hAnsi="Cambria Math"/>
          </w:rPr>
          <m:t>A'B'C'</m:t>
        </m:r>
      </m:oMath>
      <w:r>
        <w:t xml:space="preserve"> is dilated by a scale factor of 3 parallel to the x-axis and then rotated 60</w:t>
      </w:r>
      <w:r>
        <w:rPr>
          <w:rFonts w:cs="Arial"/>
        </w:rPr>
        <w:t>°</w:t>
      </w:r>
      <w:r>
        <w:t xml:space="preserve"> clockwise abo</w:t>
      </w:r>
      <w:r w:rsidR="009754AE">
        <w:t xml:space="preserve">ut the origin to form </w:t>
      </w:r>
      <w:proofErr w:type="gramStart"/>
      <w:r w:rsidR="009754AE">
        <w:t xml:space="preserve">triangle </w:t>
      </w:r>
      <w:proofErr w:type="gramEnd"/>
      <m:oMath>
        <m:r>
          <w:rPr>
            <w:rFonts w:ascii="Cambria Math" w:hAnsi="Cambria Math"/>
          </w:rPr>
          <m:t>A''B''C''</m:t>
        </m:r>
      </m:oMath>
      <w:r>
        <w:t>.</w:t>
      </w:r>
    </w:p>
    <w:p w14:paraId="39A85750" w14:textId="77777777" w:rsidR="000B0541" w:rsidRDefault="000B0541" w:rsidP="00FE5506"/>
    <w:p w14:paraId="134B582C" w14:textId="4B1D000D" w:rsidR="000B0541" w:rsidRDefault="000B0541" w:rsidP="00FE5506">
      <w:r>
        <w:tab/>
        <w:t>(b)</w:t>
      </w:r>
      <w:r>
        <w:tab/>
        <w:t xml:space="preserve">Determine the single matrix that will transform </w:t>
      </w:r>
      <m:oMath>
        <m:r>
          <w:rPr>
            <w:rFonts w:ascii="Cambria Math" w:hAnsi="Cambria Math"/>
          </w:rPr>
          <m:t>A'B'C'</m:t>
        </m:r>
      </m:oMath>
      <w:r>
        <w:t xml:space="preserve"> </w:t>
      </w:r>
      <w:proofErr w:type="gramStart"/>
      <w:r>
        <w:t>to</w:t>
      </w:r>
      <w:r w:rsidR="009754AE">
        <w:t xml:space="preserve"> </w:t>
      </w:r>
      <w:proofErr w:type="gramEnd"/>
      <m:oMath>
        <m:r>
          <w:rPr>
            <w:rFonts w:ascii="Cambria Math" w:hAnsi="Cambria Math"/>
          </w:rPr>
          <m:t>A''B''C''</m:t>
        </m:r>
      </m:oMath>
      <w:r>
        <w:t>.</w:t>
      </w:r>
    </w:p>
    <w:p w14:paraId="3C8B15BB" w14:textId="77777777" w:rsidR="000B0541" w:rsidRDefault="000B0541" w:rsidP="00FE5506"/>
    <w:p w14:paraId="3ECD6CFE" w14:textId="77777777" w:rsidR="000B0541" w:rsidRDefault="000B0541" w:rsidP="00FE5506"/>
    <w:p w14:paraId="5FDD31BC" w14:textId="77777777" w:rsidR="009754AE" w:rsidRDefault="009754AE" w:rsidP="00FE5506"/>
    <w:p w14:paraId="43C9ED5C" w14:textId="77777777" w:rsidR="009754AE" w:rsidRDefault="009754AE" w:rsidP="00FE5506"/>
    <w:p w14:paraId="1FB3B5CF" w14:textId="77777777" w:rsidR="009754AE" w:rsidRDefault="009754AE" w:rsidP="00FE5506"/>
    <w:p w14:paraId="4C529253" w14:textId="77777777" w:rsidR="009754AE" w:rsidRDefault="009754AE" w:rsidP="00FE5506"/>
    <w:p w14:paraId="16C468F9" w14:textId="77777777" w:rsidR="009754AE" w:rsidRDefault="009754AE" w:rsidP="00FE5506"/>
    <w:p w14:paraId="07FBE4BD" w14:textId="77777777" w:rsidR="009754AE" w:rsidRDefault="009754AE" w:rsidP="00FE5506"/>
    <w:p w14:paraId="6582D6B0" w14:textId="77777777" w:rsidR="009754AE" w:rsidRDefault="009754AE" w:rsidP="00FE5506"/>
    <w:p w14:paraId="67730855" w14:textId="77777777" w:rsidR="009754AE" w:rsidRDefault="009754AE" w:rsidP="00FE5506"/>
    <w:p w14:paraId="4313A262" w14:textId="77777777" w:rsidR="009754AE" w:rsidRDefault="009754AE" w:rsidP="00FE5506"/>
    <w:p w14:paraId="63496CF4" w14:textId="77777777" w:rsidR="009754AE" w:rsidRDefault="009754AE" w:rsidP="00FE5506"/>
    <w:p w14:paraId="1405AD34" w14:textId="126DF744" w:rsidR="00C64422" w:rsidRDefault="000B0541" w:rsidP="00FE5506">
      <w:r>
        <w:tab/>
        <w:t>(c)</w:t>
      </w:r>
      <w:r>
        <w:tab/>
        <w:t>Determine the sin</w:t>
      </w:r>
      <w:r w:rsidR="009754AE">
        <w:t xml:space="preserve">gle matrix that will transform </w:t>
      </w:r>
      <m:oMath>
        <m:r>
          <w:rPr>
            <w:rFonts w:ascii="Cambria Math" w:hAnsi="Cambria Math"/>
          </w:rPr>
          <m:t>A''B''C''</m:t>
        </m:r>
      </m:oMath>
      <w:r>
        <w:t xml:space="preserve"> back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A'B'C'</m:t>
        </m:r>
      </m:oMath>
      <w:r>
        <w:t>.</w:t>
      </w:r>
    </w:p>
    <w:p w14:paraId="7C552B97" w14:textId="38D2606F" w:rsidR="00FE5506" w:rsidRDefault="00FE5506" w:rsidP="00FE5506">
      <w:r>
        <w:br w:type="page"/>
      </w:r>
    </w:p>
    <w:p w14:paraId="4016491F" w14:textId="049FC505" w:rsidR="00C64422" w:rsidRDefault="00D2558D" w:rsidP="00C64422">
      <w:pPr>
        <w:pStyle w:val="ArIndent1"/>
      </w:pPr>
      <w:r>
        <w:rPr>
          <w:b/>
        </w:rPr>
        <w:lastRenderedPageBreak/>
        <w:t>7</w:t>
      </w:r>
      <w:r w:rsidR="00C64422">
        <w:rPr>
          <w:b/>
        </w:rPr>
        <w:t>.</w:t>
      </w:r>
      <w:r w:rsidR="00E67E40">
        <w:tab/>
        <w:t>[</w:t>
      </w:r>
      <w:r w:rsidR="00C64422">
        <w:t>4 marks]</w:t>
      </w:r>
    </w:p>
    <w:p w14:paraId="61E59872" w14:textId="77777777" w:rsidR="00C64422" w:rsidRDefault="00C64422" w:rsidP="00FE5506"/>
    <w:p w14:paraId="1E976386" w14:textId="3A71B64B" w:rsidR="00C64422" w:rsidRDefault="00C64422" w:rsidP="00C64422">
      <w:pPr>
        <w:ind w:left="705"/>
      </w:pPr>
      <w:r>
        <w:t xml:space="preserve">The points </w:t>
      </w:r>
      <m:oMath>
        <m:r>
          <w:rPr>
            <w:rFonts w:ascii="Cambria Math" w:hAnsi="Cambria Math"/>
          </w:rPr>
          <m:t xml:space="preserve">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 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,  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5,2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C (2,2)</m:t>
        </m:r>
      </m:oMath>
      <w:r>
        <w:t xml:space="preserve"> are transformed to the points </w:t>
      </w:r>
      <m:oMath>
        <m:r>
          <w:rPr>
            <w:rFonts w:ascii="Cambria Math" w:hAnsi="Cambria Math"/>
          </w:rPr>
          <m:t xml:space="preserve">O'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 A'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-5,8</m:t>
            </m:r>
          </m:e>
        </m:d>
        <m:r>
          <w:rPr>
            <w:rFonts w:ascii="Cambria Math" w:hAnsi="Cambria Math"/>
          </w:rPr>
          <m:t xml:space="preserve">,  B'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-8,13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C' (-2,4)</m:t>
        </m:r>
      </m:oMath>
      <w:r>
        <w:t xml:space="preserve"> by the matrix T. Determine T.</w:t>
      </w:r>
    </w:p>
    <w:p w14:paraId="79C90E4C" w14:textId="77777777" w:rsidR="00C64422" w:rsidRDefault="00C64422" w:rsidP="00C64422">
      <w:pPr>
        <w:ind w:left="705"/>
      </w:pPr>
    </w:p>
    <w:p w14:paraId="02405A42" w14:textId="77777777" w:rsidR="009754AE" w:rsidRDefault="009754AE" w:rsidP="00C64422">
      <w:pPr>
        <w:ind w:left="705"/>
      </w:pPr>
    </w:p>
    <w:p w14:paraId="79D3366B" w14:textId="77777777" w:rsidR="009754AE" w:rsidRDefault="009754AE" w:rsidP="00C64422">
      <w:pPr>
        <w:ind w:left="705"/>
      </w:pPr>
    </w:p>
    <w:p w14:paraId="36DB99AA" w14:textId="77777777" w:rsidR="009754AE" w:rsidRDefault="009754AE" w:rsidP="00C64422">
      <w:pPr>
        <w:ind w:left="705"/>
      </w:pPr>
    </w:p>
    <w:p w14:paraId="21A2E3CE" w14:textId="77777777" w:rsidR="009754AE" w:rsidRDefault="009754AE" w:rsidP="00C64422">
      <w:pPr>
        <w:ind w:left="705"/>
      </w:pPr>
    </w:p>
    <w:p w14:paraId="010A0F89" w14:textId="77777777" w:rsidR="009754AE" w:rsidRDefault="009754AE" w:rsidP="00C64422">
      <w:pPr>
        <w:ind w:left="705"/>
      </w:pPr>
    </w:p>
    <w:p w14:paraId="7A02A8FF" w14:textId="77777777" w:rsidR="009754AE" w:rsidRDefault="009754AE" w:rsidP="00C64422">
      <w:pPr>
        <w:ind w:left="705"/>
      </w:pPr>
    </w:p>
    <w:p w14:paraId="531A419D" w14:textId="77777777" w:rsidR="009754AE" w:rsidRDefault="009754AE" w:rsidP="00C64422">
      <w:pPr>
        <w:ind w:left="705"/>
      </w:pPr>
    </w:p>
    <w:p w14:paraId="3153F688" w14:textId="77777777" w:rsidR="009754AE" w:rsidRDefault="009754AE" w:rsidP="00C64422">
      <w:pPr>
        <w:ind w:left="705"/>
      </w:pPr>
    </w:p>
    <w:p w14:paraId="7D2598B8" w14:textId="77777777" w:rsidR="009754AE" w:rsidRDefault="009754AE" w:rsidP="00C64422">
      <w:pPr>
        <w:ind w:left="705"/>
      </w:pPr>
    </w:p>
    <w:p w14:paraId="2660B877" w14:textId="77777777" w:rsidR="009754AE" w:rsidRDefault="009754AE" w:rsidP="00C64422">
      <w:pPr>
        <w:ind w:left="705"/>
      </w:pPr>
    </w:p>
    <w:p w14:paraId="67917D2D" w14:textId="77777777" w:rsidR="009754AE" w:rsidRDefault="009754AE" w:rsidP="00C64422">
      <w:pPr>
        <w:ind w:left="705"/>
      </w:pPr>
    </w:p>
    <w:p w14:paraId="537C2048" w14:textId="77777777" w:rsidR="009754AE" w:rsidRDefault="009754AE" w:rsidP="00C64422">
      <w:pPr>
        <w:ind w:left="705"/>
      </w:pPr>
    </w:p>
    <w:p w14:paraId="5BEF4A70" w14:textId="77777777" w:rsidR="009754AE" w:rsidRDefault="009754AE" w:rsidP="00C64422">
      <w:pPr>
        <w:ind w:left="705"/>
      </w:pPr>
    </w:p>
    <w:p w14:paraId="06079431" w14:textId="77777777" w:rsidR="009754AE" w:rsidRDefault="009754AE" w:rsidP="00C64422">
      <w:pPr>
        <w:ind w:left="705"/>
      </w:pPr>
    </w:p>
    <w:p w14:paraId="60858BB7" w14:textId="698496A0" w:rsidR="00C64422" w:rsidRDefault="00D2558D" w:rsidP="00C64422">
      <w:pPr>
        <w:pStyle w:val="ArIndent1"/>
      </w:pPr>
      <w:r>
        <w:rPr>
          <w:b/>
        </w:rPr>
        <w:t>8</w:t>
      </w:r>
      <w:r w:rsidR="00C64422">
        <w:rPr>
          <w:b/>
        </w:rPr>
        <w:t>.</w:t>
      </w:r>
      <w:r w:rsidR="00E67E40">
        <w:tab/>
        <w:t>[3, 3</w:t>
      </w:r>
      <w:r w:rsidR="00C64422">
        <w:t xml:space="preserve"> marks]</w:t>
      </w:r>
    </w:p>
    <w:p w14:paraId="50C4ED0B" w14:textId="77777777" w:rsidR="00C64422" w:rsidRDefault="00C64422" w:rsidP="00C64422">
      <w:pPr>
        <w:pStyle w:val="ArIndent1"/>
      </w:pPr>
    </w:p>
    <w:p w14:paraId="2DC6AEF1" w14:textId="114BDFDF" w:rsidR="00C64422" w:rsidRDefault="00C64422" w:rsidP="00C64422">
      <w:pPr>
        <w:pStyle w:val="ArIndent1"/>
        <w:ind w:left="1418" w:hanging="713"/>
      </w:pPr>
      <w:r>
        <w:t xml:space="preserve">(a) </w:t>
      </w:r>
      <w:r>
        <w:tab/>
        <w:t xml:space="preserve">Show that 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>maps all the points in the plane to a line and determine the equation of this line.</w:t>
      </w:r>
    </w:p>
    <w:p w14:paraId="6BCCC5AF" w14:textId="77777777" w:rsidR="009754AE" w:rsidRDefault="009754AE" w:rsidP="00C64422">
      <w:pPr>
        <w:pStyle w:val="ArIndent1"/>
        <w:ind w:left="1418" w:hanging="713"/>
      </w:pPr>
    </w:p>
    <w:p w14:paraId="29C8B905" w14:textId="77777777" w:rsidR="009754AE" w:rsidRDefault="009754AE" w:rsidP="00C64422">
      <w:pPr>
        <w:pStyle w:val="ArIndent1"/>
        <w:ind w:left="1418" w:hanging="713"/>
      </w:pPr>
    </w:p>
    <w:p w14:paraId="146EC4C5" w14:textId="77777777" w:rsidR="009754AE" w:rsidRDefault="009754AE" w:rsidP="00C64422">
      <w:pPr>
        <w:pStyle w:val="ArIndent1"/>
        <w:ind w:left="1418" w:hanging="713"/>
      </w:pPr>
    </w:p>
    <w:p w14:paraId="787F65C5" w14:textId="77777777" w:rsidR="009754AE" w:rsidRDefault="009754AE" w:rsidP="00C64422">
      <w:pPr>
        <w:pStyle w:val="ArIndent1"/>
        <w:ind w:left="1418" w:hanging="713"/>
      </w:pPr>
    </w:p>
    <w:p w14:paraId="4A703D36" w14:textId="77777777" w:rsidR="009754AE" w:rsidRDefault="009754AE" w:rsidP="00C64422">
      <w:pPr>
        <w:pStyle w:val="ArIndent1"/>
        <w:ind w:left="1418" w:hanging="713"/>
      </w:pPr>
    </w:p>
    <w:p w14:paraId="4EE92A31" w14:textId="77777777" w:rsidR="009754AE" w:rsidRDefault="009754AE" w:rsidP="00C64422">
      <w:pPr>
        <w:pStyle w:val="ArIndent1"/>
        <w:ind w:left="1418" w:hanging="713"/>
      </w:pPr>
    </w:p>
    <w:p w14:paraId="62047104" w14:textId="77777777" w:rsidR="009754AE" w:rsidRDefault="009754AE" w:rsidP="00C64422">
      <w:pPr>
        <w:pStyle w:val="ArIndent1"/>
        <w:ind w:left="1418" w:hanging="713"/>
      </w:pPr>
    </w:p>
    <w:p w14:paraId="5F7090C6" w14:textId="77777777" w:rsidR="009754AE" w:rsidRDefault="009754AE" w:rsidP="00C64422">
      <w:pPr>
        <w:pStyle w:val="ArIndent1"/>
        <w:ind w:left="1418" w:hanging="713"/>
      </w:pPr>
    </w:p>
    <w:p w14:paraId="7C6EF276" w14:textId="77777777" w:rsidR="009754AE" w:rsidRDefault="009754AE" w:rsidP="00C64422">
      <w:pPr>
        <w:pStyle w:val="ArIndent1"/>
        <w:ind w:left="1418" w:hanging="713"/>
      </w:pPr>
    </w:p>
    <w:p w14:paraId="4758A6B5" w14:textId="77777777" w:rsidR="009754AE" w:rsidRDefault="009754AE" w:rsidP="00C64422">
      <w:pPr>
        <w:pStyle w:val="ArIndent1"/>
        <w:ind w:left="1418" w:hanging="713"/>
      </w:pPr>
    </w:p>
    <w:p w14:paraId="2F0041C0" w14:textId="77777777" w:rsidR="009754AE" w:rsidRDefault="009754AE" w:rsidP="00C64422">
      <w:pPr>
        <w:pStyle w:val="ArIndent1"/>
        <w:ind w:left="1418" w:hanging="713"/>
      </w:pPr>
    </w:p>
    <w:p w14:paraId="26D83246" w14:textId="77777777" w:rsidR="00C64422" w:rsidRDefault="00C64422" w:rsidP="00C64422">
      <w:pPr>
        <w:pStyle w:val="ArIndent1"/>
        <w:ind w:left="1418" w:hanging="713"/>
      </w:pPr>
    </w:p>
    <w:p w14:paraId="4F0D6D1D" w14:textId="278618B6" w:rsidR="00C64422" w:rsidRDefault="00C64422" w:rsidP="00C64422">
      <w:pPr>
        <w:pStyle w:val="ArIndent1"/>
        <w:ind w:left="1418" w:hanging="713"/>
      </w:pPr>
      <w:r>
        <w:t>(b)</w:t>
      </w:r>
      <w:r>
        <w:tab/>
        <w:t xml:space="preserve">Show that 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 maps all the points on the line </w:t>
      </w:r>
      <m:oMath>
        <m:r>
          <w:rPr>
            <w:rFonts w:ascii="Cambria Math" w:hAnsi="Cambria Math"/>
          </w:rPr>
          <m:t>y=3x-2</m:t>
        </m:r>
      </m:oMath>
      <w:r>
        <w:t xml:space="preserve"> to a single point in the plane and determine this point.</w:t>
      </w:r>
    </w:p>
    <w:p w14:paraId="23705553" w14:textId="77777777" w:rsidR="00C64422" w:rsidRDefault="00C64422" w:rsidP="00C64422">
      <w:pPr>
        <w:pStyle w:val="ArIndent1"/>
        <w:ind w:left="1418" w:hanging="713"/>
      </w:pPr>
    </w:p>
    <w:p w14:paraId="37E72DFB" w14:textId="77777777" w:rsidR="009754AE" w:rsidRDefault="009754AE" w:rsidP="00C64422">
      <w:pPr>
        <w:pStyle w:val="ArIndent1"/>
        <w:ind w:left="1418" w:hanging="713"/>
      </w:pPr>
    </w:p>
    <w:p w14:paraId="3ADBB7BF" w14:textId="1A24F1C1" w:rsidR="009754AE" w:rsidRDefault="009754AE">
      <w:pPr>
        <w:rPr>
          <w:rFonts w:cs="Times New Roman"/>
          <w:iCs/>
          <w:lang w:val="en-GB" w:eastAsia="ja-JP"/>
        </w:rPr>
      </w:pPr>
      <w:r>
        <w:br w:type="page"/>
      </w:r>
    </w:p>
    <w:p w14:paraId="165B4B03" w14:textId="77777777" w:rsidR="009754AE" w:rsidRDefault="009754AE" w:rsidP="00C64422">
      <w:pPr>
        <w:pStyle w:val="ArIndent1"/>
        <w:ind w:left="1418" w:hanging="713"/>
      </w:pPr>
    </w:p>
    <w:p w14:paraId="0C8A13D6" w14:textId="00E1686A" w:rsidR="00C64422" w:rsidRDefault="00D2558D" w:rsidP="00C64422">
      <w:pPr>
        <w:pStyle w:val="ArIndent1"/>
      </w:pPr>
      <w:r>
        <w:rPr>
          <w:b/>
        </w:rPr>
        <w:t>9</w:t>
      </w:r>
      <w:r w:rsidR="00C64422">
        <w:rPr>
          <w:b/>
        </w:rPr>
        <w:t>.</w:t>
      </w:r>
      <w:r w:rsidR="00E67E40">
        <w:tab/>
        <w:t>[</w:t>
      </w:r>
      <w:r w:rsidR="00367C23">
        <w:t>5</w:t>
      </w:r>
      <w:r w:rsidR="00C64422">
        <w:t xml:space="preserve"> marks]</w:t>
      </w:r>
    </w:p>
    <w:p w14:paraId="1B5BD4B1" w14:textId="0688EA30" w:rsidR="00C64422" w:rsidRDefault="00C64422" w:rsidP="00C64422">
      <w:pPr>
        <w:pStyle w:val="ArIndent1"/>
      </w:pPr>
    </w:p>
    <w:p w14:paraId="2CFB4067" w14:textId="3CB066BE" w:rsidR="00C64422" w:rsidRDefault="00C64422" w:rsidP="00C64422">
      <w:pPr>
        <w:pStyle w:val="ArIndent1"/>
      </w:pPr>
      <w:r>
        <w:tab/>
        <w:t xml:space="preserve">Find the image of the line </w:t>
      </w:r>
      <m:oMath>
        <m:r>
          <w:rPr>
            <w:rFonts w:ascii="Cambria Math" w:hAnsi="Cambria Math"/>
          </w:rPr>
          <m:t>2x+y-6=0</m:t>
        </m:r>
      </m:oMath>
      <w:r>
        <w:t xml:space="preserve"> after it is reflected in the line </w:t>
      </w:r>
      <m:oMath>
        <m:r>
          <w:rPr>
            <w:rFonts w:ascii="Cambria Math" w:hAnsi="Cambria Math"/>
          </w:rPr>
          <m:t>y=-x.</m:t>
        </m:r>
      </m:oMath>
    </w:p>
    <w:p w14:paraId="5E6EC380" w14:textId="358ABB96" w:rsidR="00C64422" w:rsidRDefault="00C64422" w:rsidP="00C64422">
      <w:pPr>
        <w:pStyle w:val="ArIndent1"/>
        <w:ind w:left="180" w:hanging="713"/>
      </w:pPr>
    </w:p>
    <w:p w14:paraId="04327A35" w14:textId="77777777" w:rsidR="00C64422" w:rsidRDefault="00C64422" w:rsidP="00C64422">
      <w:pPr>
        <w:ind w:left="90"/>
      </w:pPr>
    </w:p>
    <w:p w14:paraId="1F86EE7D" w14:textId="1FC60E79" w:rsidR="00C64422" w:rsidRDefault="00C64422" w:rsidP="00C64422">
      <w:pPr>
        <w:ind w:left="705"/>
      </w:pPr>
    </w:p>
    <w:p w14:paraId="1205D113" w14:textId="22B59003" w:rsidR="00C64422" w:rsidRDefault="00C64422" w:rsidP="00C64422">
      <w:pPr>
        <w:ind w:left="705"/>
      </w:pPr>
    </w:p>
    <w:p w14:paraId="4E3A3698" w14:textId="7191FC96" w:rsidR="001B5A7A" w:rsidRDefault="001B5A7A" w:rsidP="004E337B">
      <w:pPr>
        <w:pStyle w:val="ArNormal"/>
        <w:rPr>
          <w:rFonts w:cs="Arial"/>
          <w:b/>
        </w:rPr>
      </w:pPr>
    </w:p>
    <w:p w14:paraId="7B9D9EC3" w14:textId="7ACF7610" w:rsidR="001B5A7A" w:rsidRDefault="001B5A7A" w:rsidP="004E337B">
      <w:pPr>
        <w:pStyle w:val="ArNormal"/>
        <w:rPr>
          <w:rFonts w:cs="Arial"/>
          <w:b/>
        </w:rPr>
      </w:pPr>
    </w:p>
    <w:p w14:paraId="68E0A4F6" w14:textId="77777777" w:rsidR="001B5A7A" w:rsidRDefault="001B5A7A" w:rsidP="004E337B">
      <w:pPr>
        <w:pStyle w:val="ArNormal"/>
        <w:rPr>
          <w:rFonts w:cs="Arial"/>
          <w:b/>
        </w:rPr>
      </w:pPr>
    </w:p>
    <w:p w14:paraId="0D25509B" w14:textId="77777777" w:rsidR="001B5A7A" w:rsidRDefault="001B5A7A" w:rsidP="004E337B">
      <w:pPr>
        <w:pStyle w:val="ArNormal"/>
        <w:rPr>
          <w:rFonts w:cs="Arial"/>
          <w:b/>
        </w:rPr>
      </w:pPr>
    </w:p>
    <w:p w14:paraId="2C51B7EF" w14:textId="77777777" w:rsidR="001B5A7A" w:rsidRDefault="001B5A7A" w:rsidP="004E337B">
      <w:pPr>
        <w:pStyle w:val="ArNormal"/>
        <w:rPr>
          <w:rFonts w:cs="Arial"/>
          <w:b/>
        </w:rPr>
      </w:pPr>
    </w:p>
    <w:p w14:paraId="40DDDCF1" w14:textId="0AC666E6" w:rsidR="00E37AA8" w:rsidRDefault="00E37AA8" w:rsidP="00E67E40"/>
    <w:p w14:paraId="7E40AB0F" w14:textId="192A06CA" w:rsidR="00E37AA8" w:rsidRDefault="00E37AA8" w:rsidP="009754AE"/>
    <w:sectPr w:rsidR="00E37AA8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A4BFD"/>
    <w:multiLevelType w:val="hybridMultilevel"/>
    <w:tmpl w:val="D5AE2C18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80"/>
    <w:rsid w:val="00033AC7"/>
    <w:rsid w:val="000343D3"/>
    <w:rsid w:val="000743AE"/>
    <w:rsid w:val="00094D9A"/>
    <w:rsid w:val="000A35CA"/>
    <w:rsid w:val="000B0541"/>
    <w:rsid w:val="000E646C"/>
    <w:rsid w:val="00100FD1"/>
    <w:rsid w:val="001B4B92"/>
    <w:rsid w:val="001B5A7A"/>
    <w:rsid w:val="001C2630"/>
    <w:rsid w:val="001F6CDA"/>
    <w:rsid w:val="00202A7A"/>
    <w:rsid w:val="002032D3"/>
    <w:rsid w:val="00235ED6"/>
    <w:rsid w:val="002E199A"/>
    <w:rsid w:val="002E4DFC"/>
    <w:rsid w:val="00302196"/>
    <w:rsid w:val="00347E5D"/>
    <w:rsid w:val="0035302A"/>
    <w:rsid w:val="00367C23"/>
    <w:rsid w:val="003743C7"/>
    <w:rsid w:val="004C7880"/>
    <w:rsid w:val="004D4CFB"/>
    <w:rsid w:val="004E337B"/>
    <w:rsid w:val="004F5399"/>
    <w:rsid w:val="005143B4"/>
    <w:rsid w:val="005442DB"/>
    <w:rsid w:val="005657F4"/>
    <w:rsid w:val="00591653"/>
    <w:rsid w:val="005B0BF0"/>
    <w:rsid w:val="005E3D45"/>
    <w:rsid w:val="00601AD4"/>
    <w:rsid w:val="0064674B"/>
    <w:rsid w:val="00677C6E"/>
    <w:rsid w:val="00687EAB"/>
    <w:rsid w:val="006B0BF0"/>
    <w:rsid w:val="00702688"/>
    <w:rsid w:val="0073033E"/>
    <w:rsid w:val="007D13A8"/>
    <w:rsid w:val="007D3066"/>
    <w:rsid w:val="008634D3"/>
    <w:rsid w:val="008F13B7"/>
    <w:rsid w:val="0094722D"/>
    <w:rsid w:val="00953F7E"/>
    <w:rsid w:val="009754AE"/>
    <w:rsid w:val="009B056E"/>
    <w:rsid w:val="009F105F"/>
    <w:rsid w:val="009F657D"/>
    <w:rsid w:val="00A452DD"/>
    <w:rsid w:val="00AB26E4"/>
    <w:rsid w:val="00AD222D"/>
    <w:rsid w:val="00B74F8B"/>
    <w:rsid w:val="00C14C5D"/>
    <w:rsid w:val="00C23059"/>
    <w:rsid w:val="00C4528C"/>
    <w:rsid w:val="00C64422"/>
    <w:rsid w:val="00C84337"/>
    <w:rsid w:val="00C86EE9"/>
    <w:rsid w:val="00CD18C2"/>
    <w:rsid w:val="00CD4B3C"/>
    <w:rsid w:val="00CD5C8C"/>
    <w:rsid w:val="00D133E3"/>
    <w:rsid w:val="00D2558D"/>
    <w:rsid w:val="00D43A41"/>
    <w:rsid w:val="00D502C0"/>
    <w:rsid w:val="00D64835"/>
    <w:rsid w:val="00DB67EB"/>
    <w:rsid w:val="00DD120F"/>
    <w:rsid w:val="00DD56D7"/>
    <w:rsid w:val="00E07FB6"/>
    <w:rsid w:val="00E37AA8"/>
    <w:rsid w:val="00E40798"/>
    <w:rsid w:val="00E42158"/>
    <w:rsid w:val="00E67E40"/>
    <w:rsid w:val="00E95943"/>
    <w:rsid w:val="00EA1F6A"/>
    <w:rsid w:val="00EB2710"/>
    <w:rsid w:val="00EC2EFA"/>
    <w:rsid w:val="00F02256"/>
    <w:rsid w:val="00F43133"/>
    <w:rsid w:val="00FC06F3"/>
    <w:rsid w:val="00FD758C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9B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C7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cs="Times New Roman"/>
      <w:iCs/>
      <w:lang w:val="en-GB" w:eastAsia="ja-JP"/>
    </w:rPr>
  </w:style>
  <w:style w:type="paragraph" w:customStyle="1" w:styleId="ArNormal">
    <w:name w:val="Ar Normal"/>
    <w:basedOn w:val="Normal"/>
    <w:qFormat/>
    <w:rsid w:val="00CD4B3C"/>
    <w:rPr>
      <w:rFonts w:cs="Times New Roman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7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8B"/>
    <w:rPr>
      <w:rFonts w:ascii="Lucida Grande" w:hAnsi="Lucida Grande" w:cs="Lucida Grande"/>
      <w:sz w:val="18"/>
      <w:szCs w:val="18"/>
      <w:lang w:val="en-AU"/>
    </w:rPr>
  </w:style>
  <w:style w:type="paragraph" w:customStyle="1" w:styleId="Indent2">
    <w:name w:val="Indent2"/>
    <w:basedOn w:val="Normal"/>
    <w:rsid w:val="006B0BF0"/>
    <w:pPr>
      <w:ind w:left="1418" w:hanging="709"/>
    </w:pPr>
    <w:rPr>
      <w:rFonts w:ascii="Bookman Old Style" w:eastAsia="Times" w:hAnsi="Bookman Old Style" w:cs="Times New Roman"/>
      <w:szCs w:val="20"/>
    </w:rPr>
  </w:style>
  <w:style w:type="paragraph" w:customStyle="1" w:styleId="Indent1">
    <w:name w:val="Indent 1"/>
    <w:basedOn w:val="Normal"/>
    <w:rsid w:val="007D13A8"/>
    <w:pPr>
      <w:ind w:left="709" w:hanging="709"/>
    </w:pPr>
    <w:rPr>
      <w:rFonts w:ascii="Bookman Old Style" w:eastAsia="Times New Roman" w:hAnsi="Bookman Old Style" w:cs="Times New Roman"/>
      <w:szCs w:val="20"/>
    </w:rPr>
  </w:style>
  <w:style w:type="paragraph" w:customStyle="1" w:styleId="Indent20">
    <w:name w:val="Indent 2"/>
    <w:basedOn w:val="Normal"/>
    <w:rsid w:val="007D13A8"/>
    <w:pPr>
      <w:ind w:left="1418" w:hanging="709"/>
    </w:pPr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uiPriority w:val="59"/>
    <w:rsid w:val="0030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C7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cs="Times New Roman"/>
      <w:iCs/>
      <w:lang w:val="en-GB" w:eastAsia="ja-JP"/>
    </w:rPr>
  </w:style>
  <w:style w:type="paragraph" w:customStyle="1" w:styleId="ArNormal">
    <w:name w:val="Ar Normal"/>
    <w:basedOn w:val="Normal"/>
    <w:qFormat/>
    <w:rsid w:val="00CD4B3C"/>
    <w:rPr>
      <w:rFonts w:cs="Times New Roman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7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8B"/>
    <w:rPr>
      <w:rFonts w:ascii="Lucida Grande" w:hAnsi="Lucida Grande" w:cs="Lucida Grande"/>
      <w:sz w:val="18"/>
      <w:szCs w:val="18"/>
      <w:lang w:val="en-AU"/>
    </w:rPr>
  </w:style>
  <w:style w:type="paragraph" w:customStyle="1" w:styleId="Indent2">
    <w:name w:val="Indent2"/>
    <w:basedOn w:val="Normal"/>
    <w:rsid w:val="006B0BF0"/>
    <w:pPr>
      <w:ind w:left="1418" w:hanging="709"/>
    </w:pPr>
    <w:rPr>
      <w:rFonts w:ascii="Bookman Old Style" w:eastAsia="Times" w:hAnsi="Bookman Old Style" w:cs="Times New Roman"/>
      <w:szCs w:val="20"/>
    </w:rPr>
  </w:style>
  <w:style w:type="paragraph" w:customStyle="1" w:styleId="Indent1">
    <w:name w:val="Indent 1"/>
    <w:basedOn w:val="Normal"/>
    <w:rsid w:val="007D13A8"/>
    <w:pPr>
      <w:ind w:left="709" w:hanging="709"/>
    </w:pPr>
    <w:rPr>
      <w:rFonts w:ascii="Bookman Old Style" w:eastAsia="Times New Roman" w:hAnsi="Bookman Old Style" w:cs="Times New Roman"/>
      <w:szCs w:val="20"/>
    </w:rPr>
  </w:style>
  <w:style w:type="paragraph" w:customStyle="1" w:styleId="Indent20">
    <w:name w:val="Indent 2"/>
    <w:basedOn w:val="Normal"/>
    <w:rsid w:val="007D13A8"/>
    <w:pPr>
      <w:ind w:left="1418" w:hanging="709"/>
    </w:pPr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uiPriority w:val="59"/>
    <w:rsid w:val="0030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6ECCEC35</Template>
  <TotalTime>0</TotalTime>
  <Pages>8</Pages>
  <Words>513</Words>
  <Characters>2927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2</cp:revision>
  <cp:lastPrinted>2018-10-26T07:29:00Z</cp:lastPrinted>
  <dcterms:created xsi:type="dcterms:W3CDTF">2018-10-26T07:30:00Z</dcterms:created>
  <dcterms:modified xsi:type="dcterms:W3CDTF">2018-10-26T07:30:00Z</dcterms:modified>
</cp:coreProperties>
</file>