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8039"/>
      </w:tblGrid>
      <w:tr w:rsidR="00FA43D8" w14:paraId="7B185E8C" w14:textId="77777777" w:rsidTr="00FA43D8">
        <w:tc>
          <w:tcPr>
            <w:tcW w:w="2943" w:type="dxa"/>
          </w:tcPr>
          <w:p w14:paraId="26A43092" w14:textId="70F01CB7" w:rsidR="00FA43D8" w:rsidRDefault="00FA43D8" w:rsidP="00FA43D8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68A7C0F" wp14:editId="49C634B9">
                  <wp:extent cx="1638300" cy="1409700"/>
                  <wp:effectExtent l="0" t="0" r="12700" b="12700"/>
                  <wp:docPr id="54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9" w:type="dxa"/>
          </w:tcPr>
          <w:p w14:paraId="472FDB1D" w14:textId="77777777" w:rsidR="00FA43D8" w:rsidRPr="004169E3" w:rsidRDefault="00FA43D8" w:rsidP="00FA43D8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11F5B65D" w14:textId="77777777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1A61C48F" w14:textId="77777777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33BE7353" w14:textId="77777777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63E693EA" w14:textId="06EDB0DE" w:rsidR="00FA43D8" w:rsidRPr="004169E3" w:rsidRDefault="00FA43D8" w:rsidP="00FA43D8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 xml:space="preserve">6 - </w:t>
            </w:r>
            <w:r w:rsidR="00805ACB"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  <w:p w14:paraId="2C5AF4AC" w14:textId="386922D5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03E81FCB" w14:textId="77777777" w:rsidR="00FA43D8" w:rsidRDefault="00FA43D8" w:rsidP="00FA43D8">
            <w:pPr>
              <w:spacing w:after="0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161F3BB2" w14:textId="77777777" w:rsidR="00F661E1" w:rsidRPr="004169E3" w:rsidRDefault="00F661E1" w:rsidP="00F661E1">
      <w:pPr>
        <w:pStyle w:val="ArNormal"/>
        <w:rPr>
          <w:rFonts w:cs="Arial"/>
        </w:rPr>
      </w:pPr>
    </w:p>
    <w:p w14:paraId="4741D8C5" w14:textId="77777777" w:rsidR="00F661E1" w:rsidRPr="004169E3" w:rsidRDefault="00F661E1" w:rsidP="00F661E1">
      <w:pPr>
        <w:pStyle w:val="ArNormal"/>
        <w:rPr>
          <w:rFonts w:cs="Arial"/>
        </w:rPr>
      </w:pPr>
      <w:r>
        <w:rPr>
          <w:rFonts w:cs="Arial"/>
        </w:rPr>
        <w:t>Time Allowed:  20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18</w:t>
      </w:r>
    </w:p>
    <w:p w14:paraId="1FC55E96" w14:textId="77777777" w:rsidR="00FA43D8" w:rsidRDefault="00FA43D8" w:rsidP="00F661E1">
      <w:pPr>
        <w:pStyle w:val="ArNormal"/>
        <w:rPr>
          <w:rFonts w:cs="Arial"/>
        </w:rPr>
      </w:pPr>
    </w:p>
    <w:p w14:paraId="71CA6D84" w14:textId="77777777" w:rsidR="00FA43D8" w:rsidRDefault="00FA43D8" w:rsidP="00F661E1">
      <w:pPr>
        <w:pStyle w:val="ArNormal"/>
        <w:rPr>
          <w:rFonts w:cs="Arial"/>
        </w:rPr>
      </w:pPr>
    </w:p>
    <w:p w14:paraId="7DD856A9" w14:textId="77777777" w:rsidR="00FA43D8" w:rsidRDefault="00FA43D8" w:rsidP="00F661E1">
      <w:pPr>
        <w:pStyle w:val="ArNormal"/>
        <w:rPr>
          <w:rFonts w:cs="Arial"/>
        </w:rPr>
      </w:pPr>
    </w:p>
    <w:p w14:paraId="78A1EB20" w14:textId="0A4A4321" w:rsidR="00F661E1" w:rsidRDefault="00C75840" w:rsidP="00F661E1">
      <w:pPr>
        <w:pStyle w:val="ArNormal"/>
        <w:rPr>
          <w:rFonts w:cs="Arial"/>
        </w:rPr>
      </w:pPr>
      <w:r>
        <w:rPr>
          <w:rFonts w:cs="Arial"/>
          <w:b/>
        </w:rPr>
        <w:t>1</w:t>
      </w:r>
      <w:r w:rsidR="00043A9F">
        <w:rPr>
          <w:rFonts w:cs="Arial"/>
          <w:b/>
        </w:rPr>
        <w:t>.</w:t>
      </w:r>
      <w:r w:rsidR="00043A9F">
        <w:rPr>
          <w:rFonts w:cs="Arial"/>
        </w:rPr>
        <w:tab/>
        <w:t>[1, 1, 2, 3 marks]</w:t>
      </w:r>
    </w:p>
    <w:p w14:paraId="24CDE967" w14:textId="77777777" w:rsidR="00043A9F" w:rsidRDefault="00043A9F" w:rsidP="00F661E1">
      <w:pPr>
        <w:pStyle w:val="ArNormal"/>
        <w:rPr>
          <w:rFonts w:cs="Arial"/>
        </w:rPr>
      </w:pPr>
    </w:p>
    <w:p w14:paraId="6876F090" w14:textId="742FDDD6" w:rsidR="00043A9F" w:rsidRDefault="00043A9F" w:rsidP="00043A9F">
      <w:pPr>
        <w:pStyle w:val="ArIndent1"/>
      </w:pPr>
      <w:r>
        <w:tab/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=3+i4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=5-i2</m:t>
        </m:r>
      </m:oMath>
      <w:r>
        <w:t xml:space="preserve"> determine</w:t>
      </w:r>
    </w:p>
    <w:p w14:paraId="3103471F" w14:textId="77777777" w:rsidR="00043A9F" w:rsidRDefault="00043A9F" w:rsidP="00043A9F">
      <w:pPr>
        <w:pStyle w:val="ArIndent1"/>
      </w:pPr>
    </w:p>
    <w:p w14:paraId="6B5E4656" w14:textId="099EED53" w:rsidR="00043A9F" w:rsidRDefault="00043A9F" w:rsidP="00043A9F">
      <w:pPr>
        <w:pStyle w:val="ArIndent2"/>
      </w:pPr>
      <w:r>
        <w:t>(a)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(b)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5CC2C0D" w14:textId="77777777" w:rsidR="00043A9F" w:rsidRDefault="00043A9F" w:rsidP="00043A9F">
      <w:pPr>
        <w:pStyle w:val="ArIndent2"/>
      </w:pPr>
    </w:p>
    <w:p w14:paraId="1EA2CE35" w14:textId="77777777" w:rsidR="00391906" w:rsidRDefault="00391906" w:rsidP="00043A9F">
      <w:pPr>
        <w:pStyle w:val="ArIndent2"/>
      </w:pPr>
    </w:p>
    <w:p w14:paraId="66CD99BF" w14:textId="77777777" w:rsidR="00391906" w:rsidRDefault="00391906" w:rsidP="00043A9F">
      <w:pPr>
        <w:pStyle w:val="ArIndent2"/>
      </w:pPr>
    </w:p>
    <w:p w14:paraId="64C2ECFA" w14:textId="77777777" w:rsidR="00043A9F" w:rsidRDefault="00043A9F" w:rsidP="00043A9F">
      <w:pPr>
        <w:pStyle w:val="ArIndent2"/>
      </w:pPr>
    </w:p>
    <w:p w14:paraId="250A0F22" w14:textId="77777777" w:rsidR="00043A9F" w:rsidRDefault="00043A9F" w:rsidP="00043A9F">
      <w:pPr>
        <w:pStyle w:val="ArIndent2"/>
      </w:pPr>
    </w:p>
    <w:p w14:paraId="0DF35CCD" w14:textId="77777777" w:rsidR="00043A9F" w:rsidRDefault="00043A9F" w:rsidP="00043A9F">
      <w:pPr>
        <w:pStyle w:val="ArIndent2"/>
      </w:pPr>
    </w:p>
    <w:p w14:paraId="4C3BE8F5" w14:textId="2F1AC970" w:rsidR="00043A9F" w:rsidRDefault="00043A9F" w:rsidP="00043A9F">
      <w:pPr>
        <w:pStyle w:val="ArIndent2"/>
      </w:pPr>
      <w:r>
        <w:t>(c)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  <w:t>(d)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</w:p>
    <w:p w14:paraId="15A5F890" w14:textId="77777777" w:rsidR="00043A9F" w:rsidRDefault="00043A9F" w:rsidP="00043A9F">
      <w:pPr>
        <w:pStyle w:val="ArIndent2"/>
      </w:pPr>
    </w:p>
    <w:p w14:paraId="0E740FB8" w14:textId="77777777" w:rsidR="00043A9F" w:rsidRDefault="00043A9F" w:rsidP="00043A9F">
      <w:pPr>
        <w:pStyle w:val="ArIndent2"/>
      </w:pPr>
    </w:p>
    <w:p w14:paraId="17293E0F" w14:textId="77777777" w:rsidR="00043A9F" w:rsidRDefault="00043A9F" w:rsidP="00043A9F">
      <w:pPr>
        <w:pStyle w:val="ArIndent2"/>
      </w:pPr>
    </w:p>
    <w:p w14:paraId="243E7196" w14:textId="77777777" w:rsidR="00043A9F" w:rsidRDefault="00043A9F" w:rsidP="00043A9F">
      <w:pPr>
        <w:pStyle w:val="ArIndent2"/>
      </w:pPr>
    </w:p>
    <w:p w14:paraId="0A983A72" w14:textId="77777777" w:rsidR="00043A9F" w:rsidRDefault="00043A9F" w:rsidP="00043A9F">
      <w:pPr>
        <w:pStyle w:val="ArIndent2"/>
      </w:pPr>
    </w:p>
    <w:p w14:paraId="0D06EEAD" w14:textId="77777777" w:rsidR="00043A9F" w:rsidRDefault="00043A9F" w:rsidP="00043A9F">
      <w:pPr>
        <w:pStyle w:val="ArIndent2"/>
      </w:pPr>
    </w:p>
    <w:p w14:paraId="5DFF0C5B" w14:textId="77777777" w:rsidR="00043A9F" w:rsidRDefault="00043A9F" w:rsidP="00043A9F">
      <w:pPr>
        <w:pStyle w:val="ArIndent2"/>
      </w:pPr>
    </w:p>
    <w:p w14:paraId="1C89F107" w14:textId="77777777" w:rsidR="00043A9F" w:rsidRDefault="00043A9F" w:rsidP="00043A9F">
      <w:pPr>
        <w:pStyle w:val="ArIndent2"/>
      </w:pPr>
    </w:p>
    <w:p w14:paraId="72F05795" w14:textId="77777777" w:rsidR="00043A9F" w:rsidRDefault="00043A9F" w:rsidP="00043A9F">
      <w:pPr>
        <w:pStyle w:val="ArIndent2"/>
      </w:pPr>
    </w:p>
    <w:p w14:paraId="095CD842" w14:textId="77777777" w:rsidR="00043A9F" w:rsidRDefault="00043A9F" w:rsidP="00043A9F">
      <w:pPr>
        <w:pStyle w:val="ArIndent2"/>
      </w:pPr>
    </w:p>
    <w:p w14:paraId="49E10975" w14:textId="77777777" w:rsidR="00043A9F" w:rsidRDefault="00043A9F" w:rsidP="00043A9F">
      <w:pPr>
        <w:pStyle w:val="ArIndent2"/>
      </w:pPr>
    </w:p>
    <w:p w14:paraId="5934B128" w14:textId="77777777" w:rsidR="00043A9F" w:rsidRDefault="00043A9F" w:rsidP="00043A9F">
      <w:pPr>
        <w:pStyle w:val="ArIndent2"/>
      </w:pPr>
    </w:p>
    <w:p w14:paraId="686AD410" w14:textId="76633506" w:rsidR="00546FDC" w:rsidRDefault="00043A9F" w:rsidP="00546FDC">
      <w:pPr>
        <w:pStyle w:val="ArIndent1"/>
      </w:pPr>
      <w:r>
        <w:rPr>
          <w:b/>
        </w:rPr>
        <w:br w:type="page"/>
      </w:r>
      <w:r w:rsidR="00C75840">
        <w:rPr>
          <w:b/>
        </w:rPr>
        <w:lastRenderedPageBreak/>
        <w:t>2</w:t>
      </w:r>
      <w:r w:rsidR="00546FDC">
        <w:rPr>
          <w:b/>
        </w:rPr>
        <w:t>.</w:t>
      </w:r>
      <w:r w:rsidR="00546FDC">
        <w:tab/>
        <w:t>[3 marks]</w:t>
      </w:r>
    </w:p>
    <w:p w14:paraId="655662AB" w14:textId="77777777" w:rsidR="00546FDC" w:rsidRDefault="00546FDC" w:rsidP="00546FDC">
      <w:pPr>
        <w:pStyle w:val="ArIndent1"/>
      </w:pPr>
    </w:p>
    <w:p w14:paraId="3E1439CD" w14:textId="77777777" w:rsidR="00546FDC" w:rsidRDefault="00546FDC" w:rsidP="00546FDC">
      <w:pPr>
        <w:pStyle w:val="ArIndent1"/>
      </w:pPr>
      <w:r>
        <w:tab/>
        <w:t xml:space="preserve">Show that a reflection about the line </w:t>
      </w:r>
      <m:oMath>
        <m:r>
          <w:rPr>
            <w:rFonts w:ascii="Cambria Math" w:hAnsi="Cambria Math"/>
          </w:rPr>
          <m:t>y=x</m:t>
        </m:r>
      </m:oMath>
      <w:r>
        <w:t xml:space="preserve"> followed by a reflection about the line </w:t>
      </w:r>
      <m:oMath>
        <m:r>
          <w:rPr>
            <w:rFonts w:ascii="Cambria Math" w:hAnsi="Cambria Math"/>
          </w:rPr>
          <m:t>y=-x</m:t>
        </m:r>
      </m:oMath>
      <w:r>
        <w:t xml:space="preserve"> is the same as a rotation of </w:t>
      </w:r>
      <m:oMath>
        <m:r>
          <w:rPr>
            <w:rFonts w:ascii="Cambria Math" w:hAnsi="Cambria Math"/>
          </w:rPr>
          <m:t>180°</m:t>
        </m:r>
      </m:oMath>
      <w:r>
        <w:t xml:space="preserve"> about the origin.</w:t>
      </w:r>
    </w:p>
    <w:p w14:paraId="28FA34BB" w14:textId="77777777" w:rsidR="00546FDC" w:rsidRDefault="00546FDC" w:rsidP="00546FDC">
      <w:pPr>
        <w:pStyle w:val="ArIndent1"/>
      </w:pPr>
    </w:p>
    <w:p w14:paraId="21C5B9CF" w14:textId="77777777" w:rsidR="00546FDC" w:rsidRDefault="00546FDC" w:rsidP="00546FDC">
      <w:pPr>
        <w:pStyle w:val="ArIndent1"/>
      </w:pPr>
    </w:p>
    <w:p w14:paraId="397605CD" w14:textId="77777777" w:rsidR="00546FDC" w:rsidRDefault="00546FDC" w:rsidP="00546FDC">
      <w:pPr>
        <w:pStyle w:val="ArIndent1"/>
      </w:pPr>
    </w:p>
    <w:p w14:paraId="7FC96DDF" w14:textId="77777777" w:rsidR="00546FDC" w:rsidRDefault="00546FDC" w:rsidP="00546FDC">
      <w:pPr>
        <w:pStyle w:val="ArIndent1"/>
      </w:pPr>
    </w:p>
    <w:p w14:paraId="6D89137F" w14:textId="77777777" w:rsidR="00546FDC" w:rsidRDefault="00546FDC" w:rsidP="00546FDC">
      <w:pPr>
        <w:pStyle w:val="ArIndent1"/>
      </w:pPr>
    </w:p>
    <w:p w14:paraId="3EBDE958" w14:textId="77777777" w:rsidR="00546FDC" w:rsidRDefault="00546FDC" w:rsidP="00546FDC">
      <w:pPr>
        <w:pStyle w:val="ArIndent1"/>
      </w:pPr>
    </w:p>
    <w:p w14:paraId="16ADB8B3" w14:textId="77777777" w:rsidR="00546FDC" w:rsidRDefault="00546FDC" w:rsidP="00546FDC">
      <w:pPr>
        <w:pStyle w:val="ArIndent1"/>
      </w:pPr>
    </w:p>
    <w:p w14:paraId="21937BCD" w14:textId="77777777" w:rsidR="00546FDC" w:rsidRDefault="00546FDC" w:rsidP="00546FDC">
      <w:pPr>
        <w:pStyle w:val="ArIndent1"/>
      </w:pPr>
    </w:p>
    <w:p w14:paraId="320139F8" w14:textId="77777777" w:rsidR="00546FDC" w:rsidRDefault="00546FDC" w:rsidP="00546FDC">
      <w:pPr>
        <w:pStyle w:val="ArIndent1"/>
      </w:pPr>
    </w:p>
    <w:p w14:paraId="7419B868" w14:textId="77777777" w:rsidR="00546FDC" w:rsidRDefault="00546FDC" w:rsidP="00546FDC">
      <w:pPr>
        <w:pStyle w:val="ArIndent1"/>
      </w:pPr>
    </w:p>
    <w:p w14:paraId="39084019" w14:textId="77777777" w:rsidR="00043A9F" w:rsidRDefault="00043A9F">
      <w:pPr>
        <w:spacing w:after="0"/>
        <w:rPr>
          <w:rFonts w:cs="Times New Roman"/>
          <w:b/>
          <w:iCs/>
          <w:lang w:val="en-GB"/>
        </w:rPr>
      </w:pPr>
    </w:p>
    <w:p w14:paraId="557D3BB3" w14:textId="3D5180C4" w:rsidR="00043A9F" w:rsidRDefault="00C75840" w:rsidP="00043A9F">
      <w:pPr>
        <w:pStyle w:val="ArIndent1"/>
      </w:pPr>
      <w:r>
        <w:rPr>
          <w:b/>
        </w:rPr>
        <w:t>3</w:t>
      </w:r>
      <w:r w:rsidR="00043A9F">
        <w:rPr>
          <w:b/>
        </w:rPr>
        <w:t>.</w:t>
      </w:r>
      <w:r w:rsidR="00043A9F">
        <w:tab/>
        <w:t>[1, 3</w:t>
      </w:r>
      <w:r w:rsidR="00391906">
        <w:t>, 4</w:t>
      </w:r>
      <w:r w:rsidR="00043A9F">
        <w:t xml:space="preserve"> marks]</w:t>
      </w:r>
    </w:p>
    <w:p w14:paraId="4023BE5E" w14:textId="77777777" w:rsidR="00043A9F" w:rsidRDefault="00043A9F" w:rsidP="00043A9F">
      <w:pPr>
        <w:pStyle w:val="ArIndent1"/>
      </w:pPr>
    </w:p>
    <w:p w14:paraId="364AF3D1" w14:textId="16AAB987" w:rsidR="00043A9F" w:rsidRDefault="00043A9F" w:rsidP="00043A9F">
      <w:pPr>
        <w:pStyle w:val="ArIndent2"/>
      </w:pPr>
      <w:r>
        <w:t>(a)</w:t>
      </w:r>
      <w:r>
        <w:tab/>
        <w:t xml:space="preserve">One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+6x+13</m:t>
        </m:r>
      </m:oMath>
      <w:r>
        <w:t xml:space="preserve"> is </w:t>
      </w:r>
      <m:oMath>
        <m:r>
          <w:rPr>
            <w:rFonts w:ascii="Cambria Math" w:hAnsi="Cambria Math"/>
          </w:rPr>
          <m:t>(x+3+i2)</m:t>
        </m:r>
      </m:oMath>
      <w:r>
        <w:t>.  State the second factor.</w:t>
      </w:r>
    </w:p>
    <w:p w14:paraId="0C8FD7F3" w14:textId="77777777" w:rsidR="00043A9F" w:rsidRDefault="00043A9F" w:rsidP="00043A9F">
      <w:pPr>
        <w:pStyle w:val="ArIndent2"/>
      </w:pPr>
    </w:p>
    <w:p w14:paraId="055C4917" w14:textId="77777777" w:rsidR="00043A9F" w:rsidRDefault="00043A9F" w:rsidP="00043A9F">
      <w:pPr>
        <w:pStyle w:val="ArIndent2"/>
      </w:pPr>
    </w:p>
    <w:p w14:paraId="406CB998" w14:textId="77777777" w:rsidR="00043A9F" w:rsidRDefault="00043A9F" w:rsidP="00043A9F">
      <w:pPr>
        <w:pStyle w:val="ArIndent2"/>
      </w:pPr>
    </w:p>
    <w:p w14:paraId="2618C593" w14:textId="77777777" w:rsidR="00043A9F" w:rsidRDefault="00043A9F" w:rsidP="00043A9F">
      <w:pPr>
        <w:pStyle w:val="ArIndent2"/>
      </w:pPr>
    </w:p>
    <w:p w14:paraId="4900542B" w14:textId="14D3926A" w:rsidR="00043A9F" w:rsidRDefault="00043A9F" w:rsidP="00043A9F">
      <w:pPr>
        <w:pStyle w:val="ArIndent2"/>
      </w:pPr>
      <w:r>
        <w:t>(b)</w:t>
      </w:r>
      <w:r>
        <w:tab/>
        <w:t xml:space="preserve">Solve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w</m:t>
        </m:r>
      </m:oMath>
      <w:r>
        <w:t xml:space="preserve">, leaving your answer in exact form: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+2w+5=0</m:t>
        </m:r>
      </m:oMath>
    </w:p>
    <w:p w14:paraId="496CBE1A" w14:textId="77777777" w:rsidR="00043A9F" w:rsidRDefault="00043A9F" w:rsidP="00043A9F">
      <w:pPr>
        <w:pStyle w:val="ArIndent2"/>
      </w:pPr>
    </w:p>
    <w:p w14:paraId="6BC5D7A4" w14:textId="77777777" w:rsidR="00043A9F" w:rsidRDefault="00043A9F" w:rsidP="00043A9F">
      <w:pPr>
        <w:pStyle w:val="ArIndent2"/>
      </w:pPr>
    </w:p>
    <w:p w14:paraId="50C378B6" w14:textId="77777777" w:rsidR="000C2249" w:rsidRDefault="000C2249" w:rsidP="00043A9F">
      <w:pPr>
        <w:pStyle w:val="ArIndent2"/>
      </w:pPr>
    </w:p>
    <w:p w14:paraId="75FAC5F7" w14:textId="77777777" w:rsidR="000C2249" w:rsidRDefault="000C2249" w:rsidP="00043A9F">
      <w:pPr>
        <w:pStyle w:val="ArIndent2"/>
      </w:pPr>
    </w:p>
    <w:p w14:paraId="642E6EAA" w14:textId="77777777" w:rsidR="00391906" w:rsidRDefault="00391906" w:rsidP="000C2249">
      <w:pPr>
        <w:pStyle w:val="ArIndent2"/>
      </w:pPr>
    </w:p>
    <w:p w14:paraId="64586BB0" w14:textId="77777777" w:rsidR="00391906" w:rsidRDefault="00391906" w:rsidP="000C2249">
      <w:pPr>
        <w:pStyle w:val="ArIndent2"/>
      </w:pPr>
    </w:p>
    <w:p w14:paraId="25E35E3B" w14:textId="77777777" w:rsidR="00391906" w:rsidRDefault="00391906" w:rsidP="000C2249">
      <w:pPr>
        <w:pStyle w:val="ArIndent2"/>
      </w:pPr>
    </w:p>
    <w:p w14:paraId="2F282969" w14:textId="77777777" w:rsidR="00391906" w:rsidRDefault="00391906" w:rsidP="000C2249">
      <w:pPr>
        <w:pStyle w:val="ArIndent2"/>
      </w:pPr>
    </w:p>
    <w:p w14:paraId="32C97F41" w14:textId="77777777" w:rsidR="00391906" w:rsidRDefault="00391906" w:rsidP="000C2249">
      <w:pPr>
        <w:pStyle w:val="ArIndent2"/>
      </w:pPr>
    </w:p>
    <w:p w14:paraId="13A4B664" w14:textId="77777777" w:rsidR="00837E27" w:rsidRDefault="00837E27" w:rsidP="000C2249">
      <w:pPr>
        <w:pStyle w:val="ArIndent2"/>
      </w:pPr>
    </w:p>
    <w:p w14:paraId="30F5D18D" w14:textId="77777777" w:rsidR="00837E27" w:rsidRDefault="00837E27" w:rsidP="000C2249">
      <w:pPr>
        <w:pStyle w:val="ArIndent2"/>
      </w:pPr>
    </w:p>
    <w:p w14:paraId="23E891D4" w14:textId="3183BC81" w:rsidR="000C2249" w:rsidRDefault="00391906" w:rsidP="000C2249">
      <w:pPr>
        <w:pStyle w:val="ArIndent2"/>
      </w:pPr>
      <w:r>
        <w:t>(c</w:t>
      </w:r>
      <w:r w:rsidR="000C2249">
        <w:t>)</w:t>
      </w:r>
      <w:r w:rsidR="000C2249">
        <w:tab/>
        <w:t xml:space="preserve">Determine the complex </w:t>
      </w:r>
      <w:proofErr w:type="gramStart"/>
      <w:r w:rsidR="000C2249">
        <w:t xml:space="preserve">number </w:t>
      </w:r>
      <w:proofErr w:type="gramEnd"/>
      <m:oMath>
        <m:r>
          <w:rPr>
            <w:rFonts w:ascii="Cambria Math" w:hAnsi="Cambria Math"/>
          </w:rPr>
          <m:t>w=a+bi</m:t>
        </m:r>
      </m:oMath>
      <w:r w:rsidR="000C2249">
        <w:t xml:space="preserve">, given that </w:t>
      </w:r>
      <m:oMath>
        <m:r>
          <w:rPr>
            <w:rFonts w:ascii="Cambria Math" w:hAnsi="Cambria Math"/>
          </w:rPr>
          <m:t>2w-3i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=-18+22i</m:t>
        </m:r>
      </m:oMath>
      <w:r w:rsidR="000C2249">
        <w:t xml:space="preserve">  .</w:t>
      </w:r>
    </w:p>
    <w:p w14:paraId="447A53AB" w14:textId="77777777" w:rsidR="000C2249" w:rsidRPr="00043A9F" w:rsidRDefault="000C2249" w:rsidP="00043A9F">
      <w:pPr>
        <w:pStyle w:val="ArIndent2"/>
      </w:pPr>
    </w:p>
    <w:p w14:paraId="41DE37CE" w14:textId="77777777" w:rsidR="00805ACB" w:rsidRDefault="00F661E1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8039"/>
      </w:tblGrid>
      <w:tr w:rsidR="00805ACB" w14:paraId="092FC45E" w14:textId="77777777" w:rsidTr="00250EF4">
        <w:tc>
          <w:tcPr>
            <w:tcW w:w="2943" w:type="dxa"/>
          </w:tcPr>
          <w:p w14:paraId="050FB5DA" w14:textId="77777777" w:rsidR="00805ACB" w:rsidRDefault="00805ACB" w:rsidP="00250EF4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88CF1F0" wp14:editId="222A48F9">
                  <wp:extent cx="1638300" cy="1409700"/>
                  <wp:effectExtent l="0" t="0" r="12700" b="12700"/>
                  <wp:docPr id="5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9" w:type="dxa"/>
          </w:tcPr>
          <w:p w14:paraId="46C021C5" w14:textId="77777777" w:rsidR="00805ACB" w:rsidRPr="004169E3" w:rsidRDefault="00805ACB" w:rsidP="00250EF4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53DC5789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4716FBDC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57C8FFA3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5503EC73" w14:textId="5324B4C6" w:rsidR="00805ACB" w:rsidRPr="004169E3" w:rsidRDefault="00805ACB" w:rsidP="00250EF4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6 – Calculator Assumed</w:t>
            </w:r>
          </w:p>
          <w:p w14:paraId="1292E89F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8F2E45E" w14:textId="77777777" w:rsidR="00805ACB" w:rsidRDefault="00805ACB" w:rsidP="00250EF4">
            <w:pPr>
              <w:spacing w:after="0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1CEEC9AB" w14:textId="46EBF4A7" w:rsidR="00F661E1" w:rsidRPr="004169E3" w:rsidRDefault="00F661E1" w:rsidP="00805ACB">
      <w:pPr>
        <w:spacing w:after="0"/>
        <w:rPr>
          <w:rFonts w:cs="Arial"/>
          <w:i/>
          <w:sz w:val="36"/>
          <w:szCs w:val="36"/>
        </w:rPr>
      </w:pPr>
    </w:p>
    <w:p w14:paraId="0FBB6EA1" w14:textId="77777777" w:rsidR="00F661E1" w:rsidRPr="004169E3" w:rsidRDefault="00F661E1" w:rsidP="00F661E1">
      <w:pPr>
        <w:pStyle w:val="ArNormal"/>
        <w:rPr>
          <w:rFonts w:cs="Arial"/>
        </w:rPr>
      </w:pPr>
    </w:p>
    <w:p w14:paraId="248FD13C" w14:textId="5D09DB2E" w:rsidR="00F661E1" w:rsidRPr="004169E3" w:rsidRDefault="00C37280" w:rsidP="00F661E1">
      <w:pPr>
        <w:pStyle w:val="ArNormal"/>
        <w:rPr>
          <w:rFonts w:cs="Arial"/>
        </w:rPr>
      </w:pPr>
      <w:r>
        <w:rPr>
          <w:rFonts w:cs="Arial"/>
        </w:rPr>
        <w:t xml:space="preserve">Time </w:t>
      </w:r>
      <w:r w:rsidR="002D573C">
        <w:rPr>
          <w:rFonts w:cs="Arial"/>
        </w:rPr>
        <w:t>Allowed:  35</w:t>
      </w:r>
      <w:r w:rsidR="00F661E1">
        <w:rPr>
          <w:rFonts w:cs="Arial"/>
        </w:rPr>
        <w:t xml:space="preserve"> </w:t>
      </w:r>
      <w:r w:rsidR="005A380C">
        <w:rPr>
          <w:rFonts w:cs="Arial"/>
        </w:rPr>
        <w:t>minutes</w:t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</w:r>
      <w:r w:rsidR="005A380C">
        <w:rPr>
          <w:rFonts w:cs="Arial"/>
        </w:rPr>
        <w:tab/>
        <w:t>Total Marks:  36</w:t>
      </w:r>
      <w:bookmarkStart w:id="0" w:name="_GoBack"/>
      <w:bookmarkEnd w:id="0"/>
    </w:p>
    <w:p w14:paraId="3C5AADDC" w14:textId="77777777" w:rsidR="00F661E1" w:rsidRDefault="00F661E1" w:rsidP="00F661E1">
      <w:pPr>
        <w:pStyle w:val="ArNormal"/>
        <w:rPr>
          <w:rFonts w:cs="Arial"/>
        </w:rPr>
      </w:pPr>
    </w:p>
    <w:p w14:paraId="5ED85995" w14:textId="0B0E7290" w:rsidR="00043A9F" w:rsidRDefault="00C75840" w:rsidP="00043A9F">
      <w:pPr>
        <w:pStyle w:val="ArIndent1"/>
      </w:pPr>
      <w:r>
        <w:rPr>
          <w:b/>
        </w:rPr>
        <w:t>4</w:t>
      </w:r>
      <w:r w:rsidR="00043A9F">
        <w:rPr>
          <w:b/>
        </w:rPr>
        <w:t>.</w:t>
      </w:r>
      <w:r w:rsidR="00043A9F">
        <w:tab/>
        <w:t>[</w:t>
      </w:r>
      <w:r w:rsidR="00546FDC">
        <w:t>4 marks</w:t>
      </w:r>
      <w:r w:rsidR="00043A9F">
        <w:t>]</w:t>
      </w:r>
    </w:p>
    <w:p w14:paraId="4D3F1BF5" w14:textId="77777777" w:rsidR="00043A9F" w:rsidRDefault="00043A9F" w:rsidP="00043A9F">
      <w:pPr>
        <w:pStyle w:val="ArIndent1"/>
      </w:pPr>
    </w:p>
    <w:p w14:paraId="09205EB9" w14:textId="2B7BB8CB" w:rsidR="00043A9F" w:rsidRDefault="00043A9F" w:rsidP="00043A9F">
      <w:pPr>
        <w:pStyle w:val="ArIndent1"/>
      </w:pPr>
      <w:r>
        <w:tab/>
        <w:t xml:space="preserve">Consider the complex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=a+i2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=b-i5</m:t>
        </m:r>
      </m:oMath>
      <w:r>
        <w:t xml:space="preserve">, where </w:t>
      </w:r>
      <m:oMath>
        <m:r>
          <w:rPr>
            <w:rFonts w:ascii="Cambria Math" w:hAnsi="Cambria Math"/>
          </w:rPr>
          <m:t>a, b&gt;0</m:t>
        </m:r>
      </m:oMath>
      <w:r>
        <w:t>.</w:t>
      </w:r>
    </w:p>
    <w:p w14:paraId="35465850" w14:textId="77777777" w:rsidR="006C26F5" w:rsidRDefault="006C26F5" w:rsidP="00043A9F">
      <w:pPr>
        <w:pStyle w:val="ArIndent1"/>
      </w:pPr>
    </w:p>
    <w:p w14:paraId="66B6C934" w14:textId="46E5C274" w:rsidR="006C26F5" w:rsidRDefault="006C26F5" w:rsidP="00043A9F">
      <w:pPr>
        <w:pStyle w:val="ArIndent1"/>
      </w:pPr>
      <w:r>
        <w:tab/>
        <w:t xml:space="preserve">Determine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=22-i7</m:t>
        </m:r>
      </m:oMath>
      <w:r w:rsidR="00546FDC">
        <w:t>.</w:t>
      </w:r>
    </w:p>
    <w:p w14:paraId="17CD52E0" w14:textId="77777777" w:rsidR="006C26F5" w:rsidRDefault="006C26F5" w:rsidP="00043A9F">
      <w:pPr>
        <w:pStyle w:val="ArIndent1"/>
      </w:pPr>
    </w:p>
    <w:p w14:paraId="4D914A55" w14:textId="77777777" w:rsidR="006C26F5" w:rsidRDefault="006C26F5" w:rsidP="00043A9F">
      <w:pPr>
        <w:pStyle w:val="ArIndent1"/>
      </w:pPr>
    </w:p>
    <w:p w14:paraId="59DD74D2" w14:textId="77777777" w:rsidR="006C26F5" w:rsidRDefault="006C26F5" w:rsidP="00043A9F">
      <w:pPr>
        <w:pStyle w:val="ArIndent1"/>
      </w:pPr>
    </w:p>
    <w:p w14:paraId="1FD7833E" w14:textId="77777777" w:rsidR="006C26F5" w:rsidRDefault="006C26F5" w:rsidP="00043A9F">
      <w:pPr>
        <w:pStyle w:val="ArIndent1"/>
      </w:pPr>
    </w:p>
    <w:p w14:paraId="29D2AB08" w14:textId="77777777" w:rsidR="006C26F5" w:rsidRDefault="006C26F5" w:rsidP="00043A9F">
      <w:pPr>
        <w:pStyle w:val="ArIndent1"/>
      </w:pPr>
    </w:p>
    <w:p w14:paraId="11F80CA7" w14:textId="77777777" w:rsidR="006C26F5" w:rsidRDefault="006C26F5" w:rsidP="00043A9F">
      <w:pPr>
        <w:pStyle w:val="ArIndent1"/>
      </w:pPr>
    </w:p>
    <w:p w14:paraId="740A25BA" w14:textId="77777777" w:rsidR="006C26F5" w:rsidRDefault="006C26F5" w:rsidP="00043A9F">
      <w:pPr>
        <w:pStyle w:val="ArIndent1"/>
      </w:pPr>
    </w:p>
    <w:p w14:paraId="44564037" w14:textId="77777777" w:rsidR="006C26F5" w:rsidRDefault="006C26F5" w:rsidP="00043A9F">
      <w:pPr>
        <w:pStyle w:val="ArIndent1"/>
      </w:pPr>
    </w:p>
    <w:p w14:paraId="3BEA4A55" w14:textId="77777777" w:rsidR="006C26F5" w:rsidRDefault="006C26F5" w:rsidP="00043A9F">
      <w:pPr>
        <w:pStyle w:val="ArIndent1"/>
      </w:pPr>
    </w:p>
    <w:p w14:paraId="26327C3E" w14:textId="77777777" w:rsidR="006C26F5" w:rsidRDefault="006C26F5" w:rsidP="00043A9F">
      <w:pPr>
        <w:pStyle w:val="ArIndent1"/>
      </w:pPr>
    </w:p>
    <w:p w14:paraId="79D5166F" w14:textId="64ED904B" w:rsidR="006C26F5" w:rsidRDefault="006C26F5" w:rsidP="00043A9F">
      <w:pPr>
        <w:pStyle w:val="ArIndent1"/>
      </w:pPr>
    </w:p>
    <w:p w14:paraId="7ECA9E33" w14:textId="77777777" w:rsidR="006C26F5" w:rsidRDefault="006C26F5" w:rsidP="00043A9F">
      <w:pPr>
        <w:pStyle w:val="ArIndent1"/>
      </w:pPr>
    </w:p>
    <w:p w14:paraId="3E2410B9" w14:textId="6BB5F9D0" w:rsidR="006C26F5" w:rsidRDefault="006C26F5" w:rsidP="00043A9F">
      <w:pPr>
        <w:pStyle w:val="ArIndent1"/>
      </w:pPr>
    </w:p>
    <w:p w14:paraId="08A26F57" w14:textId="5E9F74EE" w:rsidR="006C26F5" w:rsidRDefault="006C26F5" w:rsidP="00043A9F">
      <w:pPr>
        <w:pStyle w:val="ArIndent1"/>
      </w:pPr>
    </w:p>
    <w:p w14:paraId="0EA8B62D" w14:textId="77777777" w:rsidR="00AD6446" w:rsidRDefault="00AD6446" w:rsidP="00043A9F">
      <w:pPr>
        <w:pStyle w:val="ArIndent1"/>
        <w:rPr>
          <w:b/>
        </w:rPr>
      </w:pPr>
    </w:p>
    <w:p w14:paraId="796186D4" w14:textId="77777777" w:rsidR="00AD6446" w:rsidRDefault="00AD6446" w:rsidP="00043A9F">
      <w:pPr>
        <w:pStyle w:val="ArIndent1"/>
        <w:rPr>
          <w:b/>
        </w:rPr>
      </w:pPr>
    </w:p>
    <w:p w14:paraId="5A95FFD2" w14:textId="76568546" w:rsidR="006C26F5" w:rsidRDefault="00C75840" w:rsidP="00043A9F">
      <w:pPr>
        <w:pStyle w:val="ArIndent1"/>
        <w:rPr>
          <w:b/>
        </w:rPr>
      </w:pPr>
      <w:r>
        <w:rPr>
          <w:b/>
        </w:rPr>
        <w:t>5</w:t>
      </w:r>
      <w:r w:rsidR="006C26F5">
        <w:rPr>
          <w:b/>
        </w:rPr>
        <w:t>.</w:t>
      </w:r>
      <w:r w:rsidR="006C26F5" w:rsidRPr="00D76F3B">
        <w:tab/>
        <w:t>[</w:t>
      </w:r>
      <w:r w:rsidR="00D76F3B" w:rsidRPr="00D76F3B">
        <w:t xml:space="preserve">3 </w:t>
      </w:r>
      <w:r w:rsidR="00D76F3B">
        <w:t>marks</w:t>
      </w:r>
      <w:r w:rsidR="006C26F5" w:rsidRPr="00D76F3B">
        <w:t>]</w:t>
      </w:r>
    </w:p>
    <w:p w14:paraId="494AF802" w14:textId="3F3DA1E4" w:rsidR="006C26F5" w:rsidRPr="006C26F5" w:rsidRDefault="00D76F3B" w:rsidP="00043A9F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C11D527" wp14:editId="6C3C5E42">
                <wp:simplePos x="0" y="0"/>
                <wp:positionH relativeFrom="column">
                  <wp:posOffset>3916045</wp:posOffset>
                </wp:positionH>
                <wp:positionV relativeFrom="paragraph">
                  <wp:posOffset>38735</wp:posOffset>
                </wp:positionV>
                <wp:extent cx="2998470" cy="2839720"/>
                <wp:effectExtent l="25400" t="0" r="0" b="8128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470" cy="2839720"/>
                          <a:chOff x="0" y="0"/>
                          <a:chExt cx="2998470" cy="283972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244475"/>
                            <a:ext cx="2610485" cy="2595245"/>
                            <a:chOff x="0" y="0"/>
                            <a:chExt cx="2610485" cy="259524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610485" cy="2595245"/>
                              <a:chOff x="0" y="0"/>
                              <a:chExt cx="2610485" cy="259524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20320" y="0"/>
                                <a:ext cx="2590165" cy="2590165"/>
                                <a:chOff x="0" y="0"/>
                                <a:chExt cx="2590165" cy="259016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1937385" y="157861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57861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294765" y="0"/>
                                  <a:ext cx="0" cy="2590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294765"/>
                                  <a:ext cx="25901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186563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15265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243967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4351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43053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71755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00457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219835" y="100457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1219835" y="71755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219835" y="43053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1219835" y="14351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1219835" y="157861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1219835" y="186563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1219835" y="215265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219835" y="243967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2316480" y="1304290"/>
                                <a:ext cx="28702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C72F" w14:textId="25D3AF46" w:rsidR="00FA43D8" w:rsidRDefault="00FA43D8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1034415" y="22225"/>
                                <a:ext cx="28702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3876E" w14:textId="77777777" w:rsidR="00FA43D8" w:rsidRDefault="00FA43D8" w:rsidP="005429A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003935" y="2308225"/>
                                <a:ext cx="349885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3BA46" w14:textId="720E5ED5" w:rsidR="00FA43D8" w:rsidRDefault="00FA43D8" w:rsidP="005429A3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1301115"/>
                                <a:ext cx="349885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3DB5CA" w14:textId="77777777" w:rsidR="00FA43D8" w:rsidRDefault="00FA43D8" w:rsidP="005429A3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1027430" y="426085"/>
                              <a:ext cx="287850" cy="863795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1325245" y="141605"/>
                              <a:ext cx="286385" cy="115189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1325245" y="1005205"/>
                              <a:ext cx="1151060" cy="28785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325245" y="1299845"/>
                              <a:ext cx="1151060" cy="28785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1159510" y="0"/>
                            <a:ext cx="447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054BE" w14:textId="03965779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551430" y="1402080"/>
                            <a:ext cx="447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AB052" w14:textId="5DC37E2D" w:rsidR="00FA43D8" w:rsidRDefault="00FA43D8" w:rsidP="00D76F3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48" o:spid="_x0000_s1026" style="position:absolute;left:0;text-align:left;margin-left:308.35pt;margin-top:3.05pt;width:236.1pt;height:223.6pt;z-index:251712512" coordsize="2998470,2839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">
                <v:group id="Group 45" o:spid="_x0000_s1027" style="position:absolute;top:244475;width:2610485;height:2595245" coordsize="2610485,2595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Group 39" o:spid="_x0000_s1028" style="position:absolute;width:2610485;height:2595245" coordsize="2610485,2595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group id="Group 26" o:spid="_x0000_s1029" style="position:absolute;left:20320;width:2590165;height:2590165" coordsize="2590165,25901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  <v:line id="Straight Connector 5" o:spid="_x0000_s1030" style="position:absolute;visibility:visible;mso-wrap-style:square" from="1937385,1578610" to="1937385,157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Straight Connector 6" o:spid="_x0000_s1031" style="position:absolute;visibility:visible;mso-wrap-style:square" from="1578610,1291590" to="157861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2" type="#_x0000_t32" style="position:absolute;left:1294765;width:0;height:25901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5M6cMAAADaAAAADwAAAGRycy9kb3ducmV2LnhtbESPQWvCQBSE74L/YXlCL6Kb9KCSukop&#10;VHNKMfHg8ZF9TUKzb0N2Y9J/3xUKHoeZ+YbZHyfTijv1rrGsIF5HIIhLqxuuFFyLz9UOhPPIGlvL&#10;pOCXHBwP89keE21HvtA995UIEHYJKqi97xIpXVmTQbe2HXHwvm1v0AfZV1L3OAa4aeVrFG2kwYbD&#10;Qo0dfdRU/uSDUeBkfB3H+OuUVsusGPx5SdltUOplMb2/gfA0+Wf4v51qBVt4XAk3QB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Q+TOnDAAAA2gAAAA8AAAAAAAAAAAAA&#10;AAAAoQIAAGRycy9kb3ducmV2LnhtbFBLBQYAAAAABAAEAPkAAACRAwAAAAA=&#10;" strokecolor="black [3040]">
                        <v:stroke startarrow="open" endarrow="open"/>
                      </v:shape>
                      <v:shape id="Straight Arrow Connector 8" o:spid="_x0000_s1033" type="#_x0000_t32" style="position:absolute;top:1294765;width:25901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HYm7wAAADaAAAADwAAAGRycy9kb3ducmV2LnhtbERPuwrCMBTdBf8hXMFFNK2DSDWKCD4m&#10;xcfgeGmubbG5KU1q69+bQXA8nPdy3ZlSvKl2hWUF8SQCQZxaXXCm4H7bjecgnEfWWFomBR9ysF71&#10;e0tMtG35Qu+rz0QIYZeggtz7KpHSpTkZdBNbEQfuaWuDPsA6k7rGNoSbUk6jaCYNFhwacqxom1P6&#10;ujZGgZPxvW3j8/6YjU63xh9GdHo0Sg0H3WYBwlPn/+Kf+6gVhK3hSrgBcvU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taHYm7wAAADaAAAADwAAAAAAAAAAAAAAAAChAgAA&#10;ZHJzL2Rvd25yZXYueG1sUEsFBgAAAAAEAAQA+QAAAIoDAAAAAA==&#10;" strokecolor="black [3040]">
                        <v:stroke startarrow="open" endarrow="open"/>
                      </v:shape>
                      <v:line id="Straight Connector 9" o:spid="_x0000_s1034" style="position:absolute;visibility:visible;mso-wrap-style:square" from="1865630,1291590" to="186563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    <v:line id="Straight Connector 10" o:spid="_x0000_s1035" style="position:absolute;visibility:visible;mso-wrap-style:square" from="2152650,1291590" to="215265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    <v:line id="Straight Connector 11" o:spid="_x0000_s1036" style="position:absolute;visibility:visible;mso-wrap-style:square" from="2439670,1291590" to="243967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v:line id="Straight Connector 12" o:spid="_x0000_s1037" style="position:absolute;visibility:visible;mso-wrap-style:square" from="143510,1291590" to="14351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  <v:line id="Straight Connector 13" o:spid="_x0000_s1038" style="position:absolute;visibility:visible;mso-wrap-style:square" from="430530,1291590" to="43053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  <v:line id="Straight Connector 14" o:spid="_x0000_s1039" style="position:absolute;visibility:visible;mso-wrap-style:square" from="717550,1291590" to="71755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    <v:line id="Straight Connector 15" o:spid="_x0000_s1040" style="position:absolute;visibility:visible;mso-wrap-style:square" from="1004570,1291590" to="100457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    <v:line id="Straight Connector 16" o:spid="_x0000_s1041" style="position:absolute;flip:x;visibility:visible;mso-wrap-style:square" from="1219835,1004570" to="1291590,1004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    <v:line id="Straight Connector 17" o:spid="_x0000_s1042" style="position:absolute;flip:x;visibility:visible;mso-wrap-style:square" from="1219835,717550" to="1291590,717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<v:line id="Straight Connector 18" o:spid="_x0000_s1043" style="position:absolute;flip:x;visibility:visible;mso-wrap-style:square" from="1219835,430530" to="1291590,430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<v:line id="Straight Connector 19" o:spid="_x0000_s1044" style="position:absolute;flip:x;visibility:visible;mso-wrap-style:square" from="1219835,143510" to="1291590,143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    <v:line id="Straight Connector 22" o:spid="_x0000_s1045" style="position:absolute;flip:x;visibility:visible;mso-wrap-style:square" from="1219835,1578610" to="1291590,157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  <v:line id="Straight Connector 23" o:spid="_x0000_s1046" style="position:absolute;flip:x;visibility:visible;mso-wrap-style:square" from="1219835,1865630" to="1291590,186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<v:line id="Straight Connector 24" o:spid="_x0000_s1047" style="position:absolute;flip:x;visibility:visible;mso-wrap-style:square" from="1219835,2152650" to="1291590,2152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      <v:line id="Straight Connector 25" o:spid="_x0000_s1048" style="position:absolute;flip:x;visibility:visible;mso-wrap-style:square" from="1219835,2439670" to="1291590,2439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7" o:spid="_x0000_s1049" type="#_x0000_t202" style="position:absolute;left:2316480;top:1304290;width:28702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<v:textbox>
                        <w:txbxContent>
                          <w:p w14:paraId="618DC72F" w14:textId="25D3AF46" w:rsidR="00052538" w:rsidRDefault="00052538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28" o:spid="_x0000_s1050" type="#_x0000_t202" style="position:absolute;left:1034415;top:22225;width:28702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<v:textbox>
                        <w:txbxContent>
                          <w:p w14:paraId="6783876E" w14:textId="77777777" w:rsidR="00052538" w:rsidRDefault="00052538" w:rsidP="005429A3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29" o:spid="_x0000_s1051" type="#_x0000_t202" style="position:absolute;left:1003935;top:2308225;width:3498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4EA3BA46" w14:textId="720E5ED5" w:rsidR="00052538" w:rsidRDefault="00052538" w:rsidP="005429A3">
                            <w:r>
                              <w:t>-4</w:t>
                            </w:r>
                          </w:p>
                        </w:txbxContent>
                      </v:textbox>
                    </v:shape>
                    <v:shape id="Text Box 30" o:spid="_x0000_s1052" type="#_x0000_t202" style="position:absolute;top:1301115;width:3498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<v:textbox>
                        <w:txbxContent>
                          <w:p w14:paraId="653DB5CA" w14:textId="77777777" w:rsidR="00052538" w:rsidRDefault="00052538" w:rsidP="005429A3">
                            <w:r>
                              <w:t>-4</w:t>
                            </w:r>
                          </w:p>
                        </w:txbxContent>
                      </v:textbox>
                    </v:shape>
                  </v:group>
                  <v:shape id="Straight Arrow Connector 40" o:spid="_x0000_s1053" type="#_x0000_t32" style="position:absolute;left:1027430;top:426085;width:287850;height:86379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elBcIAAADbAAAADwAAAGRycy9kb3ducmV2LnhtbERPy2rCQBTdF/yH4Qru6sSaisRMxBYK&#10;1o3UB7q8ZK5JMHMnZqYm7dc7i0KXh/NOl72pxZ1aV1lWMBlHIIhzqysuFBz2H89zEM4ja6wtk4If&#10;crDMBk8pJtp2/EX3nS9ECGGXoILS+yaR0uUlGXRj2xAH7mJbgz7AtpC6xS6Em1q+RNFMGqw4NJTY&#10;0HtJ+XX3bRSs3+KbPU7tJ/2+9qfN5nyraYtKjYb9agHCU+//xX/utVYQh/XhS/gBMn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elBcIAAADbAAAADwAAAAAAAAAAAAAA&#10;AAChAgAAZHJzL2Rvd25yZXYueG1sUEsFBgAAAAAEAAQA+QAAAJADAAAAAA==&#10;" strokecolor="black [3040]">
                    <v:stroke endarrow="oval" endarrowwidth="narrow" endarrowlength="short"/>
                  </v:shape>
                  <v:shape id="Straight Arrow Connector 41" o:spid="_x0000_s1054" type="#_x0000_t32" style="position:absolute;left:1325245;top:141605;width:286385;height:11518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dwvMMAAADbAAAADwAAAGRycy9kb3ducmV2LnhtbESPT2vCQBTE7wW/w/IK3uomRoLErFKl&#10;Qo+aFs+P7DN/zL4N2W2M375bKHgcZuY3TL6bTCdGGlxjWUG8iEAQl1Y3XCn4/jq+rUE4j6yxs0wK&#10;HuRgt5295Jhpe+czjYWvRICwy1BB7X2fSenKmgy6he2Jg3e1g0Ef5FBJPeA9wE0nl1GUSoMNh4Ua&#10;ezrUVN6KH6PgmFzSRO8/1vZg2r0u0tMqbk9KzV+n9w0IT5N/hv/bn1rBKoa/L+EHyO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ncLzDAAAA2wAAAA8AAAAAAAAAAAAA&#10;AAAAoQIAAGRycy9kb3ducmV2LnhtbFBLBQYAAAAABAAEAPkAAACRAwAAAAA=&#10;" strokecolor="black [3040]">
                    <v:stroke endarrow="oval" endarrowwidth="narrow" endarrowlength="short"/>
                  </v:shape>
                  <v:shape id="Straight Arrow Connector 42" o:spid="_x0000_s1055" type="#_x0000_t32" style="position:absolute;left:1325245;top:1005205;width:1151060;height:2878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Xuy8MAAADbAAAADwAAAGRycy9kb3ducmV2LnhtbESPT2vCQBTE7wW/w/KE3pqNfwiSZhUV&#10;BY82iudH9jWJZt+G7Jqk394tFHocZuY3TLYZTSN66lxtWcEsikEQF1bXXCq4Xo4fKxDOI2tsLJOC&#10;H3KwWU/eMky1HfiL+tyXIkDYpaig8r5NpXRFRQZdZFvi4H3bzqAPsiul7nAIcNPIeRwn0mDNYaHC&#10;lvYVFY/8aRQcF7dkoXeHld2b+07nyXk5u5+Vep+O208Qnkb/H/5rn7SC5Rx+v4QfIN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17svDAAAA2wAAAA8AAAAAAAAAAAAA&#10;AAAAoQIAAGRycy9kb3ducmV2LnhtbFBLBQYAAAAABAAEAPkAAACRAwAAAAA=&#10;" strokecolor="black [3040]">
                    <v:stroke endarrow="oval" endarrowwidth="narrow" endarrowlength="short"/>
                  </v:shape>
                  <v:shape id="Straight Arrow Connector 43" o:spid="_x0000_s1056" type="#_x0000_t32" style="position:absolute;left:1325245;top:1299845;width:1151060;height:2878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rlBMQAAADbAAAADwAAAGRycy9kb3ducmV2LnhtbESPQWvCQBSE70L/w/IK3nRTFZHUVUpB&#10;aG8aW6G3R/a5SZt9m2Y3JvrrXUHwOMzMN8xy3dtKnKjxpWMFL+MEBHHudMlGwdd+M1qA8AFZY+WY&#10;FJzJw3r1NFhiql3HOzplwYgIYZ+igiKEOpXS5wVZ9GNXE0fv6BqLIcrGSN1gF+G2kpMkmUuLJceF&#10;Amt6Lyj/y1qr4PB9lG124J9WLsyv/jx3l3+zVWr43L+9ggjUh0f43v7QCmZTuH2JP0Cu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6uUExAAAANsAAAAPAAAAAAAAAAAA&#10;AAAAAKECAABkcnMvZG93bnJldi54bWxQSwUGAAAAAAQABAD5AAAAkgMAAAAA&#10;" strokecolor="black [3040]">
                    <v:stroke endarrow="oval" endarrowwidth="narrow" endarrowlength="short"/>
                  </v:shape>
                </v:group>
                <v:shape id="Text Box 46" o:spid="_x0000_s1057" type="#_x0000_t202" style="position:absolute;left:1159510;width:44704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3B054BE" w14:textId="03965779" w:rsidR="00052538" w:rsidRDefault="000525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Im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7" o:spid="_x0000_s1058" type="#_x0000_t202" style="position:absolute;left:2551430;top:1402080;width:44704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DEAB052" w14:textId="5DC37E2D" w:rsidR="00052538" w:rsidRDefault="00052538" w:rsidP="00D76F3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2AF8DBF" w14:textId="62F8FC51" w:rsidR="006C26F5" w:rsidRDefault="006C26F5" w:rsidP="00043A9F">
      <w:pPr>
        <w:pStyle w:val="ArIndent1"/>
      </w:pPr>
      <w:r>
        <w:tab/>
      </w:r>
      <w:r w:rsidR="00D76F3B">
        <w:t xml:space="preserve">Label the diagram to right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76F3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6F3B">
        <w:t xml:space="preserve"> given that </w:t>
      </w:r>
    </w:p>
    <w:p w14:paraId="04F49076" w14:textId="77777777" w:rsidR="00D76F3B" w:rsidRDefault="00D76F3B" w:rsidP="00043A9F">
      <w:pPr>
        <w:pStyle w:val="ArIndent1"/>
      </w:pPr>
    </w:p>
    <w:p w14:paraId="3556BAF6" w14:textId="5C79DA1A" w:rsidR="00D76F3B" w:rsidRDefault="00D76F3B" w:rsidP="00043A9F">
      <w:pPr>
        <w:pStyle w:val="ArIndent1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49B0F927" w14:textId="31FDE5E3" w:rsidR="00D76F3B" w:rsidRDefault="00D76F3B" w:rsidP="00043A9F">
      <w:pPr>
        <w:pStyle w:val="ArIndent1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6903E9" w14:textId="3A064D9C" w:rsidR="00D76F3B" w:rsidRPr="00D76F3B" w:rsidRDefault="00D76F3B" w:rsidP="00043A9F">
      <w:pPr>
        <w:pStyle w:val="ArIndent1"/>
      </w:pPr>
      <w:r>
        <w:tab/>
      </w:r>
      <w:r>
        <w:tab/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&gt;Im(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2553219D" w14:textId="77777777" w:rsidR="00D76F3B" w:rsidRPr="00D76F3B" w:rsidRDefault="00D76F3B" w:rsidP="00043A9F">
      <w:pPr>
        <w:pStyle w:val="ArIndent1"/>
      </w:pPr>
    </w:p>
    <w:p w14:paraId="599F7156" w14:textId="710814E0" w:rsidR="007A4348" w:rsidRPr="00546FDC" w:rsidRDefault="00AD6446" w:rsidP="007A4348">
      <w:pPr>
        <w:pStyle w:val="ArIndent1"/>
      </w:pPr>
      <w:r>
        <w:br w:type="page"/>
      </w:r>
      <w:r w:rsidR="00C75840">
        <w:rPr>
          <w:b/>
        </w:rPr>
        <w:lastRenderedPageBreak/>
        <w:t>6</w:t>
      </w:r>
      <w:r w:rsidR="007A4348">
        <w:rPr>
          <w:b/>
        </w:rPr>
        <w:t>.</w:t>
      </w:r>
      <w:r w:rsidR="007A4348">
        <w:rPr>
          <w:b/>
        </w:rPr>
        <w:tab/>
      </w:r>
      <w:r w:rsidR="007A4348" w:rsidRPr="009D2F75">
        <w:t>[</w:t>
      </w:r>
      <w:r w:rsidR="009D2F75" w:rsidRPr="009D2F75">
        <w:t>3, 1 marks</w:t>
      </w:r>
      <w:r w:rsidR="007A4348" w:rsidRPr="009D2F75">
        <w:t>]</w:t>
      </w:r>
    </w:p>
    <w:p w14:paraId="29C97128" w14:textId="77777777" w:rsidR="007A4348" w:rsidRDefault="007A4348" w:rsidP="007A4348">
      <w:pPr>
        <w:pStyle w:val="ArIndent1"/>
        <w:rPr>
          <w:b/>
        </w:rPr>
      </w:pPr>
    </w:p>
    <w:p w14:paraId="64BDCF86" w14:textId="2D5C7C54" w:rsidR="007A4348" w:rsidRDefault="007A4348" w:rsidP="007A4348">
      <w:pPr>
        <w:pStyle w:val="ArIndent1"/>
      </w:pPr>
      <w:r w:rsidRPr="007A4348">
        <w:tab/>
        <w:t xml:space="preserve">A set of points </w:t>
      </w:r>
      <m:oMath>
        <m:r>
          <w:rPr>
            <w:rFonts w:ascii="Cambria Math" w:hAnsi="Cambria Math"/>
          </w:rPr>
          <m:t>X</m:t>
        </m:r>
      </m:oMath>
      <w:r>
        <w:t xml:space="preserve"> are transformed to the points </w:t>
      </w:r>
      <m:oMath>
        <m:r>
          <w:rPr>
            <w:rFonts w:ascii="Cambria Math" w:hAnsi="Cambria Math"/>
          </w:rPr>
          <m:t>X'</m:t>
        </m:r>
      </m:oMath>
      <w:r>
        <w:t xml:space="preserve"> by the following transformations:</w:t>
      </w:r>
    </w:p>
    <w:p w14:paraId="58EA3E14" w14:textId="77777777" w:rsidR="007A4348" w:rsidRDefault="007A4348" w:rsidP="007A4348">
      <w:pPr>
        <w:pStyle w:val="ArIndent1"/>
      </w:pPr>
    </w:p>
    <w:p w14:paraId="501A6E0B" w14:textId="503F205F" w:rsidR="007A4348" w:rsidRDefault="007A4348" w:rsidP="007A4348">
      <w:pPr>
        <w:pStyle w:val="ArIndent1"/>
        <w:numPr>
          <w:ilvl w:val="0"/>
          <w:numId w:val="1"/>
        </w:numPr>
      </w:pPr>
      <w:r>
        <w:t xml:space="preserve">a dilation of scale factor </w:t>
      </w:r>
      <m:oMath>
        <m:r>
          <w:rPr>
            <w:rFonts w:ascii="Cambria Math" w:hAnsi="Cambria Math"/>
          </w:rPr>
          <m:t>3</m:t>
        </m:r>
      </m:oMath>
      <w:r>
        <w:t xml:space="preserve"> parallel to the y-axis, followed by</w:t>
      </w:r>
    </w:p>
    <w:p w14:paraId="3ADA1E26" w14:textId="5A5A5044" w:rsidR="007A4348" w:rsidRDefault="007A4348" w:rsidP="007A4348">
      <w:pPr>
        <w:pStyle w:val="ArIndent1"/>
        <w:numPr>
          <w:ilvl w:val="0"/>
          <w:numId w:val="1"/>
        </w:numPr>
      </w:pPr>
      <w:r>
        <w:t xml:space="preserve">a reflection in the line </w:t>
      </w:r>
      <m:oMath>
        <m:r>
          <w:rPr>
            <w:rFonts w:ascii="Cambria Math" w:hAnsi="Cambria Math"/>
          </w:rPr>
          <m:t>y=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x</m:t>
        </m:r>
      </m:oMath>
    </w:p>
    <w:p w14:paraId="1352FD0B" w14:textId="77777777" w:rsidR="007A4348" w:rsidRDefault="007A4348" w:rsidP="007A4348">
      <w:pPr>
        <w:pStyle w:val="ArIndent1"/>
      </w:pPr>
    </w:p>
    <w:p w14:paraId="71C24205" w14:textId="39511DEE" w:rsidR="007A4348" w:rsidRDefault="007A4348" w:rsidP="007A4348">
      <w:pPr>
        <w:pStyle w:val="ArIndent2"/>
      </w:pPr>
      <w:r>
        <w:t>(a)</w:t>
      </w:r>
      <w:r>
        <w:tab/>
        <w:t xml:space="preserve">Determine the single matrix that would transform the points </w:t>
      </w:r>
      <m:oMath>
        <m:r>
          <w:rPr>
            <w:rFonts w:ascii="Cambria Math" w:hAnsi="Cambria Math"/>
          </w:rPr>
          <m:t>X</m:t>
        </m:r>
      </m:oMath>
      <w:r>
        <w:t xml:space="preserve"> directly to </w:t>
      </w:r>
      <m:oMath>
        <m:r>
          <w:rPr>
            <w:rFonts w:ascii="Cambria Math" w:hAnsi="Cambria Math"/>
          </w:rPr>
          <m:t>X'</m:t>
        </m:r>
      </m:oMath>
      <w:r>
        <w:t>.</w:t>
      </w:r>
    </w:p>
    <w:p w14:paraId="720E9788" w14:textId="77777777" w:rsidR="007A4348" w:rsidRDefault="007A4348" w:rsidP="007A4348">
      <w:pPr>
        <w:pStyle w:val="ArIndent2"/>
      </w:pPr>
    </w:p>
    <w:p w14:paraId="6486366B" w14:textId="77777777" w:rsidR="007A4348" w:rsidRDefault="007A4348" w:rsidP="007A4348">
      <w:pPr>
        <w:pStyle w:val="ArIndent2"/>
      </w:pPr>
    </w:p>
    <w:p w14:paraId="0BE28955" w14:textId="77777777" w:rsidR="007A4348" w:rsidRDefault="007A4348" w:rsidP="007A4348">
      <w:pPr>
        <w:pStyle w:val="ArIndent2"/>
      </w:pPr>
    </w:p>
    <w:p w14:paraId="3300A516" w14:textId="77777777" w:rsidR="007A4348" w:rsidRDefault="007A4348" w:rsidP="007A4348">
      <w:pPr>
        <w:pStyle w:val="ArIndent2"/>
      </w:pPr>
    </w:p>
    <w:p w14:paraId="3ACA1A21" w14:textId="77777777" w:rsidR="007A4348" w:rsidRDefault="007A4348" w:rsidP="007A4348">
      <w:pPr>
        <w:pStyle w:val="ArIndent2"/>
      </w:pPr>
    </w:p>
    <w:p w14:paraId="7659355B" w14:textId="77777777" w:rsidR="007A4348" w:rsidRDefault="007A4348" w:rsidP="007A4348">
      <w:pPr>
        <w:pStyle w:val="ArIndent2"/>
      </w:pPr>
    </w:p>
    <w:p w14:paraId="0CBB28EC" w14:textId="77777777" w:rsidR="007A4348" w:rsidRDefault="007A4348" w:rsidP="007A4348">
      <w:pPr>
        <w:pStyle w:val="ArIndent2"/>
      </w:pPr>
    </w:p>
    <w:p w14:paraId="031D8B34" w14:textId="7636E51E" w:rsidR="007A4348" w:rsidRDefault="007A4348" w:rsidP="007A4348">
      <w:pPr>
        <w:pStyle w:val="ArIndent2"/>
      </w:pPr>
      <w:r>
        <w:t>(b)</w:t>
      </w:r>
      <w:r>
        <w:tab/>
        <w:t xml:space="preserve">Determine the single matrix that would return the points </w:t>
      </w:r>
      <m:oMath>
        <m:r>
          <w:rPr>
            <w:rFonts w:ascii="Cambria Math" w:hAnsi="Cambria Math"/>
          </w:rPr>
          <m:t>X'</m:t>
        </m:r>
      </m:oMath>
      <w:r>
        <w:t xml:space="preserve"> back to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E80BC13" w14:textId="27988025" w:rsidR="007A4348" w:rsidRDefault="007A4348" w:rsidP="007A4348">
      <w:pPr>
        <w:pStyle w:val="ArIndent1"/>
      </w:pPr>
      <w:r>
        <w:tab/>
      </w:r>
    </w:p>
    <w:p w14:paraId="08453A76" w14:textId="77777777" w:rsidR="007A4348" w:rsidRDefault="007A4348" w:rsidP="007A4348">
      <w:pPr>
        <w:pStyle w:val="ArIndent1"/>
      </w:pPr>
    </w:p>
    <w:p w14:paraId="3D123EB8" w14:textId="77777777" w:rsidR="00546FDC" w:rsidRDefault="00546FDC" w:rsidP="007A4348">
      <w:pPr>
        <w:pStyle w:val="ArIndent1"/>
      </w:pPr>
    </w:p>
    <w:p w14:paraId="7FFCF91F" w14:textId="77777777" w:rsidR="00546FDC" w:rsidRDefault="00546FDC" w:rsidP="007A4348">
      <w:pPr>
        <w:pStyle w:val="ArIndent1"/>
      </w:pPr>
    </w:p>
    <w:p w14:paraId="26EE2A20" w14:textId="77777777" w:rsidR="00546FDC" w:rsidRDefault="00546FDC" w:rsidP="007A4348">
      <w:pPr>
        <w:pStyle w:val="ArIndent1"/>
      </w:pPr>
    </w:p>
    <w:p w14:paraId="19D2DDE0" w14:textId="77777777" w:rsidR="00546FDC" w:rsidRDefault="00546FDC" w:rsidP="007A4348">
      <w:pPr>
        <w:pStyle w:val="ArIndent1"/>
      </w:pPr>
    </w:p>
    <w:p w14:paraId="4996A275" w14:textId="77777777" w:rsidR="00546FDC" w:rsidRDefault="00546FDC" w:rsidP="007A4348">
      <w:pPr>
        <w:pStyle w:val="ArIndent1"/>
      </w:pPr>
    </w:p>
    <w:p w14:paraId="32E3324E" w14:textId="77777777" w:rsidR="00546FDC" w:rsidRDefault="00546FDC" w:rsidP="007A4348">
      <w:pPr>
        <w:pStyle w:val="ArIndent1"/>
      </w:pPr>
    </w:p>
    <w:p w14:paraId="510D9EF8" w14:textId="77777777" w:rsidR="00546FDC" w:rsidRDefault="00546FDC" w:rsidP="007A4348">
      <w:pPr>
        <w:pStyle w:val="ArIndent1"/>
      </w:pPr>
    </w:p>
    <w:p w14:paraId="1298789F" w14:textId="77777777" w:rsidR="00546FDC" w:rsidRDefault="00546FDC" w:rsidP="007A4348">
      <w:pPr>
        <w:pStyle w:val="ArIndent1"/>
      </w:pPr>
    </w:p>
    <w:p w14:paraId="7E582E25" w14:textId="06816296" w:rsidR="00546FDC" w:rsidRDefault="00C75840" w:rsidP="007A4348">
      <w:pPr>
        <w:pStyle w:val="ArIndent1"/>
      </w:pPr>
      <w:r>
        <w:rPr>
          <w:b/>
        </w:rPr>
        <w:t>7</w:t>
      </w:r>
      <w:r w:rsidR="00546FDC">
        <w:rPr>
          <w:b/>
        </w:rPr>
        <w:t>.</w:t>
      </w:r>
      <w:r w:rsidR="00546FDC">
        <w:tab/>
        <w:t>[</w:t>
      </w:r>
      <w:r w:rsidR="00220A78">
        <w:t>3, 3 marks</w:t>
      </w:r>
      <w:r w:rsidR="00546FDC">
        <w:t>]</w:t>
      </w:r>
    </w:p>
    <w:p w14:paraId="50546D16" w14:textId="77777777" w:rsidR="00546FDC" w:rsidRDefault="00546FDC" w:rsidP="007A4348">
      <w:pPr>
        <w:pStyle w:val="ArIndent1"/>
      </w:pPr>
    </w:p>
    <w:p w14:paraId="0E452ED3" w14:textId="5868884C" w:rsidR="00546FDC" w:rsidRDefault="000F6F08" w:rsidP="000F6F08">
      <w:pPr>
        <w:pStyle w:val="ArIndent2"/>
      </w:pPr>
      <w:r>
        <w:t>(a)</w:t>
      </w:r>
      <w:r w:rsidR="00546FDC">
        <w:tab/>
      </w:r>
      <w:r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220A78">
        <w:t xml:space="preserve"> maps all the points in the plane to a line, and determine the equation of this line.</w:t>
      </w:r>
    </w:p>
    <w:p w14:paraId="1DF8B5F9" w14:textId="77777777" w:rsidR="00220A78" w:rsidRDefault="00220A78" w:rsidP="000F6F08">
      <w:pPr>
        <w:pStyle w:val="ArIndent2"/>
      </w:pPr>
    </w:p>
    <w:p w14:paraId="6969D2F1" w14:textId="77777777" w:rsidR="00220A78" w:rsidRDefault="00220A78" w:rsidP="000F6F08">
      <w:pPr>
        <w:pStyle w:val="ArIndent2"/>
      </w:pPr>
    </w:p>
    <w:p w14:paraId="1BCE5E51" w14:textId="77777777" w:rsidR="00220A78" w:rsidRDefault="00220A78" w:rsidP="000F6F08">
      <w:pPr>
        <w:pStyle w:val="ArIndent2"/>
      </w:pPr>
    </w:p>
    <w:p w14:paraId="5704F914" w14:textId="77777777" w:rsidR="00220A78" w:rsidRDefault="00220A78" w:rsidP="000F6F08">
      <w:pPr>
        <w:pStyle w:val="ArIndent2"/>
      </w:pPr>
    </w:p>
    <w:p w14:paraId="74D4622F" w14:textId="77777777" w:rsidR="00220A78" w:rsidRDefault="00220A78" w:rsidP="000F6F08">
      <w:pPr>
        <w:pStyle w:val="ArIndent2"/>
      </w:pPr>
    </w:p>
    <w:p w14:paraId="12C790D3" w14:textId="77777777" w:rsidR="00220A78" w:rsidRDefault="00220A78" w:rsidP="000F6F08">
      <w:pPr>
        <w:pStyle w:val="ArIndent2"/>
      </w:pPr>
    </w:p>
    <w:p w14:paraId="0D0BA9ED" w14:textId="77777777" w:rsidR="00220A78" w:rsidRDefault="00220A78" w:rsidP="000F6F08">
      <w:pPr>
        <w:pStyle w:val="ArIndent2"/>
      </w:pPr>
    </w:p>
    <w:p w14:paraId="13829037" w14:textId="77777777" w:rsidR="00220A78" w:rsidRDefault="00220A78" w:rsidP="000F6F08">
      <w:pPr>
        <w:pStyle w:val="ArIndent2"/>
      </w:pPr>
    </w:p>
    <w:p w14:paraId="12E33A6B" w14:textId="77777777" w:rsidR="00220A78" w:rsidRDefault="00220A78" w:rsidP="000F6F08">
      <w:pPr>
        <w:pStyle w:val="ArIndent2"/>
      </w:pPr>
    </w:p>
    <w:p w14:paraId="3244C355" w14:textId="77777777" w:rsidR="00220A78" w:rsidRDefault="00220A78" w:rsidP="000F6F08">
      <w:pPr>
        <w:pStyle w:val="ArIndent2"/>
      </w:pPr>
    </w:p>
    <w:p w14:paraId="13067105" w14:textId="77777777" w:rsidR="00220A78" w:rsidRDefault="00220A78" w:rsidP="000F6F08">
      <w:pPr>
        <w:pStyle w:val="ArIndent2"/>
      </w:pPr>
    </w:p>
    <w:p w14:paraId="792A77D2" w14:textId="77777777" w:rsidR="00220A78" w:rsidRDefault="00220A78" w:rsidP="000F6F08">
      <w:pPr>
        <w:pStyle w:val="ArIndent2"/>
      </w:pPr>
    </w:p>
    <w:p w14:paraId="6D43BD88" w14:textId="77777777" w:rsidR="00220A78" w:rsidRDefault="00220A78" w:rsidP="000F6F08">
      <w:pPr>
        <w:pStyle w:val="ArIndent2"/>
      </w:pPr>
    </w:p>
    <w:p w14:paraId="5ACAE930" w14:textId="182E1232" w:rsidR="00220A78" w:rsidRDefault="00220A78" w:rsidP="000F6F08">
      <w:pPr>
        <w:pStyle w:val="ArIndent2"/>
      </w:pPr>
      <w:r>
        <w:t>(b)</w:t>
      </w:r>
      <w:r>
        <w:tab/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maps all the points in the line </w:t>
      </w:r>
      <m:oMath>
        <m:r>
          <w:rPr>
            <w:rFonts w:ascii="Cambria Math" w:hAnsi="Cambria Math"/>
          </w:rPr>
          <m:t>y=3x-2</m:t>
        </m:r>
      </m:oMath>
      <w:r>
        <w:t xml:space="preserve"> to a single point in the plane, and determine this point.</w:t>
      </w:r>
    </w:p>
    <w:p w14:paraId="5D799CC9" w14:textId="77777777" w:rsidR="00220A78" w:rsidRDefault="00220A78" w:rsidP="000F6F08">
      <w:pPr>
        <w:pStyle w:val="ArIndent2"/>
      </w:pPr>
    </w:p>
    <w:p w14:paraId="1FBCDC16" w14:textId="77777777" w:rsidR="00220A78" w:rsidRDefault="00220A78" w:rsidP="000F6F08">
      <w:pPr>
        <w:pStyle w:val="ArIndent2"/>
      </w:pPr>
    </w:p>
    <w:p w14:paraId="2B53F0F1" w14:textId="77777777" w:rsidR="00220A78" w:rsidRDefault="00220A78" w:rsidP="000F6F08">
      <w:pPr>
        <w:pStyle w:val="ArIndent2"/>
      </w:pPr>
    </w:p>
    <w:p w14:paraId="4E4F0E53" w14:textId="77777777" w:rsidR="00220A78" w:rsidRDefault="00220A78" w:rsidP="000F6F08">
      <w:pPr>
        <w:pStyle w:val="ArIndent2"/>
      </w:pPr>
    </w:p>
    <w:p w14:paraId="49E57442" w14:textId="77777777" w:rsidR="00220A78" w:rsidRDefault="00220A78" w:rsidP="000F6F08">
      <w:pPr>
        <w:pStyle w:val="ArIndent2"/>
      </w:pPr>
    </w:p>
    <w:p w14:paraId="02A9F1EE" w14:textId="77777777" w:rsidR="00220A78" w:rsidRDefault="00220A78" w:rsidP="000F6F08">
      <w:pPr>
        <w:pStyle w:val="ArIndent2"/>
      </w:pPr>
    </w:p>
    <w:p w14:paraId="68E0258C" w14:textId="6DF36E22" w:rsidR="00147DC6" w:rsidRDefault="00147DC6" w:rsidP="00147DC6">
      <w:pPr>
        <w:spacing w:after="0"/>
      </w:pPr>
      <w:r>
        <w:br w:type="page"/>
      </w:r>
      <w:r w:rsidR="00C75840">
        <w:rPr>
          <w:b/>
        </w:rPr>
        <w:lastRenderedPageBreak/>
        <w:t>8</w:t>
      </w:r>
      <w:r>
        <w:rPr>
          <w:b/>
        </w:rPr>
        <w:t>.</w:t>
      </w:r>
      <w:r>
        <w:tab/>
        <w:t>[1, 1, 3, 2 marks]</w:t>
      </w:r>
    </w:p>
    <w:p w14:paraId="7A0D61A5" w14:textId="77777777" w:rsidR="00147DC6" w:rsidRDefault="00147DC6" w:rsidP="00147DC6">
      <w:pPr>
        <w:spacing w:after="0"/>
      </w:pPr>
    </w:p>
    <w:p w14:paraId="6E67E575" w14:textId="77777777" w:rsidR="00147DC6" w:rsidRDefault="00147DC6" w:rsidP="00147DC6">
      <w:pPr>
        <w:pStyle w:val="ArIndent1"/>
      </w:pPr>
      <w:r>
        <w:tab/>
        <w:t xml:space="preserve">The quadrilateral with </w:t>
      </w:r>
      <w:proofErr w:type="gramStart"/>
      <w:r>
        <w:t xml:space="preserve">vertices </w:t>
      </w:r>
      <w:proofErr w:type="gramEnd"/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B(1, 2)</m:t>
        </m:r>
      </m:oMath>
      <w:r>
        <w:t xml:space="preserve">, </w:t>
      </w:r>
      <m:oMath>
        <m:r>
          <w:rPr>
            <w:rFonts w:ascii="Cambria Math" w:hAnsi="Cambria Math"/>
          </w:rPr>
          <m:t>C(-3, 1)</m:t>
        </m:r>
      </m:oMath>
      <w:r>
        <w:t xml:space="preserve"> and </w:t>
      </w:r>
      <m:oMath>
        <m:r>
          <w:rPr>
            <w:rFonts w:ascii="Cambria Math" w:hAnsi="Cambria Math"/>
          </w:rPr>
          <m:t>D(-2, -1)</m:t>
        </m:r>
      </m:oMath>
      <w:r>
        <w:t xml:space="preserve"> is transformed by the matrix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on to the quadrilateral </w:t>
      </w:r>
      <m:oMath>
        <m:r>
          <w:rPr>
            <w:rFonts w:ascii="Cambria Math" w:hAnsi="Cambria Math"/>
          </w:rPr>
          <m:t>A'B'C'D'</m:t>
        </m:r>
      </m:oMath>
      <w:r>
        <w:t>.</w:t>
      </w:r>
    </w:p>
    <w:p w14:paraId="22DAB6B6" w14:textId="77777777" w:rsidR="00147DC6" w:rsidRDefault="00147DC6" w:rsidP="00147DC6">
      <w:pPr>
        <w:pStyle w:val="ArIndent1"/>
      </w:pPr>
    </w:p>
    <w:p w14:paraId="3BA02BAD" w14:textId="77777777" w:rsidR="00147DC6" w:rsidRDefault="00147DC6" w:rsidP="00147DC6">
      <w:pPr>
        <w:pStyle w:val="ArIndent2"/>
      </w:pPr>
      <w:r>
        <w:t>(a)</w:t>
      </w:r>
      <w:r>
        <w:tab/>
        <w:t xml:space="preserve">Determine the coordinates of </w:t>
      </w:r>
      <m:oMath>
        <m:r>
          <w:rPr>
            <w:rFonts w:ascii="Cambria Math" w:hAnsi="Cambria Math"/>
          </w:rPr>
          <m:t>C'</m:t>
        </m:r>
      </m:oMath>
      <w:r>
        <w:t>.</w:t>
      </w:r>
    </w:p>
    <w:p w14:paraId="0AB8513C" w14:textId="77777777" w:rsidR="00147DC6" w:rsidRDefault="00147DC6" w:rsidP="00147DC6">
      <w:pPr>
        <w:pStyle w:val="ArIndent2"/>
      </w:pPr>
    </w:p>
    <w:p w14:paraId="5C1125EA" w14:textId="77777777" w:rsidR="00147DC6" w:rsidRDefault="00147DC6" w:rsidP="00147DC6">
      <w:pPr>
        <w:pStyle w:val="ArIndent2"/>
      </w:pPr>
    </w:p>
    <w:p w14:paraId="2C68918B" w14:textId="77777777" w:rsidR="00C75840" w:rsidRDefault="00C75840" w:rsidP="00147DC6">
      <w:pPr>
        <w:pStyle w:val="ArIndent2"/>
      </w:pPr>
    </w:p>
    <w:p w14:paraId="18E867EA" w14:textId="77777777" w:rsidR="00147DC6" w:rsidRDefault="00147DC6" w:rsidP="00147DC6">
      <w:pPr>
        <w:pStyle w:val="ArIndent2"/>
      </w:pPr>
    </w:p>
    <w:p w14:paraId="26E730AF" w14:textId="77777777" w:rsidR="00147DC6" w:rsidRDefault="00147DC6" w:rsidP="00147DC6">
      <w:pPr>
        <w:pStyle w:val="ArIndent2"/>
      </w:pPr>
    </w:p>
    <w:p w14:paraId="0E4377A7" w14:textId="77777777" w:rsidR="00147DC6" w:rsidRDefault="00147DC6" w:rsidP="00147DC6">
      <w:pPr>
        <w:pStyle w:val="ArIndent2"/>
      </w:pPr>
    </w:p>
    <w:p w14:paraId="4D51FF7C" w14:textId="77777777" w:rsidR="00147DC6" w:rsidRDefault="00147DC6" w:rsidP="00147DC6">
      <w:pPr>
        <w:pStyle w:val="ArIndent2"/>
      </w:pPr>
    </w:p>
    <w:p w14:paraId="5DC30C44" w14:textId="77777777" w:rsidR="00147DC6" w:rsidRDefault="00147DC6" w:rsidP="00147DC6">
      <w:pPr>
        <w:pStyle w:val="ArIndent2"/>
      </w:pPr>
      <w:r>
        <w:t>(b)</w:t>
      </w:r>
      <w:r>
        <w:tab/>
        <w:t xml:space="preserve">The area of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</w:t>
      </w:r>
      <m:oMath>
        <m:r>
          <w:rPr>
            <w:rFonts w:ascii="Cambria Math" w:hAnsi="Cambria Math"/>
          </w:rPr>
          <m:t>18</m:t>
        </m:r>
      </m:oMath>
      <w:r>
        <w:t xml:space="preserve"> square units.  What is the area of quadrilateral </w:t>
      </w:r>
      <m:oMath>
        <m:r>
          <w:rPr>
            <w:rFonts w:ascii="Cambria Math" w:hAnsi="Cambria Math"/>
          </w:rPr>
          <m:t>ABCD</m:t>
        </m:r>
      </m:oMath>
      <w:r>
        <w:t>?</w:t>
      </w:r>
    </w:p>
    <w:p w14:paraId="1EBA6CD7" w14:textId="77777777" w:rsidR="00147DC6" w:rsidRDefault="00147DC6" w:rsidP="00147DC6">
      <w:pPr>
        <w:pStyle w:val="ArIndent2"/>
      </w:pPr>
    </w:p>
    <w:p w14:paraId="70EE294D" w14:textId="77777777" w:rsidR="00147DC6" w:rsidRDefault="00147DC6" w:rsidP="00147DC6">
      <w:pPr>
        <w:pStyle w:val="ArIndent2"/>
      </w:pPr>
    </w:p>
    <w:p w14:paraId="7BB36DD3" w14:textId="77777777" w:rsidR="00147DC6" w:rsidRDefault="00147DC6" w:rsidP="00147DC6">
      <w:pPr>
        <w:pStyle w:val="ArIndent2"/>
      </w:pPr>
    </w:p>
    <w:p w14:paraId="42A4503F" w14:textId="77777777" w:rsidR="00C75840" w:rsidRDefault="00C75840" w:rsidP="00147DC6">
      <w:pPr>
        <w:pStyle w:val="ArIndent2"/>
      </w:pPr>
    </w:p>
    <w:p w14:paraId="34A7570E" w14:textId="77777777" w:rsidR="00C75840" w:rsidRDefault="00C75840" w:rsidP="00147DC6">
      <w:pPr>
        <w:pStyle w:val="ArIndent2"/>
      </w:pPr>
    </w:p>
    <w:p w14:paraId="2D89256C" w14:textId="77777777" w:rsidR="00147DC6" w:rsidRDefault="00147DC6" w:rsidP="00147DC6">
      <w:pPr>
        <w:pStyle w:val="ArIndent2"/>
      </w:pPr>
    </w:p>
    <w:p w14:paraId="016D7E20" w14:textId="77777777" w:rsidR="00147DC6" w:rsidRDefault="00147DC6" w:rsidP="00147DC6">
      <w:pPr>
        <w:pStyle w:val="ArIndent2"/>
      </w:pPr>
      <w:r>
        <w:t>(c)</w:t>
      </w:r>
      <w:r>
        <w:tab/>
        <w:t xml:space="preserve">Matrix </w:t>
      </w:r>
      <m:oMath>
        <m:r>
          <w:rPr>
            <w:rFonts w:ascii="Cambria Math" w:hAnsi="Cambria Math"/>
          </w:rPr>
          <m:t>M</m:t>
        </m:r>
      </m:oMath>
      <w:r>
        <w:t xml:space="preserve"> represents the combination of transformation </w:t>
      </w:r>
      <m:oMath>
        <m:r>
          <w:rPr>
            <w:rFonts w:ascii="Cambria Math" w:hAnsi="Cambria Math"/>
          </w:rPr>
          <m:t>P</m:t>
        </m:r>
      </m:oMath>
      <w:r>
        <w:t xml:space="preserve"> followed by transformation </w:t>
      </w:r>
      <m:oMath>
        <m:r>
          <w:rPr>
            <w:rFonts w:ascii="Cambria Math" w:hAnsi="Cambria Math"/>
          </w:rPr>
          <m:t>Q</m:t>
        </m:r>
      </m:oMath>
      <w:r>
        <w:t xml:space="preserve">.  If the matrix for transformation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determine the matrix for transformation </w:t>
      </w:r>
      <m:oMath>
        <m:r>
          <w:rPr>
            <w:rFonts w:ascii="Cambria Math" w:hAnsi="Cambria Math"/>
          </w:rPr>
          <m:t>Q</m:t>
        </m:r>
      </m:oMath>
      <w:r>
        <w:t xml:space="preserve"> and describe the geometric transformation </w:t>
      </w:r>
      <m:oMath>
        <m:r>
          <w:rPr>
            <w:rFonts w:ascii="Cambria Math" w:hAnsi="Cambria Math"/>
          </w:rPr>
          <m:t>Q</m:t>
        </m:r>
      </m:oMath>
      <w:r>
        <w:t xml:space="preserve"> represents.</w:t>
      </w:r>
    </w:p>
    <w:p w14:paraId="608C3597" w14:textId="77777777" w:rsidR="00147DC6" w:rsidRDefault="00147DC6" w:rsidP="00147DC6">
      <w:pPr>
        <w:pStyle w:val="ArIndent2"/>
      </w:pPr>
    </w:p>
    <w:p w14:paraId="7DF0C2E3" w14:textId="77777777" w:rsidR="00147DC6" w:rsidRDefault="00147DC6" w:rsidP="00147DC6">
      <w:pPr>
        <w:pStyle w:val="ArIndent2"/>
      </w:pPr>
    </w:p>
    <w:p w14:paraId="18716C63" w14:textId="77777777" w:rsidR="00147DC6" w:rsidRDefault="00147DC6" w:rsidP="00147DC6">
      <w:pPr>
        <w:pStyle w:val="ArIndent2"/>
      </w:pPr>
    </w:p>
    <w:p w14:paraId="5257D76C" w14:textId="77777777" w:rsidR="00147DC6" w:rsidRDefault="00147DC6" w:rsidP="00147DC6">
      <w:pPr>
        <w:pStyle w:val="ArIndent2"/>
      </w:pPr>
    </w:p>
    <w:p w14:paraId="0EF032B0" w14:textId="77777777" w:rsidR="00147DC6" w:rsidRDefault="00147DC6" w:rsidP="00147DC6">
      <w:pPr>
        <w:pStyle w:val="ArIndent2"/>
      </w:pPr>
    </w:p>
    <w:p w14:paraId="2FD5455B" w14:textId="77777777" w:rsidR="00147DC6" w:rsidRDefault="00147DC6" w:rsidP="00147DC6">
      <w:pPr>
        <w:pStyle w:val="ArIndent2"/>
      </w:pPr>
    </w:p>
    <w:p w14:paraId="23D28F79" w14:textId="77777777" w:rsidR="00147DC6" w:rsidRDefault="00147DC6" w:rsidP="00147DC6">
      <w:pPr>
        <w:pStyle w:val="ArIndent2"/>
      </w:pPr>
    </w:p>
    <w:p w14:paraId="5FD6DF82" w14:textId="77777777" w:rsidR="00147DC6" w:rsidRDefault="00147DC6" w:rsidP="00147DC6">
      <w:pPr>
        <w:pStyle w:val="ArIndent2"/>
      </w:pPr>
    </w:p>
    <w:p w14:paraId="5149742A" w14:textId="77777777" w:rsidR="00147DC6" w:rsidRDefault="00147DC6" w:rsidP="00147DC6">
      <w:pPr>
        <w:pStyle w:val="ArIndent2"/>
      </w:pPr>
    </w:p>
    <w:p w14:paraId="09FA455B" w14:textId="77777777" w:rsidR="00147DC6" w:rsidRDefault="00147DC6" w:rsidP="00147DC6">
      <w:pPr>
        <w:pStyle w:val="ArIndent2"/>
      </w:pPr>
    </w:p>
    <w:p w14:paraId="61435C38" w14:textId="77777777" w:rsidR="00147DC6" w:rsidRDefault="00147DC6" w:rsidP="00147DC6">
      <w:pPr>
        <w:pStyle w:val="ArIndent2"/>
      </w:pPr>
    </w:p>
    <w:p w14:paraId="7035B7F8" w14:textId="77777777" w:rsidR="00147DC6" w:rsidRDefault="00147DC6" w:rsidP="00147DC6">
      <w:pPr>
        <w:pStyle w:val="ArIndent2"/>
      </w:pPr>
    </w:p>
    <w:p w14:paraId="57DF86F3" w14:textId="77777777" w:rsidR="00147DC6" w:rsidRDefault="00147DC6" w:rsidP="00147DC6">
      <w:pPr>
        <w:pStyle w:val="ArIndent2"/>
      </w:pPr>
    </w:p>
    <w:p w14:paraId="3548FACF" w14:textId="174D5FE9" w:rsidR="00147DC6" w:rsidRDefault="00147DC6" w:rsidP="00147DC6">
      <w:pPr>
        <w:pStyle w:val="ArIndent2"/>
      </w:pPr>
      <w:r>
        <w:t>(d)</w:t>
      </w:r>
      <w:r>
        <w:tab/>
        <w:t xml:space="preserve">The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then transformed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such that the image of </w:t>
      </w:r>
      <m:oMath>
        <m:r>
          <w:rPr>
            <w:rFonts w:ascii="Cambria Math" w:hAnsi="Cambria Math"/>
          </w:rPr>
          <m:t>C’</m:t>
        </m:r>
      </m:oMath>
      <w:r>
        <w:t xml:space="preserve"> lies on the y-axis.  Determine the value of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0D1D1DC8" w14:textId="3F4007E3" w:rsidR="007A4348" w:rsidRDefault="006A5D1A" w:rsidP="006A5D1A">
      <w:pPr>
        <w:pStyle w:val="ArIndent1"/>
      </w:pPr>
      <w:r>
        <w:br w:type="page"/>
      </w:r>
      <w:r w:rsidR="00C75840">
        <w:rPr>
          <w:b/>
        </w:rPr>
        <w:lastRenderedPageBreak/>
        <w:t>9</w:t>
      </w:r>
      <w:r>
        <w:rPr>
          <w:b/>
        </w:rPr>
        <w:t>.</w:t>
      </w:r>
      <w:r>
        <w:tab/>
        <w:t>[5 marks]</w:t>
      </w:r>
    </w:p>
    <w:p w14:paraId="20AE6C46" w14:textId="77777777" w:rsidR="006A5D1A" w:rsidRDefault="006A5D1A" w:rsidP="006A5D1A">
      <w:pPr>
        <w:pStyle w:val="ArIndent1"/>
      </w:pPr>
    </w:p>
    <w:p w14:paraId="6A9541F9" w14:textId="7C475201" w:rsidR="006A5D1A" w:rsidRDefault="006A5D1A" w:rsidP="006A5D1A">
      <w:pPr>
        <w:pStyle w:val="ArIndent1"/>
      </w:pPr>
      <w:r>
        <w:tab/>
        <w:t xml:space="preserve">By considering a rotation of angle </w:t>
      </w:r>
      <m:oMath>
        <m:r>
          <w:rPr>
            <w:rFonts w:ascii="Cambria Math" w:hAnsi="Cambria Math"/>
          </w:rPr>
          <m:t>A</m:t>
        </m:r>
      </m:oMath>
      <w:r>
        <w:t xml:space="preserve"> followed by another rotation of angle </w:t>
      </w:r>
      <m:oMath>
        <m:r>
          <w:rPr>
            <w:rFonts w:ascii="Cambria Math" w:hAnsi="Cambria Math"/>
          </w:rPr>
          <m:t>A</m:t>
        </m:r>
      </m:oMath>
      <w:r>
        <w:t xml:space="preserve">, prove that </w:t>
      </w:r>
    </w:p>
    <w:p w14:paraId="5721EBC5" w14:textId="77777777" w:rsidR="006A5D1A" w:rsidRDefault="006A5D1A" w:rsidP="006A5D1A">
      <w:pPr>
        <w:pStyle w:val="ArIndent1"/>
      </w:pPr>
    </w:p>
    <w:p w14:paraId="4B5EC4B3" w14:textId="3ABEE23E" w:rsidR="006A5D1A" w:rsidRPr="006A5D1A" w:rsidRDefault="005A380C" w:rsidP="006A5D1A">
      <w:pPr>
        <w:pStyle w:val="ArNormal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cosA</m:t>
          </m:r>
        </m:oMath>
      </m:oMathPara>
    </w:p>
    <w:p w14:paraId="47FA33CC" w14:textId="3AF94654" w:rsidR="006A5D1A" w:rsidRDefault="006A5D1A" w:rsidP="006A5D1A">
      <w:pPr>
        <w:pStyle w:val="ArNormal"/>
      </w:pPr>
      <w:r>
        <w:tab/>
      </w:r>
      <w:r w:rsidR="00837E27">
        <w:tab/>
      </w:r>
      <w:r w:rsidR="00837E27">
        <w:tab/>
      </w:r>
      <w:r w:rsidR="00837E27">
        <w:tab/>
        <w:t>and</w:t>
      </w:r>
      <w:r w:rsidR="00837E27"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079E3FAF" w14:textId="77777777" w:rsidR="006A5D1A" w:rsidRDefault="006A5D1A" w:rsidP="006A5D1A">
      <w:pPr>
        <w:pStyle w:val="ArNormal"/>
      </w:pPr>
    </w:p>
    <w:p w14:paraId="5CFDD66B" w14:textId="77777777" w:rsidR="006A5D1A" w:rsidRDefault="006A5D1A" w:rsidP="006A5D1A">
      <w:pPr>
        <w:pStyle w:val="ArNormal"/>
      </w:pPr>
    </w:p>
    <w:p w14:paraId="1DC7E6AE" w14:textId="77777777" w:rsidR="00CA20B9" w:rsidRDefault="00CA20B9" w:rsidP="006A5D1A">
      <w:pPr>
        <w:pStyle w:val="ArNormal"/>
      </w:pPr>
    </w:p>
    <w:p w14:paraId="18E95417" w14:textId="77777777" w:rsidR="00CA20B9" w:rsidRDefault="00CA20B9" w:rsidP="006A5D1A">
      <w:pPr>
        <w:pStyle w:val="ArNormal"/>
      </w:pPr>
    </w:p>
    <w:p w14:paraId="4A4BB6A5" w14:textId="77777777" w:rsidR="00CA20B9" w:rsidRDefault="00CA20B9" w:rsidP="006A5D1A">
      <w:pPr>
        <w:pStyle w:val="ArNormal"/>
      </w:pPr>
    </w:p>
    <w:p w14:paraId="55AAABEF" w14:textId="77777777" w:rsidR="00CA20B9" w:rsidRDefault="00CA20B9" w:rsidP="006A5D1A">
      <w:pPr>
        <w:pStyle w:val="ArNormal"/>
      </w:pPr>
    </w:p>
    <w:p w14:paraId="0F92E16B" w14:textId="77777777" w:rsidR="00CA20B9" w:rsidRDefault="00CA20B9" w:rsidP="006A5D1A">
      <w:pPr>
        <w:pStyle w:val="ArNormal"/>
      </w:pPr>
    </w:p>
    <w:p w14:paraId="10DE8770" w14:textId="77777777" w:rsidR="00CA20B9" w:rsidRDefault="00CA20B9" w:rsidP="006A5D1A">
      <w:pPr>
        <w:pStyle w:val="ArNormal"/>
      </w:pPr>
    </w:p>
    <w:p w14:paraId="43FE84B1" w14:textId="77777777" w:rsidR="00CA20B9" w:rsidRDefault="00CA20B9" w:rsidP="006A5D1A">
      <w:pPr>
        <w:pStyle w:val="ArNormal"/>
      </w:pPr>
    </w:p>
    <w:p w14:paraId="38D61980" w14:textId="79D99CFD" w:rsidR="009D73CD" w:rsidRDefault="00C75840" w:rsidP="009D73CD">
      <w:pPr>
        <w:pStyle w:val="ArNormal"/>
      </w:pPr>
      <w:r>
        <w:rPr>
          <w:b/>
        </w:rPr>
        <w:br w:type="page"/>
      </w:r>
      <w:r>
        <w:rPr>
          <w:b/>
        </w:rPr>
        <w:lastRenderedPageBreak/>
        <w:t>10</w:t>
      </w:r>
      <w:r w:rsidR="009D73CD">
        <w:rPr>
          <w:b/>
        </w:rPr>
        <w:t>.</w:t>
      </w:r>
      <w:r w:rsidR="009D73CD">
        <w:tab/>
        <w:t xml:space="preserve">[1, 2, 2, </w:t>
      </w:r>
      <w:r>
        <w:t>2 marks</w:t>
      </w:r>
      <w:r w:rsidR="009D73CD">
        <w:t>]</w:t>
      </w:r>
    </w:p>
    <w:p w14:paraId="089D1374" w14:textId="77777777" w:rsidR="009D73CD" w:rsidRDefault="009D73CD" w:rsidP="009D73CD">
      <w:pPr>
        <w:pStyle w:val="ArNormal"/>
      </w:pPr>
    </w:p>
    <w:p w14:paraId="0CFFF55A" w14:textId="77777777" w:rsidR="009D73CD" w:rsidRDefault="009D73CD" w:rsidP="009D73CD">
      <w:pPr>
        <w:pStyle w:val="ArNormal"/>
      </w:pPr>
      <w:r>
        <w:tab/>
        <w:t xml:space="preserve">Consider the point </w:t>
      </w:r>
      <m:oMath>
        <m:r>
          <w:rPr>
            <w:rFonts w:ascii="Cambria Math" w:hAnsi="Cambria Math"/>
          </w:rPr>
          <m:t>(5+i2)</m:t>
        </m:r>
      </m:oMath>
      <w:r>
        <w:t xml:space="preserve"> in the Argand plane.</w:t>
      </w:r>
    </w:p>
    <w:p w14:paraId="5274379D" w14:textId="77777777" w:rsidR="009D73CD" w:rsidRDefault="009D73CD" w:rsidP="009D73CD">
      <w:pPr>
        <w:pStyle w:val="ArNormal"/>
      </w:pPr>
    </w:p>
    <w:p w14:paraId="4F866B89" w14:textId="4752149A" w:rsidR="009D73CD" w:rsidRDefault="009D73CD" w:rsidP="009D73CD">
      <w:pPr>
        <w:pStyle w:val="ArIndent2"/>
      </w:pPr>
      <w:r>
        <w:t>(a)</w:t>
      </w:r>
      <w:r>
        <w:tab/>
        <w:t xml:space="preserve">Determine the value of </w:t>
      </w:r>
      <m:oMath>
        <m:r>
          <w:rPr>
            <w:rFonts w:ascii="Cambria Math" w:hAnsi="Cambria Math"/>
          </w:rPr>
          <m:t>(5+i2)(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14:paraId="72D83704" w14:textId="77777777" w:rsidR="009D73CD" w:rsidRDefault="009D73CD" w:rsidP="009D73CD">
      <w:pPr>
        <w:pStyle w:val="ArIndent2"/>
      </w:pPr>
    </w:p>
    <w:p w14:paraId="6BC382E5" w14:textId="77777777" w:rsidR="009D73CD" w:rsidRDefault="009D73CD" w:rsidP="009D73CD">
      <w:pPr>
        <w:pStyle w:val="ArIndent2"/>
      </w:pPr>
    </w:p>
    <w:p w14:paraId="46818181" w14:textId="77777777" w:rsidR="009D73CD" w:rsidRDefault="009D73CD" w:rsidP="009D73CD">
      <w:pPr>
        <w:pStyle w:val="ArIndent2"/>
      </w:pPr>
    </w:p>
    <w:p w14:paraId="71520482" w14:textId="01241F6E" w:rsidR="009D73CD" w:rsidRDefault="009D73CD" w:rsidP="009D73CD">
      <w:pPr>
        <w:pStyle w:val="ArIndent1"/>
      </w:pPr>
      <w:r>
        <w:tab/>
        <w:t xml:space="preserve">The matrix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 is a transformation matrix in the complex plane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=CZ</m:t>
        </m:r>
      </m:oMath>
      <w:r>
        <w:t>.</w:t>
      </w:r>
    </w:p>
    <w:p w14:paraId="52425466" w14:textId="1A0E9AE2" w:rsidR="009D73CD" w:rsidRDefault="009D73CD" w:rsidP="009D73CD">
      <w:pPr>
        <w:pStyle w:val="ArIndent1"/>
      </w:pPr>
      <w:r>
        <w:tab/>
      </w:r>
      <w:r w:rsidR="00B52D14">
        <w:t xml:space="preserve">NOTE:  </w:t>
      </w:r>
      <m:oMath>
        <m:r>
          <w:rPr>
            <w:rFonts w:ascii="Cambria Math" w:hAnsi="Cambria Math"/>
          </w:rPr>
          <m:t>C</m:t>
        </m:r>
      </m:oMath>
      <w:r>
        <w:t xml:space="preserve"> is a rotation of </w:t>
      </w:r>
      <m:oMath>
        <m:r>
          <w:rPr>
            <w:rFonts w:ascii="Cambria Math" w:hAnsi="Cambria Math"/>
          </w:rPr>
          <m:t>30°</m:t>
        </m:r>
      </m:oMath>
      <w:r>
        <w:t xml:space="preserve"> combined with a dilation of scale factor </w:t>
      </w:r>
      <m:oMath>
        <m:r>
          <w:rPr>
            <w:rFonts w:ascii="Cambria Math" w:hAnsi="Cambria Math"/>
          </w:rPr>
          <m:t>3</m:t>
        </m:r>
      </m:oMath>
      <w:r>
        <w:t xml:space="preserve"> about the origin.</w:t>
      </w:r>
    </w:p>
    <w:p w14:paraId="7283D67A" w14:textId="77777777" w:rsidR="009D73CD" w:rsidRDefault="009D73CD" w:rsidP="009D73CD">
      <w:pPr>
        <w:pStyle w:val="ArIndent2"/>
      </w:pPr>
    </w:p>
    <w:p w14:paraId="46C7EBD9" w14:textId="77777777" w:rsidR="009D73CD" w:rsidRDefault="009D73CD" w:rsidP="009D73CD">
      <w:pPr>
        <w:pStyle w:val="ArIndent2"/>
      </w:pPr>
      <w:r>
        <w:t>(b)</w:t>
      </w:r>
      <w:r>
        <w:tab/>
        <w:t xml:space="preserve">Determine the coordinates in the </w:t>
      </w:r>
      <w:proofErr w:type="spellStart"/>
      <w:r>
        <w:t>Argand</w:t>
      </w:r>
      <w:proofErr w:type="spellEnd"/>
      <w:r>
        <w:t xml:space="preserve"> plane of the point </w:t>
      </w:r>
      <m:oMath>
        <m:r>
          <w:rPr>
            <w:rFonts w:ascii="Cambria Math" w:hAnsi="Cambria Math"/>
          </w:rPr>
          <m:t>(5+i2)</m:t>
        </m:r>
      </m:oMath>
      <w:r>
        <w:t xml:space="preserve"> after it has been transformed by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7EAFC277" w14:textId="77777777" w:rsidR="009D73CD" w:rsidRDefault="009D73CD" w:rsidP="009D73CD">
      <w:pPr>
        <w:pStyle w:val="ArIndent2"/>
      </w:pPr>
    </w:p>
    <w:p w14:paraId="37C438E1" w14:textId="77777777" w:rsidR="009D73CD" w:rsidRDefault="009D73CD" w:rsidP="009D73CD">
      <w:pPr>
        <w:pStyle w:val="ArIndent2"/>
      </w:pPr>
    </w:p>
    <w:p w14:paraId="7DC6EE12" w14:textId="77777777" w:rsidR="009D73CD" w:rsidRDefault="009D73CD" w:rsidP="009D73CD">
      <w:pPr>
        <w:pStyle w:val="ArIndent2"/>
      </w:pPr>
    </w:p>
    <w:p w14:paraId="53A81CAD" w14:textId="77777777" w:rsidR="009D73CD" w:rsidRDefault="009D73CD" w:rsidP="009D73CD">
      <w:pPr>
        <w:pStyle w:val="ArIndent2"/>
      </w:pPr>
    </w:p>
    <w:p w14:paraId="736107AA" w14:textId="77777777" w:rsidR="009D73CD" w:rsidRDefault="009D73CD" w:rsidP="009D73CD">
      <w:pPr>
        <w:pStyle w:val="ArIndent2"/>
      </w:pPr>
    </w:p>
    <w:p w14:paraId="6C6FF765" w14:textId="77777777" w:rsidR="009D73CD" w:rsidRDefault="009D73CD" w:rsidP="009D73CD">
      <w:pPr>
        <w:pStyle w:val="ArIndent2"/>
      </w:pPr>
    </w:p>
    <w:p w14:paraId="1E72DA99" w14:textId="3125B39A" w:rsidR="009D73CD" w:rsidRDefault="00A975D4" w:rsidP="009D73CD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E67F40A" wp14:editId="1B454328">
                <wp:simplePos x="0" y="0"/>
                <wp:positionH relativeFrom="page">
                  <wp:posOffset>4665345</wp:posOffset>
                </wp:positionH>
                <wp:positionV relativeFrom="page">
                  <wp:posOffset>4450080</wp:posOffset>
                </wp:positionV>
                <wp:extent cx="2511425" cy="1363345"/>
                <wp:effectExtent l="0" t="0" r="0" b="8255"/>
                <wp:wrapThrough wrapText="bothSides">
                  <wp:wrapPolygon edited="0">
                    <wp:start x="2185" y="0"/>
                    <wp:lineTo x="218" y="6036"/>
                    <wp:lineTo x="218" y="7646"/>
                    <wp:lineTo x="2840" y="13280"/>
                    <wp:lineTo x="1529" y="16097"/>
                    <wp:lineTo x="3277" y="18511"/>
                    <wp:lineTo x="14418" y="19719"/>
                    <wp:lineTo x="14418" y="21328"/>
                    <wp:lineTo x="18132" y="21328"/>
                    <wp:lineTo x="18132" y="19719"/>
                    <wp:lineTo x="21190" y="17304"/>
                    <wp:lineTo x="20972" y="13682"/>
                    <wp:lineTo x="9831" y="13280"/>
                    <wp:lineTo x="16603" y="7244"/>
                    <wp:lineTo x="16821" y="6439"/>
                    <wp:lineTo x="5680" y="0"/>
                    <wp:lineTo x="2185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1363345"/>
                          <a:chOff x="0" y="0"/>
                          <a:chExt cx="2511425" cy="136334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214630" y="1004570"/>
                            <a:ext cx="19373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30530" y="215265"/>
                            <a:ext cx="0" cy="958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1755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0457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9159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7861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86563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58775" y="717550"/>
                            <a:ext cx="71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58775" y="430530"/>
                            <a:ext cx="71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09140" y="86106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4FDB5" w14:textId="63479925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15265" y="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FD950" w14:textId="512F7269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650365" y="1076325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773AB" w14:textId="5F8DCD7B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8702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31871" w14:textId="781018D9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430530" y="430530"/>
                            <a:ext cx="1435100" cy="574040"/>
                          </a:xfrm>
                          <a:prstGeom prst="straightConnector1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61060" y="430530"/>
                            <a:ext cx="4305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8104B" w14:textId="13B52F0E" w:rsidR="00FA43D8" w:rsidRDefault="005A380C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17550" y="789305"/>
                            <a:ext cx="4305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2A9B9" w14:textId="756B76E9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21.8°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53" o:spid="_x0000_s1059" style="position:absolute;left:0;text-align:left;margin-left:367.35pt;margin-top:350.4pt;width:197.75pt;height:107.35pt;z-index:251738112;mso-position-horizontal-relative:page;mso-position-vertical-relative:page" coordsize="2511425,1363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60" type="#_x0000_t32" style="position:absolute;left:214630;top:1004570;width:1937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<v:stroke endarrow="open"/>
                </v:shape>
                <v:shape id="Straight Arrow Connector 3" o:spid="_x0000_s1061" type="#_x0000_t32" style="position:absolute;left:430530;top:215265;width:0;height:9588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line id="Straight Connector 4" o:spid="_x0000_s1062" style="position:absolute;visibility:visible;mso-wrap-style:square" from="717550,1004570" to="71755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Straight Connector 20" o:spid="_x0000_s1063" style="position:absolute;visibility:visible;mso-wrap-style:square" from="1004570,1004570" to="100457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Straight Connector 21" o:spid="_x0000_s1064" style="position:absolute;visibility:visible;mso-wrap-style:square" from="1291590,1004570" to="129159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31" o:spid="_x0000_s1065" style="position:absolute;visibility:visible;mso-wrap-style:square" from="1578610,1004570" to="157861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line id="Straight Connector 32" o:spid="_x0000_s1066" style="position:absolute;visibility:visible;mso-wrap-style:square" from="1865630,1004570" to="186563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Straight Connector 34" o:spid="_x0000_s1067" style="position:absolute;visibility:visible;mso-wrap-style:square" from="358775,717550" to="430530,717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Straight Connector 35" o:spid="_x0000_s1068" style="position:absolute;visibility:visible;mso-wrap-style:square" from="358775,430530" to="430530,430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6" o:spid="_x0000_s1069" type="#_x0000_t202" style="position:absolute;left:2009140;top:861060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51D4FDB5" w14:textId="63479925" w:rsidR="00C75840" w:rsidRDefault="00C758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7" o:spid="_x0000_s1070" type="#_x0000_t202" style="position:absolute;left:215265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302FD950" w14:textId="512F7269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Im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4" o:spid="_x0000_s1071" type="#_x0000_t202" style="position:absolute;left:1650365;top:1076325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E3773AB" w14:textId="5F8DCD7B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9" o:spid="_x0000_s1072" type="#_x0000_t202" style="position:absolute;top:287020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62031871" w14:textId="781018D9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50" o:spid="_x0000_s1073" type="#_x0000_t32" style="position:absolute;left:430530;top:430530;width:1435100;height:574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JD+sAAAADbAAAADwAAAGRycy9kb3ducmV2LnhtbERPTWvCQBC9F/wPywi91U20BomuwYQK&#10;PWoUz0N2TKLZ2ZBdNf333UOhx8f73mSj6cSTBtdaVhDPIhDEldUt1wrOp/3HCoTzyBo7y6Tghxxk&#10;28nbBlNtX3ykZ+lrEULYpaig8b5PpXRVQwbdzPbEgbvawaAPcKilHvAVwk0n51GUSIMth4YGeyoa&#10;qu7lwyjYLy7JQudfK1uYW67L5PAZ3w5KvU/H3RqEp9H/i//c31rBMqwPX8IPkN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6yQ/rAAAAA2wAAAA8AAAAAAAAAAAAAAAAA&#10;oQIAAGRycy9kb3ducmV2LnhtbFBLBQYAAAAABAAEAPkAAACOAwAAAAA=&#10;" strokecolor="black [3040]">
                  <v:stroke endarrow="oval" endarrowwidth="narrow" endarrowlength="short"/>
                </v:shape>
                <v:shape id="Text Box 51" o:spid="_x0000_s1074" type="#_x0000_t202" style="position:absolute;left:861060;top:430530;width:43053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0DB8104B" w14:textId="13B52F0E" w:rsidR="00C75840" w:rsidRDefault="00C75840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52" o:spid="_x0000_s1075" type="#_x0000_t202" style="position:absolute;left:717550;top:789305;width:43053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2312A9B9" w14:textId="756B76E9" w:rsidR="00C75840" w:rsidRDefault="00C758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21.8°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9D73CD">
        <w:tab/>
        <w:t xml:space="preserve">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5+i2</m:t>
            </m:r>
          </m:e>
        </m:d>
      </m:oMath>
      <w:r w:rsidR="009D73CD">
        <w:t xml:space="preserve"> has a distance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</m:oMath>
      <w:r w:rsidR="009D73CD">
        <w:t xml:space="preserve"> units from the origin and makes an angle of </w:t>
      </w:r>
      <m:oMath>
        <m:r>
          <w:rPr>
            <w:rFonts w:ascii="Cambria Math" w:hAnsi="Cambria Math"/>
          </w:rPr>
          <m:t>21.8°</m:t>
        </m:r>
      </m:oMath>
      <w:r w:rsidR="009D73CD">
        <w:t xml:space="preserve"> with the positive real axis.  Hence it can be written as </w:t>
      </w:r>
    </w:p>
    <w:p w14:paraId="3738F1A1" w14:textId="7AF23DAD" w:rsidR="009D73CD" w:rsidRDefault="009D73CD" w:rsidP="009D73CD">
      <w:pPr>
        <w:pStyle w:val="ArIndent1"/>
      </w:pPr>
    </w:p>
    <w:p w14:paraId="1E9A835C" w14:textId="21EF36F7" w:rsidR="009D73CD" w:rsidRPr="00052538" w:rsidRDefault="00B52D14" w:rsidP="009D73CD">
      <w:pPr>
        <w:pStyle w:val="ArIndent1"/>
      </w:pPr>
      <w:r>
        <w:tab/>
      </w:r>
      <w:r w:rsidR="009D73CD">
        <w:tab/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5+i2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21.8°</m:t>
            </m:r>
          </m:e>
        </m:func>
        <m:r>
          <w:rPr>
            <w:rFonts w:ascii="Cambria Math" w:hAnsi="Cambria Math"/>
          </w:rPr>
          <m:t>+i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21.8°</m:t>
            </m:r>
          </m:e>
        </m:func>
      </m:oMath>
    </w:p>
    <w:p w14:paraId="28AE1A0B" w14:textId="219F2C1D" w:rsidR="009D73CD" w:rsidRPr="00052538" w:rsidRDefault="00B52D14" w:rsidP="009D73CD">
      <w:pPr>
        <w:pStyle w:val="ArIndent1"/>
      </w:pPr>
      <w:r>
        <w:tab/>
      </w:r>
      <w:r w:rsidR="009D73CD">
        <w:tab/>
      </w:r>
      <w:r w:rsidR="009D73CD">
        <w:tab/>
      </w:r>
      <w:r w:rsidR="009D73CD"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21.8°</m:t>
                </m:r>
              </m:e>
            </m:func>
            <m:r>
              <w:rPr>
                <w:rFonts w:ascii="Cambria Math" w:hAnsi="Cambria Math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21.8°</m:t>
                </m:r>
              </m:e>
            </m:func>
          </m:e>
        </m:d>
      </m:oMath>
    </w:p>
    <w:p w14:paraId="3A29E59F" w14:textId="6D9B9703" w:rsidR="009D73CD" w:rsidRDefault="00B52D14" w:rsidP="009D73CD">
      <w:pPr>
        <w:pStyle w:val="ArIndent1"/>
      </w:pPr>
      <w:r>
        <w:tab/>
      </w:r>
      <w:r w:rsidR="009D73CD">
        <w:tab/>
      </w:r>
      <w:r w:rsidR="009D73CD">
        <w:tab/>
      </w:r>
      <w:r w:rsidR="009D73CD"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r>
          <w:rPr>
            <w:rFonts w:ascii="Cambria Math" w:hAnsi="Cambria Math"/>
          </w:rPr>
          <m:t xml:space="preserve"> cis(21.8°)</m:t>
        </m:r>
      </m:oMath>
    </w:p>
    <w:p w14:paraId="745AE57E" w14:textId="3DA3DCD1" w:rsidR="009D73CD" w:rsidRPr="00052538" w:rsidRDefault="009D73CD" w:rsidP="009D73CD">
      <w:pPr>
        <w:pStyle w:val="ArIndent1"/>
      </w:pPr>
    </w:p>
    <w:p w14:paraId="5E22FFB8" w14:textId="1B381AA2" w:rsidR="009D73CD" w:rsidRDefault="009D73CD" w:rsidP="009D73CD">
      <w:pPr>
        <w:pStyle w:val="ArIndent1"/>
      </w:pPr>
      <w:r>
        <w:tab/>
        <w:t xml:space="preserve">Similarly,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can be written as </w:t>
      </w:r>
      <m:oMath>
        <m:r>
          <w:rPr>
            <w:rFonts w:ascii="Cambria Math" w:hAnsi="Cambria Math"/>
          </w:rPr>
          <m:t>3cis(30°)</m:t>
        </m:r>
      </m:oMath>
    </w:p>
    <w:p w14:paraId="7FB913E0" w14:textId="6D0F9150" w:rsidR="009D73CD" w:rsidRDefault="009D73CD" w:rsidP="009D73CD">
      <w:pPr>
        <w:pStyle w:val="ArIndent1"/>
      </w:pPr>
    </w:p>
    <w:p w14:paraId="7A3C7700" w14:textId="77777777" w:rsidR="009D73CD" w:rsidRDefault="009D73CD" w:rsidP="009D73CD">
      <w:pPr>
        <w:pStyle w:val="ArIndent2"/>
      </w:pPr>
      <w:r>
        <w:t>(c)</w:t>
      </w:r>
      <w:r>
        <w:tab/>
        <w:t xml:space="preserve">Write your answer to (b) in </w:t>
      </w:r>
      <m:oMath>
        <m:r>
          <w:rPr>
            <w:rFonts w:ascii="Cambria Math" w:hAnsi="Cambria Math"/>
          </w:rPr>
          <m:t>cis</m:t>
        </m:r>
      </m:oMath>
      <w:r>
        <w:t xml:space="preserve"> form.</w:t>
      </w:r>
    </w:p>
    <w:p w14:paraId="7CAE3A4D" w14:textId="14FCB8AF" w:rsidR="009D73CD" w:rsidRDefault="009D73CD" w:rsidP="009D73CD">
      <w:pPr>
        <w:pStyle w:val="ArIndent2"/>
      </w:pPr>
    </w:p>
    <w:p w14:paraId="42FF8D31" w14:textId="6A34047E" w:rsidR="009D73CD" w:rsidRDefault="009D73CD" w:rsidP="009D73CD">
      <w:pPr>
        <w:pStyle w:val="ArIndent2"/>
      </w:pPr>
    </w:p>
    <w:p w14:paraId="60D855F5" w14:textId="77777777" w:rsidR="009D73CD" w:rsidRDefault="009D73CD" w:rsidP="009D73CD">
      <w:pPr>
        <w:pStyle w:val="ArIndent2"/>
      </w:pPr>
    </w:p>
    <w:p w14:paraId="66668AF1" w14:textId="77777777" w:rsidR="009D73CD" w:rsidRDefault="009D73CD" w:rsidP="009D73CD">
      <w:pPr>
        <w:pStyle w:val="ArIndent2"/>
      </w:pPr>
    </w:p>
    <w:p w14:paraId="06ED31D2" w14:textId="77777777" w:rsidR="009D73CD" w:rsidRDefault="009D73CD" w:rsidP="009D73CD">
      <w:pPr>
        <w:pStyle w:val="ArIndent2"/>
      </w:pPr>
    </w:p>
    <w:p w14:paraId="549CF8D7" w14:textId="5645B703" w:rsidR="009D73CD" w:rsidRDefault="009D73CD" w:rsidP="009D73CD">
      <w:pPr>
        <w:pStyle w:val="ArIndent2"/>
      </w:pPr>
      <w:r>
        <w:t>(d)</w:t>
      </w:r>
      <w:r>
        <w:tab/>
      </w:r>
      <w:r w:rsidR="00467068">
        <w:t xml:space="preserve">Using what you have learned from (a), (b) and (c), or otherwise, determine in </w:t>
      </w:r>
      <m:oMath>
        <m:r>
          <w:rPr>
            <w:rFonts w:ascii="Cambria Math" w:hAnsi="Cambria Math"/>
          </w:rPr>
          <m:t>cis</m:t>
        </m:r>
      </m:oMath>
      <w:r w:rsidR="00467068">
        <w:t xml:space="preserve"> form the position of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67068">
        <w:t xml:space="preserve"> where</w:t>
      </w:r>
      <w:r w:rsidR="00467068">
        <w:tab/>
      </w:r>
      <w:r w:rsidR="0046706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BE4DA2" w14:textId="6C871266" w:rsidR="00467068" w:rsidRDefault="00467068" w:rsidP="009D73CD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 cis(45°)</m:t>
        </m:r>
      </m:oMath>
    </w:p>
    <w:p w14:paraId="48B7F225" w14:textId="14D9D090" w:rsidR="00467068" w:rsidRDefault="00467068" w:rsidP="009D73CD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=3cis(30°)</m:t>
        </m:r>
      </m:oMath>
    </w:p>
    <w:p w14:paraId="784DDB31" w14:textId="77777777" w:rsidR="00C163F8" w:rsidRDefault="00C163F8" w:rsidP="009D73CD">
      <w:pPr>
        <w:pStyle w:val="ArIndent2"/>
      </w:pPr>
    </w:p>
    <w:p w14:paraId="1290AD40" w14:textId="53532C44" w:rsidR="009D73CD" w:rsidRPr="00CA20B9" w:rsidRDefault="009D73CD" w:rsidP="0052377B">
      <w:pPr>
        <w:pStyle w:val="ArIndent2"/>
      </w:pPr>
    </w:p>
    <w:sectPr w:rsidR="009D73CD" w:rsidRPr="00CA20B9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4657"/>
    <w:multiLevelType w:val="hybridMultilevel"/>
    <w:tmpl w:val="9100333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E1"/>
    <w:rsid w:val="00033AC7"/>
    <w:rsid w:val="00043A9F"/>
    <w:rsid w:val="00052538"/>
    <w:rsid w:val="000C2249"/>
    <w:rsid w:val="000D6967"/>
    <w:rsid w:val="000F6F08"/>
    <w:rsid w:val="00147DC6"/>
    <w:rsid w:val="001F6CDA"/>
    <w:rsid w:val="00220A78"/>
    <w:rsid w:val="002D573C"/>
    <w:rsid w:val="003743C7"/>
    <w:rsid w:val="00391906"/>
    <w:rsid w:val="003D720B"/>
    <w:rsid w:val="00467068"/>
    <w:rsid w:val="0052377B"/>
    <w:rsid w:val="005429A3"/>
    <w:rsid w:val="00546FDC"/>
    <w:rsid w:val="005A380C"/>
    <w:rsid w:val="00601AD4"/>
    <w:rsid w:val="006A3842"/>
    <w:rsid w:val="006A5D1A"/>
    <w:rsid w:val="006C26F5"/>
    <w:rsid w:val="007A4348"/>
    <w:rsid w:val="00805ACB"/>
    <w:rsid w:val="00837E27"/>
    <w:rsid w:val="008A59DF"/>
    <w:rsid w:val="009674DF"/>
    <w:rsid w:val="00975BAE"/>
    <w:rsid w:val="009D2F75"/>
    <w:rsid w:val="009D73CD"/>
    <w:rsid w:val="009F6EAE"/>
    <w:rsid w:val="00A975D4"/>
    <w:rsid w:val="00AD6446"/>
    <w:rsid w:val="00B52D14"/>
    <w:rsid w:val="00C163F8"/>
    <w:rsid w:val="00C37280"/>
    <w:rsid w:val="00C4528C"/>
    <w:rsid w:val="00C75840"/>
    <w:rsid w:val="00CA20B9"/>
    <w:rsid w:val="00D64835"/>
    <w:rsid w:val="00D76F3B"/>
    <w:rsid w:val="00E07FB6"/>
    <w:rsid w:val="00E26043"/>
    <w:rsid w:val="00E40798"/>
    <w:rsid w:val="00EC2EFA"/>
    <w:rsid w:val="00EC5053"/>
    <w:rsid w:val="00F06C96"/>
    <w:rsid w:val="00F661E1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41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E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043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A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9F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FA4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E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043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A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9F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FA4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D0106686</Template>
  <TotalTime>190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15</cp:revision>
  <dcterms:created xsi:type="dcterms:W3CDTF">2015-09-22T00:08:00Z</dcterms:created>
  <dcterms:modified xsi:type="dcterms:W3CDTF">2016-10-31T02:16:00Z</dcterms:modified>
</cp:coreProperties>
</file>