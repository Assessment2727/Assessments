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29909" w14:textId="42C6D9E3" w:rsidR="0030419E" w:rsidRPr="004169E3" w:rsidRDefault="0030419E" w:rsidP="00E41892">
      <w:pPr>
        <w:spacing w:after="0"/>
        <w:rPr>
          <w:rFonts w:cs="Arial"/>
          <w:b/>
          <w:i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1BBE3AA" w14:textId="77777777" w:rsidTr="00E41892">
        <w:tc>
          <w:tcPr>
            <w:tcW w:w="3369" w:type="dxa"/>
          </w:tcPr>
          <w:p w14:paraId="69D6C7B1" w14:textId="5E3EA4C7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4443F76" wp14:editId="69434B2F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40882A2D" w14:textId="7E6EE56B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13C1A500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7F642C35" w14:textId="77777777" w:rsidR="00E41892" w:rsidRDefault="00E41892" w:rsidP="00E41892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69F26268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71225650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6A19FAEA" w14:textId="08B383DF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14:paraId="006F53D0" w14:textId="77777777" w:rsidR="0030419E" w:rsidRPr="004169E3" w:rsidRDefault="0030419E" w:rsidP="0030419E">
      <w:pPr>
        <w:pStyle w:val="ArNormal"/>
        <w:rPr>
          <w:rFonts w:cs="Arial"/>
        </w:rPr>
      </w:pPr>
    </w:p>
    <w:p w14:paraId="49EEF627" w14:textId="67E9DE7C" w:rsidR="0030419E" w:rsidRPr="004169E3" w:rsidRDefault="00B80A22" w:rsidP="0030419E">
      <w:pPr>
        <w:pStyle w:val="ArNormal"/>
        <w:rPr>
          <w:rFonts w:cs="Arial"/>
        </w:rPr>
      </w:pPr>
      <w:r>
        <w:rPr>
          <w:rFonts w:cs="Arial"/>
        </w:rPr>
        <w:t>Time Allowed:  25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24</w:t>
      </w:r>
    </w:p>
    <w:p w14:paraId="6F661AB8" w14:textId="77777777" w:rsidR="0030419E" w:rsidRPr="004169E3" w:rsidRDefault="0030419E" w:rsidP="0030419E">
      <w:pPr>
        <w:pStyle w:val="ArNormal"/>
        <w:rPr>
          <w:rFonts w:cs="Arial"/>
        </w:rPr>
      </w:pPr>
      <w:bookmarkStart w:id="0" w:name="_GoBack"/>
      <w:bookmarkEnd w:id="0"/>
    </w:p>
    <w:p w14:paraId="3B1C075F" w14:textId="021412E6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  <w:b/>
        </w:rPr>
        <w:t>1.</w:t>
      </w:r>
      <w:r w:rsidR="00B80A22">
        <w:rPr>
          <w:rFonts w:ascii="Arial" w:hAnsi="Arial"/>
        </w:rPr>
        <w:tab/>
        <w:t>[1, 2, 2</w:t>
      </w:r>
      <w:r w:rsidRPr="0030419E">
        <w:rPr>
          <w:rFonts w:ascii="Arial" w:hAnsi="Arial"/>
        </w:rPr>
        <w:t xml:space="preserve"> marks]</w:t>
      </w:r>
    </w:p>
    <w:p w14:paraId="3D538B2C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90EF1A6" w14:textId="77777777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</w:rPr>
        <w:tab/>
        <w:t xml:space="preserve">Given the </w:t>
      </w:r>
      <w:proofErr w:type="gramStart"/>
      <w:r w:rsidRPr="0030419E">
        <w:rPr>
          <w:rFonts w:ascii="Arial" w:hAnsi="Arial"/>
        </w:rPr>
        <w:t>matrices  A</w:t>
      </w:r>
      <w:proofErr w:type="gramEnd"/>
      <w:r w:rsidRPr="0030419E">
        <w:rPr>
          <w:rFonts w:ascii="Arial" w:hAnsi="Arial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-5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>and I is the identity matrix, calculate</w:t>
      </w:r>
    </w:p>
    <w:p w14:paraId="5D593EE6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3CEF657" w14:textId="77777777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>A – B</w:t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  <w:t>(b)</w:t>
      </w:r>
      <w:r w:rsidRPr="0030419E">
        <w:rPr>
          <w:rFonts w:ascii="Arial" w:hAnsi="Arial"/>
        </w:rPr>
        <w:tab/>
        <w:t>BA</w:t>
      </w:r>
    </w:p>
    <w:p w14:paraId="75CD39F3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D351104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7DABC77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7D7CFE4A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3F344DA6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493C161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36E8B8B" w14:textId="5C768764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(c)</w:t>
      </w:r>
      <w:r w:rsidRPr="0030419E">
        <w:rPr>
          <w:rFonts w:ascii="Arial" w:hAnsi="Arial"/>
        </w:rPr>
        <w:tab/>
      </w:r>
      <w:r>
        <w:rPr>
          <w:rFonts w:ascii="Arial" w:hAnsi="Arial"/>
        </w:rPr>
        <w:t>BA</w:t>
      </w:r>
      <w:r w:rsidRPr="0030419E">
        <w:rPr>
          <w:rFonts w:ascii="Arial" w:hAnsi="Arial"/>
        </w:rPr>
        <w:t xml:space="preserve"> + 2B – </w:t>
      </w:r>
      <w:r>
        <w:rPr>
          <w:rFonts w:ascii="Arial" w:hAnsi="Arial"/>
        </w:rPr>
        <w:t>3</w:t>
      </w:r>
      <w:r w:rsidRPr="0030419E">
        <w:rPr>
          <w:rFonts w:ascii="Arial" w:hAnsi="Arial"/>
        </w:rPr>
        <w:t>I</w:t>
      </w:r>
    </w:p>
    <w:p w14:paraId="02EC1D28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372729D9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47D4B03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5B3B97D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ADFAC94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1EC7E22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8AFCC6B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B421E8F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42ACB27B" w14:textId="6D677223" w:rsidR="00E62FB7" w:rsidRDefault="00945C69" w:rsidP="00A757F4">
      <w:pPr>
        <w:pStyle w:val="ArNormal"/>
      </w:pPr>
      <w:r>
        <w:rPr>
          <w:b/>
        </w:rPr>
        <w:t>2.</w:t>
      </w:r>
      <w:r>
        <w:tab/>
        <w:t>[2 marks]</w:t>
      </w:r>
    </w:p>
    <w:p w14:paraId="4C79881C" w14:textId="77777777" w:rsidR="00945C69" w:rsidRDefault="00945C69" w:rsidP="00E62FB7">
      <w:pPr>
        <w:pStyle w:val="Indent1"/>
      </w:pPr>
    </w:p>
    <w:p w14:paraId="34928BFF" w14:textId="09F09987" w:rsidR="00945C69" w:rsidRPr="00945C69" w:rsidRDefault="00945C69" w:rsidP="00A757F4">
      <w:pPr>
        <w:pStyle w:val="ArNormal"/>
      </w:pPr>
      <w:r>
        <w:tab/>
        <w:t xml:space="preserve">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tan</m:t>
            </m:r>
          </m:fName>
          <m:e>
            <m:r>
              <m:rPr>
                <m:nor/>
              </m:rPr>
              <m:t>105°</m:t>
            </m:r>
          </m:e>
        </m:func>
        <m:r>
          <m:rPr>
            <m:nor/>
          </m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+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num>
          <m:den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-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den>
        </m:f>
      </m:oMath>
    </w:p>
    <w:p w14:paraId="05A01099" w14:textId="77777777" w:rsidR="00B80A22" w:rsidRDefault="00B80A22">
      <w:pPr>
        <w:spacing w:after="0"/>
        <w:rPr>
          <w:rFonts w:eastAsia="Times New Roman" w:cs="Times New Roman"/>
          <w:b/>
          <w:szCs w:val="20"/>
          <w:lang w:eastAsia="en-US"/>
        </w:rPr>
      </w:pPr>
      <w:r>
        <w:rPr>
          <w:b/>
        </w:rPr>
        <w:br w:type="page"/>
      </w:r>
    </w:p>
    <w:p w14:paraId="7647F60B" w14:textId="7EBF229E" w:rsidR="0030419E" w:rsidRPr="0030419E" w:rsidRDefault="00B80A22" w:rsidP="0030419E">
      <w:pPr>
        <w:pStyle w:val="Indent1"/>
        <w:ind w:left="0" w:firstLine="0"/>
        <w:rPr>
          <w:rFonts w:ascii="Arial" w:hAnsi="Arial"/>
        </w:rPr>
      </w:pPr>
      <w:r>
        <w:rPr>
          <w:rFonts w:ascii="Arial" w:hAnsi="Arial"/>
          <w:b/>
        </w:rPr>
        <w:lastRenderedPageBreak/>
        <w:t>3</w:t>
      </w:r>
      <w:r w:rsidR="0030419E" w:rsidRPr="0030419E">
        <w:rPr>
          <w:rFonts w:ascii="Arial" w:hAnsi="Arial"/>
          <w:b/>
        </w:rPr>
        <w:t>.</w:t>
      </w:r>
      <w:r w:rsidR="0030419E" w:rsidRPr="0030419E">
        <w:rPr>
          <w:rFonts w:ascii="Arial" w:hAnsi="Arial"/>
        </w:rPr>
        <w:tab/>
        <w:t>[1, 4</w:t>
      </w:r>
      <w:r w:rsidR="009505C9">
        <w:rPr>
          <w:rFonts w:ascii="Arial" w:hAnsi="Arial"/>
        </w:rPr>
        <w:t>, 5</w:t>
      </w:r>
      <w:r w:rsidR="0030419E" w:rsidRPr="0030419E">
        <w:rPr>
          <w:rFonts w:ascii="Arial" w:hAnsi="Arial"/>
        </w:rPr>
        <w:t xml:space="preserve"> marks]</w:t>
      </w:r>
    </w:p>
    <w:p w14:paraId="41B6EA46" w14:textId="77777777" w:rsidR="0030419E" w:rsidRPr="0030419E" w:rsidRDefault="0030419E" w:rsidP="0030419E">
      <w:pPr>
        <w:pStyle w:val="Indent1"/>
        <w:ind w:left="0" w:firstLine="0"/>
        <w:rPr>
          <w:rFonts w:ascii="Arial" w:hAnsi="Arial"/>
        </w:rPr>
      </w:pPr>
    </w:p>
    <w:p w14:paraId="21465706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 xml:space="preserve">Find the value(s) of k for which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k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 w:rsidRPr="0030419E">
        <w:rPr>
          <w:rFonts w:ascii="Arial" w:hAnsi="Arial"/>
        </w:rPr>
        <w:t xml:space="preserve"> is singular.</w:t>
      </w:r>
    </w:p>
    <w:p w14:paraId="2285419F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</w:p>
    <w:p w14:paraId="5F387BDD" w14:textId="77777777" w:rsidR="0030419E" w:rsidRDefault="0030419E" w:rsidP="0030419E">
      <w:pPr>
        <w:pStyle w:val="Indent1"/>
        <w:ind w:left="1418"/>
        <w:rPr>
          <w:rFonts w:ascii="Arial" w:hAnsi="Arial"/>
        </w:rPr>
      </w:pPr>
    </w:p>
    <w:p w14:paraId="6378CEB9" w14:textId="77777777" w:rsidR="00A757F4" w:rsidRDefault="00A757F4" w:rsidP="0030419E">
      <w:pPr>
        <w:pStyle w:val="Indent1"/>
        <w:ind w:left="1418"/>
        <w:rPr>
          <w:rFonts w:ascii="Arial" w:hAnsi="Arial"/>
        </w:rPr>
      </w:pPr>
    </w:p>
    <w:p w14:paraId="7B907763" w14:textId="77777777" w:rsidR="00A757F4" w:rsidRPr="0030419E" w:rsidRDefault="00A757F4" w:rsidP="0030419E">
      <w:pPr>
        <w:pStyle w:val="Indent1"/>
        <w:ind w:left="1418"/>
        <w:rPr>
          <w:rFonts w:ascii="Arial" w:hAnsi="Arial"/>
        </w:rPr>
      </w:pPr>
    </w:p>
    <w:p w14:paraId="1BBF7C61" w14:textId="25B4E881" w:rsidR="00B80A22" w:rsidRDefault="0030419E" w:rsidP="00B80A22">
      <w:pPr>
        <w:pStyle w:val="ArIndent20"/>
      </w:pPr>
      <w:r w:rsidRPr="0030419E">
        <w:t>(b)</w:t>
      </w:r>
      <w:r w:rsidRPr="0030419E">
        <w:tab/>
      </w:r>
      <w:r w:rsidR="00B80A22">
        <w:t>(</w:t>
      </w:r>
      <w:proofErr w:type="gramStart"/>
      <w:r w:rsidR="00B80A22">
        <w:t>i</w:t>
      </w:r>
      <w:proofErr w:type="gramEnd"/>
      <w:r w:rsidR="00B80A22">
        <w:t>)</w:t>
      </w:r>
      <w:r w:rsidR="00B80A22">
        <w:tab/>
        <w:t xml:space="preserve">Determine the inverse of the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3</m:t>
                  </m:r>
                </m:e>
              </m:mr>
            </m:m>
          </m:e>
        </m:d>
      </m:oMath>
      <w:r w:rsidR="00B80A22">
        <w:t>.</w:t>
      </w:r>
    </w:p>
    <w:p w14:paraId="76048024" w14:textId="77777777" w:rsidR="00B80A22" w:rsidRDefault="00B80A22" w:rsidP="00B80A22">
      <w:pPr>
        <w:pStyle w:val="ArIndent3"/>
      </w:pPr>
    </w:p>
    <w:p w14:paraId="2848676B" w14:textId="77777777" w:rsidR="00B80A22" w:rsidRDefault="00B80A22" w:rsidP="00B80A22">
      <w:pPr>
        <w:pStyle w:val="ArIndent3"/>
      </w:pPr>
    </w:p>
    <w:p w14:paraId="7CB44371" w14:textId="77777777" w:rsidR="00B80A22" w:rsidRDefault="00B80A22" w:rsidP="00B80A22">
      <w:pPr>
        <w:pStyle w:val="ArIndent3"/>
      </w:pPr>
    </w:p>
    <w:p w14:paraId="7F3EE0EF" w14:textId="77777777" w:rsidR="00B80A22" w:rsidRDefault="00B80A22" w:rsidP="00B80A22">
      <w:pPr>
        <w:pStyle w:val="ArIndent3"/>
      </w:pPr>
    </w:p>
    <w:p w14:paraId="2A4839B8" w14:textId="77777777" w:rsidR="00B80A22" w:rsidRDefault="00B80A22" w:rsidP="00B80A22">
      <w:pPr>
        <w:pStyle w:val="ArIndent3"/>
      </w:pPr>
    </w:p>
    <w:p w14:paraId="2A8C4282" w14:textId="77777777" w:rsidR="00B80A22" w:rsidRPr="00B80A22" w:rsidRDefault="00B80A22" w:rsidP="00B80A22">
      <w:pPr>
        <w:pStyle w:val="ArIndent3"/>
      </w:pPr>
    </w:p>
    <w:p w14:paraId="2E31FF9D" w14:textId="77777777" w:rsidR="00B80A22" w:rsidRDefault="00B80A22" w:rsidP="00B80A22">
      <w:pPr>
        <w:pStyle w:val="ArIndent20"/>
      </w:pPr>
    </w:p>
    <w:p w14:paraId="14F4B61D" w14:textId="159C411F" w:rsidR="0030419E" w:rsidRPr="0030419E" w:rsidRDefault="007A0D2D" w:rsidP="00B80A22">
      <w:pPr>
        <w:pStyle w:val="ArIndent3"/>
      </w:pPr>
      <w:r>
        <w:t>(ii</w:t>
      </w:r>
      <w:r w:rsidR="00B80A22">
        <w:t>)</w:t>
      </w:r>
      <w:r w:rsidR="00B80A22">
        <w:tab/>
        <w:t>Using</w:t>
      </w:r>
      <w:r w:rsidR="0030419E" w:rsidRPr="0030419E">
        <w:t xml:space="preserve"> </w:t>
      </w:r>
      <w:r w:rsidR="00B80A22">
        <w:t>matrices,</w:t>
      </w:r>
      <w:r w:rsidR="0030419E" w:rsidRPr="0030419E">
        <w:t xml:space="preserve"> solve the simultaneous equations:</w:t>
      </w:r>
    </w:p>
    <w:p w14:paraId="0AFB2E6F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61311F21" w14:textId="10294143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="Arial" w:hAnsi="Arial" w:cs="Arial"/>
                </w:rPr>
                <m:t>2x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ascii="Arial" w:hAnsi="Arial" w:cs="Arial"/>
                </w:rPr>
                <m:t>4x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3y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6</m:t>
                    </m:r>
                  </m:e>
                </m:mr>
              </m:m>
            </m:e>
          </m:mr>
        </m:m>
      </m:oMath>
    </w:p>
    <w:p w14:paraId="348427C8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CF6E19F" w14:textId="77777777" w:rsidR="0030419E" w:rsidRDefault="0030419E" w:rsidP="0030419E">
      <w:pPr>
        <w:pStyle w:val="Indent2"/>
        <w:rPr>
          <w:rFonts w:ascii="Arial" w:hAnsi="Arial"/>
        </w:rPr>
      </w:pPr>
    </w:p>
    <w:p w14:paraId="363A72EB" w14:textId="77777777" w:rsidR="00F72A10" w:rsidRDefault="00F72A10" w:rsidP="0030419E">
      <w:pPr>
        <w:pStyle w:val="Indent2"/>
        <w:rPr>
          <w:rFonts w:ascii="Arial" w:hAnsi="Arial"/>
        </w:rPr>
      </w:pPr>
    </w:p>
    <w:p w14:paraId="7B577942" w14:textId="77777777" w:rsidR="00F72A10" w:rsidRDefault="00F72A10" w:rsidP="0030419E">
      <w:pPr>
        <w:pStyle w:val="Indent2"/>
        <w:rPr>
          <w:rFonts w:ascii="Arial" w:hAnsi="Arial"/>
        </w:rPr>
      </w:pPr>
    </w:p>
    <w:p w14:paraId="65D3DBA6" w14:textId="77777777" w:rsidR="00F72A10" w:rsidRDefault="00F72A10" w:rsidP="0030419E">
      <w:pPr>
        <w:pStyle w:val="Indent2"/>
        <w:rPr>
          <w:rFonts w:ascii="Arial" w:hAnsi="Arial"/>
        </w:rPr>
      </w:pPr>
    </w:p>
    <w:p w14:paraId="0B9E671E" w14:textId="77777777" w:rsidR="00F72A10" w:rsidRDefault="00F72A10" w:rsidP="0030419E">
      <w:pPr>
        <w:pStyle w:val="Indent2"/>
        <w:rPr>
          <w:rFonts w:ascii="Arial" w:hAnsi="Arial"/>
        </w:rPr>
      </w:pPr>
    </w:p>
    <w:p w14:paraId="56E6AE62" w14:textId="77777777" w:rsidR="00F72A10" w:rsidRDefault="00F72A10" w:rsidP="0030419E">
      <w:pPr>
        <w:pStyle w:val="Indent2"/>
        <w:rPr>
          <w:rFonts w:ascii="Arial" w:hAnsi="Arial"/>
        </w:rPr>
      </w:pPr>
    </w:p>
    <w:p w14:paraId="6ABCC030" w14:textId="77777777" w:rsidR="00F72A10" w:rsidRDefault="00F72A10" w:rsidP="0030419E">
      <w:pPr>
        <w:pStyle w:val="Indent2"/>
        <w:rPr>
          <w:rFonts w:ascii="Arial" w:hAnsi="Arial"/>
        </w:rPr>
      </w:pPr>
    </w:p>
    <w:p w14:paraId="6625E26D" w14:textId="77777777" w:rsidR="00F72A10" w:rsidRDefault="00F72A10" w:rsidP="0030419E">
      <w:pPr>
        <w:pStyle w:val="Indent2"/>
        <w:rPr>
          <w:rFonts w:ascii="Arial" w:hAnsi="Arial"/>
        </w:rPr>
      </w:pPr>
    </w:p>
    <w:p w14:paraId="566C6C81" w14:textId="77777777" w:rsidR="00F72A10" w:rsidRDefault="00F72A10" w:rsidP="0030419E">
      <w:pPr>
        <w:pStyle w:val="Indent2"/>
        <w:rPr>
          <w:rFonts w:ascii="Arial" w:hAnsi="Arial"/>
        </w:rPr>
      </w:pPr>
    </w:p>
    <w:p w14:paraId="188B62D6" w14:textId="77777777" w:rsidR="00F72A10" w:rsidRDefault="00F72A10" w:rsidP="0030419E">
      <w:pPr>
        <w:pStyle w:val="Indent2"/>
        <w:rPr>
          <w:rFonts w:ascii="Arial" w:hAnsi="Arial"/>
        </w:rPr>
      </w:pPr>
    </w:p>
    <w:p w14:paraId="365B7AA5" w14:textId="77777777" w:rsidR="00F72A10" w:rsidRDefault="00F72A10" w:rsidP="0030419E">
      <w:pPr>
        <w:pStyle w:val="Indent2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c</w:t>
      </w:r>
      <w:proofErr w:type="gramEnd"/>
      <w:r>
        <w:rPr>
          <w:rFonts w:ascii="Arial" w:hAnsi="Arial"/>
        </w:rPr>
        <w:t>)</w:t>
      </w:r>
      <w:r>
        <w:rPr>
          <w:rFonts w:ascii="Arial" w:hAnsi="Arial"/>
        </w:rPr>
        <w:tab/>
        <w:t xml:space="preserve">Given that </w:t>
      </w:r>
      <m:oMath>
        <m:r>
          <m:rPr>
            <m:nor/>
          </m:rPr>
          <w:rPr>
            <w:rFonts w:ascii="Arial" w:hAnsi="Arial" w:cs="Arial"/>
          </w:rPr>
          <m:t>A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5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7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/>
        </w:rPr>
        <w:t xml:space="preserve"> and </w:t>
      </w:r>
      <m:oMath>
        <m:r>
          <m:rPr>
            <m:nor/>
          </m:rPr>
          <w:rPr>
            <w:rFonts w:ascii="Arial" w:hAnsi="Arial" w:cs="Arial"/>
          </w:rPr>
          <m:t>B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-21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15</m:t>
                  </m:r>
                </m:e>
              </m:mr>
            </m:m>
          </m:e>
        </m:d>
      </m:oMath>
    </w:p>
    <w:p w14:paraId="6E7CC9AE" w14:textId="77777777" w:rsidR="00F72A10" w:rsidRDefault="00F72A10" w:rsidP="00F72A10">
      <w:pPr>
        <w:pStyle w:val="ArIndent3"/>
      </w:pPr>
    </w:p>
    <w:p w14:paraId="44520BD3" w14:textId="04C1B405" w:rsidR="00F72A10" w:rsidRDefault="00945C69" w:rsidP="00F72A10">
      <w:pPr>
        <w:pStyle w:val="ArIndent3"/>
      </w:pPr>
      <w:r>
        <w:t>(i)</w:t>
      </w:r>
      <w:r>
        <w:tab/>
      </w:r>
      <w:proofErr w:type="gramStart"/>
      <w:r>
        <w:t>d</w:t>
      </w:r>
      <w:r w:rsidR="00F72A10">
        <w:t>etermine</w:t>
      </w:r>
      <w:proofErr w:type="gramEnd"/>
      <w:r w:rsidR="00F72A10">
        <w:t xml:space="preserve"> AB</w:t>
      </w:r>
    </w:p>
    <w:p w14:paraId="1A9C81FC" w14:textId="77777777" w:rsidR="00F72A10" w:rsidRDefault="00F72A10" w:rsidP="00F72A10">
      <w:pPr>
        <w:pStyle w:val="ArIndent3"/>
      </w:pPr>
    </w:p>
    <w:p w14:paraId="01335C58" w14:textId="77777777" w:rsidR="00F72A10" w:rsidRDefault="00F72A10" w:rsidP="00F72A10">
      <w:pPr>
        <w:pStyle w:val="ArIndent3"/>
      </w:pPr>
    </w:p>
    <w:p w14:paraId="2A6A4D7F" w14:textId="77777777" w:rsidR="00F72A10" w:rsidRDefault="00F72A10" w:rsidP="00F72A10">
      <w:pPr>
        <w:pStyle w:val="ArIndent3"/>
      </w:pPr>
    </w:p>
    <w:p w14:paraId="4B2BDD73" w14:textId="77777777" w:rsidR="00F72A10" w:rsidRDefault="00F72A10" w:rsidP="00F72A10">
      <w:pPr>
        <w:pStyle w:val="ArIndent3"/>
      </w:pPr>
    </w:p>
    <w:p w14:paraId="6CDB61B9" w14:textId="7A09B2C4" w:rsidR="00F72A10" w:rsidRDefault="00945C69" w:rsidP="00F72A10">
      <w:pPr>
        <w:pStyle w:val="ArIndent3"/>
      </w:pPr>
      <w:r>
        <w:t>(ii)</w:t>
      </w:r>
      <w:r>
        <w:tab/>
      </w:r>
      <w:proofErr w:type="gramStart"/>
      <w:r>
        <w:t>h</w:t>
      </w:r>
      <w:r w:rsidR="00F72A10">
        <w:t>ence</w:t>
      </w:r>
      <w:proofErr w:type="gramEnd"/>
      <w:r w:rsidR="00F72A10">
        <w:t>, solve</w:t>
      </w:r>
    </w:p>
    <w:p w14:paraId="3740EFBE" w14:textId="77777777" w:rsidR="00F72A10" w:rsidRDefault="00F72A10" w:rsidP="00F72A10">
      <w:pPr>
        <w:pStyle w:val="ArIndent3"/>
      </w:pPr>
    </w:p>
    <w:p w14:paraId="513A177A" w14:textId="77777777" w:rsidR="00F72A10" w:rsidRPr="0030419E" w:rsidRDefault="00F72A10" w:rsidP="00F72A10">
      <w:pPr>
        <w:pStyle w:val="ArIndent3"/>
      </w:pPr>
      <w:r>
        <w:tab/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cs="Arial"/>
                </w:rPr>
                <m:t>6x</m:t>
              </m:r>
            </m:e>
            <m:e>
              <m:r>
                <m:rPr>
                  <m:nor/>
                </m:rPr>
                <w:rPr>
                  <w:rFonts w:cs="Arial"/>
                </w:rPr>
                <m:t>–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21y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6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cs="Arial"/>
                </w:rPr>
                <m:t>-4x</m:t>
              </m:r>
            </m:e>
            <m:e>
              <m:r>
                <m:rPr>
                  <m:nor/>
                </m:rPr>
                <w:rPr>
                  <w:rFonts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15y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-2</m:t>
                    </m:r>
                  </m:e>
                </m:mr>
              </m:m>
            </m:e>
          </m:mr>
        </m:m>
      </m:oMath>
    </w:p>
    <w:p w14:paraId="3CA379CA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66840562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71CF79FC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3F879C47" w14:textId="0C653FEA" w:rsidR="00945C69" w:rsidRDefault="00945C69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p w14:paraId="0F7EC71E" w14:textId="77777777" w:rsidR="00945C69" w:rsidRPr="00945C69" w:rsidRDefault="00945C69" w:rsidP="00945C69">
      <w:pPr>
        <w:spacing w:after="0"/>
        <w:rPr>
          <w:rFonts w:cs="Arial"/>
        </w:rPr>
      </w:pPr>
      <w:r w:rsidRPr="00945C69">
        <w:rPr>
          <w:rFonts w:cs="Arial"/>
          <w:b/>
        </w:rPr>
        <w:lastRenderedPageBreak/>
        <w:t>4.</w:t>
      </w:r>
      <w:r w:rsidRPr="00945C69">
        <w:rPr>
          <w:rFonts w:cs="Arial"/>
        </w:rPr>
        <w:tab/>
        <w:t>[3, 4 marks]</w:t>
      </w:r>
    </w:p>
    <w:p w14:paraId="0DA98445" w14:textId="77777777" w:rsidR="00945C69" w:rsidRPr="00945C69" w:rsidRDefault="00945C69" w:rsidP="00945C69">
      <w:pPr>
        <w:spacing w:after="0"/>
        <w:rPr>
          <w:rFonts w:cs="Arial"/>
        </w:rPr>
      </w:pPr>
    </w:p>
    <w:p w14:paraId="3B4411A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(a)</w:t>
      </w:r>
      <w:r w:rsidRPr="00945C69">
        <w:rPr>
          <w:rFonts w:ascii="Arial" w:hAnsi="Arial" w:cs="Arial"/>
        </w:rPr>
        <w:tab/>
        <w:t xml:space="preserve">Given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hAnsi="Arial" w:cs="Arial"/>
                  </w:rPr>
                  <m:t>5</m:t>
                </m:r>
              </m:e>
            </m:rad>
          </m:den>
        </m:f>
      </m:oMath>
      <w:r w:rsidRPr="00945C69">
        <w:rPr>
          <w:rFonts w:ascii="Arial" w:hAnsi="Arial" w:cs="Arial"/>
        </w:rPr>
        <w:t xml:space="preserve"> for 0 </w:t>
      </w:r>
      <w:r w:rsidRPr="00945C69">
        <w:rPr>
          <w:rFonts w:ascii="Arial" w:hAnsi="Arial" w:cs="Arial"/>
        </w:rPr>
        <w:sym w:font="Symbol" w:char="F0A3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π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 xml:space="preserve">determine the exact value of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2</w:t>
      </w:r>
      <w:r w:rsidRPr="00945C69">
        <w:rPr>
          <w:rFonts w:ascii="Arial" w:hAnsi="Arial" w:cs="Arial"/>
        </w:rPr>
        <w:sym w:font="Symbol" w:char="F071"/>
      </w:r>
    </w:p>
    <w:p w14:paraId="3D65EB3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9FC812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36F2B00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757924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59354D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502A3B3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7F2E333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A6F084A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09DD3EE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1D80B28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830D22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3F9FDB4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886A15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(b)</w:t>
      </w:r>
      <w:r w:rsidRPr="00945C69">
        <w:rPr>
          <w:rFonts w:ascii="Arial" w:hAnsi="Arial" w:cs="Arial"/>
        </w:rPr>
        <w:tab/>
        <w:t>Given that A is an obtuse angle with sin A =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5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 xml:space="preserve">and B is an acute angle with </w:t>
      </w:r>
      <w:proofErr w:type="spellStart"/>
      <w:r w:rsidRPr="00945C69">
        <w:rPr>
          <w:rFonts w:ascii="Arial" w:hAnsi="Arial" w:cs="Arial"/>
        </w:rPr>
        <w:t>cos</w:t>
      </w:r>
      <w:proofErr w:type="spellEnd"/>
      <w:r w:rsidRPr="00945C69">
        <w:rPr>
          <w:rFonts w:ascii="Arial" w:hAnsi="Arial" w:cs="Arial"/>
        </w:rPr>
        <w:t xml:space="preserve"> B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>determine exactly the value for sin (A – B).</w:t>
      </w:r>
    </w:p>
    <w:p w14:paraId="6FE80388" w14:textId="77777777" w:rsidR="00945C69" w:rsidRDefault="00945C69" w:rsidP="00945C69"/>
    <w:p w14:paraId="2351ADA1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508320A4" w14:textId="77777777" w:rsidR="00E62FB7" w:rsidRDefault="00E62FB7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9A35997" w14:textId="77777777" w:rsidTr="00E41892">
        <w:tc>
          <w:tcPr>
            <w:tcW w:w="3369" w:type="dxa"/>
          </w:tcPr>
          <w:p w14:paraId="1963DE56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B09FE4" wp14:editId="44F2C3D9">
                  <wp:extent cx="1638300" cy="1409700"/>
                  <wp:effectExtent l="0" t="0" r="12700" b="12700"/>
                  <wp:docPr id="3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27554DE1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0E9972E7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2FD9CA4E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5132E9A0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48A5BF99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06624ED" w14:textId="19B4367D" w:rsidR="00E41892" w:rsidRPr="00E41892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</w:tbl>
    <w:p w14:paraId="12E16ECE" w14:textId="77777777" w:rsidR="00B80A22" w:rsidRPr="004169E3" w:rsidRDefault="00B80A22" w:rsidP="00B80A22">
      <w:pPr>
        <w:pStyle w:val="ArNormal"/>
        <w:rPr>
          <w:rFonts w:cs="Arial"/>
        </w:rPr>
      </w:pPr>
    </w:p>
    <w:p w14:paraId="6D648038" w14:textId="25F97A3E" w:rsidR="00B80A22" w:rsidRPr="004169E3" w:rsidRDefault="00B80A22" w:rsidP="00B80A22">
      <w:pPr>
        <w:pStyle w:val="ArNormal"/>
        <w:rPr>
          <w:rFonts w:cs="Arial"/>
        </w:rPr>
      </w:pPr>
      <w:r>
        <w:rPr>
          <w:rFonts w:cs="Arial"/>
        </w:rPr>
        <w:t>Time Allowed:  30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29</w:t>
      </w:r>
    </w:p>
    <w:p w14:paraId="4397C4B4" w14:textId="77777777" w:rsidR="00B80A22" w:rsidRPr="004169E3" w:rsidRDefault="00B80A22" w:rsidP="00B80A22">
      <w:pPr>
        <w:pStyle w:val="ArNormal"/>
        <w:rPr>
          <w:rFonts w:cs="Arial"/>
        </w:rPr>
      </w:pPr>
    </w:p>
    <w:p w14:paraId="2EA2E41B" w14:textId="6B32ED1E" w:rsidR="00B80A22" w:rsidRPr="00E62FB7" w:rsidRDefault="00B80A22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Pr="00E62FB7">
        <w:rPr>
          <w:rFonts w:ascii="Arial" w:hAnsi="Arial" w:cs="Arial"/>
          <w:b/>
        </w:rPr>
        <w:t>.</w:t>
      </w:r>
      <w:r w:rsidRPr="00E62FB7">
        <w:rPr>
          <w:rFonts w:ascii="Arial" w:hAnsi="Arial" w:cs="Arial"/>
        </w:rPr>
        <w:tab/>
        <w:t>[2, 2, 2, 3 marks]</w:t>
      </w:r>
    </w:p>
    <w:p w14:paraId="3A15A02C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6AAE92F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  <w:r w:rsidRPr="00E62FB7">
        <w:rPr>
          <w:rFonts w:ascii="Arial" w:hAnsi="Arial" w:cs="Arial"/>
        </w:rPr>
        <w:tab/>
        <w:t>Given that A, B, C, and X are all square matrices of the same order, and that all necessary inverse matrices exist, then re-arrange the following equations to</w:t>
      </w:r>
      <w:r>
        <w:rPr>
          <w:rFonts w:ascii="Arial" w:hAnsi="Arial" w:cs="Arial"/>
        </w:rPr>
        <w:t xml:space="preserve"> make X the </w:t>
      </w:r>
      <w:proofErr w:type="gramStart"/>
      <w:r>
        <w:rPr>
          <w:rFonts w:ascii="Arial" w:hAnsi="Arial" w:cs="Arial"/>
        </w:rPr>
        <w:t>subject  (</w:t>
      </w:r>
      <w:proofErr w:type="gramEnd"/>
      <w:r>
        <w:rPr>
          <w:rFonts w:ascii="Arial" w:hAnsi="Arial" w:cs="Arial"/>
        </w:rPr>
        <w:t>i.e.  X =</w:t>
      </w:r>
      <w:r>
        <w:t> </w:t>
      </w:r>
      <w:r w:rsidRPr="00E62FB7">
        <w:rPr>
          <w:rFonts w:ascii="Arial" w:hAnsi="Arial" w:cs="Arial"/>
        </w:rPr>
        <w:t>…)</w:t>
      </w:r>
    </w:p>
    <w:p w14:paraId="46483B6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5C1B06E6" w14:textId="77777777" w:rsidR="00B80A22" w:rsidRPr="00E62FB7" w:rsidRDefault="00B80A22" w:rsidP="00B80A22">
      <w:pPr>
        <w:pStyle w:val="Indent2"/>
        <w:rPr>
          <w:rFonts w:ascii="Arial" w:hAnsi="Arial" w:cs="Arial"/>
        </w:rPr>
      </w:pPr>
      <w:r w:rsidRPr="00E62FB7">
        <w:rPr>
          <w:rFonts w:ascii="Arial" w:hAnsi="Arial" w:cs="Arial"/>
        </w:rPr>
        <w:t>(a)</w:t>
      </w:r>
      <w:r w:rsidRPr="00E62FB7">
        <w:rPr>
          <w:rFonts w:ascii="Arial" w:hAnsi="Arial" w:cs="Arial"/>
        </w:rPr>
        <w:tab/>
        <w:t>A + BX = C</w:t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  <w:t>(b)</w:t>
      </w:r>
      <w:r w:rsidRPr="00E62FB7">
        <w:rPr>
          <w:rFonts w:ascii="Arial" w:hAnsi="Arial" w:cs="Arial"/>
        </w:rPr>
        <w:tab/>
        <w:t>XAB = C</w:t>
      </w:r>
    </w:p>
    <w:p w14:paraId="13E49FC4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4D1DF7F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277D4F1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0A30F82C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70411D74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0D13DB29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4DCB7CA6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13AD6290" w14:textId="77777777" w:rsidR="00B80A22" w:rsidRPr="00E62FB7" w:rsidRDefault="00B80A22" w:rsidP="00A757F4">
      <w:pPr>
        <w:pStyle w:val="ArIndent2"/>
      </w:pPr>
      <w:r w:rsidRPr="00E62FB7">
        <w:t>(c)</w:t>
      </w:r>
      <w:r w:rsidRPr="00E62FB7">
        <w:tab/>
        <w:t>C(X – B) = A</w:t>
      </w:r>
      <w:r w:rsidRPr="00E62FB7">
        <w:tab/>
      </w:r>
      <w:r w:rsidRPr="00E62FB7">
        <w:tab/>
      </w:r>
      <w:r w:rsidRPr="00E62FB7">
        <w:tab/>
      </w:r>
      <w:r w:rsidRPr="00E62FB7">
        <w:tab/>
      </w:r>
      <w:r w:rsidRPr="00E62FB7">
        <w:tab/>
        <w:t>(d)</w:t>
      </w:r>
      <w:r w:rsidRPr="00E62FB7">
        <w:tab/>
        <w:t>BX = A + CX</w:t>
      </w:r>
    </w:p>
    <w:p w14:paraId="7DAAF916" w14:textId="77777777" w:rsidR="00B80A22" w:rsidRPr="00E62FB7" w:rsidRDefault="00B80A22" w:rsidP="00A757F4">
      <w:pPr>
        <w:pStyle w:val="ArNormal"/>
      </w:pPr>
    </w:p>
    <w:p w14:paraId="2322CBD6" w14:textId="77777777" w:rsidR="00B80A22" w:rsidRDefault="00B80A22" w:rsidP="00A757F4">
      <w:pPr>
        <w:pStyle w:val="ArNormal"/>
      </w:pPr>
    </w:p>
    <w:p w14:paraId="08F29A8D" w14:textId="77777777" w:rsidR="00B80A22" w:rsidRDefault="00B80A22" w:rsidP="00A757F4">
      <w:pPr>
        <w:pStyle w:val="ArNormal"/>
      </w:pPr>
    </w:p>
    <w:p w14:paraId="5E1FC37A" w14:textId="77777777" w:rsidR="00B80A22" w:rsidRDefault="00B80A22" w:rsidP="00A757F4">
      <w:pPr>
        <w:pStyle w:val="ArNormal"/>
        <w:rPr>
          <w:b/>
        </w:rPr>
      </w:pPr>
    </w:p>
    <w:p w14:paraId="69DF3EC1" w14:textId="77777777" w:rsidR="00A757F4" w:rsidRDefault="00A757F4" w:rsidP="00A757F4">
      <w:pPr>
        <w:pStyle w:val="ArNormal"/>
        <w:rPr>
          <w:b/>
        </w:rPr>
      </w:pPr>
    </w:p>
    <w:p w14:paraId="34776B93" w14:textId="77777777" w:rsidR="00A757F4" w:rsidRDefault="00A757F4" w:rsidP="00A757F4">
      <w:pPr>
        <w:pStyle w:val="ArNormal"/>
        <w:rPr>
          <w:b/>
        </w:rPr>
      </w:pPr>
    </w:p>
    <w:p w14:paraId="6466AABC" w14:textId="77777777" w:rsidR="00A757F4" w:rsidRDefault="00A757F4" w:rsidP="00A757F4">
      <w:pPr>
        <w:pStyle w:val="ArNormal"/>
        <w:rPr>
          <w:b/>
        </w:rPr>
      </w:pPr>
    </w:p>
    <w:p w14:paraId="6621439E" w14:textId="77777777" w:rsidR="00B80A22" w:rsidRDefault="00B80A22" w:rsidP="00A757F4">
      <w:pPr>
        <w:pStyle w:val="ArNormal"/>
        <w:rPr>
          <w:b/>
        </w:rPr>
      </w:pPr>
    </w:p>
    <w:p w14:paraId="252BFEC2" w14:textId="77777777" w:rsidR="00B80A22" w:rsidRDefault="00B80A22" w:rsidP="00A757F4">
      <w:pPr>
        <w:pStyle w:val="ArNormal"/>
        <w:rPr>
          <w:b/>
        </w:rPr>
      </w:pPr>
    </w:p>
    <w:p w14:paraId="7598A561" w14:textId="102155A4" w:rsidR="00A757F4" w:rsidRDefault="00A757F4" w:rsidP="00A757F4">
      <w:pPr>
        <w:pStyle w:val="ArNormal"/>
      </w:pPr>
      <w:r>
        <w:rPr>
          <w:b/>
        </w:rPr>
        <w:t>6.</w:t>
      </w:r>
      <w:r>
        <w:tab/>
        <w:t>[4 marks]</w:t>
      </w:r>
    </w:p>
    <w:p w14:paraId="7C0D7C63" w14:textId="77777777" w:rsidR="00A757F4" w:rsidRDefault="00A757F4" w:rsidP="00A757F4">
      <w:pPr>
        <w:pStyle w:val="ArNormal"/>
      </w:pPr>
    </w:p>
    <w:p w14:paraId="2C69CF70" w14:textId="77777777" w:rsidR="00A757F4" w:rsidRDefault="00A757F4" w:rsidP="00A757F4">
      <w:pPr>
        <w:pStyle w:val="ArIndent1"/>
      </w:pPr>
      <w:r>
        <w:tab/>
        <w:t xml:space="preserve">Rewrite 3 </w:t>
      </w:r>
      <w:proofErr w:type="spellStart"/>
      <w:r>
        <w:t>cos</w:t>
      </w:r>
      <w:proofErr w:type="spellEnd"/>
      <w:r>
        <w:t xml:space="preserve"> </w:t>
      </w:r>
      <w:r>
        <w:sym w:font="Symbol" w:char="F071"/>
      </w:r>
      <w:r>
        <w:t xml:space="preserve"> + 5 sin </w:t>
      </w:r>
      <w:r>
        <w:sym w:font="Symbol" w:char="F071"/>
      </w:r>
      <w:r>
        <w:t xml:space="preserve"> in the form R </w:t>
      </w:r>
      <w:proofErr w:type="spellStart"/>
      <w:r>
        <w:t>cos</w:t>
      </w:r>
      <w:proofErr w:type="spellEnd"/>
      <w:r>
        <w:t xml:space="preserve"> (</w:t>
      </w:r>
      <w:r>
        <w:sym w:font="Symbol" w:char="F071"/>
      </w:r>
      <w:r>
        <w:t xml:space="preserve"> – </w:t>
      </w:r>
      <w:r>
        <w:sym w:font="Symbol" w:char="F061"/>
      </w:r>
      <w:r>
        <w:t xml:space="preserve">), where </w:t>
      </w:r>
      <w:r>
        <w:sym w:font="Symbol" w:char="F061"/>
      </w:r>
      <w:r>
        <w:t xml:space="preserve"> is an acute angle in degrees.</w:t>
      </w:r>
    </w:p>
    <w:p w14:paraId="7247BDB2" w14:textId="77777777" w:rsidR="00A757F4" w:rsidRPr="0030419E" w:rsidRDefault="00A757F4" w:rsidP="00A757F4">
      <w:pPr>
        <w:rPr>
          <w:rFonts w:cs="Arial"/>
        </w:rPr>
      </w:pPr>
    </w:p>
    <w:p w14:paraId="3D2CA38E" w14:textId="77777777" w:rsidR="00B80A22" w:rsidRDefault="00B80A22" w:rsidP="001D7AA5">
      <w:pPr>
        <w:rPr>
          <w:b/>
        </w:rPr>
      </w:pPr>
    </w:p>
    <w:p w14:paraId="22A669EF" w14:textId="77777777" w:rsidR="00B80A22" w:rsidRDefault="00B80A22">
      <w:pPr>
        <w:spacing w:after="0"/>
        <w:rPr>
          <w:b/>
        </w:rPr>
      </w:pPr>
      <w:r>
        <w:rPr>
          <w:b/>
        </w:rPr>
        <w:br w:type="page"/>
      </w:r>
    </w:p>
    <w:p w14:paraId="3EA8C891" w14:textId="09C08CF0" w:rsidR="00B80A22" w:rsidRPr="0030419E" w:rsidRDefault="00A757F4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B80A22" w:rsidRPr="0030419E">
        <w:rPr>
          <w:rFonts w:ascii="Arial" w:hAnsi="Arial" w:cs="Arial"/>
          <w:b/>
        </w:rPr>
        <w:t>.</w:t>
      </w:r>
      <w:r w:rsidR="00B80A22" w:rsidRPr="0030419E">
        <w:rPr>
          <w:rFonts w:ascii="Arial" w:hAnsi="Arial" w:cs="Arial"/>
        </w:rPr>
        <w:tab/>
        <w:t>[2, 2, 2, 2 marks]</w:t>
      </w:r>
    </w:p>
    <w:p w14:paraId="6C2335EB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1DD87102" w14:textId="77777777" w:rsidR="00B80A22" w:rsidRPr="0030419E" w:rsidRDefault="00B80A22" w:rsidP="00B80A22">
      <w:pPr>
        <w:pStyle w:val="Indent1"/>
        <w:rPr>
          <w:rFonts w:ascii="Arial" w:hAnsi="Arial" w:cs="Arial"/>
        </w:rPr>
      </w:pPr>
      <w:r w:rsidRPr="0030419E">
        <w:rPr>
          <w:rFonts w:ascii="Arial" w:hAnsi="Arial" w:cs="Arial"/>
        </w:rPr>
        <w:tab/>
        <w:t>A company displays motor vehicles for sale in two different showrooms.  Matrix P shows the number of vehicles for sale in each showroom.  Matrix Q shows the petrol and oil requirements (in litres) for the sedans and 4-wheel drive vehicles.  Matrix R gives the cost per litre for petrol and oil.</w:t>
      </w:r>
    </w:p>
    <w:p w14:paraId="13741E4A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68BAB813" w14:textId="2E82874F" w:rsidR="00B80A22" w:rsidRPr="0030419E" w:rsidRDefault="00B80A22" w:rsidP="00B80A22">
      <w:pPr>
        <w:pStyle w:val="Indent1"/>
        <w:ind w:firstLine="0"/>
        <w:jc w:val="center"/>
        <w:rPr>
          <w:rFonts w:ascii="Arial" w:hAnsi="Arial" w:cs="Arial"/>
        </w:rPr>
      </w:pP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P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Arial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A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B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,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Q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Arial" w:cs="Arial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45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   and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R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r>
                <m:rPr>
                  <m:nor/>
                </m:rPr>
                <w:rPr>
                  <w:rFonts w:ascii="Arial" w:hAnsi="Arial" w:cs="Arial"/>
                </w:rPr>
                <m:t>$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1∙40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2∙50</m:t>
                        </m:r>
                      </m:e>
                    </m:mr>
                  </m:m>
                </m:e>
              </m:d>
            </m:e>
          </m:mr>
        </m:m>
      </m:oMath>
    </w:p>
    <w:p w14:paraId="5E349DC6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23958BD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B22D24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(a)</w:t>
      </w:r>
      <w:r w:rsidRPr="0030419E">
        <w:rPr>
          <w:rFonts w:ascii="Arial" w:hAnsi="Arial" w:cs="Arial"/>
        </w:rPr>
        <w:tab/>
        <w:t>Give a matrix S which shows the total (combined) cost of petrol and oil products for each type of vehicle.</w:t>
      </w:r>
    </w:p>
    <w:p w14:paraId="41E9F4D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761B58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7E512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AFB9C0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119DC377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C60569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6E5C434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7A4DC5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A54967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(b)</w:t>
      </w:r>
      <w:r w:rsidRPr="0030419E">
        <w:rPr>
          <w:rFonts w:ascii="Arial" w:hAnsi="Arial" w:cs="Arial"/>
        </w:rPr>
        <w:tab/>
        <w:t>Show how S can be used, with one of the given matrices, to obtain a matrix M listing the total cost of petrol and oil products for each showroom.  Hence find the matrix M.</w:t>
      </w:r>
    </w:p>
    <w:p w14:paraId="01FDA19B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A2D58B9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B1B1DD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40131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CC350F6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C05984D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DB09EE2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BCC26EF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FE68B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039EF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DF6B1A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(c)</w:t>
      </w:r>
      <w:r w:rsidRPr="0030419E">
        <w:rPr>
          <w:rFonts w:ascii="Arial" w:hAnsi="Arial" w:cs="Arial"/>
        </w:rPr>
        <w:tab/>
        <w:t>Give a matrix T which shows the separate petrol and oil requirements for each showroom.</w:t>
      </w:r>
    </w:p>
    <w:p w14:paraId="7C09ABB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A0E05F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707B743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E0E59B5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79462D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52A00C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60FB0891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9848536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BF716A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2BBFD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(d)</w:t>
      </w:r>
      <w:r w:rsidRPr="0030419E">
        <w:rPr>
          <w:rFonts w:ascii="Arial" w:hAnsi="Arial" w:cs="Arial"/>
        </w:rPr>
        <w:tab/>
        <w:t>Show how T can be used, with one of the given matrices, to obtain the matrix M in (b).</w:t>
      </w:r>
    </w:p>
    <w:p w14:paraId="266B21B3" w14:textId="77777777" w:rsidR="00B80A22" w:rsidRDefault="00B80A22" w:rsidP="00B80A22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6CE8EBBE" w14:textId="77FEC069" w:rsidR="00B80A22" w:rsidRDefault="00A757F4" w:rsidP="00945C69">
      <w:pPr>
        <w:pStyle w:val="ArNormal"/>
      </w:pPr>
      <w:r>
        <w:rPr>
          <w:b/>
        </w:rPr>
        <w:lastRenderedPageBreak/>
        <w:t>8</w:t>
      </w:r>
      <w:r w:rsidR="00945C69">
        <w:rPr>
          <w:b/>
        </w:rPr>
        <w:t>.</w:t>
      </w:r>
      <w:r w:rsidR="00945C69">
        <w:tab/>
        <w:t>[4, 4 marks]</w:t>
      </w:r>
    </w:p>
    <w:p w14:paraId="7233B55C" w14:textId="77777777" w:rsidR="00945C69" w:rsidRDefault="00945C69" w:rsidP="00945C69">
      <w:pPr>
        <w:pStyle w:val="ArNormal"/>
      </w:pPr>
    </w:p>
    <w:p w14:paraId="504BE9BC" w14:textId="1C841756" w:rsidR="00945C69" w:rsidRDefault="00945C69" w:rsidP="00945C69">
      <w:pPr>
        <w:pStyle w:val="ArNormal"/>
      </w:pPr>
      <w:r>
        <w:tab/>
        <w:t>Prove the following:</w:t>
      </w:r>
    </w:p>
    <w:p w14:paraId="7BF2611A" w14:textId="77777777" w:rsidR="00945C69" w:rsidRDefault="00945C69" w:rsidP="00945C69">
      <w:pPr>
        <w:pStyle w:val="ArNormal"/>
      </w:pPr>
    </w:p>
    <w:p w14:paraId="03287442" w14:textId="77777777" w:rsidR="00A757F4" w:rsidRDefault="00945C69" w:rsidP="00945C69">
      <w:pPr>
        <w:pStyle w:val="ArIndent2"/>
      </w:pPr>
      <w:r>
        <w:t>(a)</w:t>
      </w:r>
      <w: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cosθ</m:t>
            </m:r>
          </m:num>
          <m:den>
            <m:r>
              <m:rPr>
                <m:nor/>
              </m:rPr>
              <w:rPr>
                <w:rFonts w:cs="Arial"/>
              </w:rPr>
              <m:t>1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+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sinθ</m:t>
            </m:r>
          </m:den>
        </m:f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+</m:t>
        </m:r>
        <m:r>
          <m:rPr>
            <m:nor/>
          </m:rPr>
          <w:rPr>
            <w:rFonts w:ascii="Cambria Math" w:cs="Arial"/>
          </w:rPr>
          <m:t xml:space="preserve"> </m:t>
        </m:r>
        <w:proofErr w:type="spellStart"/>
        <m:r>
          <m:rPr>
            <m:nor/>
          </m:rPr>
          <w:rPr>
            <w:rFonts w:cs="Arial"/>
          </w:rPr>
          <m:t>tanθ</m:t>
        </m:r>
        <w:proofErr w:type="spellEnd"/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=</m:t>
        </m:r>
        <m:r>
          <m:rPr>
            <m:nor/>
          </m:rPr>
          <w:rPr>
            <w:rFonts w:asci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1</m:t>
            </m:r>
          </m:num>
          <m:den>
            <w:proofErr w:type="spellStart"/>
            <m:r>
              <m:rPr>
                <m:nor/>
              </m:rPr>
              <w:rPr>
                <w:rFonts w:cs="Arial"/>
              </w:rPr>
              <m:t>cosθ</m:t>
            </m:r>
            <w:proofErr w:type="spellEnd"/>
          </m:den>
        </m:f>
      </m:oMath>
      <w:r>
        <w:tab/>
      </w:r>
      <w:r>
        <w:tab/>
      </w:r>
      <w:r>
        <w:tab/>
      </w:r>
      <w:r>
        <w:tab/>
      </w:r>
    </w:p>
    <w:p w14:paraId="3221176F" w14:textId="77777777" w:rsidR="00A757F4" w:rsidRDefault="00A757F4" w:rsidP="00945C69">
      <w:pPr>
        <w:pStyle w:val="ArIndent2"/>
      </w:pPr>
    </w:p>
    <w:p w14:paraId="3A8CDC55" w14:textId="77777777" w:rsidR="00A757F4" w:rsidRDefault="00A757F4" w:rsidP="00945C69">
      <w:pPr>
        <w:pStyle w:val="ArIndent2"/>
      </w:pPr>
    </w:p>
    <w:p w14:paraId="48ED8F02" w14:textId="77777777" w:rsidR="00A757F4" w:rsidRDefault="00A757F4" w:rsidP="00945C69">
      <w:pPr>
        <w:pStyle w:val="ArIndent2"/>
      </w:pPr>
    </w:p>
    <w:p w14:paraId="5C94094E" w14:textId="77777777" w:rsidR="00A757F4" w:rsidRDefault="00A757F4" w:rsidP="00945C69">
      <w:pPr>
        <w:pStyle w:val="ArIndent2"/>
      </w:pPr>
    </w:p>
    <w:p w14:paraId="3635DD6A" w14:textId="77777777" w:rsidR="00A757F4" w:rsidRDefault="00A757F4" w:rsidP="00945C69">
      <w:pPr>
        <w:pStyle w:val="ArIndent2"/>
      </w:pPr>
    </w:p>
    <w:p w14:paraId="4B7BEA72" w14:textId="77777777" w:rsidR="00A757F4" w:rsidRDefault="00A757F4" w:rsidP="00945C69">
      <w:pPr>
        <w:pStyle w:val="ArIndent2"/>
      </w:pPr>
    </w:p>
    <w:p w14:paraId="6BDE076E" w14:textId="77777777" w:rsidR="00A757F4" w:rsidRDefault="00A757F4" w:rsidP="00945C69">
      <w:pPr>
        <w:pStyle w:val="ArIndent2"/>
      </w:pPr>
    </w:p>
    <w:p w14:paraId="3FCFF601" w14:textId="77777777" w:rsidR="00A757F4" w:rsidRDefault="00A757F4" w:rsidP="00945C69">
      <w:pPr>
        <w:pStyle w:val="ArIndent2"/>
      </w:pPr>
    </w:p>
    <w:p w14:paraId="281D65B2" w14:textId="77777777" w:rsidR="00A757F4" w:rsidRDefault="00A757F4" w:rsidP="00945C69">
      <w:pPr>
        <w:pStyle w:val="ArIndent2"/>
      </w:pPr>
    </w:p>
    <w:p w14:paraId="0AD335A2" w14:textId="77777777" w:rsidR="00A757F4" w:rsidRDefault="00A757F4" w:rsidP="00945C69">
      <w:pPr>
        <w:pStyle w:val="ArIndent2"/>
      </w:pPr>
    </w:p>
    <w:p w14:paraId="63BD44C4" w14:textId="77777777" w:rsidR="00A757F4" w:rsidRDefault="00A757F4" w:rsidP="00945C69">
      <w:pPr>
        <w:pStyle w:val="ArIndent2"/>
      </w:pPr>
    </w:p>
    <w:p w14:paraId="6F0406E4" w14:textId="77777777" w:rsidR="00A757F4" w:rsidRDefault="00A757F4" w:rsidP="00945C69">
      <w:pPr>
        <w:pStyle w:val="ArIndent2"/>
      </w:pPr>
    </w:p>
    <w:p w14:paraId="0889440E" w14:textId="77777777" w:rsidR="00A757F4" w:rsidRDefault="00A757F4" w:rsidP="00945C69">
      <w:pPr>
        <w:pStyle w:val="ArIndent2"/>
      </w:pPr>
    </w:p>
    <w:p w14:paraId="15047DDE" w14:textId="77777777" w:rsidR="00A757F4" w:rsidRDefault="00A757F4" w:rsidP="00945C69">
      <w:pPr>
        <w:pStyle w:val="ArIndent2"/>
      </w:pPr>
    </w:p>
    <w:p w14:paraId="685D6AA3" w14:textId="77777777" w:rsidR="00A757F4" w:rsidRDefault="00A757F4" w:rsidP="00945C69">
      <w:pPr>
        <w:pStyle w:val="ArIndent2"/>
      </w:pPr>
    </w:p>
    <w:p w14:paraId="62D0E9DF" w14:textId="77777777" w:rsidR="00A757F4" w:rsidRDefault="00A757F4" w:rsidP="00945C69">
      <w:pPr>
        <w:pStyle w:val="ArIndent2"/>
      </w:pPr>
    </w:p>
    <w:p w14:paraId="03A8F71E" w14:textId="77777777" w:rsidR="00A757F4" w:rsidRDefault="00A757F4" w:rsidP="00945C69">
      <w:pPr>
        <w:pStyle w:val="ArIndent2"/>
      </w:pPr>
    </w:p>
    <w:p w14:paraId="041CEAFB" w14:textId="77777777" w:rsidR="00A757F4" w:rsidRDefault="00A757F4" w:rsidP="00945C69">
      <w:pPr>
        <w:pStyle w:val="ArIndent2"/>
      </w:pPr>
    </w:p>
    <w:p w14:paraId="646F51AF" w14:textId="77777777" w:rsidR="00A757F4" w:rsidRDefault="00A757F4" w:rsidP="00945C69">
      <w:pPr>
        <w:pStyle w:val="ArIndent2"/>
      </w:pPr>
    </w:p>
    <w:p w14:paraId="1D9D90C0" w14:textId="77777777" w:rsidR="00A757F4" w:rsidRDefault="00A757F4" w:rsidP="00945C69">
      <w:pPr>
        <w:pStyle w:val="ArIndent2"/>
      </w:pPr>
    </w:p>
    <w:p w14:paraId="40C6D7FD" w14:textId="77777777" w:rsidR="00A757F4" w:rsidRDefault="00A757F4" w:rsidP="00945C69">
      <w:pPr>
        <w:pStyle w:val="ArIndent2"/>
      </w:pPr>
    </w:p>
    <w:p w14:paraId="2758CE44" w14:textId="77777777" w:rsidR="00A757F4" w:rsidRDefault="00A757F4" w:rsidP="00945C69">
      <w:pPr>
        <w:pStyle w:val="ArIndent2"/>
      </w:pPr>
    </w:p>
    <w:p w14:paraId="127FFF82" w14:textId="4200C20C" w:rsidR="00945C69" w:rsidRPr="00945C69" w:rsidRDefault="00945C69" w:rsidP="00945C69">
      <w:pPr>
        <w:pStyle w:val="ArIndent2"/>
      </w:pPr>
      <w:r>
        <w:t>(b)</w:t>
      </w:r>
      <w:r>
        <w:tab/>
      </w:r>
      <w:proofErr w:type="spellStart"/>
      <w:r>
        <w:t>cos</w:t>
      </w:r>
      <w:proofErr w:type="spellEnd"/>
      <w:r>
        <w:t xml:space="preserve"> 3A = </w:t>
      </w:r>
      <w:proofErr w:type="spellStart"/>
      <w:r>
        <w:t>cos</w:t>
      </w:r>
      <w:proofErr w:type="spellEnd"/>
      <w:r>
        <w:t xml:space="preserve"> A.(1 – 4sin</w:t>
      </w:r>
      <w:r>
        <w:rPr>
          <w:vertAlign w:val="superscript"/>
        </w:rPr>
        <w:t>2</w:t>
      </w:r>
      <w:r>
        <w:t xml:space="preserve"> A)</w:t>
      </w:r>
    </w:p>
    <w:p w14:paraId="3CB16B91" w14:textId="77777777" w:rsidR="00945C69" w:rsidRPr="00945C69" w:rsidRDefault="00945C69" w:rsidP="00945C69">
      <w:pPr>
        <w:pStyle w:val="ArIndent2"/>
      </w:pPr>
    </w:p>
    <w:p w14:paraId="7EAA3B5E" w14:textId="77777777" w:rsidR="001D7AA5" w:rsidRDefault="001D7AA5" w:rsidP="00945C69">
      <w:pPr>
        <w:pStyle w:val="ArNormal"/>
      </w:pPr>
    </w:p>
    <w:p w14:paraId="63B49023" w14:textId="77777777" w:rsidR="001D7AA5" w:rsidRDefault="001D7AA5" w:rsidP="00945C69">
      <w:pPr>
        <w:pStyle w:val="ArNormal"/>
      </w:pPr>
    </w:p>
    <w:p w14:paraId="210A8CD2" w14:textId="77777777" w:rsidR="001D7AA5" w:rsidRDefault="001D7AA5" w:rsidP="00945C69">
      <w:pPr>
        <w:pStyle w:val="ArNormal"/>
      </w:pPr>
    </w:p>
    <w:p w14:paraId="2CC922AA" w14:textId="77777777" w:rsidR="001D7AA5" w:rsidRDefault="001D7AA5" w:rsidP="00945C69">
      <w:pPr>
        <w:pStyle w:val="ArNormal"/>
      </w:pPr>
    </w:p>
    <w:p w14:paraId="3B43AD73" w14:textId="77777777" w:rsidR="001D7AA5" w:rsidRDefault="001D7AA5" w:rsidP="00945C69">
      <w:pPr>
        <w:pStyle w:val="ArNormal"/>
      </w:pPr>
    </w:p>
    <w:p w14:paraId="2E61D884" w14:textId="77777777" w:rsidR="001D7AA5" w:rsidRDefault="001D7AA5" w:rsidP="00945C69">
      <w:pPr>
        <w:pStyle w:val="ArNormal"/>
      </w:pPr>
    </w:p>
    <w:p w14:paraId="7ABBFB38" w14:textId="77777777" w:rsidR="001D7AA5" w:rsidRDefault="001D7AA5" w:rsidP="00945C69">
      <w:pPr>
        <w:pStyle w:val="ArNormal"/>
      </w:pPr>
    </w:p>
    <w:p w14:paraId="18A18730" w14:textId="77777777" w:rsidR="001D7AA5" w:rsidRDefault="001D7AA5" w:rsidP="00945C69">
      <w:pPr>
        <w:pStyle w:val="ArNormal"/>
      </w:pPr>
    </w:p>
    <w:p w14:paraId="07CBE906" w14:textId="77777777" w:rsidR="001D7AA5" w:rsidRDefault="001D7AA5" w:rsidP="00945C69">
      <w:pPr>
        <w:pStyle w:val="ArNormal"/>
      </w:pPr>
    </w:p>
    <w:p w14:paraId="34B74194" w14:textId="77777777" w:rsidR="001D7AA5" w:rsidRDefault="001D7AA5" w:rsidP="00945C69">
      <w:pPr>
        <w:pStyle w:val="ArNormal"/>
        <w:rPr>
          <w:b/>
        </w:rPr>
      </w:pPr>
    </w:p>
    <w:p w14:paraId="755B9FA8" w14:textId="77777777" w:rsidR="001D7AA5" w:rsidRDefault="001D7AA5" w:rsidP="00945C69">
      <w:pPr>
        <w:pStyle w:val="ArNormal"/>
        <w:rPr>
          <w:b/>
        </w:rPr>
      </w:pPr>
    </w:p>
    <w:p w14:paraId="5708E884" w14:textId="77777777" w:rsidR="001D7AA5" w:rsidRDefault="001D7AA5" w:rsidP="00945C69">
      <w:pPr>
        <w:pStyle w:val="ArNormal"/>
        <w:rPr>
          <w:b/>
        </w:rPr>
      </w:pPr>
    </w:p>
    <w:p w14:paraId="5F528BC9" w14:textId="77777777" w:rsidR="00945C69" w:rsidRDefault="00945C69" w:rsidP="00945C69">
      <w:pPr>
        <w:pStyle w:val="ArNormal"/>
        <w:rPr>
          <w:b/>
        </w:rPr>
      </w:pPr>
    </w:p>
    <w:p w14:paraId="7CC999F3" w14:textId="77777777" w:rsidR="00945C69" w:rsidRDefault="00945C69" w:rsidP="00945C69">
      <w:pPr>
        <w:pStyle w:val="ArNormal"/>
        <w:rPr>
          <w:b/>
        </w:rPr>
      </w:pPr>
    </w:p>
    <w:p w14:paraId="5D23E9C0" w14:textId="77777777" w:rsidR="00945C69" w:rsidRDefault="00945C69" w:rsidP="00945C69">
      <w:pPr>
        <w:pStyle w:val="ArNormal"/>
        <w:rPr>
          <w:b/>
        </w:rPr>
      </w:pPr>
    </w:p>
    <w:p w14:paraId="45CB48EF" w14:textId="77777777" w:rsidR="00945C69" w:rsidRDefault="00945C69" w:rsidP="00945C69">
      <w:pPr>
        <w:pStyle w:val="ArNormal"/>
        <w:rPr>
          <w:b/>
        </w:rPr>
      </w:pPr>
    </w:p>
    <w:p w14:paraId="0BCCECCB" w14:textId="77777777" w:rsidR="001D7AA5" w:rsidRDefault="001D7AA5" w:rsidP="00945C69">
      <w:pPr>
        <w:pStyle w:val="ArNormal"/>
        <w:rPr>
          <w:b/>
        </w:rPr>
      </w:pPr>
    </w:p>
    <w:p w14:paraId="4FA4DD3F" w14:textId="77777777" w:rsidR="001D7AA5" w:rsidRDefault="001D7AA5" w:rsidP="00945C69">
      <w:pPr>
        <w:pStyle w:val="ArNormal"/>
        <w:rPr>
          <w:b/>
        </w:rPr>
      </w:pPr>
    </w:p>
    <w:sectPr w:rsidR="001D7AA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9E"/>
    <w:rsid w:val="00033AC7"/>
    <w:rsid w:val="000800DF"/>
    <w:rsid w:val="001D7AA5"/>
    <w:rsid w:val="001F6CDA"/>
    <w:rsid w:val="0030419E"/>
    <w:rsid w:val="003743C7"/>
    <w:rsid w:val="00601AD4"/>
    <w:rsid w:val="00675B86"/>
    <w:rsid w:val="007A0D2D"/>
    <w:rsid w:val="00945C69"/>
    <w:rsid w:val="009505C9"/>
    <w:rsid w:val="00A757F4"/>
    <w:rsid w:val="00AB78FF"/>
    <w:rsid w:val="00B80A22"/>
    <w:rsid w:val="00C4528C"/>
    <w:rsid w:val="00D64835"/>
    <w:rsid w:val="00E07FB6"/>
    <w:rsid w:val="00E40798"/>
    <w:rsid w:val="00E41892"/>
    <w:rsid w:val="00E62FB7"/>
    <w:rsid w:val="00EC2EFA"/>
    <w:rsid w:val="00F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859B6963</Template>
  <TotalTime>59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10</cp:revision>
  <dcterms:created xsi:type="dcterms:W3CDTF">2015-07-27T05:31:00Z</dcterms:created>
  <dcterms:modified xsi:type="dcterms:W3CDTF">2015-08-18T05:05:00Z</dcterms:modified>
</cp:coreProperties>
</file>