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21C53" w14:textId="77777777" w:rsidR="00FE725E" w:rsidRPr="00915200" w:rsidRDefault="00FE725E" w:rsidP="00FE725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7673E59" wp14:editId="3ECFA5B0">
            <wp:simplePos x="0" y="0"/>
            <wp:positionH relativeFrom="column">
              <wp:posOffset>36195</wp:posOffset>
            </wp:positionH>
            <wp:positionV relativeFrom="paragraph">
              <wp:posOffset>-7620</wp:posOffset>
            </wp:positionV>
            <wp:extent cx="2706370" cy="2101215"/>
            <wp:effectExtent l="0" t="0" r="11430" b="6985"/>
            <wp:wrapSquare wrapText="bothSides"/>
            <wp:docPr id="2" name="Picture 46" descr="Description: Description: M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Description: M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58281" w14:textId="77777777" w:rsidR="00FE725E" w:rsidRPr="00915200" w:rsidRDefault="00FE725E" w:rsidP="00FE725E">
      <w:pPr>
        <w:jc w:val="center"/>
        <w:rPr>
          <w:rFonts w:ascii="Arial" w:hAnsi="Arial" w:cs="Arial"/>
          <w:b/>
          <w:sz w:val="36"/>
          <w:szCs w:val="36"/>
        </w:rPr>
      </w:pPr>
      <w:r w:rsidRPr="00915200">
        <w:rPr>
          <w:rFonts w:ascii="Arial" w:hAnsi="Arial" w:cs="Arial"/>
          <w:b/>
          <w:sz w:val="36"/>
          <w:szCs w:val="36"/>
        </w:rPr>
        <w:t>MATHEMATICS: SPECIALIST 1 &amp; 2</w:t>
      </w:r>
    </w:p>
    <w:p w14:paraId="153C6D5A" w14:textId="77777777" w:rsidR="00FE725E" w:rsidRPr="00915200" w:rsidRDefault="00FE725E" w:rsidP="00FE725E">
      <w:pPr>
        <w:jc w:val="center"/>
        <w:rPr>
          <w:rFonts w:ascii="Arial" w:hAnsi="Arial" w:cs="Arial"/>
          <w:b/>
          <w:sz w:val="36"/>
          <w:szCs w:val="36"/>
        </w:rPr>
      </w:pPr>
    </w:p>
    <w:p w14:paraId="4A3BCB0B" w14:textId="77777777" w:rsidR="00FE725E" w:rsidRPr="00915200" w:rsidRDefault="00FE725E" w:rsidP="00FE725E">
      <w:pPr>
        <w:jc w:val="center"/>
        <w:rPr>
          <w:rFonts w:ascii="Arial" w:hAnsi="Arial" w:cs="Arial"/>
          <w:b/>
          <w:sz w:val="36"/>
          <w:szCs w:val="36"/>
        </w:rPr>
      </w:pPr>
      <w:r w:rsidRPr="00915200">
        <w:rPr>
          <w:rFonts w:ascii="Arial" w:hAnsi="Arial" w:cs="Arial"/>
          <w:b/>
          <w:sz w:val="36"/>
          <w:szCs w:val="36"/>
        </w:rPr>
        <w:t xml:space="preserve">EXTENDED PIECE OF WORK 3 </w:t>
      </w:r>
    </w:p>
    <w:p w14:paraId="72E94B6C" w14:textId="77777777" w:rsidR="00FE725E" w:rsidRPr="00915200" w:rsidRDefault="00FE725E" w:rsidP="00FE725E">
      <w:pPr>
        <w:jc w:val="center"/>
        <w:rPr>
          <w:rFonts w:ascii="Arial" w:hAnsi="Arial" w:cs="Arial"/>
          <w:b/>
          <w:sz w:val="36"/>
          <w:szCs w:val="36"/>
        </w:rPr>
      </w:pPr>
    </w:p>
    <w:p w14:paraId="7AFF53AF" w14:textId="77777777" w:rsidR="00FE725E" w:rsidRPr="00915200" w:rsidRDefault="00FE725E" w:rsidP="00FE725E">
      <w:pPr>
        <w:jc w:val="center"/>
        <w:rPr>
          <w:rFonts w:ascii="Arial" w:hAnsi="Arial" w:cs="Arial"/>
          <w:sz w:val="36"/>
          <w:szCs w:val="36"/>
        </w:rPr>
      </w:pPr>
      <w:r w:rsidRPr="00915200">
        <w:rPr>
          <w:rFonts w:ascii="Arial" w:hAnsi="Arial" w:cs="Arial"/>
          <w:b/>
          <w:sz w:val="36"/>
          <w:szCs w:val="36"/>
        </w:rPr>
        <w:t>PART B</w:t>
      </w:r>
    </w:p>
    <w:p w14:paraId="303A5EAE" w14:textId="77777777" w:rsidR="00FE725E" w:rsidRPr="00915200" w:rsidRDefault="00FE725E" w:rsidP="00FE725E">
      <w:pPr>
        <w:rPr>
          <w:rFonts w:ascii="Arial" w:hAnsi="Arial" w:cs="Arial"/>
          <w:sz w:val="36"/>
          <w:szCs w:val="36"/>
        </w:rPr>
      </w:pPr>
    </w:p>
    <w:p w14:paraId="4A4F07A9" w14:textId="77777777" w:rsidR="00FE725E" w:rsidRPr="00915200" w:rsidRDefault="00FE725E" w:rsidP="00FE725E">
      <w:pPr>
        <w:rPr>
          <w:rFonts w:ascii="Arial" w:hAnsi="Arial" w:cs="Arial"/>
          <w:sz w:val="36"/>
          <w:szCs w:val="36"/>
        </w:rPr>
      </w:pPr>
    </w:p>
    <w:p w14:paraId="54E5BF0D" w14:textId="77777777" w:rsidR="00FE725E" w:rsidRPr="00915200" w:rsidRDefault="00FE725E" w:rsidP="00FE725E">
      <w:pPr>
        <w:rPr>
          <w:rFonts w:ascii="Arial" w:hAnsi="Arial" w:cs="Arial"/>
        </w:rPr>
      </w:pPr>
    </w:p>
    <w:p w14:paraId="0CDF3BB4" w14:textId="0654BFA9" w:rsidR="00FE725E" w:rsidRPr="00915200" w:rsidRDefault="009E64BF" w:rsidP="00FE725E">
      <w:pPr>
        <w:rPr>
          <w:rFonts w:ascii="Arial" w:hAnsi="Arial" w:cs="Arial"/>
        </w:rPr>
      </w:pPr>
      <w:r>
        <w:rPr>
          <w:rFonts w:ascii="Arial" w:hAnsi="Arial" w:cs="Arial"/>
        </w:rPr>
        <w:t>Time:  60</w:t>
      </w:r>
      <w:r w:rsidR="008A2352">
        <w:rPr>
          <w:rFonts w:ascii="Arial" w:hAnsi="Arial" w:cs="Arial"/>
        </w:rPr>
        <w:t xml:space="preserve"> minutes</w:t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</w:r>
      <w:r w:rsidR="008A2352">
        <w:rPr>
          <w:rFonts w:ascii="Arial" w:hAnsi="Arial" w:cs="Arial"/>
        </w:rPr>
        <w:tab/>
        <w:t>Total Marks 41</w:t>
      </w:r>
    </w:p>
    <w:p w14:paraId="6B022408" w14:textId="77777777" w:rsidR="00FE725E" w:rsidRPr="00915200" w:rsidRDefault="00FE725E" w:rsidP="00FE725E">
      <w:pPr>
        <w:rPr>
          <w:rFonts w:ascii="Arial" w:hAnsi="Arial" w:cs="Arial"/>
        </w:rPr>
      </w:pPr>
    </w:p>
    <w:p w14:paraId="4C2D3739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>A reminder that Proof by Induction involves four steps, and these should be shown for each question.</w:t>
      </w:r>
    </w:p>
    <w:p w14:paraId="7DAC6A55" w14:textId="77777777" w:rsidR="00FE725E" w:rsidRPr="00915200" w:rsidRDefault="00FE725E" w:rsidP="00FE725E">
      <w:pPr>
        <w:ind w:left="709"/>
        <w:rPr>
          <w:rFonts w:ascii="Arial" w:hAnsi="Arial" w:cs="Arial"/>
        </w:rPr>
      </w:pPr>
    </w:p>
    <w:p w14:paraId="5A783CE8" w14:textId="77777777" w:rsidR="00FE725E" w:rsidRPr="00915200" w:rsidRDefault="00FE725E" w:rsidP="00FE725E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Step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15200">
        <w:rPr>
          <w:rFonts w:ascii="Arial" w:hAnsi="Arial" w:cs="Arial"/>
        </w:rPr>
        <w:t>Show it is true for n = 1</w:t>
      </w:r>
    </w:p>
    <w:p w14:paraId="51C57E33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2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Assume it is true for n = k</w:t>
      </w:r>
    </w:p>
    <w:p w14:paraId="20875647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3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Prove it is true for n = k + 1</w:t>
      </w:r>
    </w:p>
    <w:p w14:paraId="03059CEA" w14:textId="77777777" w:rsidR="00FE725E" w:rsidRPr="00915200" w:rsidRDefault="00FE725E" w:rsidP="00FE725E">
      <w:pPr>
        <w:ind w:left="709"/>
        <w:rPr>
          <w:rFonts w:ascii="Arial" w:hAnsi="Arial" w:cs="Arial"/>
        </w:rPr>
      </w:pPr>
      <w:r w:rsidRPr="00915200">
        <w:rPr>
          <w:rFonts w:ascii="Arial" w:hAnsi="Arial" w:cs="Arial"/>
        </w:rPr>
        <w:t>Step 4</w: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Concluding statement</w:t>
      </w:r>
    </w:p>
    <w:p w14:paraId="09617C8D" w14:textId="77777777" w:rsidR="00FE725E" w:rsidRPr="00915200" w:rsidRDefault="00FE725E" w:rsidP="00FE725E">
      <w:pPr>
        <w:ind w:left="709"/>
        <w:rPr>
          <w:rFonts w:ascii="Arial" w:hAnsi="Arial" w:cs="Arial"/>
        </w:rPr>
      </w:pPr>
    </w:p>
    <w:p w14:paraId="7BF3E1E5" w14:textId="77777777" w:rsidR="00FE725E" w:rsidRDefault="00AE2727" w:rsidP="00AE2727">
      <w:pPr>
        <w:pStyle w:val="ArIndent1"/>
      </w:pPr>
      <w:r>
        <w:rPr>
          <w:b/>
        </w:rPr>
        <w:t>1.</w:t>
      </w:r>
      <w:r>
        <w:tab/>
        <w:t>[5 marks]</w:t>
      </w:r>
    </w:p>
    <w:p w14:paraId="562E199F" w14:textId="77777777" w:rsidR="00AE2727" w:rsidRDefault="00AE2727" w:rsidP="00AE2727">
      <w:pPr>
        <w:pStyle w:val="ArIndent1"/>
      </w:pPr>
    </w:p>
    <w:p w14:paraId="4199DB07" w14:textId="77777777" w:rsidR="00AE2727" w:rsidRDefault="00AE2727" w:rsidP="00AE2727">
      <w:pPr>
        <w:pStyle w:val="ArIndent1"/>
      </w:pPr>
      <w:r>
        <w:tab/>
        <w:t>Complete the following proof by induction.</w:t>
      </w:r>
    </w:p>
    <w:p w14:paraId="46747575" w14:textId="77777777" w:rsidR="00AE2727" w:rsidRDefault="00AE2727" w:rsidP="00AE2727">
      <w:pPr>
        <w:pStyle w:val="ArIndent1"/>
      </w:pPr>
    </w:p>
    <w:p w14:paraId="7CCAE224" w14:textId="77777777" w:rsidR="00AE2727" w:rsidRDefault="00AE2727" w:rsidP="00AE2727">
      <w:pPr>
        <w:pStyle w:val="ArIndent1"/>
      </w:pPr>
      <w:r>
        <w:tab/>
        <w:t>Prove that n</w:t>
      </w:r>
      <w:r>
        <w:rPr>
          <w:vertAlign w:val="superscript"/>
        </w:rPr>
        <w:t>3</w:t>
      </w:r>
      <w:r>
        <w:t xml:space="preserve"> &gt; n</w:t>
      </w:r>
      <w:r>
        <w:rPr>
          <w:vertAlign w:val="superscript"/>
        </w:rPr>
        <w:t>2</w:t>
      </w:r>
      <w:r>
        <w:t xml:space="preserve">  for n ≥ 2</w:t>
      </w:r>
    </w:p>
    <w:p w14:paraId="0E527AB7" w14:textId="77777777" w:rsidR="00AE2727" w:rsidRDefault="00AE2727" w:rsidP="00AE2727">
      <w:pPr>
        <w:pStyle w:val="ArIndent1"/>
      </w:pPr>
    </w:p>
    <w:p w14:paraId="0D3A66DF" w14:textId="77777777" w:rsidR="00AE2727" w:rsidRDefault="00AE2727" w:rsidP="00AE2727">
      <w:pPr>
        <w:pStyle w:val="ArIndent1"/>
      </w:pPr>
      <w:r>
        <w:tab/>
        <w:t>Step 1</w:t>
      </w:r>
      <w:r>
        <w:tab/>
      </w:r>
      <w:r>
        <w:tab/>
      </w:r>
    </w:p>
    <w:p w14:paraId="148928D2" w14:textId="77777777" w:rsidR="00AE2727" w:rsidRDefault="00AE2727" w:rsidP="00AE2727">
      <w:pPr>
        <w:pStyle w:val="ArIndent1"/>
      </w:pPr>
    </w:p>
    <w:p w14:paraId="1439C38C" w14:textId="77777777" w:rsidR="001E19A3" w:rsidRDefault="001E19A3" w:rsidP="00AE2727">
      <w:pPr>
        <w:pStyle w:val="ArIndent1"/>
      </w:pPr>
    </w:p>
    <w:p w14:paraId="6CEFAF6B" w14:textId="77777777" w:rsidR="00AE2727" w:rsidRDefault="00AE2727" w:rsidP="00AE2727">
      <w:pPr>
        <w:pStyle w:val="ArIndent1"/>
      </w:pPr>
    </w:p>
    <w:p w14:paraId="42297F60" w14:textId="77777777" w:rsidR="00AE2727" w:rsidRDefault="00AE2727" w:rsidP="00AE2727">
      <w:pPr>
        <w:pStyle w:val="ArIndent1"/>
      </w:pPr>
      <w:r>
        <w:tab/>
        <w:t>Step 2</w:t>
      </w:r>
      <w:r>
        <w:tab/>
      </w:r>
      <w:r>
        <w:tab/>
        <w:t>Assume that k</w:t>
      </w:r>
      <w:r>
        <w:rPr>
          <w:vertAlign w:val="superscript"/>
        </w:rPr>
        <w:t>3</w:t>
      </w:r>
      <w:r>
        <w:t xml:space="preserve"> &gt; k</w:t>
      </w:r>
      <w:r>
        <w:rPr>
          <w:vertAlign w:val="superscript"/>
        </w:rPr>
        <w:t>2</w:t>
      </w:r>
      <w:r>
        <w:t xml:space="preserve">  for k ≥ 2</w:t>
      </w:r>
    </w:p>
    <w:p w14:paraId="4D08681B" w14:textId="77777777" w:rsidR="00AE2727" w:rsidRDefault="00AE2727" w:rsidP="00AE2727">
      <w:pPr>
        <w:pStyle w:val="ArIndent1"/>
      </w:pPr>
    </w:p>
    <w:p w14:paraId="568EB2AB" w14:textId="77777777" w:rsidR="00AE2727" w:rsidRDefault="00AE2727" w:rsidP="00AE2727">
      <w:pPr>
        <w:pStyle w:val="ArIndent1"/>
      </w:pPr>
      <w:r>
        <w:tab/>
        <w:t>Step 3</w:t>
      </w:r>
      <w:r>
        <w:tab/>
      </w:r>
      <w:r>
        <w:tab/>
        <w:t>Show that (k + 1)</w:t>
      </w:r>
      <w:r>
        <w:rPr>
          <w:vertAlign w:val="superscript"/>
        </w:rPr>
        <w:t>3</w:t>
      </w:r>
      <w:r>
        <w:t xml:space="preserve"> &gt; (k + 1)</w:t>
      </w:r>
      <w:r>
        <w:rPr>
          <w:vertAlign w:val="superscript"/>
        </w:rPr>
        <w:t>2</w:t>
      </w:r>
      <w:r>
        <w:t xml:space="preserve">  for k ≥ 2</w:t>
      </w:r>
    </w:p>
    <w:p w14:paraId="3B692250" w14:textId="77777777" w:rsidR="00AE2727" w:rsidRDefault="00AE2727" w:rsidP="00AE2727">
      <w:pPr>
        <w:pStyle w:val="ArIndent1"/>
      </w:pPr>
    </w:p>
    <w:p w14:paraId="4B5628E2" w14:textId="6D30F888" w:rsidR="00AE2727" w:rsidRDefault="00AE2727" w:rsidP="00AE2727">
      <w:pPr>
        <w:pStyle w:val="ArIndent1"/>
      </w:pPr>
      <w:r>
        <w:tab/>
      </w:r>
      <w:r>
        <w:tab/>
      </w:r>
      <w:r>
        <w:tab/>
        <w:t>k</w:t>
      </w:r>
      <w:r>
        <w:rPr>
          <w:vertAlign w:val="superscript"/>
        </w:rPr>
        <w:t>3</w:t>
      </w:r>
      <w:r>
        <w:t xml:space="preserve"> + 3k</w:t>
      </w:r>
      <w:r>
        <w:rPr>
          <w:vertAlign w:val="superscript"/>
        </w:rPr>
        <w:t>2</w:t>
      </w:r>
      <w:r>
        <w:t xml:space="preserve"> + 3k + 1 &gt; </w:t>
      </w:r>
      <w:r w:rsidR="009E64BF">
        <w:t xml:space="preserve">. . . . . . . . . . . . . . </w:t>
      </w:r>
    </w:p>
    <w:p w14:paraId="436B4D6E" w14:textId="77777777" w:rsidR="00AE2727" w:rsidRDefault="00AE2727" w:rsidP="00AE2727">
      <w:pPr>
        <w:pStyle w:val="ArIndent1"/>
      </w:pPr>
    </w:p>
    <w:p w14:paraId="06863AF3" w14:textId="15EDDD2E" w:rsidR="00AE2727" w:rsidRDefault="00AE2727" w:rsidP="00AE2727">
      <w:pPr>
        <w:pStyle w:val="ArIndent1"/>
      </w:pPr>
      <w:r>
        <w:tab/>
      </w:r>
      <w:r>
        <w:tab/>
      </w:r>
      <w:r>
        <w:tab/>
      </w:r>
      <w:r w:rsidR="009E64BF">
        <w:t xml:space="preserve">. . . . . . . . . . . . . . </w:t>
      </w:r>
      <w:r>
        <w:t>&gt; 0</w:t>
      </w:r>
    </w:p>
    <w:p w14:paraId="6690226A" w14:textId="77777777" w:rsidR="00AE2727" w:rsidRDefault="00AE2727" w:rsidP="00AE2727">
      <w:pPr>
        <w:pStyle w:val="ArIndent1"/>
      </w:pPr>
    </w:p>
    <w:p w14:paraId="428527CE" w14:textId="1176F70F" w:rsidR="00AE2727" w:rsidRDefault="00AE2727" w:rsidP="00AE2727">
      <w:pPr>
        <w:pStyle w:val="ArIndent1"/>
      </w:pPr>
      <w:r>
        <w:tab/>
      </w:r>
      <w:r>
        <w:tab/>
      </w:r>
      <w:r>
        <w:tab/>
        <w:t>k(</w:t>
      </w:r>
      <w:r w:rsidR="009E64BF">
        <w:t xml:space="preserve"> . . . . . . . . . . . . .</w:t>
      </w:r>
      <w:r>
        <w:t>) &gt; 0</w:t>
      </w:r>
    </w:p>
    <w:p w14:paraId="0954E7E0" w14:textId="77777777" w:rsidR="00AE2727" w:rsidRDefault="00AE2727" w:rsidP="00AE2727">
      <w:pPr>
        <w:pStyle w:val="ArIndent1"/>
      </w:pPr>
    </w:p>
    <w:p w14:paraId="19502E48" w14:textId="7DFF0FBA" w:rsidR="00AE2727" w:rsidRDefault="00AE2727" w:rsidP="00AE2727">
      <w:pPr>
        <w:pStyle w:val="ArIndent1"/>
      </w:pPr>
      <w:r>
        <w:tab/>
      </w:r>
      <w:r>
        <w:tab/>
      </w:r>
      <w:r>
        <w:tab/>
        <w:t>k(</w:t>
      </w:r>
      <w:r w:rsidR="009E64BF">
        <w:t xml:space="preserve"> . . . . . . . . . . </w:t>
      </w:r>
      <w:r>
        <w:t>)</w:t>
      </w:r>
      <w:r>
        <w:rPr>
          <w:vertAlign w:val="superscript"/>
        </w:rPr>
        <w:t>2</w:t>
      </w:r>
      <w:r>
        <w:t xml:space="preserve"> &gt; 0</w:t>
      </w:r>
    </w:p>
    <w:p w14:paraId="340C3296" w14:textId="77777777" w:rsidR="00AE2727" w:rsidRDefault="00AE2727" w:rsidP="00AE2727">
      <w:pPr>
        <w:pStyle w:val="ArIndent1"/>
      </w:pPr>
    </w:p>
    <w:p w14:paraId="52FD6155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>Which is always true when k</w:t>
      </w:r>
    </w:p>
    <w:p w14:paraId="5D8BE699" w14:textId="77777777" w:rsidR="00AE2727" w:rsidRDefault="00AE2727" w:rsidP="00AE2727">
      <w:pPr>
        <w:pStyle w:val="ArIndent1"/>
      </w:pPr>
      <w:r>
        <w:tab/>
      </w:r>
      <w:r>
        <w:tab/>
      </w:r>
      <w:r>
        <w:tab/>
      </w:r>
    </w:p>
    <w:p w14:paraId="5B1A6AED" w14:textId="77777777" w:rsidR="00AE2727" w:rsidRDefault="00AE2727" w:rsidP="00AE2727">
      <w:pPr>
        <w:pStyle w:val="ArIndent1"/>
      </w:pPr>
      <w:r>
        <w:tab/>
      </w:r>
      <w:r>
        <w:tab/>
      </w:r>
      <w:r>
        <w:tab/>
      </w:r>
      <w:r>
        <w:sym w:font="Symbol" w:char="F0DE"/>
      </w:r>
      <w:r>
        <w:t xml:space="preserve"> the statement is true for n = k + 1 if it is true for n = k</w:t>
      </w:r>
    </w:p>
    <w:p w14:paraId="1F84DCCB" w14:textId="77777777" w:rsidR="00AE2727" w:rsidRDefault="00AE2727" w:rsidP="00AE2727">
      <w:pPr>
        <w:pStyle w:val="ArIndent1"/>
      </w:pPr>
    </w:p>
    <w:p w14:paraId="4717114A" w14:textId="77777777" w:rsidR="00AE2727" w:rsidRDefault="00AE2727" w:rsidP="00AE2727">
      <w:pPr>
        <w:pStyle w:val="ArIndent1"/>
      </w:pPr>
      <w:r>
        <w:tab/>
        <w:t>Step 4</w:t>
      </w:r>
      <w:r>
        <w:tab/>
      </w:r>
      <w:r>
        <w:tab/>
        <w:t>The statement is true for n = 2 so it must be true for n = 3</w:t>
      </w:r>
    </w:p>
    <w:p w14:paraId="5AFF30E7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>The statement is true for n = 3 so it must be true for n = 4, etc</w:t>
      </w:r>
    </w:p>
    <w:p w14:paraId="0B03F2C6" w14:textId="77777777" w:rsidR="00AE2727" w:rsidRDefault="00AE2727" w:rsidP="00AE2727">
      <w:pPr>
        <w:pStyle w:val="ArIndent1"/>
      </w:pPr>
    </w:p>
    <w:p w14:paraId="31855C24" w14:textId="77777777" w:rsidR="00AE2727" w:rsidRDefault="00AE2727" w:rsidP="00AE2727">
      <w:pPr>
        <w:pStyle w:val="ArIndent1"/>
      </w:pPr>
      <w:r>
        <w:tab/>
      </w:r>
      <w:r>
        <w:tab/>
      </w:r>
      <w:r>
        <w:tab/>
        <w:t>Hence k</w:t>
      </w:r>
      <w:r>
        <w:rPr>
          <w:vertAlign w:val="superscript"/>
        </w:rPr>
        <w:t>3</w:t>
      </w:r>
      <w:r>
        <w:t xml:space="preserve"> &gt; k</w:t>
      </w:r>
      <w:r>
        <w:rPr>
          <w:vertAlign w:val="superscript"/>
        </w:rPr>
        <w:t>2</w:t>
      </w:r>
      <w:r>
        <w:t xml:space="preserve">  for k ≥ 2</w:t>
      </w:r>
    </w:p>
    <w:p w14:paraId="642C8C1F" w14:textId="77777777" w:rsidR="00AE2727" w:rsidRPr="00AE2727" w:rsidRDefault="00AE2727" w:rsidP="00AE2727">
      <w:pPr>
        <w:pStyle w:val="ArIndent1"/>
      </w:pPr>
    </w:p>
    <w:p w14:paraId="6EE3505A" w14:textId="4E006C0D" w:rsidR="003E7A14" w:rsidRDefault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br w:type="page"/>
      </w:r>
      <w:r w:rsidR="003E7A14">
        <w:rPr>
          <w:rFonts w:ascii="Arial" w:hAnsi="Arial" w:cs="Arial"/>
          <w:b/>
        </w:rPr>
        <w:lastRenderedPageBreak/>
        <w:t>2.</w:t>
      </w:r>
      <w:r w:rsidR="001E19A3">
        <w:rPr>
          <w:rFonts w:ascii="Arial" w:hAnsi="Arial" w:cs="Arial"/>
        </w:rPr>
        <w:tab/>
        <w:t>[5</w:t>
      </w:r>
      <w:r w:rsidR="003E7A14">
        <w:rPr>
          <w:rFonts w:ascii="Arial" w:hAnsi="Arial" w:cs="Arial"/>
        </w:rPr>
        <w:t xml:space="preserve"> marks]</w:t>
      </w:r>
    </w:p>
    <w:p w14:paraId="750DC1E2" w14:textId="77777777" w:rsidR="003E7A14" w:rsidRDefault="003E7A14">
      <w:pPr>
        <w:rPr>
          <w:rFonts w:ascii="Arial" w:hAnsi="Arial" w:cs="Arial"/>
        </w:rPr>
      </w:pPr>
    </w:p>
    <w:p w14:paraId="4946D4A6" w14:textId="418B31D1" w:rsidR="002402A1" w:rsidRDefault="001E19A3" w:rsidP="003E7A14">
      <w:pPr>
        <w:pStyle w:val="ArIndent1"/>
      </w:pPr>
      <w:r>
        <w:tab/>
        <w:t>When working with matrices we often need to find the determinant of the matrix.</w:t>
      </w:r>
    </w:p>
    <w:p w14:paraId="0E92197D" w14:textId="77777777" w:rsidR="002402A1" w:rsidRDefault="002402A1" w:rsidP="003E7A14">
      <w:pPr>
        <w:pStyle w:val="ArIndent1"/>
      </w:pPr>
    </w:p>
    <w:p w14:paraId="070F875D" w14:textId="77777777" w:rsidR="001E19A3" w:rsidRDefault="002402A1" w:rsidP="003E7A14">
      <w:pPr>
        <w:pStyle w:val="ArIndent1"/>
      </w:pPr>
      <w:r>
        <w:tab/>
        <w:t>Prove by the method of mathematical induction that det (A</w:t>
      </w:r>
      <w:r w:rsidR="00CD025F">
        <w:rPr>
          <w:vertAlign w:val="superscript"/>
        </w:rPr>
        <w:t>n</w:t>
      </w:r>
      <w:r>
        <w:t xml:space="preserve">) </w:t>
      </w:r>
      <w:r w:rsidR="00CD025F">
        <w:t>= (det A)</w:t>
      </w:r>
      <w:r w:rsidR="00CD025F">
        <w:rPr>
          <w:vertAlign w:val="superscript"/>
        </w:rPr>
        <w:t>n</w:t>
      </w:r>
      <w:r w:rsidR="00CD025F">
        <w:t xml:space="preserve"> for n = 1, 2, 3, …</w:t>
      </w:r>
    </w:p>
    <w:p w14:paraId="013E1082" w14:textId="77777777" w:rsidR="001E19A3" w:rsidRDefault="001E19A3" w:rsidP="003E7A14">
      <w:pPr>
        <w:pStyle w:val="ArIndent1"/>
      </w:pPr>
    </w:p>
    <w:p w14:paraId="7C207953" w14:textId="3B5C7ADF" w:rsidR="003E7A14" w:rsidRDefault="001E19A3" w:rsidP="003E7A14">
      <w:pPr>
        <w:pStyle w:val="ArIndent1"/>
      </w:pPr>
      <w:r>
        <w:tab/>
        <w:t>NOTE:  det (A x B) = det (A) x det (B)</w:t>
      </w:r>
      <w:r w:rsidR="003E7A14">
        <w:br w:type="page"/>
      </w:r>
    </w:p>
    <w:p w14:paraId="1C086033" w14:textId="4223A777" w:rsidR="00FE725E" w:rsidRPr="00915200" w:rsidRDefault="00CD025F" w:rsidP="00FE725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="00FE725E" w:rsidRPr="00915200">
        <w:rPr>
          <w:rFonts w:ascii="Arial" w:hAnsi="Arial" w:cs="Arial"/>
          <w:b/>
        </w:rPr>
        <w:t>.</w:t>
      </w:r>
      <w:r w:rsidR="005C33BB">
        <w:rPr>
          <w:rFonts w:ascii="Arial" w:hAnsi="Arial" w:cs="Arial"/>
        </w:rPr>
        <w:tab/>
        <w:t>[7</w:t>
      </w:r>
      <w:r w:rsidR="00FE725E" w:rsidRPr="00915200">
        <w:rPr>
          <w:rFonts w:ascii="Arial" w:hAnsi="Arial" w:cs="Arial"/>
        </w:rPr>
        <w:t xml:space="preserve"> marks]</w:t>
      </w:r>
    </w:p>
    <w:p w14:paraId="085F3D54" w14:textId="77777777" w:rsidR="00FE725E" w:rsidRPr="00915200" w:rsidRDefault="00FE725E" w:rsidP="00FE725E">
      <w:pPr>
        <w:rPr>
          <w:rFonts w:ascii="Arial" w:hAnsi="Arial" w:cs="Arial"/>
        </w:rPr>
      </w:pPr>
    </w:p>
    <w:p w14:paraId="48C066DA" w14:textId="77777777" w:rsidR="00FE725E" w:rsidRPr="00915200" w:rsidRDefault="00FE725E" w:rsidP="00FE725E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1836A0E6" w14:textId="77777777" w:rsidR="00FE725E" w:rsidRPr="00915200" w:rsidRDefault="00FE725E" w:rsidP="00FE725E">
      <w:pPr>
        <w:rPr>
          <w:rFonts w:ascii="Arial" w:hAnsi="Arial" w:cs="Arial"/>
        </w:rPr>
      </w:pPr>
    </w:p>
    <w:p w14:paraId="02C75A05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>1 + 4 + 7 + ... + (3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  <w:iCs/>
        </w:rPr>
        <w:t xml:space="preserve"> – 2)</w:t>
      </w:r>
      <w:r w:rsidRPr="00915200">
        <w:rPr>
          <w:rFonts w:ascii="Arial" w:hAnsi="Arial" w:cs="Arial"/>
        </w:rPr>
        <w:t xml:space="preserve"> = </w:t>
      </w:r>
      <w:r w:rsidRPr="00915200">
        <w:rPr>
          <w:rFonts w:ascii="Arial" w:hAnsi="Arial" w:cs="Arial"/>
          <w:position w:val="-24"/>
        </w:rPr>
        <w:object w:dxaOrig="960" w:dyaOrig="620" w14:anchorId="3F142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1.2pt" o:ole="">
            <v:imagedata r:id="rId6" o:title=""/>
          </v:shape>
          <o:OLEObject Type="Embed" ProgID="Equation.3" ShapeID="_x0000_i1025" DrawAspect="Content" ObjectID="_1502186780" r:id="rId7"/>
        </w:object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  <w:t xml:space="preserve">   </w:t>
      </w:r>
      <w:r w:rsidRPr="00915200">
        <w:rPr>
          <w:rFonts w:ascii="Arial" w:hAnsi="Arial" w:cs="Arial"/>
        </w:rPr>
        <w:tab/>
      </w:r>
    </w:p>
    <w:p w14:paraId="34D529B7" w14:textId="77777777" w:rsidR="00FE725E" w:rsidRPr="00915200" w:rsidRDefault="00FE725E" w:rsidP="00FE725E">
      <w:pPr>
        <w:rPr>
          <w:rFonts w:ascii="Arial" w:hAnsi="Arial" w:cs="Arial"/>
        </w:rPr>
      </w:pPr>
    </w:p>
    <w:p w14:paraId="70AE184A" w14:textId="5CD9F1D0" w:rsidR="00FE725E" w:rsidRPr="00915200" w:rsidRDefault="00FE725E" w:rsidP="00FE725E">
      <w:pPr>
        <w:pStyle w:val="noindent"/>
        <w:spacing w:before="0" w:beforeAutospacing="0" w:after="0" w:afterAutospacing="0"/>
        <w:rPr>
          <w:rFonts w:ascii="Arial" w:hAnsi="Arial" w:cs="Arial"/>
        </w:rPr>
      </w:pPr>
      <w:r w:rsidRPr="00915200">
        <w:rPr>
          <w:rFonts w:ascii="Arial" w:hAnsi="Arial" w:cs="Arial"/>
        </w:rPr>
        <w:br w:type="page"/>
      </w:r>
      <w:r w:rsidR="00CD025F">
        <w:rPr>
          <w:rFonts w:ascii="Arial" w:hAnsi="Arial" w:cs="Arial"/>
          <w:b/>
        </w:rPr>
        <w:lastRenderedPageBreak/>
        <w:t>4</w:t>
      </w:r>
      <w:r w:rsidRPr="00915200">
        <w:rPr>
          <w:rFonts w:ascii="Arial" w:hAnsi="Arial" w:cs="Arial"/>
          <w:b/>
        </w:rPr>
        <w:t>.</w:t>
      </w:r>
      <w:r w:rsidR="005C33BB">
        <w:rPr>
          <w:rFonts w:ascii="Arial" w:hAnsi="Arial" w:cs="Arial"/>
        </w:rPr>
        <w:tab/>
        <w:t>[8</w:t>
      </w:r>
      <w:r w:rsidRPr="00915200">
        <w:rPr>
          <w:rFonts w:ascii="Arial" w:hAnsi="Arial" w:cs="Arial"/>
        </w:rPr>
        <w:t xml:space="preserve"> marks]</w:t>
      </w:r>
    </w:p>
    <w:p w14:paraId="61E6B250" w14:textId="77777777" w:rsidR="00FE725E" w:rsidRPr="00915200" w:rsidRDefault="00FE725E" w:rsidP="00FE725E">
      <w:pPr>
        <w:pStyle w:val="noindent"/>
        <w:spacing w:before="0" w:beforeAutospacing="0" w:after="0" w:afterAutospacing="0"/>
        <w:rPr>
          <w:rFonts w:ascii="Arial" w:hAnsi="Arial" w:cs="Arial"/>
        </w:rPr>
      </w:pPr>
    </w:p>
    <w:p w14:paraId="6A538266" w14:textId="77777777" w:rsidR="00FE725E" w:rsidRPr="00915200" w:rsidRDefault="00FE725E" w:rsidP="00FE725E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20BE6D01" w14:textId="77777777" w:rsidR="00FE725E" w:rsidRPr="00915200" w:rsidRDefault="00FE725E" w:rsidP="00FE725E">
      <w:pPr>
        <w:rPr>
          <w:rFonts w:ascii="Arial" w:hAnsi="Arial" w:cs="Arial"/>
        </w:rPr>
      </w:pPr>
    </w:p>
    <w:p w14:paraId="4468930F" w14:textId="77777777" w:rsidR="00FE725E" w:rsidRPr="00915200" w:rsidRDefault="00FE725E" w:rsidP="00FE725E">
      <w:pPr>
        <w:rPr>
          <w:rFonts w:ascii="Arial" w:hAnsi="Arial" w:cs="Arial"/>
        </w:rPr>
      </w:pP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</w:rPr>
        <w:tab/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  <w:vertAlign w:val="superscript"/>
        </w:rPr>
        <w:t>3</w:t>
      </w:r>
      <w:r w:rsidRPr="00915200">
        <w:rPr>
          <w:rFonts w:ascii="Arial" w:hAnsi="Arial" w:cs="Arial"/>
        </w:rPr>
        <w:t xml:space="preserve"> + 2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 xml:space="preserve"> is always a multiple of 3</w:t>
      </w:r>
    </w:p>
    <w:p w14:paraId="7ADE7C2A" w14:textId="77777777" w:rsidR="00FE725E" w:rsidRPr="00915200" w:rsidRDefault="00FE725E" w:rsidP="00FE725E">
      <w:pPr>
        <w:rPr>
          <w:rFonts w:ascii="Arial" w:hAnsi="Arial" w:cs="Arial"/>
        </w:rPr>
      </w:pPr>
    </w:p>
    <w:p w14:paraId="444E4FAB" w14:textId="77777777" w:rsidR="00FE725E" w:rsidRPr="00915200" w:rsidRDefault="00FE725E" w:rsidP="00FE725E">
      <w:pPr>
        <w:rPr>
          <w:rFonts w:ascii="Arial" w:hAnsi="Arial" w:cs="Arial"/>
        </w:rPr>
      </w:pPr>
    </w:p>
    <w:p w14:paraId="0B532911" w14:textId="77777777" w:rsidR="00FE725E" w:rsidRPr="00915200" w:rsidRDefault="00FE725E" w:rsidP="00FE725E">
      <w:pPr>
        <w:rPr>
          <w:rFonts w:ascii="Arial" w:hAnsi="Arial" w:cs="Arial"/>
        </w:rPr>
      </w:pPr>
    </w:p>
    <w:p w14:paraId="105B31C4" w14:textId="77777777" w:rsidR="00FE725E" w:rsidRPr="00915200" w:rsidRDefault="00FE725E" w:rsidP="00FE725E">
      <w:pPr>
        <w:rPr>
          <w:rFonts w:ascii="Arial" w:hAnsi="Arial" w:cs="Arial"/>
        </w:rPr>
      </w:pPr>
    </w:p>
    <w:p w14:paraId="334A8DCE" w14:textId="6EB9FF60" w:rsidR="00E211FD" w:rsidRPr="00B61396" w:rsidRDefault="00FE725E" w:rsidP="009E64BF">
      <w:r w:rsidRPr="00915200">
        <w:rPr>
          <w:rFonts w:ascii="Arial" w:hAnsi="Arial" w:cs="Arial"/>
        </w:rPr>
        <w:br w:type="page"/>
      </w:r>
    </w:p>
    <w:p w14:paraId="5B474180" w14:textId="21D1B4D9" w:rsidR="009E64BF" w:rsidRDefault="00CD025F" w:rsidP="009E64BF">
      <w:pPr>
        <w:pStyle w:val="ArIndent1"/>
      </w:pPr>
      <w:r>
        <w:rPr>
          <w:b/>
        </w:rPr>
        <w:lastRenderedPageBreak/>
        <w:t>5</w:t>
      </w:r>
      <w:r w:rsidR="009E64BF">
        <w:rPr>
          <w:b/>
        </w:rPr>
        <w:t>.</w:t>
      </w:r>
      <w:r w:rsidR="005C33BB">
        <w:tab/>
        <w:t>[8</w:t>
      </w:r>
      <w:r w:rsidR="009E64BF">
        <w:t xml:space="preserve"> marks]</w:t>
      </w:r>
    </w:p>
    <w:p w14:paraId="57A8B11A" w14:textId="77777777" w:rsidR="009E64BF" w:rsidRDefault="009E64BF" w:rsidP="009E64BF">
      <w:pPr>
        <w:pStyle w:val="ArIndent1"/>
      </w:pPr>
    </w:p>
    <w:p w14:paraId="7D9F17F8" w14:textId="77777777" w:rsidR="009E64BF" w:rsidRPr="00915200" w:rsidRDefault="009E64BF" w:rsidP="009E64BF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5B678A04" w14:textId="77777777" w:rsidR="009E64BF" w:rsidRDefault="009E64BF" w:rsidP="009E64BF">
      <w:pPr>
        <w:pStyle w:val="ArIndent1"/>
      </w:pPr>
      <w:r>
        <w:tab/>
      </w:r>
      <w:r>
        <w:tab/>
      </w:r>
    </w:p>
    <w:p w14:paraId="2E269E49" w14:textId="77777777" w:rsidR="009E64BF" w:rsidRDefault="009E64BF" w:rsidP="009E64BF">
      <w:pPr>
        <w:pStyle w:val="ArIndent1"/>
      </w:pPr>
      <w:r>
        <w:tab/>
      </w:r>
      <w:r>
        <w:tab/>
        <w:t>3 + 6 + 12 + 24 + … + (3 x 2</w:t>
      </w:r>
      <w:r>
        <w:rPr>
          <w:vertAlign w:val="superscript"/>
        </w:rPr>
        <w:t>n-1</w:t>
      </w:r>
      <w:r>
        <w:t>) = 3(2</w:t>
      </w:r>
      <w:r>
        <w:rPr>
          <w:vertAlign w:val="superscript"/>
        </w:rPr>
        <w:t>n</w:t>
      </w:r>
      <w:r>
        <w:t xml:space="preserve"> – 1)</w:t>
      </w:r>
    </w:p>
    <w:p w14:paraId="1A932067" w14:textId="77777777" w:rsidR="009E64BF" w:rsidRDefault="009E64BF" w:rsidP="009E64BF">
      <w:pPr>
        <w:pStyle w:val="ArIndent1"/>
      </w:pPr>
    </w:p>
    <w:p w14:paraId="4E2EE696" w14:textId="77777777" w:rsidR="00E211FD" w:rsidRDefault="00E211FD" w:rsidP="00685D40">
      <w:pPr>
        <w:pStyle w:val="ArIndent2"/>
        <w:rPr>
          <w:sz w:val="28"/>
          <w:szCs w:val="28"/>
        </w:rPr>
      </w:pPr>
    </w:p>
    <w:p w14:paraId="7850DEA8" w14:textId="77777777" w:rsidR="00E211FD" w:rsidRDefault="00E211FD" w:rsidP="00685D40">
      <w:pPr>
        <w:pStyle w:val="ArIndent2"/>
        <w:rPr>
          <w:sz w:val="28"/>
          <w:szCs w:val="28"/>
        </w:rPr>
      </w:pPr>
    </w:p>
    <w:p w14:paraId="517ACEE3" w14:textId="6F5FBE0B" w:rsidR="00E211FD" w:rsidRDefault="00E211FD">
      <w:pPr>
        <w:rPr>
          <w:rFonts w:ascii="Arial" w:eastAsiaTheme="minorEastAsia" w:hAnsi="Arial"/>
          <w:iCs/>
          <w:sz w:val="28"/>
          <w:szCs w:val="28"/>
          <w:lang w:val="en-GB" w:eastAsia="ja-JP"/>
        </w:rPr>
      </w:pPr>
      <w:r>
        <w:rPr>
          <w:sz w:val="28"/>
          <w:szCs w:val="28"/>
        </w:rPr>
        <w:br w:type="page"/>
      </w:r>
    </w:p>
    <w:p w14:paraId="357145C2" w14:textId="377EC988" w:rsidR="009E64BF" w:rsidRDefault="00CD025F" w:rsidP="009E64BF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9E64BF">
        <w:rPr>
          <w:rFonts w:ascii="Arial" w:hAnsi="Arial" w:cs="Arial"/>
          <w:b/>
        </w:rPr>
        <w:t>.</w:t>
      </w:r>
      <w:r w:rsidR="008A2352">
        <w:rPr>
          <w:rFonts w:ascii="Arial" w:hAnsi="Arial" w:cs="Arial"/>
        </w:rPr>
        <w:tab/>
        <w:t>[8</w:t>
      </w:r>
      <w:r w:rsidR="009E64BF">
        <w:rPr>
          <w:rFonts w:ascii="Arial" w:hAnsi="Arial" w:cs="Arial"/>
        </w:rPr>
        <w:t xml:space="preserve"> marks]</w:t>
      </w:r>
    </w:p>
    <w:p w14:paraId="558DEC29" w14:textId="77777777" w:rsidR="009E64BF" w:rsidRDefault="009E64BF" w:rsidP="009E64BF">
      <w:pPr>
        <w:rPr>
          <w:rFonts w:ascii="Arial" w:hAnsi="Arial" w:cs="Arial"/>
        </w:rPr>
      </w:pPr>
    </w:p>
    <w:p w14:paraId="40A9B2B7" w14:textId="77777777" w:rsidR="009E64BF" w:rsidRPr="00915200" w:rsidRDefault="009E64BF" w:rsidP="009E64BF">
      <w:pPr>
        <w:ind w:left="709" w:hanging="709"/>
        <w:rPr>
          <w:rFonts w:ascii="Arial" w:hAnsi="Arial" w:cs="Arial"/>
        </w:rPr>
      </w:pPr>
      <w:r w:rsidRPr="00915200">
        <w:rPr>
          <w:rFonts w:ascii="Arial" w:hAnsi="Arial" w:cs="Arial"/>
        </w:rPr>
        <w:tab/>
        <w:t xml:space="preserve">Use the principles of Mathematical Induction to prove that these results are true for all positive integers </w:t>
      </w:r>
      <w:r w:rsidRPr="00915200">
        <w:rPr>
          <w:rFonts w:ascii="Arial" w:hAnsi="Arial" w:cs="Arial"/>
          <w:i/>
        </w:rPr>
        <w:t>n</w:t>
      </w:r>
      <w:r w:rsidRPr="00915200">
        <w:rPr>
          <w:rFonts w:ascii="Arial" w:hAnsi="Arial" w:cs="Arial"/>
        </w:rPr>
        <w:t>.</w:t>
      </w:r>
    </w:p>
    <w:p w14:paraId="4939FDCE" w14:textId="77777777" w:rsidR="009E64BF" w:rsidRPr="00685D40" w:rsidRDefault="009E64BF" w:rsidP="009E64BF">
      <w:pPr>
        <w:pStyle w:val="ArIndent2"/>
      </w:pPr>
    </w:p>
    <w:p w14:paraId="50CAB42E" w14:textId="3033E328" w:rsidR="009E64BF" w:rsidRDefault="009E64BF" w:rsidP="009E64BF">
      <w:pPr>
        <w:pStyle w:val="ArIndent2"/>
        <w:rPr>
          <w:sz w:val="28"/>
          <w:szCs w:val="28"/>
        </w:rPr>
      </w:pPr>
      <w:r>
        <w:tab/>
      </w:r>
      <w:r>
        <w:tab/>
      </w:r>
      <w:r>
        <w:tab/>
        <w:t xml:space="preserve">1 + 2cos x + 2cos 2x + 2cos 3x + … 2cos nx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 xml:space="preserve">sin (n + </m:t>
            </m:r>
            <m:box>
              <m:box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  <m:r>
              <m:rPr>
                <m:nor/>
              </m:rPr>
              <w:rPr>
                <w:rFonts w:cs="Arial"/>
                <w:sz w:val="28"/>
                <w:szCs w:val="28"/>
              </w:rPr>
              <m:t>)x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 xml:space="preserve">sin </m:t>
            </m:r>
            <m:box>
              <m:box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den>
        </m:f>
      </m:oMath>
    </w:p>
    <w:p w14:paraId="0B6F3B94" w14:textId="77777777" w:rsidR="009E64BF" w:rsidRDefault="009E64BF" w:rsidP="009E64BF">
      <w:pPr>
        <w:pStyle w:val="ArIndent2"/>
        <w:rPr>
          <w:sz w:val="28"/>
          <w:szCs w:val="28"/>
        </w:rPr>
      </w:pPr>
    </w:p>
    <w:p w14:paraId="454D61B3" w14:textId="77777777" w:rsidR="009E64BF" w:rsidRPr="00B61396" w:rsidRDefault="009E64BF" w:rsidP="009E64BF">
      <w:pPr>
        <w:pStyle w:val="ArIndent2"/>
      </w:pPr>
      <w:r w:rsidRPr="00B61396">
        <w:t>Hint:  2</w:t>
      </w:r>
      <w:r>
        <w:t>(</w:t>
      </w:r>
      <w:r w:rsidRPr="00B61396">
        <w:t>cos A</w:t>
      </w:r>
      <w:r>
        <w:t>)(</w:t>
      </w:r>
      <w:r w:rsidRPr="00B61396">
        <w:t>sin B</w:t>
      </w:r>
      <w:r>
        <w:t>)</w:t>
      </w:r>
      <w:r w:rsidRPr="00B61396">
        <w:t xml:space="preserve"> = sin (A + B) – sin (A – B)</w:t>
      </w:r>
    </w:p>
    <w:p w14:paraId="022736E3" w14:textId="77777777" w:rsidR="009E64BF" w:rsidRPr="00E211FD" w:rsidRDefault="009E64BF" w:rsidP="00E211FD">
      <w:pPr>
        <w:pStyle w:val="ArIndent1"/>
      </w:pPr>
    </w:p>
    <w:sectPr w:rsidR="009E64BF" w:rsidRPr="00E211FD" w:rsidSect="00AE2727">
      <w:pgSz w:w="11907" w:h="16840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5E"/>
    <w:rsid w:val="0001672B"/>
    <w:rsid w:val="00033AC7"/>
    <w:rsid w:val="001E19A3"/>
    <w:rsid w:val="001F6CDA"/>
    <w:rsid w:val="002402A1"/>
    <w:rsid w:val="00362F52"/>
    <w:rsid w:val="003743C7"/>
    <w:rsid w:val="003E7A14"/>
    <w:rsid w:val="004565AD"/>
    <w:rsid w:val="005B25B3"/>
    <w:rsid w:val="005C33BB"/>
    <w:rsid w:val="00601AD4"/>
    <w:rsid w:val="00685D40"/>
    <w:rsid w:val="00851AD2"/>
    <w:rsid w:val="008A2352"/>
    <w:rsid w:val="009E64BF"/>
    <w:rsid w:val="00A23271"/>
    <w:rsid w:val="00AE2727"/>
    <w:rsid w:val="00B37ACC"/>
    <w:rsid w:val="00B61396"/>
    <w:rsid w:val="00BF2DEF"/>
    <w:rsid w:val="00C4528C"/>
    <w:rsid w:val="00C5557C"/>
    <w:rsid w:val="00CD025F"/>
    <w:rsid w:val="00D64835"/>
    <w:rsid w:val="00E07FB6"/>
    <w:rsid w:val="00E211FD"/>
    <w:rsid w:val="00E40798"/>
    <w:rsid w:val="00EC2EFA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D3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5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szCs w:val="24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noindent">
    <w:name w:val="noindent"/>
    <w:basedOn w:val="Normal"/>
    <w:rsid w:val="00FE725E"/>
    <w:pPr>
      <w:spacing w:before="100" w:beforeAutospacing="1" w:after="100" w:afterAutospacing="1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685D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40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5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szCs w:val="24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noindent">
    <w:name w:val="noindent"/>
    <w:basedOn w:val="Normal"/>
    <w:rsid w:val="00FE725E"/>
    <w:pPr>
      <w:spacing w:before="100" w:beforeAutospacing="1" w:after="100" w:afterAutospacing="1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685D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4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2BDBB4CF</Template>
  <TotalTime>1</TotalTime>
  <Pages>6</Pages>
  <Words>300</Words>
  <Characters>1712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2</cp:revision>
  <dcterms:created xsi:type="dcterms:W3CDTF">2015-08-27T05:20:00Z</dcterms:created>
  <dcterms:modified xsi:type="dcterms:W3CDTF">2015-08-27T05:20:00Z</dcterms:modified>
</cp:coreProperties>
</file>