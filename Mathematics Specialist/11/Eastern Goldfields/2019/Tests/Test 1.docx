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4E" w:rsidRDefault="00112194" w:rsidP="00E03A4E">
      <w:pPr>
        <w:spacing w:after="0"/>
        <w:jc w:val="center"/>
      </w:pPr>
      <w:r>
        <w:t xml:space="preserve"> </w:t>
      </w:r>
    </w:p>
    <w:p w:rsidR="00E03A4E" w:rsidRDefault="00112194" w:rsidP="00112194">
      <w:pPr>
        <w:spacing w:after="0"/>
        <w:ind w:left="720" w:firstLine="720"/>
        <w:rPr>
          <w:rFonts w:ascii="Arial" w:hAnsi="Arial"/>
          <w:b/>
          <w:sz w:val="36"/>
          <w:szCs w:val="36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B520367" wp14:editId="245958EB">
            <wp:simplePos x="0" y="0"/>
            <wp:positionH relativeFrom="column">
              <wp:posOffset>4445</wp:posOffset>
            </wp:positionH>
            <wp:positionV relativeFrom="page">
              <wp:posOffset>609600</wp:posOffset>
            </wp:positionV>
            <wp:extent cx="1747520" cy="1828800"/>
            <wp:effectExtent l="0" t="0" r="5080" b="0"/>
            <wp:wrapSquare wrapText="bothSides"/>
            <wp:docPr id="14336" name="Picture 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017 Where your future begin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/>
          <w:b/>
          <w:sz w:val="36"/>
          <w:szCs w:val="36"/>
        </w:rPr>
        <w:t xml:space="preserve">               </w:t>
      </w:r>
      <w:r w:rsidR="00E03A4E">
        <w:rPr>
          <w:rFonts w:ascii="Arial" w:hAnsi="Arial"/>
          <w:b/>
          <w:sz w:val="36"/>
          <w:szCs w:val="36"/>
        </w:rPr>
        <w:t>MATHEMATICS:</w:t>
      </w:r>
    </w:p>
    <w:p w:rsidR="00E03A4E" w:rsidRPr="007E56E9" w:rsidRDefault="00E03A4E" w:rsidP="00E03A4E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SPECIALIST 1 &amp; 2</w:t>
      </w:r>
    </w:p>
    <w:p w:rsidR="00E03A4E" w:rsidRPr="007E56E9" w:rsidRDefault="00E03A4E" w:rsidP="00E03A4E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</w:p>
    <w:p w:rsidR="00E03A4E" w:rsidRPr="007E56E9" w:rsidRDefault="00E03A4E" w:rsidP="00E03A4E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SEMESTER 1</w:t>
      </w:r>
      <w:r w:rsidRPr="007E56E9">
        <w:rPr>
          <w:rFonts w:ascii="Arial" w:hAnsi="Arial"/>
          <w:b/>
          <w:sz w:val="36"/>
          <w:szCs w:val="36"/>
        </w:rPr>
        <w:tab/>
        <w:t>201</w:t>
      </w:r>
      <w:r>
        <w:rPr>
          <w:rFonts w:ascii="Arial" w:hAnsi="Arial"/>
          <w:b/>
          <w:sz w:val="36"/>
          <w:szCs w:val="36"/>
        </w:rPr>
        <w:t>9</w:t>
      </w:r>
    </w:p>
    <w:p w:rsidR="00E03A4E" w:rsidRDefault="00E03A4E" w:rsidP="00E03A4E">
      <w:pPr>
        <w:spacing w:after="0"/>
        <w:jc w:val="center"/>
        <w:rPr>
          <w:rFonts w:ascii="Arial" w:hAnsi="Arial"/>
          <w:b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TEST 1</w:t>
      </w:r>
    </w:p>
    <w:p w:rsidR="00E03A4E" w:rsidRDefault="00E03A4E" w:rsidP="00E03A4E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E03A4E" w:rsidRDefault="00E03A4E" w:rsidP="00E03A4E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Name_____________________</w:t>
      </w:r>
    </w:p>
    <w:p w:rsidR="00E03A4E" w:rsidRDefault="00E03A4E" w:rsidP="00E03A4E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E03A4E" w:rsidRDefault="00E03A4E" w:rsidP="00E03A4E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Calculator Free</w:t>
      </w:r>
    </w:p>
    <w:p w:rsidR="00E03A4E" w:rsidRDefault="00E03A4E" w:rsidP="00E03A4E">
      <w:pPr>
        <w:spacing w:after="0"/>
        <w:rPr>
          <w:rFonts w:ascii="Arial" w:hAnsi="Arial"/>
          <w:sz w:val="28"/>
          <w:szCs w:val="28"/>
        </w:rPr>
      </w:pPr>
    </w:p>
    <w:p w:rsidR="00E03A4E" w:rsidRDefault="00E03A4E" w:rsidP="00E03A4E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Time allowed: 15 mins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  <w:t>Total marks: 13</w:t>
      </w:r>
    </w:p>
    <w:p w:rsidR="00E03A4E" w:rsidRDefault="00E03A4E" w:rsidP="00E03A4E">
      <w:pPr>
        <w:spacing w:after="0"/>
        <w:rPr>
          <w:rFonts w:ascii="Arial" w:hAnsi="Arial"/>
          <w:sz w:val="28"/>
          <w:szCs w:val="28"/>
        </w:rPr>
      </w:pPr>
    </w:p>
    <w:p w:rsidR="00BF6C7D" w:rsidRDefault="00BF6C7D"/>
    <w:p w:rsidR="00E03A4E" w:rsidRPr="00FD5C78" w:rsidRDefault="00E03A4E" w:rsidP="00E03A4E">
      <w:pPr>
        <w:pStyle w:val="ArIndent1"/>
        <w:rPr>
          <w:rFonts w:cs="Arial"/>
        </w:rPr>
      </w:pPr>
      <w:r w:rsidRPr="00FD5C78">
        <w:rPr>
          <w:rFonts w:cs="Arial"/>
          <w:b/>
        </w:rPr>
        <w:t>1.</w:t>
      </w:r>
      <w:r>
        <w:rPr>
          <w:rFonts w:cs="Arial"/>
        </w:rPr>
        <w:tab/>
        <w:t>[4 marks</w:t>
      </w:r>
      <w:proofErr w:type="gramStart"/>
      <w:r>
        <w:rPr>
          <w:rFonts w:cs="Arial"/>
        </w:rPr>
        <w:t>:</w:t>
      </w:r>
      <w:r w:rsidRPr="00FD5C78">
        <w:rPr>
          <w:rFonts w:cs="Arial"/>
        </w:rPr>
        <w:t>1</w:t>
      </w:r>
      <w:proofErr w:type="gramEnd"/>
      <w:r w:rsidRPr="00FD5C78">
        <w:rPr>
          <w:rFonts w:cs="Arial"/>
        </w:rPr>
        <w:t>, 1, 2]</w:t>
      </w:r>
    </w:p>
    <w:p w:rsidR="00E03A4E" w:rsidRPr="00FD5C78" w:rsidRDefault="00E03A4E" w:rsidP="00E03A4E">
      <w:pPr>
        <w:ind w:firstLine="720"/>
        <w:rPr>
          <w:rFonts w:ascii="Arial" w:hAnsi="Arial" w:cs="Arial"/>
        </w:rPr>
      </w:pPr>
      <w:proofErr w:type="gramStart"/>
      <w:r w:rsidRPr="00FD5C78">
        <w:rPr>
          <w:rFonts w:ascii="Arial" w:hAnsi="Arial" w:cs="Arial"/>
        </w:rPr>
        <w:t xml:space="preserve">Vectors </w:t>
      </w:r>
      <w:proofErr w:type="gramEnd"/>
      <w:r w:rsidRPr="00FD5C78">
        <w:rPr>
          <w:rFonts w:ascii="Arial" w:hAnsi="Arial" w:cs="Arial"/>
          <w:position w:val="-6"/>
        </w:rPr>
        <w:object w:dxaOrig="210" w:dyaOrig="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6" o:title=""/>
          </v:shape>
          <o:OLEObject Type="Embed" ProgID="Equation.DSMT4" ShapeID="_x0000_i1025" DrawAspect="Content" ObjectID="_1614058452" r:id="rId7"/>
        </w:object>
      </w:r>
      <w:r>
        <w:rPr>
          <w:rFonts w:ascii="Arial" w:hAnsi="Arial" w:cs="Arial"/>
        </w:rPr>
        <w:t xml:space="preserve">, </w:t>
      </w:r>
      <w:r w:rsidRPr="00FD5C78">
        <w:rPr>
          <w:rFonts w:ascii="Arial" w:hAnsi="Arial" w:cs="Arial"/>
        </w:rPr>
        <w:t xml:space="preserve"> </w:t>
      </w:r>
      <w:r w:rsidRPr="00FD5C78">
        <w:rPr>
          <w:rFonts w:ascii="Arial" w:hAnsi="Arial" w:cs="Arial"/>
          <w:position w:val="-6"/>
        </w:rPr>
        <w:object w:dxaOrig="210" w:dyaOrig="270">
          <v:shape id="_x0000_i1026" type="#_x0000_t75" style="width:10.5pt;height:13.5pt" o:ole="">
            <v:imagedata r:id="rId8" o:title=""/>
          </v:shape>
          <o:OLEObject Type="Embed" ProgID="Equation.DSMT4" ShapeID="_x0000_i1026" DrawAspect="Content" ObjectID="_1614058453" r:id="rId9"/>
        </w:object>
      </w:r>
      <w:r>
        <w:rPr>
          <w:rFonts w:ascii="Arial" w:hAnsi="Arial" w:cs="Arial"/>
        </w:rPr>
        <w:t xml:space="preserve"> and </w:t>
      </w:r>
      <w:r w:rsidRPr="00E03A4E">
        <w:rPr>
          <w:rFonts w:ascii="Arial" w:hAnsi="Arial" w:cs="Arial"/>
          <w:b/>
        </w:rPr>
        <w:t>c</w:t>
      </w:r>
      <w:r w:rsidR="00286BD7">
        <w:rPr>
          <w:rFonts w:ascii="Arial" w:hAnsi="Arial" w:cs="Arial"/>
        </w:rPr>
        <w:t xml:space="preserve"> are as shown below</w:t>
      </w:r>
      <w:r w:rsidRPr="00FD5C78">
        <w:rPr>
          <w:rFonts w:ascii="Arial" w:hAnsi="Arial" w:cs="Arial"/>
        </w:rPr>
        <w:t>.</w:t>
      </w:r>
    </w:p>
    <w:p w:rsidR="008A17BC" w:rsidRDefault="00E03A4E">
      <w:r>
        <w:rPr>
          <w:noProof/>
          <w:lang w:val="en-AU" w:eastAsia="en-AU"/>
        </w:rPr>
        <w:drawing>
          <wp:inline distT="0" distB="0" distL="0" distR="0" wp14:anchorId="246263A0" wp14:editId="6D94C2A5">
            <wp:extent cx="27717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BD7">
        <w:rPr>
          <w:noProof/>
          <w:lang w:val="en-AU" w:eastAsia="en-AU"/>
        </w:rPr>
        <w:drawing>
          <wp:inline distT="0" distB="0" distL="0" distR="0" wp14:anchorId="1D099AAB" wp14:editId="1E377F56">
            <wp:extent cx="2647950" cy="2676525"/>
            <wp:effectExtent l="0" t="0" r="0" b="9525"/>
            <wp:docPr id="14337" name="Picture 1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4E" w:rsidRDefault="00286BD7">
      <w:pPr>
        <w:rPr>
          <w:rFonts w:ascii="Arial" w:hAnsi="Arial" w:cs="Arial"/>
        </w:rPr>
      </w:pPr>
      <w:r>
        <w:rPr>
          <w:rFonts w:ascii="Arial" w:hAnsi="Arial" w:cs="Arial"/>
        </w:rPr>
        <w:t>On the grid</w:t>
      </w:r>
      <w:r w:rsidR="00E03A4E">
        <w:rPr>
          <w:rFonts w:ascii="Arial" w:hAnsi="Arial" w:cs="Arial"/>
        </w:rPr>
        <w:t>, sketch and label the vectors p, q and r where:</w:t>
      </w:r>
    </w:p>
    <w:p w:rsidR="00E03A4E" w:rsidRPr="00791899" w:rsidRDefault="00791899">
      <w:pPr>
        <w:rPr>
          <w:rFonts w:ascii="Arial" w:hAnsi="Arial" w:cs="Arial"/>
          <w:b/>
        </w:rPr>
      </w:pPr>
      <w:r w:rsidRPr="00791899">
        <w:rPr>
          <w:rFonts w:ascii="Arial" w:hAnsi="Arial" w:cs="Arial"/>
          <w:b/>
        </w:rPr>
        <w:t>p</w:t>
      </w:r>
      <w:r w:rsidR="00E03A4E" w:rsidRPr="00791899">
        <w:rPr>
          <w:rFonts w:ascii="Arial" w:hAnsi="Arial" w:cs="Arial"/>
        </w:rPr>
        <w:t>=</w:t>
      </w:r>
      <w:proofErr w:type="spellStart"/>
      <w:r w:rsidR="00E03A4E" w:rsidRPr="00791899">
        <w:rPr>
          <w:rFonts w:ascii="Arial" w:hAnsi="Arial" w:cs="Arial"/>
          <w:b/>
        </w:rPr>
        <w:t>a</w:t>
      </w:r>
      <w:r w:rsidR="00E03A4E" w:rsidRPr="00791899">
        <w:rPr>
          <w:rFonts w:ascii="Arial" w:hAnsi="Arial" w:cs="Arial"/>
        </w:rPr>
        <w:t>+</w:t>
      </w:r>
      <w:r w:rsidR="00E03A4E" w:rsidRPr="00791899">
        <w:rPr>
          <w:rFonts w:ascii="Arial" w:hAnsi="Arial" w:cs="Arial"/>
          <w:b/>
        </w:rPr>
        <w:t>b</w:t>
      </w:r>
      <w:proofErr w:type="spellEnd"/>
    </w:p>
    <w:p w:rsidR="00E03A4E" w:rsidRPr="00791899" w:rsidRDefault="00791899">
      <w:pPr>
        <w:rPr>
          <w:rFonts w:ascii="Arial" w:hAnsi="Arial" w:cs="Arial"/>
          <w:b/>
        </w:rPr>
      </w:pPr>
      <w:r w:rsidRPr="00791899">
        <w:rPr>
          <w:rFonts w:ascii="Arial" w:hAnsi="Arial" w:cs="Arial"/>
          <w:b/>
        </w:rPr>
        <w:t>q</w:t>
      </w:r>
      <w:r w:rsidR="00E03A4E" w:rsidRPr="00791899">
        <w:rPr>
          <w:rFonts w:ascii="Arial" w:hAnsi="Arial" w:cs="Arial"/>
        </w:rPr>
        <w:t>=</w:t>
      </w:r>
      <w:r w:rsidR="00E03A4E" w:rsidRPr="00791899">
        <w:rPr>
          <w:rFonts w:ascii="Arial" w:hAnsi="Arial" w:cs="Arial"/>
          <w:b/>
        </w:rPr>
        <w:t>-3a</w:t>
      </w:r>
    </w:p>
    <w:p w:rsidR="00E03A4E" w:rsidRPr="00791899" w:rsidRDefault="00791899">
      <w:pPr>
        <w:rPr>
          <w:rFonts w:ascii="Arial" w:hAnsi="Arial" w:cs="Arial"/>
          <w:b/>
        </w:rPr>
      </w:pPr>
      <w:r w:rsidRPr="00791899">
        <w:rPr>
          <w:rFonts w:ascii="Arial" w:hAnsi="Arial" w:cs="Arial"/>
          <w:b/>
        </w:rPr>
        <w:t>r</w:t>
      </w:r>
      <w:r w:rsidR="00E03A4E" w:rsidRPr="00791899">
        <w:rPr>
          <w:rFonts w:ascii="Arial" w:hAnsi="Arial" w:cs="Arial"/>
        </w:rPr>
        <w:t>=</w:t>
      </w:r>
      <w:r w:rsidR="00E03A4E" w:rsidRPr="00791899">
        <w:rPr>
          <w:rFonts w:ascii="Arial" w:hAnsi="Arial" w:cs="Arial"/>
          <w:b/>
        </w:rPr>
        <w:t>2c</w:t>
      </w:r>
      <w:r w:rsidR="00E03A4E" w:rsidRPr="00791899">
        <w:rPr>
          <w:rFonts w:ascii="Arial" w:hAnsi="Arial" w:cs="Arial"/>
        </w:rPr>
        <w:t>-</w:t>
      </w:r>
      <w:r w:rsidR="00E03A4E" w:rsidRPr="00791899">
        <w:rPr>
          <w:rFonts w:ascii="Arial" w:hAnsi="Arial" w:cs="Arial"/>
          <w:b/>
        </w:rPr>
        <w:t>a</w:t>
      </w:r>
      <w:r w:rsidR="00E03A4E" w:rsidRPr="00791899">
        <w:rPr>
          <w:rFonts w:ascii="Arial" w:hAnsi="Arial" w:cs="Arial"/>
        </w:rPr>
        <w:t>+</w:t>
      </w:r>
      <w:r w:rsidR="00E03A4E" w:rsidRPr="00791899">
        <w:rPr>
          <w:rFonts w:ascii="Arial" w:hAnsi="Arial" w:cs="Arial"/>
          <w:b/>
        </w:rPr>
        <w:t>b</w:t>
      </w:r>
    </w:p>
    <w:p w:rsidR="00E03A4E" w:rsidRDefault="00E03A4E">
      <w:pPr>
        <w:rPr>
          <w:rFonts w:ascii="Arial" w:hAnsi="Arial" w:cs="Arial"/>
        </w:rPr>
      </w:pPr>
    </w:p>
    <w:p w:rsidR="00E03A4E" w:rsidRDefault="00E03A4E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03A4E" w:rsidRPr="00FD5C78" w:rsidRDefault="00E03A4E" w:rsidP="00E03A4E">
      <w:pPr>
        <w:pStyle w:val="ArIndent1"/>
        <w:ind w:left="0" w:firstLine="0"/>
        <w:rPr>
          <w:rFonts w:cs="Arial"/>
        </w:rPr>
      </w:pPr>
      <w:r w:rsidRPr="00FD5C78">
        <w:rPr>
          <w:rFonts w:cs="Arial"/>
          <w:b/>
        </w:rPr>
        <w:lastRenderedPageBreak/>
        <w:t>2.</w:t>
      </w:r>
      <w:r>
        <w:rPr>
          <w:rFonts w:cs="Arial"/>
        </w:rPr>
        <w:tab/>
        <w:t xml:space="preserve">[6 marks: </w:t>
      </w:r>
      <w:r w:rsidRPr="00FD5C78">
        <w:rPr>
          <w:rFonts w:cs="Arial"/>
        </w:rPr>
        <w:t>2, 4]</w:t>
      </w:r>
    </w:p>
    <w:p w:rsidR="00E03A4E" w:rsidRPr="00FD5C78" w:rsidRDefault="00E03A4E" w:rsidP="00E03A4E">
      <w:pPr>
        <w:pStyle w:val="BodyText"/>
        <w:tabs>
          <w:tab w:val="right" w:pos="9333"/>
        </w:tabs>
        <w:ind w:left="0"/>
        <w:rPr>
          <w:sz w:val="24"/>
          <w:szCs w:val="24"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  <w:r w:rsidRPr="00FD5C78">
        <w:rPr>
          <w:rFonts w:ascii="Arial" w:hAnsi="Arial" w:cs="Arial"/>
          <w:bCs/>
        </w:rPr>
        <w:t xml:space="preserve">(a)    Evaluate        </w:t>
      </w:r>
      <m:oMath>
        <m:sSubSup>
          <m:sSubSupPr>
            <m:ctrlPr>
              <w:rPr>
                <w:rFonts w:ascii="Cambria Math" w:hAnsi="Cambria Math" w:cs="Arial"/>
                <w:bCs/>
                <w:i/>
              </w:rPr>
            </m:ctrlPr>
          </m:sSubSupPr>
          <m:e>
            <m:sPre>
              <m:sPrePr>
                <m:ctrlPr>
                  <w:rPr>
                    <w:rFonts w:ascii="Cambria Math" w:hAnsi="Cambria Math" w:cs="Arial"/>
                    <w:bCs/>
                    <w:i/>
                  </w:rPr>
                </m:ctrlPr>
              </m:sPrePr>
              <m:sub/>
              <m:sup>
                <m:r>
                  <w:rPr>
                    <w:rFonts w:ascii="Cambria Math" w:hAnsi="Cambria Math" w:cs="Arial"/>
                  </w:rPr>
                  <m:t>6</m:t>
                </m:r>
              </m:sup>
              <m:e>
                <m:r>
                  <w:rPr>
                    <w:rFonts w:ascii="Cambria Math" w:hAnsi="Cambria Math" w:cs="Arial"/>
                  </w:rPr>
                  <m:t>C</m:t>
                </m:r>
              </m:e>
            </m:sPre>
          </m:e>
          <m:sub>
            <m:r>
              <w:rPr>
                <w:rFonts w:ascii="Cambria Math" w:hAnsi="Cambria Math" w:cs="Arial"/>
              </w:rPr>
              <m:t>4</m:t>
            </m:r>
          </m:sub>
          <m:sup/>
        </m:sSubSup>
        <m:r>
          <w:rPr>
            <w:rFonts w:ascii="Cambria Math" w:hAnsi="Cambria Math" w:cs="Arial"/>
          </w:rPr>
          <m:t>+</m:t>
        </m:r>
        <m:sPre>
          <m:sPrePr>
            <m:ctrlPr>
              <w:rPr>
                <w:rFonts w:ascii="Cambria Math" w:hAnsi="Cambria Math" w:cs="Arial"/>
                <w:bCs/>
                <w:i/>
              </w:rPr>
            </m:ctrlPr>
          </m:sPrePr>
          <m:sub/>
          <m:sup>
            <m:r>
              <w:rPr>
                <w:rFonts w:ascii="Cambria Math" w:hAnsi="Cambria Math" w:cs="Arial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4</m:t>
                </m:r>
              </m:sub>
              <m:sup/>
            </m:sSubSup>
          </m:e>
        </m:sPre>
      </m:oMath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(b) Show that:</w:t>
      </w: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m:oMath>
        <m:sPre>
          <m:sPrePr>
            <m:ctrlPr>
              <w:rPr>
                <w:rFonts w:ascii="Cambria Math" w:hAnsi="Cambria Math" w:cs="Arial"/>
                <w:bCs/>
                <w:i/>
              </w:rPr>
            </m:ctrlPr>
          </m:sPrePr>
          <m:sub/>
          <m:sup>
            <m:r>
              <w:rPr>
                <w:rFonts w:ascii="Cambria Math" w:hAnsi="Cambria Math" w:cs="Arial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r+1</m:t>
                </m:r>
              </m:sub>
              <m:sup/>
            </m:sSubSup>
          </m:e>
        </m:sPre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n-r</m:t>
            </m:r>
          </m:num>
          <m:den>
            <m:r>
              <w:rPr>
                <w:rFonts w:ascii="Cambria Math" w:hAnsi="Cambria Math" w:cs="Arial"/>
              </w:rPr>
              <m:t>r+1</m:t>
            </m:r>
          </m:den>
        </m:f>
        <m:r>
          <w:rPr>
            <w:rFonts w:ascii="Cambria Math" w:hAnsi="Cambria Math" w:cs="Arial"/>
          </w:rPr>
          <m:t>×</m:t>
        </m:r>
        <m:sPre>
          <m:sPrePr>
            <m:ctrlPr>
              <w:rPr>
                <w:rFonts w:ascii="Cambria Math" w:hAnsi="Cambria Math" w:cs="Arial"/>
                <w:bCs/>
                <w:i/>
              </w:rPr>
            </m:ctrlPr>
          </m:sPrePr>
          <m:sub/>
          <m:sup>
            <m:r>
              <w:rPr>
                <w:rFonts w:ascii="Cambria Math" w:hAnsi="Cambria Math" w:cs="Arial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  <m:sup/>
            </m:sSubSup>
          </m:e>
        </m:sPre>
      </m:oMath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  <w:bCs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AD1AEE" w:rsidRDefault="00AD1AE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</w:p>
    <w:p w:rsidR="00E03A4E" w:rsidRPr="00FD5C78" w:rsidRDefault="00AD1AEE" w:rsidP="00E03A4E">
      <w:pPr>
        <w:pStyle w:val="ArIndent1"/>
        <w:ind w:left="0" w:firstLine="0"/>
        <w:rPr>
          <w:rFonts w:cs="Arial"/>
        </w:rPr>
      </w:pPr>
      <w:r>
        <w:rPr>
          <w:rFonts w:cs="Arial"/>
          <w:b/>
        </w:rPr>
        <w:t>3</w:t>
      </w:r>
      <w:r w:rsidR="00E03A4E" w:rsidRPr="00FD5C78">
        <w:rPr>
          <w:rFonts w:cs="Arial"/>
          <w:b/>
        </w:rPr>
        <w:t>.</w:t>
      </w:r>
      <w:r w:rsidR="00E03A4E" w:rsidRPr="00FD5C78">
        <w:rPr>
          <w:rFonts w:cs="Arial"/>
        </w:rPr>
        <w:tab/>
        <w:t>[3 marks]</w:t>
      </w:r>
    </w:p>
    <w:p w:rsidR="00E03A4E" w:rsidRPr="00FD5C78" w:rsidRDefault="00E03A4E" w:rsidP="00E03A4E">
      <w:pPr>
        <w:rPr>
          <w:rFonts w:ascii="Arial" w:hAnsi="Arial" w:cs="Arial"/>
          <w:b/>
        </w:rPr>
      </w:pPr>
    </w:p>
    <w:p w:rsidR="00E03A4E" w:rsidRDefault="00E03A4E" w:rsidP="00E03A4E">
      <w:pPr>
        <w:spacing w:line="276" w:lineRule="auto"/>
        <w:ind w:left="20" w:firstLine="689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 bag contains lettered tiles consisting of: 3 E’s, 4 R’s, 6 T’s,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 </w:t>
      </w:r>
      <w:r>
        <w:t>Z’</w:t>
      </w:r>
      <w:r w:rsidR="00CF2A44">
        <w:rPr>
          <w:rFonts w:ascii="Arial" w:hAnsi="Arial" w:cs="Arial"/>
        </w:rPr>
        <w:t>s and 2 A’s.</w:t>
      </w:r>
    </w:p>
    <w:p w:rsidR="00CF2A44" w:rsidRPr="00E03A4E" w:rsidRDefault="00CF2A44" w:rsidP="00791899">
      <w:pPr>
        <w:spacing w:line="276" w:lineRule="auto"/>
        <w:ind w:left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Tilly selects tiles at random from the bag and does not replace them. How many tiles need to be drawn out to guarantee that Tilly has at least 4 of one letter? Justify your answer.</w:t>
      </w:r>
    </w:p>
    <w:p w:rsidR="00E03A4E" w:rsidRPr="00E03A4E" w:rsidRDefault="00E03A4E">
      <w:pPr>
        <w:rPr>
          <w:rFonts w:ascii="Arial" w:hAnsi="Arial" w:cs="Arial"/>
        </w:rPr>
      </w:pPr>
    </w:p>
    <w:p w:rsidR="008A17BC" w:rsidRDefault="008A17BC"/>
    <w:p w:rsidR="00E03A4E" w:rsidRDefault="00E03A4E"/>
    <w:p w:rsidR="00E03A4E" w:rsidRDefault="00E03A4E"/>
    <w:p w:rsidR="00AC370F" w:rsidRDefault="00AC370F">
      <w:pPr>
        <w:spacing w:after="160" w:line="259" w:lineRule="auto"/>
      </w:pPr>
      <w:r>
        <w:br w:type="page"/>
      </w:r>
    </w:p>
    <w:p w:rsidR="00AC370F" w:rsidRDefault="00AC370F" w:rsidP="00AC370F">
      <w:pPr>
        <w:spacing w:after="0"/>
        <w:jc w:val="center"/>
      </w:pPr>
    </w:p>
    <w:p w:rsidR="00AC370F" w:rsidRDefault="00112194" w:rsidP="00AC370F">
      <w:pPr>
        <w:spacing w:after="0"/>
        <w:ind w:left="720" w:firstLine="720"/>
        <w:rPr>
          <w:rFonts w:ascii="Arial" w:hAnsi="Arial"/>
          <w:b/>
          <w:sz w:val="36"/>
          <w:szCs w:val="36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57A11649" wp14:editId="59E0DC23">
            <wp:simplePos x="0" y="0"/>
            <wp:positionH relativeFrom="column">
              <wp:posOffset>194945</wp:posOffset>
            </wp:positionH>
            <wp:positionV relativeFrom="page">
              <wp:posOffset>733425</wp:posOffset>
            </wp:positionV>
            <wp:extent cx="1747520" cy="18288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017 Where your future begin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370F">
        <w:rPr>
          <w:rFonts w:ascii="Arial" w:hAnsi="Arial"/>
          <w:b/>
          <w:sz w:val="36"/>
          <w:szCs w:val="36"/>
        </w:rPr>
        <w:t xml:space="preserve">           </w:t>
      </w:r>
      <w:r>
        <w:rPr>
          <w:rFonts w:ascii="Arial" w:hAnsi="Arial"/>
          <w:b/>
          <w:sz w:val="36"/>
          <w:szCs w:val="36"/>
        </w:rPr>
        <w:t xml:space="preserve">    </w:t>
      </w:r>
      <w:bookmarkStart w:id="0" w:name="_GoBack"/>
      <w:bookmarkEnd w:id="0"/>
      <w:r w:rsidR="00AC370F">
        <w:rPr>
          <w:rFonts w:ascii="Arial" w:hAnsi="Arial"/>
          <w:b/>
          <w:sz w:val="36"/>
          <w:szCs w:val="36"/>
        </w:rPr>
        <w:t>MATHEMATICS:</w:t>
      </w:r>
    </w:p>
    <w:p w:rsidR="00AC370F" w:rsidRPr="007E56E9" w:rsidRDefault="00AC370F" w:rsidP="00AC370F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SPECIALIST 1 &amp; 2</w:t>
      </w:r>
    </w:p>
    <w:p w:rsidR="00AC370F" w:rsidRPr="007E56E9" w:rsidRDefault="00AC370F" w:rsidP="00AC370F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</w:p>
    <w:p w:rsidR="00AC370F" w:rsidRPr="007E56E9" w:rsidRDefault="00AC370F" w:rsidP="00AC370F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SEMESTER 1</w:t>
      </w:r>
      <w:r w:rsidRPr="007E56E9">
        <w:rPr>
          <w:rFonts w:ascii="Arial" w:hAnsi="Arial"/>
          <w:b/>
          <w:sz w:val="36"/>
          <w:szCs w:val="36"/>
        </w:rPr>
        <w:tab/>
        <w:t>201</w:t>
      </w:r>
      <w:r>
        <w:rPr>
          <w:rFonts w:ascii="Arial" w:hAnsi="Arial"/>
          <w:b/>
          <w:sz w:val="36"/>
          <w:szCs w:val="36"/>
        </w:rPr>
        <w:t>9</w:t>
      </w:r>
    </w:p>
    <w:p w:rsidR="00AC370F" w:rsidRDefault="00AC370F" w:rsidP="00AC370F">
      <w:pPr>
        <w:spacing w:after="0"/>
        <w:jc w:val="center"/>
        <w:rPr>
          <w:rFonts w:ascii="Arial" w:hAnsi="Arial"/>
          <w:b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TEST 1</w:t>
      </w:r>
    </w:p>
    <w:p w:rsidR="00AC370F" w:rsidRDefault="00AC370F" w:rsidP="00AC370F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AC370F" w:rsidRDefault="00AC370F" w:rsidP="00AC370F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Name_____________________</w:t>
      </w:r>
    </w:p>
    <w:p w:rsidR="00AC370F" w:rsidRDefault="00AC370F" w:rsidP="00AC370F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AC370F" w:rsidRDefault="00AC370F" w:rsidP="00AC370F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Calculator Assumed</w:t>
      </w:r>
    </w:p>
    <w:p w:rsidR="00033BCA" w:rsidRDefault="00033BCA" w:rsidP="00AC370F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AC370F" w:rsidRDefault="00AC370F" w:rsidP="00AC370F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Time allow</w:t>
      </w:r>
      <w:r w:rsidR="00033BCA">
        <w:rPr>
          <w:rFonts w:ascii="Arial" w:hAnsi="Arial"/>
          <w:sz w:val="28"/>
          <w:szCs w:val="28"/>
        </w:rPr>
        <w:t>ed: 45 mins</w:t>
      </w:r>
      <w:r w:rsidR="00033BCA">
        <w:rPr>
          <w:rFonts w:ascii="Arial" w:hAnsi="Arial"/>
          <w:sz w:val="28"/>
          <w:szCs w:val="28"/>
        </w:rPr>
        <w:tab/>
      </w:r>
      <w:r w:rsidR="00033BCA">
        <w:rPr>
          <w:rFonts w:ascii="Arial" w:hAnsi="Arial"/>
          <w:sz w:val="28"/>
          <w:szCs w:val="28"/>
        </w:rPr>
        <w:tab/>
      </w:r>
      <w:r w:rsidR="00033BCA">
        <w:rPr>
          <w:rFonts w:ascii="Arial" w:hAnsi="Arial"/>
          <w:sz w:val="28"/>
          <w:szCs w:val="28"/>
        </w:rPr>
        <w:tab/>
      </w:r>
      <w:r w:rsidR="00033BCA">
        <w:rPr>
          <w:rFonts w:ascii="Arial" w:hAnsi="Arial"/>
          <w:sz w:val="28"/>
          <w:szCs w:val="28"/>
        </w:rPr>
        <w:tab/>
      </w:r>
      <w:r w:rsidR="00033BCA">
        <w:rPr>
          <w:rFonts w:ascii="Arial" w:hAnsi="Arial"/>
          <w:sz w:val="28"/>
          <w:szCs w:val="28"/>
        </w:rPr>
        <w:tab/>
      </w:r>
      <w:r w:rsidR="00033BCA">
        <w:rPr>
          <w:rFonts w:ascii="Arial" w:hAnsi="Arial"/>
          <w:sz w:val="28"/>
          <w:szCs w:val="28"/>
        </w:rPr>
        <w:tab/>
        <w:t>Total marks: 43</w:t>
      </w:r>
    </w:p>
    <w:p w:rsidR="00AC370F" w:rsidRDefault="00AC370F" w:rsidP="00AC370F">
      <w:pPr>
        <w:spacing w:after="0"/>
        <w:rPr>
          <w:rFonts w:ascii="Arial" w:hAnsi="Arial"/>
          <w:sz w:val="28"/>
          <w:szCs w:val="28"/>
        </w:rPr>
      </w:pPr>
    </w:p>
    <w:p w:rsidR="00E03A4E" w:rsidRDefault="00E03A4E"/>
    <w:p w:rsidR="00AC370F" w:rsidRDefault="00AD1AEE" w:rsidP="00AC370F">
      <w:pPr>
        <w:pStyle w:val="ArIndent1"/>
        <w:ind w:left="0" w:firstLine="0"/>
      </w:pPr>
      <w:r>
        <w:rPr>
          <w:b/>
        </w:rPr>
        <w:t>4</w:t>
      </w:r>
      <w:r w:rsidR="00AC370F" w:rsidRPr="00131F23">
        <w:rPr>
          <w:b/>
        </w:rPr>
        <w:t>.</w:t>
      </w:r>
      <w:r w:rsidR="00AC370F" w:rsidRPr="00131F23">
        <w:tab/>
        <w:t xml:space="preserve">[8 </w:t>
      </w:r>
      <w:r w:rsidR="00AC370F">
        <w:t xml:space="preserve">marks: </w:t>
      </w:r>
      <w:r w:rsidR="00AC370F" w:rsidRPr="00131F23">
        <w:t xml:space="preserve">2, 2, 2, </w:t>
      </w:r>
      <w:proofErr w:type="gramStart"/>
      <w:r w:rsidR="00AC370F" w:rsidRPr="00131F23">
        <w:t>2</w:t>
      </w:r>
      <w:proofErr w:type="gramEnd"/>
      <w:r w:rsidR="00AC370F" w:rsidRPr="00131F23">
        <w:t>]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 xml:space="preserve">How many 5 letter words can be formed using the letters from the word ABSOLUTE </w:t>
      </w:r>
      <w:proofErr w:type="gramStart"/>
      <w:r>
        <w:t>if:</w:t>
      </w:r>
      <w:proofErr w:type="gramEnd"/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 xml:space="preserve">a) </w:t>
      </w:r>
      <w:proofErr w:type="gramStart"/>
      <w:r>
        <w:t>letters</w:t>
      </w:r>
      <w:proofErr w:type="gramEnd"/>
      <w:r>
        <w:t xml:space="preserve"> cannot be repeated.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 xml:space="preserve">b) </w:t>
      </w:r>
      <w:proofErr w:type="gramStart"/>
      <w:r>
        <w:t>the</w:t>
      </w:r>
      <w:proofErr w:type="gramEnd"/>
      <w:r>
        <w:t xml:space="preserve"> word must start with B.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 xml:space="preserve">c) </w:t>
      </w:r>
      <w:proofErr w:type="gramStart"/>
      <w:r>
        <w:t>the</w:t>
      </w:r>
      <w:proofErr w:type="gramEnd"/>
      <w:r>
        <w:t xml:space="preserve"> word must start and end with O and L in either order.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 xml:space="preserve">d) </w:t>
      </w:r>
      <w:proofErr w:type="gramStart"/>
      <w:r>
        <w:t>the</w:t>
      </w:r>
      <w:proofErr w:type="gramEnd"/>
      <w:r>
        <w:t xml:space="preserve"> word must start and end with a vowel.</w:t>
      </w:r>
    </w:p>
    <w:p w:rsidR="00AC370F" w:rsidRDefault="00AC370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Pr="00131F23" w:rsidRDefault="00AD1AEE" w:rsidP="00AC370F">
      <w:pPr>
        <w:pStyle w:val="ArIndent1"/>
        <w:ind w:left="0" w:firstLine="0"/>
      </w:pPr>
      <w:r>
        <w:rPr>
          <w:b/>
        </w:rPr>
        <w:t>5</w:t>
      </w:r>
      <w:r w:rsidR="00AC370F" w:rsidRPr="00131F23">
        <w:rPr>
          <w:b/>
        </w:rPr>
        <w:t>.</w:t>
      </w:r>
      <w:r w:rsidR="001D4A6F">
        <w:tab/>
        <w:t>[4</w:t>
      </w:r>
      <w:r w:rsidR="00AC370F" w:rsidRPr="00131F23">
        <w:t xml:space="preserve"> </w:t>
      </w:r>
      <w:r w:rsidR="00AC370F">
        <w:t>marks</w:t>
      </w:r>
      <w:r w:rsidR="00AC370F" w:rsidRPr="00131F23">
        <w:t>]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1D4A6F">
      <w:pPr>
        <w:pStyle w:val="ArIndent1"/>
        <w:ind w:firstLine="0"/>
      </w:pPr>
      <w:r>
        <w:tab/>
        <w:t>A 4 digit code is to be made from the numbers 1, 2, 3,</w:t>
      </w:r>
      <w:r w:rsidR="00AD1AEE">
        <w:t xml:space="preserve"> 4,</w:t>
      </w:r>
      <w:r>
        <w:t xml:space="preserve"> 5,</w:t>
      </w:r>
      <w:r w:rsidR="00AD1AEE">
        <w:t xml:space="preserve"> 6 and 7 or the numbers 3, 4, 5, 6, 7 and 8</w:t>
      </w:r>
      <w:r>
        <w:t>. How many different codes are possible?</w:t>
      </w: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1D4A6F" w:rsidRDefault="001D4A6F" w:rsidP="001D4A6F">
      <w:pPr>
        <w:pStyle w:val="ArIndent1"/>
        <w:ind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D1AEE" w:rsidP="00AC370F">
      <w:pPr>
        <w:pStyle w:val="ArIndent1"/>
        <w:ind w:left="0" w:firstLine="0"/>
      </w:pPr>
      <w:r>
        <w:rPr>
          <w:b/>
        </w:rPr>
        <w:t>6</w:t>
      </w:r>
      <w:r w:rsidR="00AC370F" w:rsidRPr="00131F23">
        <w:rPr>
          <w:b/>
        </w:rPr>
        <w:t>.</w:t>
      </w:r>
      <w:r>
        <w:tab/>
        <w:t>[5</w:t>
      </w:r>
      <w:r w:rsidR="00AC370F" w:rsidRPr="00131F23">
        <w:t xml:space="preserve"> </w:t>
      </w:r>
      <w:r w:rsidR="00AC370F">
        <w:t xml:space="preserve">marks: </w:t>
      </w:r>
      <w:r>
        <w:t>2, 3</w:t>
      </w:r>
      <w:r w:rsidR="00AC370F" w:rsidRPr="00131F23">
        <w:t>]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>a)</w:t>
      </w:r>
      <w:r w:rsidR="001D4A6F">
        <w:tab/>
      </w:r>
      <w:r>
        <w:t xml:space="preserve"> How many ways are there of arranging the 8 letters of the word SYLLABUS?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1D4A6F">
      <w:pPr>
        <w:pStyle w:val="ArIndent1"/>
        <w:ind w:left="1440" w:hanging="720"/>
      </w:pPr>
      <w:r>
        <w:t>b)</w:t>
      </w:r>
      <w:r w:rsidR="001D4A6F">
        <w:tab/>
      </w:r>
      <w:r>
        <w:t xml:space="preserve"> Find the number of different arrangements of 4 letters that can be made using the </w:t>
      </w:r>
      <w:r w:rsidR="001D4A6F">
        <w:t xml:space="preserve">  </w:t>
      </w:r>
      <w:r>
        <w:t>letters of the word SYLLABUS.</w:t>
      </w:r>
    </w:p>
    <w:p w:rsidR="001D4A6F" w:rsidRDefault="001D4A6F" w:rsidP="001D4A6F">
      <w:pPr>
        <w:pStyle w:val="ArIndent1"/>
        <w:ind w:left="1440" w:hanging="720"/>
      </w:pPr>
    </w:p>
    <w:p w:rsidR="001D4A6F" w:rsidRDefault="001D4A6F" w:rsidP="001D4A6F">
      <w:pPr>
        <w:pStyle w:val="ArIndent1"/>
        <w:ind w:left="1440" w:hanging="720"/>
      </w:pPr>
    </w:p>
    <w:p w:rsidR="001D4A6F" w:rsidRDefault="001D4A6F" w:rsidP="001D4A6F">
      <w:pPr>
        <w:pStyle w:val="ArIndent1"/>
        <w:ind w:left="1440" w:hanging="720"/>
      </w:pPr>
    </w:p>
    <w:p w:rsidR="001D4A6F" w:rsidRDefault="001D4A6F" w:rsidP="001D4A6F">
      <w:pPr>
        <w:pStyle w:val="ArIndent1"/>
        <w:ind w:left="1440" w:hanging="720"/>
      </w:pPr>
    </w:p>
    <w:p w:rsidR="00BE1DA2" w:rsidRDefault="00BE1DA2">
      <w:pPr>
        <w:spacing w:after="160" w:line="259" w:lineRule="auto"/>
        <w:rPr>
          <w:rFonts w:ascii="Arial" w:hAnsi="Arial" w:cs="Times New Roman"/>
          <w:iCs/>
        </w:rPr>
      </w:pPr>
      <w:r>
        <w:br w:type="page"/>
      </w:r>
    </w:p>
    <w:p w:rsidR="001D4A6F" w:rsidRDefault="001D4A6F" w:rsidP="001D4A6F">
      <w:pPr>
        <w:pStyle w:val="ArIndent1"/>
        <w:ind w:left="1440" w:hanging="72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D1AEE" w:rsidP="00AC370F">
      <w:pPr>
        <w:pStyle w:val="ArIndent1"/>
        <w:ind w:left="0" w:firstLine="0"/>
      </w:pPr>
      <w:r>
        <w:rPr>
          <w:b/>
        </w:rPr>
        <w:t>7</w:t>
      </w:r>
      <w:r w:rsidR="00AC370F" w:rsidRPr="00131F23">
        <w:rPr>
          <w:b/>
        </w:rPr>
        <w:t>.</w:t>
      </w:r>
      <w:r>
        <w:tab/>
        <w:t>[5</w:t>
      </w:r>
      <w:r w:rsidR="00AC370F" w:rsidRPr="00131F23">
        <w:t xml:space="preserve"> </w:t>
      </w:r>
      <w:r w:rsidR="00AC370F">
        <w:t xml:space="preserve">marks: </w:t>
      </w:r>
      <w:r>
        <w:t xml:space="preserve">1, 2, </w:t>
      </w:r>
      <w:proofErr w:type="gramStart"/>
      <w:r>
        <w:t>2</w:t>
      </w:r>
      <w:proofErr w:type="gramEnd"/>
      <w:r w:rsidR="00AC370F" w:rsidRPr="00131F23">
        <w:t>]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BE1DA2">
      <w:pPr>
        <w:pStyle w:val="ArIndent1"/>
        <w:ind w:left="720" w:firstLine="0"/>
      </w:pPr>
      <w:r>
        <w:t>A committee of five members is to be chosen from a group of 5 teachers and 3 senior school students.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 xml:space="preserve">a) </w:t>
      </w:r>
      <w:r w:rsidR="00BE1DA2">
        <w:tab/>
      </w:r>
      <w:r>
        <w:t>How many different committees could be formed?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>b)</w:t>
      </w:r>
      <w:r w:rsidR="00BE1DA2">
        <w:tab/>
      </w:r>
      <w:r>
        <w:t>How many committees would contain 3 teachers and 2 students?</w:t>
      </w: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  <w:r>
        <w:tab/>
        <w:t xml:space="preserve">c) </w:t>
      </w:r>
      <w:r w:rsidR="00BE1DA2">
        <w:tab/>
      </w:r>
      <w:r>
        <w:t>How many committees contain at least 2 students?</w:t>
      </w:r>
    </w:p>
    <w:p w:rsidR="00AC370F" w:rsidRDefault="00AC370F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AD1AEE" w:rsidP="00BE1DA2">
      <w:pPr>
        <w:pStyle w:val="ArIndent1"/>
        <w:ind w:left="0" w:firstLine="0"/>
      </w:pPr>
      <w:r>
        <w:rPr>
          <w:b/>
        </w:rPr>
        <w:t>8</w:t>
      </w:r>
      <w:r w:rsidR="00BE1DA2" w:rsidRPr="00131F23">
        <w:rPr>
          <w:b/>
        </w:rPr>
        <w:t>.</w:t>
      </w:r>
      <w:r w:rsidR="00BE1DA2">
        <w:tab/>
        <w:t>[4</w:t>
      </w:r>
      <w:r w:rsidR="00BE1DA2" w:rsidRPr="00131F23">
        <w:t xml:space="preserve"> </w:t>
      </w:r>
      <w:r w:rsidR="00BE1DA2">
        <w:t>marks</w:t>
      </w:r>
      <w:r w:rsidR="00BE1DA2" w:rsidRPr="00131F23">
        <w:t>]</w:t>
      </w:r>
    </w:p>
    <w:p w:rsidR="00BE1DA2" w:rsidRDefault="00BE1DA2" w:rsidP="00BE1DA2">
      <w:pPr>
        <w:pStyle w:val="ArIndent1"/>
        <w:ind w:left="0" w:firstLine="0"/>
      </w:pPr>
    </w:p>
    <w:p w:rsidR="00BE1DA2" w:rsidRDefault="00BE1DA2" w:rsidP="00BE1DA2">
      <w:pPr>
        <w:pStyle w:val="ArIndent1"/>
        <w:ind w:left="0" w:firstLine="0"/>
      </w:pPr>
      <w:r>
        <w:tab/>
        <w:t>How many integers between 1 and 500 inclusive are divisible by 4 or 7?</w:t>
      </w:r>
    </w:p>
    <w:p w:rsidR="00BE1DA2" w:rsidRDefault="00BE1DA2">
      <w:pPr>
        <w:spacing w:after="160" w:line="259" w:lineRule="auto"/>
        <w:rPr>
          <w:rFonts w:ascii="Arial" w:hAnsi="Arial" w:cs="Times New Roman"/>
          <w:iCs/>
        </w:rPr>
      </w:pPr>
      <w:r>
        <w:br w:type="page"/>
      </w:r>
    </w:p>
    <w:p w:rsidR="00BE1DA2" w:rsidRDefault="00BE1DA2" w:rsidP="00AC370F">
      <w:pPr>
        <w:pStyle w:val="ArIndent1"/>
        <w:ind w:left="0" w:firstLine="0"/>
      </w:pPr>
    </w:p>
    <w:p w:rsidR="00AC370F" w:rsidRDefault="00AC370F" w:rsidP="00AC370F">
      <w:pPr>
        <w:pStyle w:val="ArIndent1"/>
        <w:ind w:left="0" w:firstLine="0"/>
      </w:pPr>
    </w:p>
    <w:p w:rsidR="00AC370F" w:rsidRDefault="00AD1AEE" w:rsidP="00AC370F">
      <w:pPr>
        <w:pStyle w:val="ArIndent1"/>
        <w:ind w:left="0" w:firstLine="0"/>
      </w:pPr>
      <w:r>
        <w:rPr>
          <w:b/>
        </w:rPr>
        <w:t>9</w:t>
      </w:r>
      <w:r w:rsidR="00AC370F" w:rsidRPr="00131F23">
        <w:rPr>
          <w:b/>
        </w:rPr>
        <w:t>.</w:t>
      </w:r>
      <w:r w:rsidR="004C21DA">
        <w:tab/>
        <w:t>[6</w:t>
      </w:r>
      <w:r w:rsidR="00AC370F" w:rsidRPr="00131F23">
        <w:t xml:space="preserve"> </w:t>
      </w:r>
      <w:r w:rsidR="00AC370F">
        <w:t xml:space="preserve">marks: </w:t>
      </w:r>
      <w:r w:rsidR="004C21DA">
        <w:t xml:space="preserve">1, 2, </w:t>
      </w:r>
      <w:proofErr w:type="gramStart"/>
      <w:r w:rsidR="004C21DA">
        <w:t>3</w:t>
      </w:r>
      <w:proofErr w:type="gramEnd"/>
      <w:r w:rsidR="00AC370F" w:rsidRPr="00131F23">
        <w:t>]</w:t>
      </w:r>
    </w:p>
    <w:p w:rsidR="00AC370F" w:rsidRDefault="00AC370F" w:rsidP="00AC370F">
      <w:pPr>
        <w:pStyle w:val="ArIndent1"/>
        <w:ind w:left="0" w:firstLine="0"/>
      </w:pPr>
    </w:p>
    <w:p w:rsidR="00AC370F" w:rsidRDefault="00AC370F" w:rsidP="00AD1AEE">
      <w:pPr>
        <w:pStyle w:val="ArIndent1"/>
        <w:ind w:firstLine="0"/>
      </w:pPr>
      <w:r>
        <w:tab/>
        <w:t xml:space="preserve">The 4 members of the band U2, (Bono, The Edge, Larry and Adam) their manager (Guy) and their tour manager (Willie) </w:t>
      </w:r>
      <w:r w:rsidR="001D4A6F">
        <w:t>arrange themselves in line for a photograph.</w:t>
      </w:r>
    </w:p>
    <w:p w:rsidR="001D4A6F" w:rsidRDefault="001D4A6F" w:rsidP="00AD1AEE">
      <w:pPr>
        <w:pStyle w:val="ArIndent1"/>
        <w:ind w:firstLine="0"/>
      </w:pPr>
      <w:r>
        <w:t>How many arrangements are there in which:</w:t>
      </w:r>
    </w:p>
    <w:p w:rsidR="001D4A6F" w:rsidRDefault="001D4A6F" w:rsidP="00AC370F">
      <w:pPr>
        <w:pStyle w:val="ArIndent1"/>
        <w:ind w:left="0" w:firstLine="0"/>
      </w:pPr>
    </w:p>
    <w:p w:rsidR="001D4A6F" w:rsidRDefault="00BE1DA2" w:rsidP="00AC370F">
      <w:pPr>
        <w:pStyle w:val="ArIndent1"/>
        <w:ind w:left="0" w:firstLine="0"/>
      </w:pPr>
      <w:r>
        <w:tab/>
        <w:t xml:space="preserve">a) </w:t>
      </w:r>
      <w:r>
        <w:tab/>
        <w:t>Bono is first</w:t>
      </w:r>
    </w:p>
    <w:p w:rsidR="001D4A6F" w:rsidRDefault="001D4A6F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  <w:r>
        <w:tab/>
        <w:t xml:space="preserve">b) </w:t>
      </w:r>
      <w:r w:rsidR="00BE1DA2">
        <w:tab/>
      </w:r>
      <w:r>
        <w:t xml:space="preserve">The Edge and Bono are </w:t>
      </w:r>
      <w:r w:rsidR="00BE1DA2">
        <w:t>together</w:t>
      </w: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  <w:r>
        <w:tab/>
        <w:t xml:space="preserve">c) </w:t>
      </w:r>
      <w:r w:rsidR="00BE1DA2">
        <w:tab/>
      </w:r>
      <w:r>
        <w:t xml:space="preserve">The Edge and Bono are together </w:t>
      </w:r>
      <w:r w:rsidR="00BE1DA2">
        <w:t>and Guy and Willie are together</w:t>
      </w: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BE1DA2" w:rsidRDefault="00BE1DA2" w:rsidP="00AC370F">
      <w:pPr>
        <w:pStyle w:val="ArIndent1"/>
        <w:ind w:left="0" w:firstLine="0"/>
      </w:pPr>
    </w:p>
    <w:p w:rsidR="001D4A6F" w:rsidRDefault="001D4A6F" w:rsidP="00AC370F">
      <w:pPr>
        <w:pStyle w:val="ArIndent1"/>
        <w:ind w:left="0" w:firstLine="0"/>
      </w:pPr>
    </w:p>
    <w:p w:rsidR="001D4A6F" w:rsidRPr="004C21DA" w:rsidRDefault="001D4A6F" w:rsidP="004C21DA">
      <w:pPr>
        <w:spacing w:after="160" w:line="259" w:lineRule="auto"/>
        <w:rPr>
          <w:rFonts w:ascii="Arial" w:hAnsi="Arial" w:cs="Times New Roman"/>
          <w:iCs/>
        </w:rPr>
      </w:pPr>
    </w:p>
    <w:p w:rsidR="00AD1AEE" w:rsidRPr="00FD5C78" w:rsidRDefault="00AD1AEE" w:rsidP="00AD1AEE">
      <w:pPr>
        <w:pStyle w:val="ArIndent1"/>
        <w:ind w:left="0" w:firstLine="0"/>
        <w:rPr>
          <w:rFonts w:cs="Arial"/>
        </w:rPr>
      </w:pPr>
      <w:r>
        <w:rPr>
          <w:rFonts w:cs="Arial"/>
          <w:b/>
        </w:rPr>
        <w:t>10</w:t>
      </w:r>
      <w:r w:rsidRPr="00FD5C78">
        <w:rPr>
          <w:rFonts w:cs="Arial"/>
          <w:b/>
        </w:rPr>
        <w:t>.</w:t>
      </w:r>
      <w:r>
        <w:rPr>
          <w:rFonts w:cs="Arial"/>
        </w:rPr>
        <w:tab/>
        <w:t>[2</w:t>
      </w:r>
      <w:r w:rsidRPr="00FD5C78">
        <w:rPr>
          <w:rFonts w:cs="Arial"/>
        </w:rPr>
        <w:t xml:space="preserve"> marks]</w:t>
      </w:r>
    </w:p>
    <w:p w:rsidR="00AD1AEE" w:rsidRPr="00FD5C78" w:rsidRDefault="00AD1AEE" w:rsidP="00AD1AEE">
      <w:pPr>
        <w:rPr>
          <w:rFonts w:ascii="Arial" w:hAnsi="Arial" w:cs="Arial"/>
          <w:b/>
        </w:rPr>
      </w:pPr>
    </w:p>
    <w:p w:rsidR="00AD1AEE" w:rsidRDefault="00AD1AEE" w:rsidP="00AD1AEE">
      <w:pPr>
        <w:spacing w:line="276" w:lineRule="auto"/>
        <w:ind w:left="567"/>
        <w:contextualSpacing/>
        <w:rPr>
          <w:rFonts w:ascii="Arial" w:hAnsi="Arial" w:cs="Arial"/>
        </w:rPr>
      </w:pPr>
      <w:r>
        <w:rPr>
          <w:rFonts w:ascii="Arial" w:hAnsi="Arial" w:cs="Arial"/>
        </w:rPr>
        <w:t>There are 20 000 students studying at a University, with at least one student from each of the 196 countries in the world. What is the largest number of students certain to be from the same country?</w:t>
      </w:r>
    </w:p>
    <w:p w:rsidR="00AD1AEE" w:rsidRDefault="00AD1AEE" w:rsidP="00AC370F">
      <w:pPr>
        <w:pStyle w:val="ArIndent1"/>
        <w:ind w:left="0" w:firstLine="0"/>
      </w:pPr>
    </w:p>
    <w:p w:rsidR="00AD1AEE" w:rsidRDefault="00AD1AEE" w:rsidP="00AC370F">
      <w:pPr>
        <w:pStyle w:val="ArIndent1"/>
        <w:ind w:left="0" w:firstLine="0"/>
      </w:pPr>
    </w:p>
    <w:p w:rsidR="00AD1AEE" w:rsidRDefault="00AD1AEE" w:rsidP="00AC370F">
      <w:pPr>
        <w:pStyle w:val="ArIndent1"/>
        <w:ind w:left="0" w:firstLine="0"/>
      </w:pPr>
    </w:p>
    <w:p w:rsidR="00AD1AEE" w:rsidRDefault="00AD1AEE" w:rsidP="00AC370F">
      <w:pPr>
        <w:pStyle w:val="ArIndent1"/>
        <w:ind w:left="0" w:firstLine="0"/>
      </w:pPr>
    </w:p>
    <w:p w:rsidR="00AD1AEE" w:rsidRDefault="00AD1AEE" w:rsidP="00AC370F">
      <w:pPr>
        <w:pStyle w:val="ArIndent1"/>
        <w:ind w:left="0" w:firstLine="0"/>
      </w:pPr>
    </w:p>
    <w:p w:rsidR="00AD1AEE" w:rsidRDefault="00AD1AEE" w:rsidP="00AC370F">
      <w:pPr>
        <w:pStyle w:val="ArIndent1"/>
        <w:ind w:left="0" w:firstLine="0"/>
      </w:pPr>
    </w:p>
    <w:p w:rsidR="00AD1AEE" w:rsidRDefault="00AD1AEE" w:rsidP="00AC370F">
      <w:pPr>
        <w:pStyle w:val="ArIndent1"/>
        <w:ind w:left="0" w:firstLine="0"/>
      </w:pPr>
    </w:p>
    <w:p w:rsidR="004C21DA" w:rsidRDefault="004C21DA" w:rsidP="00AC370F">
      <w:pPr>
        <w:pStyle w:val="ArIndent1"/>
        <w:ind w:left="0" w:firstLine="0"/>
      </w:pPr>
    </w:p>
    <w:p w:rsidR="004C21DA" w:rsidRDefault="004C21DA" w:rsidP="00AC370F">
      <w:pPr>
        <w:pStyle w:val="ArIndent1"/>
        <w:ind w:left="0" w:firstLine="0"/>
      </w:pPr>
    </w:p>
    <w:p w:rsidR="004C21DA" w:rsidRDefault="004C21DA" w:rsidP="00AC370F">
      <w:pPr>
        <w:pStyle w:val="ArIndent1"/>
        <w:ind w:left="0" w:firstLine="0"/>
      </w:pPr>
    </w:p>
    <w:p w:rsidR="004C21DA" w:rsidRDefault="004C21DA" w:rsidP="00AC370F">
      <w:pPr>
        <w:pStyle w:val="ArIndent1"/>
        <w:ind w:left="0" w:firstLine="0"/>
      </w:pPr>
    </w:p>
    <w:p w:rsidR="004C21DA" w:rsidRDefault="004C21DA" w:rsidP="00AC370F">
      <w:pPr>
        <w:pStyle w:val="ArIndent1"/>
        <w:ind w:left="0" w:firstLine="0"/>
      </w:pPr>
    </w:p>
    <w:p w:rsidR="001D4A6F" w:rsidRDefault="001D4A6F" w:rsidP="001D4A6F">
      <w:pPr>
        <w:pStyle w:val="ArIndent1"/>
        <w:ind w:left="0" w:firstLine="0"/>
      </w:pPr>
    </w:p>
    <w:p w:rsidR="001D4A6F" w:rsidRDefault="00AD1AEE" w:rsidP="001D4A6F">
      <w:pPr>
        <w:pStyle w:val="ArIndent1"/>
        <w:ind w:left="0" w:firstLine="0"/>
      </w:pPr>
      <w:r>
        <w:rPr>
          <w:b/>
        </w:rPr>
        <w:lastRenderedPageBreak/>
        <w:t>11</w:t>
      </w:r>
      <w:r w:rsidR="001D4A6F" w:rsidRPr="00131F23">
        <w:rPr>
          <w:b/>
        </w:rPr>
        <w:t>.</w:t>
      </w:r>
      <w:r w:rsidR="001D4A6F">
        <w:tab/>
        <w:t>[5</w:t>
      </w:r>
      <w:r w:rsidR="001D4A6F" w:rsidRPr="00131F23">
        <w:t xml:space="preserve"> </w:t>
      </w:r>
      <w:r w:rsidR="001D4A6F">
        <w:t>marks</w:t>
      </w:r>
      <w:r w:rsidR="001D4A6F" w:rsidRPr="00131F23">
        <w:t>]</w:t>
      </w:r>
    </w:p>
    <w:p w:rsidR="001D4A6F" w:rsidRDefault="001D4A6F" w:rsidP="001D4A6F">
      <w:pPr>
        <w:pStyle w:val="ArIndent1"/>
        <w:ind w:left="0" w:firstLine="0"/>
      </w:pPr>
    </w:p>
    <w:p w:rsidR="001D4A6F" w:rsidRPr="00131F23" w:rsidRDefault="001D4A6F" w:rsidP="00BE1DA2">
      <w:pPr>
        <w:pStyle w:val="ArIndent1"/>
        <w:ind w:left="720" w:firstLine="0"/>
      </w:pPr>
      <w:r>
        <w:t>Two vectors have magnitudes of 45N and 60N and the angle between their directions is 75</w:t>
      </w:r>
      <w:r>
        <w:rPr>
          <w:rFonts w:cs="Arial"/>
        </w:rPr>
        <w:t>°</w:t>
      </w:r>
      <w:r>
        <w:t>. Sketch a diagram showing these forces and calculate the magnitude of the resultant force and the angle it makes with the smaller force.</w:t>
      </w:r>
    </w:p>
    <w:p w:rsidR="001D4A6F" w:rsidRPr="00131F23" w:rsidRDefault="001D4A6F" w:rsidP="001D4A6F">
      <w:pPr>
        <w:pStyle w:val="ArIndent1"/>
        <w:ind w:left="0" w:firstLine="0"/>
      </w:pPr>
    </w:p>
    <w:p w:rsidR="001D4A6F" w:rsidRPr="00131F23" w:rsidRDefault="001D4A6F" w:rsidP="00AC370F">
      <w:pPr>
        <w:pStyle w:val="ArIndent1"/>
        <w:ind w:left="0" w:firstLine="0"/>
      </w:pPr>
    </w:p>
    <w:p w:rsidR="00AC370F" w:rsidRPr="00131F23" w:rsidRDefault="00AC370F" w:rsidP="00AC370F">
      <w:pPr>
        <w:pStyle w:val="ArIndent1"/>
        <w:ind w:left="0" w:firstLine="0"/>
      </w:pPr>
    </w:p>
    <w:p w:rsidR="00AC370F" w:rsidRPr="00131F23" w:rsidRDefault="00AC370F" w:rsidP="00AC370F">
      <w:pPr>
        <w:pStyle w:val="ArIndent1"/>
        <w:ind w:left="0" w:firstLine="0"/>
      </w:pPr>
    </w:p>
    <w:p w:rsidR="00AC370F" w:rsidRPr="00131F23" w:rsidRDefault="00AC370F" w:rsidP="00AC370F">
      <w:pPr>
        <w:pStyle w:val="ArIndent1"/>
        <w:ind w:left="0" w:firstLine="0"/>
      </w:pPr>
    </w:p>
    <w:p w:rsidR="008A17BC" w:rsidRDefault="008A17BC"/>
    <w:p w:rsidR="008A17BC" w:rsidRDefault="008A17BC"/>
    <w:p w:rsidR="004C21DA" w:rsidRDefault="004C21DA"/>
    <w:p w:rsidR="004C21DA" w:rsidRDefault="004C21DA"/>
    <w:p w:rsidR="008A17BC" w:rsidRDefault="008A17BC"/>
    <w:p w:rsidR="008A17BC" w:rsidRDefault="008A17BC"/>
    <w:p w:rsidR="004C21DA" w:rsidRDefault="004C21DA" w:rsidP="004C21DA">
      <w:pPr>
        <w:pStyle w:val="ArIndent1"/>
        <w:ind w:left="0" w:firstLine="0"/>
      </w:pPr>
      <w:r>
        <w:rPr>
          <w:b/>
        </w:rPr>
        <w:t>12</w:t>
      </w:r>
      <w:r w:rsidRPr="00131F23">
        <w:rPr>
          <w:b/>
        </w:rPr>
        <w:t>.</w:t>
      </w:r>
      <w:r>
        <w:tab/>
        <w:t>[4</w:t>
      </w:r>
      <w:r w:rsidRPr="00131F23">
        <w:t xml:space="preserve"> </w:t>
      </w:r>
      <w:r>
        <w:t>marks: 2, 2</w:t>
      </w:r>
      <w:r w:rsidRPr="00131F23">
        <w:t>]</w:t>
      </w:r>
    </w:p>
    <w:p w:rsidR="004C21DA" w:rsidRDefault="004C21DA" w:rsidP="004C21DA">
      <w:pPr>
        <w:pStyle w:val="ArIndent1"/>
        <w:ind w:left="0" w:firstLine="0"/>
      </w:pPr>
    </w:p>
    <w:p w:rsidR="004C21DA" w:rsidRDefault="004C21DA" w:rsidP="004C21DA">
      <w:pPr>
        <w:pStyle w:val="ArIndent1"/>
        <w:ind w:left="0" w:firstLine="0"/>
      </w:pPr>
    </w:p>
    <w:p w:rsidR="004C21DA" w:rsidRPr="004C21DA" w:rsidRDefault="004C21DA" w:rsidP="004C21DA">
      <w:pPr>
        <w:ind w:left="720"/>
        <w:rPr>
          <w:rFonts w:ascii="Arial" w:hAnsi="Arial" w:cs="Arial"/>
        </w:rPr>
      </w:pPr>
      <w:r w:rsidRPr="004C21DA">
        <w:rPr>
          <w:rFonts w:ascii="Arial" w:hAnsi="Arial" w:cs="Arial"/>
        </w:rPr>
        <w:t>Jess wants to take her boat on a river from point A on one bank to point B directly opposite on the other bank. The river is 60m wide and flows at 3km/h parallel to the bank. Jess can maintain a rowing speed of 4.5km/h in still water.</w:t>
      </w:r>
    </w:p>
    <w:p w:rsidR="004C21DA" w:rsidRPr="004C21DA" w:rsidRDefault="004C21DA" w:rsidP="004C21DA">
      <w:pPr>
        <w:ind w:firstLine="720"/>
        <w:rPr>
          <w:rFonts w:ascii="Arial" w:hAnsi="Arial" w:cs="Arial"/>
        </w:rPr>
      </w:pPr>
      <w:r w:rsidRPr="004C21DA">
        <w:rPr>
          <w:rFonts w:ascii="Arial" w:hAnsi="Arial" w:cs="Arial"/>
        </w:rPr>
        <w:t>If she starts at A and directs her boat towards B when she starts rowing:</w:t>
      </w:r>
    </w:p>
    <w:p w:rsidR="004C21DA" w:rsidRPr="004C21DA" w:rsidRDefault="004C21DA" w:rsidP="004C21DA">
      <w:pPr>
        <w:rPr>
          <w:rFonts w:ascii="Arial" w:hAnsi="Arial" w:cs="Arial"/>
        </w:rPr>
      </w:pPr>
    </w:p>
    <w:p w:rsidR="004C21DA" w:rsidRDefault="004C21DA" w:rsidP="004C21DA">
      <w:pPr>
        <w:ind w:firstLine="720"/>
        <w:rPr>
          <w:rFonts w:ascii="Arial" w:hAnsi="Arial" w:cs="Arial"/>
        </w:rPr>
      </w:pPr>
      <w:r w:rsidRPr="004C21DA"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</w:r>
      <w:r w:rsidRPr="004C21DA">
        <w:rPr>
          <w:rFonts w:ascii="Arial" w:hAnsi="Arial" w:cs="Arial"/>
        </w:rPr>
        <w:t>What would her resultant velocity be?</w:t>
      </w:r>
    </w:p>
    <w:p w:rsidR="004C21DA" w:rsidRDefault="004C21DA" w:rsidP="004C21DA">
      <w:pPr>
        <w:ind w:firstLine="720"/>
        <w:rPr>
          <w:rFonts w:ascii="Arial" w:hAnsi="Arial" w:cs="Arial"/>
        </w:rPr>
      </w:pPr>
    </w:p>
    <w:p w:rsidR="004C21DA" w:rsidRDefault="004C21DA" w:rsidP="004C21DA">
      <w:pPr>
        <w:ind w:firstLine="720"/>
        <w:rPr>
          <w:rFonts w:ascii="Arial" w:hAnsi="Arial" w:cs="Arial"/>
        </w:rPr>
      </w:pPr>
    </w:p>
    <w:p w:rsidR="004C21DA" w:rsidRDefault="004C21DA" w:rsidP="004C21DA">
      <w:pPr>
        <w:ind w:firstLine="720"/>
        <w:rPr>
          <w:rFonts w:ascii="Arial" w:hAnsi="Arial" w:cs="Arial"/>
        </w:rPr>
      </w:pPr>
    </w:p>
    <w:p w:rsidR="004C21DA" w:rsidRDefault="004C21DA" w:rsidP="004C21DA">
      <w:pPr>
        <w:ind w:firstLine="720"/>
        <w:rPr>
          <w:rFonts w:ascii="Arial" w:hAnsi="Arial" w:cs="Arial"/>
        </w:rPr>
      </w:pPr>
    </w:p>
    <w:p w:rsidR="004C21DA" w:rsidRPr="004C21DA" w:rsidRDefault="004C21DA" w:rsidP="004C21DA">
      <w:pPr>
        <w:ind w:firstLine="720"/>
        <w:rPr>
          <w:rFonts w:ascii="Arial" w:hAnsi="Arial" w:cs="Arial"/>
        </w:rPr>
      </w:pPr>
    </w:p>
    <w:p w:rsidR="004C21DA" w:rsidRPr="004C21DA" w:rsidRDefault="004C21DA" w:rsidP="004C21DA">
      <w:pPr>
        <w:rPr>
          <w:rFonts w:ascii="Arial" w:hAnsi="Arial" w:cs="Arial"/>
        </w:rPr>
      </w:pPr>
    </w:p>
    <w:p w:rsidR="004C21DA" w:rsidRPr="004C21DA" w:rsidRDefault="004C21DA" w:rsidP="004C21DA">
      <w:pPr>
        <w:ind w:firstLine="720"/>
        <w:rPr>
          <w:rFonts w:ascii="Arial" w:hAnsi="Arial" w:cs="Arial"/>
        </w:rPr>
      </w:pPr>
      <w:r w:rsidRPr="004C21DA"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ab/>
      </w:r>
      <w:r w:rsidRPr="004C21DA">
        <w:rPr>
          <w:rFonts w:ascii="Arial" w:hAnsi="Arial" w:cs="Arial"/>
        </w:rPr>
        <w:t>How far away from point B would she end up?</w:t>
      </w:r>
    </w:p>
    <w:p w:rsidR="004C21DA" w:rsidRPr="004C21DA" w:rsidRDefault="004C21DA" w:rsidP="004C21DA">
      <w:pPr>
        <w:pStyle w:val="ArIndent1"/>
        <w:ind w:left="0" w:firstLine="0"/>
        <w:rPr>
          <w:rFonts w:cs="Arial"/>
        </w:rPr>
      </w:pPr>
    </w:p>
    <w:p w:rsidR="004C21DA" w:rsidRPr="004C21DA" w:rsidRDefault="004C21DA">
      <w:pPr>
        <w:rPr>
          <w:rFonts w:ascii="Arial" w:hAnsi="Arial" w:cs="Arial"/>
        </w:rPr>
      </w:pPr>
    </w:p>
    <w:p w:rsidR="004C21DA" w:rsidRPr="004C21DA" w:rsidRDefault="004C21DA">
      <w:pPr>
        <w:rPr>
          <w:rFonts w:ascii="Arial" w:hAnsi="Arial" w:cs="Arial"/>
        </w:rPr>
      </w:pPr>
    </w:p>
    <w:sectPr w:rsidR="004C21DA" w:rsidRPr="004C21DA" w:rsidSect="002A3A77">
      <w:pgSz w:w="11906" w:h="16838"/>
      <w:pgMar w:top="567" w:right="567" w:bottom="567" w:left="56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BC"/>
    <w:rsid w:val="00033BCA"/>
    <w:rsid w:val="000C0A2B"/>
    <w:rsid w:val="00112194"/>
    <w:rsid w:val="001D4A6F"/>
    <w:rsid w:val="00286BD7"/>
    <w:rsid w:val="002A3A77"/>
    <w:rsid w:val="004C21DA"/>
    <w:rsid w:val="00791899"/>
    <w:rsid w:val="008A17BC"/>
    <w:rsid w:val="00AC370F"/>
    <w:rsid w:val="00AD1AEE"/>
    <w:rsid w:val="00BE1DA2"/>
    <w:rsid w:val="00BF6C7D"/>
    <w:rsid w:val="00CF2A44"/>
    <w:rsid w:val="00E0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4E"/>
    <w:pPr>
      <w:spacing w:after="20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E03A4E"/>
    <w:pPr>
      <w:spacing w:after="0"/>
      <w:ind w:left="709" w:hanging="709"/>
    </w:pPr>
    <w:rPr>
      <w:rFonts w:ascii="Arial" w:hAnsi="Arial" w:cs="Times New Roman"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3A4E"/>
    <w:pPr>
      <w:widowControl w:val="0"/>
      <w:spacing w:after="0"/>
      <w:ind w:left="2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3A4E"/>
    <w:rPr>
      <w:rFonts w:ascii="Arial" w:eastAsia="Arial" w:hAnsi="Arial" w:cs="Arial"/>
      <w:lang w:val="en-US"/>
    </w:rPr>
  </w:style>
  <w:style w:type="character" w:styleId="PlaceholderText">
    <w:name w:val="Placeholder Text"/>
    <w:basedOn w:val="DefaultParagraphFont"/>
    <w:uiPriority w:val="99"/>
    <w:semiHidden/>
    <w:rsid w:val="00E03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94"/>
    <w:rPr>
      <w:rFonts w:ascii="Tahoma" w:eastAsiaTheme="minorEastAsia" w:hAnsi="Tahoma" w:cs="Tahoma"/>
      <w:sz w:val="16"/>
      <w:szCs w:val="16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4E"/>
    <w:pPr>
      <w:spacing w:after="20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E03A4E"/>
    <w:pPr>
      <w:spacing w:after="0"/>
      <w:ind w:left="709" w:hanging="709"/>
    </w:pPr>
    <w:rPr>
      <w:rFonts w:ascii="Arial" w:hAnsi="Arial" w:cs="Times New Roman"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3A4E"/>
    <w:pPr>
      <w:widowControl w:val="0"/>
      <w:spacing w:after="0"/>
      <w:ind w:left="2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3A4E"/>
    <w:rPr>
      <w:rFonts w:ascii="Arial" w:eastAsia="Arial" w:hAnsi="Arial" w:cs="Arial"/>
      <w:lang w:val="en-US"/>
    </w:rPr>
  </w:style>
  <w:style w:type="character" w:styleId="PlaceholderText">
    <w:name w:val="Placeholder Text"/>
    <w:basedOn w:val="DefaultParagraphFont"/>
    <w:uiPriority w:val="99"/>
    <w:semiHidden/>
    <w:rsid w:val="00E03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94"/>
    <w:rPr>
      <w:rFonts w:ascii="Tahoma" w:eastAsiaTheme="minorEastAsi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F8D53A12</Template>
  <TotalTime>1</TotalTime>
  <Pages>7</Pages>
  <Words>503</Words>
  <Characters>2871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</dc:creator>
  <cp:lastModifiedBy>PALMER Patsy</cp:lastModifiedBy>
  <cp:revision>2</cp:revision>
  <cp:lastPrinted>2019-03-14T00:45:00Z</cp:lastPrinted>
  <dcterms:created xsi:type="dcterms:W3CDTF">2019-03-14T00:48:00Z</dcterms:created>
  <dcterms:modified xsi:type="dcterms:W3CDTF">2019-03-14T00:48:00Z</dcterms:modified>
</cp:coreProperties>
</file>