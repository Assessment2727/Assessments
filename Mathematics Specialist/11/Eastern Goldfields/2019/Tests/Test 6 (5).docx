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F435E" w14:textId="77777777" w:rsidR="004E337B" w:rsidRPr="004169E3" w:rsidRDefault="004E337B" w:rsidP="004E337B">
      <w:pPr>
        <w:pStyle w:val="ArNormal"/>
        <w:rPr>
          <w:rFonts w:cs="Arial"/>
        </w:rPr>
      </w:pPr>
      <w:r w:rsidRPr="004169E3">
        <w:rPr>
          <w:rFonts w:cs="Arial"/>
          <w:i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6192" behindDoc="0" locked="0" layoutInCell="1" allowOverlap="1" wp14:anchorId="35DDED44" wp14:editId="15675149">
            <wp:simplePos x="0" y="0"/>
            <wp:positionH relativeFrom="column">
              <wp:posOffset>276860</wp:posOffset>
            </wp:positionH>
            <wp:positionV relativeFrom="paragraph">
              <wp:posOffset>85090</wp:posOffset>
            </wp:positionV>
            <wp:extent cx="1605280" cy="167957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80F2A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MATHEMATICS:</w:t>
      </w:r>
    </w:p>
    <w:p w14:paraId="138AA9EF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SPECIALIST 1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2</w:t>
      </w:r>
    </w:p>
    <w:p w14:paraId="49A600FA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</w:p>
    <w:p w14:paraId="008057C8" w14:textId="037D33B4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SEMESTER 2</w:t>
      </w:r>
      <w:r w:rsidRPr="004169E3">
        <w:rPr>
          <w:rFonts w:cs="Arial"/>
          <w:b/>
          <w:sz w:val="36"/>
          <w:szCs w:val="36"/>
        </w:rPr>
        <w:tab/>
        <w:t>201</w:t>
      </w:r>
      <w:r w:rsidR="00B953A4">
        <w:rPr>
          <w:rFonts w:cs="Arial"/>
          <w:b/>
          <w:sz w:val="36"/>
          <w:szCs w:val="36"/>
        </w:rPr>
        <w:t>9</w:t>
      </w:r>
    </w:p>
    <w:p w14:paraId="56B448C8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</w:p>
    <w:p w14:paraId="5D58F22E" w14:textId="28ABC75E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 xml:space="preserve">TEST </w:t>
      </w:r>
      <w:r w:rsidR="009B056E">
        <w:rPr>
          <w:rFonts w:cs="Arial"/>
          <w:b/>
          <w:sz w:val="36"/>
          <w:szCs w:val="36"/>
        </w:rPr>
        <w:t>6</w:t>
      </w:r>
      <w:r w:rsidR="00FE5506">
        <w:rPr>
          <w:rFonts w:cs="Arial"/>
          <w:b/>
          <w:sz w:val="36"/>
          <w:szCs w:val="36"/>
        </w:rPr>
        <w:t xml:space="preserve"> - Calculator Free</w:t>
      </w:r>
    </w:p>
    <w:p w14:paraId="384FA5A1" w14:textId="77777777" w:rsidR="004E337B" w:rsidRPr="004169E3" w:rsidRDefault="004E337B" w:rsidP="004E337B">
      <w:pPr>
        <w:jc w:val="center"/>
        <w:rPr>
          <w:rFonts w:cs="Arial"/>
          <w:b/>
          <w:sz w:val="28"/>
          <w:szCs w:val="28"/>
        </w:rPr>
      </w:pPr>
    </w:p>
    <w:p w14:paraId="1148DAD9" w14:textId="77777777" w:rsidR="004E337B" w:rsidRDefault="004E337B" w:rsidP="004E337B">
      <w:pPr>
        <w:pStyle w:val="ArNormal"/>
        <w:rPr>
          <w:rFonts w:cs="Arial"/>
        </w:rPr>
      </w:pPr>
    </w:p>
    <w:p w14:paraId="33007673" w14:textId="7448803F" w:rsidR="004E337B" w:rsidRPr="004169E3" w:rsidRDefault="00CD21AF" w:rsidP="004E337B">
      <w:pPr>
        <w:pStyle w:val="ArNormal"/>
        <w:rPr>
          <w:rFonts w:cs="Arial"/>
        </w:rPr>
      </w:pPr>
      <w:r>
        <w:rPr>
          <w:rFonts w:cs="Arial"/>
        </w:rPr>
        <w:t>Reading Time: 2 minutes</w:t>
      </w:r>
    </w:p>
    <w:p w14:paraId="33CCD56C" w14:textId="3327C12E" w:rsidR="004E337B" w:rsidRPr="004169E3" w:rsidRDefault="0067065D" w:rsidP="004E337B">
      <w:pPr>
        <w:pStyle w:val="ArNormal"/>
        <w:rPr>
          <w:rFonts w:cs="Arial"/>
        </w:rPr>
      </w:pPr>
      <w:r>
        <w:rPr>
          <w:rFonts w:cs="Arial"/>
        </w:rPr>
        <w:t>Time Allowed:  25</w:t>
      </w:r>
      <w:r w:rsidR="009B056E">
        <w:rPr>
          <w:rFonts w:cs="Arial"/>
        </w:rPr>
        <w:t xml:space="preserve"> minutes</w:t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CD18C2">
        <w:rPr>
          <w:rFonts w:cs="Arial"/>
        </w:rPr>
        <w:tab/>
      </w:r>
      <w:r w:rsidR="009B056E">
        <w:rPr>
          <w:rFonts w:cs="Arial"/>
        </w:rPr>
        <w:tab/>
        <w:t xml:space="preserve">Total Marks:  </w:t>
      </w:r>
      <w:r>
        <w:rPr>
          <w:rFonts w:cs="Arial"/>
        </w:rPr>
        <w:t>24</w:t>
      </w:r>
    </w:p>
    <w:p w14:paraId="54245A30" w14:textId="77777777" w:rsidR="004E337B" w:rsidRDefault="004E337B" w:rsidP="004E337B">
      <w:pPr>
        <w:pStyle w:val="ArNormal"/>
        <w:rPr>
          <w:rFonts w:cs="Arial"/>
        </w:rPr>
      </w:pPr>
    </w:p>
    <w:p w14:paraId="210B927A" w14:textId="01C951F8" w:rsidR="002E4DFC" w:rsidRDefault="00202A7A" w:rsidP="002E4DFC">
      <w:r>
        <w:rPr>
          <w:b/>
        </w:rPr>
        <w:t>1</w:t>
      </w:r>
      <w:r w:rsidR="002E4DFC">
        <w:rPr>
          <w:b/>
        </w:rPr>
        <w:t>.</w:t>
      </w:r>
      <w:r w:rsidR="003C52C8">
        <w:tab/>
        <w:t>[1, 1, 2, 3</w:t>
      </w:r>
      <w:r w:rsidR="002E4DFC">
        <w:t xml:space="preserve"> marks]</w:t>
      </w:r>
    </w:p>
    <w:p w14:paraId="53FF154E" w14:textId="77777777" w:rsidR="002E4DFC" w:rsidRDefault="002E4DFC" w:rsidP="002E4DFC">
      <w:pPr>
        <w:pStyle w:val="ArIndent1"/>
      </w:pPr>
    </w:p>
    <w:p w14:paraId="7BE13A02" w14:textId="3BCCEE34" w:rsidR="002E4DFC" w:rsidRDefault="002E4DFC" w:rsidP="002E4DFC">
      <w:pPr>
        <w:pStyle w:val="ArIndent1"/>
      </w:pPr>
      <w:r>
        <w:tab/>
        <w:t xml:space="preserve">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=4+2i </m:t>
        </m:r>
      </m:oMath>
      <w:r w:rsidR="00FE5506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=3-i,</m:t>
        </m:r>
      </m:oMath>
      <w:r>
        <w:t xml:space="preserve"> </w:t>
      </w:r>
      <w:r w:rsidR="00B953A4">
        <w:t>determine the following.</w:t>
      </w:r>
    </w:p>
    <w:p w14:paraId="0A7B556B" w14:textId="443FD2C7" w:rsidR="002E4DFC" w:rsidRDefault="002E4DFC" w:rsidP="002E4DFC">
      <w:pPr>
        <w:pStyle w:val="ArIndent1"/>
      </w:pPr>
    </w:p>
    <w:p w14:paraId="235A40E8" w14:textId="77777777" w:rsidR="003C52C8" w:rsidRDefault="00B953A4" w:rsidP="002E4DFC">
      <w:pPr>
        <w:pStyle w:val="ArIndent2"/>
      </w:pPr>
      <w:r>
        <w:t>(a</w:t>
      </w:r>
      <w:r w:rsidR="002E4DFC">
        <w:t>)</w:t>
      </w:r>
      <w:r w:rsidR="002E4DFC"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>
        <w:tab/>
      </w:r>
      <w:r>
        <w:tab/>
      </w:r>
    </w:p>
    <w:p w14:paraId="2C399E9E" w14:textId="77777777" w:rsidR="003C52C8" w:rsidRDefault="003C52C8" w:rsidP="002E4DFC">
      <w:pPr>
        <w:pStyle w:val="ArIndent2"/>
      </w:pPr>
    </w:p>
    <w:p w14:paraId="3986CE98" w14:textId="77777777" w:rsidR="003C52C8" w:rsidRDefault="003C52C8" w:rsidP="002E4DFC">
      <w:pPr>
        <w:pStyle w:val="ArIndent2"/>
      </w:pPr>
    </w:p>
    <w:p w14:paraId="7A32A940" w14:textId="77777777" w:rsidR="003C52C8" w:rsidRDefault="003C52C8" w:rsidP="002E4DFC">
      <w:pPr>
        <w:pStyle w:val="ArIndent2"/>
      </w:pPr>
    </w:p>
    <w:p w14:paraId="03B063BB" w14:textId="77777777" w:rsidR="003C52C8" w:rsidRDefault="003C52C8" w:rsidP="002E4DFC">
      <w:pPr>
        <w:pStyle w:val="ArIndent2"/>
      </w:pPr>
    </w:p>
    <w:p w14:paraId="20EEAD7D" w14:textId="77777777" w:rsidR="003C52C8" w:rsidRDefault="003C52C8" w:rsidP="002E4DFC">
      <w:pPr>
        <w:pStyle w:val="ArIndent2"/>
      </w:pPr>
    </w:p>
    <w:p w14:paraId="7F8262DB" w14:textId="77777777" w:rsidR="003C52C8" w:rsidRDefault="003C52C8" w:rsidP="002E4DFC">
      <w:pPr>
        <w:pStyle w:val="ArIndent2"/>
      </w:pPr>
    </w:p>
    <w:p w14:paraId="48177294" w14:textId="77777777" w:rsidR="003C52C8" w:rsidRDefault="00B953A4" w:rsidP="002E4DFC">
      <w:pPr>
        <w:pStyle w:val="ArIndent2"/>
      </w:pPr>
      <w:r>
        <w:t>(b</w:t>
      </w:r>
      <w:r w:rsidR="002E4DFC">
        <w:t>)</w:t>
      </w:r>
      <w:r w:rsidR="002E4DFC">
        <w:tab/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</w:p>
    <w:p w14:paraId="235183C6" w14:textId="77777777" w:rsidR="003C52C8" w:rsidRDefault="003C52C8" w:rsidP="002E4DFC">
      <w:pPr>
        <w:pStyle w:val="ArIndent2"/>
      </w:pPr>
    </w:p>
    <w:p w14:paraId="093904A5" w14:textId="77777777" w:rsidR="003C52C8" w:rsidRDefault="003C52C8" w:rsidP="002E4DFC">
      <w:pPr>
        <w:pStyle w:val="ArIndent2"/>
      </w:pPr>
    </w:p>
    <w:p w14:paraId="6B73ECE1" w14:textId="77777777" w:rsidR="003C52C8" w:rsidRDefault="003C52C8" w:rsidP="002E4DFC">
      <w:pPr>
        <w:pStyle w:val="ArIndent2"/>
      </w:pPr>
    </w:p>
    <w:p w14:paraId="595363C1" w14:textId="77777777" w:rsidR="003C52C8" w:rsidRDefault="003C52C8" w:rsidP="002E4DFC">
      <w:pPr>
        <w:pStyle w:val="ArIndent2"/>
      </w:pPr>
    </w:p>
    <w:p w14:paraId="31ED5DC2" w14:textId="77777777" w:rsidR="003C52C8" w:rsidRDefault="003C52C8" w:rsidP="002E4DFC">
      <w:pPr>
        <w:pStyle w:val="ArIndent2"/>
      </w:pPr>
    </w:p>
    <w:p w14:paraId="6F26D23B" w14:textId="77777777" w:rsidR="003C52C8" w:rsidRDefault="003C52C8" w:rsidP="002E4DFC">
      <w:pPr>
        <w:pStyle w:val="ArIndent2"/>
      </w:pPr>
    </w:p>
    <w:p w14:paraId="3F5C0996" w14:textId="77777777" w:rsidR="003C52C8" w:rsidRDefault="003C52C8" w:rsidP="002E4DFC">
      <w:pPr>
        <w:pStyle w:val="ArIndent2"/>
      </w:pPr>
    </w:p>
    <w:p w14:paraId="48E8858D" w14:textId="77777777" w:rsidR="003C52C8" w:rsidRDefault="003C52C8" w:rsidP="002E4DFC">
      <w:pPr>
        <w:pStyle w:val="ArIndent2"/>
      </w:pPr>
    </w:p>
    <w:p w14:paraId="1B5845B2" w14:textId="77777777" w:rsidR="003C52C8" w:rsidRDefault="00B953A4" w:rsidP="002E4DFC">
      <w:pPr>
        <w:pStyle w:val="ArIndent2"/>
        <w:rPr>
          <w:sz w:val="28"/>
          <w:szCs w:val="28"/>
        </w:rPr>
      </w:pPr>
      <w:r>
        <w:t>(c</w:t>
      </w:r>
      <w:r w:rsidR="00FE5506">
        <w:t>)</w:t>
      </w:r>
      <w:r w:rsidR="00FE550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</w:rPr>
        <w:tab/>
      </w:r>
    </w:p>
    <w:p w14:paraId="70DEECBA" w14:textId="77777777" w:rsidR="003C52C8" w:rsidRDefault="003C52C8" w:rsidP="002E4DFC">
      <w:pPr>
        <w:pStyle w:val="ArIndent2"/>
      </w:pPr>
    </w:p>
    <w:p w14:paraId="332C96AE" w14:textId="77777777" w:rsidR="003C52C8" w:rsidRDefault="003C52C8" w:rsidP="002E4DFC">
      <w:pPr>
        <w:pStyle w:val="ArIndent2"/>
      </w:pPr>
    </w:p>
    <w:p w14:paraId="509D5578" w14:textId="77777777" w:rsidR="003C52C8" w:rsidRDefault="003C52C8" w:rsidP="002E4DFC">
      <w:pPr>
        <w:pStyle w:val="ArIndent2"/>
      </w:pPr>
    </w:p>
    <w:p w14:paraId="3EE4C8A4" w14:textId="77777777" w:rsidR="003C52C8" w:rsidRDefault="003C52C8" w:rsidP="002E4DFC">
      <w:pPr>
        <w:pStyle w:val="ArIndent2"/>
      </w:pPr>
    </w:p>
    <w:p w14:paraId="69F21291" w14:textId="77777777" w:rsidR="003C52C8" w:rsidRDefault="003C52C8" w:rsidP="002E4DFC">
      <w:pPr>
        <w:pStyle w:val="ArIndent2"/>
      </w:pPr>
    </w:p>
    <w:p w14:paraId="06BF4076" w14:textId="77777777" w:rsidR="003C52C8" w:rsidRDefault="003C52C8" w:rsidP="002E4DFC">
      <w:pPr>
        <w:pStyle w:val="ArIndent2"/>
      </w:pPr>
    </w:p>
    <w:p w14:paraId="7218A50A" w14:textId="77777777" w:rsidR="003C52C8" w:rsidRDefault="003C52C8" w:rsidP="002E4DFC">
      <w:pPr>
        <w:pStyle w:val="ArIndent2"/>
      </w:pPr>
    </w:p>
    <w:p w14:paraId="368056FC" w14:textId="77777777" w:rsidR="003C52C8" w:rsidRDefault="003C52C8" w:rsidP="002E4DFC">
      <w:pPr>
        <w:pStyle w:val="ArIndent2"/>
      </w:pPr>
    </w:p>
    <w:p w14:paraId="7495E02E" w14:textId="77777777" w:rsidR="003C52C8" w:rsidRDefault="003C52C8" w:rsidP="002E4DFC">
      <w:pPr>
        <w:pStyle w:val="ArIndent2"/>
      </w:pPr>
    </w:p>
    <w:p w14:paraId="34C62E5C" w14:textId="77777777" w:rsidR="003C52C8" w:rsidRDefault="003C52C8" w:rsidP="002E4DFC">
      <w:pPr>
        <w:pStyle w:val="ArIndent2"/>
      </w:pPr>
    </w:p>
    <w:p w14:paraId="3888928F" w14:textId="24767E7B" w:rsidR="002E4DFC" w:rsidRDefault="00B953A4" w:rsidP="002E4DFC">
      <w:pPr>
        <w:pStyle w:val="ArIndent2"/>
      </w:pPr>
      <w:r w:rsidRPr="00B953A4">
        <w:t>(d)</w:t>
      </w:r>
      <w:r>
        <w:tab/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14:paraId="6A6B43A0" w14:textId="57420FDE" w:rsidR="002E4DFC" w:rsidRDefault="002E4DFC" w:rsidP="002E4DFC">
      <w:pPr>
        <w:pStyle w:val="ArIndent1"/>
      </w:pPr>
    </w:p>
    <w:p w14:paraId="300E3C80" w14:textId="5DC7122D" w:rsidR="002E4DFC" w:rsidRDefault="002E4DFC" w:rsidP="002E4DFC">
      <w:pPr>
        <w:pStyle w:val="ArIndent1"/>
      </w:pPr>
    </w:p>
    <w:p w14:paraId="2D33B924" w14:textId="77777777" w:rsidR="002E4DFC" w:rsidRDefault="002E4DFC" w:rsidP="002E4DFC">
      <w:pPr>
        <w:pStyle w:val="ArIndent1"/>
      </w:pPr>
    </w:p>
    <w:p w14:paraId="34526E39" w14:textId="77777777" w:rsidR="002E4DFC" w:rsidRDefault="002E4DFC" w:rsidP="002E4DFC">
      <w:pPr>
        <w:pStyle w:val="ArIndent1"/>
      </w:pPr>
    </w:p>
    <w:p w14:paraId="5D484741" w14:textId="441F4D7A" w:rsidR="001B5A7A" w:rsidRDefault="002E4DFC" w:rsidP="001B5A7A">
      <w:pPr>
        <w:pStyle w:val="ArNormal"/>
        <w:rPr>
          <w:rFonts w:cs="Arial"/>
        </w:rPr>
      </w:pPr>
      <w:r>
        <w:rPr>
          <w:rFonts w:cs="Arial"/>
          <w:b/>
        </w:rPr>
        <w:br w:type="page"/>
      </w:r>
      <w:r w:rsidR="001B5A7A">
        <w:rPr>
          <w:rFonts w:cs="Arial"/>
          <w:b/>
        </w:rPr>
        <w:lastRenderedPageBreak/>
        <w:t>2.</w:t>
      </w:r>
      <w:r w:rsidR="001B5A7A">
        <w:rPr>
          <w:rFonts w:cs="Arial"/>
        </w:rPr>
        <w:tab/>
        <w:t>[3 marks]</w:t>
      </w:r>
    </w:p>
    <w:p w14:paraId="38E25D95" w14:textId="77777777" w:rsidR="001B5A7A" w:rsidRDefault="001B5A7A" w:rsidP="001B5A7A">
      <w:pPr>
        <w:pStyle w:val="ArNormal"/>
        <w:rPr>
          <w:rFonts w:cs="Arial"/>
        </w:rPr>
      </w:pPr>
    </w:p>
    <w:p w14:paraId="5F2CF638" w14:textId="24239845" w:rsidR="001B5A7A" w:rsidRDefault="001B5A7A" w:rsidP="001B5A7A">
      <w:pPr>
        <w:pStyle w:val="ArIndent1"/>
      </w:pPr>
      <w:r>
        <w:tab/>
        <w:t xml:space="preserve">The transformation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k+2</m:t>
                  </m:r>
                </m:e>
              </m:mr>
            </m:m>
          </m:e>
        </m:d>
      </m:oMath>
      <w:r w:rsidR="00FE5506">
        <w:t xml:space="preserve"> </w:t>
      </w:r>
      <w:r w:rsidR="00B953A4">
        <w:t>makes the area of any shape that it transforms 11 times bigger</w:t>
      </w:r>
      <w:r>
        <w:t>.</w:t>
      </w:r>
    </w:p>
    <w:p w14:paraId="5AEE9B0F" w14:textId="77777777" w:rsidR="001B5A7A" w:rsidRDefault="001B5A7A" w:rsidP="001B5A7A">
      <w:pPr>
        <w:pStyle w:val="ArIndent1"/>
      </w:pPr>
    </w:p>
    <w:p w14:paraId="0EBF6AB0" w14:textId="77777777" w:rsidR="001B5A7A" w:rsidRPr="00AB26E4" w:rsidRDefault="001B5A7A" w:rsidP="001B5A7A">
      <w:pPr>
        <w:pStyle w:val="ArIndent1"/>
      </w:pPr>
      <w:r>
        <w:tab/>
        <w:t xml:space="preserve">Determine the value(s)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k</m:t>
        </m:r>
      </m:oMath>
      <w:r>
        <w:t>.</w:t>
      </w:r>
    </w:p>
    <w:p w14:paraId="32502753" w14:textId="77777777" w:rsidR="001B5A7A" w:rsidRDefault="001B5A7A" w:rsidP="004E337B">
      <w:pPr>
        <w:pStyle w:val="ArNormal"/>
        <w:rPr>
          <w:rFonts w:cs="Arial"/>
          <w:b/>
        </w:rPr>
      </w:pPr>
    </w:p>
    <w:p w14:paraId="3288B12B" w14:textId="77777777" w:rsidR="009754AE" w:rsidRDefault="009754AE" w:rsidP="004E337B">
      <w:pPr>
        <w:pStyle w:val="ArNormal"/>
        <w:rPr>
          <w:rFonts w:cs="Arial"/>
          <w:b/>
        </w:rPr>
      </w:pPr>
    </w:p>
    <w:p w14:paraId="410187AD" w14:textId="77777777" w:rsidR="009754AE" w:rsidRDefault="009754AE" w:rsidP="004E337B">
      <w:pPr>
        <w:pStyle w:val="ArNormal"/>
        <w:rPr>
          <w:rFonts w:cs="Arial"/>
          <w:b/>
        </w:rPr>
      </w:pPr>
    </w:p>
    <w:p w14:paraId="72BED581" w14:textId="77777777" w:rsidR="009754AE" w:rsidRDefault="009754AE" w:rsidP="004E337B">
      <w:pPr>
        <w:pStyle w:val="ArNormal"/>
        <w:rPr>
          <w:rFonts w:cs="Arial"/>
          <w:b/>
        </w:rPr>
      </w:pPr>
    </w:p>
    <w:p w14:paraId="1E11B804" w14:textId="77777777" w:rsidR="009754AE" w:rsidRDefault="009754AE" w:rsidP="004E337B">
      <w:pPr>
        <w:pStyle w:val="ArNormal"/>
        <w:rPr>
          <w:rFonts w:cs="Arial"/>
          <w:b/>
        </w:rPr>
      </w:pPr>
    </w:p>
    <w:p w14:paraId="28CD3890" w14:textId="77777777" w:rsidR="009754AE" w:rsidRDefault="009754AE" w:rsidP="004E337B">
      <w:pPr>
        <w:pStyle w:val="ArNormal"/>
        <w:rPr>
          <w:rFonts w:cs="Arial"/>
          <w:b/>
        </w:rPr>
      </w:pPr>
    </w:p>
    <w:p w14:paraId="0493EAEC" w14:textId="77777777" w:rsidR="003C52C8" w:rsidRDefault="003C52C8" w:rsidP="004E337B">
      <w:pPr>
        <w:pStyle w:val="ArNormal"/>
        <w:rPr>
          <w:rFonts w:cs="Arial"/>
          <w:b/>
        </w:rPr>
      </w:pPr>
    </w:p>
    <w:p w14:paraId="63FFAE3F" w14:textId="77777777" w:rsidR="009754AE" w:rsidRDefault="009754AE" w:rsidP="004E337B">
      <w:pPr>
        <w:pStyle w:val="ArNormal"/>
        <w:rPr>
          <w:rFonts w:cs="Arial"/>
          <w:b/>
        </w:rPr>
      </w:pPr>
    </w:p>
    <w:p w14:paraId="62CCA118" w14:textId="77777777" w:rsidR="009754AE" w:rsidRDefault="009754AE" w:rsidP="004E337B">
      <w:pPr>
        <w:pStyle w:val="ArNormal"/>
        <w:rPr>
          <w:rFonts w:cs="Arial"/>
          <w:b/>
        </w:rPr>
      </w:pPr>
    </w:p>
    <w:p w14:paraId="7A344E7A" w14:textId="77777777" w:rsidR="001B5A7A" w:rsidRDefault="001B5A7A" w:rsidP="004E337B">
      <w:pPr>
        <w:pStyle w:val="ArNormal"/>
        <w:rPr>
          <w:rFonts w:cs="Arial"/>
          <w:b/>
        </w:rPr>
      </w:pPr>
    </w:p>
    <w:p w14:paraId="43B3A185" w14:textId="77777777" w:rsidR="001B5A7A" w:rsidRDefault="001B5A7A" w:rsidP="004E337B">
      <w:pPr>
        <w:pStyle w:val="ArNormal"/>
        <w:rPr>
          <w:rFonts w:cs="Arial"/>
          <w:b/>
        </w:rPr>
      </w:pPr>
    </w:p>
    <w:p w14:paraId="7FEC1B88" w14:textId="77777777" w:rsidR="001B5A7A" w:rsidRDefault="001B5A7A" w:rsidP="004E337B">
      <w:pPr>
        <w:pStyle w:val="ArNormal"/>
        <w:rPr>
          <w:rFonts w:cs="Arial"/>
          <w:b/>
        </w:rPr>
      </w:pPr>
    </w:p>
    <w:p w14:paraId="1FE924EC" w14:textId="77777777" w:rsidR="001B5A7A" w:rsidRDefault="001B5A7A" w:rsidP="004E337B">
      <w:pPr>
        <w:pStyle w:val="ArNormal"/>
        <w:rPr>
          <w:rFonts w:cs="Arial"/>
          <w:b/>
        </w:rPr>
      </w:pPr>
    </w:p>
    <w:p w14:paraId="3C37763E" w14:textId="269E0E80" w:rsidR="00FE5506" w:rsidRDefault="00FE5506" w:rsidP="00FE5506">
      <w:pPr>
        <w:pStyle w:val="ArIndent1"/>
      </w:pPr>
      <w:r>
        <w:rPr>
          <w:b/>
        </w:rPr>
        <w:t>3.</w:t>
      </w:r>
      <w:r w:rsidR="0067065D">
        <w:tab/>
        <w:t xml:space="preserve">[3, 3, 5 </w:t>
      </w:r>
      <w:r>
        <w:t>marks]</w:t>
      </w:r>
    </w:p>
    <w:p w14:paraId="36BFFB05" w14:textId="77777777" w:rsidR="00FE5506" w:rsidRDefault="00FE5506" w:rsidP="00FE5506">
      <w:pPr>
        <w:pStyle w:val="ArIndent1"/>
      </w:pPr>
    </w:p>
    <w:p w14:paraId="7E0DC821" w14:textId="0DCC09A7" w:rsidR="00FE5506" w:rsidRDefault="00FE5506" w:rsidP="00FE5506">
      <w:pPr>
        <w:pStyle w:val="ArIndent2"/>
      </w:pPr>
      <w:r>
        <w:t>(a)</w:t>
      </w:r>
      <w:r>
        <w:tab/>
      </w:r>
      <w:r w:rsidR="00474760">
        <w:t>Solve the following quadratic equation:</w:t>
      </w:r>
    </w:p>
    <w:p w14:paraId="2ED072AC" w14:textId="77777777" w:rsidR="00474760" w:rsidRDefault="00474760" w:rsidP="00FE5506">
      <w:pPr>
        <w:pStyle w:val="ArIndent2"/>
      </w:pPr>
    </w:p>
    <w:p w14:paraId="679B04FC" w14:textId="008813FA" w:rsidR="00474760" w:rsidRDefault="00474760" w:rsidP="00FE5506">
      <w:pPr>
        <w:pStyle w:val="ArIndent2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-10x+34=0</m:t>
        </m:r>
      </m:oMath>
    </w:p>
    <w:p w14:paraId="71C3879B" w14:textId="77777777" w:rsidR="00FE5506" w:rsidRDefault="00FE5506" w:rsidP="00FE5506">
      <w:pPr>
        <w:pStyle w:val="ArIndent2"/>
      </w:pPr>
    </w:p>
    <w:p w14:paraId="75363B9E" w14:textId="77777777" w:rsidR="00FE5506" w:rsidRDefault="00FE5506" w:rsidP="00FE5506">
      <w:pPr>
        <w:pStyle w:val="ArIndent2"/>
      </w:pPr>
    </w:p>
    <w:p w14:paraId="3C9A1568" w14:textId="77777777" w:rsidR="00FE5506" w:rsidRDefault="00FE5506" w:rsidP="00FE5506">
      <w:pPr>
        <w:pStyle w:val="ArIndent2"/>
      </w:pPr>
    </w:p>
    <w:p w14:paraId="564525E1" w14:textId="77777777" w:rsidR="0081248D" w:rsidRDefault="0081248D" w:rsidP="00FE5506">
      <w:pPr>
        <w:pStyle w:val="ArIndent2"/>
      </w:pPr>
    </w:p>
    <w:p w14:paraId="6818123B" w14:textId="77777777" w:rsidR="003C52C8" w:rsidRDefault="003C52C8" w:rsidP="00FE5506">
      <w:pPr>
        <w:pStyle w:val="ArIndent2"/>
      </w:pPr>
    </w:p>
    <w:p w14:paraId="7E8048D5" w14:textId="77777777" w:rsidR="003C52C8" w:rsidRDefault="003C52C8" w:rsidP="00FE5506">
      <w:pPr>
        <w:pStyle w:val="ArIndent2"/>
      </w:pPr>
    </w:p>
    <w:p w14:paraId="1A7706B2" w14:textId="77777777" w:rsidR="003C52C8" w:rsidRDefault="003C52C8" w:rsidP="00FE5506">
      <w:pPr>
        <w:pStyle w:val="ArIndent2"/>
      </w:pPr>
    </w:p>
    <w:p w14:paraId="35CB128A" w14:textId="77777777" w:rsidR="0081248D" w:rsidRDefault="0081248D" w:rsidP="00FE5506">
      <w:pPr>
        <w:pStyle w:val="ArIndent2"/>
      </w:pPr>
    </w:p>
    <w:p w14:paraId="4A92FDE4" w14:textId="77777777" w:rsidR="0081248D" w:rsidRDefault="0081248D" w:rsidP="00FE5506">
      <w:pPr>
        <w:pStyle w:val="ArIndent2"/>
      </w:pPr>
    </w:p>
    <w:p w14:paraId="0422F1CB" w14:textId="77777777" w:rsidR="0081248D" w:rsidRDefault="0081248D" w:rsidP="00FE5506">
      <w:pPr>
        <w:pStyle w:val="ArIndent2"/>
      </w:pPr>
    </w:p>
    <w:p w14:paraId="7E341E1B" w14:textId="77777777" w:rsidR="00FE5506" w:rsidRDefault="00FE5506" w:rsidP="00FE5506">
      <w:pPr>
        <w:pStyle w:val="ArIndent2"/>
      </w:pPr>
    </w:p>
    <w:p w14:paraId="627A976F" w14:textId="68C7DB27" w:rsidR="0081248D" w:rsidRDefault="00FE5506" w:rsidP="00FE5506">
      <w:pPr>
        <w:pStyle w:val="ArIndent2"/>
      </w:pPr>
      <w:r>
        <w:t>(b)</w:t>
      </w:r>
      <w:r>
        <w:tab/>
      </w:r>
      <w:r w:rsidR="003228DE">
        <w:t xml:space="preserve">One complex solution to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+mx+n=0 </m:t>
        </m:r>
      </m:oMath>
      <w:proofErr w:type="gramStart"/>
      <w:r w:rsidR="003228DE">
        <w:t xml:space="preserve">is </w:t>
      </w:r>
      <w:proofErr w:type="gramEnd"/>
      <m:oMath>
        <m:r>
          <w:rPr>
            <w:rFonts w:ascii="Cambria Math" w:hAnsi="Cambria Math"/>
          </w:rPr>
          <m:t>3-2i</m:t>
        </m:r>
      </m:oMath>
      <w:r w:rsidR="003228DE">
        <w:t xml:space="preserve">. </w:t>
      </w:r>
    </w:p>
    <w:p w14:paraId="3073DE28" w14:textId="5886EC58" w:rsidR="00FE5506" w:rsidRDefault="003C52C8" w:rsidP="0081248D">
      <w:pPr>
        <w:pStyle w:val="ArIndent2"/>
        <w:ind w:firstLine="0"/>
      </w:pPr>
      <w:r>
        <w:t>Find the values of m and n</w:t>
      </w:r>
      <w:r w:rsidR="003228DE">
        <w:t>.</w:t>
      </w:r>
    </w:p>
    <w:p w14:paraId="54ABBBB1" w14:textId="77777777" w:rsidR="00074DE3" w:rsidRDefault="00074DE3" w:rsidP="0081248D">
      <w:pPr>
        <w:pStyle w:val="ArIndent2"/>
        <w:ind w:firstLine="0"/>
      </w:pPr>
    </w:p>
    <w:p w14:paraId="5B4C5EE0" w14:textId="77777777" w:rsidR="00074DE3" w:rsidRDefault="00074DE3" w:rsidP="0081248D">
      <w:pPr>
        <w:pStyle w:val="ArIndent2"/>
        <w:ind w:firstLine="0"/>
      </w:pPr>
    </w:p>
    <w:p w14:paraId="1BE08E98" w14:textId="77777777" w:rsidR="00074DE3" w:rsidRDefault="00074DE3" w:rsidP="0081248D">
      <w:pPr>
        <w:pStyle w:val="ArIndent2"/>
        <w:ind w:firstLine="0"/>
      </w:pPr>
    </w:p>
    <w:p w14:paraId="10CB212F" w14:textId="77777777" w:rsidR="00074DE3" w:rsidRDefault="00074DE3" w:rsidP="0081248D">
      <w:pPr>
        <w:pStyle w:val="ArIndent2"/>
        <w:ind w:firstLine="0"/>
      </w:pPr>
    </w:p>
    <w:p w14:paraId="5BC4B1E2" w14:textId="77777777" w:rsidR="00074DE3" w:rsidRDefault="00074DE3" w:rsidP="0081248D">
      <w:pPr>
        <w:pStyle w:val="ArIndent2"/>
        <w:ind w:firstLine="0"/>
      </w:pPr>
    </w:p>
    <w:p w14:paraId="23E91294" w14:textId="77777777" w:rsidR="00074DE3" w:rsidRDefault="00074DE3" w:rsidP="0081248D">
      <w:pPr>
        <w:pStyle w:val="ArIndent2"/>
        <w:ind w:firstLine="0"/>
      </w:pPr>
    </w:p>
    <w:p w14:paraId="3F7A8BB0" w14:textId="77777777" w:rsidR="00074DE3" w:rsidRDefault="00074DE3" w:rsidP="0081248D">
      <w:pPr>
        <w:pStyle w:val="ArIndent2"/>
        <w:ind w:firstLine="0"/>
      </w:pPr>
    </w:p>
    <w:p w14:paraId="065B4450" w14:textId="760B4399" w:rsidR="00FE5506" w:rsidRDefault="00FE5506" w:rsidP="00FE5506">
      <w:pPr>
        <w:pStyle w:val="ArIndent2"/>
      </w:pPr>
      <w:r>
        <w:tab/>
      </w:r>
    </w:p>
    <w:p w14:paraId="7658600A" w14:textId="77777777" w:rsidR="00FE5506" w:rsidRDefault="00FE5506" w:rsidP="00FE5506">
      <w:pPr>
        <w:pStyle w:val="ArIndent2"/>
      </w:pPr>
    </w:p>
    <w:p w14:paraId="37695B91" w14:textId="77777777" w:rsidR="00FE5506" w:rsidRDefault="00FE5506" w:rsidP="00FE5506">
      <w:pPr>
        <w:pStyle w:val="ArIndent2"/>
      </w:pPr>
    </w:p>
    <w:p w14:paraId="5F4CF95F" w14:textId="77777777" w:rsidR="009754AE" w:rsidRDefault="009754AE" w:rsidP="00FE5506">
      <w:pPr>
        <w:pStyle w:val="ArIndent2"/>
      </w:pPr>
    </w:p>
    <w:p w14:paraId="2707A1AE" w14:textId="77777777" w:rsidR="009754AE" w:rsidRDefault="009754AE" w:rsidP="00FE5506">
      <w:pPr>
        <w:pStyle w:val="ArIndent2"/>
      </w:pPr>
    </w:p>
    <w:p w14:paraId="6AD266D3" w14:textId="77777777" w:rsidR="009754AE" w:rsidRDefault="009754AE" w:rsidP="00FE5506">
      <w:pPr>
        <w:pStyle w:val="ArIndent2"/>
      </w:pPr>
    </w:p>
    <w:p w14:paraId="24BFABF5" w14:textId="77777777" w:rsidR="009754AE" w:rsidRDefault="009754AE" w:rsidP="00FE5506">
      <w:pPr>
        <w:pStyle w:val="ArIndent2"/>
      </w:pPr>
    </w:p>
    <w:p w14:paraId="6834A0DB" w14:textId="77777777" w:rsidR="009754AE" w:rsidRDefault="009754AE" w:rsidP="00FE5506">
      <w:pPr>
        <w:pStyle w:val="ArIndent2"/>
      </w:pPr>
    </w:p>
    <w:p w14:paraId="460BDD01" w14:textId="77777777" w:rsidR="009754AE" w:rsidRDefault="009754AE" w:rsidP="00FE5506">
      <w:pPr>
        <w:pStyle w:val="ArIndent2"/>
      </w:pPr>
    </w:p>
    <w:p w14:paraId="502A5B56" w14:textId="77777777" w:rsidR="009754AE" w:rsidRDefault="009754AE" w:rsidP="00FE5506">
      <w:pPr>
        <w:pStyle w:val="ArIndent2"/>
      </w:pPr>
    </w:p>
    <w:p w14:paraId="0955C7D9" w14:textId="0789352E" w:rsidR="00FE5506" w:rsidRDefault="00FE5506" w:rsidP="003C52C8">
      <w:pPr>
        <w:pStyle w:val="ArIndent2"/>
        <w:ind w:left="0" w:firstLine="0"/>
      </w:pPr>
    </w:p>
    <w:p w14:paraId="18BDE074" w14:textId="77777777" w:rsidR="00FE5506" w:rsidRDefault="00FE5506" w:rsidP="003C52C8">
      <w:pPr>
        <w:pStyle w:val="ArIndent2"/>
        <w:ind w:left="0" w:firstLine="0"/>
      </w:pPr>
    </w:p>
    <w:p w14:paraId="475888CC" w14:textId="77777777" w:rsidR="00FE5506" w:rsidRDefault="00FE5506" w:rsidP="00FE5506">
      <w:pPr>
        <w:pStyle w:val="ArIndent2"/>
      </w:pPr>
    </w:p>
    <w:p w14:paraId="2A84DEF7" w14:textId="55E0A9ED" w:rsidR="00FE5506" w:rsidRDefault="00FE5506" w:rsidP="00FE5506">
      <w:pPr>
        <w:pStyle w:val="ArIndent2"/>
      </w:pPr>
      <w:r>
        <w:t>(c)</w:t>
      </w:r>
      <w:r>
        <w:tab/>
        <w:t xml:space="preserve">Determine the complex </w:t>
      </w:r>
      <w:proofErr w:type="gramStart"/>
      <w:r>
        <w:t xml:space="preserve">number </w:t>
      </w:r>
      <w:proofErr w:type="gramEnd"/>
      <m:oMath>
        <m:r>
          <w:rPr>
            <w:rFonts w:ascii="Cambria Math" w:hAnsi="Cambria Math"/>
          </w:rPr>
          <m:t>w=a+bi</m:t>
        </m:r>
      </m:oMath>
      <w:r>
        <w:t xml:space="preserve">, given that </w:t>
      </w:r>
      <m:oMath>
        <m:r>
          <w:rPr>
            <w:rFonts w:ascii="Cambria Math" w:hAnsi="Cambria Math"/>
          </w:rPr>
          <m:t>2w+3i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=1+4i</m:t>
        </m:r>
      </m:oMath>
      <w:r>
        <w:t xml:space="preserve">  .</w:t>
      </w:r>
    </w:p>
    <w:p w14:paraId="35C9D48B" w14:textId="77777777" w:rsidR="003C52C8" w:rsidRDefault="003C52C8" w:rsidP="00FE5506">
      <w:pPr>
        <w:pStyle w:val="ArIndent2"/>
      </w:pPr>
    </w:p>
    <w:p w14:paraId="1AEBA021" w14:textId="77777777" w:rsidR="003C52C8" w:rsidRDefault="003C52C8" w:rsidP="00FE5506">
      <w:pPr>
        <w:pStyle w:val="ArIndent2"/>
      </w:pPr>
    </w:p>
    <w:p w14:paraId="5C6ADE57" w14:textId="77777777" w:rsidR="003C52C8" w:rsidRDefault="003C52C8" w:rsidP="00FE5506">
      <w:pPr>
        <w:pStyle w:val="ArIndent2"/>
      </w:pPr>
    </w:p>
    <w:p w14:paraId="0AE08CF8" w14:textId="77777777" w:rsidR="003C52C8" w:rsidRDefault="003C52C8" w:rsidP="00FE5506">
      <w:pPr>
        <w:pStyle w:val="ArIndent2"/>
      </w:pPr>
    </w:p>
    <w:p w14:paraId="638CC601" w14:textId="77777777" w:rsidR="003C52C8" w:rsidRDefault="003C52C8" w:rsidP="00FE5506">
      <w:pPr>
        <w:pStyle w:val="ArIndent2"/>
      </w:pPr>
    </w:p>
    <w:p w14:paraId="2A95123F" w14:textId="77777777" w:rsidR="003C52C8" w:rsidRDefault="003C52C8" w:rsidP="00FE5506">
      <w:pPr>
        <w:pStyle w:val="ArIndent2"/>
      </w:pPr>
    </w:p>
    <w:p w14:paraId="33E9B45C" w14:textId="77777777" w:rsidR="003C52C8" w:rsidRDefault="003C52C8" w:rsidP="00FE5506">
      <w:pPr>
        <w:pStyle w:val="ArIndent2"/>
      </w:pPr>
    </w:p>
    <w:p w14:paraId="27B8ED1D" w14:textId="77777777" w:rsidR="003C52C8" w:rsidRDefault="003C52C8" w:rsidP="00FE5506">
      <w:pPr>
        <w:pStyle w:val="ArIndent2"/>
      </w:pPr>
    </w:p>
    <w:p w14:paraId="7C6D3425" w14:textId="77777777" w:rsidR="003C52C8" w:rsidRDefault="003C52C8" w:rsidP="00FE5506">
      <w:pPr>
        <w:pStyle w:val="ArIndent2"/>
      </w:pPr>
    </w:p>
    <w:p w14:paraId="04765BA4" w14:textId="77777777" w:rsidR="003C52C8" w:rsidRDefault="003C52C8" w:rsidP="00FE5506">
      <w:pPr>
        <w:pStyle w:val="ArIndent2"/>
      </w:pPr>
    </w:p>
    <w:p w14:paraId="4BA66125" w14:textId="77777777" w:rsidR="003C52C8" w:rsidRDefault="003C52C8" w:rsidP="00FE5506">
      <w:pPr>
        <w:pStyle w:val="ArIndent2"/>
      </w:pPr>
    </w:p>
    <w:p w14:paraId="48E9959E" w14:textId="77777777" w:rsidR="003C52C8" w:rsidRDefault="003C52C8" w:rsidP="00FE5506">
      <w:pPr>
        <w:pStyle w:val="ArIndent2"/>
      </w:pPr>
    </w:p>
    <w:p w14:paraId="4BA2A3AE" w14:textId="77777777" w:rsidR="0081248D" w:rsidRDefault="0081248D" w:rsidP="00FE5506">
      <w:pPr>
        <w:pStyle w:val="ArIndent2"/>
      </w:pPr>
    </w:p>
    <w:p w14:paraId="1BA2F1E7" w14:textId="77777777" w:rsidR="00074DE3" w:rsidRDefault="00074DE3" w:rsidP="00FE5506">
      <w:pPr>
        <w:pStyle w:val="ArIndent2"/>
      </w:pPr>
    </w:p>
    <w:p w14:paraId="5526FA31" w14:textId="77777777" w:rsidR="00074DE3" w:rsidRDefault="00074DE3" w:rsidP="00FE5506">
      <w:pPr>
        <w:pStyle w:val="ArIndent2"/>
      </w:pPr>
    </w:p>
    <w:p w14:paraId="5AC2A00D" w14:textId="77777777" w:rsidR="00074DE3" w:rsidRDefault="00074DE3" w:rsidP="00074DE3">
      <w:pPr>
        <w:pStyle w:val="ArIndent2"/>
      </w:pPr>
    </w:p>
    <w:p w14:paraId="441DABAF" w14:textId="77777777" w:rsidR="003C52C8" w:rsidRDefault="003C52C8" w:rsidP="00074DE3">
      <w:pPr>
        <w:pStyle w:val="ArIndent2"/>
      </w:pPr>
    </w:p>
    <w:p w14:paraId="415037E2" w14:textId="77777777" w:rsidR="003C52C8" w:rsidRDefault="003C52C8" w:rsidP="00074DE3">
      <w:pPr>
        <w:pStyle w:val="ArIndent2"/>
      </w:pPr>
    </w:p>
    <w:p w14:paraId="3D7CB4BD" w14:textId="77777777" w:rsidR="003C52C8" w:rsidRDefault="003C52C8" w:rsidP="00074DE3">
      <w:pPr>
        <w:pStyle w:val="ArIndent2"/>
      </w:pPr>
    </w:p>
    <w:p w14:paraId="742E961E" w14:textId="77777777" w:rsidR="003C52C8" w:rsidRDefault="003C52C8" w:rsidP="00074DE3">
      <w:pPr>
        <w:pStyle w:val="ArIndent2"/>
      </w:pPr>
    </w:p>
    <w:p w14:paraId="3A41E679" w14:textId="77777777" w:rsidR="003C52C8" w:rsidRDefault="003C52C8" w:rsidP="00074DE3">
      <w:pPr>
        <w:pStyle w:val="ArIndent2"/>
      </w:pPr>
    </w:p>
    <w:p w14:paraId="01FC47B4" w14:textId="77777777" w:rsidR="003C52C8" w:rsidRDefault="003C52C8" w:rsidP="0067065D">
      <w:pPr>
        <w:pStyle w:val="ArIndent2"/>
        <w:ind w:left="0" w:firstLine="0"/>
      </w:pPr>
    </w:p>
    <w:p w14:paraId="53590A62" w14:textId="77777777" w:rsidR="00074DE3" w:rsidRDefault="00074DE3" w:rsidP="00FE5506">
      <w:pPr>
        <w:pStyle w:val="ArIndent2"/>
      </w:pPr>
    </w:p>
    <w:p w14:paraId="396E271F" w14:textId="77777777" w:rsidR="0081248D" w:rsidRDefault="0081248D" w:rsidP="00FE5506">
      <w:pPr>
        <w:pStyle w:val="ArIndent2"/>
      </w:pPr>
    </w:p>
    <w:p w14:paraId="51DFB317" w14:textId="77777777" w:rsidR="0081248D" w:rsidRDefault="0081248D" w:rsidP="00FE5506">
      <w:pPr>
        <w:pStyle w:val="ArIndent2"/>
      </w:pPr>
    </w:p>
    <w:p w14:paraId="0DE6699A" w14:textId="77777777" w:rsidR="0081248D" w:rsidRDefault="0081248D" w:rsidP="00FE5506">
      <w:pPr>
        <w:pStyle w:val="ArIndent2"/>
      </w:pPr>
    </w:p>
    <w:p w14:paraId="15EE7931" w14:textId="240BB7EC" w:rsidR="0081248D" w:rsidRDefault="0081248D" w:rsidP="0081248D">
      <w:pPr>
        <w:pStyle w:val="ArIndent1"/>
      </w:pPr>
      <w:r>
        <w:rPr>
          <w:b/>
        </w:rPr>
        <w:t>4.</w:t>
      </w:r>
      <w:r w:rsidR="003C52C8">
        <w:tab/>
        <w:t xml:space="preserve">[3 </w:t>
      </w:r>
      <w:r>
        <w:t>marks]</w:t>
      </w:r>
    </w:p>
    <w:p w14:paraId="1A19E3A4" w14:textId="1765CF8D" w:rsidR="0081248D" w:rsidRDefault="0081248D" w:rsidP="003C52C8">
      <w:pPr>
        <w:pStyle w:val="ArIndent1"/>
        <w:ind w:left="0" w:firstLine="0"/>
      </w:pPr>
    </w:p>
    <w:p w14:paraId="6E3ED4C1" w14:textId="45BF1EC5" w:rsidR="0081248D" w:rsidRDefault="00284DFE" w:rsidP="003C52C8">
      <w:pPr>
        <w:pStyle w:val="ArIndent1"/>
        <w:ind w:firstLine="0"/>
      </w:pPr>
      <w:r>
        <w:t xml:space="preserve">The transformation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>
        <w:t xml:space="preserve"> maps points on the line </w:t>
      </w:r>
      <m:oMath>
        <m:r>
          <w:rPr>
            <w:rFonts w:ascii="Cambria Math" w:hAnsi="Cambria Math"/>
          </w:rPr>
          <m:t>y=2x+1</m:t>
        </m:r>
      </m:oMath>
      <w:r w:rsidR="003C52C8">
        <w:t xml:space="preserve"> to a single point. Find </w:t>
      </w:r>
      <w:r>
        <w:t>the coordinates of this point.</w:t>
      </w:r>
    </w:p>
    <w:p w14:paraId="5B6DF02B" w14:textId="11C03644" w:rsidR="0081248D" w:rsidRDefault="0081248D" w:rsidP="0081248D">
      <w:pPr>
        <w:pStyle w:val="ArIndent2"/>
        <w:ind w:hanging="1418"/>
      </w:pPr>
      <w:r>
        <w:t xml:space="preserve"> </w:t>
      </w:r>
    </w:p>
    <w:p w14:paraId="038A9184" w14:textId="77777777" w:rsidR="00284DFE" w:rsidRDefault="00284DFE" w:rsidP="0081248D">
      <w:pPr>
        <w:pStyle w:val="ArIndent2"/>
        <w:ind w:hanging="1418"/>
      </w:pPr>
    </w:p>
    <w:p w14:paraId="6097DA29" w14:textId="77777777" w:rsidR="003C52C8" w:rsidRDefault="003C52C8" w:rsidP="0081248D">
      <w:pPr>
        <w:pStyle w:val="ArIndent2"/>
        <w:ind w:hanging="1418"/>
      </w:pPr>
    </w:p>
    <w:p w14:paraId="75FD2C9F" w14:textId="77777777" w:rsidR="00284DFE" w:rsidRDefault="00284DFE" w:rsidP="0081248D">
      <w:pPr>
        <w:pStyle w:val="ArIndent2"/>
        <w:ind w:hanging="1418"/>
      </w:pPr>
    </w:p>
    <w:p w14:paraId="0CA5CE65" w14:textId="77777777" w:rsidR="00284DFE" w:rsidRDefault="00284DFE" w:rsidP="0081248D">
      <w:pPr>
        <w:pStyle w:val="ArIndent2"/>
        <w:ind w:hanging="1418"/>
      </w:pPr>
    </w:p>
    <w:p w14:paraId="0CA51F21" w14:textId="77777777" w:rsidR="00284DFE" w:rsidRDefault="00284DFE" w:rsidP="00284DFE">
      <w:pPr>
        <w:pStyle w:val="ListParagraph"/>
        <w:tabs>
          <w:tab w:val="right" w:pos="540"/>
          <w:tab w:val="right" w:pos="9333"/>
        </w:tabs>
        <w:spacing w:after="200" w:line="276" w:lineRule="auto"/>
        <w:contextualSpacing/>
      </w:pPr>
      <w:bookmarkStart w:id="0" w:name="_Hlk515981221"/>
    </w:p>
    <w:p w14:paraId="35A7F0DB" w14:textId="77777777" w:rsidR="00284DFE" w:rsidRDefault="00284DFE" w:rsidP="00284DFE">
      <w:pPr>
        <w:pStyle w:val="ListParagraph"/>
        <w:tabs>
          <w:tab w:val="right" w:pos="540"/>
          <w:tab w:val="right" w:pos="9333"/>
        </w:tabs>
        <w:spacing w:after="200" w:line="276" w:lineRule="auto"/>
        <w:contextualSpacing/>
      </w:pPr>
    </w:p>
    <w:bookmarkEnd w:id="0"/>
    <w:p w14:paraId="05571261" w14:textId="7868C9EF" w:rsidR="00284DFE" w:rsidRDefault="00284DFE" w:rsidP="0081248D">
      <w:pPr>
        <w:pStyle w:val="ArIndent2"/>
        <w:ind w:hanging="1418"/>
      </w:pPr>
    </w:p>
    <w:p w14:paraId="466A6FF0" w14:textId="77777777" w:rsidR="00FE5506" w:rsidRPr="00043A9F" w:rsidRDefault="00FE5506" w:rsidP="00FE5506">
      <w:pPr>
        <w:pStyle w:val="ArIndent2"/>
      </w:pPr>
    </w:p>
    <w:p w14:paraId="2F03AC86" w14:textId="77777777" w:rsidR="00953F7E" w:rsidRDefault="00953F7E" w:rsidP="00FE5506"/>
    <w:p w14:paraId="4897B80C" w14:textId="77777777" w:rsidR="00953F7E" w:rsidRDefault="00953F7E">
      <w:r>
        <w:br w:type="page"/>
      </w:r>
    </w:p>
    <w:p w14:paraId="7F7C7A00" w14:textId="77777777" w:rsidR="00953F7E" w:rsidRPr="004169E3" w:rsidRDefault="00953F7E" w:rsidP="00953F7E">
      <w:pPr>
        <w:pStyle w:val="ArNormal"/>
        <w:rPr>
          <w:rFonts w:cs="Arial"/>
        </w:rPr>
      </w:pPr>
      <w:r w:rsidRPr="004169E3">
        <w:rPr>
          <w:rFonts w:cs="Arial"/>
          <w:i/>
          <w:noProof/>
          <w:sz w:val="36"/>
          <w:szCs w:val="36"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02902F61" wp14:editId="52CB765F">
            <wp:simplePos x="0" y="0"/>
            <wp:positionH relativeFrom="column">
              <wp:posOffset>276860</wp:posOffset>
            </wp:positionH>
            <wp:positionV relativeFrom="paragraph">
              <wp:posOffset>85090</wp:posOffset>
            </wp:positionV>
            <wp:extent cx="1605280" cy="1679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14371" w14:textId="77777777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MATHEMATICS:</w:t>
      </w:r>
    </w:p>
    <w:p w14:paraId="5F652030" w14:textId="77777777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SPECIALIST 1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2</w:t>
      </w:r>
    </w:p>
    <w:p w14:paraId="4590BEFC" w14:textId="77777777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</w:p>
    <w:p w14:paraId="5CFB9273" w14:textId="13DA2661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SEMESTER 2</w:t>
      </w:r>
      <w:r w:rsidRPr="004169E3">
        <w:rPr>
          <w:rFonts w:cs="Arial"/>
          <w:b/>
          <w:sz w:val="36"/>
          <w:szCs w:val="36"/>
        </w:rPr>
        <w:tab/>
        <w:t>201</w:t>
      </w:r>
      <w:r w:rsidR="003949C3">
        <w:rPr>
          <w:rFonts w:cs="Arial"/>
          <w:b/>
          <w:sz w:val="36"/>
          <w:szCs w:val="36"/>
        </w:rPr>
        <w:t>9</w:t>
      </w:r>
    </w:p>
    <w:p w14:paraId="3A2E3BDD" w14:textId="77777777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</w:p>
    <w:p w14:paraId="1ABB7151" w14:textId="73FF66F5" w:rsidR="00953F7E" w:rsidRPr="004169E3" w:rsidRDefault="00953F7E" w:rsidP="00953F7E">
      <w:pPr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 xml:space="preserve">TEST </w:t>
      </w:r>
      <w:r>
        <w:rPr>
          <w:rFonts w:cs="Arial"/>
          <w:b/>
          <w:sz w:val="36"/>
          <w:szCs w:val="36"/>
        </w:rPr>
        <w:t>6 - Calculator Assumed</w:t>
      </w:r>
    </w:p>
    <w:p w14:paraId="23F6F6B6" w14:textId="77777777" w:rsidR="00953F7E" w:rsidRPr="004169E3" w:rsidRDefault="00953F7E" w:rsidP="00953F7E">
      <w:pPr>
        <w:jc w:val="center"/>
        <w:rPr>
          <w:rFonts w:cs="Arial"/>
          <w:b/>
          <w:sz w:val="28"/>
          <w:szCs w:val="28"/>
        </w:rPr>
      </w:pPr>
    </w:p>
    <w:p w14:paraId="54636621" w14:textId="77777777" w:rsidR="00953F7E" w:rsidRDefault="00953F7E" w:rsidP="00953F7E">
      <w:pPr>
        <w:pStyle w:val="ArNormal"/>
        <w:rPr>
          <w:rFonts w:cs="Arial"/>
        </w:rPr>
      </w:pPr>
    </w:p>
    <w:p w14:paraId="0451DACE" w14:textId="37A60C6D" w:rsidR="00953F7E" w:rsidRPr="004169E3" w:rsidRDefault="00CD21AF" w:rsidP="00953F7E">
      <w:pPr>
        <w:pStyle w:val="ArNormal"/>
        <w:rPr>
          <w:rFonts w:cs="Arial"/>
        </w:rPr>
      </w:pPr>
      <w:r>
        <w:rPr>
          <w:rFonts w:cs="Arial"/>
        </w:rPr>
        <w:t>Reading Time: 2 minutes</w:t>
      </w:r>
    </w:p>
    <w:p w14:paraId="5343CA01" w14:textId="0D706E0F" w:rsidR="00953F7E" w:rsidRPr="004169E3" w:rsidRDefault="00D47FA0" w:rsidP="00953F7E">
      <w:pPr>
        <w:pStyle w:val="ArNormal"/>
        <w:rPr>
          <w:rFonts w:cs="Arial"/>
        </w:rPr>
      </w:pPr>
      <w:r>
        <w:rPr>
          <w:rFonts w:cs="Arial"/>
        </w:rPr>
        <w:t>Time Allowed:  30</w:t>
      </w:r>
      <w:r w:rsidR="00953F7E">
        <w:rPr>
          <w:rFonts w:cs="Arial"/>
        </w:rPr>
        <w:t xml:space="preserve"> minutes</w:t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</w:r>
      <w:r w:rsidR="00953F7E">
        <w:rPr>
          <w:rFonts w:cs="Arial"/>
        </w:rPr>
        <w:tab/>
        <w:t xml:space="preserve">Total Marks:  </w:t>
      </w:r>
      <w:r>
        <w:rPr>
          <w:rFonts w:cs="Arial"/>
        </w:rPr>
        <w:t>27</w:t>
      </w:r>
    </w:p>
    <w:p w14:paraId="6AA978E7" w14:textId="77777777" w:rsidR="00953F7E" w:rsidRDefault="00953F7E" w:rsidP="00953F7E">
      <w:pPr>
        <w:pStyle w:val="ArNormal"/>
        <w:rPr>
          <w:rFonts w:cs="Arial"/>
        </w:rPr>
      </w:pPr>
    </w:p>
    <w:p w14:paraId="5A7DEC26" w14:textId="77777777" w:rsidR="00D2558D" w:rsidRDefault="00D2558D" w:rsidP="00953F7E">
      <w:pPr>
        <w:pStyle w:val="ArNormal"/>
        <w:rPr>
          <w:rFonts w:cs="Arial"/>
        </w:rPr>
      </w:pPr>
    </w:p>
    <w:p w14:paraId="4D4BE934" w14:textId="77777777" w:rsidR="009754AE" w:rsidRDefault="009754AE" w:rsidP="00953F7E">
      <w:pPr>
        <w:pStyle w:val="ArNormal"/>
        <w:rPr>
          <w:rFonts w:cs="Arial"/>
        </w:rPr>
      </w:pPr>
      <w:bookmarkStart w:id="1" w:name="_GoBack"/>
      <w:bookmarkEnd w:id="1"/>
    </w:p>
    <w:p w14:paraId="743E3E1D" w14:textId="77777777" w:rsidR="009754AE" w:rsidRDefault="009754AE" w:rsidP="00953F7E">
      <w:pPr>
        <w:pStyle w:val="ArNormal"/>
        <w:rPr>
          <w:rFonts w:cs="Arial"/>
        </w:rPr>
      </w:pPr>
    </w:p>
    <w:p w14:paraId="2281E7D6" w14:textId="0CEDD239" w:rsidR="00D2558D" w:rsidRPr="003C52C8" w:rsidRDefault="00D2558D" w:rsidP="003C52C8">
      <w:pPr>
        <w:pStyle w:val="ArIndent1"/>
        <w:ind w:left="0" w:firstLine="0"/>
      </w:pPr>
    </w:p>
    <w:p w14:paraId="25BF2CAA" w14:textId="46F48500" w:rsidR="009754AE" w:rsidRDefault="00C1495F" w:rsidP="003C52C8">
      <w:pPr>
        <w:pStyle w:val="ArIndent1"/>
      </w:pPr>
      <w:r>
        <w:rPr>
          <w:b/>
        </w:rPr>
        <w:t>5</w:t>
      </w:r>
      <w:r w:rsidR="00953F7E">
        <w:rPr>
          <w:b/>
        </w:rPr>
        <w:t>.</w:t>
      </w:r>
      <w:r w:rsidR="003C52C8">
        <w:tab/>
        <w:t xml:space="preserve">[3, 3 </w:t>
      </w:r>
      <w:r w:rsidR="00953F7E">
        <w:t>marks]</w:t>
      </w:r>
    </w:p>
    <w:p w14:paraId="7502FF2D" w14:textId="77777777" w:rsidR="00953F7E" w:rsidRDefault="00953F7E" w:rsidP="00953F7E">
      <w:pPr>
        <w:pStyle w:val="ArIndent1"/>
        <w:ind w:left="1425" w:hanging="705"/>
      </w:pPr>
    </w:p>
    <w:p w14:paraId="0F04502B" w14:textId="033F07CF" w:rsidR="00953F7E" w:rsidRDefault="003C52C8" w:rsidP="00953F7E">
      <w:pPr>
        <w:pStyle w:val="ArIndent1"/>
        <w:ind w:left="1425" w:hanging="705"/>
      </w:pPr>
      <w:r>
        <w:t>(a</w:t>
      </w:r>
      <w:r w:rsidR="00953F7E">
        <w:t>)</w:t>
      </w:r>
      <w:r w:rsidR="00953F7E">
        <w:tab/>
        <w:t>Matrix M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953F7E">
        <w:t xml:space="preserve"> represents the combination of transformation P followed by transformation Q. If the matrix for transformation P </w:t>
      </w:r>
      <w:proofErr w:type="gramStart"/>
      <w:r w:rsidR="00953F7E"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53F7E">
        <w:t>, determine the matrix for transformation Q and describe the geometric transformation Q represents.</w:t>
      </w:r>
    </w:p>
    <w:p w14:paraId="32214BED" w14:textId="77777777" w:rsidR="009754AE" w:rsidRDefault="009754AE" w:rsidP="00953F7E">
      <w:pPr>
        <w:pStyle w:val="ArIndent1"/>
        <w:ind w:left="1425" w:hanging="705"/>
      </w:pPr>
    </w:p>
    <w:p w14:paraId="426A9897" w14:textId="77777777" w:rsidR="009754AE" w:rsidRDefault="009754AE" w:rsidP="00953F7E">
      <w:pPr>
        <w:pStyle w:val="ArIndent1"/>
        <w:ind w:left="1425" w:hanging="705"/>
      </w:pPr>
    </w:p>
    <w:p w14:paraId="0E6CBC5D" w14:textId="77777777" w:rsidR="009754AE" w:rsidRDefault="009754AE" w:rsidP="00953F7E">
      <w:pPr>
        <w:pStyle w:val="ArIndent1"/>
        <w:ind w:left="1425" w:hanging="705"/>
      </w:pPr>
    </w:p>
    <w:p w14:paraId="7C82F7A6" w14:textId="77777777" w:rsidR="009754AE" w:rsidRDefault="009754AE" w:rsidP="00953F7E">
      <w:pPr>
        <w:pStyle w:val="ArIndent1"/>
        <w:ind w:left="1425" w:hanging="705"/>
      </w:pPr>
    </w:p>
    <w:p w14:paraId="4763A087" w14:textId="77777777" w:rsidR="009754AE" w:rsidRDefault="009754AE" w:rsidP="00953F7E">
      <w:pPr>
        <w:pStyle w:val="ArIndent1"/>
        <w:ind w:left="1425" w:hanging="705"/>
      </w:pPr>
    </w:p>
    <w:p w14:paraId="77C3B72D" w14:textId="77777777" w:rsidR="009754AE" w:rsidRDefault="009754AE" w:rsidP="00953F7E">
      <w:pPr>
        <w:pStyle w:val="ArIndent1"/>
        <w:ind w:left="1425" w:hanging="705"/>
      </w:pPr>
    </w:p>
    <w:p w14:paraId="1AA69406" w14:textId="77777777" w:rsidR="003C52C8" w:rsidRDefault="003C52C8" w:rsidP="00953F7E">
      <w:pPr>
        <w:pStyle w:val="ArIndent1"/>
        <w:ind w:left="1425" w:hanging="705"/>
      </w:pPr>
    </w:p>
    <w:p w14:paraId="03897051" w14:textId="77777777" w:rsidR="003C52C8" w:rsidRDefault="003C52C8" w:rsidP="00953F7E">
      <w:pPr>
        <w:pStyle w:val="ArIndent1"/>
        <w:ind w:left="1425" w:hanging="705"/>
      </w:pPr>
    </w:p>
    <w:p w14:paraId="4AA68780" w14:textId="77777777" w:rsidR="003C52C8" w:rsidRDefault="003C52C8" w:rsidP="00953F7E">
      <w:pPr>
        <w:pStyle w:val="ArIndent1"/>
        <w:ind w:left="1425" w:hanging="705"/>
      </w:pPr>
    </w:p>
    <w:p w14:paraId="71A91C8D" w14:textId="77777777" w:rsidR="003C52C8" w:rsidRDefault="003C52C8" w:rsidP="00953F7E">
      <w:pPr>
        <w:pStyle w:val="ArIndent1"/>
        <w:ind w:left="1425" w:hanging="705"/>
      </w:pPr>
    </w:p>
    <w:p w14:paraId="7FB9525E" w14:textId="77777777" w:rsidR="003C52C8" w:rsidRDefault="003C52C8" w:rsidP="00953F7E">
      <w:pPr>
        <w:pStyle w:val="ArIndent1"/>
        <w:ind w:left="1425" w:hanging="705"/>
      </w:pPr>
    </w:p>
    <w:p w14:paraId="2A572FBC" w14:textId="77777777" w:rsidR="009754AE" w:rsidRDefault="009754AE" w:rsidP="00953F7E">
      <w:pPr>
        <w:pStyle w:val="ArIndent1"/>
        <w:ind w:left="1425" w:hanging="705"/>
      </w:pPr>
    </w:p>
    <w:p w14:paraId="0A48A682" w14:textId="77777777" w:rsidR="009754AE" w:rsidRDefault="009754AE" w:rsidP="00953F7E">
      <w:pPr>
        <w:pStyle w:val="ArIndent1"/>
        <w:ind w:left="1425" w:hanging="705"/>
      </w:pPr>
    </w:p>
    <w:p w14:paraId="29FE77D7" w14:textId="77777777" w:rsidR="00953F7E" w:rsidRDefault="00953F7E" w:rsidP="00953F7E">
      <w:pPr>
        <w:pStyle w:val="ArIndent1"/>
        <w:ind w:left="1425" w:hanging="705"/>
      </w:pPr>
    </w:p>
    <w:p w14:paraId="470AFC22" w14:textId="009315DB" w:rsidR="00953F7E" w:rsidRDefault="003C52C8" w:rsidP="00953F7E">
      <w:pPr>
        <w:pStyle w:val="ArIndent1"/>
        <w:ind w:left="1425" w:hanging="705"/>
      </w:pPr>
      <w:r>
        <w:t>(b</w:t>
      </w:r>
      <w:r w:rsidR="00953F7E">
        <w:t xml:space="preserve">) </w:t>
      </w:r>
      <w:r w:rsidR="00953F7E">
        <w:tab/>
        <w:t xml:space="preserve">The quadrilateral </w:t>
      </w:r>
      <w:r>
        <w:t xml:space="preserve">with vertices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, 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-1,-9</m:t>
            </m:r>
          </m:e>
        </m:d>
        <m:r>
          <w:rPr>
            <w:rFonts w:ascii="Cambria Math" w:hAnsi="Cambria Math"/>
          </w:rPr>
          <m:t xml:space="preserve"> C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-3,-9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 xml:space="preserve">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-2,6</m:t>
            </m:r>
          </m:e>
        </m:d>
      </m:oMath>
      <w:r>
        <w:t xml:space="preserve"> is </w:t>
      </w:r>
      <w:r w:rsidR="00953F7E">
        <w:t xml:space="preserve">transformed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53F7E">
        <w:t xml:space="preserve"> such that the image </w:t>
      </w:r>
      <w:r w:rsidR="009754AE">
        <w:t xml:space="preserve">of </w:t>
      </w:r>
      <m:oMath>
        <m:r>
          <w:rPr>
            <w:rFonts w:ascii="Cambria Math" w:hAnsi="Cambria Math"/>
          </w:rPr>
          <m:t>C</m:t>
        </m:r>
      </m:oMath>
      <w:r w:rsidR="00953F7E">
        <w:t xml:space="preserve"> lies on the y-axis. Determine the value of k.</w:t>
      </w:r>
    </w:p>
    <w:p w14:paraId="2D65FBF1" w14:textId="77777777" w:rsidR="005B0BF0" w:rsidRDefault="005B0BF0" w:rsidP="00953F7E">
      <w:pPr>
        <w:pStyle w:val="ArIndent1"/>
        <w:ind w:left="1425" w:hanging="705"/>
      </w:pPr>
    </w:p>
    <w:p w14:paraId="3C7F10A9" w14:textId="77777777" w:rsidR="005B0BF0" w:rsidRDefault="005B0BF0" w:rsidP="00953F7E">
      <w:pPr>
        <w:pStyle w:val="ArIndent1"/>
        <w:ind w:left="1425" w:hanging="705"/>
      </w:pPr>
    </w:p>
    <w:p w14:paraId="71AF0180" w14:textId="20288FF6" w:rsidR="009754AE" w:rsidRDefault="009754AE">
      <w:pPr>
        <w:rPr>
          <w:rFonts w:cs="Times New Roman"/>
          <w:iCs/>
          <w:lang w:val="en-GB" w:eastAsia="ja-JP"/>
        </w:rPr>
      </w:pPr>
      <w:r>
        <w:br w:type="page"/>
      </w:r>
    </w:p>
    <w:p w14:paraId="4F2795D3" w14:textId="77777777" w:rsidR="005B0BF0" w:rsidRDefault="005B0BF0" w:rsidP="00953F7E">
      <w:pPr>
        <w:pStyle w:val="ArIndent1"/>
        <w:ind w:left="1425" w:hanging="705"/>
      </w:pPr>
    </w:p>
    <w:p w14:paraId="08E3C934" w14:textId="4FA57B7B" w:rsidR="005B0BF0" w:rsidRDefault="00C1495F" w:rsidP="005B0BF0">
      <w:pPr>
        <w:pStyle w:val="ArIndent1"/>
      </w:pPr>
      <w:r>
        <w:rPr>
          <w:b/>
        </w:rPr>
        <w:t>6</w:t>
      </w:r>
      <w:r w:rsidR="005B0BF0">
        <w:rPr>
          <w:b/>
        </w:rPr>
        <w:t>.</w:t>
      </w:r>
      <w:r w:rsidR="002453D5">
        <w:tab/>
        <w:t>[4</w:t>
      </w:r>
      <w:r w:rsidR="00074DE3">
        <w:t xml:space="preserve">, 1 </w:t>
      </w:r>
      <w:r w:rsidR="005B0BF0">
        <w:t>marks]</w:t>
      </w:r>
    </w:p>
    <w:p w14:paraId="3B0C8935" w14:textId="77777777" w:rsidR="000B0541" w:rsidRDefault="000B0541" w:rsidP="00FE5506"/>
    <w:p w14:paraId="6991C9DE" w14:textId="77777777" w:rsidR="00074DE3" w:rsidRDefault="00074DE3" w:rsidP="00074DE3">
      <w:pPr>
        <w:pStyle w:val="ArIndent1"/>
      </w:pPr>
      <w:r>
        <w:tab/>
      </w:r>
      <w:r w:rsidRPr="007A4348">
        <w:t xml:space="preserve">A set of points </w:t>
      </w:r>
      <m:oMath>
        <m:r>
          <w:rPr>
            <w:rFonts w:ascii="Cambria Math" w:hAnsi="Cambria Math"/>
          </w:rPr>
          <m:t>X</m:t>
        </m:r>
      </m:oMath>
      <w:r>
        <w:t xml:space="preserve"> are transformed to the points </w:t>
      </w:r>
      <m:oMath>
        <m:r>
          <w:rPr>
            <w:rFonts w:ascii="Cambria Math" w:hAnsi="Cambria Math"/>
          </w:rPr>
          <m:t>X'</m:t>
        </m:r>
      </m:oMath>
      <w:r>
        <w:t xml:space="preserve"> by the following transformations:</w:t>
      </w:r>
    </w:p>
    <w:p w14:paraId="18FA480E" w14:textId="77777777" w:rsidR="00074DE3" w:rsidRDefault="00074DE3" w:rsidP="00074DE3">
      <w:pPr>
        <w:pStyle w:val="ArIndent1"/>
      </w:pPr>
    </w:p>
    <w:p w14:paraId="54AB04F8" w14:textId="77777777" w:rsidR="00074DE3" w:rsidRDefault="00074DE3" w:rsidP="00074DE3">
      <w:pPr>
        <w:pStyle w:val="ArIndent1"/>
        <w:numPr>
          <w:ilvl w:val="0"/>
          <w:numId w:val="3"/>
        </w:numPr>
      </w:pPr>
      <w:r>
        <w:t xml:space="preserve">a dilation of scale factor </w:t>
      </w:r>
      <m:oMath>
        <m:r>
          <w:rPr>
            <w:rFonts w:ascii="Cambria Math" w:hAnsi="Cambria Math"/>
          </w:rPr>
          <m:t>3</m:t>
        </m:r>
      </m:oMath>
      <w:r>
        <w:t xml:space="preserve"> parallel to the y-axis, followed by</w:t>
      </w:r>
    </w:p>
    <w:p w14:paraId="3FEA8DAA" w14:textId="77777777" w:rsidR="00074DE3" w:rsidRDefault="00074DE3" w:rsidP="00074DE3">
      <w:pPr>
        <w:pStyle w:val="ArIndent1"/>
        <w:numPr>
          <w:ilvl w:val="0"/>
          <w:numId w:val="3"/>
        </w:numPr>
      </w:pPr>
      <w:r>
        <w:t xml:space="preserve">a reflection in the line </w:t>
      </w:r>
      <m:oMath>
        <m:r>
          <w:rPr>
            <w:rFonts w:ascii="Cambria Math" w:hAnsi="Cambria Math"/>
          </w:rPr>
          <m:t>y=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w:rPr>
            <w:rFonts w:ascii="Cambria Math" w:hAnsi="Cambria Math"/>
          </w:rPr>
          <m:t>x</m:t>
        </m:r>
      </m:oMath>
    </w:p>
    <w:p w14:paraId="244977FE" w14:textId="77777777" w:rsidR="00074DE3" w:rsidRDefault="00074DE3" w:rsidP="00074DE3">
      <w:pPr>
        <w:pStyle w:val="ArIndent1"/>
      </w:pPr>
    </w:p>
    <w:p w14:paraId="318D1ED2" w14:textId="77777777" w:rsidR="00074DE3" w:rsidRDefault="00074DE3" w:rsidP="00074DE3">
      <w:pPr>
        <w:pStyle w:val="ArIndent2"/>
      </w:pPr>
      <w:r>
        <w:t>(a)</w:t>
      </w:r>
      <w:r>
        <w:tab/>
        <w:t xml:space="preserve">Determine the single matrix that would transform the points </w:t>
      </w:r>
      <m:oMath>
        <m:r>
          <w:rPr>
            <w:rFonts w:ascii="Cambria Math" w:hAnsi="Cambria Math"/>
          </w:rPr>
          <m:t>X</m:t>
        </m:r>
      </m:oMath>
      <w:r>
        <w:t xml:space="preserve"> directly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X'</m:t>
        </m:r>
      </m:oMath>
      <w:r>
        <w:t>.</w:t>
      </w:r>
    </w:p>
    <w:p w14:paraId="0DE42613" w14:textId="77777777" w:rsidR="00074DE3" w:rsidRDefault="00074DE3" w:rsidP="00074DE3">
      <w:pPr>
        <w:pStyle w:val="ArIndent2"/>
      </w:pPr>
    </w:p>
    <w:p w14:paraId="04955AD5" w14:textId="77777777" w:rsidR="00074DE3" w:rsidRDefault="00074DE3" w:rsidP="00074DE3">
      <w:pPr>
        <w:pStyle w:val="ArIndent2"/>
      </w:pPr>
    </w:p>
    <w:p w14:paraId="70CA4C22" w14:textId="77777777" w:rsidR="00074DE3" w:rsidRDefault="00074DE3" w:rsidP="00074DE3">
      <w:pPr>
        <w:pStyle w:val="ArIndent2"/>
      </w:pPr>
    </w:p>
    <w:p w14:paraId="1BD79B61" w14:textId="77777777" w:rsidR="00074DE3" w:rsidRDefault="00074DE3" w:rsidP="00074DE3">
      <w:pPr>
        <w:pStyle w:val="ArIndent2"/>
      </w:pPr>
    </w:p>
    <w:p w14:paraId="3970A8C9" w14:textId="77777777" w:rsidR="00074DE3" w:rsidRDefault="00074DE3" w:rsidP="00074DE3">
      <w:pPr>
        <w:pStyle w:val="ArIndent2"/>
      </w:pPr>
    </w:p>
    <w:p w14:paraId="766109D4" w14:textId="77777777" w:rsidR="002453D5" w:rsidRDefault="002453D5" w:rsidP="00074DE3">
      <w:pPr>
        <w:pStyle w:val="ArIndent2"/>
      </w:pPr>
    </w:p>
    <w:p w14:paraId="03C2F17F" w14:textId="77777777" w:rsidR="002453D5" w:rsidRDefault="002453D5" w:rsidP="00074DE3">
      <w:pPr>
        <w:pStyle w:val="ArIndent2"/>
      </w:pPr>
    </w:p>
    <w:p w14:paraId="68B742C4" w14:textId="77777777" w:rsidR="002453D5" w:rsidRDefault="002453D5" w:rsidP="00074DE3">
      <w:pPr>
        <w:pStyle w:val="ArIndent2"/>
      </w:pPr>
    </w:p>
    <w:p w14:paraId="59894ACB" w14:textId="77777777" w:rsidR="002453D5" w:rsidRDefault="002453D5" w:rsidP="00074DE3">
      <w:pPr>
        <w:pStyle w:val="ArIndent2"/>
      </w:pPr>
    </w:p>
    <w:p w14:paraId="5E1824FF" w14:textId="77777777" w:rsidR="002453D5" w:rsidRDefault="002453D5" w:rsidP="00074DE3">
      <w:pPr>
        <w:pStyle w:val="ArIndent2"/>
      </w:pPr>
    </w:p>
    <w:p w14:paraId="5F502838" w14:textId="77777777" w:rsidR="002453D5" w:rsidRDefault="002453D5" w:rsidP="00074DE3">
      <w:pPr>
        <w:pStyle w:val="ArIndent2"/>
      </w:pPr>
    </w:p>
    <w:p w14:paraId="32080AFA" w14:textId="77777777" w:rsidR="00074DE3" w:rsidRDefault="00074DE3" w:rsidP="00074DE3">
      <w:pPr>
        <w:pStyle w:val="ArIndent2"/>
      </w:pPr>
    </w:p>
    <w:p w14:paraId="7999D822" w14:textId="77777777" w:rsidR="00074DE3" w:rsidRDefault="00074DE3" w:rsidP="00074DE3">
      <w:pPr>
        <w:pStyle w:val="ArIndent2"/>
      </w:pPr>
    </w:p>
    <w:p w14:paraId="1E057CDA" w14:textId="77777777" w:rsidR="00074DE3" w:rsidRDefault="00074DE3" w:rsidP="00074DE3">
      <w:pPr>
        <w:pStyle w:val="ArIndent2"/>
      </w:pPr>
      <w:r>
        <w:t>(b)</w:t>
      </w:r>
      <w:r>
        <w:tab/>
        <w:t xml:space="preserve">Determine the single matrix that would return the points </w:t>
      </w:r>
      <m:oMath>
        <m:r>
          <w:rPr>
            <w:rFonts w:ascii="Cambria Math" w:hAnsi="Cambria Math"/>
          </w:rPr>
          <m:t>X'</m:t>
        </m:r>
      </m:oMath>
      <w:r>
        <w:t xml:space="preserve"> back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X</m:t>
        </m:r>
      </m:oMath>
      <w:r>
        <w:t>.</w:t>
      </w:r>
    </w:p>
    <w:p w14:paraId="53936B45" w14:textId="77777777" w:rsidR="00074DE3" w:rsidRDefault="00074DE3" w:rsidP="00074DE3">
      <w:pPr>
        <w:pStyle w:val="ArIndent1"/>
      </w:pPr>
      <w:r>
        <w:tab/>
      </w:r>
    </w:p>
    <w:p w14:paraId="10F8049A" w14:textId="15D54E28" w:rsidR="00074DE3" w:rsidRDefault="00074DE3" w:rsidP="00FE5506"/>
    <w:p w14:paraId="2123E787" w14:textId="77777777" w:rsidR="002453D5" w:rsidRDefault="002453D5" w:rsidP="00FE5506"/>
    <w:p w14:paraId="7975F131" w14:textId="77777777" w:rsidR="002453D5" w:rsidRDefault="002453D5" w:rsidP="00FE5506"/>
    <w:p w14:paraId="3CB2EC1F" w14:textId="77777777" w:rsidR="002453D5" w:rsidRDefault="002453D5" w:rsidP="00FE5506"/>
    <w:p w14:paraId="37193CE6" w14:textId="77777777" w:rsidR="002453D5" w:rsidRDefault="002453D5" w:rsidP="00FE5506"/>
    <w:p w14:paraId="030735AD" w14:textId="77777777" w:rsidR="002453D5" w:rsidRDefault="002453D5" w:rsidP="00FE5506"/>
    <w:p w14:paraId="2A4613AA" w14:textId="77777777" w:rsidR="002453D5" w:rsidRDefault="002453D5" w:rsidP="00FE5506"/>
    <w:p w14:paraId="5D6D37F9" w14:textId="77777777" w:rsidR="002453D5" w:rsidRDefault="002453D5" w:rsidP="00FE5506"/>
    <w:p w14:paraId="420935C8" w14:textId="77777777" w:rsidR="002453D5" w:rsidRDefault="002453D5" w:rsidP="00FE5506"/>
    <w:p w14:paraId="7C552B97" w14:textId="2C43D93E" w:rsidR="00FE5506" w:rsidRDefault="000B0541" w:rsidP="00074DE3">
      <w:r>
        <w:tab/>
      </w:r>
    </w:p>
    <w:p w14:paraId="3153F688" w14:textId="77777777" w:rsidR="009754AE" w:rsidRDefault="009754AE" w:rsidP="00D47FA0"/>
    <w:p w14:paraId="7D2598B8" w14:textId="77777777" w:rsidR="009754AE" w:rsidRDefault="009754AE" w:rsidP="00C64422">
      <w:pPr>
        <w:ind w:left="705"/>
      </w:pPr>
    </w:p>
    <w:p w14:paraId="4A703D36" w14:textId="77777777" w:rsidR="009754AE" w:rsidRDefault="009754AE" w:rsidP="0067065D">
      <w:pPr>
        <w:pStyle w:val="ArIndent1"/>
        <w:ind w:left="0" w:firstLine="0"/>
      </w:pPr>
    </w:p>
    <w:p w14:paraId="5DD6DC7F" w14:textId="15D4F9A1" w:rsidR="002453D5" w:rsidRDefault="00D47FA0" w:rsidP="002453D5">
      <w:pPr>
        <w:pStyle w:val="ArIndent1"/>
      </w:pPr>
      <w:r>
        <w:rPr>
          <w:b/>
        </w:rPr>
        <w:t>7</w:t>
      </w:r>
      <w:r w:rsidR="002453D5">
        <w:rPr>
          <w:b/>
        </w:rPr>
        <w:t>.</w:t>
      </w:r>
      <w:r w:rsidR="0067065D">
        <w:tab/>
        <w:t xml:space="preserve">[5 </w:t>
      </w:r>
      <w:r w:rsidR="002453D5">
        <w:t>marks]</w:t>
      </w:r>
    </w:p>
    <w:p w14:paraId="16D5DCF7" w14:textId="77777777" w:rsidR="002453D5" w:rsidRDefault="002453D5" w:rsidP="002453D5">
      <w:pPr>
        <w:pStyle w:val="ArIndent2"/>
        <w:ind w:hanging="1418"/>
      </w:pPr>
    </w:p>
    <w:p w14:paraId="7B46DE62" w14:textId="4C1B0FE6" w:rsidR="0067065D" w:rsidRDefault="0067065D" w:rsidP="0067065D">
      <w:pPr>
        <w:pStyle w:val="ArIndent2"/>
        <w:ind w:left="709" w:firstLine="0"/>
      </w:pPr>
      <w:r>
        <w:t xml:space="preserve">Show that for all real values of m, n and p the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x-m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x-n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 does not have any complex roots.</w:t>
      </w:r>
    </w:p>
    <w:p w14:paraId="258AA7A1" w14:textId="55DADDC2" w:rsidR="0067065D" w:rsidRDefault="002453D5" w:rsidP="0067065D">
      <w:pPr>
        <w:pStyle w:val="ListParagraph"/>
        <w:tabs>
          <w:tab w:val="right" w:pos="540"/>
          <w:tab w:val="right" w:pos="9333"/>
        </w:tabs>
        <w:spacing w:after="200" w:line="276" w:lineRule="auto"/>
        <w:contextualSpacing/>
      </w:pPr>
      <w:r>
        <w:tab/>
      </w:r>
    </w:p>
    <w:p w14:paraId="0664B8AC" w14:textId="77777777" w:rsidR="002453D5" w:rsidRDefault="002453D5" w:rsidP="002453D5">
      <w:pPr>
        <w:pStyle w:val="ListParagraph"/>
        <w:tabs>
          <w:tab w:val="right" w:pos="540"/>
          <w:tab w:val="right" w:pos="9333"/>
        </w:tabs>
        <w:spacing w:after="200" w:line="276" w:lineRule="auto"/>
        <w:contextualSpacing/>
      </w:pPr>
    </w:p>
    <w:p w14:paraId="610D60F2" w14:textId="77777777" w:rsidR="002453D5" w:rsidRDefault="002453D5" w:rsidP="002453D5">
      <w:pPr>
        <w:pStyle w:val="ListParagraph"/>
        <w:tabs>
          <w:tab w:val="right" w:pos="540"/>
          <w:tab w:val="right" w:pos="9333"/>
        </w:tabs>
        <w:spacing w:after="200" w:line="276" w:lineRule="auto"/>
        <w:contextualSpacing/>
      </w:pPr>
    </w:p>
    <w:p w14:paraId="594D022C" w14:textId="77777777" w:rsidR="002453D5" w:rsidRDefault="002453D5" w:rsidP="002453D5">
      <w:pPr>
        <w:pStyle w:val="ListParagraph"/>
        <w:tabs>
          <w:tab w:val="right" w:pos="540"/>
          <w:tab w:val="right" w:pos="9333"/>
        </w:tabs>
        <w:spacing w:after="200" w:line="276" w:lineRule="auto"/>
        <w:contextualSpacing/>
      </w:pPr>
    </w:p>
    <w:p w14:paraId="7A593F27" w14:textId="77777777" w:rsidR="002453D5" w:rsidRDefault="002453D5" w:rsidP="002453D5">
      <w:pPr>
        <w:pStyle w:val="ListParagraph"/>
        <w:tabs>
          <w:tab w:val="right" w:pos="540"/>
          <w:tab w:val="right" w:pos="9333"/>
        </w:tabs>
        <w:spacing w:after="200" w:line="276" w:lineRule="auto"/>
        <w:contextualSpacing/>
      </w:pPr>
    </w:p>
    <w:p w14:paraId="4CD8ADF5" w14:textId="77777777" w:rsidR="002453D5" w:rsidRPr="00416C11" w:rsidRDefault="002453D5" w:rsidP="002453D5">
      <w:pPr>
        <w:pStyle w:val="ListParagraph"/>
        <w:tabs>
          <w:tab w:val="right" w:pos="540"/>
          <w:tab w:val="right" w:pos="9333"/>
        </w:tabs>
        <w:spacing w:after="200" w:line="276" w:lineRule="auto"/>
        <w:contextualSpacing/>
      </w:pPr>
    </w:p>
    <w:p w14:paraId="26795B66" w14:textId="77777777" w:rsidR="00D47FA0" w:rsidRDefault="00D47FA0" w:rsidP="002453D5">
      <w:pPr>
        <w:tabs>
          <w:tab w:val="right" w:pos="540"/>
          <w:tab w:val="right" w:pos="9333"/>
        </w:tabs>
        <w:spacing w:after="200" w:line="276" w:lineRule="auto"/>
        <w:ind w:left="540"/>
        <w:contextualSpacing/>
      </w:pPr>
    </w:p>
    <w:p w14:paraId="18B41D97" w14:textId="77777777" w:rsidR="00D47FA0" w:rsidRDefault="00D47FA0" w:rsidP="002453D5">
      <w:pPr>
        <w:tabs>
          <w:tab w:val="right" w:pos="540"/>
          <w:tab w:val="right" w:pos="9333"/>
        </w:tabs>
        <w:spacing w:after="200" w:line="276" w:lineRule="auto"/>
        <w:ind w:left="540"/>
        <w:contextualSpacing/>
      </w:pPr>
    </w:p>
    <w:p w14:paraId="50DFF2E9" w14:textId="77777777" w:rsidR="00D47FA0" w:rsidRDefault="00D47FA0" w:rsidP="002453D5">
      <w:pPr>
        <w:tabs>
          <w:tab w:val="right" w:pos="540"/>
          <w:tab w:val="right" w:pos="9333"/>
        </w:tabs>
        <w:spacing w:after="200" w:line="276" w:lineRule="auto"/>
        <w:ind w:left="540"/>
        <w:contextualSpacing/>
      </w:pPr>
    </w:p>
    <w:p w14:paraId="2F967456" w14:textId="77777777" w:rsidR="002453D5" w:rsidRDefault="002453D5" w:rsidP="002453D5">
      <w:pPr>
        <w:tabs>
          <w:tab w:val="right" w:pos="540"/>
          <w:tab w:val="right" w:pos="9333"/>
        </w:tabs>
        <w:spacing w:after="200" w:line="276" w:lineRule="auto"/>
        <w:ind w:left="540"/>
        <w:contextualSpacing/>
      </w:pPr>
      <w:r>
        <w:tab/>
      </w:r>
      <w:r>
        <w:tab/>
      </w:r>
    </w:p>
    <w:p w14:paraId="4EE92A31" w14:textId="77777777" w:rsidR="009754AE" w:rsidRDefault="009754AE" w:rsidP="00C64422">
      <w:pPr>
        <w:pStyle w:val="ArIndent1"/>
        <w:ind w:left="1418" w:hanging="713"/>
      </w:pPr>
    </w:p>
    <w:p w14:paraId="62047104" w14:textId="77777777" w:rsidR="009754AE" w:rsidRDefault="009754AE" w:rsidP="00C64422">
      <w:pPr>
        <w:pStyle w:val="ArIndent1"/>
        <w:ind w:left="1418" w:hanging="713"/>
      </w:pPr>
    </w:p>
    <w:p w14:paraId="5F7090C6" w14:textId="77777777" w:rsidR="009754AE" w:rsidRDefault="009754AE" w:rsidP="00C64422">
      <w:pPr>
        <w:pStyle w:val="ArIndent1"/>
        <w:ind w:left="1418" w:hanging="713"/>
      </w:pPr>
    </w:p>
    <w:p w14:paraId="60CFDF0D" w14:textId="76A3361F" w:rsidR="00D47FA0" w:rsidRDefault="00D47FA0" w:rsidP="00D47FA0">
      <w:pPr>
        <w:pStyle w:val="ArIndent1"/>
      </w:pPr>
      <w:r>
        <w:rPr>
          <w:b/>
        </w:rPr>
        <w:lastRenderedPageBreak/>
        <w:t>8.</w:t>
      </w:r>
      <w:r>
        <w:tab/>
        <w:t>[3, 2 marks]</w:t>
      </w:r>
    </w:p>
    <w:p w14:paraId="21ACEE6F" w14:textId="77777777" w:rsidR="00D47FA0" w:rsidRDefault="00D47FA0" w:rsidP="00D47FA0"/>
    <w:p w14:paraId="0243E3B5" w14:textId="77777777" w:rsidR="00D47FA0" w:rsidRDefault="00D47FA0" w:rsidP="00D47FA0">
      <w:pPr>
        <w:ind w:left="1276" w:hanging="567"/>
      </w:pPr>
      <w:r>
        <w:t xml:space="preserve">(a) </w:t>
      </w:r>
      <w:r>
        <w:tab/>
        <w:t xml:space="preserve">The points </w:t>
      </w:r>
      <m:oMath>
        <m:r>
          <w:rPr>
            <w:rFonts w:ascii="Cambria Math" w:hAnsi="Cambria Math"/>
          </w:rPr>
          <m:t xml:space="preserve">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,  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,  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5,2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C (2,2)</m:t>
        </m:r>
      </m:oMath>
      <w:r>
        <w:t xml:space="preserve"> are transformed to the points </w:t>
      </w:r>
      <m:oMath>
        <m:r>
          <w:rPr>
            <w:rFonts w:ascii="Cambria Math" w:hAnsi="Cambria Math"/>
          </w:rPr>
          <m:t xml:space="preserve">O'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,  A'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-5,8</m:t>
            </m:r>
          </m:e>
        </m:d>
        <m:r>
          <w:rPr>
            <w:rFonts w:ascii="Cambria Math" w:hAnsi="Cambria Math"/>
          </w:rPr>
          <m:t xml:space="preserve">,  B'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-8,13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C' (-2,4)</m:t>
        </m:r>
      </m:oMath>
      <w:r>
        <w:t xml:space="preserve"> by the matrix T. Determine T.</w:t>
      </w:r>
    </w:p>
    <w:p w14:paraId="01833FE5" w14:textId="77777777" w:rsidR="00D47FA0" w:rsidRDefault="00D47FA0" w:rsidP="00D47FA0">
      <w:pPr>
        <w:ind w:left="705"/>
      </w:pPr>
    </w:p>
    <w:p w14:paraId="2336DCF5" w14:textId="77777777" w:rsidR="00D47FA0" w:rsidRDefault="00D47FA0" w:rsidP="00D47FA0">
      <w:pPr>
        <w:ind w:left="705"/>
      </w:pPr>
    </w:p>
    <w:p w14:paraId="0AC7664A" w14:textId="77777777" w:rsidR="00D47FA0" w:rsidRDefault="00D47FA0" w:rsidP="00D47FA0">
      <w:pPr>
        <w:ind w:left="705"/>
      </w:pPr>
    </w:p>
    <w:p w14:paraId="1EABC990" w14:textId="77777777" w:rsidR="00D47FA0" w:rsidRDefault="00D47FA0" w:rsidP="00D47FA0">
      <w:pPr>
        <w:ind w:left="705"/>
      </w:pPr>
    </w:p>
    <w:p w14:paraId="6E6030A8" w14:textId="77777777" w:rsidR="00D47FA0" w:rsidRDefault="00D47FA0" w:rsidP="00D47FA0">
      <w:pPr>
        <w:ind w:left="705"/>
      </w:pPr>
    </w:p>
    <w:p w14:paraId="7B377E5C" w14:textId="77777777" w:rsidR="00D47FA0" w:rsidRDefault="00D47FA0" w:rsidP="00D47FA0">
      <w:pPr>
        <w:ind w:left="705"/>
      </w:pPr>
    </w:p>
    <w:p w14:paraId="1AF78DD4" w14:textId="77777777" w:rsidR="00D47FA0" w:rsidRDefault="00D47FA0" w:rsidP="00D47FA0">
      <w:pPr>
        <w:ind w:left="705"/>
      </w:pPr>
    </w:p>
    <w:p w14:paraId="2608C1FA" w14:textId="77777777" w:rsidR="00D47FA0" w:rsidRDefault="00D47FA0" w:rsidP="00D47FA0">
      <w:pPr>
        <w:ind w:left="705"/>
      </w:pPr>
    </w:p>
    <w:p w14:paraId="390663FF" w14:textId="77777777" w:rsidR="00D47FA0" w:rsidRDefault="00D47FA0" w:rsidP="00D47FA0">
      <w:pPr>
        <w:ind w:left="705"/>
      </w:pPr>
    </w:p>
    <w:p w14:paraId="4536EEC0" w14:textId="77777777" w:rsidR="00D47FA0" w:rsidRDefault="00D47FA0" w:rsidP="00D47FA0">
      <w:pPr>
        <w:ind w:left="705"/>
      </w:pPr>
    </w:p>
    <w:p w14:paraId="67720FAB" w14:textId="77777777" w:rsidR="00D47FA0" w:rsidRDefault="00D47FA0" w:rsidP="00D47FA0">
      <w:pPr>
        <w:ind w:left="705"/>
      </w:pPr>
    </w:p>
    <w:p w14:paraId="1DCFFDBF" w14:textId="77777777" w:rsidR="00D47FA0" w:rsidRDefault="00D47FA0" w:rsidP="00D47FA0">
      <w:pPr>
        <w:ind w:left="705"/>
      </w:pPr>
    </w:p>
    <w:p w14:paraId="4F464E12" w14:textId="77777777" w:rsidR="00D47FA0" w:rsidRDefault="00D47FA0" w:rsidP="00D47FA0">
      <w:pPr>
        <w:ind w:left="705"/>
      </w:pPr>
    </w:p>
    <w:p w14:paraId="3F605CA3" w14:textId="77777777" w:rsidR="00D47FA0" w:rsidRDefault="00D47FA0" w:rsidP="00D47FA0">
      <w:pPr>
        <w:ind w:left="705"/>
      </w:pPr>
    </w:p>
    <w:p w14:paraId="6ECEA7B3" w14:textId="77777777" w:rsidR="00D47FA0" w:rsidRDefault="00D47FA0" w:rsidP="00D47FA0">
      <w:pPr>
        <w:ind w:left="705"/>
      </w:pPr>
    </w:p>
    <w:p w14:paraId="09047551" w14:textId="77777777" w:rsidR="00D47FA0" w:rsidRDefault="00D47FA0" w:rsidP="00D47FA0">
      <w:pPr>
        <w:ind w:left="705"/>
      </w:pPr>
    </w:p>
    <w:p w14:paraId="0B155E80" w14:textId="77777777" w:rsidR="00D47FA0" w:rsidRDefault="00D47FA0" w:rsidP="00D47FA0">
      <w:pPr>
        <w:ind w:left="705"/>
      </w:pPr>
    </w:p>
    <w:p w14:paraId="4DD6FF35" w14:textId="77777777" w:rsidR="00D47FA0" w:rsidRDefault="00D47FA0" w:rsidP="00D47FA0">
      <w:pPr>
        <w:ind w:left="705"/>
      </w:pPr>
    </w:p>
    <w:p w14:paraId="4C09829F" w14:textId="77777777" w:rsidR="00D47FA0" w:rsidRPr="0067065D" w:rsidRDefault="00D47FA0" w:rsidP="00D47FA0">
      <w:pPr>
        <w:ind w:left="1418" w:hanging="713"/>
      </w:pPr>
      <w:r>
        <w:t xml:space="preserve">(b) </w:t>
      </w:r>
      <w:r>
        <w:tab/>
        <w:t xml:space="preserve">A shape is transformed by the </w:t>
      </w:r>
      <w:proofErr w:type="gramStart"/>
      <w:r>
        <w:t xml:space="preserve">matrix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  <w:r>
        <w:t>. Before the transformation the shape has an area of 5 units</w:t>
      </w:r>
      <w:r>
        <w:rPr>
          <w:vertAlign w:val="superscript"/>
        </w:rPr>
        <w:t>2</w:t>
      </w:r>
      <w:r>
        <w:t>. What is the area of the shape after the transformation?</w:t>
      </w:r>
    </w:p>
    <w:p w14:paraId="23E4FCF5" w14:textId="77777777" w:rsidR="00D47FA0" w:rsidRDefault="00D47FA0" w:rsidP="00D47FA0">
      <w:pPr>
        <w:ind w:left="705"/>
      </w:pPr>
    </w:p>
    <w:p w14:paraId="7C6EF276" w14:textId="77777777" w:rsidR="009754AE" w:rsidRDefault="009754AE" w:rsidP="00C64422">
      <w:pPr>
        <w:pStyle w:val="ArIndent1"/>
        <w:ind w:left="1418" w:hanging="713"/>
      </w:pPr>
    </w:p>
    <w:p w14:paraId="4758A6B5" w14:textId="77777777" w:rsidR="009754AE" w:rsidRDefault="009754AE" w:rsidP="00C64422">
      <w:pPr>
        <w:pStyle w:val="ArIndent1"/>
        <w:ind w:left="1418" w:hanging="713"/>
      </w:pPr>
    </w:p>
    <w:p w14:paraId="3ADBB7BF" w14:textId="1A24F1C1" w:rsidR="009754AE" w:rsidRDefault="009754AE">
      <w:pPr>
        <w:rPr>
          <w:rFonts w:cs="Times New Roman"/>
          <w:iCs/>
          <w:lang w:val="en-GB" w:eastAsia="ja-JP"/>
        </w:rPr>
      </w:pPr>
      <w:r>
        <w:br w:type="page"/>
      </w:r>
    </w:p>
    <w:p w14:paraId="165B4B03" w14:textId="77777777" w:rsidR="009754AE" w:rsidRDefault="009754AE" w:rsidP="00C64422">
      <w:pPr>
        <w:pStyle w:val="ArIndent1"/>
        <w:ind w:left="1418" w:hanging="713"/>
      </w:pPr>
    </w:p>
    <w:p w14:paraId="4CEC4226" w14:textId="1E5E0F58" w:rsidR="00404646" w:rsidRPr="00404646" w:rsidRDefault="00C1495F" w:rsidP="00404646">
      <w:pPr>
        <w:pStyle w:val="ArIndent1"/>
      </w:pPr>
      <w:r>
        <w:rPr>
          <w:b/>
        </w:rPr>
        <w:t>9</w:t>
      </w:r>
      <w:r w:rsidR="00404646">
        <w:rPr>
          <w:b/>
        </w:rPr>
        <w:t>.</w:t>
      </w:r>
      <w:r w:rsidR="00D47FA0">
        <w:tab/>
        <w:t>[3,</w:t>
      </w:r>
      <w:r w:rsidR="002453D5">
        <w:t xml:space="preserve"> 2, 4</w:t>
      </w:r>
      <w:r w:rsidR="00404646">
        <w:t xml:space="preserve"> marks]</w:t>
      </w:r>
    </w:p>
    <w:p w14:paraId="1EB27935" w14:textId="77777777" w:rsidR="00404646" w:rsidRDefault="00404646" w:rsidP="00404646">
      <w:pPr>
        <w:pStyle w:val="BodyText"/>
        <w:widowControl w:val="0"/>
        <w:spacing w:after="0" w:line="276" w:lineRule="auto"/>
        <w:ind w:left="360"/>
        <w:rPr>
          <w:bCs/>
          <w:sz w:val="22"/>
          <w:szCs w:val="22"/>
        </w:rPr>
      </w:pPr>
    </w:p>
    <w:p w14:paraId="5C769209" w14:textId="77777777" w:rsidR="00404646" w:rsidRPr="00404646" w:rsidRDefault="00404646" w:rsidP="00404646">
      <w:pPr>
        <w:pStyle w:val="BodyText"/>
        <w:widowControl w:val="0"/>
        <w:spacing w:after="0" w:line="276" w:lineRule="auto"/>
        <w:ind w:left="709"/>
        <w:rPr>
          <w:bCs/>
          <w:sz w:val="24"/>
          <w:szCs w:val="24"/>
        </w:rPr>
      </w:pPr>
      <w:r w:rsidRPr="00404646">
        <w:rPr>
          <w:sz w:val="24"/>
          <w:szCs w:val="24"/>
        </w:rPr>
        <w:t xml:space="preserve">The diagram below shows a regular hexagon ABCDEF placed with its centre of rotation at the origin of a set of axes. Since the definition of a regular hexagon includes 6-point rotational symmetry, all other vertices can be calculated using point </w:t>
      </w:r>
      <w:r w:rsidRPr="00404646">
        <w:rPr>
          <w:position w:val="-18"/>
          <w:sz w:val="24"/>
          <w:szCs w:val="24"/>
          <w:lang w:eastAsia="en-AU"/>
        </w:rPr>
        <w:object w:dxaOrig="855" w:dyaOrig="465" w14:anchorId="06EDB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5pt;height:23.15pt" o:ole="">
            <v:imagedata r:id="rId7" o:title=""/>
          </v:shape>
          <o:OLEObject Type="Embed" ProgID="Equation.DSMT4" ShapeID="_x0000_i1025" DrawAspect="Content" ObjectID="_1633856594" r:id="rId8"/>
        </w:object>
      </w:r>
      <w:r w:rsidRPr="00404646">
        <w:rPr>
          <w:sz w:val="24"/>
          <w:szCs w:val="24"/>
        </w:rPr>
        <w:t xml:space="preserve">and </w:t>
      </w:r>
      <w:r w:rsidRPr="00404646">
        <w:rPr>
          <w:bCs/>
          <w:sz w:val="24"/>
          <w:szCs w:val="24"/>
        </w:rPr>
        <w:t>an appropriate rotation matrix.</w:t>
      </w:r>
    </w:p>
    <w:p w14:paraId="4BCD4F64" w14:textId="77777777" w:rsidR="00404646" w:rsidRDefault="00404646" w:rsidP="00404646">
      <w:pPr>
        <w:pStyle w:val="BodyText"/>
        <w:widowControl w:val="0"/>
        <w:spacing w:after="0" w:line="276" w:lineRule="auto"/>
        <w:ind w:left="360"/>
        <w:rPr>
          <w:bCs/>
          <w:sz w:val="22"/>
          <w:szCs w:val="22"/>
        </w:rPr>
      </w:pPr>
    </w:p>
    <w:p w14:paraId="1E6B8D4A" w14:textId="77777777" w:rsidR="00404646" w:rsidRDefault="00404646" w:rsidP="00404646">
      <w:pPr>
        <w:pStyle w:val="BodyText"/>
        <w:spacing w:line="276" w:lineRule="auto"/>
        <w:jc w:val="center"/>
        <w:rPr>
          <w:bCs/>
          <w:sz w:val="22"/>
          <w:szCs w:val="22"/>
        </w:rPr>
      </w:pPr>
      <w:r>
        <w:rPr>
          <w:bCs/>
          <w:sz w:val="22"/>
          <w:szCs w:val="22"/>
          <w:lang w:eastAsia="en-AU"/>
        </w:rPr>
        <w:object w:dxaOrig="5175" w:dyaOrig="4725" w14:anchorId="67A9B7A9">
          <v:shape id="_x0000_i1026" type="#_x0000_t75" style="width:258.55pt;height:236.65pt" o:ole="">
            <v:imagedata r:id="rId9" o:title=""/>
          </v:shape>
          <o:OLEObject Type="Embed" ProgID="FXDraw.Graphic" ShapeID="_x0000_i1026" DrawAspect="Content" ObjectID="_1633856595" r:id="rId10"/>
        </w:object>
      </w:r>
    </w:p>
    <w:p w14:paraId="1F18212F" w14:textId="77777777" w:rsidR="00404646" w:rsidRDefault="00404646" w:rsidP="00404646">
      <w:pPr>
        <w:pStyle w:val="BodyText"/>
        <w:tabs>
          <w:tab w:val="center" w:pos="4676"/>
        </w:tabs>
        <w:spacing w:line="276" w:lineRule="auto"/>
        <w:rPr>
          <w:bCs/>
          <w:sz w:val="22"/>
          <w:szCs w:val="22"/>
        </w:rPr>
      </w:pPr>
    </w:p>
    <w:p w14:paraId="7BBDBE9E" w14:textId="7F2782F7" w:rsidR="00404646" w:rsidRPr="00404646" w:rsidRDefault="00D47FA0" w:rsidP="00D47FA0">
      <w:pPr>
        <w:pStyle w:val="BodyText"/>
        <w:tabs>
          <w:tab w:val="right" w:pos="9072"/>
        </w:tabs>
        <w:spacing w:line="276" w:lineRule="auto"/>
        <w:ind w:left="851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(a)    </w:t>
      </w:r>
      <w:r w:rsidR="00404646" w:rsidRPr="0040464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State the rotation that maps A onto E and define its transformation matrix in exact value      form</w:t>
      </w:r>
      <w:r w:rsidR="00404646" w:rsidRPr="002453D5">
        <w:rPr>
          <w:bCs/>
          <w:sz w:val="28"/>
          <w:szCs w:val="28"/>
        </w:rPr>
        <w:t>.</w:t>
      </w:r>
      <w:r w:rsidR="002453D5">
        <w:rPr>
          <w:bCs/>
          <w:sz w:val="24"/>
          <w:szCs w:val="24"/>
        </w:rPr>
        <w:t xml:space="preserve"> </w:t>
      </w:r>
    </w:p>
    <w:p w14:paraId="3946BC98" w14:textId="77777777" w:rsidR="00404646" w:rsidRPr="00404646" w:rsidRDefault="00404646" w:rsidP="00404646">
      <w:pPr>
        <w:pStyle w:val="BodyText"/>
        <w:tabs>
          <w:tab w:val="right" w:pos="9333"/>
        </w:tabs>
        <w:rPr>
          <w:bCs/>
          <w:sz w:val="24"/>
          <w:szCs w:val="24"/>
        </w:rPr>
      </w:pPr>
    </w:p>
    <w:p w14:paraId="69BDDD2C" w14:textId="77777777" w:rsidR="00404646" w:rsidRPr="00404646" w:rsidRDefault="00404646" w:rsidP="00404646">
      <w:pPr>
        <w:pStyle w:val="BodyText"/>
        <w:tabs>
          <w:tab w:val="right" w:pos="9333"/>
        </w:tabs>
        <w:rPr>
          <w:bCs/>
          <w:sz w:val="24"/>
          <w:szCs w:val="24"/>
        </w:rPr>
      </w:pPr>
    </w:p>
    <w:p w14:paraId="33DAC58A" w14:textId="77777777" w:rsidR="00404646" w:rsidRPr="00404646" w:rsidRDefault="00404646" w:rsidP="00404646">
      <w:pPr>
        <w:pStyle w:val="BodyText"/>
        <w:rPr>
          <w:bCs/>
          <w:sz w:val="24"/>
          <w:szCs w:val="24"/>
        </w:rPr>
      </w:pPr>
    </w:p>
    <w:p w14:paraId="72F186B7" w14:textId="77777777" w:rsidR="00404646" w:rsidRPr="00404646" w:rsidRDefault="00404646" w:rsidP="00404646">
      <w:pPr>
        <w:pStyle w:val="BodyText"/>
        <w:rPr>
          <w:bCs/>
          <w:sz w:val="24"/>
          <w:szCs w:val="24"/>
        </w:rPr>
      </w:pPr>
    </w:p>
    <w:p w14:paraId="7F973E1D" w14:textId="21F9F411" w:rsidR="00404646" w:rsidRDefault="002453D5" w:rsidP="00404646">
      <w:pPr>
        <w:pStyle w:val="BodyText"/>
        <w:tabs>
          <w:tab w:val="right" w:pos="9090"/>
        </w:tabs>
        <w:spacing w:line="276" w:lineRule="auto"/>
        <w:ind w:left="851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3B1A085C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70BF9034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32B24A9F" w14:textId="77777777" w:rsidR="00404646" w:rsidRDefault="00404646" w:rsidP="00404646">
      <w:pPr>
        <w:pStyle w:val="BodyText"/>
        <w:widowControl w:val="0"/>
        <w:tabs>
          <w:tab w:val="right" w:pos="8931"/>
        </w:tabs>
        <w:spacing w:after="0" w:line="276" w:lineRule="auto"/>
        <w:ind w:left="1287"/>
        <w:rPr>
          <w:bCs/>
          <w:sz w:val="22"/>
          <w:szCs w:val="22"/>
        </w:rPr>
      </w:pPr>
    </w:p>
    <w:p w14:paraId="1F64AC6A" w14:textId="77777777" w:rsidR="00404646" w:rsidRDefault="00404646" w:rsidP="00404646">
      <w:pPr>
        <w:pStyle w:val="BodyText"/>
        <w:widowControl w:val="0"/>
        <w:tabs>
          <w:tab w:val="right" w:pos="9072"/>
        </w:tabs>
        <w:spacing w:after="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264C75C5" w14:textId="6BDA6461" w:rsidR="00404646" w:rsidRDefault="002453D5" w:rsidP="00404646">
      <w:pPr>
        <w:pStyle w:val="BodyText"/>
        <w:widowControl w:val="0"/>
        <w:tabs>
          <w:tab w:val="right" w:pos="9072"/>
        </w:tabs>
        <w:spacing w:after="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  <w:r w:rsidR="00404646" w:rsidRPr="00404646">
        <w:rPr>
          <w:bCs/>
          <w:sz w:val="24"/>
          <w:szCs w:val="24"/>
        </w:rPr>
        <w:t xml:space="preserve">(b) </w:t>
      </w:r>
      <w:r w:rsidR="00404646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</w:t>
      </w:r>
      <w:r w:rsidR="00404646">
        <w:rPr>
          <w:bCs/>
          <w:sz w:val="24"/>
          <w:szCs w:val="24"/>
        </w:rPr>
        <w:t>S</w:t>
      </w:r>
      <w:r w:rsidR="00404646" w:rsidRPr="00404646">
        <w:rPr>
          <w:bCs/>
          <w:sz w:val="24"/>
          <w:szCs w:val="24"/>
        </w:rPr>
        <w:t>how using a transformation matrix that C is</w:t>
      </w:r>
      <w:r w:rsidR="00404646">
        <w:rPr>
          <w:bCs/>
          <w:sz w:val="24"/>
          <w:szCs w:val="24"/>
        </w:rPr>
        <w:t xml:space="preserve"> also a reflection of A in the y</w:t>
      </w:r>
      <w:r w:rsidR="00404646" w:rsidRPr="00404646">
        <w:rPr>
          <w:bCs/>
          <w:sz w:val="24"/>
          <w:szCs w:val="24"/>
        </w:rPr>
        <w:t xml:space="preserve">-axis </w:t>
      </w:r>
      <w:r w:rsidR="00404646" w:rsidRPr="00404646">
        <w:rPr>
          <w:bCs/>
          <w:sz w:val="24"/>
          <w:szCs w:val="24"/>
        </w:rPr>
        <w:tab/>
      </w:r>
      <w:r w:rsidR="00404646" w:rsidRPr="00404646">
        <w:rPr>
          <w:bCs/>
          <w:sz w:val="24"/>
          <w:szCs w:val="24"/>
        </w:rPr>
        <w:tab/>
      </w:r>
    </w:p>
    <w:p w14:paraId="7CE58D93" w14:textId="2D4EA3EE" w:rsidR="00404646" w:rsidRPr="00404646" w:rsidRDefault="00404646" w:rsidP="00404646">
      <w:pPr>
        <w:pStyle w:val="BodyText"/>
        <w:widowControl w:val="0"/>
        <w:tabs>
          <w:tab w:val="right" w:pos="9072"/>
        </w:tabs>
        <w:spacing w:after="0"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0D753C1D" w14:textId="77777777" w:rsidR="00404646" w:rsidRPr="00404646" w:rsidRDefault="00404646" w:rsidP="00404646">
      <w:pPr>
        <w:pStyle w:val="BodyText"/>
        <w:widowControl w:val="0"/>
        <w:spacing w:after="0" w:line="276" w:lineRule="auto"/>
        <w:rPr>
          <w:bCs/>
          <w:sz w:val="24"/>
          <w:szCs w:val="24"/>
        </w:rPr>
      </w:pPr>
    </w:p>
    <w:p w14:paraId="658FD3D0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59BDC401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6015345A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2BD34D49" w14:textId="77777777" w:rsidR="002453D5" w:rsidRDefault="002453D5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6448A28A" w14:textId="77777777" w:rsidR="002453D5" w:rsidRDefault="002453D5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51906ABD" w14:textId="77777777" w:rsidR="002453D5" w:rsidRDefault="002453D5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2C5BB000" w14:textId="77777777" w:rsidR="002453D5" w:rsidRDefault="002453D5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2886404E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415DC17C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44D48105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276687E4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2377FEF6" w14:textId="78B7520A" w:rsidR="00404646" w:rsidRPr="00404646" w:rsidRDefault="002453D5" w:rsidP="002453D5">
      <w:pPr>
        <w:pStyle w:val="BodyText"/>
        <w:widowControl w:val="0"/>
        <w:tabs>
          <w:tab w:val="right" w:pos="9072"/>
        </w:tabs>
        <w:spacing w:after="0" w:line="276" w:lineRule="auto"/>
        <w:ind w:left="851" w:hanging="425"/>
        <w:rPr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04646" w:rsidRPr="00404646">
        <w:rPr>
          <w:sz w:val="24"/>
          <w:szCs w:val="24"/>
        </w:rPr>
        <w:t xml:space="preserve">(c) </w:t>
      </w:r>
      <w:r w:rsidR="00404646">
        <w:rPr>
          <w:sz w:val="24"/>
          <w:szCs w:val="24"/>
        </w:rPr>
        <w:t>C</w:t>
      </w:r>
      <w:r w:rsidR="00404646" w:rsidRPr="00404646">
        <w:rPr>
          <w:sz w:val="24"/>
          <w:szCs w:val="24"/>
        </w:rPr>
        <w:t xml:space="preserve">onsidering the points A, B, C, D, E, and F show that the hexagon is symmetrical about </w:t>
      </w:r>
      <w:r>
        <w:rPr>
          <w:sz w:val="24"/>
          <w:szCs w:val="24"/>
        </w:rPr>
        <w:t xml:space="preserve">       </w:t>
      </w:r>
      <w:r w:rsidR="00404646" w:rsidRPr="002453D5">
        <w:rPr>
          <w:sz w:val="24"/>
          <w:szCs w:val="24"/>
        </w:rPr>
        <w:t xml:space="preserve">the line </w:t>
      </w:r>
      <w:r w:rsidR="00404646" w:rsidRPr="002453D5">
        <w:rPr>
          <w:position w:val="-26"/>
          <w:sz w:val="24"/>
          <w:szCs w:val="24"/>
        </w:rPr>
        <w:object w:dxaOrig="880" w:dyaOrig="620" w14:anchorId="74F7AB61">
          <v:shape id="_x0000_i1027" type="#_x0000_t75" style="width:44.45pt;height:30.7pt" o:ole="">
            <v:imagedata r:id="rId11" o:title=""/>
          </v:shape>
          <o:OLEObject Type="Embed" ProgID="Equation.DSMT4" ShapeID="_x0000_i1027" DrawAspect="Content" ObjectID="_1633856596" r:id="rId12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4D7CE1A2" w14:textId="77777777" w:rsidR="00404646" w:rsidRPr="00404646" w:rsidRDefault="00404646" w:rsidP="00404646">
      <w:pPr>
        <w:pStyle w:val="BodyText"/>
        <w:widowControl w:val="0"/>
        <w:spacing w:after="0" w:line="276" w:lineRule="auto"/>
        <w:rPr>
          <w:bCs/>
          <w:sz w:val="24"/>
          <w:szCs w:val="24"/>
        </w:rPr>
      </w:pPr>
    </w:p>
    <w:p w14:paraId="4AE8DB84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623A44B9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706B4B04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5F29C22D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600B1D93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257A7974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669223F1" w14:textId="77777777" w:rsidR="00404646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0F79B55D" w14:textId="77777777" w:rsidR="00404646" w:rsidRPr="000D6997" w:rsidRDefault="00404646" w:rsidP="00404646">
      <w:pPr>
        <w:pStyle w:val="BodyText"/>
        <w:widowControl w:val="0"/>
        <w:spacing w:after="0" w:line="276" w:lineRule="auto"/>
        <w:rPr>
          <w:bCs/>
          <w:sz w:val="22"/>
          <w:szCs w:val="22"/>
        </w:rPr>
      </w:pPr>
    </w:p>
    <w:p w14:paraId="4B2F57F9" w14:textId="77777777" w:rsidR="00404646" w:rsidRDefault="00404646" w:rsidP="00404646">
      <w:pPr>
        <w:rPr>
          <w:rFonts w:cs="Arial"/>
        </w:rPr>
      </w:pPr>
    </w:p>
    <w:p w14:paraId="724EC538" w14:textId="77777777" w:rsidR="00404646" w:rsidRDefault="00404646" w:rsidP="00404646">
      <w:pPr>
        <w:rPr>
          <w:rFonts w:cs="Arial"/>
        </w:rPr>
      </w:pPr>
    </w:p>
    <w:p w14:paraId="52F0E669" w14:textId="77777777" w:rsidR="00404646" w:rsidRDefault="00404646" w:rsidP="00404646">
      <w:pPr>
        <w:rPr>
          <w:rFonts w:cs="Arial"/>
        </w:rPr>
      </w:pPr>
    </w:p>
    <w:p w14:paraId="04327A35" w14:textId="77777777" w:rsidR="00C64422" w:rsidRDefault="00C64422" w:rsidP="00C64422">
      <w:pPr>
        <w:ind w:left="90"/>
      </w:pPr>
    </w:p>
    <w:p w14:paraId="1F86EE7D" w14:textId="1FC60E79" w:rsidR="00C64422" w:rsidRDefault="00C64422" w:rsidP="00C64422">
      <w:pPr>
        <w:ind w:left="705"/>
      </w:pPr>
    </w:p>
    <w:p w14:paraId="1205D113" w14:textId="22B59003" w:rsidR="00C64422" w:rsidRDefault="00C64422" w:rsidP="00C64422">
      <w:pPr>
        <w:ind w:left="705"/>
      </w:pPr>
    </w:p>
    <w:p w14:paraId="4E3A3698" w14:textId="7191FC96" w:rsidR="001B5A7A" w:rsidRDefault="001B5A7A" w:rsidP="004E337B">
      <w:pPr>
        <w:pStyle w:val="ArNormal"/>
        <w:rPr>
          <w:rFonts w:cs="Arial"/>
          <w:b/>
        </w:rPr>
      </w:pPr>
    </w:p>
    <w:p w14:paraId="7B9D9EC3" w14:textId="7ACF7610" w:rsidR="001B5A7A" w:rsidRDefault="001B5A7A" w:rsidP="004E337B">
      <w:pPr>
        <w:pStyle w:val="ArNormal"/>
        <w:rPr>
          <w:rFonts w:cs="Arial"/>
          <w:b/>
        </w:rPr>
      </w:pPr>
    </w:p>
    <w:p w14:paraId="68E0A4F6" w14:textId="77777777" w:rsidR="001B5A7A" w:rsidRDefault="001B5A7A" w:rsidP="004E337B">
      <w:pPr>
        <w:pStyle w:val="ArNormal"/>
        <w:rPr>
          <w:rFonts w:cs="Arial"/>
          <w:b/>
        </w:rPr>
      </w:pPr>
    </w:p>
    <w:p w14:paraId="0D25509B" w14:textId="77777777" w:rsidR="001B5A7A" w:rsidRDefault="001B5A7A" w:rsidP="004E337B">
      <w:pPr>
        <w:pStyle w:val="ArNormal"/>
        <w:rPr>
          <w:rFonts w:cs="Arial"/>
          <w:b/>
        </w:rPr>
      </w:pPr>
    </w:p>
    <w:p w14:paraId="189F15BA" w14:textId="41DAA05D" w:rsidR="0067065D" w:rsidRDefault="0067065D" w:rsidP="0067065D">
      <w:pPr>
        <w:pStyle w:val="ArIndent2"/>
      </w:pPr>
    </w:p>
    <w:p w14:paraId="2A113027" w14:textId="77777777" w:rsidR="0067065D" w:rsidRDefault="0067065D" w:rsidP="0067065D">
      <w:pPr>
        <w:pStyle w:val="ArIndent2"/>
        <w:ind w:firstLine="0"/>
      </w:pPr>
    </w:p>
    <w:p w14:paraId="2C51B7EF" w14:textId="77777777" w:rsidR="001B5A7A" w:rsidRDefault="001B5A7A" w:rsidP="004E337B">
      <w:pPr>
        <w:pStyle w:val="ArNormal"/>
        <w:rPr>
          <w:rFonts w:cs="Arial"/>
          <w:b/>
        </w:rPr>
      </w:pPr>
    </w:p>
    <w:p w14:paraId="40DDDCF1" w14:textId="0AC666E6" w:rsidR="00E37AA8" w:rsidRDefault="00E37AA8" w:rsidP="00E67E40"/>
    <w:p w14:paraId="7E40AB0F" w14:textId="192A06CA" w:rsidR="00E37AA8" w:rsidRDefault="00E37AA8" w:rsidP="009754AE"/>
    <w:sectPr w:rsidR="00E37AA8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346"/>
    <w:multiLevelType w:val="hybridMultilevel"/>
    <w:tmpl w:val="119A8C28"/>
    <w:lvl w:ilvl="0" w:tplc="37A40B80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D40168"/>
    <w:multiLevelType w:val="hybridMultilevel"/>
    <w:tmpl w:val="82741944"/>
    <w:lvl w:ilvl="0" w:tplc="CC3A57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C1A3954"/>
    <w:multiLevelType w:val="hybridMultilevel"/>
    <w:tmpl w:val="384888AA"/>
    <w:lvl w:ilvl="0" w:tplc="5CC8D5DA">
      <w:start w:val="2"/>
      <w:numFmt w:val="lowerLetter"/>
      <w:lvlText w:val="(%1)"/>
      <w:lvlJc w:val="left"/>
      <w:pPr>
        <w:tabs>
          <w:tab w:val="num" w:pos="1110"/>
        </w:tabs>
        <w:ind w:left="1110" w:hanging="57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36F87"/>
    <w:multiLevelType w:val="hybridMultilevel"/>
    <w:tmpl w:val="BF6C24EA"/>
    <w:lvl w:ilvl="0" w:tplc="3B1E4E82">
      <w:start w:val="1"/>
      <w:numFmt w:val="lowerLetter"/>
      <w:lvlText w:val="(%1)"/>
      <w:lvlJc w:val="left"/>
      <w:pPr>
        <w:ind w:left="2160" w:hanging="360"/>
      </w:pPr>
      <w:rPr>
        <w:rFonts w:cs="Times New Roman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AD82C8B"/>
    <w:multiLevelType w:val="hybridMultilevel"/>
    <w:tmpl w:val="F7286E42"/>
    <w:lvl w:ilvl="0" w:tplc="9C38BBB6">
      <w:start w:val="1"/>
      <w:numFmt w:val="lowerRoman"/>
      <w:lvlText w:val="(%1)"/>
      <w:lvlJc w:val="left"/>
      <w:pPr>
        <w:ind w:left="900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54657"/>
    <w:multiLevelType w:val="hybridMultilevel"/>
    <w:tmpl w:val="9100333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>
    <w:nsid w:val="71AA4BFD"/>
    <w:multiLevelType w:val="hybridMultilevel"/>
    <w:tmpl w:val="D5AE2C18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80"/>
    <w:rsid w:val="00033AC7"/>
    <w:rsid w:val="000343D3"/>
    <w:rsid w:val="000743AE"/>
    <w:rsid w:val="00074DE3"/>
    <w:rsid w:val="00094D9A"/>
    <w:rsid w:val="000A35CA"/>
    <w:rsid w:val="000B0541"/>
    <w:rsid w:val="000E646C"/>
    <w:rsid w:val="00100FD1"/>
    <w:rsid w:val="001B4B92"/>
    <w:rsid w:val="001B5A7A"/>
    <w:rsid w:val="001C2630"/>
    <w:rsid w:val="001F6CDA"/>
    <w:rsid w:val="00202A7A"/>
    <w:rsid w:val="002032D3"/>
    <w:rsid w:val="00235ED6"/>
    <w:rsid w:val="002453D5"/>
    <w:rsid w:val="00284DFE"/>
    <w:rsid w:val="002E199A"/>
    <w:rsid w:val="002E4DFC"/>
    <w:rsid w:val="00302196"/>
    <w:rsid w:val="003228DE"/>
    <w:rsid w:val="00347E5D"/>
    <w:rsid w:val="0035302A"/>
    <w:rsid w:val="00367C23"/>
    <w:rsid w:val="003743C7"/>
    <w:rsid w:val="003949C3"/>
    <w:rsid w:val="003C52C8"/>
    <w:rsid w:val="00404646"/>
    <w:rsid w:val="00474760"/>
    <w:rsid w:val="004C7880"/>
    <w:rsid w:val="004D4CFB"/>
    <w:rsid w:val="004E337B"/>
    <w:rsid w:val="004F5399"/>
    <w:rsid w:val="005143B4"/>
    <w:rsid w:val="005442DB"/>
    <w:rsid w:val="005657F4"/>
    <w:rsid w:val="00591653"/>
    <w:rsid w:val="005B0BF0"/>
    <w:rsid w:val="005E3D45"/>
    <w:rsid w:val="00601AD4"/>
    <w:rsid w:val="0064674B"/>
    <w:rsid w:val="0067065D"/>
    <w:rsid w:val="00677C6E"/>
    <w:rsid w:val="00687EAB"/>
    <w:rsid w:val="006B0BF0"/>
    <w:rsid w:val="00702688"/>
    <w:rsid w:val="0073033E"/>
    <w:rsid w:val="007D13A8"/>
    <w:rsid w:val="007D3066"/>
    <w:rsid w:val="0081248D"/>
    <w:rsid w:val="008634D3"/>
    <w:rsid w:val="008F13B7"/>
    <w:rsid w:val="0094722D"/>
    <w:rsid w:val="00953F7E"/>
    <w:rsid w:val="009754AE"/>
    <w:rsid w:val="009B056E"/>
    <w:rsid w:val="009F105F"/>
    <w:rsid w:val="009F657D"/>
    <w:rsid w:val="00A452DD"/>
    <w:rsid w:val="00AB26E4"/>
    <w:rsid w:val="00AD222D"/>
    <w:rsid w:val="00B74F8B"/>
    <w:rsid w:val="00B953A4"/>
    <w:rsid w:val="00C1495F"/>
    <w:rsid w:val="00C14C5D"/>
    <w:rsid w:val="00C23059"/>
    <w:rsid w:val="00C4528C"/>
    <w:rsid w:val="00C64422"/>
    <w:rsid w:val="00C84337"/>
    <w:rsid w:val="00C86EE9"/>
    <w:rsid w:val="00CD18C2"/>
    <w:rsid w:val="00CD21AF"/>
    <w:rsid w:val="00CD4B3C"/>
    <w:rsid w:val="00CD5C8C"/>
    <w:rsid w:val="00D133E3"/>
    <w:rsid w:val="00D2558D"/>
    <w:rsid w:val="00D47FA0"/>
    <w:rsid w:val="00D502C0"/>
    <w:rsid w:val="00D64835"/>
    <w:rsid w:val="00D6737C"/>
    <w:rsid w:val="00DB67EB"/>
    <w:rsid w:val="00DD120F"/>
    <w:rsid w:val="00DD56D7"/>
    <w:rsid w:val="00E07FB6"/>
    <w:rsid w:val="00E37AA8"/>
    <w:rsid w:val="00E40798"/>
    <w:rsid w:val="00E42158"/>
    <w:rsid w:val="00E67E40"/>
    <w:rsid w:val="00E95943"/>
    <w:rsid w:val="00EA1F6A"/>
    <w:rsid w:val="00EB2710"/>
    <w:rsid w:val="00EC2EFA"/>
    <w:rsid w:val="00F02256"/>
    <w:rsid w:val="00F43133"/>
    <w:rsid w:val="00FC06F3"/>
    <w:rsid w:val="00FD758C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089B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C7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cs="Times New Roman"/>
      <w:iCs/>
      <w:lang w:val="en-GB" w:eastAsia="ja-JP"/>
    </w:rPr>
  </w:style>
  <w:style w:type="paragraph" w:customStyle="1" w:styleId="ArNormal">
    <w:name w:val="Ar Normal"/>
    <w:basedOn w:val="Normal"/>
    <w:qFormat/>
    <w:rsid w:val="00CD4B3C"/>
    <w:rPr>
      <w:rFonts w:cs="Times New Roman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7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8B"/>
    <w:rPr>
      <w:rFonts w:ascii="Lucida Grande" w:hAnsi="Lucida Grande" w:cs="Lucida Grande"/>
      <w:sz w:val="18"/>
      <w:szCs w:val="18"/>
      <w:lang w:val="en-AU"/>
    </w:rPr>
  </w:style>
  <w:style w:type="paragraph" w:customStyle="1" w:styleId="Indent2">
    <w:name w:val="Indent2"/>
    <w:basedOn w:val="Normal"/>
    <w:rsid w:val="006B0BF0"/>
    <w:pPr>
      <w:ind w:left="1418" w:hanging="709"/>
    </w:pPr>
    <w:rPr>
      <w:rFonts w:ascii="Bookman Old Style" w:eastAsia="Times" w:hAnsi="Bookman Old Style" w:cs="Times New Roman"/>
      <w:szCs w:val="20"/>
    </w:rPr>
  </w:style>
  <w:style w:type="paragraph" w:customStyle="1" w:styleId="Indent1">
    <w:name w:val="Indent 1"/>
    <w:basedOn w:val="Normal"/>
    <w:rsid w:val="007D13A8"/>
    <w:pPr>
      <w:ind w:left="709" w:hanging="709"/>
    </w:pPr>
    <w:rPr>
      <w:rFonts w:ascii="Bookman Old Style" w:eastAsia="Times New Roman" w:hAnsi="Bookman Old Style" w:cs="Times New Roman"/>
      <w:szCs w:val="20"/>
    </w:rPr>
  </w:style>
  <w:style w:type="paragraph" w:customStyle="1" w:styleId="Indent20">
    <w:name w:val="Indent 2"/>
    <w:basedOn w:val="Normal"/>
    <w:rsid w:val="007D13A8"/>
    <w:pPr>
      <w:ind w:left="1418" w:hanging="709"/>
    </w:pPr>
    <w:rPr>
      <w:rFonts w:ascii="Bookman Old Style" w:eastAsia="Times New Roman" w:hAnsi="Bookman Old Style" w:cs="Times New Roman"/>
      <w:szCs w:val="20"/>
    </w:rPr>
  </w:style>
  <w:style w:type="table" w:styleId="TableGrid">
    <w:name w:val="Table Grid"/>
    <w:basedOn w:val="TableNormal"/>
    <w:uiPriority w:val="59"/>
    <w:rsid w:val="00302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84DFE"/>
    <w:pPr>
      <w:ind w:left="720"/>
    </w:pPr>
    <w:rPr>
      <w:rFonts w:eastAsia="Times New Roman" w:cs="Times New Roman"/>
      <w:sz w:val="22"/>
      <w:lang w:eastAsia="en-AU"/>
    </w:rPr>
  </w:style>
  <w:style w:type="paragraph" w:styleId="BodyText">
    <w:name w:val="Body Text"/>
    <w:basedOn w:val="Normal"/>
    <w:link w:val="BodyTextChar"/>
    <w:uiPriority w:val="99"/>
    <w:rsid w:val="00404646"/>
    <w:pPr>
      <w:spacing w:after="120"/>
    </w:pPr>
    <w:rPr>
      <w:rFonts w:eastAsia="Times New Roman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04646"/>
    <w:rPr>
      <w:rFonts w:ascii="Arial" w:eastAsia="Times New Roman" w:hAnsi="Arial" w:cs="Times New Roman"/>
      <w:sz w:val="18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C7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cs="Times New Roman"/>
      <w:iCs/>
      <w:lang w:val="en-GB" w:eastAsia="ja-JP"/>
    </w:rPr>
  </w:style>
  <w:style w:type="paragraph" w:customStyle="1" w:styleId="ArNormal">
    <w:name w:val="Ar Normal"/>
    <w:basedOn w:val="Normal"/>
    <w:qFormat/>
    <w:rsid w:val="00CD4B3C"/>
    <w:rPr>
      <w:rFonts w:cs="Times New Roman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7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8B"/>
    <w:rPr>
      <w:rFonts w:ascii="Lucida Grande" w:hAnsi="Lucida Grande" w:cs="Lucida Grande"/>
      <w:sz w:val="18"/>
      <w:szCs w:val="18"/>
      <w:lang w:val="en-AU"/>
    </w:rPr>
  </w:style>
  <w:style w:type="paragraph" w:customStyle="1" w:styleId="Indent2">
    <w:name w:val="Indent2"/>
    <w:basedOn w:val="Normal"/>
    <w:rsid w:val="006B0BF0"/>
    <w:pPr>
      <w:ind w:left="1418" w:hanging="709"/>
    </w:pPr>
    <w:rPr>
      <w:rFonts w:ascii="Bookman Old Style" w:eastAsia="Times" w:hAnsi="Bookman Old Style" w:cs="Times New Roman"/>
      <w:szCs w:val="20"/>
    </w:rPr>
  </w:style>
  <w:style w:type="paragraph" w:customStyle="1" w:styleId="Indent1">
    <w:name w:val="Indent 1"/>
    <w:basedOn w:val="Normal"/>
    <w:rsid w:val="007D13A8"/>
    <w:pPr>
      <w:ind w:left="709" w:hanging="709"/>
    </w:pPr>
    <w:rPr>
      <w:rFonts w:ascii="Bookman Old Style" w:eastAsia="Times New Roman" w:hAnsi="Bookman Old Style" w:cs="Times New Roman"/>
      <w:szCs w:val="20"/>
    </w:rPr>
  </w:style>
  <w:style w:type="paragraph" w:customStyle="1" w:styleId="Indent20">
    <w:name w:val="Indent 2"/>
    <w:basedOn w:val="Normal"/>
    <w:rsid w:val="007D13A8"/>
    <w:pPr>
      <w:ind w:left="1418" w:hanging="709"/>
    </w:pPr>
    <w:rPr>
      <w:rFonts w:ascii="Bookman Old Style" w:eastAsia="Times New Roman" w:hAnsi="Bookman Old Style" w:cs="Times New Roman"/>
      <w:szCs w:val="20"/>
    </w:rPr>
  </w:style>
  <w:style w:type="table" w:styleId="TableGrid">
    <w:name w:val="Table Grid"/>
    <w:basedOn w:val="TableNormal"/>
    <w:uiPriority w:val="59"/>
    <w:rsid w:val="00302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84DFE"/>
    <w:pPr>
      <w:ind w:left="720"/>
    </w:pPr>
    <w:rPr>
      <w:rFonts w:eastAsia="Times New Roman" w:cs="Times New Roman"/>
      <w:sz w:val="22"/>
      <w:lang w:eastAsia="en-AU"/>
    </w:rPr>
  </w:style>
  <w:style w:type="paragraph" w:styleId="BodyText">
    <w:name w:val="Body Text"/>
    <w:basedOn w:val="Normal"/>
    <w:link w:val="BodyTextChar"/>
    <w:uiPriority w:val="99"/>
    <w:rsid w:val="00404646"/>
    <w:pPr>
      <w:spacing w:after="120"/>
    </w:pPr>
    <w:rPr>
      <w:rFonts w:eastAsia="Times New Roman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04646"/>
    <w:rPr>
      <w:rFonts w:ascii="Arial" w:eastAsia="Times New Roman" w:hAnsi="Arial" w:cs="Times New Roman"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747F3C8D</Template>
  <TotalTime>1</TotalTime>
  <Pages>8</Pages>
  <Words>495</Words>
  <Characters>2824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2</cp:revision>
  <dcterms:created xsi:type="dcterms:W3CDTF">2019-10-29T04:17:00Z</dcterms:created>
  <dcterms:modified xsi:type="dcterms:W3CDTF">2019-10-29T04:17:00Z</dcterms:modified>
</cp:coreProperties>
</file>