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6"/>
        <w:gridCol w:w="7366"/>
      </w:tblGrid>
      <w:tr w:rsidR="004D7A36" w:rsidTr="00EF31C1">
        <w:tc>
          <w:tcPr>
            <w:tcW w:w="3369" w:type="dxa"/>
          </w:tcPr>
          <w:p w:rsidR="004D7A36" w:rsidRDefault="00F16250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5B318FF6" wp14:editId="176CBD17">
                  <wp:extent cx="1352550" cy="1409700"/>
                  <wp:effectExtent l="0" t="0" r="0" b="0"/>
                  <wp:docPr id="11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</w:tcPr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1</w:t>
            </w:r>
            <w:r>
              <w:rPr>
                <w:rFonts w:cs="Arial"/>
                <w:b/>
                <w:sz w:val="36"/>
                <w:szCs w:val="36"/>
              </w:rPr>
              <w:tab/>
              <w:t>2019</w:t>
            </w:r>
          </w:p>
          <w:p w:rsidR="004D7A36" w:rsidRDefault="004D7A36" w:rsidP="00EF31C1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1</w:t>
            </w: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Free</w:t>
            </w:r>
          </w:p>
          <w:p w:rsidR="004D7A36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</w:tc>
      </w:tr>
    </w:tbl>
    <w:p w:rsidR="004D7A36" w:rsidRPr="004169E3" w:rsidRDefault="004D7A36" w:rsidP="004D7A36">
      <w:pPr>
        <w:pStyle w:val="ArNormal"/>
        <w:rPr>
          <w:rFonts w:cs="Arial"/>
        </w:rPr>
      </w:pPr>
      <w:r>
        <w:rPr>
          <w:rFonts w:cs="Arial"/>
        </w:rPr>
        <w:t>Reading Time: 2 minutes</w:t>
      </w:r>
    </w:p>
    <w:p w:rsidR="004D7A36" w:rsidRPr="004169E3" w:rsidRDefault="00887751" w:rsidP="004D7A36">
      <w:pPr>
        <w:pStyle w:val="ArNormal"/>
        <w:rPr>
          <w:rFonts w:cs="Arial"/>
        </w:rPr>
      </w:pPr>
      <w:r>
        <w:rPr>
          <w:rFonts w:cs="Arial"/>
        </w:rPr>
        <w:t>Time Allowed:  30</w:t>
      </w:r>
      <w:r w:rsidR="004D7A36">
        <w:rPr>
          <w:rFonts w:cs="Arial"/>
        </w:rPr>
        <w:t xml:space="preserve"> </w:t>
      </w:r>
      <w:r>
        <w:rPr>
          <w:rFonts w:cs="Arial"/>
        </w:rPr>
        <w:t>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</w:t>
      </w:r>
      <w:r w:rsidR="00F9140F">
        <w:rPr>
          <w:rFonts w:cs="Arial"/>
        </w:rPr>
        <w:t xml:space="preserve"> 29</w:t>
      </w:r>
      <w:r>
        <w:rPr>
          <w:rFonts w:cs="Arial"/>
        </w:rPr>
        <w:t xml:space="preserve">  </w:t>
      </w:r>
    </w:p>
    <w:p w:rsidR="004D7A36" w:rsidRDefault="004D7A36" w:rsidP="003A31FD">
      <w:pPr>
        <w:pStyle w:val="QNum"/>
      </w:pPr>
    </w:p>
    <w:p w:rsidR="004D7A36" w:rsidRDefault="004D7A36" w:rsidP="003A31FD">
      <w:pPr>
        <w:pStyle w:val="QNum"/>
      </w:pPr>
    </w:p>
    <w:p w:rsidR="004D7A36" w:rsidRPr="004D7A36" w:rsidRDefault="004D7A36" w:rsidP="004D7A36">
      <w:pPr>
        <w:pStyle w:val="QNum"/>
      </w:pPr>
      <w:r>
        <w:t>Question 1</w:t>
      </w:r>
      <w:r>
        <w:tab/>
        <w:t>(3 marks)</w:t>
      </w:r>
    </w:p>
    <w:p w:rsidR="004D7A36" w:rsidRPr="00331DF1" w:rsidRDefault="004D7A36" w:rsidP="004D7A36">
      <w:pPr>
        <w:rPr>
          <w:rFonts w:cs="Arial"/>
          <w:sz w:val="26"/>
          <w:szCs w:val="26"/>
        </w:rPr>
      </w:pPr>
      <w:r w:rsidRPr="00331DF1">
        <w:rPr>
          <w:rFonts w:cs="Arial"/>
          <w:sz w:val="26"/>
          <w:szCs w:val="26"/>
        </w:rPr>
        <w:t>Write the mathematical notation for the statement:</w:t>
      </w:r>
    </w:p>
    <w:p w:rsidR="00887751" w:rsidRPr="00F9140F" w:rsidRDefault="004D7A36" w:rsidP="00887751">
      <w:pPr>
        <w:rPr>
          <w:i/>
          <w:sz w:val="28"/>
          <w:szCs w:val="26"/>
        </w:rPr>
      </w:pPr>
      <w:r w:rsidRPr="001A4E60">
        <w:rPr>
          <w:i/>
          <w:sz w:val="28"/>
          <w:szCs w:val="26"/>
        </w:rPr>
        <w:t xml:space="preserve">For all rational numbers x, there exist integers y and w such that  </w:t>
      </w:r>
      <w:r w:rsidRPr="001A4E60">
        <w:rPr>
          <w:i/>
          <w:color w:val="FF0000"/>
          <w:position w:val="-18"/>
          <w:sz w:val="28"/>
          <w:szCs w:val="26"/>
        </w:rPr>
        <w:object w:dxaOrig="562" w:dyaOrig="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3.25pt" o:ole="">
            <v:imagedata r:id="rId9" o:title=""/>
          </v:shape>
          <o:OLEObject Type="Embed" ProgID="FXEquation.Equation" ShapeID="_x0000_i1025" DrawAspect="Content" ObjectID="_1616575413" r:id="rId10"/>
        </w:object>
      </w:r>
      <w:r w:rsidRPr="001A4E60">
        <w:rPr>
          <w:i/>
          <w:sz w:val="28"/>
          <w:szCs w:val="26"/>
        </w:rPr>
        <w:t xml:space="preserve"> where w is non-zero</w:t>
      </w:r>
      <w:r>
        <w:rPr>
          <w:i/>
          <w:sz w:val="28"/>
          <w:szCs w:val="26"/>
        </w:rPr>
        <w:t>.</w:t>
      </w:r>
    </w:p>
    <w:p w:rsidR="004D7A36" w:rsidRPr="00F9140F" w:rsidRDefault="00887751" w:rsidP="00F9140F">
      <w:pPr>
        <w:jc w:val="center"/>
        <w:rPr>
          <w:rFonts w:asciiTheme="minorHAnsi" w:hAnsiTheme="minorHAnsi" w:cs="Arial"/>
          <w:sz w:val="26"/>
          <w:szCs w:val="26"/>
        </w:rPr>
      </w:pPr>
      <w:r w:rsidRPr="008D59C0">
        <w:rPr>
          <w:rFonts w:asciiTheme="minorHAnsi" w:hAnsiTheme="minorHAnsi" w:cs="Arial"/>
          <w:position w:val="-42"/>
          <w:sz w:val="26"/>
          <w:szCs w:val="26"/>
        </w:rPr>
        <w:object w:dxaOrig="4959" w:dyaOrig="940">
          <v:shape id="_x0000_i1026" type="#_x0000_t75" style="width:247.5pt;height:46.5pt" o:ole="">
            <v:imagedata r:id="rId11" o:title=""/>
          </v:shape>
          <o:OLEObject Type="Embed" ProgID="Equation.DSMT4" ShapeID="_x0000_i1026" DrawAspect="Content" ObjectID="_1616575414" r:id="rId12"/>
        </w:object>
      </w:r>
    </w:p>
    <w:p w:rsidR="004D7A36" w:rsidRDefault="004D7A36" w:rsidP="003A31FD">
      <w:pPr>
        <w:pStyle w:val="QNum"/>
      </w:pPr>
    </w:p>
    <w:p w:rsidR="003A31FD" w:rsidRDefault="003A31FD" w:rsidP="003A31FD">
      <w:pPr>
        <w:pStyle w:val="QNum"/>
      </w:pPr>
      <w:r>
        <w:t>Question 2</w:t>
      </w:r>
      <w:r>
        <w:tab/>
        <w:t>(11 marks)</w:t>
      </w:r>
    </w:p>
    <w:p w:rsidR="00887751" w:rsidRDefault="00887751" w:rsidP="00887751">
      <w:pPr>
        <w:rPr>
          <w:rFonts w:eastAsiaTheme="minorEastAsia"/>
        </w:rPr>
      </w:pPr>
      <w:r>
        <w:t xml:space="preserve">Three vectors are given by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=3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-5</m:t>
        </m:r>
        <m:r>
          <m:rPr>
            <m:sty m:val="b"/>
          </m:rP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, </w:t>
      </w:r>
      <m:oMath>
        <m:r>
          <m:rPr>
            <m:sty m:val="b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=-2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+7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=6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+</m:t>
        </m:r>
        <m:r>
          <m:rPr>
            <m:sty m:val="b"/>
          </m:rPr>
          <w:rPr>
            <w:rFonts w:ascii="Cambria Math" w:eastAsiaTheme="minorEastAsia" w:hAnsi="Cambria Math"/>
          </w:rPr>
          <m:t>j</m:t>
        </m:r>
      </m:oMath>
      <w:r w:rsidRPr="0001141A">
        <w:rPr>
          <w:rFonts w:eastAsiaTheme="minorEastAsia"/>
        </w:rPr>
        <w:t>.</w:t>
      </w:r>
    </w:p>
    <w:p w:rsidR="00887751" w:rsidRDefault="00887751" w:rsidP="00887751">
      <w:pPr>
        <w:pStyle w:val="Parta"/>
      </w:pPr>
      <w:r>
        <w:t>(a)</w:t>
      </w:r>
      <w:r>
        <w:tab/>
        <w:t>Determine</w:t>
      </w: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EE456" wp14:editId="07AA8DF0">
                <wp:simplePos x="0" y="0"/>
                <wp:positionH relativeFrom="column">
                  <wp:posOffset>1666875</wp:posOffset>
                </wp:positionH>
                <wp:positionV relativeFrom="paragraph">
                  <wp:posOffset>99695</wp:posOffset>
                </wp:positionV>
                <wp:extent cx="1860550" cy="11049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45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Pr="00620204" w:rsidRDefault="00887751">
                                  <w:pPr>
                                    <w:spacing w:after="12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a+b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7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+3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887751" w:rsidRPr="0050762C" w:rsidRDefault="00887751"/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vector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25pt;margin-top:7.85pt;width:146.5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145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Pr="00620204" w:rsidRDefault="00887751">
                            <w:pPr>
                              <w:spacing w:after="120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+3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887751" w:rsidRPr="0050762C" w:rsidRDefault="00887751"/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vector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  <w:r>
        <w:t>(i)</w:t>
      </w:r>
      <w:r>
        <w:tab/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3E9BC" wp14:editId="57FA97F4">
                <wp:simplePos x="0" y="0"/>
                <wp:positionH relativeFrom="column">
                  <wp:posOffset>1638300</wp:posOffset>
                </wp:positionH>
                <wp:positionV relativeFrom="paragraph">
                  <wp:posOffset>40004</wp:posOffset>
                </wp:positionV>
                <wp:extent cx="1892300" cy="1152525"/>
                <wp:effectExtent l="0" t="0" r="127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152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95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Pr="0050762C" w:rsidRDefault="00016FDF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36+1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37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:rsidR="00887751" w:rsidRDefault="00887751"/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exact value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29pt;margin-top:3.15pt;width:149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195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Pr="0050762C" w:rsidRDefault="00016FDF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36+1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37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887751" w:rsidRDefault="00887751"/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exact value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  <w:r>
        <w:t>(ii)</w:t>
      </w:r>
      <w:r>
        <w:tab/>
      </w:r>
      <m:oMath>
        <m:r>
          <w:rPr>
            <w:rFonts w:ascii="Cambria Math" w:hAnsi="Cambria Math"/>
          </w:rPr>
          <m:t>|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4507F" wp14:editId="11B0DE59">
                <wp:simplePos x="0" y="0"/>
                <wp:positionH relativeFrom="column">
                  <wp:posOffset>1638300</wp:posOffset>
                </wp:positionH>
                <wp:positionV relativeFrom="paragraph">
                  <wp:posOffset>152400</wp:posOffset>
                </wp:positionV>
                <wp:extent cx="2184400" cy="20764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2076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4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Pr="00620204" w:rsidRDefault="00887751">
                                  <w:pPr>
                                    <w:spacing w:after="12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-10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887751" w:rsidRPr="00620204" w:rsidRDefault="00887751"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=-6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+21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887751" w:rsidRPr="00620204" w:rsidRDefault="00887751"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</w:p>
                                <w:p w:rsidR="00887751" w:rsidRPr="00620204" w:rsidRDefault="0088775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+3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=11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scalar multiples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determines sum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29pt;margin-top:12pt;width:172pt;height:1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54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Pr="00620204" w:rsidRDefault="00887751">
                            <w:pPr>
                              <w:spacing w:after="120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887751" w:rsidRPr="00620204" w:rsidRDefault="00887751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=-6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+21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887751" w:rsidRPr="00620204" w:rsidRDefault="00887751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:rsidR="00887751" w:rsidRPr="00620204" w:rsidRDefault="0088775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+3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=11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scalar multiples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determines sum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(iii)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</m:t>
        </m:r>
        <m:r>
          <m:rPr>
            <m:sty m:val="b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+3</m:t>
        </m:r>
        <m:r>
          <m:rPr>
            <m:sty m:val="b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Pr="00EF72F0" w:rsidRDefault="00EF72F0" w:rsidP="00EF72F0">
      <w:pPr>
        <w:spacing w:after="0" w:line="240" w:lineRule="auto"/>
        <w:rPr>
          <w:rFonts w:ascii="Arial" w:eastAsia="Times New Roman" w:hAnsi="Arial"/>
          <w:szCs w:val="20"/>
        </w:rPr>
      </w:pPr>
      <w:r>
        <w:br w:type="page"/>
      </w:r>
    </w:p>
    <w:p w:rsidR="00887751" w:rsidRDefault="00887751" w:rsidP="00887751">
      <w:pPr>
        <w:pStyle w:val="Parta"/>
        <w:rPr>
          <w:rFonts w:eastAsiaTheme="minorEastAsia"/>
        </w:rPr>
      </w:pPr>
      <w:r>
        <w:lastRenderedPageBreak/>
        <w:t>(b)</w:t>
      </w:r>
      <w:r>
        <w:tab/>
        <w:t xml:space="preserve">Determine the unit vector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</m:acc>
      </m:oMath>
      <w:r>
        <w:t xml:space="preserve"> that is parallel and in the same direction </w:t>
      </w:r>
      <w:proofErr w:type="gramStart"/>
      <w:r>
        <w:t xml:space="preserve">as </w:t>
      </w:r>
      <w:proofErr w:type="gramEnd"/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887751" w:rsidRDefault="00887751" w:rsidP="0088775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EB760" wp14:editId="6BDDBCCF">
                <wp:simplePos x="0" y="0"/>
                <wp:positionH relativeFrom="column">
                  <wp:posOffset>1714500</wp:posOffset>
                </wp:positionH>
                <wp:positionV relativeFrom="paragraph">
                  <wp:posOffset>134620</wp:posOffset>
                </wp:positionV>
                <wp:extent cx="2273300" cy="31242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12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Pr="00BE7230" w:rsidRDefault="00887751">
                                  <w:pPr>
                                    <w:spacing w:after="12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=-5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+12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887751" w:rsidRPr="00BE7230" w:rsidRDefault="00887751"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</w:p>
                                <w:p w:rsidR="00887751" w:rsidRPr="00BE7230" w:rsidRDefault="00016FDF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b-a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=13</m:t>
                                      </m:r>
                                    </m:oMath>
                                  </m:oMathPara>
                                </w:p>
                                <w:p w:rsidR="00887751" w:rsidRPr="00BE7230" w:rsidRDefault="0088775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887751" w:rsidRPr="00BE7230" w:rsidRDefault="00016FDF"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887751" w:rsidRDefault="00887751"/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Pr="00BE4CE9" w:rsidRDefault="00887751">
                                  <w:pPr>
                                    <w:spacing w:after="12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  <w:p w:rsidR="00887751" w:rsidRDefault="0088775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magnitude</w:t>
                                  </w:r>
                                </w:p>
                                <w:p w:rsidR="00887751" w:rsidRPr="00BE4CE9" w:rsidRDefault="0088775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states unit vector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35pt;margin-top:10.6pt;width:179pt;height:2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Pr="00BE7230" w:rsidRDefault="00887751">
                            <w:pPr>
                              <w:spacing w:after="120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=-5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+12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887751" w:rsidRPr="00BE7230" w:rsidRDefault="00887751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:rsidR="00887751" w:rsidRPr="00BE7230" w:rsidRDefault="00016FD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b-a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=13</m:t>
                                </m:r>
                              </m:oMath>
                            </m:oMathPara>
                          </w:p>
                          <w:p w:rsidR="00887751" w:rsidRPr="00BE7230" w:rsidRDefault="008877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887751" w:rsidRPr="00BE7230" w:rsidRDefault="00016FDF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den>
                                </m:f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den>
                                </m:f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887751" w:rsidRDefault="00887751"/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Pr="00BE4CE9" w:rsidRDefault="00887751">
                            <w:pPr>
                              <w:spacing w:after="120"/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  <w:p w:rsidR="00887751" w:rsidRDefault="0088775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magnitude</w:t>
                            </w:r>
                          </w:p>
                          <w:p w:rsidR="00887751" w:rsidRPr="00BE4CE9" w:rsidRDefault="0088775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states unit vector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F9140F" w:rsidRDefault="00F9140F" w:rsidP="00F9140F">
      <w:pPr>
        <w:spacing w:after="160" w:line="259" w:lineRule="auto"/>
        <w:rPr>
          <w:rFonts w:eastAsiaTheme="minorEastAsia"/>
        </w:rPr>
      </w:pPr>
    </w:p>
    <w:p w:rsidR="00F9140F" w:rsidRDefault="00F9140F" w:rsidP="00F9140F">
      <w:pPr>
        <w:spacing w:after="160" w:line="259" w:lineRule="auto"/>
        <w:rPr>
          <w:rFonts w:eastAsiaTheme="minorEastAsia"/>
        </w:rPr>
      </w:pPr>
    </w:p>
    <w:p w:rsidR="00F9140F" w:rsidRDefault="00F9140F" w:rsidP="00F9140F">
      <w:pPr>
        <w:spacing w:after="160" w:line="259" w:lineRule="auto"/>
        <w:rPr>
          <w:rFonts w:eastAsiaTheme="minorEastAsia"/>
        </w:rPr>
      </w:pPr>
    </w:p>
    <w:p w:rsidR="00F9140F" w:rsidRDefault="00F9140F" w:rsidP="00F9140F">
      <w:pPr>
        <w:spacing w:after="160" w:line="259" w:lineRule="auto"/>
        <w:rPr>
          <w:rFonts w:eastAsiaTheme="minorEastAsia"/>
        </w:rPr>
      </w:pPr>
    </w:p>
    <w:p w:rsidR="00F9140F" w:rsidRDefault="00F9140F" w:rsidP="00F9140F">
      <w:pPr>
        <w:spacing w:after="160" w:line="259" w:lineRule="auto"/>
        <w:rPr>
          <w:rFonts w:eastAsiaTheme="minorEastAsia"/>
        </w:rPr>
      </w:pPr>
    </w:p>
    <w:p w:rsidR="00F9140F" w:rsidRDefault="00F9140F" w:rsidP="00F9140F">
      <w:pPr>
        <w:spacing w:after="160" w:line="259" w:lineRule="auto"/>
        <w:rPr>
          <w:rFonts w:eastAsiaTheme="minorEastAsia"/>
        </w:rPr>
      </w:pPr>
    </w:p>
    <w:p w:rsidR="00887751" w:rsidRDefault="00887751" w:rsidP="00F9140F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Express </w:t>
      </w:r>
      <m:oMath>
        <m:r>
          <m:rPr>
            <m:sty m:val="b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in terms of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887751" w:rsidRDefault="00887751" w:rsidP="0088775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1305C" wp14:editId="26C90746">
                <wp:simplePos x="0" y="0"/>
                <wp:positionH relativeFrom="column">
                  <wp:posOffset>1114425</wp:posOffset>
                </wp:positionH>
                <wp:positionV relativeFrom="paragraph">
                  <wp:posOffset>150495</wp:posOffset>
                </wp:positionV>
                <wp:extent cx="3505200" cy="35814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58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731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Pr="00F15C22" w:rsidRDefault="00887751" w:rsidP="00887751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Let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=x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+y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oMath>
                                  </m:oMathPara>
                                </w:p>
                                <w:p w:rsidR="00887751" w:rsidRDefault="00887751" w:rsidP="00887751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887751" w:rsidRPr="00D1175D" w:rsidRDefault="00887751" w:rsidP="00887751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-coeffs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:3x-2y=6</m:t>
                                      </m:r>
                                    </m:oMath>
                                  </m:oMathPara>
                                </w:p>
                                <w:p w:rsidR="00887751" w:rsidRPr="00D1175D" w:rsidRDefault="00887751" w:rsidP="00887751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-coeffs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: -5x+7y=1</m:t>
                                      </m:r>
                                    </m:oMath>
                                  </m:oMathPara>
                                </w:p>
                                <w:p w:rsidR="00887751" w:rsidRDefault="00887751" w:rsidP="00887751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887751" w:rsidRPr="00D1175D" w:rsidRDefault="00887751" w:rsidP="00887751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15x-10y=30</m:t>
                                      </m:r>
                                    </m:oMath>
                                  </m:oMathPara>
                                </w:p>
                                <w:p w:rsidR="00887751" w:rsidRPr="00D1175D" w:rsidRDefault="00887751" w:rsidP="00887751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-15x+21y=3</m:t>
                                      </m:r>
                                    </m:oMath>
                                  </m:oMathPara>
                                </w:p>
                                <w:p w:rsidR="00887751" w:rsidRPr="00D1175D" w:rsidRDefault="00887751" w:rsidP="00887751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11y=33⇒y=3</m:t>
                                      </m:r>
                                    </m:oMath>
                                  </m:oMathPara>
                                </w:p>
                                <w:p w:rsidR="00887751" w:rsidRPr="00D1175D" w:rsidRDefault="00887751" w:rsidP="00887751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x=4</m:t>
                                      </m:r>
                                    </m:oMath>
                                  </m:oMathPara>
                                </w:p>
                                <w:p w:rsidR="00887751" w:rsidRDefault="00887751" w:rsidP="00887751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887751" w:rsidRPr="00887751" w:rsidRDefault="00887751">
                                  <w:pPr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=4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+3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equates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oMath>
                                  <w:r>
                                    <w:t>-coeffs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equates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oMath>
                                  <w:r>
                                    <w:t>-coeffs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solves equations for first variable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solves equations for second variable and states </w:t>
                                  </w: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87.75pt;margin-top:11.85pt;width:276pt;height:2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731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Pr="00F15C22" w:rsidRDefault="00887751" w:rsidP="00887751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Let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=x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+y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  <w:p w:rsidR="00887751" w:rsidRDefault="00887751" w:rsidP="00887751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</w:p>
                          <w:p w:rsidR="00887751" w:rsidRPr="00D1175D" w:rsidRDefault="00887751" w:rsidP="00887751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-coeffs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:3x-2y=6</m:t>
                                </m:r>
                              </m:oMath>
                            </m:oMathPara>
                          </w:p>
                          <w:p w:rsidR="00887751" w:rsidRPr="00D1175D" w:rsidRDefault="00887751" w:rsidP="00887751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-coeffs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 -5x+7y=1</m:t>
                                </m:r>
                              </m:oMath>
                            </m:oMathPara>
                          </w:p>
                          <w:p w:rsidR="00887751" w:rsidRDefault="00887751" w:rsidP="00887751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</w:p>
                          <w:p w:rsidR="00887751" w:rsidRPr="00D1175D" w:rsidRDefault="00887751" w:rsidP="00887751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15x-10y=30</m:t>
                                </m:r>
                              </m:oMath>
                            </m:oMathPara>
                          </w:p>
                          <w:p w:rsidR="00887751" w:rsidRPr="00D1175D" w:rsidRDefault="00887751" w:rsidP="00887751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-15x+21y=3</m:t>
                                </m:r>
                              </m:oMath>
                            </m:oMathPara>
                          </w:p>
                          <w:p w:rsidR="00887751" w:rsidRPr="00D1175D" w:rsidRDefault="00887751" w:rsidP="00887751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11y=33⇒y=3</m:t>
                                </m:r>
                              </m:oMath>
                            </m:oMathPara>
                          </w:p>
                          <w:p w:rsidR="00887751" w:rsidRPr="00D1175D" w:rsidRDefault="00887751" w:rsidP="00887751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x=4</m:t>
                                </m:r>
                              </m:oMath>
                            </m:oMathPara>
                          </w:p>
                          <w:p w:rsidR="00887751" w:rsidRDefault="00887751" w:rsidP="00887751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</w:p>
                          <w:p w:rsidR="00887751" w:rsidRPr="00887751" w:rsidRDefault="00887751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=4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+3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equates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oMath>
                            <w:r>
                              <w:t>-coeffs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equates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oMath>
                            <w:r>
                              <w:t>-coeffs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solves equations for first variable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solves equations for second variable and states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887751" w:rsidRDefault="00887751" w:rsidP="003A31FD">
      <w:pPr>
        <w:pStyle w:val="QNum"/>
        <w:rPr>
          <w:rFonts w:cs="Arial"/>
        </w:rPr>
      </w:pPr>
    </w:p>
    <w:p w:rsidR="00F9140F" w:rsidRDefault="00F9140F" w:rsidP="003A31FD">
      <w:pPr>
        <w:pStyle w:val="QNum"/>
        <w:rPr>
          <w:rFonts w:cs="Arial"/>
        </w:rPr>
      </w:pPr>
    </w:p>
    <w:p w:rsidR="00F9140F" w:rsidRDefault="00F9140F" w:rsidP="003A31FD">
      <w:pPr>
        <w:pStyle w:val="QNum"/>
        <w:rPr>
          <w:rFonts w:cs="Arial"/>
        </w:rPr>
      </w:pPr>
    </w:p>
    <w:p w:rsidR="00F9140F" w:rsidRDefault="00F9140F" w:rsidP="003A31FD">
      <w:pPr>
        <w:pStyle w:val="QNum"/>
        <w:rPr>
          <w:rFonts w:cs="Arial"/>
        </w:rPr>
      </w:pPr>
    </w:p>
    <w:p w:rsidR="00F9140F" w:rsidRDefault="00F9140F" w:rsidP="003A31FD">
      <w:pPr>
        <w:pStyle w:val="QNum"/>
        <w:rPr>
          <w:rFonts w:cs="Arial"/>
        </w:rPr>
      </w:pPr>
    </w:p>
    <w:p w:rsidR="00F9140F" w:rsidRDefault="00F9140F" w:rsidP="003A31FD">
      <w:pPr>
        <w:pStyle w:val="QNum"/>
        <w:rPr>
          <w:rFonts w:cs="Arial"/>
        </w:rPr>
      </w:pPr>
    </w:p>
    <w:p w:rsidR="00F9140F" w:rsidRDefault="00F9140F" w:rsidP="003A31FD">
      <w:pPr>
        <w:pStyle w:val="QNum"/>
        <w:rPr>
          <w:rFonts w:cs="Arial"/>
        </w:rPr>
      </w:pPr>
    </w:p>
    <w:p w:rsidR="00F9140F" w:rsidRDefault="00F9140F" w:rsidP="003A31FD">
      <w:pPr>
        <w:pStyle w:val="QNum"/>
        <w:rPr>
          <w:rFonts w:cs="Arial"/>
        </w:rPr>
      </w:pPr>
    </w:p>
    <w:p w:rsidR="00F9140F" w:rsidRDefault="00F9140F" w:rsidP="003A31FD">
      <w:pPr>
        <w:pStyle w:val="QNum"/>
        <w:rPr>
          <w:rFonts w:cs="Arial"/>
        </w:rPr>
      </w:pPr>
    </w:p>
    <w:p w:rsidR="00F9140F" w:rsidRDefault="00F9140F" w:rsidP="003A31FD">
      <w:pPr>
        <w:pStyle w:val="QNum"/>
        <w:rPr>
          <w:rFonts w:cs="Arial"/>
        </w:rPr>
      </w:pPr>
    </w:p>
    <w:p w:rsidR="00EF72F0" w:rsidRDefault="00EF72F0">
      <w:pPr>
        <w:spacing w:after="0" w:line="240" w:lineRule="auto"/>
        <w:rPr>
          <w:rFonts w:ascii="Arial" w:eastAsia="Times New Roman" w:hAnsi="Arial" w:cs="Arial"/>
          <w:b/>
          <w:szCs w:val="24"/>
          <w:lang w:val="en-US"/>
        </w:rPr>
      </w:pPr>
      <w:r>
        <w:rPr>
          <w:rFonts w:ascii="Arial" w:eastAsia="Times New Roman" w:hAnsi="Arial" w:cs="Arial"/>
          <w:b/>
          <w:szCs w:val="24"/>
          <w:lang w:val="en-US"/>
        </w:rPr>
        <w:br w:type="page"/>
      </w:r>
    </w:p>
    <w:p w:rsidR="00887751" w:rsidRDefault="00887751" w:rsidP="003A31FD">
      <w:pPr>
        <w:pStyle w:val="QNum"/>
        <w:rPr>
          <w:rFonts w:cs="Arial"/>
        </w:rPr>
      </w:pPr>
    </w:p>
    <w:p w:rsidR="003A31FD" w:rsidRPr="004D7A36" w:rsidRDefault="003A31FD" w:rsidP="003A31FD">
      <w:pPr>
        <w:pStyle w:val="QNum"/>
        <w:rPr>
          <w:rFonts w:cs="Arial"/>
        </w:rPr>
      </w:pPr>
      <w:r w:rsidRPr="004D7A36">
        <w:rPr>
          <w:rFonts w:cs="Arial"/>
        </w:rPr>
        <w:t>Question 3</w:t>
      </w:r>
      <w:r w:rsidRPr="004D7A36">
        <w:rPr>
          <w:rFonts w:cs="Arial"/>
        </w:rPr>
        <w:tab/>
        <w:t>(8 marks)</w:t>
      </w:r>
    </w:p>
    <w:p w:rsidR="004D7A36" w:rsidRDefault="004D7A36" w:rsidP="003A31FD">
      <w:pPr>
        <w:pStyle w:val="Parta"/>
        <w:rPr>
          <w:rFonts w:cs="Arial"/>
        </w:rPr>
      </w:pPr>
    </w:p>
    <w:p w:rsidR="00887751" w:rsidRDefault="00887751" w:rsidP="00F9140F">
      <w:pPr>
        <w:pStyle w:val="Parta"/>
      </w:pPr>
      <w:r>
        <w:t>(a)</w:t>
      </w:r>
      <w:r>
        <w:tab/>
        <w:t>Write the inverse of the following true statement and comment on the truth of the inverse statement.</w:t>
      </w:r>
      <w:r>
        <w:tab/>
        <w:t>(2 marks)</w:t>
      </w:r>
    </w:p>
    <w:p w:rsidR="00887751" w:rsidRDefault="00887751" w:rsidP="00887751">
      <w:pPr>
        <w:jc w:val="center"/>
      </w:pPr>
      <w:r>
        <w:t>"If the discriminant of the quadratic formula is zero, then the quadratic has just one real root."</w:t>
      </w:r>
    </w:p>
    <w:p w:rsidR="00887751" w:rsidRDefault="00887751" w:rsidP="0088775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8D7B5" wp14:editId="7EE7F4F8">
                <wp:simplePos x="0" y="0"/>
                <wp:positionH relativeFrom="column">
                  <wp:posOffset>1619250</wp:posOffset>
                </wp:positionH>
                <wp:positionV relativeFrom="paragraph">
                  <wp:posOffset>74929</wp:posOffset>
                </wp:positionV>
                <wp:extent cx="3632200" cy="1704975"/>
                <wp:effectExtent l="0" t="0" r="2540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704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930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 w:rsidP="00887751">
                                  <w:pPr>
                                    <w:spacing w:after="120"/>
                                  </w:pPr>
                                  <w:r>
                                    <w:t xml:space="preserve">If the discriminant of the quadratic formula is </w:t>
                                  </w:r>
                                  <w:r w:rsidRPr="00BB5F5E">
                                    <w:rPr>
                                      <w:b/>
                                    </w:rPr>
                                    <w:t>not</w:t>
                                  </w:r>
                                  <w:r>
                                    <w:t xml:space="preserve"> zero, then the quadratic </w:t>
                                  </w:r>
                                  <w:r w:rsidRPr="00BB5F5E">
                                    <w:rPr>
                                      <w:b/>
                                    </w:rPr>
                                    <w:t>does not have</w:t>
                                  </w:r>
                                  <w:r>
                                    <w:t xml:space="preserve"> just one real root.</w:t>
                                  </w:r>
                                </w:p>
                                <w:p w:rsidR="00887751" w:rsidRDefault="00887751">
                                  <w:r>
                                    <w:t>Statement is true.</w:t>
                                  </w:r>
                                </w:p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changes 'if P then Q' to 'if not P then not Q'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indicates statement is true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27.5pt;margin-top:5.9pt;width:286pt;height:1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930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 w:rsidP="00887751">
                            <w:pPr>
                              <w:spacing w:after="120"/>
                            </w:pPr>
                            <w:r>
                              <w:t xml:space="preserve">If the discriminant of the quadratic formula is </w:t>
                            </w:r>
                            <w:r w:rsidRPr="00BB5F5E">
                              <w:rPr>
                                <w:b/>
                              </w:rPr>
                              <w:t>not</w:t>
                            </w:r>
                            <w:r>
                              <w:t xml:space="preserve"> zero, then the quadratic </w:t>
                            </w:r>
                            <w:r w:rsidRPr="00BB5F5E">
                              <w:rPr>
                                <w:b/>
                              </w:rPr>
                              <w:t>does not have</w:t>
                            </w:r>
                            <w:r>
                              <w:t xml:space="preserve"> just one real root.</w:t>
                            </w:r>
                          </w:p>
                          <w:p w:rsidR="00887751" w:rsidRDefault="00887751">
                            <w:r>
                              <w:t>Statement is true.</w:t>
                            </w:r>
                          </w:p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changes 'if P then Q' to 'if not P then not Q'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indicates statement is true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F9140F">
      <w:pPr>
        <w:pStyle w:val="Parta"/>
        <w:ind w:left="0" w:firstLine="0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  <w:r>
        <w:t>(b)</w:t>
      </w:r>
      <w:r>
        <w:tab/>
        <w:t>Write the converse of the following true statement and comment on the truth of the converse statement.</w:t>
      </w:r>
      <w:r>
        <w:tab/>
        <w:t>(2 marks)</w:t>
      </w:r>
    </w:p>
    <w:p w:rsidR="00887751" w:rsidRDefault="00887751" w:rsidP="00887751">
      <w:pPr>
        <w:jc w:val="center"/>
      </w:pPr>
      <w:r>
        <w:t xml:space="preserve">"If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&gt;3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x&gt;2</m:t>
        </m:r>
      </m:oMath>
      <w:r>
        <w:t>."</w:t>
      </w:r>
    </w:p>
    <w:p w:rsidR="00887751" w:rsidRDefault="00887751" w:rsidP="0088775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DD378" wp14:editId="5E96625B">
                <wp:simplePos x="0" y="0"/>
                <wp:positionH relativeFrom="column">
                  <wp:posOffset>1619250</wp:posOffset>
                </wp:positionH>
                <wp:positionV relativeFrom="paragraph">
                  <wp:posOffset>98424</wp:posOffset>
                </wp:positionV>
                <wp:extent cx="2673350" cy="1533525"/>
                <wp:effectExtent l="0" t="0" r="1270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153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423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 w:rsidP="00887751">
                                  <w:pPr>
                                    <w:spacing w:after="120"/>
                                  </w:pPr>
                                  <w:r>
                                    <w:t xml:space="preserve">If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&gt;2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 xml:space="preserve">then </w:t>
                                  </w:r>
                                  <w:proofErr w:type="gramEnd"/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x&gt;3</m:t>
                                    </m:r>
                                  </m:oMath>
                                  <w:r>
                                    <w:t>.</w:t>
                                  </w:r>
                                </w:p>
                                <w:p w:rsidR="00887751" w:rsidRDefault="00887751">
                                  <w:r>
                                    <w:t>Statement is false.</w:t>
                                  </w:r>
                                </w:p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changes 'if P then Q' to 'if Q then P'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indicates statement is false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27.5pt;margin-top:7.75pt;width:210.5pt;height:1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423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 w:rsidP="00887751">
                            <w:pPr>
                              <w:spacing w:after="120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&gt;2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 xml:space="preserve">then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x&gt;3</m:t>
                              </m:r>
                            </m:oMath>
                            <w:r>
                              <w:t>.</w:t>
                            </w:r>
                          </w:p>
                          <w:p w:rsidR="00887751" w:rsidRDefault="00887751">
                            <w:r>
                              <w:t>Statement is false.</w:t>
                            </w:r>
                          </w:p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changes 'if P then Q' to 'if Q then P'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indicates statement is false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/>
    <w:p w:rsidR="00887751" w:rsidRDefault="00887751" w:rsidP="00887751"/>
    <w:p w:rsidR="00887751" w:rsidRDefault="00887751" w:rsidP="00887751"/>
    <w:p w:rsidR="00887751" w:rsidRDefault="00887751" w:rsidP="00887751"/>
    <w:p w:rsidR="00887751" w:rsidRDefault="00887751" w:rsidP="00887751"/>
    <w:p w:rsidR="00887751" w:rsidRDefault="00887751" w:rsidP="00887751">
      <w:pPr>
        <w:pStyle w:val="Parta"/>
      </w:pPr>
      <w:r>
        <w:t>(c)</w:t>
      </w:r>
      <w:r>
        <w:tab/>
        <w:t>Determine the truth of the following statements, using an example or counter-example to support each answer.</w:t>
      </w: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i"/>
      </w:pPr>
      <w:r>
        <w:rPr>
          <w:rFonts w:eastAsiaTheme="minorEastAsia"/>
        </w:rPr>
        <w:t>(i)</w:t>
      </w:r>
      <w:r>
        <w:rPr>
          <w:rFonts w:eastAsiaTheme="minorEastAsia"/>
        </w:rPr>
        <w:tab/>
        <w:t xml:space="preserve">If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an even number then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is an even number.</w:t>
      </w:r>
      <w:r>
        <w:rPr>
          <w:rFonts w:eastAsiaTheme="minorEastAsia"/>
        </w:rPr>
        <w:tab/>
        <w:t>(2 marks)</w:t>
      </w:r>
    </w:p>
    <w:p w:rsidR="00887751" w:rsidRDefault="00887751" w:rsidP="00887751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82D00" wp14:editId="4DF34113">
                <wp:simplePos x="0" y="0"/>
                <wp:positionH relativeFrom="column">
                  <wp:posOffset>1466850</wp:posOffset>
                </wp:positionH>
                <wp:positionV relativeFrom="paragraph">
                  <wp:posOffset>92074</wp:posOffset>
                </wp:positionV>
                <wp:extent cx="3270250" cy="1514475"/>
                <wp:effectExtent l="0" t="0" r="2540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514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361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t>Statement is false.</w:t>
                                  </w:r>
                                </w:p>
                                <w:p w:rsidR="00887751" w:rsidRPr="00887751" w:rsidRDefault="0088775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If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(even) then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z=</m:t>
                                    </m:r>
                                    <m:rad>
                                      <m:ra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e>
                                    </m:ra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(irrational, not even).</w:t>
                                  </w:r>
                                </w:p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false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supplies counter-example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115.5pt;margin-top:7.25pt;width:257.5pt;height:1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361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t>Statement is false.</w:t>
                            </w:r>
                          </w:p>
                          <w:p w:rsidR="00887751" w:rsidRPr="00887751" w:rsidRDefault="0088775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If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(even) then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z=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(irrational, not even).</w:t>
                            </w:r>
                          </w:p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false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supplies counter-example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</w:pPr>
    </w:p>
    <w:p w:rsidR="00887751" w:rsidRDefault="00887751" w:rsidP="00887751">
      <w:pPr>
        <w:pStyle w:val="Partai"/>
        <w:rPr>
          <w:rFonts w:eastAsiaTheme="minorEastAsia"/>
        </w:rPr>
      </w:pPr>
      <w:r>
        <w:t>(ii)</w:t>
      </w:r>
      <w:r>
        <w:tab/>
        <w:t xml:space="preserve">If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and </w:t>
      </w:r>
      <m:oMath>
        <m:r>
          <w:rPr>
            <w:rFonts w:ascii="Cambria Math" w:hAnsi="Cambria Math"/>
          </w:rPr>
          <m:t>x&gt;y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887751" w:rsidRDefault="00887751" w:rsidP="0088775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45B36" wp14:editId="0FFBC9E9">
                <wp:simplePos x="0" y="0"/>
                <wp:positionH relativeFrom="column">
                  <wp:posOffset>1466850</wp:posOffset>
                </wp:positionH>
                <wp:positionV relativeFrom="paragraph">
                  <wp:posOffset>111124</wp:posOffset>
                </wp:positionV>
                <wp:extent cx="3022600" cy="1457325"/>
                <wp:effectExtent l="0" t="0" r="2540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1457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72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t>Statement is false.</w:t>
                                  </w:r>
                                </w:p>
                                <w:p w:rsidR="00887751" w:rsidRPr="00887751" w:rsidRDefault="0088775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If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x=2, y=-3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then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2&gt;-3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but 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≯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(-3)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 w:rsidP="00900E2B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false</w:t>
                                  </w:r>
                                </w:p>
                                <w:p w:rsidR="00887751" w:rsidRDefault="00887751" w:rsidP="00900E2B">
                                  <w:r>
                                    <w:sym w:font="Wingdings" w:char="F0FC"/>
                                  </w:r>
                                  <w:r>
                                    <w:t xml:space="preserve"> supplies counter-example using integers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15.5pt;margin-top:8.75pt;width:238pt;height:1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72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t>Statement is false.</w:t>
                            </w:r>
                          </w:p>
                          <w:p w:rsidR="00887751" w:rsidRPr="00887751" w:rsidRDefault="0088775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x=2, y=-3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then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2&gt;-3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but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≯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(-3)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 w:rsidP="00900E2B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false</w:t>
                            </w:r>
                          </w:p>
                          <w:p w:rsidR="00887751" w:rsidRDefault="00887751" w:rsidP="00900E2B">
                            <w:r>
                              <w:sym w:font="Wingdings" w:char="F0FC"/>
                            </w:r>
                            <w:r>
                              <w:t xml:space="preserve"> supplies counter-example using integers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/>
    <w:p w:rsidR="00887751" w:rsidRDefault="00887751" w:rsidP="00887751"/>
    <w:p w:rsidR="003A31FD" w:rsidRDefault="00EF72F0" w:rsidP="00EF72F0">
      <w:pPr>
        <w:spacing w:after="0" w:line="240" w:lineRule="auto"/>
      </w:pPr>
      <w:r>
        <w:br w:type="page"/>
      </w:r>
    </w:p>
    <w:p w:rsidR="003A31FD" w:rsidRDefault="003A31FD" w:rsidP="003A31FD">
      <w:pPr>
        <w:spacing w:after="160" w:line="259" w:lineRule="auto"/>
        <w:rPr>
          <w:b/>
          <w:szCs w:val="24"/>
          <w:lang w:val="en-US"/>
        </w:rPr>
      </w:pPr>
    </w:p>
    <w:p w:rsidR="003A31FD" w:rsidRDefault="003A31FD" w:rsidP="003A31FD">
      <w:pPr>
        <w:pStyle w:val="QNum"/>
      </w:pPr>
      <w:r>
        <w:t>Question 4</w:t>
      </w:r>
      <w:r>
        <w:tab/>
        <w:t>(7 marks)</w:t>
      </w:r>
    </w:p>
    <w:p w:rsidR="00887751" w:rsidRDefault="00887751" w:rsidP="00887751">
      <w:pPr>
        <w:pStyle w:val="Parta"/>
        <w:rPr>
          <w:rFonts w:eastAsiaTheme="minorEastAsia"/>
        </w:rPr>
      </w:pPr>
      <w:r>
        <w:t>(a)</w:t>
      </w:r>
      <w:r>
        <w:tab/>
        <w:t xml:space="preserve">A body moves from </w:t>
      </w:r>
      <m:oMath>
        <m:r>
          <w:rPr>
            <w:rFonts w:ascii="Cambria Math" w:hAnsi="Cambria Math"/>
          </w:rPr>
          <m:t>P(2, -3)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Q(-2, 1)</m:t>
        </m:r>
      </m:oMath>
      <w:r>
        <w:rPr>
          <w:rFonts w:eastAsiaTheme="minorEastAsia"/>
        </w:rPr>
        <w:t>.</w:t>
      </w: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  <w:r>
        <w:t>(i)</w:t>
      </w:r>
      <w:r>
        <w:tab/>
        <w:t xml:space="preserve">Determine the displacement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>
        <w:rPr>
          <w:rFonts w:eastAsiaTheme="minorEastAsia"/>
        </w:rPr>
        <w:t xml:space="preserve"> in component form.</w:t>
      </w:r>
      <w:r>
        <w:rPr>
          <w:rFonts w:eastAsiaTheme="minorEastAsia"/>
        </w:rPr>
        <w:tab/>
        <w:t>(1 mark)</w:t>
      </w:r>
    </w:p>
    <w:p w:rsidR="00887751" w:rsidRDefault="00887751" w:rsidP="00887751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DB853" wp14:editId="77152955">
                <wp:simplePos x="0" y="0"/>
                <wp:positionH relativeFrom="column">
                  <wp:posOffset>1362710</wp:posOffset>
                </wp:positionH>
                <wp:positionV relativeFrom="paragraph">
                  <wp:posOffset>46990</wp:posOffset>
                </wp:positionV>
                <wp:extent cx="2266950" cy="1028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84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Pr="005D5F31" w:rsidRDefault="00016FDF" w:rsidP="00887751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PQ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-2-2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1--3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-4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expresses in component form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left:0;text-align:left;margin-left:107.3pt;margin-top:3.7pt;width:178.5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784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Pr="005D5F31" w:rsidRDefault="00016FDF" w:rsidP="00887751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PQ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1--3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expresses in component form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  <w:rPr>
          <w:rFonts w:eastAsiaTheme="minorEastAsia"/>
        </w:rPr>
      </w:pPr>
    </w:p>
    <w:p w:rsidR="00887751" w:rsidRDefault="00887751" w:rsidP="00887751">
      <w:pPr>
        <w:pStyle w:val="Partai"/>
      </w:pPr>
      <w:r>
        <w:rPr>
          <w:rFonts w:eastAsiaTheme="minorEastAsia"/>
        </w:rPr>
        <w:t>(ii)</w:t>
      </w:r>
      <w:r>
        <w:rPr>
          <w:rFonts w:eastAsiaTheme="minorEastAsia"/>
        </w:rPr>
        <w:tab/>
        <w:t xml:space="preserve">Determine the magnitude of the </w:t>
      </w:r>
      <w:r>
        <w:t xml:space="preserve">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F9247" wp14:editId="78FB4C96">
                <wp:simplePos x="0" y="0"/>
                <wp:positionH relativeFrom="column">
                  <wp:posOffset>1362710</wp:posOffset>
                </wp:positionH>
                <wp:positionV relativeFrom="paragraph">
                  <wp:posOffset>4445</wp:posOffset>
                </wp:positionV>
                <wp:extent cx="2597150" cy="9398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939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03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Pr="00887751" w:rsidRDefault="00016FDF" w:rsidP="00887751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PQ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(-4)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32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=4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magnitude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107.3pt;margin-top:.35pt;width:204.5pt;height:7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03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Pr="00887751" w:rsidRDefault="00016FDF" w:rsidP="00887751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PQ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(-4)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m:oMathPara>
                          </w:p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magnitude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  <w:rPr>
          <w:rFonts w:eastAsiaTheme="minorEastAsia"/>
        </w:rPr>
      </w:pPr>
      <w:r>
        <w:t>(b)</w:t>
      </w:r>
      <w:r>
        <w:tab/>
        <w:t xml:space="preserve">A force of </w:t>
      </w:r>
      <m:oMath>
        <m:r>
          <w:rPr>
            <w:rFonts w:ascii="Cambria Math" w:hAnsi="Cambria Math"/>
          </w:rPr>
          <m:t>6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b"/>
          </m:rP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N acts on a body. Determine the magnitude of the force and the angle its direction makes</w:t>
      </w:r>
      <w:r w:rsidRPr="005D5F31">
        <w:t xml:space="preserve"> </w:t>
      </w:r>
      <w:r>
        <w:t xml:space="preserve">with the positive </w:t>
      </w:r>
      <m:oMath>
        <m:r>
          <w:rPr>
            <w:rFonts w:ascii="Cambria Math" w:hAnsi="Cambria Math"/>
          </w:rPr>
          <m:t>x</m:t>
        </m:r>
      </m:oMath>
      <w:r>
        <w:t>-axis.</w:t>
      </w:r>
      <w:r>
        <w:rPr>
          <w:rFonts w:eastAsiaTheme="minorEastAsia"/>
        </w:rPr>
        <w:tab/>
        <w:t>(2 marks)</w:t>
      </w: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6096F" wp14:editId="7194CA4D">
                <wp:simplePos x="0" y="0"/>
                <wp:positionH relativeFrom="column">
                  <wp:posOffset>1394460</wp:posOffset>
                </wp:positionH>
                <wp:positionV relativeFrom="paragraph">
                  <wp:posOffset>45085</wp:posOffset>
                </wp:positionV>
                <wp:extent cx="1809750" cy="1422400"/>
                <wp:effectExtent l="0" t="0" r="1905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42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065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Pr="00887751" w:rsidRDefault="00887751" w:rsidP="00887751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=6(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)j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=12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=-60°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magnitude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states angle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left:0;text-align:left;margin-left:109.8pt;margin-top:3.55pt;width:142.5pt;height:1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065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Pr="00887751" w:rsidRDefault="00887751" w:rsidP="00887751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=6(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)j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=12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=-60°</m:t>
                                </m:r>
                              </m:oMath>
                            </m:oMathPara>
                          </w:p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magnitude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states angle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/>
    <w:p w:rsidR="00887751" w:rsidRDefault="00887751" w:rsidP="00887751"/>
    <w:p w:rsidR="00887751" w:rsidRDefault="00887751" w:rsidP="00887751">
      <w:pPr>
        <w:pStyle w:val="Parta"/>
      </w:pPr>
    </w:p>
    <w:p w:rsidR="00887751" w:rsidRDefault="00887751" w:rsidP="00887751">
      <w:pPr>
        <w:pStyle w:val="Parta"/>
        <w:ind w:left="0" w:firstLine="0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  <w:rPr>
          <w:rFonts w:eastAsiaTheme="minorEastAsia"/>
        </w:rPr>
      </w:pPr>
      <w:r>
        <w:t>(c)</w:t>
      </w:r>
      <w:r>
        <w:tab/>
        <w:t>A body moves with a velocity of 20 ms</w:t>
      </w:r>
      <w:r>
        <w:rPr>
          <w:vertAlign w:val="superscript"/>
        </w:rPr>
        <w:t>-1</w:t>
      </w:r>
      <w:r>
        <w:t xml:space="preserve"> at an angle of 135° with the positive </w:t>
      </w:r>
      <m:oMath>
        <m:r>
          <w:rPr>
            <w:rFonts w:ascii="Cambria Math" w:hAnsi="Cambria Math"/>
          </w:rPr>
          <m:t>x</m:t>
        </m:r>
      </m:oMath>
      <w:r>
        <w:t xml:space="preserve">-axis. Express the velocity of the body in the form </w:t>
      </w:r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"/>
          </m:rP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constants.</w:t>
      </w:r>
    </w:p>
    <w:p w:rsidR="00887751" w:rsidRDefault="00887751" w:rsidP="0088775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1EA26" wp14:editId="5420AF83">
                <wp:simplePos x="0" y="0"/>
                <wp:positionH relativeFrom="column">
                  <wp:posOffset>1362075</wp:posOffset>
                </wp:positionH>
                <wp:positionV relativeFrom="paragraph">
                  <wp:posOffset>95884</wp:posOffset>
                </wp:positionV>
                <wp:extent cx="3041650" cy="2276475"/>
                <wp:effectExtent l="0" t="0" r="254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2276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02"/>
                            </w:tblGrid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Pr="002670CE" w:rsidRDefault="00887751" w:rsidP="00887751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=20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135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20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=-10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=20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135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20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=10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+10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m/s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88775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expressions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  <w: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</w:p>
                                <w:p w:rsidR="00887751" w:rsidRDefault="0088775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simplifies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  <w: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</w:p>
                                <w:p w:rsidR="00887751" w:rsidRDefault="00887751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states in required form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107.25pt;margin-top:7.55pt;width:239.5pt;height:17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002"/>
                      </w:tblGrid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Pr="002670CE" w:rsidRDefault="00887751" w:rsidP="00887751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135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20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=-10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135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20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=10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m/s</m:t>
                                </m:r>
                              </m:oMath>
                            </m:oMathPara>
                          </w:p>
                        </w:tc>
                      </w:tr>
                      <w:tr w:rsidR="0088775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expressions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:rsidR="00887751" w:rsidRDefault="0088775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simplifies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:rsidR="00887751" w:rsidRDefault="00887751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states in required form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rPr>
          <w:rFonts w:eastAsiaTheme="minorEastAsia"/>
        </w:rPr>
        <w:t>(3 marks)</w:t>
      </w: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F16250" w:rsidRPr="00EF72F0" w:rsidRDefault="00887751" w:rsidP="00EF72F0">
      <w:pPr>
        <w:spacing w:after="0" w:line="240" w:lineRule="auto"/>
      </w:pPr>
      <w:r>
        <w:br w:type="page"/>
      </w:r>
    </w:p>
    <w:p w:rsidR="00331DF1" w:rsidRDefault="00331DF1" w:rsidP="003A31FD">
      <w:pPr>
        <w:pStyle w:val="QNum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6"/>
        <w:gridCol w:w="7366"/>
      </w:tblGrid>
      <w:tr w:rsidR="004D7A36" w:rsidTr="00EF31C1">
        <w:tc>
          <w:tcPr>
            <w:tcW w:w="3369" w:type="dxa"/>
          </w:tcPr>
          <w:p w:rsidR="004D7A36" w:rsidRDefault="00F16250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04FA0A3D" wp14:editId="07676AE1">
                  <wp:extent cx="1352550" cy="1409700"/>
                  <wp:effectExtent l="0" t="0" r="0" b="0"/>
                  <wp:docPr id="11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</w:tcPr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1</w:t>
            </w:r>
            <w:r>
              <w:rPr>
                <w:rFonts w:cs="Arial"/>
                <w:b/>
                <w:sz w:val="36"/>
                <w:szCs w:val="36"/>
              </w:rPr>
              <w:tab/>
              <w:t>2019</w:t>
            </w:r>
          </w:p>
          <w:p w:rsidR="004D7A36" w:rsidRDefault="004D7A36" w:rsidP="00EF31C1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2</w:t>
            </w:r>
          </w:p>
          <w:p w:rsidR="004D7A36" w:rsidRPr="004169E3" w:rsidRDefault="004D7A36" w:rsidP="00EF31C1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  <w:p w:rsidR="004D7A36" w:rsidRDefault="004D7A36" w:rsidP="00EF31C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</w:tc>
      </w:tr>
    </w:tbl>
    <w:p w:rsidR="004D7A36" w:rsidRPr="004169E3" w:rsidRDefault="004D7A36" w:rsidP="004D7A36">
      <w:pPr>
        <w:pStyle w:val="ArNormal"/>
        <w:rPr>
          <w:rFonts w:cs="Arial"/>
        </w:rPr>
      </w:pPr>
      <w:r>
        <w:rPr>
          <w:rFonts w:cs="Arial"/>
        </w:rPr>
        <w:t>Reading Time: 2 minutes</w:t>
      </w:r>
    </w:p>
    <w:p w:rsidR="004D7A36" w:rsidRPr="004169E3" w:rsidRDefault="004D7A36" w:rsidP="004D7A36">
      <w:pPr>
        <w:pStyle w:val="ArNormal"/>
        <w:rPr>
          <w:rFonts w:cs="Arial"/>
        </w:rPr>
      </w:pPr>
      <w:r>
        <w:rPr>
          <w:rFonts w:cs="Arial"/>
        </w:rPr>
        <w:t>Ti</w:t>
      </w:r>
      <w:r w:rsidR="00F9140F">
        <w:rPr>
          <w:rFonts w:cs="Arial"/>
        </w:rPr>
        <w:t>me Allowed:  26</w:t>
      </w:r>
      <w:r w:rsidR="002128D2">
        <w:rPr>
          <w:rFonts w:cs="Arial"/>
        </w:rPr>
        <w:t xml:space="preserve"> minutes</w:t>
      </w:r>
      <w:r w:rsidR="002128D2">
        <w:rPr>
          <w:rFonts w:cs="Arial"/>
        </w:rPr>
        <w:tab/>
      </w:r>
      <w:r w:rsidR="002128D2">
        <w:rPr>
          <w:rFonts w:cs="Arial"/>
        </w:rPr>
        <w:tab/>
      </w:r>
      <w:r w:rsidR="002128D2">
        <w:rPr>
          <w:rFonts w:cs="Arial"/>
        </w:rPr>
        <w:tab/>
      </w:r>
      <w:r w:rsidR="002128D2">
        <w:rPr>
          <w:rFonts w:cs="Arial"/>
        </w:rPr>
        <w:tab/>
      </w:r>
      <w:r w:rsidR="002128D2">
        <w:rPr>
          <w:rFonts w:cs="Arial"/>
        </w:rPr>
        <w:tab/>
      </w:r>
      <w:r w:rsidR="002128D2">
        <w:rPr>
          <w:rFonts w:cs="Arial"/>
        </w:rPr>
        <w:tab/>
      </w:r>
      <w:r w:rsidR="002128D2">
        <w:rPr>
          <w:rFonts w:cs="Arial"/>
        </w:rPr>
        <w:tab/>
      </w:r>
      <w:r w:rsidR="002128D2">
        <w:rPr>
          <w:rFonts w:cs="Arial"/>
        </w:rPr>
        <w:tab/>
      </w:r>
      <w:r w:rsidR="00F9140F">
        <w:rPr>
          <w:rFonts w:cs="Arial"/>
        </w:rPr>
        <w:t>Total Marks:  25</w:t>
      </w:r>
    </w:p>
    <w:p w:rsidR="004D7A36" w:rsidRDefault="004D7A36" w:rsidP="003A31FD">
      <w:pPr>
        <w:pStyle w:val="QNum"/>
      </w:pPr>
    </w:p>
    <w:p w:rsidR="00F16250" w:rsidRDefault="00F16250" w:rsidP="00F16250">
      <w:pPr>
        <w:pStyle w:val="QNum"/>
      </w:pPr>
      <w:r>
        <w:t>Question 6</w:t>
      </w:r>
      <w:r>
        <w:tab/>
        <w:t>(9 marks)</w:t>
      </w:r>
    </w:p>
    <w:p w:rsidR="00887751" w:rsidRDefault="00887751" w:rsidP="00887751">
      <w:r>
        <w:t xml:space="preserve">Points </w:t>
      </w:r>
      <w:r w:rsidRPr="004140BA">
        <w:rPr>
          <w:rStyle w:val="Variable"/>
        </w:rPr>
        <w:t>O</w:t>
      </w:r>
      <w:r>
        <w:t xml:space="preserve">, </w:t>
      </w:r>
      <w:r w:rsidRPr="007778D7">
        <w:rPr>
          <w:rStyle w:val="Variable"/>
        </w:rPr>
        <w:t>P</w:t>
      </w:r>
      <w:r>
        <w:t xml:space="preserve">, </w:t>
      </w:r>
      <w:r w:rsidRPr="007778D7">
        <w:rPr>
          <w:rStyle w:val="Variable"/>
        </w:rPr>
        <w:t>Q</w:t>
      </w:r>
      <w:r>
        <w:t xml:space="preserve"> and </w:t>
      </w:r>
      <w:r w:rsidRPr="007778D7">
        <w:rPr>
          <w:rStyle w:val="Variable"/>
        </w:rPr>
        <w:t>R</w:t>
      </w:r>
      <w:r>
        <w:t xml:space="preserve"> have position </w:t>
      </w:r>
      <w:proofErr w:type="gramStart"/>
      <w:r>
        <w:t xml:space="preserve">vectors </w:t>
      </w:r>
      <w:proofErr w:type="gramEnd"/>
      <w:r w:rsidRPr="004140BA">
        <w:rPr>
          <w:position w:val="-14"/>
        </w:rPr>
        <w:object w:dxaOrig="580" w:dyaOrig="400">
          <v:shape id="_x0000_i1027" type="#_x0000_t75" style="width:29.25pt;height:20.25pt" o:ole="">
            <v:imagedata r:id="rId13" o:title=""/>
          </v:shape>
          <o:OLEObject Type="Embed" ProgID="Equation.DSMT4" ShapeID="_x0000_i1027" DrawAspect="Content" ObjectID="_1616575415" r:id="rId14"/>
        </w:object>
      </w:r>
      <w:r>
        <w:t xml:space="preserve">, </w:t>
      </w:r>
      <w:r w:rsidRPr="007778D7">
        <w:rPr>
          <w:position w:val="-14"/>
        </w:rPr>
        <w:object w:dxaOrig="700" w:dyaOrig="400">
          <v:shape id="_x0000_i1028" type="#_x0000_t75" style="width:35.25pt;height:20.25pt" o:ole="">
            <v:imagedata r:id="rId15" o:title=""/>
          </v:shape>
          <o:OLEObject Type="Embed" ProgID="Equation.DSMT4" ShapeID="_x0000_i1028" DrawAspect="Content" ObjectID="_1616575416" r:id="rId16"/>
        </w:object>
      </w:r>
      <w:r>
        <w:t xml:space="preserve">, </w:t>
      </w:r>
      <w:r w:rsidRPr="007778D7">
        <w:rPr>
          <w:position w:val="-14"/>
        </w:rPr>
        <w:object w:dxaOrig="700" w:dyaOrig="400">
          <v:shape id="_x0000_i1029" type="#_x0000_t75" style="width:35.25pt;height:20.25pt" o:ole="">
            <v:imagedata r:id="rId17" o:title=""/>
          </v:shape>
          <o:OLEObject Type="Embed" ProgID="Equation.DSMT4" ShapeID="_x0000_i1029" DrawAspect="Content" ObjectID="_1616575417" r:id="rId18"/>
        </w:object>
      </w:r>
      <w:r>
        <w:t xml:space="preserve"> and </w:t>
      </w:r>
      <w:r w:rsidRPr="007778D7">
        <w:rPr>
          <w:position w:val="-14"/>
        </w:rPr>
        <w:object w:dxaOrig="720" w:dyaOrig="400">
          <v:shape id="_x0000_i1030" type="#_x0000_t75" style="width:36pt;height:20.25pt" o:ole="">
            <v:imagedata r:id="rId19" o:title=""/>
          </v:shape>
          <o:OLEObject Type="Embed" ProgID="Equation.DSMT4" ShapeID="_x0000_i1030" DrawAspect="Content" ObjectID="_1616575418" r:id="rId20"/>
        </w:object>
      </w:r>
      <w:r>
        <w:t>.</w:t>
      </w:r>
    </w:p>
    <w:p w:rsidR="00887751" w:rsidRDefault="00887751" w:rsidP="00887751">
      <w:pPr>
        <w:pStyle w:val="Parta"/>
      </w:pPr>
      <w:r>
        <w:t>(a)</w:t>
      </w:r>
      <w:r>
        <w:tab/>
        <w:t xml:space="preserve">Determine the value of </w:t>
      </w:r>
      <w:r w:rsidRPr="007778D7">
        <w:rPr>
          <w:rStyle w:val="Variable"/>
        </w:rPr>
        <w:t>y</w:t>
      </w:r>
      <w:r>
        <w:t xml:space="preserve"> </w:t>
      </w:r>
      <w:proofErr w:type="gramStart"/>
      <w:r>
        <w:t xml:space="preserve">if </w:t>
      </w:r>
      <w:proofErr w:type="gramEnd"/>
      <w:r w:rsidRPr="007778D7">
        <w:rPr>
          <w:position w:val="-14"/>
        </w:rPr>
        <w:object w:dxaOrig="940" w:dyaOrig="400">
          <v:shape id="_x0000_i1031" type="#_x0000_t75" style="width:47.25pt;height:20.25pt" o:ole="">
            <v:imagedata r:id="rId21" o:title=""/>
          </v:shape>
          <o:OLEObject Type="Embed" ProgID="Equation.DSMT4" ShapeID="_x0000_i1031" DrawAspect="Content" ObjectID="_1616575419" r:id="rId22"/>
        </w:object>
      </w:r>
      <w:r>
        <w:t>.</w:t>
      </w:r>
      <w:r>
        <w:tab/>
        <w:t>(2 marks)</w:t>
      </w:r>
    </w:p>
    <w:p w:rsidR="00887751" w:rsidRDefault="00887751" w:rsidP="0088775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BED5E" wp14:editId="1E4DE865">
                <wp:simplePos x="0" y="0"/>
                <wp:positionH relativeFrom="column">
                  <wp:posOffset>514350</wp:posOffset>
                </wp:positionH>
                <wp:positionV relativeFrom="paragraph">
                  <wp:posOffset>67310</wp:posOffset>
                </wp:positionV>
                <wp:extent cx="5238750" cy="15716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57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887751" w:rsidTr="0019677B"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r w:rsidRPr="00B94D81">
                                    <w:rPr>
                                      <w:rFonts w:ascii="Calibri" w:eastAsia="Calibri" w:hAnsi="Calibri"/>
                                      <w:position w:val="-10"/>
                                    </w:rPr>
                                    <w:object w:dxaOrig="3800" w:dyaOrig="360">
                                      <v:shape id="_x0000_i1033" type="#_x0000_t75" style="width:189.75pt;height:18pt" o:ole="">
                                        <v:imagedata r:id="rId23" o:title=""/>
                                      </v:shape>
                                      <o:OLEObject Type="Embed" ProgID="Equation.DSMT4" ShapeID="_x0000_i1033" DrawAspect="Content" ObjectID="_1616575428" r:id="rId24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87751" w:rsidTr="0019677B"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writes magnitude equation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states both +</w:t>
                                  </w:r>
                                  <w:proofErr w:type="spellStart"/>
                                  <w:r>
                                    <w:t>ve</w:t>
                                  </w:r>
                                  <w:proofErr w:type="spellEnd"/>
                                  <w:r>
                                    <w:t xml:space="preserve"> and -</w:t>
                                  </w:r>
                                  <w:proofErr w:type="spellStart"/>
                                  <w:r>
                                    <w:t>ve</w:t>
                                  </w:r>
                                  <w:proofErr w:type="spellEnd"/>
                                  <w:r>
                                    <w:t xml:space="preserve"> solutions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40.5pt;margin-top:5.3pt;width:412.5pt;height:1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887751" w:rsidTr="0019677B"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r w:rsidRPr="00B94D81">
                              <w:rPr>
                                <w:rFonts w:ascii="Calibri" w:eastAsia="Calibri" w:hAnsi="Calibri"/>
                                <w:position w:val="-10"/>
                              </w:rPr>
                              <w:object w:dxaOrig="3800" w:dyaOrig="360">
                                <v:shape id="_x0000_i1033" type="#_x0000_t75" style="width:189.75pt;height:18pt" o:ole="">
                                  <v:imagedata r:id="rId23" o:title=""/>
                                </v:shape>
                                <o:OLEObject Type="Embed" ProgID="Equation.DSMT4" ShapeID="_x0000_i1033" DrawAspect="Content" ObjectID="_1616575428" r:id="rId25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87751" w:rsidTr="0019677B"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writes magnitude equation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states both +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and -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solutions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</w:pPr>
    </w:p>
    <w:p w:rsidR="00887751" w:rsidRDefault="00887751" w:rsidP="00887751">
      <w:pPr>
        <w:pStyle w:val="Parta"/>
        <w:rPr>
          <w:rFonts w:eastAsiaTheme="minorEastAsia"/>
        </w:rPr>
      </w:pPr>
      <w:r>
        <w:t>(b)</w:t>
      </w:r>
      <w:r>
        <w:tab/>
        <w:t xml:space="preserve">Determine the value of </w:t>
      </w:r>
      <w:r w:rsidRPr="00B94D81">
        <w:rPr>
          <w:rStyle w:val="Variable"/>
        </w:rPr>
        <w:t>x</w:t>
      </w:r>
      <w:r>
        <w:t xml:space="preserve"> if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OQ</m:t>
            </m:r>
          </m:e>
        </m:acc>
      </m:oMath>
      <w:r>
        <w:t xml:space="preserve">  is parallel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QR</m:t>
            </m:r>
          </m:e>
        </m:ac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887751" w:rsidRDefault="00887751" w:rsidP="0088775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D93BD7" wp14:editId="01D97616">
                <wp:simplePos x="0" y="0"/>
                <wp:positionH relativeFrom="column">
                  <wp:posOffset>514350</wp:posOffset>
                </wp:positionH>
                <wp:positionV relativeFrom="paragraph">
                  <wp:posOffset>80644</wp:posOffset>
                </wp:positionV>
                <wp:extent cx="5238750" cy="34194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3419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887751" w:rsidTr="0019677B"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r w:rsidRPr="0080402D">
                                    <w:rPr>
                                      <w:rFonts w:ascii="Calibri" w:eastAsia="Calibri" w:hAnsi="Calibri"/>
                                      <w:position w:val="-120"/>
                                    </w:rPr>
                                    <w:object w:dxaOrig="2799" w:dyaOrig="2520">
                                      <v:shape id="_x0000_i1035" type="#_x0000_t75" style="width:140.25pt;height:126pt" o:ole="">
                                        <v:imagedata r:id="rId26" o:title=""/>
                                      </v:shape>
                                      <o:OLEObject Type="Embed" ProgID="Equation.DSMT4" ShapeID="_x0000_i1035" DrawAspect="Content" ObjectID="_1616575429" r:id="rId27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87751" w:rsidTr="0019677B"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QR</m:t>
                                        </m:r>
                                      </m:e>
                                    </m:acc>
                                  </m:oMath>
                                </w:p>
                                <w:p w:rsidR="00887751" w:rsidRDefault="00887751" w:rsidP="00D5340B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solves for </w:t>
                                  </w:r>
                                  <w:r w:rsidRPr="008B2B5B">
                                    <w:rPr>
                                      <w:rStyle w:val="Variable"/>
                                    </w:rPr>
                                    <w:t>k</w:t>
                                  </w:r>
                                </w:p>
                                <w:p w:rsidR="00887751" w:rsidRPr="005C2B75" w:rsidRDefault="00887751" w:rsidP="005C2B75">
                                  <w:pPr>
                                    <w:rPr>
                                      <w:rFonts w:ascii="Times New Roman" w:hAnsi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solves for </w:t>
                                  </w:r>
                                  <w:r w:rsidRPr="00D5340B">
                                    <w:rPr>
                                      <w:rStyle w:val="Variable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left:0;text-align:left;margin-left:40.5pt;margin-top:6.35pt;width:412.5pt;height:26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887751" w:rsidTr="0019677B"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r w:rsidRPr="0080402D">
                              <w:rPr>
                                <w:rFonts w:ascii="Calibri" w:eastAsia="Calibri" w:hAnsi="Calibri"/>
                                <w:position w:val="-120"/>
                              </w:rPr>
                              <w:object w:dxaOrig="2799" w:dyaOrig="2520">
                                <v:shape id="_x0000_i1035" type="#_x0000_t75" style="width:140.25pt;height:126pt" o:ole="">
                                  <v:imagedata r:id="rId26" o:title=""/>
                                </v:shape>
                                <o:OLEObject Type="Embed" ProgID="Equation.DSMT4" ShapeID="_x0000_i1035" DrawAspect="Content" ObjectID="_1616575429" r:id="rId28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87751" w:rsidTr="0019677B"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QR</m:t>
                                  </m:r>
                                </m:e>
                              </m:acc>
                            </m:oMath>
                          </w:p>
                          <w:p w:rsidR="00887751" w:rsidRDefault="00887751" w:rsidP="00D5340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solves for </w:t>
                            </w:r>
                            <w:r w:rsidRPr="008B2B5B">
                              <w:rPr>
                                <w:rStyle w:val="Variable"/>
                              </w:rPr>
                              <w:t>k</w:t>
                            </w:r>
                          </w:p>
                          <w:p w:rsidR="00887751" w:rsidRPr="005C2B75" w:rsidRDefault="00887751" w:rsidP="005C2B75">
                            <w:pP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solves for </w:t>
                            </w:r>
                            <w:r w:rsidRPr="00D5340B">
                              <w:rPr>
                                <w:rStyle w:val="Variable"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</w:p>
    <w:p w:rsidR="002C7EC6" w:rsidRDefault="002C7EC6" w:rsidP="00887751">
      <w:pPr>
        <w:pStyle w:val="Parta"/>
        <w:rPr>
          <w:rFonts w:eastAsiaTheme="minorEastAsia"/>
        </w:rPr>
      </w:pPr>
    </w:p>
    <w:p w:rsidR="002C7EC6" w:rsidRDefault="002C7EC6" w:rsidP="00887751">
      <w:pPr>
        <w:pStyle w:val="Parta"/>
        <w:rPr>
          <w:rFonts w:eastAsiaTheme="minorEastAsia"/>
        </w:rPr>
      </w:pPr>
    </w:p>
    <w:p w:rsidR="00F9140F" w:rsidRDefault="00F9140F" w:rsidP="00887751">
      <w:pPr>
        <w:pStyle w:val="Parta"/>
        <w:rPr>
          <w:rFonts w:eastAsiaTheme="minorEastAsia"/>
        </w:rPr>
      </w:pPr>
    </w:p>
    <w:p w:rsidR="00F9140F" w:rsidRDefault="00F9140F" w:rsidP="00887751">
      <w:pPr>
        <w:pStyle w:val="Parta"/>
        <w:rPr>
          <w:rFonts w:eastAsiaTheme="minorEastAsia"/>
        </w:rPr>
      </w:pPr>
    </w:p>
    <w:p w:rsidR="00F9140F" w:rsidRDefault="00F9140F" w:rsidP="00887751">
      <w:pPr>
        <w:pStyle w:val="Parta"/>
        <w:rPr>
          <w:rFonts w:eastAsiaTheme="minorEastAsia"/>
        </w:rPr>
      </w:pPr>
    </w:p>
    <w:p w:rsidR="00F9140F" w:rsidRDefault="00F9140F" w:rsidP="00887751">
      <w:pPr>
        <w:pStyle w:val="Parta"/>
        <w:rPr>
          <w:rFonts w:eastAsiaTheme="minorEastAsia"/>
        </w:rPr>
      </w:pPr>
    </w:p>
    <w:p w:rsidR="00F9140F" w:rsidRDefault="00F9140F" w:rsidP="00887751">
      <w:pPr>
        <w:pStyle w:val="Parta"/>
        <w:rPr>
          <w:rFonts w:eastAsiaTheme="minorEastAsia"/>
        </w:rPr>
      </w:pPr>
    </w:p>
    <w:p w:rsidR="00F9140F" w:rsidRDefault="00F9140F" w:rsidP="00887751">
      <w:pPr>
        <w:pStyle w:val="Parta"/>
        <w:rPr>
          <w:rFonts w:eastAsiaTheme="minorEastAsia"/>
        </w:rPr>
      </w:pPr>
    </w:p>
    <w:p w:rsidR="00EF72F0" w:rsidRPr="00EF72F0" w:rsidRDefault="00EF72F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9140F" w:rsidRDefault="00F9140F" w:rsidP="00EF72F0">
      <w:pPr>
        <w:pStyle w:val="Parta"/>
        <w:ind w:left="0" w:firstLine="0"/>
        <w:rPr>
          <w:rFonts w:eastAsiaTheme="minorEastAsia"/>
        </w:rPr>
      </w:pPr>
    </w:p>
    <w:p w:rsidR="00887751" w:rsidRDefault="00887751" w:rsidP="00887751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values of </w:t>
      </w:r>
      <w:r w:rsidRPr="00B94D81">
        <w:rPr>
          <w:rStyle w:val="Variable"/>
        </w:rPr>
        <w:t>x</w:t>
      </w:r>
      <w:r>
        <w:rPr>
          <w:rFonts w:eastAsiaTheme="minorEastAsia"/>
        </w:rPr>
        <w:t xml:space="preserve"> and </w:t>
      </w:r>
      <w:r w:rsidRPr="00B94D81">
        <w:rPr>
          <w:rStyle w:val="Variable"/>
        </w:rPr>
        <w:t>y</w:t>
      </w:r>
      <w:r>
        <w:rPr>
          <w:rFonts w:eastAsiaTheme="minorEastAsia"/>
        </w:rPr>
        <w:t xml:space="preserve"> if </w:t>
      </w:r>
      <w:r w:rsidRPr="00B94D81">
        <w:rPr>
          <w:rStyle w:val="Variable"/>
        </w:rPr>
        <w:t>R</w:t>
      </w:r>
      <w:r>
        <w:rPr>
          <w:rFonts w:eastAsiaTheme="minorEastAsia"/>
        </w:rPr>
        <w:t xml:space="preserve"> lies on the line between </w:t>
      </w:r>
      <w:r w:rsidRPr="00B94D81">
        <w:rPr>
          <w:rStyle w:val="Variable"/>
        </w:rPr>
        <w:t>P</w:t>
      </w:r>
      <w:r>
        <w:rPr>
          <w:rFonts w:eastAsiaTheme="minorEastAsia"/>
        </w:rPr>
        <w:t xml:space="preserve"> and </w:t>
      </w:r>
      <w:r w:rsidRPr="00B94D81">
        <w:rPr>
          <w:rStyle w:val="Variable"/>
        </w:rPr>
        <w:t>Q</w:t>
      </w:r>
      <w:r>
        <w:rPr>
          <w:rFonts w:eastAsiaTheme="minorEastAsia"/>
        </w:rPr>
        <w:t xml:space="preserve"> such </w:t>
      </w:r>
      <w:proofErr w:type="gramStart"/>
      <w:r>
        <w:rPr>
          <w:rFonts w:eastAsiaTheme="minorEastAsia"/>
        </w:rPr>
        <w:t xml:space="preserve">that </w:t>
      </w:r>
      <w:proofErr w:type="gramEnd"/>
      <w:r w:rsidRPr="00B94D81">
        <w:rPr>
          <w:rFonts w:eastAsiaTheme="minorEastAsia"/>
          <w:position w:val="-10"/>
        </w:rPr>
        <w:object w:dxaOrig="1480" w:dyaOrig="320">
          <v:shape id="_x0000_i1036" type="#_x0000_t75" style="width:74.25pt;height:15.75pt" o:ole="">
            <v:imagedata r:id="rId29" o:title=""/>
          </v:shape>
          <o:OLEObject Type="Embed" ProgID="Equation.DSMT4" ShapeID="_x0000_i1036" DrawAspect="Content" ObjectID="_1616575420" r:id="rId30"/>
        </w:object>
      </w:r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887751" w:rsidRDefault="00887751" w:rsidP="00887751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3C857" wp14:editId="56797ABD">
                <wp:simplePos x="0" y="0"/>
                <wp:positionH relativeFrom="column">
                  <wp:posOffset>552450</wp:posOffset>
                </wp:positionH>
                <wp:positionV relativeFrom="paragraph">
                  <wp:posOffset>116840</wp:posOffset>
                </wp:positionV>
                <wp:extent cx="5238750" cy="42100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21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887751" w:rsidTr="0019677B"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r w:rsidRPr="009F7638">
                                    <w:rPr>
                                      <w:rFonts w:ascii="Calibri" w:eastAsia="Calibri" w:hAnsi="Calibri"/>
                                      <w:position w:val="-162"/>
                                    </w:rPr>
                                    <w:object w:dxaOrig="3420" w:dyaOrig="3360">
                                      <v:shape id="_x0000_i1038" type="#_x0000_t75" style="width:171pt;height:168pt" o:ole="">
                                        <v:imagedata r:id="rId31" o:title=""/>
                                      </v:shape>
                                      <o:OLEObject Type="Embed" ProgID="Equation.DSMT4" ShapeID="_x0000_i1038" DrawAspect="Content" ObjectID="_1616575430" r:id="rId32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887751" w:rsidTr="0019677B"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887751" w:rsidRPr="00BC4B6B" w:rsidRDefault="0088775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887751" w:rsidTr="00BC4B6B">
                              <w:tc>
                                <w:tcPr>
                                  <w:tcW w:w="5000" w:type="pct"/>
                                </w:tcPr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writes vector equation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substitutes position vectors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solves for </w:t>
                                  </w:r>
                                  <w:r w:rsidRPr="009F7638">
                                    <w:rPr>
                                      <w:rStyle w:val="Variable"/>
                                    </w:rPr>
                                    <w:t>x</w:t>
                                  </w:r>
                                  <w:r>
                                    <w:t xml:space="preserve"> using </w:t>
                                  </w:r>
                                  <w:proofErr w:type="spellStart"/>
                                  <w:r w:rsidRPr="009F7638">
                                    <w:rPr>
                                      <w:rStyle w:val="Vector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t>-coefficients</w:t>
                                  </w:r>
                                </w:p>
                                <w:p w:rsidR="00887751" w:rsidRDefault="00887751">
                                  <w:r>
                                    <w:sym w:font="Wingdings" w:char="F0FC"/>
                                  </w:r>
                                  <w:r>
                                    <w:t xml:space="preserve"> solves for </w:t>
                                  </w:r>
                                  <w:r w:rsidRPr="009F7638">
                                    <w:rPr>
                                      <w:rStyle w:val="Variable"/>
                                    </w:rPr>
                                    <w:t>y</w:t>
                                  </w:r>
                                  <w:r>
                                    <w:t xml:space="preserve"> using </w:t>
                                  </w:r>
                                  <w:r w:rsidRPr="009F7638">
                                    <w:rPr>
                                      <w:rStyle w:val="Vector"/>
                                    </w:rPr>
                                    <w:t>j</w:t>
                                  </w:r>
                                  <w:r>
                                    <w:t>-coefficients</w:t>
                                  </w:r>
                                </w:p>
                              </w:tc>
                            </w:tr>
                          </w:tbl>
                          <w:p w:rsidR="00887751" w:rsidRDefault="00887751" w:rsidP="0088775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left:0;text-align:left;margin-left:43.5pt;margin-top:9.2pt;width:412.5pt;height:3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887751" w:rsidTr="0019677B"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r w:rsidRPr="009F7638">
                              <w:rPr>
                                <w:rFonts w:ascii="Calibri" w:eastAsia="Calibri" w:hAnsi="Calibri"/>
                                <w:position w:val="-162"/>
                              </w:rPr>
                              <w:object w:dxaOrig="3420" w:dyaOrig="3360">
                                <v:shape id="_x0000_i1038" type="#_x0000_t75" style="width:171pt;height:168pt" o:ole="">
                                  <v:imagedata r:id="rId31" o:title=""/>
                                </v:shape>
                                <o:OLEObject Type="Embed" ProgID="Equation.DSMT4" ShapeID="_x0000_i1038" DrawAspect="Content" ObjectID="_1616575430" r:id="rId33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887751" w:rsidTr="0019677B"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887751" w:rsidRPr="00BC4B6B" w:rsidRDefault="0088775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887751" w:rsidTr="00BC4B6B">
                        <w:tc>
                          <w:tcPr>
                            <w:tcW w:w="5000" w:type="pct"/>
                          </w:tcPr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writes vector equation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substitutes position vectors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solves for </w:t>
                            </w:r>
                            <w:r w:rsidRPr="009F7638">
                              <w:rPr>
                                <w:rStyle w:val="Variable"/>
                              </w:rPr>
                              <w:t>x</w:t>
                            </w:r>
                            <w:r>
                              <w:t xml:space="preserve"> using </w:t>
                            </w:r>
                            <w:proofErr w:type="spellStart"/>
                            <w:r w:rsidRPr="009F7638">
                              <w:rPr>
                                <w:rStyle w:val="Vector"/>
                              </w:rPr>
                              <w:t>i</w:t>
                            </w:r>
                            <w:proofErr w:type="spellEnd"/>
                            <w:r>
                              <w:t>-coefficients</w:t>
                            </w:r>
                          </w:p>
                          <w:p w:rsidR="00887751" w:rsidRDefault="00887751">
                            <w:r>
                              <w:sym w:font="Wingdings" w:char="F0FC"/>
                            </w:r>
                            <w:r>
                              <w:t xml:space="preserve"> solves for </w:t>
                            </w:r>
                            <w:r w:rsidRPr="009F7638">
                              <w:rPr>
                                <w:rStyle w:val="Variable"/>
                              </w:rPr>
                              <w:t>y</w:t>
                            </w:r>
                            <w:r>
                              <w:t xml:space="preserve"> using </w:t>
                            </w:r>
                            <w:r w:rsidRPr="009F7638">
                              <w:rPr>
                                <w:rStyle w:val="Vector"/>
                              </w:rPr>
                              <w:t>j</w:t>
                            </w:r>
                            <w:r>
                              <w:t>-coefficients</w:t>
                            </w:r>
                          </w:p>
                        </w:tc>
                      </w:tr>
                    </w:tbl>
                    <w:p w:rsidR="00887751" w:rsidRDefault="00887751" w:rsidP="00887751"/>
                  </w:txbxContent>
                </v:textbox>
              </v:shape>
            </w:pict>
          </mc:Fallback>
        </mc:AlternateContent>
      </w:r>
    </w:p>
    <w:p w:rsidR="00887751" w:rsidRDefault="00887751" w:rsidP="00887751">
      <w:pPr>
        <w:pStyle w:val="Parta"/>
        <w:rPr>
          <w:rFonts w:eastAsiaTheme="minorEastAsia"/>
        </w:rPr>
      </w:pPr>
    </w:p>
    <w:p w:rsidR="00887751" w:rsidRDefault="00887751" w:rsidP="00887751">
      <w:pPr>
        <w:pStyle w:val="Parta"/>
      </w:pPr>
    </w:p>
    <w:p w:rsidR="00887751" w:rsidRDefault="00887751" w:rsidP="00887751"/>
    <w:p w:rsidR="00887751" w:rsidRDefault="00887751" w:rsidP="00887751"/>
    <w:p w:rsidR="00F16250" w:rsidRPr="002C7EC6" w:rsidRDefault="00F16250" w:rsidP="002C7EC6">
      <w:pPr>
        <w:spacing w:after="160" w:line="259" w:lineRule="auto"/>
        <w:rPr>
          <w:b/>
          <w:szCs w:val="24"/>
          <w:lang w:val="en-US"/>
        </w:rPr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F16250" w:rsidRDefault="00F16250" w:rsidP="00F16250">
      <w:pPr>
        <w:pStyle w:val="Parta"/>
      </w:pPr>
    </w:p>
    <w:p w:rsidR="002128D2" w:rsidRPr="00331DF1" w:rsidRDefault="002128D2" w:rsidP="00F16250">
      <w:pPr>
        <w:pStyle w:val="Parta"/>
      </w:pPr>
    </w:p>
    <w:p w:rsidR="002C7EC6" w:rsidRDefault="002C7EC6" w:rsidP="002128D2">
      <w:pPr>
        <w:tabs>
          <w:tab w:val="left" w:pos="567"/>
          <w:tab w:val="left" w:pos="992"/>
          <w:tab w:val="left" w:pos="1134"/>
          <w:tab w:val="right" w:pos="9072"/>
        </w:tabs>
        <w:ind w:left="990" w:hanging="990"/>
        <w:rPr>
          <w:rFonts w:cs="Arial"/>
          <w:b/>
        </w:rPr>
      </w:pPr>
    </w:p>
    <w:p w:rsidR="002C7EC6" w:rsidRDefault="002C7EC6" w:rsidP="002128D2">
      <w:pPr>
        <w:tabs>
          <w:tab w:val="left" w:pos="567"/>
          <w:tab w:val="left" w:pos="992"/>
          <w:tab w:val="left" w:pos="1134"/>
          <w:tab w:val="right" w:pos="9072"/>
        </w:tabs>
        <w:ind w:left="990" w:hanging="990"/>
        <w:rPr>
          <w:rFonts w:cs="Arial"/>
          <w:b/>
        </w:rPr>
      </w:pPr>
    </w:p>
    <w:p w:rsidR="002C7EC6" w:rsidRDefault="002C7EC6" w:rsidP="002128D2">
      <w:pPr>
        <w:tabs>
          <w:tab w:val="left" w:pos="567"/>
          <w:tab w:val="left" w:pos="992"/>
          <w:tab w:val="left" w:pos="1134"/>
          <w:tab w:val="right" w:pos="9072"/>
        </w:tabs>
        <w:ind w:left="990" w:hanging="990"/>
        <w:rPr>
          <w:rFonts w:cs="Arial"/>
          <w:b/>
        </w:rPr>
      </w:pPr>
    </w:p>
    <w:p w:rsidR="002C7EC6" w:rsidRDefault="002C7EC6" w:rsidP="002128D2">
      <w:pPr>
        <w:tabs>
          <w:tab w:val="left" w:pos="567"/>
          <w:tab w:val="left" w:pos="992"/>
          <w:tab w:val="left" w:pos="1134"/>
          <w:tab w:val="right" w:pos="9072"/>
        </w:tabs>
        <w:ind w:left="990" w:hanging="990"/>
        <w:rPr>
          <w:rFonts w:cs="Arial"/>
          <w:b/>
        </w:rPr>
      </w:pPr>
    </w:p>
    <w:p w:rsidR="002C7EC6" w:rsidRDefault="002C7EC6" w:rsidP="002128D2">
      <w:pPr>
        <w:tabs>
          <w:tab w:val="left" w:pos="567"/>
          <w:tab w:val="left" w:pos="992"/>
          <w:tab w:val="left" w:pos="1134"/>
          <w:tab w:val="right" w:pos="9072"/>
        </w:tabs>
        <w:ind w:left="990" w:hanging="990"/>
        <w:rPr>
          <w:rFonts w:cs="Arial"/>
          <w:b/>
        </w:rPr>
      </w:pPr>
    </w:p>
    <w:p w:rsidR="002C7EC6" w:rsidRDefault="002C7EC6" w:rsidP="00797323">
      <w:pPr>
        <w:tabs>
          <w:tab w:val="left" w:pos="567"/>
          <w:tab w:val="left" w:pos="992"/>
          <w:tab w:val="left" w:pos="1134"/>
          <w:tab w:val="right" w:pos="9072"/>
        </w:tabs>
        <w:rPr>
          <w:rFonts w:cs="Arial"/>
          <w:b/>
        </w:rPr>
      </w:pPr>
    </w:p>
    <w:p w:rsidR="002128D2" w:rsidRPr="002128D2" w:rsidRDefault="002128D2" w:rsidP="002128D2">
      <w:pPr>
        <w:tabs>
          <w:tab w:val="left" w:pos="567"/>
          <w:tab w:val="left" w:pos="992"/>
          <w:tab w:val="left" w:pos="1134"/>
          <w:tab w:val="right" w:pos="9072"/>
        </w:tabs>
        <w:ind w:left="990" w:hanging="990"/>
        <w:rPr>
          <w:rFonts w:cs="Arial"/>
          <w:b/>
        </w:rPr>
      </w:pPr>
      <w:r w:rsidRPr="00AE0B37">
        <w:rPr>
          <w:rFonts w:cs="Arial"/>
          <w:b/>
        </w:rPr>
        <w:t xml:space="preserve">Question </w:t>
      </w:r>
      <w:r>
        <w:rPr>
          <w:rFonts w:cs="Arial"/>
          <w:b/>
        </w:rPr>
        <w:t>7</w:t>
      </w:r>
      <w:r>
        <w:rPr>
          <w:rFonts w:cs="Arial"/>
          <w:b/>
        </w:rPr>
        <w:tab/>
      </w:r>
      <w:r w:rsidRPr="00AE0B37">
        <w:rPr>
          <w:rFonts w:cs="Arial"/>
          <w:b/>
        </w:rPr>
        <w:t xml:space="preserve">  </w:t>
      </w:r>
      <w:r w:rsidRPr="00AE0B37">
        <w:rPr>
          <w:rFonts w:cs="Arial"/>
          <w:b/>
        </w:rPr>
        <w:tab/>
        <w:t>(</w:t>
      </w:r>
      <w:r w:rsidR="00F9140F">
        <w:rPr>
          <w:rFonts w:cs="Arial"/>
          <w:b/>
        </w:rPr>
        <w:t>10</w:t>
      </w:r>
      <w:r w:rsidRPr="00AE0B37">
        <w:rPr>
          <w:rFonts w:cs="Arial"/>
          <w:b/>
        </w:rPr>
        <w:t xml:space="preserve"> marks)</w:t>
      </w: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Two tug boats are acting on a oil rig in a harbour where there is a strong tidal flow. The tug boat force vectors </w:t>
      </w:r>
      <w:r w:rsidRPr="00380747">
        <w:rPr>
          <w:rFonts w:ascii="Times New Roman" w:hAnsi="Times New Roman"/>
          <w:b/>
          <w:sz w:val="24"/>
        </w:rPr>
        <w:t>F</w:t>
      </w:r>
      <w:r w:rsidRPr="00380747">
        <w:rPr>
          <w:rFonts w:ascii="Times New Roman" w:hAnsi="Times New Roman"/>
          <w:b/>
          <w:sz w:val="24"/>
          <w:vertAlign w:val="subscript"/>
        </w:rPr>
        <w:t>1</w:t>
      </w:r>
      <w:r>
        <w:rPr>
          <w:rFonts w:ascii="Times New Roman" w:hAnsi="Times New Roman"/>
          <w:b/>
          <w:i/>
          <w:sz w:val="24"/>
          <w:vertAlign w:val="subscript"/>
        </w:rPr>
        <w:t xml:space="preserve"> </w:t>
      </w:r>
      <w:r>
        <w:rPr>
          <w:rFonts w:cs="Arial"/>
        </w:rPr>
        <w:t xml:space="preserve">= 4000N and </w:t>
      </w:r>
      <w:r w:rsidRPr="00380747">
        <w:rPr>
          <w:rFonts w:ascii="Times New Roman" w:hAnsi="Times New Roman"/>
          <w:b/>
          <w:sz w:val="24"/>
        </w:rPr>
        <w:t>F</w:t>
      </w:r>
      <w:r w:rsidRPr="00380747">
        <w:rPr>
          <w:rFonts w:ascii="Times New Roman" w:hAnsi="Times New Roman"/>
          <w:b/>
          <w:sz w:val="24"/>
          <w:vertAlign w:val="subscript"/>
        </w:rPr>
        <w:t>2</w:t>
      </w:r>
      <w:r w:rsidRPr="008438B8">
        <w:rPr>
          <w:rFonts w:cs="Arial"/>
          <w:b/>
        </w:rPr>
        <w:t xml:space="preserve"> </w:t>
      </w:r>
      <w:r w:rsidRPr="00E73011">
        <w:rPr>
          <w:rFonts w:cs="Arial"/>
        </w:rPr>
        <w:t>=5000N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are shown in the diagram. </w:t>
      </w:r>
    </w:p>
    <w:p w:rsidR="002128D2" w:rsidRPr="008438B8" w:rsidRDefault="002128D2" w:rsidP="002128D2">
      <w:pPr>
        <w:tabs>
          <w:tab w:val="left" w:pos="567"/>
          <w:tab w:val="left" w:pos="992"/>
          <w:tab w:val="left" w:pos="1134"/>
          <w:tab w:val="right" w:pos="9020"/>
        </w:tabs>
        <w:rPr>
          <w:rFonts w:cs="Arial"/>
          <w:vertAlign w:val="superscript"/>
        </w:rPr>
      </w:pPr>
      <w:r w:rsidRPr="009E57AD">
        <w:rPr>
          <w:rFonts w:cs="Arial"/>
        </w:rPr>
        <w:t>(a)</w:t>
      </w:r>
      <w:r w:rsidRPr="009E57AD">
        <w:rPr>
          <w:rFonts w:cs="Arial"/>
        </w:rPr>
        <w:tab/>
      </w:r>
      <w:r>
        <w:rPr>
          <w:rFonts w:cs="Arial"/>
        </w:rPr>
        <w:t xml:space="preserve">given the tidal flow exerts a force </w:t>
      </w:r>
      <w:r w:rsidRPr="00380747">
        <w:rPr>
          <w:rFonts w:ascii="Times New Roman" w:hAnsi="Times New Roman"/>
          <w:b/>
          <w:sz w:val="24"/>
        </w:rPr>
        <w:t>F</w:t>
      </w:r>
      <w:r w:rsidRPr="00380747">
        <w:rPr>
          <w:rFonts w:ascii="Times New Roman" w:hAnsi="Times New Roman"/>
          <w:b/>
          <w:sz w:val="24"/>
          <w:vertAlign w:val="subscript"/>
        </w:rPr>
        <w:t>3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cs="Arial"/>
        </w:rPr>
        <w:t>= 3000N on a bearing 170</w:t>
      </w:r>
      <w:r>
        <w:rPr>
          <w:rFonts w:cs="Arial"/>
          <w:vertAlign w:val="superscript"/>
        </w:rPr>
        <w:t xml:space="preserve">o </w:t>
      </w:r>
      <w:r>
        <w:rPr>
          <w:rFonts w:cs="Arial"/>
        </w:rPr>
        <w:t>T:</w:t>
      </w:r>
      <w:r>
        <w:rPr>
          <w:rFonts w:cs="Arial"/>
          <w:vertAlign w:val="superscript"/>
        </w:rPr>
        <w:tab/>
      </w:r>
      <w:r w:rsidRPr="009E57AD">
        <w:rPr>
          <w:rFonts w:cs="Arial"/>
        </w:rPr>
        <w:t>(</w:t>
      </w:r>
      <w:r w:rsidR="00797323">
        <w:rPr>
          <w:rFonts w:cs="Arial"/>
        </w:rPr>
        <w:t>1 mark</w:t>
      </w:r>
      <w:r w:rsidRPr="009E57AD">
        <w:rPr>
          <w:rFonts w:cs="Arial"/>
        </w:rPr>
        <w:t>)</w:t>
      </w:r>
    </w:p>
    <w:p w:rsidR="002128D2" w:rsidRDefault="002128D2" w:rsidP="002128D2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 xml:space="preserve">draw the vector for </w:t>
      </w:r>
      <w:r w:rsidRPr="008438B8">
        <w:rPr>
          <w:rFonts w:ascii="Times New Roman" w:hAnsi="Times New Roman"/>
          <w:b/>
          <w:i/>
          <w:sz w:val="24"/>
        </w:rPr>
        <w:t>F</w:t>
      </w:r>
      <w:r w:rsidRPr="008438B8">
        <w:rPr>
          <w:rFonts w:ascii="Times New Roman" w:hAnsi="Times New Roman"/>
          <w:b/>
          <w:i/>
          <w:sz w:val="24"/>
          <w:vertAlign w:val="subscript"/>
        </w:rPr>
        <w:t>3</w:t>
      </w:r>
      <w:r w:rsidRPr="008438B8">
        <w:rPr>
          <w:rFonts w:ascii="Times New Roman" w:hAnsi="Times New Roman"/>
          <w:i/>
          <w:sz w:val="24"/>
        </w:rPr>
        <w:t xml:space="preserve"> </w:t>
      </w:r>
      <w:r>
        <w:rPr>
          <w:rFonts w:cs="Arial"/>
        </w:rPr>
        <w:t>on the diagram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797323" w:rsidRPr="00C27BF7" w:rsidTr="00870E73">
        <w:trPr>
          <w:jc w:val="right"/>
        </w:trPr>
        <w:tc>
          <w:tcPr>
            <w:tcW w:w="9304" w:type="dxa"/>
            <w:gridSpan w:val="2"/>
          </w:tcPr>
          <w:p w:rsidR="00797323" w:rsidRPr="00C10821" w:rsidRDefault="00797323" w:rsidP="00870E73">
            <w:pPr>
              <w:jc w:val="center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</w:tc>
      </w:tr>
      <w:tr w:rsidR="00797323" w:rsidRPr="00C27BF7" w:rsidTr="00870E73">
        <w:trPr>
          <w:jc w:val="right"/>
        </w:trPr>
        <w:tc>
          <w:tcPr>
            <w:tcW w:w="9304" w:type="dxa"/>
            <w:gridSpan w:val="2"/>
          </w:tcPr>
          <w:p w:rsidR="00797323" w:rsidRPr="00D9748E" w:rsidRDefault="00797323" w:rsidP="00870E73">
            <w:pPr>
              <w:rPr>
                <w:bCs/>
              </w:rPr>
            </w:pPr>
            <w:r>
              <w:object w:dxaOrig="8270" w:dyaOrig="5712">
                <v:shape id="_x0000_i1039" type="#_x0000_t75" style="width:160.5pt;height:108.75pt" o:ole="">
                  <v:imagedata r:id="rId34" o:title=""/>
                </v:shape>
                <o:OLEObject Type="Embed" ProgID="FXDraw.Graphic" ShapeID="_x0000_i1039" DrawAspect="Content" ObjectID="_1616575421" r:id="rId35"/>
              </w:object>
            </w:r>
          </w:p>
        </w:tc>
      </w:tr>
      <w:tr w:rsidR="00797323" w:rsidRPr="00C27BF7" w:rsidTr="00870E73">
        <w:trPr>
          <w:jc w:val="right"/>
        </w:trPr>
        <w:tc>
          <w:tcPr>
            <w:tcW w:w="7972" w:type="dxa"/>
          </w:tcPr>
          <w:p w:rsidR="00797323" w:rsidRDefault="00797323" w:rsidP="00870E73">
            <w:pPr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797323" w:rsidRPr="00663F4A" w:rsidRDefault="00797323" w:rsidP="00870E73">
            <w:pPr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97323" w:rsidRPr="00C27BF7" w:rsidTr="00870E73">
        <w:trPr>
          <w:jc w:val="right"/>
        </w:trPr>
        <w:tc>
          <w:tcPr>
            <w:tcW w:w="7972" w:type="dxa"/>
          </w:tcPr>
          <w:p w:rsidR="00797323" w:rsidRPr="00C27BF7" w:rsidRDefault="00797323" w:rsidP="00797323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B36A6A">
              <w:t xml:space="preserve">draws </w:t>
            </w:r>
            <w:r w:rsidRPr="00B36A6A">
              <w:rPr>
                <w:position w:val="-12"/>
              </w:rPr>
              <w:object w:dxaOrig="260" w:dyaOrig="360">
                <v:shape id="_x0000_i1040" type="#_x0000_t75" style="width:12.75pt;height:18pt" o:ole="">
                  <v:imagedata r:id="rId36" o:title=""/>
                </v:shape>
                <o:OLEObject Type="Embed" ProgID="Equation.DSMT4" ShapeID="_x0000_i1040" DrawAspect="Content" ObjectID="_1616575422" r:id="rId37"/>
              </w:object>
            </w:r>
            <w:r w:rsidRPr="00B36A6A">
              <w:t xml:space="preserve"> in approximately the right direction</w:t>
            </w:r>
            <w:r>
              <w:t xml:space="preserve"> (on a bearing of ~170 degrees)</w:t>
            </w:r>
          </w:p>
        </w:tc>
        <w:tc>
          <w:tcPr>
            <w:tcW w:w="1332" w:type="dxa"/>
          </w:tcPr>
          <w:p w:rsidR="00797323" w:rsidRPr="00C27BF7" w:rsidRDefault="00797323" w:rsidP="00797323">
            <w:pPr>
              <w:jc w:val="center"/>
            </w:pPr>
            <w:r>
              <w:t>1</w:t>
            </w:r>
          </w:p>
        </w:tc>
      </w:tr>
    </w:tbl>
    <w:p w:rsidR="00F9140F" w:rsidRDefault="00F9140F" w:rsidP="00797323">
      <w:pPr>
        <w:tabs>
          <w:tab w:val="left" w:pos="567"/>
          <w:tab w:val="left" w:pos="992"/>
          <w:tab w:val="left" w:pos="1134"/>
          <w:tab w:val="right" w:pos="9314"/>
        </w:tabs>
        <w:spacing w:line="360" w:lineRule="auto"/>
        <w:rPr>
          <w:b/>
        </w:rPr>
      </w:pPr>
    </w:p>
    <w:p w:rsidR="00F9140F" w:rsidRDefault="00F9140F" w:rsidP="00797323">
      <w:pPr>
        <w:tabs>
          <w:tab w:val="left" w:pos="567"/>
          <w:tab w:val="left" w:pos="992"/>
          <w:tab w:val="left" w:pos="1134"/>
          <w:tab w:val="right" w:pos="9314"/>
        </w:tabs>
        <w:spacing w:line="360" w:lineRule="auto"/>
        <w:rPr>
          <w:b/>
        </w:rPr>
      </w:pPr>
    </w:p>
    <w:p w:rsidR="00797323" w:rsidRDefault="00797323" w:rsidP="00797323">
      <w:pPr>
        <w:tabs>
          <w:tab w:val="left" w:pos="567"/>
          <w:tab w:val="left" w:pos="992"/>
          <w:tab w:val="left" w:pos="1134"/>
          <w:tab w:val="right" w:pos="9314"/>
        </w:tabs>
        <w:spacing w:line="360" w:lineRule="auto"/>
        <w:rPr>
          <w:b/>
        </w:rPr>
      </w:pPr>
      <w:r w:rsidRPr="00AE0B37">
        <w:rPr>
          <w:b/>
        </w:rPr>
        <w:lastRenderedPageBreak/>
        <w:t xml:space="preserve">Question </w:t>
      </w:r>
      <w:r>
        <w:rPr>
          <w:b/>
        </w:rPr>
        <w:t>7</w:t>
      </w:r>
      <w:r w:rsidRPr="00AE0B37">
        <w:rPr>
          <w:b/>
        </w:rPr>
        <w:t xml:space="preserve"> </w:t>
      </w:r>
      <w:r>
        <w:rPr>
          <w:b/>
        </w:rPr>
        <w:t>(b)</w:t>
      </w:r>
      <w:r>
        <w:rPr>
          <w:b/>
        </w:rPr>
        <w:tab/>
      </w:r>
      <w:r w:rsidRPr="008630F7">
        <w:t>(</w:t>
      </w:r>
      <w:r>
        <w:t>5</w:t>
      </w:r>
      <w:r w:rsidRPr="008630F7">
        <w:t xml:space="preserve"> marks)</w:t>
      </w:r>
    </w:p>
    <w:tbl>
      <w:tblPr>
        <w:tblW w:w="0" w:type="auto"/>
        <w:jc w:val="right"/>
        <w:tblInd w:w="-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8"/>
        <w:gridCol w:w="2182"/>
        <w:gridCol w:w="2228"/>
      </w:tblGrid>
      <w:tr w:rsidR="00797323" w:rsidRPr="00C27BF7" w:rsidTr="00F9140F">
        <w:trPr>
          <w:trHeight w:val="135"/>
          <w:jc w:val="right"/>
        </w:trPr>
        <w:tc>
          <w:tcPr>
            <w:tcW w:w="9298" w:type="dxa"/>
            <w:gridSpan w:val="3"/>
          </w:tcPr>
          <w:p w:rsidR="00797323" w:rsidRPr="00C10821" w:rsidRDefault="00797323" w:rsidP="00F9140F">
            <w:pPr>
              <w:spacing w:after="0" w:line="240" w:lineRule="auto"/>
              <w:jc w:val="center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</w:tc>
      </w:tr>
      <w:tr w:rsidR="00797323" w:rsidRPr="00C27BF7" w:rsidTr="00F9140F">
        <w:trPr>
          <w:trHeight w:val="1474"/>
          <w:jc w:val="right"/>
        </w:trPr>
        <w:tc>
          <w:tcPr>
            <w:tcW w:w="4888" w:type="dxa"/>
          </w:tcPr>
          <w:p w:rsidR="00797323" w:rsidRDefault="00797323" w:rsidP="00870E73">
            <w:pPr>
              <w:rPr>
                <w:bCs/>
              </w:rPr>
            </w:pPr>
            <w:r w:rsidRPr="00B14EB4">
              <w:rPr>
                <w:bCs/>
                <w:position w:val="-74"/>
              </w:rPr>
              <w:object w:dxaOrig="3780" w:dyaOrig="1600">
                <v:shape id="_x0000_i1041" type="#_x0000_t75" style="width:189pt;height:80.25pt" o:ole="">
                  <v:imagedata r:id="rId38" o:title=""/>
                </v:shape>
                <o:OLEObject Type="Embed" ProgID="Equation.DSMT4" ShapeID="_x0000_i1041" DrawAspect="Content" ObjectID="_1616575423" r:id="rId39"/>
              </w:object>
            </w:r>
          </w:p>
          <w:p w:rsidR="00797323" w:rsidRDefault="00797323" w:rsidP="00870E73">
            <w:pPr>
              <w:rPr>
                <w:bCs/>
              </w:rPr>
            </w:pPr>
          </w:p>
          <w:p w:rsidR="00797323" w:rsidRPr="00F6545E" w:rsidRDefault="00797323" w:rsidP="00870E73">
            <w:pPr>
              <w:rPr>
                <w:bCs/>
              </w:rPr>
            </w:pPr>
          </w:p>
        </w:tc>
        <w:tc>
          <w:tcPr>
            <w:tcW w:w="4410" w:type="dxa"/>
            <w:gridSpan w:val="2"/>
          </w:tcPr>
          <w:p w:rsidR="00797323" w:rsidRPr="00D9748E" w:rsidRDefault="00797323" w:rsidP="00870E73">
            <w:pPr>
              <w:rPr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B489035" wp14:editId="09D12A4F">
                  <wp:extent cx="2505075" cy="33909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323" w:rsidRPr="00C27BF7" w:rsidTr="00F9140F">
        <w:trPr>
          <w:trHeight w:val="135"/>
          <w:jc w:val="right"/>
        </w:trPr>
        <w:tc>
          <w:tcPr>
            <w:tcW w:w="7070" w:type="dxa"/>
            <w:gridSpan w:val="2"/>
          </w:tcPr>
          <w:p w:rsidR="00797323" w:rsidRDefault="00797323" w:rsidP="00870E73">
            <w:pPr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2228" w:type="dxa"/>
          </w:tcPr>
          <w:p w:rsidR="00797323" w:rsidRPr="00663F4A" w:rsidRDefault="00797323" w:rsidP="00870E73">
            <w:pPr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97323" w:rsidRPr="00C27BF7" w:rsidTr="00F9140F">
        <w:trPr>
          <w:trHeight w:val="270"/>
          <w:jc w:val="right"/>
        </w:trPr>
        <w:tc>
          <w:tcPr>
            <w:tcW w:w="7070" w:type="dxa"/>
            <w:gridSpan w:val="2"/>
          </w:tcPr>
          <w:p w:rsidR="00797323" w:rsidRDefault="00797323" w:rsidP="00F9140F">
            <w:pPr>
              <w:pStyle w:val="ListParagraph"/>
              <w:numPr>
                <w:ilvl w:val="0"/>
                <w:numId w:val="4"/>
              </w:numPr>
            </w:pPr>
            <w:r>
              <w:t>defines each vector correctly</w:t>
            </w:r>
          </w:p>
          <w:p w:rsidR="00797323" w:rsidRPr="00C27BF7" w:rsidRDefault="00797323" w:rsidP="00F9140F">
            <w:pPr>
              <w:pStyle w:val="ListParagraph"/>
              <w:numPr>
                <w:ilvl w:val="0"/>
                <w:numId w:val="4"/>
              </w:numPr>
            </w:pPr>
            <w:r>
              <w:t>gives the correct components of the total</w:t>
            </w:r>
          </w:p>
        </w:tc>
        <w:tc>
          <w:tcPr>
            <w:tcW w:w="2228" w:type="dxa"/>
          </w:tcPr>
          <w:p w:rsidR="00797323" w:rsidRDefault="00797323" w:rsidP="00F9140F">
            <w:pPr>
              <w:spacing w:line="240" w:lineRule="auto"/>
              <w:jc w:val="center"/>
            </w:pPr>
            <w:r>
              <w:t>3</w:t>
            </w:r>
          </w:p>
          <w:p w:rsidR="00797323" w:rsidRPr="00C27BF7" w:rsidRDefault="00797323" w:rsidP="00F9140F">
            <w:pPr>
              <w:spacing w:line="240" w:lineRule="auto"/>
              <w:jc w:val="center"/>
            </w:pPr>
            <w:r>
              <w:t>2</w:t>
            </w:r>
          </w:p>
        </w:tc>
      </w:tr>
    </w:tbl>
    <w:p w:rsidR="00797323" w:rsidRDefault="00797323" w:rsidP="00F9140F">
      <w:pPr>
        <w:tabs>
          <w:tab w:val="left" w:pos="567"/>
          <w:tab w:val="left" w:pos="992"/>
          <w:tab w:val="left" w:pos="1134"/>
          <w:tab w:val="right" w:pos="9314"/>
        </w:tabs>
        <w:spacing w:line="360" w:lineRule="auto"/>
        <w:rPr>
          <w:b/>
        </w:rPr>
      </w:pPr>
      <w:r w:rsidRPr="00AE0B37">
        <w:rPr>
          <w:b/>
        </w:rPr>
        <w:t xml:space="preserve">Question </w:t>
      </w:r>
      <w:r w:rsidR="00F9140F">
        <w:rPr>
          <w:b/>
        </w:rPr>
        <w:t>7</w:t>
      </w:r>
      <w:r w:rsidRPr="00AE0B37">
        <w:rPr>
          <w:b/>
        </w:rPr>
        <w:t xml:space="preserve"> </w:t>
      </w:r>
      <w:r>
        <w:rPr>
          <w:b/>
        </w:rPr>
        <w:t>(c)</w:t>
      </w:r>
      <w:r>
        <w:rPr>
          <w:b/>
        </w:rPr>
        <w:tab/>
      </w:r>
      <w:r w:rsidRPr="008630F7">
        <w:t>(</w:t>
      </w:r>
      <w:r>
        <w:t>4</w:t>
      </w:r>
      <w:r w:rsidRPr="008630F7">
        <w:t xml:space="preserve"> marks)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1"/>
        <w:gridCol w:w="3099"/>
        <w:gridCol w:w="1804"/>
      </w:tblGrid>
      <w:tr w:rsidR="00797323" w:rsidRPr="00C27BF7" w:rsidTr="00797323">
        <w:trPr>
          <w:trHeight w:val="367"/>
          <w:jc w:val="right"/>
        </w:trPr>
        <w:tc>
          <w:tcPr>
            <w:tcW w:w="9244" w:type="dxa"/>
            <w:gridSpan w:val="3"/>
          </w:tcPr>
          <w:p w:rsidR="00797323" w:rsidRPr="00C10821" w:rsidRDefault="00797323" w:rsidP="00870E73">
            <w:pPr>
              <w:jc w:val="center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</w:tc>
      </w:tr>
      <w:tr w:rsidR="00797323" w:rsidRPr="00C27BF7" w:rsidTr="00F9140F">
        <w:trPr>
          <w:trHeight w:val="4247"/>
          <w:jc w:val="right"/>
        </w:trPr>
        <w:tc>
          <w:tcPr>
            <w:tcW w:w="4341" w:type="dxa"/>
          </w:tcPr>
          <w:p w:rsidR="00797323" w:rsidRDefault="00797323" w:rsidP="00870E73">
            <w:pPr>
              <w:rPr>
                <w:bCs/>
              </w:rPr>
            </w:pPr>
            <w:r w:rsidRPr="00562790">
              <w:rPr>
                <w:bCs/>
                <w:position w:val="-80"/>
              </w:rPr>
              <w:object w:dxaOrig="3580" w:dyaOrig="1700">
                <v:shape id="_x0000_i1042" type="#_x0000_t75" style="width:179.25pt;height:82.5pt" o:ole="">
                  <v:imagedata r:id="rId41" o:title=""/>
                </v:shape>
                <o:OLEObject Type="Embed" ProgID="Equation.DSMT4" ShapeID="_x0000_i1042" DrawAspect="Content" ObjectID="_1616575424" r:id="rId42"/>
              </w:object>
            </w:r>
          </w:p>
          <w:p w:rsidR="00797323" w:rsidRDefault="00016FDF" w:rsidP="00870E73">
            <w:pPr>
              <w:rPr>
                <w:bCs/>
              </w:rPr>
            </w:pPr>
            <w:r>
              <w:rPr>
                <w:bCs/>
                <w:noProof/>
              </w:rPr>
              <w:pict>
                <v:shape id="_x0000_s1050" type="#_x0000_t75" style="position:absolute;margin-left:0;margin-top:3.6pt;width:98.35pt;height:98.25pt;z-index:251680768;mso-position-horizontal-relative:text;mso-position-vertical-relative:text">
                  <v:imagedata r:id="rId43" o:title=""/>
                </v:shape>
                <o:OLEObject Type="Embed" ProgID="FXDraw.Graphic" ShapeID="_x0000_s1050" DrawAspect="Content" ObjectID="_1616575431" r:id="rId44"/>
              </w:pict>
            </w:r>
          </w:p>
          <w:p w:rsidR="00F9140F" w:rsidRDefault="00F9140F" w:rsidP="00870E73">
            <w:pPr>
              <w:rPr>
                <w:bCs/>
              </w:rPr>
            </w:pPr>
          </w:p>
          <w:p w:rsidR="00F9140F" w:rsidRPr="00F9140F" w:rsidRDefault="00F9140F" w:rsidP="00F9140F"/>
          <w:p w:rsidR="00797323" w:rsidRPr="00F9140F" w:rsidRDefault="00797323" w:rsidP="00F9140F">
            <w:pPr>
              <w:tabs>
                <w:tab w:val="left" w:pos="2565"/>
              </w:tabs>
            </w:pPr>
          </w:p>
        </w:tc>
        <w:tc>
          <w:tcPr>
            <w:tcW w:w="4903" w:type="dxa"/>
            <w:gridSpan w:val="2"/>
          </w:tcPr>
          <w:p w:rsidR="00797323" w:rsidRPr="00F9140F" w:rsidRDefault="00797323" w:rsidP="00F9140F">
            <w:pPr>
              <w:rPr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F8D27CE" wp14:editId="353CB512">
                  <wp:extent cx="1781175" cy="2414108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779" cy="2417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323" w:rsidRPr="00C27BF7" w:rsidTr="00797323">
        <w:trPr>
          <w:trHeight w:val="356"/>
          <w:jc w:val="right"/>
        </w:trPr>
        <w:tc>
          <w:tcPr>
            <w:tcW w:w="7440" w:type="dxa"/>
            <w:gridSpan w:val="2"/>
          </w:tcPr>
          <w:p w:rsidR="00797323" w:rsidRDefault="00797323" w:rsidP="00870E73">
            <w:pPr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804" w:type="dxa"/>
          </w:tcPr>
          <w:p w:rsidR="00797323" w:rsidRPr="00663F4A" w:rsidRDefault="00797323" w:rsidP="00870E73">
            <w:pPr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97323" w:rsidRPr="00C27BF7" w:rsidTr="00797323">
        <w:trPr>
          <w:trHeight w:val="1468"/>
          <w:jc w:val="right"/>
        </w:trPr>
        <w:tc>
          <w:tcPr>
            <w:tcW w:w="7440" w:type="dxa"/>
            <w:gridSpan w:val="2"/>
          </w:tcPr>
          <w:p w:rsidR="00797323" w:rsidRDefault="00797323" w:rsidP="0079732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78"/>
            </w:pPr>
            <w:r>
              <w:t>calculates the magnitude correctly</w:t>
            </w:r>
          </w:p>
          <w:p w:rsidR="00797323" w:rsidRDefault="00797323" w:rsidP="0079732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78"/>
            </w:pPr>
            <w:r>
              <w:t>calculates the angle the vector makes with the X-axis</w:t>
            </w:r>
          </w:p>
          <w:p w:rsidR="00797323" w:rsidRDefault="00797323" w:rsidP="0079732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78"/>
            </w:pPr>
            <w:r>
              <w:t>gives the correct bearing</w:t>
            </w:r>
          </w:p>
          <w:p w:rsidR="00797323" w:rsidRPr="00C27BF7" w:rsidRDefault="00797323" w:rsidP="0079732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778"/>
            </w:pPr>
            <w:r>
              <w:t>gives the results to an appropriate level of accuracy</w:t>
            </w:r>
          </w:p>
        </w:tc>
        <w:tc>
          <w:tcPr>
            <w:tcW w:w="1804" w:type="dxa"/>
          </w:tcPr>
          <w:p w:rsidR="00797323" w:rsidRDefault="00797323" w:rsidP="00F9140F">
            <w:pPr>
              <w:spacing w:after="0" w:line="240" w:lineRule="auto"/>
              <w:jc w:val="center"/>
            </w:pPr>
            <w:r>
              <w:t>1</w:t>
            </w:r>
          </w:p>
          <w:p w:rsidR="00797323" w:rsidRDefault="00797323" w:rsidP="00F9140F">
            <w:pPr>
              <w:spacing w:after="0" w:line="240" w:lineRule="auto"/>
              <w:jc w:val="center"/>
            </w:pPr>
            <w:r>
              <w:t>1</w:t>
            </w:r>
          </w:p>
          <w:p w:rsidR="00797323" w:rsidRDefault="00797323" w:rsidP="00F9140F">
            <w:pPr>
              <w:spacing w:after="0" w:line="240" w:lineRule="auto"/>
              <w:jc w:val="center"/>
            </w:pPr>
            <w:r>
              <w:t>1</w:t>
            </w:r>
          </w:p>
          <w:p w:rsidR="00797323" w:rsidRPr="00C27BF7" w:rsidRDefault="00797323" w:rsidP="00F9140F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:rsidR="00F9140F" w:rsidRDefault="00F9140F" w:rsidP="00F9140F">
      <w:pPr>
        <w:pStyle w:val="QNum"/>
      </w:pPr>
      <w:r>
        <w:lastRenderedPageBreak/>
        <w:t>Question 8</w:t>
      </w:r>
      <w:r>
        <w:tab/>
        <w:t>(6 marks)</w:t>
      </w:r>
    </w:p>
    <w:p w:rsidR="00F9140F" w:rsidRDefault="00F9140F" w:rsidP="00F9140F">
      <w:pPr>
        <w:rPr>
          <w:rFonts w:eastAsiaTheme="minorEastAsia"/>
        </w:rPr>
      </w:pPr>
      <w:r>
        <w:t xml:space="preserve">An aircraft is to be flown directly from </w:t>
      </w:r>
      <w:r w:rsidRPr="005A3F29">
        <w:rPr>
          <w:rStyle w:val="Variable"/>
        </w:rPr>
        <w:t>A</w:t>
      </w:r>
      <w:r>
        <w:t xml:space="preserve"> to </w:t>
      </w:r>
      <w:r w:rsidRPr="005A3F29">
        <w:rPr>
          <w:rStyle w:val="Variable"/>
        </w:rPr>
        <w:t>B</w:t>
      </w:r>
      <w:r>
        <w:t xml:space="preserve">, 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</m:t>
        </m:r>
      </m:oMath>
      <w:r w:rsidRPr="005A3F29">
        <w:rPr>
          <w:rFonts w:eastAsiaTheme="minorEastAsia"/>
          <w:position w:val="-10"/>
        </w:rPr>
        <w:object w:dxaOrig="1180" w:dyaOrig="320">
          <v:shape id="_x0000_i1044" type="#_x0000_t75" style="width:59.25pt;height:15.75pt" o:ole="">
            <v:imagedata r:id="rId46" o:title=""/>
          </v:shape>
          <o:OLEObject Type="Embed" ProgID="Equation.DSMT4" ShapeID="_x0000_i1044" DrawAspect="Content" ObjectID="_1616575425" r:id="rId47"/>
        </w:object>
      </w:r>
      <w:r>
        <w:rPr>
          <w:rFonts w:eastAsiaTheme="minorEastAsia"/>
        </w:rPr>
        <w:t xml:space="preserve"> km. A steady wind with velocity     </w:t>
      </w:r>
      <w:r w:rsidRPr="005A3F29">
        <w:rPr>
          <w:rFonts w:eastAsiaTheme="minorEastAsia"/>
          <w:position w:val="-10"/>
        </w:rPr>
        <w:object w:dxaOrig="920" w:dyaOrig="320">
          <v:shape id="_x0000_i1045" type="#_x0000_t75" style="width:45.75pt;height:15.75pt" o:ole="">
            <v:imagedata r:id="rId48" o:title=""/>
          </v:shape>
          <o:OLEObject Type="Embed" ProgID="Equation.DSMT4" ShapeID="_x0000_i1045" DrawAspect="Content" ObjectID="_1616575426" r:id="rId49"/>
        </w:object>
      </w:r>
      <w:r>
        <w:rPr>
          <w:rFonts w:eastAsiaTheme="minorEastAsia"/>
        </w:rPr>
        <w:t xml:space="preserve">km/h is blowing. Determine the velocity the aircraft should steer in the </w:t>
      </w:r>
      <w:proofErr w:type="gramStart"/>
      <w:r>
        <w:rPr>
          <w:rFonts w:eastAsiaTheme="minorEastAsia"/>
        </w:rPr>
        <w:t xml:space="preserve">form </w:t>
      </w:r>
      <w:proofErr w:type="gramEnd"/>
      <w:r w:rsidRPr="005A3F29">
        <w:rPr>
          <w:rFonts w:eastAsiaTheme="minorEastAsia"/>
          <w:position w:val="-10"/>
        </w:rPr>
        <w:object w:dxaOrig="700" w:dyaOrig="320">
          <v:shape id="_x0000_i1046" type="#_x0000_t75" style="width:35.25pt;height:15.75pt" o:ole="">
            <v:imagedata r:id="rId50" o:title=""/>
          </v:shape>
          <o:OLEObject Type="Embed" ProgID="Equation.DSMT4" ShapeID="_x0000_i1046" DrawAspect="Content" ObjectID="_1616575427" r:id="rId51"/>
        </w:object>
      </w:r>
      <w:r>
        <w:rPr>
          <w:rFonts w:eastAsiaTheme="minorEastAsia"/>
        </w:rPr>
        <w:t>, given that the aircraft has a cruising speed of 420 km/h.</w:t>
      </w:r>
    </w:p>
    <w:p w:rsidR="00F9140F" w:rsidRDefault="00F9140F" w:rsidP="00F9140F">
      <w:pPr>
        <w:rPr>
          <w:rFonts w:eastAsiaTheme="minorEastAsia"/>
        </w:rPr>
      </w:pPr>
    </w:p>
    <w:p w:rsidR="00F9140F" w:rsidRDefault="00F9140F" w:rsidP="00F9140F">
      <w:pPr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08DDFE" wp14:editId="22392AA6">
                <wp:simplePos x="0" y="0"/>
                <wp:positionH relativeFrom="column">
                  <wp:posOffset>228600</wp:posOffset>
                </wp:positionH>
                <wp:positionV relativeFrom="paragraph">
                  <wp:posOffset>24765</wp:posOffset>
                </wp:positionV>
                <wp:extent cx="5238750" cy="47434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74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F9140F" w:rsidTr="0019677B"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F9140F" w:rsidRPr="00BC4B6B" w:rsidRDefault="00F9140F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bookmarkStart w:id="0" w:name="_GoBack"/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9140F" w:rsidTr="00BC4B6B">
                              <w:tc>
                                <w:tcPr>
                                  <w:tcW w:w="5000" w:type="pct"/>
                                </w:tcPr>
                                <w:p w:rsidR="00F9140F" w:rsidRDefault="00F9140F">
                                  <w:r w:rsidRPr="008C5036">
                                    <w:rPr>
                                      <w:position w:val="-142"/>
                                    </w:rPr>
                                    <w:object w:dxaOrig="5080" w:dyaOrig="2960">
                                      <v:shape id="_x0000_i1048" type="#_x0000_t75" style="width:254.25pt;height:147.75pt" o:ole="">
                                        <v:imagedata r:id="rId52" o:title=""/>
                                      </v:shape>
                                      <o:OLEObject Type="Embed" ProgID="Equation.DSMT4" ShapeID="_x0000_i1048" DrawAspect="Content" ObjectID="_1616575432" r:id="rId53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9140F" w:rsidTr="0019677B"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F9140F" w:rsidRPr="00BC4B6B" w:rsidRDefault="00F9140F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pecific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behaviours</w:t>
                                  </w:r>
                                  <w:proofErr w:type="spellEnd"/>
                                </w:p>
                              </w:tc>
                            </w:tr>
                            <w:tr w:rsidR="00F9140F" w:rsidTr="00BC4B6B">
                              <w:tc>
                                <w:tcPr>
                                  <w:tcW w:w="5000" w:type="pct"/>
                                </w:tcPr>
                                <w:p w:rsidR="00F9140F" w:rsidRDefault="00F9140F">
                                  <w:r>
                                    <w:sym w:font="Wingdings" w:char="F0FC"/>
                                  </w:r>
                                  <w:r>
                                    <w:t xml:space="preserve"> writes vector equation</w:t>
                                  </w:r>
                                </w:p>
                                <w:p w:rsidR="00F9140F" w:rsidRDefault="00F9140F">
                                  <w:r>
                                    <w:sym w:font="Wingdings" w:char="F0FC"/>
                                  </w:r>
                                  <w:r>
                                    <w:t xml:space="preserve"> writes </w:t>
                                  </w:r>
                                  <w:r w:rsidRPr="008C5036">
                                    <w:rPr>
                                      <w:position w:val="-6"/>
                                    </w:rPr>
                                    <w:object w:dxaOrig="220" w:dyaOrig="280">
                                      <v:shape id="_x0000_i1050" type="#_x0000_t75" style="width:11.25pt;height:14.25pt" o:ole="">
                                        <v:imagedata r:id="rId54" o:title=""/>
                                      </v:shape>
                                      <o:OLEObject Type="Embed" ProgID="Equation.DSMT4" ShapeID="_x0000_i1050" DrawAspect="Content" ObjectID="_1616575433" r:id="rId55"/>
                                    </w:object>
                                  </w:r>
                                  <w:r>
                                    <w:t xml:space="preserve"> using </w:t>
                                  </w:r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  <w:r>
                                    <w:t>-coefficients</w:t>
                                  </w:r>
                                </w:p>
                                <w:p w:rsidR="00F9140F" w:rsidRDefault="00F9140F" w:rsidP="008C5036">
                                  <w:r>
                                    <w:sym w:font="Wingdings" w:char="F0FC"/>
                                  </w:r>
                                  <w:r>
                                    <w:t xml:space="preserve"> writes </w:t>
                                  </w:r>
                                  <w:r w:rsidRPr="008C5036">
                                    <w:rPr>
                                      <w:position w:val="-6"/>
                                    </w:rPr>
                                    <w:object w:dxaOrig="220" w:dyaOrig="280">
                                      <v:shape id="_x0000_i1052" type="#_x0000_t75" style="width:11.25pt;height:14.25pt" o:ole="">
                                        <v:imagedata r:id="rId54" o:title=""/>
                                      </v:shape>
                                      <o:OLEObject Type="Embed" ProgID="Equation.DSMT4" ShapeID="_x0000_i1052" DrawAspect="Content" ObjectID="_1616575434" r:id="rId56"/>
                                    </w:object>
                                  </w:r>
                                  <w:r>
                                    <w:t xml:space="preserve"> using j-coefficients</w:t>
                                  </w:r>
                                </w:p>
                                <w:p w:rsidR="00F9140F" w:rsidRDefault="00F9140F" w:rsidP="008C5036">
                                  <w:r>
                                    <w:sym w:font="Wingdings" w:char="F0FC"/>
                                  </w:r>
                                  <w:r>
                                    <w:t xml:space="preserve"> writes speed equation</w:t>
                                  </w:r>
                                </w:p>
                                <w:p w:rsidR="00F9140F" w:rsidRDefault="00F9140F" w:rsidP="008C5036">
                                  <w:r>
                                    <w:sym w:font="Wingdings" w:char="F0FC"/>
                                  </w:r>
                                  <w:r>
                                    <w:t xml:space="preserve"> solves for </w:t>
                                  </w:r>
                                  <w:r w:rsidRPr="008C5036">
                                    <w:rPr>
                                      <w:rStyle w:val="Variable"/>
                                    </w:rPr>
                                    <w:t>x</w:t>
                                  </w:r>
                                  <w:r>
                                    <w:t xml:space="preserve"> and </w:t>
                                  </w:r>
                                  <w:r w:rsidRPr="008C5036">
                                    <w:rPr>
                                      <w:rStyle w:val="Variable"/>
                                    </w:rPr>
                                    <w:t>y</w:t>
                                  </w:r>
                                </w:p>
                                <w:p w:rsidR="00F9140F" w:rsidRDefault="00F9140F" w:rsidP="008C5036">
                                  <w:r>
                                    <w:sym w:font="Wingdings" w:char="F0FC"/>
                                  </w:r>
                                  <w:r>
                                    <w:t xml:space="preserve"> states velocity vector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F9140F" w:rsidRDefault="00F9140F" w:rsidP="00F9140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margin-left:18pt;margin-top:1.95pt;width:412.5pt;height:3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F9140F" w:rsidTr="0019677B"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F9140F" w:rsidRPr="00BC4B6B" w:rsidRDefault="00F9140F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1" w:name="_GoBack"/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9140F" w:rsidTr="00BC4B6B">
                        <w:tc>
                          <w:tcPr>
                            <w:tcW w:w="5000" w:type="pct"/>
                          </w:tcPr>
                          <w:p w:rsidR="00F9140F" w:rsidRDefault="00F9140F">
                            <w:r w:rsidRPr="008C5036">
                              <w:rPr>
                                <w:position w:val="-142"/>
                              </w:rPr>
                              <w:object w:dxaOrig="5080" w:dyaOrig="2960">
                                <v:shape id="_x0000_i1048" type="#_x0000_t75" style="width:254.25pt;height:147.75pt" o:ole="">
                                  <v:imagedata r:id="rId52" o:title=""/>
                                </v:shape>
                                <o:OLEObject Type="Embed" ProgID="Equation.DSMT4" ShapeID="_x0000_i1048" DrawAspect="Content" ObjectID="_1616575432" r:id="rId57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9140F" w:rsidTr="0019677B"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F9140F" w:rsidRPr="00BC4B6B" w:rsidRDefault="00F9140F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pecific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behaviours</w:t>
                            </w:r>
                            <w:proofErr w:type="spellEnd"/>
                          </w:p>
                        </w:tc>
                      </w:tr>
                      <w:tr w:rsidR="00F9140F" w:rsidTr="00BC4B6B">
                        <w:tc>
                          <w:tcPr>
                            <w:tcW w:w="5000" w:type="pct"/>
                          </w:tcPr>
                          <w:p w:rsidR="00F9140F" w:rsidRDefault="00F9140F">
                            <w:r>
                              <w:sym w:font="Wingdings" w:char="F0FC"/>
                            </w:r>
                            <w:r>
                              <w:t xml:space="preserve"> writes vector equation</w:t>
                            </w:r>
                          </w:p>
                          <w:p w:rsidR="00F9140F" w:rsidRDefault="00F9140F">
                            <w:r>
                              <w:sym w:font="Wingdings" w:char="F0FC"/>
                            </w:r>
                            <w:r>
                              <w:t xml:space="preserve"> writes </w:t>
                            </w:r>
                            <w:r w:rsidRPr="008C5036">
                              <w:rPr>
                                <w:position w:val="-6"/>
                              </w:rPr>
                              <w:object w:dxaOrig="220" w:dyaOrig="280">
                                <v:shape id="_x0000_i1050" type="#_x0000_t75" style="width:11.25pt;height:14.25pt" o:ole="">
                                  <v:imagedata r:id="rId54" o:title=""/>
                                </v:shape>
                                <o:OLEObject Type="Embed" ProgID="Equation.DSMT4" ShapeID="_x0000_i1050" DrawAspect="Content" ObjectID="_1616575433" r:id="rId58"/>
                              </w:object>
                            </w:r>
                            <w:r>
                              <w:t xml:space="preserve"> using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-coefficients</w:t>
                            </w:r>
                          </w:p>
                          <w:p w:rsidR="00F9140F" w:rsidRDefault="00F9140F" w:rsidP="008C5036">
                            <w:r>
                              <w:sym w:font="Wingdings" w:char="F0FC"/>
                            </w:r>
                            <w:r>
                              <w:t xml:space="preserve"> writes </w:t>
                            </w:r>
                            <w:r w:rsidRPr="008C5036">
                              <w:rPr>
                                <w:position w:val="-6"/>
                              </w:rPr>
                              <w:object w:dxaOrig="220" w:dyaOrig="280">
                                <v:shape id="_x0000_i1052" type="#_x0000_t75" style="width:11.25pt;height:14.25pt" o:ole="">
                                  <v:imagedata r:id="rId54" o:title=""/>
                                </v:shape>
                                <o:OLEObject Type="Embed" ProgID="Equation.DSMT4" ShapeID="_x0000_i1052" DrawAspect="Content" ObjectID="_1616575434" r:id="rId59"/>
                              </w:object>
                            </w:r>
                            <w:r>
                              <w:t xml:space="preserve"> using j-coefficients</w:t>
                            </w:r>
                          </w:p>
                          <w:p w:rsidR="00F9140F" w:rsidRDefault="00F9140F" w:rsidP="008C5036">
                            <w:r>
                              <w:sym w:font="Wingdings" w:char="F0FC"/>
                            </w:r>
                            <w:r>
                              <w:t xml:space="preserve"> writes speed equation</w:t>
                            </w:r>
                          </w:p>
                          <w:p w:rsidR="00F9140F" w:rsidRDefault="00F9140F" w:rsidP="008C5036">
                            <w:r>
                              <w:sym w:font="Wingdings" w:char="F0FC"/>
                            </w:r>
                            <w:r>
                              <w:t xml:space="preserve"> solves for </w:t>
                            </w:r>
                            <w:r w:rsidRPr="008C5036">
                              <w:rPr>
                                <w:rStyle w:val="Variable"/>
                              </w:rPr>
                              <w:t>x</w:t>
                            </w:r>
                            <w:r>
                              <w:t xml:space="preserve"> and </w:t>
                            </w:r>
                            <w:r w:rsidRPr="008C5036">
                              <w:rPr>
                                <w:rStyle w:val="Variable"/>
                              </w:rPr>
                              <w:t>y</w:t>
                            </w:r>
                          </w:p>
                          <w:p w:rsidR="00F9140F" w:rsidRDefault="00F9140F" w:rsidP="008C5036">
                            <w:r>
                              <w:sym w:font="Wingdings" w:char="F0FC"/>
                            </w:r>
                            <w:r>
                              <w:t xml:space="preserve"> states velocity vector</w:t>
                            </w:r>
                          </w:p>
                        </w:tc>
                      </w:tr>
                      <w:bookmarkEnd w:id="1"/>
                    </w:tbl>
                    <w:p w:rsidR="00F9140F" w:rsidRDefault="00F9140F" w:rsidP="00F9140F"/>
                  </w:txbxContent>
                </v:textbox>
              </v:shape>
            </w:pict>
          </mc:Fallback>
        </mc:AlternateContent>
      </w:r>
    </w:p>
    <w:p w:rsidR="00F9140F" w:rsidRPr="00F913EF" w:rsidRDefault="00F9140F" w:rsidP="00F9140F"/>
    <w:p w:rsidR="00F9140F" w:rsidRDefault="00F9140F" w:rsidP="00F9140F"/>
    <w:p w:rsidR="00F9140F" w:rsidRDefault="00F9140F" w:rsidP="00F9140F"/>
    <w:p w:rsidR="00F9140F" w:rsidRDefault="00F9140F" w:rsidP="00F9140F"/>
    <w:p w:rsidR="00F9140F" w:rsidRDefault="00F9140F" w:rsidP="00F9140F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:rsidR="00797323" w:rsidRDefault="00797323" w:rsidP="00797323">
      <w:pPr>
        <w:tabs>
          <w:tab w:val="right" w:pos="9360"/>
        </w:tabs>
        <w:rPr>
          <w:b/>
          <w:bCs/>
        </w:rPr>
      </w:pPr>
    </w:p>
    <w:p w:rsidR="00694446" w:rsidRPr="00F9140F" w:rsidRDefault="00694446" w:rsidP="00F9140F">
      <w:pPr>
        <w:tabs>
          <w:tab w:val="left" w:pos="567"/>
          <w:tab w:val="left" w:pos="992"/>
          <w:tab w:val="left" w:pos="1134"/>
          <w:tab w:val="right" w:pos="8505"/>
        </w:tabs>
      </w:pPr>
    </w:p>
    <w:sectPr w:rsidR="00694446" w:rsidRPr="00F9140F" w:rsidSect="00F91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7A8" w:rsidRDefault="00DE57A8" w:rsidP="00EF72F0">
      <w:pPr>
        <w:spacing w:after="0" w:line="240" w:lineRule="auto"/>
      </w:pPr>
      <w:r>
        <w:separator/>
      </w:r>
    </w:p>
  </w:endnote>
  <w:endnote w:type="continuationSeparator" w:id="0">
    <w:p w:rsidR="00DE57A8" w:rsidRDefault="00DE57A8" w:rsidP="00EF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7A8" w:rsidRDefault="00DE57A8" w:rsidP="00EF72F0">
      <w:pPr>
        <w:spacing w:after="0" w:line="240" w:lineRule="auto"/>
      </w:pPr>
      <w:r>
        <w:separator/>
      </w:r>
    </w:p>
  </w:footnote>
  <w:footnote w:type="continuationSeparator" w:id="0">
    <w:p w:rsidR="00DE57A8" w:rsidRDefault="00DE57A8" w:rsidP="00EF7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99616C"/>
    <w:multiLevelType w:val="hybridMultilevel"/>
    <w:tmpl w:val="3F2E3A5C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8B64B7F"/>
    <w:multiLevelType w:val="hybridMultilevel"/>
    <w:tmpl w:val="BC98A69C"/>
    <w:lvl w:ilvl="0" w:tplc="75000406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FB83EC2"/>
    <w:multiLevelType w:val="hybridMultilevel"/>
    <w:tmpl w:val="C546AAB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FD"/>
    <w:rsid w:val="00016FDF"/>
    <w:rsid w:val="002128D2"/>
    <w:rsid w:val="002C7EC6"/>
    <w:rsid w:val="00331DF1"/>
    <w:rsid w:val="003A31FD"/>
    <w:rsid w:val="004D7A36"/>
    <w:rsid w:val="00694446"/>
    <w:rsid w:val="00797323"/>
    <w:rsid w:val="00887751"/>
    <w:rsid w:val="00DE57A8"/>
    <w:rsid w:val="00EF72F0"/>
    <w:rsid w:val="00F16250"/>
    <w:rsid w:val="00F9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3A31FD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Partai">
    <w:name w:val="Part(a)(i)"/>
    <w:basedOn w:val="Parta"/>
    <w:qFormat/>
    <w:rsid w:val="003A31FD"/>
    <w:pPr>
      <w:ind w:left="1360"/>
    </w:pPr>
  </w:style>
  <w:style w:type="paragraph" w:customStyle="1" w:styleId="QNum">
    <w:name w:val="QNum"/>
    <w:basedOn w:val="Normal"/>
    <w:rsid w:val="003A31FD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StyleA">
    <w:name w:val="StyleA"/>
    <w:basedOn w:val="Normal"/>
    <w:link w:val="StyleAChar"/>
    <w:qFormat/>
    <w:rsid w:val="00331DF1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StyleAChar">
    <w:name w:val="StyleA Char"/>
    <w:link w:val="StyleA"/>
    <w:rsid w:val="00331DF1"/>
    <w:rPr>
      <w:rFonts w:ascii="Arial" w:eastAsia="Times New Roman" w:hAnsi="Arial"/>
      <w:sz w:val="22"/>
      <w:szCs w:val="24"/>
      <w:lang w:eastAsia="en-US"/>
    </w:rPr>
  </w:style>
  <w:style w:type="character" w:customStyle="1" w:styleId="Variable">
    <w:name w:val="Variable"/>
    <w:uiPriority w:val="1"/>
    <w:qFormat/>
    <w:rsid w:val="00331DF1"/>
    <w:rPr>
      <w:rFonts w:ascii="Times New Roman" w:hAnsi="Times New Roman"/>
      <w:i/>
      <w:sz w:val="24"/>
    </w:rPr>
  </w:style>
  <w:style w:type="paragraph" w:customStyle="1" w:styleId="ArNormal">
    <w:name w:val="Ar Normal"/>
    <w:basedOn w:val="Normal"/>
    <w:qFormat/>
    <w:rsid w:val="004D7A36"/>
    <w:pPr>
      <w:spacing w:after="0" w:line="240" w:lineRule="auto"/>
    </w:pPr>
    <w:rPr>
      <w:rFonts w:ascii="Arial" w:eastAsia="MS Mincho" w:hAnsi="Arial"/>
      <w:iCs/>
      <w:sz w:val="24"/>
      <w:szCs w:val="24"/>
      <w:lang w:val="en-GB" w:eastAsia="ja-JP"/>
    </w:rPr>
  </w:style>
  <w:style w:type="table" w:styleId="TableGrid">
    <w:name w:val="Table Grid"/>
    <w:basedOn w:val="TableNormal"/>
    <w:uiPriority w:val="39"/>
    <w:rsid w:val="004D7A36"/>
    <w:rPr>
      <w:rFonts w:ascii="Cambria" w:eastAsia="MS Mincho" w:hAnsi="Cambria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D2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7751"/>
    <w:rPr>
      <w:color w:val="808080"/>
    </w:rPr>
  </w:style>
  <w:style w:type="character" w:customStyle="1" w:styleId="Vector">
    <w:name w:val="Vector"/>
    <w:uiPriority w:val="1"/>
    <w:qFormat/>
    <w:rsid w:val="00887751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97323"/>
    <w:pPr>
      <w:numPr>
        <w:numId w:val="2"/>
      </w:numPr>
      <w:spacing w:after="0" w:line="240" w:lineRule="auto"/>
    </w:pPr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uiPriority w:val="99"/>
    <w:rsid w:val="00797323"/>
    <w:pPr>
      <w:spacing w:after="120" w:line="240" w:lineRule="auto"/>
    </w:pPr>
    <w:rPr>
      <w:rFonts w:ascii="Arial" w:eastAsia="Times New Roman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7323"/>
    <w:rPr>
      <w:rFonts w:ascii="Arial" w:eastAsia="Times New Roman" w:hAnsi="Arial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F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2F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F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2F0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3A31FD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Partai">
    <w:name w:val="Part(a)(i)"/>
    <w:basedOn w:val="Parta"/>
    <w:qFormat/>
    <w:rsid w:val="003A31FD"/>
    <w:pPr>
      <w:ind w:left="1360"/>
    </w:pPr>
  </w:style>
  <w:style w:type="paragraph" w:customStyle="1" w:styleId="QNum">
    <w:name w:val="QNum"/>
    <w:basedOn w:val="Normal"/>
    <w:rsid w:val="003A31FD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StyleA">
    <w:name w:val="StyleA"/>
    <w:basedOn w:val="Normal"/>
    <w:link w:val="StyleAChar"/>
    <w:qFormat/>
    <w:rsid w:val="00331DF1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/>
      <w:szCs w:val="24"/>
    </w:rPr>
  </w:style>
  <w:style w:type="character" w:customStyle="1" w:styleId="StyleAChar">
    <w:name w:val="StyleA Char"/>
    <w:link w:val="StyleA"/>
    <w:rsid w:val="00331DF1"/>
    <w:rPr>
      <w:rFonts w:ascii="Arial" w:eastAsia="Times New Roman" w:hAnsi="Arial"/>
      <w:sz w:val="22"/>
      <w:szCs w:val="24"/>
      <w:lang w:eastAsia="en-US"/>
    </w:rPr>
  </w:style>
  <w:style w:type="character" w:customStyle="1" w:styleId="Variable">
    <w:name w:val="Variable"/>
    <w:uiPriority w:val="1"/>
    <w:qFormat/>
    <w:rsid w:val="00331DF1"/>
    <w:rPr>
      <w:rFonts w:ascii="Times New Roman" w:hAnsi="Times New Roman"/>
      <w:i/>
      <w:sz w:val="24"/>
    </w:rPr>
  </w:style>
  <w:style w:type="paragraph" w:customStyle="1" w:styleId="ArNormal">
    <w:name w:val="Ar Normal"/>
    <w:basedOn w:val="Normal"/>
    <w:qFormat/>
    <w:rsid w:val="004D7A36"/>
    <w:pPr>
      <w:spacing w:after="0" w:line="240" w:lineRule="auto"/>
    </w:pPr>
    <w:rPr>
      <w:rFonts w:ascii="Arial" w:eastAsia="MS Mincho" w:hAnsi="Arial"/>
      <w:iCs/>
      <w:sz w:val="24"/>
      <w:szCs w:val="24"/>
      <w:lang w:val="en-GB" w:eastAsia="ja-JP"/>
    </w:rPr>
  </w:style>
  <w:style w:type="table" w:styleId="TableGrid">
    <w:name w:val="Table Grid"/>
    <w:basedOn w:val="TableNormal"/>
    <w:uiPriority w:val="39"/>
    <w:rsid w:val="004D7A36"/>
    <w:rPr>
      <w:rFonts w:ascii="Cambria" w:eastAsia="MS Mincho" w:hAnsi="Cambria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2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D2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7751"/>
    <w:rPr>
      <w:color w:val="808080"/>
    </w:rPr>
  </w:style>
  <w:style w:type="character" w:customStyle="1" w:styleId="Vector">
    <w:name w:val="Vector"/>
    <w:uiPriority w:val="1"/>
    <w:qFormat/>
    <w:rsid w:val="00887751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97323"/>
    <w:pPr>
      <w:numPr>
        <w:numId w:val="2"/>
      </w:numPr>
      <w:spacing w:after="0" w:line="240" w:lineRule="auto"/>
    </w:pPr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uiPriority w:val="99"/>
    <w:rsid w:val="00797323"/>
    <w:pPr>
      <w:spacing w:after="120" w:line="240" w:lineRule="auto"/>
    </w:pPr>
    <w:rPr>
      <w:rFonts w:ascii="Arial" w:eastAsia="Times New Roman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7323"/>
    <w:rPr>
      <w:rFonts w:ascii="Arial" w:eastAsia="Times New Roman" w:hAnsi="Arial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F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2F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F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2F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3.png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png"/><Relationship Id="rId45" Type="http://schemas.openxmlformats.org/officeDocument/2006/relationships/image" Target="media/image19.png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png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447E9552</Template>
  <TotalTime>26</TotalTime>
  <Pages>9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5</cp:revision>
  <dcterms:created xsi:type="dcterms:W3CDTF">2019-04-07T07:37:00Z</dcterms:created>
  <dcterms:modified xsi:type="dcterms:W3CDTF">2019-04-12T03:57:00Z</dcterms:modified>
</cp:coreProperties>
</file>