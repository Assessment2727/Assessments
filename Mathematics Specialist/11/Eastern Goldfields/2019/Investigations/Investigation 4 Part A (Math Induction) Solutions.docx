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D2" w:rsidRDefault="00B46CD2" w:rsidP="00993375">
      <w:pPr>
        <w:jc w:val="center"/>
      </w:pPr>
      <w:bookmarkStart w:id="0" w:name="_GoBack"/>
      <w:bookmarkEnd w:id="0"/>
      <w:r>
        <w:t>SOLUTIONS PART A – MATHEMATICAL INDUCTION INVESTIGATION</w:t>
      </w:r>
    </w:p>
    <w:p w:rsidR="00B46CD2" w:rsidRDefault="00B46CD2" w:rsidP="00993375">
      <w:pPr>
        <w:jc w:val="center"/>
      </w:pPr>
    </w:p>
    <w:p w:rsidR="00B46CD2" w:rsidRDefault="00B46CD2" w:rsidP="00FE1E6F">
      <w:r>
        <w:t>1.</w:t>
      </w:r>
      <w:r>
        <w:tab/>
        <w:t xml:space="preserve">Required to prove  </w:t>
      </w:r>
      <w:r w:rsidRPr="00FE1E6F">
        <w:rPr>
          <w:rFonts w:ascii="Times New Roman" w:hAnsi="Times New Roman"/>
        </w:rPr>
        <w:t>1</w:t>
      </w:r>
      <w:r w:rsidRPr="00FE1E6F">
        <w:rPr>
          <w:rFonts w:ascii="Times New Roman" w:hAnsi="Times New Roman"/>
          <w:vertAlign w:val="superscript"/>
        </w:rPr>
        <w:t>2</w:t>
      </w:r>
      <w:r w:rsidRPr="00FE1E6F">
        <w:rPr>
          <w:rFonts w:ascii="Times New Roman" w:hAnsi="Times New Roman"/>
        </w:rPr>
        <w:t xml:space="preserve"> + 2</w:t>
      </w:r>
      <w:r w:rsidRPr="00FE1E6F">
        <w:rPr>
          <w:rFonts w:ascii="Times New Roman" w:hAnsi="Times New Roman"/>
          <w:vertAlign w:val="superscript"/>
        </w:rPr>
        <w:t>2</w:t>
      </w:r>
      <w:r w:rsidRPr="00FE1E6F">
        <w:rPr>
          <w:rFonts w:ascii="Times New Roman" w:hAnsi="Times New Roman"/>
        </w:rPr>
        <w:t xml:space="preserve"> +…+n</w:t>
      </w:r>
      <w:r w:rsidRPr="00FE1E6F">
        <w:rPr>
          <w:rFonts w:ascii="Times New Roman" w:hAnsi="Times New Roman"/>
          <w:vertAlign w:val="superscript"/>
        </w:rPr>
        <w:t>2</w:t>
      </w:r>
      <w:r>
        <w:t xml:space="preserve"> = </w:t>
      </w:r>
      <w:r w:rsidRPr="00FE1E6F">
        <w:rPr>
          <w:position w:val="-24"/>
        </w:rPr>
        <w:object w:dxaOrig="1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31.2pt" o:ole="">
            <v:imagedata r:id="rId5" o:title=""/>
          </v:shape>
          <o:OLEObject Type="Embed" ProgID="Equation.3" ShapeID="_x0000_i1025" DrawAspect="Content" ObjectID="_1596261087" r:id="rId6"/>
        </w:object>
      </w:r>
      <w:r>
        <w:t xml:space="preserve">  for all positive integers n..</w:t>
      </w:r>
    </w:p>
    <w:p w:rsidR="00B46CD2" w:rsidRDefault="00B46CD2" w:rsidP="00FE1E6F">
      <w:r>
        <w:tab/>
        <w:t>Step 1</w:t>
      </w:r>
      <w:r>
        <w:tab/>
        <w:t>Verify the statement is true when n = 1</w:t>
      </w:r>
    </w:p>
    <w:p w:rsidR="00B46CD2" w:rsidRDefault="00B46CD2" w:rsidP="00FE1E6F">
      <w:r>
        <w:tab/>
      </w:r>
      <w:r>
        <w:tab/>
        <w:t>L.H.S.= 1</w:t>
      </w:r>
    </w:p>
    <w:p w:rsidR="00B46CD2" w:rsidRDefault="00B46CD2" w:rsidP="00FE1E6F">
      <w:r>
        <w:tab/>
      </w:r>
      <w:r>
        <w:tab/>
        <w:t xml:space="preserve">R.H.S. = </w:t>
      </w:r>
      <w:r w:rsidRPr="009B44BA">
        <w:rPr>
          <w:position w:val="-24"/>
        </w:rPr>
        <w:object w:dxaOrig="560" w:dyaOrig="620">
          <v:shape id="_x0000_i1026" type="#_x0000_t75" style="width:28.2pt;height:31.2pt" o:ole="">
            <v:imagedata r:id="rId7" o:title=""/>
          </v:shape>
          <o:OLEObject Type="Embed" ProgID="Equation.3" ShapeID="_x0000_i1026" DrawAspect="Content" ObjectID="_1596261088" r:id="rId8"/>
        </w:object>
      </w:r>
      <w:r>
        <w:t xml:space="preserve"> = 1</w:t>
      </w:r>
    </w:p>
    <w:p w:rsidR="00B46CD2" w:rsidRDefault="00B46CD2" w:rsidP="00FE1E6F">
      <w:r>
        <w:tab/>
      </w:r>
      <w:r w:rsidRPr="009B44BA">
        <w:rPr>
          <w:position w:val="-6"/>
        </w:rPr>
        <w:object w:dxaOrig="300" w:dyaOrig="240">
          <v:shape id="_x0000_i1027" type="#_x0000_t75" style="width:15pt;height:12pt" o:ole="">
            <v:imagedata r:id="rId9" o:title=""/>
          </v:shape>
          <o:OLEObject Type="Embed" ProgID="Equation.3" ShapeID="_x0000_i1027" DrawAspect="Content" ObjectID="_1596261089" r:id="rId10"/>
        </w:object>
      </w:r>
      <w:r>
        <w:t>Statement is true for n = 1</w:t>
      </w:r>
    </w:p>
    <w:p w:rsidR="00B46CD2" w:rsidRDefault="00B46CD2" w:rsidP="00FE1E6F"/>
    <w:p w:rsidR="00B46CD2" w:rsidRDefault="00B46CD2" w:rsidP="00FE1E6F"/>
    <w:p w:rsidR="00B46CD2" w:rsidRDefault="00B46CD2" w:rsidP="00FE1E6F">
      <w:r>
        <w:tab/>
        <w:t>Step 2</w:t>
      </w:r>
      <w:r>
        <w:tab/>
        <w:t>Assume the statement is true for n = k</w:t>
      </w:r>
    </w:p>
    <w:p w:rsidR="00B46CD2" w:rsidRDefault="00B46CD2" w:rsidP="00FE1E6F">
      <w:r>
        <w:tab/>
      </w:r>
      <w:r>
        <w:tab/>
        <w:t xml:space="preserve">That is, </w:t>
      </w:r>
      <w:r w:rsidRPr="009B44BA">
        <w:rPr>
          <w:position w:val="-10"/>
        </w:rPr>
        <w:object w:dxaOrig="180" w:dyaOrig="340">
          <v:shape id="_x0000_i1028" type="#_x0000_t75" style="width:9pt;height:16.8pt" o:ole="">
            <v:imagedata r:id="rId11" o:title=""/>
          </v:shape>
          <o:OLEObject Type="Embed" ProgID="Equation.3" ShapeID="_x0000_i1028" DrawAspect="Content" ObjectID="_1596261090" r:id="rId12"/>
        </w:object>
      </w:r>
      <w:r w:rsidRPr="009B44BA">
        <w:rPr>
          <w:position w:val="-24"/>
        </w:rPr>
        <w:object w:dxaOrig="3340" w:dyaOrig="620">
          <v:shape id="_x0000_i1029" type="#_x0000_t75" style="width:166.8pt;height:31.2pt" o:ole="">
            <v:imagedata r:id="rId13" o:title=""/>
          </v:shape>
          <o:OLEObject Type="Embed" ProgID="Equation.3" ShapeID="_x0000_i1029" DrawAspect="Content" ObjectID="_1596261091" r:id="rId14"/>
        </w:object>
      </w:r>
    </w:p>
    <w:p w:rsidR="00B46CD2" w:rsidRDefault="00B46CD2" w:rsidP="00FE1E6F"/>
    <w:p w:rsidR="00B46CD2" w:rsidRDefault="00B46CD2" w:rsidP="00FE1E6F">
      <w:r>
        <w:tab/>
        <w:t>Step 3</w:t>
      </w:r>
      <w:r>
        <w:tab/>
        <w:t>Prove statement true for n = k + 1</w:t>
      </w:r>
    </w:p>
    <w:p w:rsidR="00B46CD2" w:rsidRDefault="00B46CD2" w:rsidP="009B44BA">
      <w:pPr>
        <w:ind w:left="1440"/>
      </w:pPr>
      <w:r>
        <w:t xml:space="preserve">That is, prove </w:t>
      </w:r>
      <w:r w:rsidRPr="009B44BA">
        <w:rPr>
          <w:position w:val="-24"/>
        </w:rPr>
        <w:object w:dxaOrig="5620" w:dyaOrig="620">
          <v:shape id="_x0000_i1030" type="#_x0000_t75" style="width:280.8pt;height:31.2pt" o:ole="">
            <v:imagedata r:id="rId15" o:title=""/>
          </v:shape>
          <o:OLEObject Type="Embed" ProgID="Equation.3" ShapeID="_x0000_i1030" DrawAspect="Content" ObjectID="_1596261092" r:id="rId16"/>
        </w:object>
      </w:r>
    </w:p>
    <w:p w:rsidR="00B46CD2" w:rsidRDefault="00B46CD2" w:rsidP="009B44BA">
      <w:pPr>
        <w:ind w:left="1440"/>
      </w:pPr>
      <w:r>
        <w:t xml:space="preserve">LHS </w:t>
      </w:r>
      <w:r>
        <w:tab/>
        <w:t xml:space="preserve">= </w:t>
      </w:r>
      <w:r w:rsidRPr="009B44BA">
        <w:rPr>
          <w:position w:val="-10"/>
        </w:rPr>
        <w:object w:dxaOrig="2439" w:dyaOrig="360">
          <v:shape id="_x0000_i1031" type="#_x0000_t75" style="width:121.8pt;height:18pt" o:ole="">
            <v:imagedata r:id="rId17" o:title=""/>
          </v:shape>
          <o:OLEObject Type="Embed" ProgID="Equation.3" ShapeID="_x0000_i1031" DrawAspect="Content" ObjectID="_1596261093" r:id="rId18"/>
        </w:object>
      </w:r>
    </w:p>
    <w:p w:rsidR="00B46CD2" w:rsidRDefault="00B46CD2" w:rsidP="009B44BA">
      <w:pPr>
        <w:ind w:left="1440"/>
      </w:pPr>
      <w:r>
        <w:tab/>
        <w:t xml:space="preserve">=  </w:t>
      </w:r>
      <w:r w:rsidRPr="009B44BA">
        <w:rPr>
          <w:position w:val="-24"/>
        </w:rPr>
        <w:object w:dxaOrig="2460" w:dyaOrig="620">
          <v:shape id="_x0000_i1032" type="#_x0000_t75" style="width:123pt;height:31.2pt" o:ole="">
            <v:imagedata r:id="rId19" o:title=""/>
          </v:shape>
          <o:OLEObject Type="Embed" ProgID="Equation.3" ShapeID="_x0000_i1032" DrawAspect="Content" ObjectID="_1596261094" r:id="rId20"/>
        </w:object>
      </w:r>
      <w:r>
        <w:t xml:space="preserve">           from Step 2</w:t>
      </w:r>
    </w:p>
    <w:p w:rsidR="00B46CD2" w:rsidRDefault="00B46CD2" w:rsidP="009B44BA">
      <w:pPr>
        <w:ind w:left="1440"/>
      </w:pPr>
      <w:r>
        <w:tab/>
        <w:t>=</w:t>
      </w:r>
      <w:r w:rsidRPr="009B44BA">
        <w:rPr>
          <w:position w:val="-24"/>
        </w:rPr>
        <w:object w:dxaOrig="2600" w:dyaOrig="660">
          <v:shape id="_x0000_i1033" type="#_x0000_t75" style="width:130.2pt;height:33pt" o:ole="">
            <v:imagedata r:id="rId21" o:title=""/>
          </v:shape>
          <o:OLEObject Type="Embed" ProgID="Equation.3" ShapeID="_x0000_i1033" DrawAspect="Content" ObjectID="_1596261095" r:id="rId22"/>
        </w:object>
      </w:r>
    </w:p>
    <w:p w:rsidR="00B46CD2" w:rsidRDefault="00B46CD2" w:rsidP="009B44BA">
      <w:pPr>
        <w:ind w:left="1440"/>
      </w:pPr>
      <w:r>
        <w:tab/>
        <w:t>=</w:t>
      </w:r>
      <w:r w:rsidRPr="009B44BA">
        <w:rPr>
          <w:position w:val="-24"/>
        </w:rPr>
        <w:object w:dxaOrig="2740" w:dyaOrig="620">
          <v:shape id="_x0000_i1034" type="#_x0000_t75" style="width:136.8pt;height:31.2pt" o:ole="">
            <v:imagedata r:id="rId23" o:title=""/>
          </v:shape>
          <o:OLEObject Type="Embed" ProgID="Equation.3" ShapeID="_x0000_i1034" DrawAspect="Content" ObjectID="_1596261096" r:id="rId24"/>
        </w:object>
      </w:r>
    </w:p>
    <w:p w:rsidR="00B46CD2" w:rsidRDefault="00B46CD2" w:rsidP="009B44BA">
      <w:pPr>
        <w:ind w:left="1440"/>
      </w:pPr>
      <w:r>
        <w:tab/>
        <w:t>=</w:t>
      </w:r>
      <w:r w:rsidRPr="0018715C">
        <w:rPr>
          <w:position w:val="-24"/>
        </w:rPr>
        <w:object w:dxaOrig="2400" w:dyaOrig="660">
          <v:shape id="_x0000_i1035" type="#_x0000_t75" style="width:120pt;height:33pt" o:ole="">
            <v:imagedata r:id="rId25" o:title=""/>
          </v:shape>
          <o:OLEObject Type="Embed" ProgID="Equation.3" ShapeID="_x0000_i1035" DrawAspect="Content" ObjectID="_1596261097" r:id="rId26"/>
        </w:object>
      </w:r>
    </w:p>
    <w:p w:rsidR="00B46CD2" w:rsidRDefault="00B46CD2" w:rsidP="009B44BA">
      <w:pPr>
        <w:ind w:left="1440"/>
      </w:pPr>
      <w:r>
        <w:tab/>
        <w:t>=</w:t>
      </w:r>
      <w:r w:rsidRPr="0018715C">
        <w:rPr>
          <w:position w:val="-24"/>
        </w:rPr>
        <w:object w:dxaOrig="2040" w:dyaOrig="660">
          <v:shape id="_x0000_i1036" type="#_x0000_t75" style="width:102pt;height:33pt" o:ole="">
            <v:imagedata r:id="rId27" o:title=""/>
          </v:shape>
          <o:OLEObject Type="Embed" ProgID="Equation.3" ShapeID="_x0000_i1036" DrawAspect="Content" ObjectID="_1596261098" r:id="rId28"/>
        </w:object>
      </w:r>
    </w:p>
    <w:p w:rsidR="00B46CD2" w:rsidRDefault="00B46CD2" w:rsidP="009B44BA">
      <w:pPr>
        <w:ind w:left="1440"/>
      </w:pPr>
      <w:r>
        <w:tab/>
        <w:t>=</w:t>
      </w:r>
      <w:r w:rsidRPr="0018715C">
        <w:rPr>
          <w:position w:val="-24"/>
        </w:rPr>
        <w:object w:dxaOrig="2100" w:dyaOrig="620">
          <v:shape id="_x0000_i1037" type="#_x0000_t75" style="width:105pt;height:31.2pt" o:ole="">
            <v:imagedata r:id="rId29" o:title=""/>
          </v:shape>
          <o:OLEObject Type="Embed" ProgID="Equation.3" ShapeID="_x0000_i1037" DrawAspect="Content" ObjectID="_1596261099" r:id="rId30"/>
        </w:object>
      </w:r>
    </w:p>
    <w:p w:rsidR="00B46CD2" w:rsidRDefault="00B46CD2" w:rsidP="009B44BA">
      <w:pPr>
        <w:ind w:left="1440"/>
      </w:pPr>
      <w:r>
        <w:tab/>
        <w:t xml:space="preserve">= </w:t>
      </w:r>
      <w:r w:rsidRPr="0018715C">
        <w:rPr>
          <w:position w:val="-24"/>
        </w:rPr>
        <w:object w:dxaOrig="2100" w:dyaOrig="620">
          <v:shape id="_x0000_i1038" type="#_x0000_t75" style="width:105pt;height:31.2pt" o:ole="">
            <v:imagedata r:id="rId31" o:title=""/>
          </v:shape>
          <o:OLEObject Type="Embed" ProgID="Equation.3" ShapeID="_x0000_i1038" DrawAspect="Content" ObjectID="_1596261100" r:id="rId32"/>
        </w:object>
      </w:r>
    </w:p>
    <w:p w:rsidR="00B46CD2" w:rsidRDefault="00B46CD2" w:rsidP="009B44BA">
      <w:pPr>
        <w:ind w:left="1440"/>
      </w:pPr>
      <w:r>
        <w:tab/>
        <w:t>=</w:t>
      </w:r>
      <w:r w:rsidRPr="0018715C">
        <w:rPr>
          <w:position w:val="-24"/>
        </w:rPr>
        <w:object w:dxaOrig="3040" w:dyaOrig="620">
          <v:shape id="_x0000_i1039" type="#_x0000_t75" style="width:151.8pt;height:31.2pt" o:ole="">
            <v:imagedata r:id="rId33" o:title=""/>
          </v:shape>
          <o:OLEObject Type="Embed" ProgID="Equation.3" ShapeID="_x0000_i1039" DrawAspect="Content" ObjectID="_1596261101" r:id="rId34"/>
        </w:object>
      </w:r>
    </w:p>
    <w:p w:rsidR="00B46CD2" w:rsidRDefault="00B46CD2" w:rsidP="009B44BA">
      <w:pPr>
        <w:ind w:left="1440"/>
      </w:pPr>
      <w:r>
        <w:tab/>
        <w:t>=RHS</w:t>
      </w:r>
    </w:p>
    <w:p w:rsidR="00B46CD2" w:rsidRDefault="00B46CD2" w:rsidP="009B44BA">
      <w:pPr>
        <w:ind w:left="1440"/>
      </w:pPr>
    </w:p>
    <w:p w:rsidR="00B46CD2" w:rsidRDefault="00B46CD2" w:rsidP="0018715C">
      <w:r>
        <w:tab/>
      </w:r>
      <w:r w:rsidRPr="0018715C">
        <w:rPr>
          <w:position w:val="-6"/>
        </w:rPr>
        <w:object w:dxaOrig="300" w:dyaOrig="240">
          <v:shape id="_x0000_i1040" type="#_x0000_t75" style="width:15pt;height:12pt" o:ole="">
            <v:imagedata r:id="rId35" o:title=""/>
          </v:shape>
          <o:OLEObject Type="Embed" ProgID="Equation.3" ShapeID="_x0000_i1040" DrawAspect="Content" ObjectID="_1596261102" r:id="rId36"/>
        </w:object>
      </w:r>
      <w:r>
        <w:t>The statement is true for n = k + 1 if it is true for n = k.</w:t>
      </w:r>
    </w:p>
    <w:p w:rsidR="00B46CD2" w:rsidRDefault="00B46CD2" w:rsidP="0018715C"/>
    <w:p w:rsidR="00B46CD2" w:rsidRDefault="00B46CD2" w:rsidP="0018715C"/>
    <w:p w:rsidR="00B46CD2" w:rsidRDefault="00B46CD2" w:rsidP="0018715C">
      <w:r>
        <w:tab/>
        <w:t>Step 4</w:t>
      </w:r>
      <w:r>
        <w:tab/>
        <w:t>As the statement is true for n = 1 it must be true for n =2.</w:t>
      </w:r>
    </w:p>
    <w:p w:rsidR="00B46CD2" w:rsidRDefault="00B46CD2" w:rsidP="0018715C">
      <w:r>
        <w:tab/>
      </w:r>
      <w:r>
        <w:tab/>
        <w:t>As the statement is true for n = 2 it must be true for n =3 and so on.</w:t>
      </w:r>
    </w:p>
    <w:p w:rsidR="00B46CD2" w:rsidRDefault="00B46CD2" w:rsidP="0018715C"/>
    <w:p w:rsidR="00B46CD2" w:rsidRDefault="00B46CD2" w:rsidP="0018715C">
      <w:r>
        <w:tab/>
      </w:r>
      <w:r>
        <w:tab/>
        <w:t xml:space="preserve">Hence, </w:t>
      </w:r>
      <w:r w:rsidRPr="00FE1E6F">
        <w:rPr>
          <w:rFonts w:ascii="Times New Roman" w:hAnsi="Times New Roman"/>
        </w:rPr>
        <w:t>1</w:t>
      </w:r>
      <w:r w:rsidRPr="00FE1E6F">
        <w:rPr>
          <w:rFonts w:ascii="Times New Roman" w:hAnsi="Times New Roman"/>
          <w:vertAlign w:val="superscript"/>
        </w:rPr>
        <w:t>2</w:t>
      </w:r>
      <w:r w:rsidRPr="00FE1E6F">
        <w:rPr>
          <w:rFonts w:ascii="Times New Roman" w:hAnsi="Times New Roman"/>
        </w:rPr>
        <w:t xml:space="preserve"> + 2</w:t>
      </w:r>
      <w:r w:rsidRPr="00FE1E6F">
        <w:rPr>
          <w:rFonts w:ascii="Times New Roman" w:hAnsi="Times New Roman"/>
          <w:vertAlign w:val="superscript"/>
        </w:rPr>
        <w:t>2</w:t>
      </w:r>
      <w:r w:rsidRPr="00FE1E6F">
        <w:rPr>
          <w:rFonts w:ascii="Times New Roman" w:hAnsi="Times New Roman"/>
        </w:rPr>
        <w:t xml:space="preserve"> +…+n</w:t>
      </w:r>
      <w:r w:rsidRPr="00FE1E6F">
        <w:rPr>
          <w:rFonts w:ascii="Times New Roman" w:hAnsi="Times New Roman"/>
          <w:vertAlign w:val="superscript"/>
        </w:rPr>
        <w:t>2</w:t>
      </w:r>
      <w:r>
        <w:t xml:space="preserve"> = </w:t>
      </w:r>
      <w:r w:rsidRPr="00FE1E6F">
        <w:rPr>
          <w:position w:val="-24"/>
        </w:rPr>
        <w:object w:dxaOrig="1540" w:dyaOrig="620">
          <v:shape id="_x0000_i1041" type="#_x0000_t75" style="width:76.8pt;height:31.2pt" o:ole="">
            <v:imagedata r:id="rId5" o:title=""/>
          </v:shape>
          <o:OLEObject Type="Embed" ProgID="Equation.3" ShapeID="_x0000_i1041" DrawAspect="Content" ObjectID="_1596261103" r:id="rId37"/>
        </w:object>
      </w:r>
      <w:r>
        <w:t xml:space="preserve">  is true for all positive integers n.</w:t>
      </w:r>
    </w:p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2C2FC7">
      <w:r>
        <w:lastRenderedPageBreak/>
        <w:t>2.</w:t>
      </w:r>
      <w:r>
        <w:tab/>
        <w:t xml:space="preserve">Required to prove  </w:t>
      </w:r>
      <w:r w:rsidRPr="00FE1E6F">
        <w:rPr>
          <w:rFonts w:ascii="Times New Roman" w:hAnsi="Times New Roman"/>
        </w:rPr>
        <w:t>1</w:t>
      </w:r>
      <w:r>
        <w:rPr>
          <w:rFonts w:ascii="Times New Roman" w:hAnsi="Times New Roman"/>
          <w:vertAlign w:val="superscript"/>
        </w:rPr>
        <w:t>3</w:t>
      </w:r>
      <w:r w:rsidRPr="00FE1E6F">
        <w:rPr>
          <w:rFonts w:ascii="Times New Roman" w:hAnsi="Times New Roman"/>
        </w:rPr>
        <w:t xml:space="preserve"> + 2</w:t>
      </w:r>
      <w:r>
        <w:rPr>
          <w:rFonts w:ascii="Times New Roman" w:hAnsi="Times New Roman"/>
          <w:vertAlign w:val="superscript"/>
        </w:rPr>
        <w:t>3</w:t>
      </w:r>
      <w:r w:rsidRPr="00FE1E6F">
        <w:rPr>
          <w:rFonts w:ascii="Times New Roman" w:hAnsi="Times New Roman"/>
        </w:rPr>
        <w:t xml:space="preserve"> +…+n</w:t>
      </w:r>
      <w:r>
        <w:rPr>
          <w:rFonts w:ascii="Times New Roman" w:hAnsi="Times New Roman"/>
          <w:vertAlign w:val="superscript"/>
        </w:rPr>
        <w:t>3</w:t>
      </w:r>
      <w:r>
        <w:t xml:space="preserve"> = </w:t>
      </w:r>
      <w:r w:rsidRPr="00FE1E6F">
        <w:rPr>
          <w:position w:val="-24"/>
        </w:rPr>
        <w:object w:dxaOrig="1040" w:dyaOrig="660">
          <v:shape id="_x0000_i1042" type="#_x0000_t75" style="width:52.2pt;height:33pt" o:ole="">
            <v:imagedata r:id="rId38" o:title=""/>
          </v:shape>
          <o:OLEObject Type="Embed" ProgID="Equation.3" ShapeID="_x0000_i1042" DrawAspect="Content" ObjectID="_1596261104" r:id="rId39"/>
        </w:object>
      </w:r>
      <w:r>
        <w:t xml:space="preserve">  for all positive integers n.</w:t>
      </w:r>
    </w:p>
    <w:p w:rsidR="00B46CD2" w:rsidRDefault="00B46CD2" w:rsidP="002C2FC7">
      <w:r>
        <w:tab/>
        <w:t>Step 1</w:t>
      </w:r>
      <w:r>
        <w:tab/>
        <w:t>Verify the statement is true when n = 1</w:t>
      </w:r>
    </w:p>
    <w:p w:rsidR="00B46CD2" w:rsidRDefault="00B46CD2" w:rsidP="002C2FC7">
      <w:r>
        <w:tab/>
      </w:r>
      <w:r>
        <w:tab/>
        <w:t>L.H.S.= 1</w:t>
      </w:r>
    </w:p>
    <w:p w:rsidR="00B46CD2" w:rsidRDefault="00B46CD2" w:rsidP="002C2FC7">
      <w:r>
        <w:tab/>
      </w:r>
      <w:r>
        <w:tab/>
        <w:t xml:space="preserve">R.H.S. = </w:t>
      </w:r>
      <w:r w:rsidRPr="009B44BA">
        <w:rPr>
          <w:position w:val="-24"/>
        </w:rPr>
        <w:object w:dxaOrig="480" w:dyaOrig="660">
          <v:shape id="_x0000_i1043" type="#_x0000_t75" style="width:24pt;height:33pt" o:ole="">
            <v:imagedata r:id="rId40" o:title=""/>
          </v:shape>
          <o:OLEObject Type="Embed" ProgID="Equation.3" ShapeID="_x0000_i1043" DrawAspect="Content" ObjectID="_1596261105" r:id="rId41"/>
        </w:object>
      </w:r>
      <w:r>
        <w:t xml:space="preserve"> = 1</w:t>
      </w:r>
    </w:p>
    <w:p w:rsidR="00B46CD2" w:rsidRDefault="00B46CD2" w:rsidP="002C2FC7">
      <w:r>
        <w:tab/>
      </w:r>
      <w:r w:rsidRPr="009B44BA">
        <w:rPr>
          <w:position w:val="-6"/>
        </w:rPr>
        <w:object w:dxaOrig="300" w:dyaOrig="240">
          <v:shape id="_x0000_i1044" type="#_x0000_t75" style="width:15pt;height:12pt" o:ole="">
            <v:imagedata r:id="rId9" o:title=""/>
          </v:shape>
          <o:OLEObject Type="Embed" ProgID="Equation.3" ShapeID="_x0000_i1044" DrawAspect="Content" ObjectID="_1596261106" r:id="rId42"/>
        </w:object>
      </w:r>
      <w:r>
        <w:t>Statement is true for n = 1</w:t>
      </w:r>
    </w:p>
    <w:p w:rsidR="00B46CD2" w:rsidRDefault="00B46CD2" w:rsidP="002C2FC7"/>
    <w:p w:rsidR="00B46CD2" w:rsidRDefault="00B46CD2" w:rsidP="002C2FC7"/>
    <w:p w:rsidR="00B46CD2" w:rsidRDefault="00B46CD2" w:rsidP="002C2FC7">
      <w:r>
        <w:tab/>
        <w:t>Step 2</w:t>
      </w:r>
      <w:r>
        <w:tab/>
        <w:t>Assume the statement is true for n = k</w:t>
      </w:r>
    </w:p>
    <w:p w:rsidR="00B46CD2" w:rsidRDefault="00B46CD2" w:rsidP="002C2FC7">
      <w:r>
        <w:tab/>
      </w:r>
      <w:r>
        <w:tab/>
        <w:t xml:space="preserve">That is, </w:t>
      </w:r>
      <w:r w:rsidRPr="009B44BA">
        <w:rPr>
          <w:position w:val="-10"/>
        </w:rPr>
        <w:object w:dxaOrig="180" w:dyaOrig="340">
          <v:shape id="_x0000_i1045" type="#_x0000_t75" style="width:9pt;height:16.8pt" o:ole="">
            <v:imagedata r:id="rId11" o:title=""/>
          </v:shape>
          <o:OLEObject Type="Embed" ProgID="Equation.3" ShapeID="_x0000_i1045" DrawAspect="Content" ObjectID="_1596261107" r:id="rId43"/>
        </w:object>
      </w:r>
      <w:r w:rsidRPr="009B44BA">
        <w:rPr>
          <w:position w:val="-24"/>
        </w:rPr>
        <w:object w:dxaOrig="2740" w:dyaOrig="660">
          <v:shape id="_x0000_i1046" type="#_x0000_t75" style="width:136.8pt;height:33pt" o:ole="">
            <v:imagedata r:id="rId44" o:title=""/>
          </v:shape>
          <o:OLEObject Type="Embed" ProgID="Equation.3" ShapeID="_x0000_i1046" DrawAspect="Content" ObjectID="_1596261108" r:id="rId45"/>
        </w:object>
      </w:r>
    </w:p>
    <w:p w:rsidR="00B46CD2" w:rsidRDefault="00B46CD2" w:rsidP="002C2FC7"/>
    <w:p w:rsidR="00B46CD2" w:rsidRDefault="00B46CD2" w:rsidP="002C2FC7">
      <w:r>
        <w:tab/>
        <w:t>Step 3</w:t>
      </w:r>
      <w:r>
        <w:tab/>
        <w:t>Prove statement true for n = k + 1</w:t>
      </w:r>
    </w:p>
    <w:p w:rsidR="00B46CD2" w:rsidRDefault="00B46CD2" w:rsidP="002C2FC7">
      <w:pPr>
        <w:ind w:left="1440"/>
      </w:pPr>
      <w:r>
        <w:t xml:space="preserve">That is, prove </w:t>
      </w:r>
      <w:r w:rsidRPr="009B44BA">
        <w:rPr>
          <w:position w:val="-24"/>
        </w:rPr>
        <w:object w:dxaOrig="4599" w:dyaOrig="660">
          <v:shape id="_x0000_i1047" type="#_x0000_t75" style="width:229.8pt;height:33pt" o:ole="">
            <v:imagedata r:id="rId46" o:title=""/>
          </v:shape>
          <o:OLEObject Type="Embed" ProgID="Equation.3" ShapeID="_x0000_i1047" DrawAspect="Content" ObjectID="_1596261109" r:id="rId47"/>
        </w:object>
      </w:r>
    </w:p>
    <w:p w:rsidR="00B46CD2" w:rsidRDefault="00B46CD2" w:rsidP="002C2FC7">
      <w:pPr>
        <w:ind w:left="1440"/>
      </w:pPr>
      <w:r>
        <w:t xml:space="preserve">LHS </w:t>
      </w:r>
      <w:r>
        <w:tab/>
        <w:t xml:space="preserve">= </w:t>
      </w:r>
      <w:r w:rsidRPr="009B44BA">
        <w:rPr>
          <w:position w:val="-10"/>
        </w:rPr>
        <w:object w:dxaOrig="2420" w:dyaOrig="360">
          <v:shape id="_x0000_i1048" type="#_x0000_t75" style="width:121.2pt;height:18pt" o:ole="">
            <v:imagedata r:id="rId48" o:title=""/>
          </v:shape>
          <o:OLEObject Type="Embed" ProgID="Equation.3" ShapeID="_x0000_i1048" DrawAspect="Content" ObjectID="_1596261110" r:id="rId49"/>
        </w:object>
      </w:r>
    </w:p>
    <w:p w:rsidR="00B46CD2" w:rsidRDefault="00B46CD2" w:rsidP="002C2FC7">
      <w:pPr>
        <w:ind w:left="1440"/>
      </w:pPr>
      <w:r>
        <w:tab/>
        <w:t xml:space="preserve">=  </w:t>
      </w:r>
      <w:r w:rsidRPr="009B44BA">
        <w:rPr>
          <w:position w:val="-24"/>
        </w:rPr>
        <w:object w:dxaOrig="1939" w:dyaOrig="660">
          <v:shape id="_x0000_i1049" type="#_x0000_t75" style="width:97.2pt;height:33pt" o:ole="">
            <v:imagedata r:id="rId50" o:title=""/>
          </v:shape>
          <o:OLEObject Type="Embed" ProgID="Equation.3" ShapeID="_x0000_i1049" DrawAspect="Content" ObjectID="_1596261111" r:id="rId51"/>
        </w:object>
      </w:r>
      <w:r>
        <w:t xml:space="preserve">           from Step 2</w:t>
      </w:r>
    </w:p>
    <w:p w:rsidR="00B46CD2" w:rsidRDefault="00B46CD2" w:rsidP="002C2FC7">
      <w:pPr>
        <w:ind w:left="1440"/>
      </w:pPr>
      <w:r>
        <w:tab/>
        <w:t>=</w:t>
      </w:r>
      <w:r w:rsidRPr="009B44BA">
        <w:rPr>
          <w:position w:val="-24"/>
        </w:rPr>
        <w:object w:dxaOrig="2079" w:dyaOrig="660">
          <v:shape id="_x0000_i1050" type="#_x0000_t75" style="width:103.8pt;height:33pt" o:ole="">
            <v:imagedata r:id="rId52" o:title=""/>
          </v:shape>
          <o:OLEObject Type="Embed" ProgID="Equation.3" ShapeID="_x0000_i1050" DrawAspect="Content" ObjectID="_1596261112" r:id="rId53"/>
        </w:object>
      </w:r>
    </w:p>
    <w:p w:rsidR="00B46CD2" w:rsidRDefault="00B46CD2" w:rsidP="002C2FC7">
      <w:pPr>
        <w:ind w:left="1440"/>
      </w:pPr>
      <w:r>
        <w:tab/>
        <w:t>=</w:t>
      </w:r>
      <w:r w:rsidRPr="0019730E">
        <w:rPr>
          <w:position w:val="-24"/>
        </w:rPr>
        <w:object w:dxaOrig="2160" w:dyaOrig="660">
          <v:shape id="_x0000_i1051" type="#_x0000_t75" style="width:108pt;height:33pt" o:ole="">
            <v:imagedata r:id="rId54" o:title=""/>
          </v:shape>
          <o:OLEObject Type="Embed" ProgID="Equation.3" ShapeID="_x0000_i1051" DrawAspect="Content" ObjectID="_1596261113" r:id="rId55"/>
        </w:object>
      </w:r>
    </w:p>
    <w:p w:rsidR="00B46CD2" w:rsidRDefault="00B46CD2" w:rsidP="002C2FC7">
      <w:pPr>
        <w:ind w:left="1440"/>
      </w:pPr>
      <w:r>
        <w:tab/>
        <w:t>=</w:t>
      </w:r>
      <w:r w:rsidRPr="0019730E">
        <w:rPr>
          <w:position w:val="-24"/>
        </w:rPr>
        <w:object w:dxaOrig="2040" w:dyaOrig="660">
          <v:shape id="_x0000_i1052" type="#_x0000_t75" style="width:102pt;height:33pt" o:ole="">
            <v:imagedata r:id="rId56" o:title=""/>
          </v:shape>
          <o:OLEObject Type="Embed" ProgID="Equation.3" ShapeID="_x0000_i1052" DrawAspect="Content" ObjectID="_1596261114" r:id="rId57"/>
        </w:object>
      </w:r>
    </w:p>
    <w:p w:rsidR="00B46CD2" w:rsidRDefault="00B46CD2" w:rsidP="002C2FC7">
      <w:pPr>
        <w:ind w:left="1440"/>
      </w:pPr>
      <w:r>
        <w:tab/>
        <w:t>=</w:t>
      </w:r>
      <w:r w:rsidRPr="0019730E">
        <w:rPr>
          <w:position w:val="-24"/>
        </w:rPr>
        <w:object w:dxaOrig="1560" w:dyaOrig="660">
          <v:shape id="_x0000_i1053" type="#_x0000_t75" style="width:78pt;height:33pt" o:ole="">
            <v:imagedata r:id="rId58" o:title=""/>
          </v:shape>
          <o:OLEObject Type="Embed" ProgID="Equation.3" ShapeID="_x0000_i1053" DrawAspect="Content" ObjectID="_1596261115" r:id="rId59"/>
        </w:object>
      </w:r>
    </w:p>
    <w:p w:rsidR="00B46CD2" w:rsidRDefault="00B46CD2" w:rsidP="00C80ABF">
      <w:pPr>
        <w:ind w:left="1440"/>
      </w:pPr>
      <w:r>
        <w:tab/>
        <w:t>=</w:t>
      </w:r>
      <w:r w:rsidRPr="0019730E">
        <w:rPr>
          <w:position w:val="-24"/>
        </w:rPr>
        <w:object w:dxaOrig="1980" w:dyaOrig="660">
          <v:shape id="_x0000_i1054" type="#_x0000_t75" style="width:99pt;height:33pt" o:ole="">
            <v:imagedata r:id="rId60" o:title=""/>
          </v:shape>
          <o:OLEObject Type="Embed" ProgID="Equation.3" ShapeID="_x0000_i1054" DrawAspect="Content" ObjectID="_1596261116" r:id="rId61"/>
        </w:object>
      </w:r>
    </w:p>
    <w:p w:rsidR="00B46CD2" w:rsidRDefault="00B46CD2" w:rsidP="002C2FC7">
      <w:pPr>
        <w:ind w:left="1440"/>
      </w:pPr>
      <w:r>
        <w:tab/>
        <w:t>=RHS</w:t>
      </w:r>
    </w:p>
    <w:p w:rsidR="00B46CD2" w:rsidRDefault="00B46CD2" w:rsidP="002C2FC7">
      <w:pPr>
        <w:ind w:left="1440"/>
      </w:pPr>
    </w:p>
    <w:p w:rsidR="00B46CD2" w:rsidRDefault="00B46CD2" w:rsidP="002C2FC7">
      <w:r>
        <w:tab/>
      </w:r>
      <w:r w:rsidRPr="0018715C">
        <w:rPr>
          <w:position w:val="-6"/>
        </w:rPr>
        <w:object w:dxaOrig="300" w:dyaOrig="240">
          <v:shape id="_x0000_i1055" type="#_x0000_t75" style="width:15pt;height:12pt" o:ole="">
            <v:imagedata r:id="rId35" o:title=""/>
          </v:shape>
          <o:OLEObject Type="Embed" ProgID="Equation.3" ShapeID="_x0000_i1055" DrawAspect="Content" ObjectID="_1596261117" r:id="rId62"/>
        </w:object>
      </w:r>
      <w:r>
        <w:t>The statement is true for n = k + 1 if it is true for n = k.</w:t>
      </w:r>
    </w:p>
    <w:p w:rsidR="00B46CD2" w:rsidRDefault="00B46CD2" w:rsidP="002C2FC7"/>
    <w:p w:rsidR="00B46CD2" w:rsidRDefault="00B46CD2" w:rsidP="002C2FC7"/>
    <w:p w:rsidR="00B46CD2" w:rsidRDefault="00B46CD2" w:rsidP="002C2FC7">
      <w:r>
        <w:tab/>
        <w:t>Step 4</w:t>
      </w:r>
      <w:r>
        <w:tab/>
        <w:t>As the statement is true for n = 1 it must be true for n =2.</w:t>
      </w:r>
    </w:p>
    <w:p w:rsidR="00B46CD2" w:rsidRDefault="00B46CD2" w:rsidP="002C2FC7">
      <w:r>
        <w:tab/>
      </w:r>
      <w:r>
        <w:tab/>
        <w:t>As the statement is true for n = 2 it must be true for n =3 and so on.</w:t>
      </w:r>
    </w:p>
    <w:p w:rsidR="00B46CD2" w:rsidRDefault="00B46CD2" w:rsidP="002C2FC7"/>
    <w:p w:rsidR="00B46CD2" w:rsidRPr="00FE1E6F" w:rsidRDefault="00B46CD2" w:rsidP="002C2FC7">
      <w:r>
        <w:tab/>
      </w:r>
      <w:r>
        <w:tab/>
        <w:t xml:space="preserve">Hence, </w:t>
      </w:r>
      <w:r w:rsidRPr="00FE1E6F">
        <w:rPr>
          <w:rFonts w:ascii="Times New Roman" w:hAnsi="Times New Roman"/>
        </w:rPr>
        <w:t>1</w:t>
      </w:r>
      <w:r>
        <w:rPr>
          <w:rFonts w:ascii="Times New Roman" w:hAnsi="Times New Roman"/>
          <w:vertAlign w:val="superscript"/>
        </w:rPr>
        <w:t>3</w:t>
      </w:r>
      <w:r w:rsidRPr="00FE1E6F">
        <w:rPr>
          <w:rFonts w:ascii="Times New Roman" w:hAnsi="Times New Roman"/>
        </w:rPr>
        <w:t xml:space="preserve"> + 2</w:t>
      </w:r>
      <w:r>
        <w:rPr>
          <w:rFonts w:ascii="Times New Roman" w:hAnsi="Times New Roman"/>
          <w:vertAlign w:val="superscript"/>
        </w:rPr>
        <w:t>3</w:t>
      </w:r>
      <w:r w:rsidRPr="00FE1E6F">
        <w:rPr>
          <w:rFonts w:ascii="Times New Roman" w:hAnsi="Times New Roman"/>
        </w:rPr>
        <w:t xml:space="preserve"> +…+n</w:t>
      </w:r>
      <w:r>
        <w:rPr>
          <w:rFonts w:ascii="Times New Roman" w:hAnsi="Times New Roman"/>
          <w:vertAlign w:val="superscript"/>
        </w:rPr>
        <w:t>3</w:t>
      </w:r>
      <w:r>
        <w:t xml:space="preserve"> = </w:t>
      </w:r>
      <w:r w:rsidRPr="00FE1E6F">
        <w:rPr>
          <w:position w:val="-24"/>
        </w:rPr>
        <w:object w:dxaOrig="1040" w:dyaOrig="660">
          <v:shape id="_x0000_i1056" type="#_x0000_t75" style="width:52.2pt;height:33pt" o:ole="">
            <v:imagedata r:id="rId38" o:title=""/>
          </v:shape>
          <o:OLEObject Type="Embed" ProgID="Equation.3" ShapeID="_x0000_i1056" DrawAspect="Content" ObjectID="_1596261118" r:id="rId63"/>
        </w:object>
      </w:r>
      <w:r>
        <w:t xml:space="preserve">   is true for all positive integers n.</w:t>
      </w:r>
    </w:p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18715C"/>
    <w:p w:rsidR="00B46CD2" w:rsidRDefault="00B46CD2" w:rsidP="00B02703">
      <w:pPr>
        <w:numPr>
          <w:ilvl w:val="0"/>
          <w:numId w:val="2"/>
        </w:numPr>
      </w:pPr>
      <w:r>
        <w:lastRenderedPageBreak/>
        <w:t xml:space="preserve">Required to prove  </w:t>
      </w:r>
      <w:r w:rsidRPr="00B02703">
        <w:rPr>
          <w:position w:val="-10"/>
        </w:rPr>
        <w:object w:dxaOrig="3120" w:dyaOrig="320">
          <v:shape id="_x0000_i1057" type="#_x0000_t75" style="width:156pt;height:16.2pt" o:ole="">
            <v:imagedata r:id="rId64" o:title=""/>
          </v:shape>
          <o:OLEObject Type="Embed" ProgID="Equation.3" ShapeID="_x0000_i1057" DrawAspect="Content" ObjectID="_1596261119" r:id="rId65"/>
        </w:object>
      </w:r>
      <w:r>
        <w:t xml:space="preserve"> = </w:t>
      </w:r>
      <w:r w:rsidRPr="00B02703">
        <w:rPr>
          <w:position w:val="-24"/>
        </w:rPr>
        <w:object w:dxaOrig="1480" w:dyaOrig="620">
          <v:shape id="_x0000_i1058" type="#_x0000_t75" style="width:73.8pt;height:31.2pt" o:ole="">
            <v:imagedata r:id="rId66" o:title=""/>
          </v:shape>
          <o:OLEObject Type="Embed" ProgID="Equation.3" ShapeID="_x0000_i1058" DrawAspect="Content" ObjectID="_1596261120" r:id="rId67"/>
        </w:object>
      </w:r>
      <w:r>
        <w:t xml:space="preserve">  for all positive integers n.</w:t>
      </w:r>
    </w:p>
    <w:p w:rsidR="00B46CD2" w:rsidRDefault="00B46CD2" w:rsidP="00B02703">
      <w:pPr>
        <w:ind w:left="360"/>
      </w:pPr>
    </w:p>
    <w:p w:rsidR="00B46CD2" w:rsidRDefault="00B46CD2" w:rsidP="00B02703">
      <w:r>
        <w:tab/>
        <w:t>Step 1</w:t>
      </w:r>
      <w:r>
        <w:tab/>
        <w:t>Verify the statement is true when n = 1</w:t>
      </w:r>
    </w:p>
    <w:p w:rsidR="00B46CD2" w:rsidRDefault="00B46CD2" w:rsidP="00B02703">
      <w:r>
        <w:tab/>
      </w:r>
      <w:r>
        <w:tab/>
        <w:t>L.H.S.= 2</w:t>
      </w:r>
    </w:p>
    <w:p w:rsidR="00B46CD2" w:rsidRDefault="00B46CD2" w:rsidP="00B02703">
      <w:r>
        <w:tab/>
      </w:r>
      <w:r>
        <w:tab/>
        <w:t xml:space="preserve">R.H.S. = </w:t>
      </w:r>
      <w:r w:rsidRPr="00B02703">
        <w:rPr>
          <w:position w:val="-24"/>
        </w:rPr>
        <w:object w:dxaOrig="560" w:dyaOrig="620">
          <v:shape id="_x0000_i1059" type="#_x0000_t75" style="width:28.2pt;height:31.2pt" o:ole="">
            <v:imagedata r:id="rId68" o:title=""/>
          </v:shape>
          <o:OLEObject Type="Embed" ProgID="Equation.3" ShapeID="_x0000_i1059" DrawAspect="Content" ObjectID="_1596261121" r:id="rId69"/>
        </w:object>
      </w:r>
      <w:r>
        <w:t xml:space="preserve"> = 2</w:t>
      </w:r>
    </w:p>
    <w:p w:rsidR="00B46CD2" w:rsidRDefault="00B46CD2" w:rsidP="00B02703">
      <w:r>
        <w:tab/>
      </w:r>
      <w:r w:rsidRPr="009B44BA">
        <w:rPr>
          <w:position w:val="-6"/>
        </w:rPr>
        <w:object w:dxaOrig="300" w:dyaOrig="240">
          <v:shape id="_x0000_i1060" type="#_x0000_t75" style="width:15pt;height:12pt" o:ole="">
            <v:imagedata r:id="rId9" o:title=""/>
          </v:shape>
          <o:OLEObject Type="Embed" ProgID="Equation.3" ShapeID="_x0000_i1060" DrawAspect="Content" ObjectID="_1596261122" r:id="rId70"/>
        </w:object>
      </w:r>
      <w:r>
        <w:t>Statement is true for n = 1</w:t>
      </w:r>
    </w:p>
    <w:p w:rsidR="00B46CD2" w:rsidRDefault="00B46CD2" w:rsidP="00B02703"/>
    <w:p w:rsidR="00B46CD2" w:rsidRDefault="00B46CD2" w:rsidP="00B02703"/>
    <w:p w:rsidR="00B46CD2" w:rsidRDefault="00B46CD2" w:rsidP="00B02703">
      <w:r>
        <w:tab/>
        <w:t>Step 2</w:t>
      </w:r>
      <w:r>
        <w:tab/>
        <w:t>Assume the statement is true for n = k</w:t>
      </w:r>
    </w:p>
    <w:p w:rsidR="00B46CD2" w:rsidRDefault="00B46CD2" w:rsidP="00B02703">
      <w:r>
        <w:tab/>
      </w:r>
      <w:r>
        <w:tab/>
        <w:t xml:space="preserve">That is, </w:t>
      </w:r>
      <w:r w:rsidRPr="00B02703">
        <w:rPr>
          <w:position w:val="-10"/>
        </w:rPr>
        <w:object w:dxaOrig="3120" w:dyaOrig="320">
          <v:shape id="_x0000_i1061" type="#_x0000_t75" style="width:156pt;height:16.2pt" o:ole="">
            <v:imagedata r:id="rId71" o:title=""/>
          </v:shape>
          <o:OLEObject Type="Embed" ProgID="Equation.3" ShapeID="_x0000_i1061" DrawAspect="Content" ObjectID="_1596261123" r:id="rId72"/>
        </w:object>
      </w:r>
      <w:r>
        <w:t xml:space="preserve"> =  </w:t>
      </w:r>
      <w:r w:rsidRPr="00B02703">
        <w:rPr>
          <w:position w:val="-24"/>
        </w:rPr>
        <w:object w:dxaOrig="1480" w:dyaOrig="620">
          <v:shape id="_x0000_i1062" type="#_x0000_t75" style="width:73.8pt;height:31.2pt" o:ole="">
            <v:imagedata r:id="rId73" o:title=""/>
          </v:shape>
          <o:OLEObject Type="Embed" ProgID="Equation.3" ShapeID="_x0000_i1062" DrawAspect="Content" ObjectID="_1596261124" r:id="rId74"/>
        </w:object>
      </w:r>
    </w:p>
    <w:p w:rsidR="00B46CD2" w:rsidRDefault="00B46CD2" w:rsidP="00B02703"/>
    <w:p w:rsidR="00B46CD2" w:rsidRDefault="00B46CD2" w:rsidP="00B02703">
      <w:r>
        <w:tab/>
        <w:t>Step 3</w:t>
      </w:r>
      <w:r>
        <w:tab/>
        <w:t>Prove statement true for n = k + 1</w:t>
      </w:r>
    </w:p>
    <w:p w:rsidR="00B46CD2" w:rsidRDefault="00B46CD2" w:rsidP="00B02703">
      <w:pPr>
        <w:ind w:left="1440"/>
      </w:pPr>
      <w:r>
        <w:t xml:space="preserve">That is, prove </w:t>
      </w:r>
      <w:r w:rsidRPr="00B02703">
        <w:rPr>
          <w:position w:val="-10"/>
        </w:rPr>
        <w:object w:dxaOrig="5000" w:dyaOrig="320">
          <v:shape id="_x0000_i1063" type="#_x0000_t75" style="width:250.2pt;height:16.2pt" o:ole="">
            <v:imagedata r:id="rId75" o:title=""/>
          </v:shape>
          <o:OLEObject Type="Embed" ProgID="Equation.3" ShapeID="_x0000_i1063" DrawAspect="Content" ObjectID="_1596261125" r:id="rId76"/>
        </w:object>
      </w:r>
      <w:r>
        <w:t>=</w:t>
      </w:r>
      <w:r w:rsidRPr="00B02703">
        <w:rPr>
          <w:position w:val="-24"/>
        </w:rPr>
        <w:object w:dxaOrig="2860" w:dyaOrig="620">
          <v:shape id="_x0000_i1064" type="#_x0000_t75" style="width:142.8pt;height:31.2pt" o:ole="">
            <v:imagedata r:id="rId77" o:title=""/>
          </v:shape>
          <o:OLEObject Type="Embed" ProgID="Equation.3" ShapeID="_x0000_i1064" DrawAspect="Content" ObjectID="_1596261126" r:id="rId78"/>
        </w:object>
      </w:r>
    </w:p>
    <w:p w:rsidR="00B46CD2" w:rsidRDefault="00B46CD2" w:rsidP="00B02703">
      <w:pPr>
        <w:ind w:left="1440"/>
      </w:pPr>
      <w:r>
        <w:t xml:space="preserve">LHS </w:t>
      </w:r>
      <w:r>
        <w:tab/>
        <w:t xml:space="preserve">= </w:t>
      </w:r>
      <w:r w:rsidRPr="00B02703">
        <w:rPr>
          <w:position w:val="-10"/>
        </w:rPr>
        <w:object w:dxaOrig="5000" w:dyaOrig="320">
          <v:shape id="_x0000_i1065" type="#_x0000_t75" style="width:250.2pt;height:16.2pt" o:ole="">
            <v:imagedata r:id="rId79" o:title=""/>
          </v:shape>
          <o:OLEObject Type="Embed" ProgID="Equation.3" ShapeID="_x0000_i1065" DrawAspect="Content" ObjectID="_1596261127" r:id="rId80"/>
        </w:object>
      </w:r>
    </w:p>
    <w:p w:rsidR="00B46CD2" w:rsidRDefault="00B46CD2" w:rsidP="00B02703">
      <w:pPr>
        <w:ind w:left="1440"/>
      </w:pPr>
      <w:r>
        <w:tab/>
        <w:t xml:space="preserve">=  </w:t>
      </w:r>
      <w:r w:rsidRPr="00B02703">
        <w:rPr>
          <w:position w:val="-24"/>
        </w:rPr>
        <w:object w:dxaOrig="1480" w:dyaOrig="620">
          <v:shape id="_x0000_i1066" type="#_x0000_t75" style="width:73.8pt;height:31.2pt" o:ole="">
            <v:imagedata r:id="rId73" o:title=""/>
          </v:shape>
          <o:OLEObject Type="Embed" ProgID="Equation.3" ShapeID="_x0000_i1066" DrawAspect="Content" ObjectID="_1596261128" r:id="rId81"/>
        </w:object>
      </w:r>
      <w:r>
        <w:t xml:space="preserve">  +   </w:t>
      </w:r>
      <w:r w:rsidRPr="00D068AC">
        <w:rPr>
          <w:position w:val="-10"/>
        </w:rPr>
        <w:object w:dxaOrig="1320" w:dyaOrig="320">
          <v:shape id="_x0000_i1067" type="#_x0000_t75" style="width:66pt;height:16.2pt" o:ole="">
            <v:imagedata r:id="rId82" o:title=""/>
          </v:shape>
          <o:OLEObject Type="Embed" ProgID="Equation.3" ShapeID="_x0000_i1067" DrawAspect="Content" ObjectID="_1596261129" r:id="rId83"/>
        </w:object>
      </w:r>
      <w:r>
        <w:t xml:space="preserve">      from Step 2</w:t>
      </w:r>
    </w:p>
    <w:p w:rsidR="00B46CD2" w:rsidRDefault="00B46CD2" w:rsidP="00B02703">
      <w:pPr>
        <w:ind w:left="1440"/>
      </w:pPr>
      <w:r>
        <w:tab/>
        <w:t>=</w:t>
      </w:r>
      <w:r w:rsidRPr="00B02703">
        <w:rPr>
          <w:position w:val="-24"/>
        </w:rPr>
        <w:object w:dxaOrig="3040" w:dyaOrig="620">
          <v:shape id="_x0000_i1068" type="#_x0000_t75" style="width:151.8pt;height:31.2pt" o:ole="">
            <v:imagedata r:id="rId84" o:title=""/>
          </v:shape>
          <o:OLEObject Type="Embed" ProgID="Equation.3" ShapeID="_x0000_i1068" DrawAspect="Content" ObjectID="_1596261130" r:id="rId85"/>
        </w:object>
      </w:r>
    </w:p>
    <w:p w:rsidR="00B46CD2" w:rsidRDefault="00B46CD2" w:rsidP="00B02703">
      <w:pPr>
        <w:ind w:left="1440"/>
      </w:pPr>
      <w:r>
        <w:tab/>
        <w:t>=</w:t>
      </w:r>
      <w:r w:rsidRPr="00B02703">
        <w:rPr>
          <w:position w:val="-24"/>
        </w:rPr>
        <w:object w:dxaOrig="1980" w:dyaOrig="620">
          <v:shape id="_x0000_i1069" type="#_x0000_t75" style="width:99pt;height:31.2pt" o:ole="">
            <v:imagedata r:id="rId86" o:title=""/>
          </v:shape>
          <o:OLEObject Type="Embed" ProgID="Equation.3" ShapeID="_x0000_i1069" DrawAspect="Content" ObjectID="_1596261131" r:id="rId87"/>
        </w:object>
      </w:r>
    </w:p>
    <w:p w:rsidR="00B46CD2" w:rsidRDefault="00B46CD2" w:rsidP="00B62C76">
      <w:pPr>
        <w:ind w:left="1440"/>
      </w:pPr>
      <w:r>
        <w:tab/>
        <w:t>=</w:t>
      </w:r>
      <w:r w:rsidRPr="00B02703">
        <w:rPr>
          <w:position w:val="-24"/>
        </w:rPr>
        <w:object w:dxaOrig="2880" w:dyaOrig="620">
          <v:shape id="_x0000_i1070" type="#_x0000_t75" style="width:2in;height:31.2pt" o:ole="">
            <v:imagedata r:id="rId88" o:title=""/>
          </v:shape>
          <o:OLEObject Type="Embed" ProgID="Equation.3" ShapeID="_x0000_i1070" DrawAspect="Content" ObjectID="_1596261132" r:id="rId89"/>
        </w:object>
      </w:r>
    </w:p>
    <w:p w:rsidR="00B46CD2" w:rsidRDefault="00B46CD2" w:rsidP="00B02703">
      <w:pPr>
        <w:ind w:left="1440"/>
      </w:pPr>
      <w:r>
        <w:tab/>
      </w:r>
    </w:p>
    <w:p w:rsidR="00B46CD2" w:rsidRDefault="00B46CD2" w:rsidP="00B02703">
      <w:pPr>
        <w:ind w:left="1440"/>
      </w:pPr>
      <w:r>
        <w:tab/>
        <w:t>=RHS</w:t>
      </w:r>
    </w:p>
    <w:p w:rsidR="00B46CD2" w:rsidRDefault="00B46CD2" w:rsidP="00B02703">
      <w:pPr>
        <w:ind w:left="1440"/>
      </w:pPr>
    </w:p>
    <w:p w:rsidR="00B46CD2" w:rsidRDefault="00B46CD2" w:rsidP="00B02703">
      <w:pPr>
        <w:ind w:left="1440"/>
      </w:pPr>
    </w:p>
    <w:p w:rsidR="00B46CD2" w:rsidRDefault="00B46CD2" w:rsidP="00B02703">
      <w:r>
        <w:tab/>
      </w:r>
      <w:r w:rsidRPr="0018715C">
        <w:rPr>
          <w:position w:val="-6"/>
        </w:rPr>
        <w:object w:dxaOrig="300" w:dyaOrig="240">
          <v:shape id="_x0000_i1071" type="#_x0000_t75" style="width:15pt;height:12pt" o:ole="">
            <v:imagedata r:id="rId35" o:title=""/>
          </v:shape>
          <o:OLEObject Type="Embed" ProgID="Equation.3" ShapeID="_x0000_i1071" DrawAspect="Content" ObjectID="_1596261133" r:id="rId90"/>
        </w:object>
      </w:r>
      <w:r>
        <w:t>The statement is true for n = k + 1 if it is true for n = k.</w:t>
      </w:r>
    </w:p>
    <w:p w:rsidR="00B46CD2" w:rsidRDefault="00B46CD2" w:rsidP="00B02703"/>
    <w:p w:rsidR="00B46CD2" w:rsidRDefault="00B46CD2" w:rsidP="00B02703"/>
    <w:p w:rsidR="00B46CD2" w:rsidRDefault="00B46CD2" w:rsidP="00B02703">
      <w:r>
        <w:tab/>
        <w:t>Step 4</w:t>
      </w:r>
      <w:r>
        <w:tab/>
        <w:t>As the statement is true for n = 1 it must be true for n =2.</w:t>
      </w:r>
    </w:p>
    <w:p w:rsidR="00B46CD2" w:rsidRDefault="00B46CD2" w:rsidP="00B02703">
      <w:r>
        <w:tab/>
      </w:r>
      <w:r>
        <w:tab/>
        <w:t>As the statement is true for n = 2 it must be true for n =3 and so on.</w:t>
      </w:r>
    </w:p>
    <w:p w:rsidR="00B46CD2" w:rsidRDefault="00B46CD2" w:rsidP="00B02703"/>
    <w:p w:rsidR="00B46CD2" w:rsidRPr="00FE1E6F" w:rsidRDefault="00B46CD2" w:rsidP="00B62C76">
      <w:pPr>
        <w:ind w:left="1440"/>
      </w:pPr>
      <w:r>
        <w:t>Hence,</w:t>
      </w:r>
      <w:r w:rsidRPr="00B62C76">
        <w:t xml:space="preserve"> </w:t>
      </w:r>
      <w:r w:rsidRPr="00B02703">
        <w:rPr>
          <w:position w:val="-10"/>
        </w:rPr>
        <w:object w:dxaOrig="3120" w:dyaOrig="320">
          <v:shape id="_x0000_i1072" type="#_x0000_t75" style="width:156pt;height:16.2pt" o:ole="">
            <v:imagedata r:id="rId64" o:title=""/>
          </v:shape>
          <o:OLEObject Type="Embed" ProgID="Equation.3" ShapeID="_x0000_i1072" DrawAspect="Content" ObjectID="_1596261134" r:id="rId91"/>
        </w:object>
      </w:r>
      <w:r>
        <w:t>=</w:t>
      </w:r>
      <w:r w:rsidRPr="00B02703">
        <w:rPr>
          <w:position w:val="-24"/>
        </w:rPr>
        <w:object w:dxaOrig="1480" w:dyaOrig="620">
          <v:shape id="_x0000_i1073" type="#_x0000_t75" style="width:73.8pt;height:31.2pt" o:ole="">
            <v:imagedata r:id="rId66" o:title=""/>
          </v:shape>
          <o:OLEObject Type="Embed" ProgID="Equation.3" ShapeID="_x0000_i1073" DrawAspect="Content" ObjectID="_1596261135" r:id="rId92"/>
        </w:object>
      </w:r>
      <w:r>
        <w:t xml:space="preserve"> is true for all positive integers n.</w:t>
      </w:r>
    </w:p>
    <w:p w:rsidR="00B46CD2" w:rsidRDefault="00B46CD2" w:rsidP="00B02703"/>
    <w:p w:rsidR="00B46CD2" w:rsidRDefault="00B46CD2" w:rsidP="00B02703"/>
    <w:p w:rsidR="00B46CD2" w:rsidRDefault="00B46CD2" w:rsidP="00B02703"/>
    <w:p w:rsidR="00B46CD2" w:rsidRDefault="00B46CD2" w:rsidP="00B02703"/>
    <w:p w:rsidR="00B46CD2" w:rsidRDefault="00B46CD2" w:rsidP="00B02703"/>
    <w:p w:rsidR="00B46CD2" w:rsidRDefault="00B46CD2" w:rsidP="00B02703"/>
    <w:p w:rsidR="00B46CD2" w:rsidRDefault="00B46CD2" w:rsidP="00B02703"/>
    <w:p w:rsidR="00B46CD2" w:rsidRDefault="00B46CD2" w:rsidP="00B02703"/>
    <w:p w:rsidR="00B46CD2" w:rsidRDefault="00B46CD2" w:rsidP="00B02703"/>
    <w:p w:rsidR="00B46CD2" w:rsidRDefault="00B46CD2" w:rsidP="00B02703"/>
    <w:p w:rsidR="00B473F4" w:rsidRDefault="00B473F4" w:rsidP="00B02703"/>
    <w:p w:rsidR="00B46CD2" w:rsidRDefault="00B46CD2" w:rsidP="00B02703"/>
    <w:p w:rsidR="00B46CD2" w:rsidRDefault="00B46CD2" w:rsidP="006336D8"/>
    <w:p w:rsidR="00B46CD2" w:rsidRDefault="00B46CD2" w:rsidP="006336D8"/>
    <w:p w:rsidR="00B46CD2" w:rsidRDefault="00B46CD2" w:rsidP="006336D8">
      <w:r>
        <w:t>4.</w:t>
      </w:r>
      <w:r>
        <w:tab/>
        <w:t xml:space="preserve">Required to prove  </w:t>
      </w:r>
      <w:r w:rsidRPr="006336D8">
        <w:rPr>
          <w:position w:val="-10"/>
        </w:rPr>
        <w:object w:dxaOrig="2460" w:dyaOrig="360">
          <v:shape id="_x0000_i1074" type="#_x0000_t75" style="width:123pt;height:18pt" o:ole="">
            <v:imagedata r:id="rId93" o:title=""/>
          </v:shape>
          <o:OLEObject Type="Embed" ProgID="Equation.3" ShapeID="_x0000_i1074" DrawAspect="Content" ObjectID="_1596261136" r:id="rId94"/>
        </w:object>
      </w:r>
      <w:r>
        <w:t>for all positive integers n.</w:t>
      </w:r>
    </w:p>
    <w:p w:rsidR="00B46CD2" w:rsidRDefault="00B46CD2" w:rsidP="006336D8">
      <w:r>
        <w:tab/>
      </w:r>
    </w:p>
    <w:p w:rsidR="00B46CD2" w:rsidRDefault="00B46CD2" w:rsidP="006336D8">
      <w:pPr>
        <w:ind w:firstLine="720"/>
      </w:pPr>
      <w:r>
        <w:t>Step 1</w:t>
      </w:r>
      <w:r>
        <w:tab/>
        <w:t>Verify the statement is true when n = 1</w:t>
      </w:r>
    </w:p>
    <w:p w:rsidR="00B46CD2" w:rsidRDefault="00B46CD2" w:rsidP="006336D8">
      <w:r>
        <w:tab/>
      </w:r>
      <w:r>
        <w:tab/>
        <w:t>L.H.S</w:t>
      </w:r>
      <w:r>
        <w:tab/>
        <w:t xml:space="preserve">= </w:t>
      </w:r>
      <w:r w:rsidRPr="006336D8">
        <w:rPr>
          <w:position w:val="-10"/>
        </w:rPr>
        <w:object w:dxaOrig="1060" w:dyaOrig="320">
          <v:shape id="_x0000_i1075" type="#_x0000_t75" style="width:52.8pt;height:16.2pt" o:ole="">
            <v:imagedata r:id="rId95" o:title=""/>
          </v:shape>
          <o:OLEObject Type="Embed" ProgID="Equation.3" ShapeID="_x0000_i1075" DrawAspect="Content" ObjectID="_1596261137" r:id="rId96"/>
        </w:object>
      </w:r>
    </w:p>
    <w:p w:rsidR="00B46CD2" w:rsidRDefault="00B46CD2" w:rsidP="006336D8">
      <w:r>
        <w:tab/>
      </w:r>
      <w:r>
        <w:tab/>
      </w:r>
      <w:r>
        <w:tab/>
        <w:t xml:space="preserve">= </w:t>
      </w:r>
      <w:r w:rsidRPr="006336D8">
        <w:rPr>
          <w:position w:val="-6"/>
        </w:rPr>
        <w:object w:dxaOrig="2220" w:dyaOrig="279">
          <v:shape id="_x0000_i1076" type="#_x0000_t75" style="width:111pt;height:13.8pt" o:ole="">
            <v:imagedata r:id="rId97" o:title=""/>
          </v:shape>
          <o:OLEObject Type="Embed" ProgID="Equation.3" ShapeID="_x0000_i1076" DrawAspect="Content" ObjectID="_1596261138" r:id="rId98"/>
        </w:object>
      </w:r>
    </w:p>
    <w:p w:rsidR="00B46CD2" w:rsidRDefault="00B46CD2" w:rsidP="006336D8">
      <w:r>
        <w:tab/>
      </w:r>
      <w:r>
        <w:tab/>
      </w:r>
      <w:r>
        <w:tab/>
        <w:t xml:space="preserve">= </w:t>
      </w:r>
      <w:r w:rsidRPr="006336D8">
        <w:rPr>
          <w:position w:val="-6"/>
        </w:rPr>
        <w:object w:dxaOrig="1740" w:dyaOrig="279">
          <v:shape id="_x0000_i1077" type="#_x0000_t75" style="width:87pt;height:13.8pt" o:ole="">
            <v:imagedata r:id="rId99" o:title=""/>
          </v:shape>
          <o:OLEObject Type="Embed" ProgID="Equation.3" ShapeID="_x0000_i1077" DrawAspect="Content" ObjectID="_1596261139" r:id="rId100"/>
        </w:object>
      </w:r>
    </w:p>
    <w:p w:rsidR="00B46CD2" w:rsidRDefault="00B46CD2" w:rsidP="006336D8">
      <w:r>
        <w:tab/>
      </w:r>
      <w:r>
        <w:tab/>
      </w:r>
      <w:r>
        <w:tab/>
        <w:t xml:space="preserve">= </w:t>
      </w:r>
      <w:r w:rsidRPr="006336D8">
        <w:rPr>
          <w:position w:val="-6"/>
        </w:rPr>
        <w:object w:dxaOrig="720" w:dyaOrig="220">
          <v:shape id="_x0000_i1078" type="#_x0000_t75" style="width:36pt;height:10.8pt" o:ole="">
            <v:imagedata r:id="rId101" o:title=""/>
          </v:shape>
          <o:OLEObject Type="Embed" ProgID="Equation.3" ShapeID="_x0000_i1078" DrawAspect="Content" ObjectID="_1596261140" r:id="rId102"/>
        </w:object>
      </w:r>
    </w:p>
    <w:p w:rsidR="00B46CD2" w:rsidRDefault="00B46CD2" w:rsidP="006336D8">
      <w:r>
        <w:tab/>
      </w:r>
      <w:r>
        <w:tab/>
        <w:t xml:space="preserve">R.H.S. = </w:t>
      </w:r>
      <w:r w:rsidRPr="006336D8">
        <w:rPr>
          <w:position w:val="-10"/>
        </w:rPr>
        <w:object w:dxaOrig="1040" w:dyaOrig="360">
          <v:shape id="_x0000_i1079" type="#_x0000_t75" style="width:52.2pt;height:18pt" o:ole="">
            <v:imagedata r:id="rId103" o:title=""/>
          </v:shape>
          <o:OLEObject Type="Embed" ProgID="Equation.3" ShapeID="_x0000_i1079" DrawAspect="Content" ObjectID="_1596261141" r:id="rId104"/>
        </w:object>
      </w:r>
    </w:p>
    <w:p w:rsidR="00B46CD2" w:rsidRDefault="00B46CD2" w:rsidP="006336D8">
      <w:r>
        <w:tab/>
      </w:r>
      <w:r>
        <w:tab/>
      </w:r>
      <w:r>
        <w:tab/>
        <w:t>=</w:t>
      </w:r>
      <w:r w:rsidRPr="006336D8">
        <w:rPr>
          <w:position w:val="-6"/>
        </w:rPr>
        <w:object w:dxaOrig="720" w:dyaOrig="220">
          <v:shape id="_x0000_i1080" type="#_x0000_t75" style="width:36pt;height:10.8pt" o:ole="">
            <v:imagedata r:id="rId105" o:title=""/>
          </v:shape>
          <o:OLEObject Type="Embed" ProgID="Equation.3" ShapeID="_x0000_i1080" DrawAspect="Content" ObjectID="_1596261142" r:id="rId106"/>
        </w:object>
      </w:r>
    </w:p>
    <w:p w:rsidR="00B46CD2" w:rsidRDefault="00B46CD2" w:rsidP="006336D8"/>
    <w:p w:rsidR="00B46CD2" w:rsidRDefault="00B46CD2" w:rsidP="006336D8">
      <w:r>
        <w:tab/>
      </w:r>
      <w:r w:rsidRPr="009B44BA">
        <w:rPr>
          <w:position w:val="-6"/>
        </w:rPr>
        <w:object w:dxaOrig="300" w:dyaOrig="240">
          <v:shape id="_x0000_i1081" type="#_x0000_t75" style="width:15pt;height:12pt" o:ole="">
            <v:imagedata r:id="rId9" o:title=""/>
          </v:shape>
          <o:OLEObject Type="Embed" ProgID="Equation.3" ShapeID="_x0000_i1081" DrawAspect="Content" ObjectID="_1596261143" r:id="rId107"/>
        </w:object>
      </w:r>
      <w:r>
        <w:t>Statement is true for n = 1</w:t>
      </w:r>
    </w:p>
    <w:p w:rsidR="00B46CD2" w:rsidRDefault="00B46CD2" w:rsidP="006336D8"/>
    <w:p w:rsidR="00B46CD2" w:rsidRDefault="00B46CD2" w:rsidP="006336D8"/>
    <w:p w:rsidR="00B46CD2" w:rsidRDefault="00B46CD2" w:rsidP="006336D8">
      <w:r>
        <w:tab/>
        <w:t>Step 2</w:t>
      </w:r>
      <w:r>
        <w:tab/>
        <w:t>Assume the statement is true for n = k</w:t>
      </w:r>
    </w:p>
    <w:p w:rsidR="00B46CD2" w:rsidRDefault="00B46CD2" w:rsidP="006336D8">
      <w:r>
        <w:tab/>
      </w:r>
      <w:r>
        <w:tab/>
        <w:t xml:space="preserve">That is, </w:t>
      </w:r>
      <w:r w:rsidRPr="009B44BA">
        <w:rPr>
          <w:position w:val="-10"/>
        </w:rPr>
        <w:object w:dxaOrig="180" w:dyaOrig="340">
          <v:shape id="_x0000_i1082" type="#_x0000_t75" style="width:9pt;height:16.8pt" o:ole="">
            <v:imagedata r:id="rId11" o:title=""/>
          </v:shape>
          <o:OLEObject Type="Embed" ProgID="Equation.3" ShapeID="_x0000_i1082" DrawAspect="Content" ObjectID="_1596261144" r:id="rId108"/>
        </w:object>
      </w:r>
      <w:r w:rsidRPr="000840BE">
        <w:rPr>
          <w:position w:val="-10"/>
        </w:rPr>
        <w:object w:dxaOrig="2439" w:dyaOrig="360">
          <v:shape id="_x0000_i1083" type="#_x0000_t75" style="width:121.8pt;height:18pt" o:ole="">
            <v:imagedata r:id="rId109" o:title=""/>
          </v:shape>
          <o:OLEObject Type="Embed" ProgID="Equation.3" ShapeID="_x0000_i1083" DrawAspect="Content" ObjectID="_1596261145" r:id="rId110"/>
        </w:object>
      </w:r>
    </w:p>
    <w:p w:rsidR="00B46CD2" w:rsidRDefault="00B46CD2" w:rsidP="006336D8"/>
    <w:p w:rsidR="00B46CD2" w:rsidRDefault="00B46CD2" w:rsidP="006336D8"/>
    <w:p w:rsidR="00B46CD2" w:rsidRDefault="00B46CD2" w:rsidP="006336D8">
      <w:r>
        <w:tab/>
        <w:t>Step 3</w:t>
      </w:r>
      <w:r>
        <w:tab/>
        <w:t>Prove statement true for n = k + 1</w:t>
      </w:r>
    </w:p>
    <w:p w:rsidR="00B46CD2" w:rsidRDefault="00B46CD2" w:rsidP="006336D8">
      <w:pPr>
        <w:ind w:left="1440"/>
      </w:pPr>
      <w:r>
        <w:t xml:space="preserve">That is, prove </w:t>
      </w:r>
      <w:r w:rsidRPr="000840BE">
        <w:rPr>
          <w:position w:val="-10"/>
        </w:rPr>
        <w:object w:dxaOrig="3060" w:dyaOrig="360">
          <v:shape id="_x0000_i1084" type="#_x0000_t75" style="width:153pt;height:18pt" o:ole="">
            <v:imagedata r:id="rId111" o:title=""/>
          </v:shape>
          <o:OLEObject Type="Embed" ProgID="Equation.3" ShapeID="_x0000_i1084" DrawAspect="Content" ObjectID="_1596261146" r:id="rId112"/>
        </w:object>
      </w:r>
    </w:p>
    <w:p w:rsidR="00B46CD2" w:rsidRDefault="00B46CD2" w:rsidP="000B690C">
      <w:pPr>
        <w:ind w:left="1440"/>
      </w:pPr>
      <w:r>
        <w:t xml:space="preserve">LHS </w:t>
      </w:r>
      <w:r>
        <w:tab/>
        <w:t xml:space="preserve">= </w:t>
      </w:r>
      <w:r w:rsidRPr="000840BE">
        <w:rPr>
          <w:position w:val="-10"/>
        </w:rPr>
        <w:object w:dxaOrig="1660" w:dyaOrig="320">
          <v:shape id="_x0000_i1085" type="#_x0000_t75" style="width:82.8pt;height:16.2pt" o:ole="">
            <v:imagedata r:id="rId113" o:title=""/>
          </v:shape>
          <o:OLEObject Type="Embed" ProgID="Equation.3" ShapeID="_x0000_i1085" DrawAspect="Content" ObjectID="_1596261147" r:id="rId114"/>
        </w:object>
      </w:r>
      <w:r>
        <w:t xml:space="preserve">        </w:t>
      </w:r>
    </w:p>
    <w:p w:rsidR="00B46CD2" w:rsidRDefault="00B46CD2" w:rsidP="006336D8">
      <w:pPr>
        <w:ind w:left="1440"/>
      </w:pPr>
      <w:r>
        <w:tab/>
        <w:t>=</w:t>
      </w:r>
      <w:r w:rsidRPr="000840BE">
        <w:rPr>
          <w:position w:val="-10"/>
        </w:rPr>
        <w:object w:dxaOrig="1560" w:dyaOrig="320">
          <v:shape id="_x0000_i1086" type="#_x0000_t75" style="width:78pt;height:16.2pt" o:ole="">
            <v:imagedata r:id="rId115" o:title=""/>
          </v:shape>
          <o:OLEObject Type="Embed" ProgID="Equation.3" ShapeID="_x0000_i1086" DrawAspect="Content" ObjectID="_1596261148" r:id="rId116"/>
        </w:object>
      </w:r>
    </w:p>
    <w:p w:rsidR="00B46CD2" w:rsidRDefault="00B46CD2" w:rsidP="006336D8">
      <w:pPr>
        <w:ind w:left="1440"/>
      </w:pPr>
      <w:r>
        <w:tab/>
        <w:t>=</w:t>
      </w:r>
      <w:r w:rsidRPr="000840BE">
        <w:rPr>
          <w:position w:val="-10"/>
        </w:rPr>
        <w:object w:dxaOrig="1719" w:dyaOrig="320">
          <v:shape id="_x0000_i1087" type="#_x0000_t75" style="width:85.8pt;height:16.2pt" o:ole="">
            <v:imagedata r:id="rId117" o:title=""/>
          </v:shape>
          <o:OLEObject Type="Embed" ProgID="Equation.3" ShapeID="_x0000_i1087" DrawAspect="Content" ObjectID="_1596261149" r:id="rId118"/>
        </w:object>
      </w:r>
    </w:p>
    <w:p w:rsidR="00B46CD2" w:rsidRDefault="00B46CD2" w:rsidP="006336D8">
      <w:pPr>
        <w:ind w:left="1440"/>
      </w:pPr>
      <w:r>
        <w:tab/>
        <w:t>=</w:t>
      </w:r>
      <w:r w:rsidRPr="000840BE">
        <w:rPr>
          <w:position w:val="-10"/>
        </w:rPr>
        <w:object w:dxaOrig="3460" w:dyaOrig="320">
          <v:shape id="_x0000_i1088" type="#_x0000_t75" style="width:172.8pt;height:16.2pt" o:ole="">
            <v:imagedata r:id="rId119" o:title=""/>
          </v:shape>
          <o:OLEObject Type="Embed" ProgID="Equation.3" ShapeID="_x0000_i1088" DrawAspect="Content" ObjectID="_1596261150" r:id="rId120"/>
        </w:object>
      </w:r>
    </w:p>
    <w:p w:rsidR="00B46CD2" w:rsidRDefault="00B46CD2" w:rsidP="006336D8">
      <w:pPr>
        <w:ind w:left="1440"/>
      </w:pPr>
      <w:r>
        <w:tab/>
        <w:t>=</w:t>
      </w:r>
      <w:r w:rsidRPr="000840BE">
        <w:rPr>
          <w:position w:val="-10"/>
        </w:rPr>
        <w:object w:dxaOrig="2960" w:dyaOrig="360">
          <v:shape id="_x0000_i1089" type="#_x0000_t75" style="width:148.2pt;height:18pt" o:ole="">
            <v:imagedata r:id="rId121" o:title=""/>
          </v:shape>
          <o:OLEObject Type="Embed" ProgID="Equation.3" ShapeID="_x0000_i1089" DrawAspect="Content" ObjectID="_1596261151" r:id="rId122"/>
        </w:object>
      </w:r>
      <w:r>
        <w:tab/>
      </w:r>
      <w:r>
        <w:tab/>
        <w:t>from Step 2</w:t>
      </w:r>
      <w:r>
        <w:tab/>
      </w:r>
      <w:r>
        <w:tab/>
      </w:r>
      <w:r>
        <w:tab/>
      </w:r>
    </w:p>
    <w:p w:rsidR="00B46CD2" w:rsidRDefault="00B46CD2" w:rsidP="006336D8">
      <w:pPr>
        <w:ind w:left="1440"/>
      </w:pPr>
      <w:r>
        <w:tab/>
        <w:t>=</w:t>
      </w:r>
      <w:r w:rsidRPr="000840BE">
        <w:rPr>
          <w:position w:val="-10"/>
        </w:rPr>
        <w:object w:dxaOrig="1219" w:dyaOrig="360">
          <v:shape id="_x0000_i1090" type="#_x0000_t75" style="width:61.2pt;height:18pt" o:ole="">
            <v:imagedata r:id="rId123" o:title=""/>
          </v:shape>
          <o:OLEObject Type="Embed" ProgID="Equation.3" ShapeID="_x0000_i1090" DrawAspect="Content" ObjectID="_1596261152" r:id="rId124"/>
        </w:object>
      </w:r>
    </w:p>
    <w:p w:rsidR="00B46CD2" w:rsidRDefault="00B46CD2" w:rsidP="006336D8">
      <w:pPr>
        <w:ind w:left="1440"/>
      </w:pPr>
      <w:r>
        <w:tab/>
        <w:t>=RHS</w:t>
      </w:r>
    </w:p>
    <w:p w:rsidR="00B46CD2" w:rsidRDefault="00B46CD2" w:rsidP="006336D8">
      <w:pPr>
        <w:ind w:left="1440"/>
      </w:pPr>
    </w:p>
    <w:p w:rsidR="00B46CD2" w:rsidRDefault="00B46CD2" w:rsidP="006336D8">
      <w:r>
        <w:tab/>
      </w:r>
      <w:r w:rsidRPr="0018715C">
        <w:rPr>
          <w:position w:val="-6"/>
        </w:rPr>
        <w:object w:dxaOrig="300" w:dyaOrig="240">
          <v:shape id="_x0000_i1091" type="#_x0000_t75" style="width:15pt;height:12pt" o:ole="">
            <v:imagedata r:id="rId35" o:title=""/>
          </v:shape>
          <o:OLEObject Type="Embed" ProgID="Equation.3" ShapeID="_x0000_i1091" DrawAspect="Content" ObjectID="_1596261153" r:id="rId125"/>
        </w:object>
      </w:r>
      <w:r>
        <w:t>The statement is true for n = k + 1 if it is true for n = k.</w:t>
      </w:r>
    </w:p>
    <w:p w:rsidR="00B46CD2" w:rsidRDefault="00B46CD2" w:rsidP="006336D8"/>
    <w:p w:rsidR="00B46CD2" w:rsidRDefault="00B46CD2" w:rsidP="006336D8"/>
    <w:p w:rsidR="00B46CD2" w:rsidRDefault="00B46CD2" w:rsidP="006336D8">
      <w:r>
        <w:tab/>
        <w:t>Step 4</w:t>
      </w:r>
      <w:r>
        <w:tab/>
        <w:t>As the statement is true for n = 1 it must be true for n =2.</w:t>
      </w:r>
    </w:p>
    <w:p w:rsidR="00B46CD2" w:rsidRDefault="00B46CD2" w:rsidP="006336D8">
      <w:r>
        <w:tab/>
      </w:r>
      <w:r>
        <w:tab/>
        <w:t>As the statement is true for n = 2 it must be true for n =3 and so on.</w:t>
      </w:r>
    </w:p>
    <w:p w:rsidR="00B46CD2" w:rsidRDefault="00B46CD2" w:rsidP="006336D8"/>
    <w:p w:rsidR="00B46CD2" w:rsidRPr="00FE1E6F" w:rsidRDefault="00B46CD2" w:rsidP="006336D8">
      <w:r>
        <w:tab/>
      </w:r>
      <w:r>
        <w:tab/>
        <w:t xml:space="preserve">Hence, </w:t>
      </w:r>
      <w:r w:rsidRPr="006336D8">
        <w:rPr>
          <w:position w:val="-10"/>
        </w:rPr>
        <w:object w:dxaOrig="2460" w:dyaOrig="360">
          <v:shape id="_x0000_i1092" type="#_x0000_t75" style="width:123pt;height:18pt" o:ole="">
            <v:imagedata r:id="rId93" o:title=""/>
          </v:shape>
          <o:OLEObject Type="Embed" ProgID="Equation.3" ShapeID="_x0000_i1092" DrawAspect="Content" ObjectID="_1596261154" r:id="rId126"/>
        </w:object>
      </w:r>
      <w:r>
        <w:t xml:space="preserve"> is true for all positive integers n.</w:t>
      </w:r>
    </w:p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6336D8"/>
    <w:p w:rsidR="00B46CD2" w:rsidRDefault="00B46CD2" w:rsidP="00BA06FB">
      <w:r>
        <w:t>5.</w:t>
      </w:r>
      <w:r>
        <w:tab/>
        <w:t xml:space="preserve">Required to prove  </w:t>
      </w:r>
      <w:r w:rsidRPr="00BA06FB">
        <w:rPr>
          <w:position w:val="-10"/>
        </w:rPr>
        <w:object w:dxaOrig="920" w:dyaOrig="360">
          <v:shape id="_x0000_i1093" type="#_x0000_t75" style="width:46.2pt;height:18pt" o:ole="">
            <v:imagedata r:id="rId127" o:title=""/>
          </v:shape>
          <o:OLEObject Type="Embed" ProgID="Equation.3" ShapeID="_x0000_i1093" DrawAspect="Content" ObjectID="_1596261155" r:id="rId128"/>
        </w:object>
      </w:r>
      <w:r>
        <w:t xml:space="preserve">  is divisible by 6 for all positive integers n.</w:t>
      </w:r>
    </w:p>
    <w:p w:rsidR="00B46CD2" w:rsidRDefault="00B46CD2" w:rsidP="00BA06FB">
      <w:r>
        <w:tab/>
      </w:r>
    </w:p>
    <w:p w:rsidR="00B46CD2" w:rsidRDefault="00B46CD2" w:rsidP="00BA06FB">
      <w:pPr>
        <w:ind w:firstLine="720"/>
      </w:pPr>
      <w:r>
        <w:t>Step 1</w:t>
      </w:r>
      <w:r>
        <w:tab/>
        <w:t>Verify the statement is true when n = 1</w:t>
      </w:r>
    </w:p>
    <w:p w:rsidR="00B46CD2" w:rsidRDefault="00B46CD2" w:rsidP="00BA06FB">
      <w:r>
        <w:tab/>
      </w:r>
      <w:r>
        <w:tab/>
      </w:r>
      <w:r w:rsidRPr="00F249ED">
        <w:rPr>
          <w:position w:val="-10"/>
        </w:rPr>
        <w:object w:dxaOrig="740" w:dyaOrig="320">
          <v:shape id="_x0000_i1094" type="#_x0000_t75" style="width:37.2pt;height:16.2pt" o:ole="">
            <v:imagedata r:id="rId129" o:title=""/>
          </v:shape>
          <o:OLEObject Type="Embed" ProgID="Equation.3" ShapeID="_x0000_i1094" DrawAspect="Content" ObjectID="_1596261156" r:id="rId130"/>
        </w:object>
      </w:r>
      <w:r>
        <w:t xml:space="preserve"> = 6</w:t>
      </w:r>
    </w:p>
    <w:p w:rsidR="00B46CD2" w:rsidRDefault="00B46CD2" w:rsidP="00BA06FB">
      <w:r>
        <w:tab/>
      </w:r>
      <w:r>
        <w:tab/>
        <w:t>Divisible by 6</w:t>
      </w:r>
    </w:p>
    <w:p w:rsidR="00B46CD2" w:rsidRDefault="00B46CD2" w:rsidP="00BA06FB">
      <w:r>
        <w:tab/>
      </w:r>
      <w:r w:rsidRPr="009B44BA">
        <w:rPr>
          <w:position w:val="-6"/>
        </w:rPr>
        <w:object w:dxaOrig="300" w:dyaOrig="240">
          <v:shape id="_x0000_i1095" type="#_x0000_t75" style="width:15pt;height:12pt" o:ole="">
            <v:imagedata r:id="rId9" o:title=""/>
          </v:shape>
          <o:OLEObject Type="Embed" ProgID="Equation.3" ShapeID="_x0000_i1095" DrawAspect="Content" ObjectID="_1596261157" r:id="rId131"/>
        </w:object>
      </w:r>
      <w:r>
        <w:t>Statement is true for n = 1</w:t>
      </w:r>
    </w:p>
    <w:p w:rsidR="00B46CD2" w:rsidRDefault="00B46CD2" w:rsidP="00BA06FB"/>
    <w:p w:rsidR="00B46CD2" w:rsidRDefault="00B46CD2" w:rsidP="00BA06FB"/>
    <w:p w:rsidR="00B46CD2" w:rsidRDefault="00B46CD2" w:rsidP="00BA06FB">
      <w:r>
        <w:tab/>
        <w:t>Step 2</w:t>
      </w:r>
      <w:r>
        <w:tab/>
        <w:t>Assume the statement is true for n = k</w:t>
      </w:r>
    </w:p>
    <w:p w:rsidR="00B46CD2" w:rsidRDefault="00B46CD2" w:rsidP="00BA06FB">
      <w:r>
        <w:tab/>
      </w:r>
      <w:r>
        <w:tab/>
        <w:t xml:space="preserve">That is, </w:t>
      </w:r>
      <w:r w:rsidRPr="009B44BA">
        <w:rPr>
          <w:position w:val="-10"/>
        </w:rPr>
        <w:object w:dxaOrig="180" w:dyaOrig="340">
          <v:shape id="_x0000_i1096" type="#_x0000_t75" style="width:9pt;height:16.8pt" o:ole="">
            <v:imagedata r:id="rId11" o:title=""/>
          </v:shape>
          <o:OLEObject Type="Embed" ProgID="Equation.3" ShapeID="_x0000_i1096" DrawAspect="Content" ObjectID="_1596261158" r:id="rId132"/>
        </w:object>
      </w:r>
      <w:r w:rsidRPr="00F249ED">
        <w:rPr>
          <w:position w:val="-10"/>
        </w:rPr>
        <w:object w:dxaOrig="940" w:dyaOrig="360">
          <v:shape id="_x0000_i1097" type="#_x0000_t75" style="width:46.8pt;height:18pt" o:ole="">
            <v:imagedata r:id="rId133" o:title=""/>
          </v:shape>
          <o:OLEObject Type="Embed" ProgID="Equation.3" ShapeID="_x0000_i1097" DrawAspect="Content" ObjectID="_1596261159" r:id="rId134"/>
        </w:object>
      </w:r>
      <w:r>
        <w:t xml:space="preserve"> is divisible by 6</w:t>
      </w:r>
    </w:p>
    <w:p w:rsidR="00B46CD2" w:rsidRDefault="00B46CD2" w:rsidP="00BA06FB"/>
    <w:p w:rsidR="00B46CD2" w:rsidRDefault="00B46CD2" w:rsidP="00BA06FB"/>
    <w:p w:rsidR="00B46CD2" w:rsidRDefault="00B46CD2" w:rsidP="00BA06FB">
      <w:r>
        <w:tab/>
        <w:t>Step 3</w:t>
      </w:r>
      <w:r>
        <w:tab/>
        <w:t>Prove statement true for n = k + 1</w:t>
      </w:r>
    </w:p>
    <w:p w:rsidR="00B46CD2" w:rsidRDefault="00B46CD2" w:rsidP="00BA06FB">
      <w:pPr>
        <w:ind w:left="1440"/>
      </w:pPr>
      <w:r>
        <w:t xml:space="preserve">That is, prove </w:t>
      </w:r>
      <w:r w:rsidRPr="00F249ED">
        <w:rPr>
          <w:position w:val="-10"/>
        </w:rPr>
        <w:object w:dxaOrig="1939" w:dyaOrig="360">
          <v:shape id="_x0000_i1098" type="#_x0000_t75" style="width:97.2pt;height:18pt" o:ole="">
            <v:imagedata r:id="rId135" o:title=""/>
          </v:shape>
          <o:OLEObject Type="Embed" ProgID="Equation.3" ShapeID="_x0000_i1098" DrawAspect="Content" ObjectID="_1596261160" r:id="rId136"/>
        </w:object>
      </w:r>
      <w:r>
        <w:t xml:space="preserve"> is divisible by 6</w:t>
      </w:r>
    </w:p>
    <w:p w:rsidR="00B46CD2" w:rsidRDefault="00B46CD2" w:rsidP="00BA06FB">
      <w:pPr>
        <w:ind w:left="1440"/>
      </w:pPr>
    </w:p>
    <w:p w:rsidR="00B46CD2" w:rsidRDefault="00B46CD2" w:rsidP="001C658D">
      <w:r>
        <w:t xml:space="preserve"> </w:t>
      </w:r>
      <w:r>
        <w:tab/>
      </w:r>
      <w:r>
        <w:tab/>
      </w:r>
      <w:r w:rsidRPr="00F249ED">
        <w:rPr>
          <w:position w:val="-10"/>
        </w:rPr>
        <w:object w:dxaOrig="1939" w:dyaOrig="360">
          <v:shape id="_x0000_i1099" type="#_x0000_t75" style="width:97.2pt;height:18pt" o:ole="">
            <v:imagedata r:id="rId137" o:title=""/>
          </v:shape>
          <o:OLEObject Type="Embed" ProgID="Equation.3" ShapeID="_x0000_i1099" DrawAspect="Content" ObjectID="_1596261161" r:id="rId138"/>
        </w:object>
      </w:r>
    </w:p>
    <w:p w:rsidR="00B46CD2" w:rsidRDefault="00B46CD2" w:rsidP="001C658D">
      <w:pPr>
        <w:ind w:left="720" w:firstLine="720"/>
      </w:pPr>
      <w:r>
        <w:t xml:space="preserve">=  </w:t>
      </w:r>
      <w:r w:rsidRPr="00F249ED">
        <w:rPr>
          <w:position w:val="-10"/>
        </w:rPr>
        <w:object w:dxaOrig="2180" w:dyaOrig="360">
          <v:shape id="_x0000_i1100" type="#_x0000_t75" style="width:109.2pt;height:18pt" o:ole="">
            <v:imagedata r:id="rId139" o:title=""/>
          </v:shape>
          <o:OLEObject Type="Embed" ProgID="Equation.3" ShapeID="_x0000_i1100" DrawAspect="Content" ObjectID="_1596261162" r:id="rId140"/>
        </w:object>
      </w:r>
      <w:r>
        <w:t xml:space="preserve">           </w:t>
      </w:r>
    </w:p>
    <w:p w:rsidR="00B46CD2" w:rsidRDefault="00B46CD2" w:rsidP="00BA06FB">
      <w:pPr>
        <w:ind w:left="1440"/>
      </w:pPr>
      <w:r>
        <w:t>=</w:t>
      </w:r>
      <w:r w:rsidRPr="00F249ED">
        <w:rPr>
          <w:position w:val="-10"/>
        </w:rPr>
        <w:object w:dxaOrig="1880" w:dyaOrig="360">
          <v:shape id="_x0000_i1101" type="#_x0000_t75" style="width:94.2pt;height:18pt" o:ole="">
            <v:imagedata r:id="rId141" o:title=""/>
          </v:shape>
          <o:OLEObject Type="Embed" ProgID="Equation.3" ShapeID="_x0000_i1101" DrawAspect="Content" ObjectID="_1596261163" r:id="rId142"/>
        </w:object>
      </w:r>
    </w:p>
    <w:p w:rsidR="00B46CD2" w:rsidRDefault="00B46CD2" w:rsidP="00BA06FB">
      <w:pPr>
        <w:ind w:left="1440"/>
      </w:pPr>
      <w:r>
        <w:t>=</w:t>
      </w:r>
      <w:r w:rsidRPr="00F249ED">
        <w:rPr>
          <w:position w:val="-6"/>
        </w:rPr>
        <w:object w:dxaOrig="2640" w:dyaOrig="320">
          <v:shape id="_x0000_i1102" type="#_x0000_t75" style="width:132pt;height:16.2pt" o:ole="">
            <v:imagedata r:id="rId143" o:title=""/>
          </v:shape>
          <o:OLEObject Type="Embed" ProgID="Equation.3" ShapeID="_x0000_i1102" DrawAspect="Content" ObjectID="_1596261164" r:id="rId144"/>
        </w:object>
      </w:r>
    </w:p>
    <w:p w:rsidR="00B46CD2" w:rsidRDefault="00B46CD2" w:rsidP="00BA06FB">
      <w:pPr>
        <w:ind w:left="1440"/>
      </w:pPr>
      <w:r>
        <w:t>=</w:t>
      </w:r>
      <w:r w:rsidRPr="00F249ED">
        <w:rPr>
          <w:position w:val="-6"/>
        </w:rPr>
        <w:object w:dxaOrig="1680" w:dyaOrig="320">
          <v:shape id="_x0000_i1103" type="#_x0000_t75" style="width:84pt;height:16.2pt" o:ole="">
            <v:imagedata r:id="rId145" o:title=""/>
          </v:shape>
          <o:OLEObject Type="Embed" ProgID="Equation.3" ShapeID="_x0000_i1103" DrawAspect="Content" ObjectID="_1596261165" r:id="rId146"/>
        </w:object>
      </w:r>
    </w:p>
    <w:p w:rsidR="00B46CD2" w:rsidRDefault="00B46CD2" w:rsidP="00BA06FB">
      <w:pPr>
        <w:ind w:left="1440"/>
      </w:pPr>
      <w:r>
        <w:t>=</w:t>
      </w:r>
      <w:r w:rsidRPr="00F249ED">
        <w:rPr>
          <w:position w:val="-6"/>
        </w:rPr>
        <w:object w:dxaOrig="2140" w:dyaOrig="320">
          <v:shape id="_x0000_i1104" type="#_x0000_t75" style="width:106.8pt;height:16.2pt" o:ole="">
            <v:imagedata r:id="rId147" o:title=""/>
          </v:shape>
          <o:OLEObject Type="Embed" ProgID="Equation.3" ShapeID="_x0000_i1104" DrawAspect="Content" ObjectID="_1596261166" r:id="rId148"/>
        </w:object>
      </w:r>
    </w:p>
    <w:p w:rsidR="00B46CD2" w:rsidRDefault="00B46CD2" w:rsidP="00BA06FB">
      <w:pPr>
        <w:ind w:left="1440"/>
      </w:pPr>
      <w:r>
        <w:t>=</w:t>
      </w:r>
      <w:r w:rsidRPr="00F249ED">
        <w:rPr>
          <w:position w:val="-10"/>
        </w:rPr>
        <w:object w:dxaOrig="2380" w:dyaOrig="360">
          <v:shape id="_x0000_i1105" type="#_x0000_t75" style="width:118.8pt;height:18pt" o:ole="">
            <v:imagedata r:id="rId149" o:title=""/>
          </v:shape>
          <o:OLEObject Type="Embed" ProgID="Equation.3" ShapeID="_x0000_i1105" DrawAspect="Content" ObjectID="_1596261167" r:id="rId150"/>
        </w:object>
      </w:r>
    </w:p>
    <w:p w:rsidR="00B46CD2" w:rsidRDefault="00B46CD2" w:rsidP="00BA06FB">
      <w:pPr>
        <w:ind w:left="1440"/>
      </w:pPr>
    </w:p>
    <w:p w:rsidR="00B46CD2" w:rsidRDefault="00B46CD2" w:rsidP="00BA06FB">
      <w:pPr>
        <w:ind w:left="1440"/>
      </w:pPr>
      <w:r w:rsidRPr="00F249ED">
        <w:rPr>
          <w:position w:val="-10"/>
        </w:rPr>
        <w:object w:dxaOrig="940" w:dyaOrig="360">
          <v:shape id="_x0000_i1106" type="#_x0000_t75" style="width:46.8pt;height:18pt" o:ole="">
            <v:imagedata r:id="rId133" o:title=""/>
          </v:shape>
          <o:OLEObject Type="Embed" ProgID="Equation.3" ShapeID="_x0000_i1106" DrawAspect="Content" ObjectID="_1596261168" r:id="rId151"/>
        </w:object>
      </w:r>
      <w:r>
        <w:t>is divisible by 6 from Step 2</w:t>
      </w:r>
    </w:p>
    <w:p w:rsidR="00B46CD2" w:rsidRDefault="00B46CD2" w:rsidP="00BA06FB">
      <w:pPr>
        <w:ind w:left="1440"/>
      </w:pPr>
    </w:p>
    <w:p w:rsidR="00B46CD2" w:rsidRDefault="00B46CD2" w:rsidP="00BA06FB">
      <w:pPr>
        <w:ind w:left="1440"/>
      </w:pPr>
      <w:r w:rsidRPr="00F249ED">
        <w:rPr>
          <w:position w:val="-10"/>
        </w:rPr>
        <w:object w:dxaOrig="1280" w:dyaOrig="360">
          <v:shape id="_x0000_i1107" type="#_x0000_t75" style="width:64.2pt;height:18pt" o:ole="">
            <v:imagedata r:id="rId152" o:title=""/>
          </v:shape>
          <o:OLEObject Type="Embed" ProgID="Equation.3" ShapeID="_x0000_i1107" DrawAspect="Content" ObjectID="_1596261169" r:id="rId153"/>
        </w:object>
      </w:r>
      <w:r>
        <w:t xml:space="preserve"> is divisible by 6 if </w:t>
      </w:r>
      <w:r w:rsidRPr="00F249ED">
        <w:rPr>
          <w:position w:val="-10"/>
        </w:rPr>
        <w:object w:dxaOrig="1180" w:dyaOrig="360">
          <v:shape id="_x0000_i1108" type="#_x0000_t75" style="width:58.8pt;height:18pt" o:ole="">
            <v:imagedata r:id="rId154" o:title=""/>
          </v:shape>
          <o:OLEObject Type="Embed" ProgID="Equation.3" ShapeID="_x0000_i1108" DrawAspect="Content" ObjectID="_1596261170" r:id="rId155"/>
        </w:object>
      </w:r>
      <w:r>
        <w:t xml:space="preserve"> is even</w:t>
      </w:r>
    </w:p>
    <w:p w:rsidR="00B46CD2" w:rsidRDefault="00B46CD2" w:rsidP="00BA06FB">
      <w:pPr>
        <w:ind w:left="1440"/>
      </w:pPr>
      <w:r>
        <w:t>If</w:t>
      </w:r>
      <w:r w:rsidRPr="0075404F">
        <w:rPr>
          <w:position w:val="-6"/>
        </w:rPr>
        <w:object w:dxaOrig="200" w:dyaOrig="279">
          <v:shape id="_x0000_i1109" type="#_x0000_t75" style="width:10.2pt;height:13.8pt" o:ole="">
            <v:imagedata r:id="rId156" o:title=""/>
          </v:shape>
          <o:OLEObject Type="Embed" ProgID="Equation.3" ShapeID="_x0000_i1109" DrawAspect="Content" ObjectID="_1596261171" r:id="rId157"/>
        </w:object>
      </w:r>
      <w:r>
        <w:t xml:space="preserve"> is an odd number </w:t>
      </w:r>
      <w:r w:rsidRPr="0075404F">
        <w:rPr>
          <w:position w:val="-6"/>
        </w:rPr>
        <w:object w:dxaOrig="279" w:dyaOrig="320">
          <v:shape id="_x0000_i1110" type="#_x0000_t75" style="width:13.8pt;height:16.2pt" o:ole="">
            <v:imagedata r:id="rId158" o:title=""/>
          </v:shape>
          <o:OLEObject Type="Embed" ProgID="Equation.3" ShapeID="_x0000_i1110" DrawAspect="Content" ObjectID="_1596261172" r:id="rId159"/>
        </w:object>
      </w:r>
      <w:r>
        <w:t xml:space="preserve"> is odd so </w:t>
      </w:r>
      <w:r w:rsidRPr="00F249ED">
        <w:rPr>
          <w:position w:val="-10"/>
        </w:rPr>
        <w:object w:dxaOrig="1180" w:dyaOrig="360">
          <v:shape id="_x0000_i1111" type="#_x0000_t75" style="width:58.8pt;height:18pt" o:ole="">
            <v:imagedata r:id="rId154" o:title=""/>
          </v:shape>
          <o:OLEObject Type="Embed" ProgID="Equation.3" ShapeID="_x0000_i1111" DrawAspect="Content" ObjectID="_1596261173" r:id="rId160"/>
        </w:object>
      </w:r>
      <w:r>
        <w:t>= odd + odd +2 = even</w:t>
      </w:r>
    </w:p>
    <w:p w:rsidR="00B46CD2" w:rsidRDefault="00B46CD2" w:rsidP="0075404F">
      <w:pPr>
        <w:ind w:left="1440"/>
      </w:pPr>
      <w:r>
        <w:t>If</w:t>
      </w:r>
      <w:r w:rsidRPr="0075404F">
        <w:rPr>
          <w:position w:val="-6"/>
        </w:rPr>
        <w:object w:dxaOrig="200" w:dyaOrig="279">
          <v:shape id="_x0000_i1112" type="#_x0000_t75" style="width:10.2pt;height:13.8pt" o:ole="">
            <v:imagedata r:id="rId156" o:title=""/>
          </v:shape>
          <o:OLEObject Type="Embed" ProgID="Equation.3" ShapeID="_x0000_i1112" DrawAspect="Content" ObjectID="_1596261174" r:id="rId161"/>
        </w:object>
      </w:r>
      <w:r>
        <w:t xml:space="preserve"> is an even number </w:t>
      </w:r>
      <w:r w:rsidRPr="0075404F">
        <w:rPr>
          <w:position w:val="-6"/>
        </w:rPr>
        <w:object w:dxaOrig="279" w:dyaOrig="320">
          <v:shape id="_x0000_i1113" type="#_x0000_t75" style="width:13.8pt;height:16.2pt" o:ole="">
            <v:imagedata r:id="rId162" o:title=""/>
          </v:shape>
          <o:OLEObject Type="Embed" ProgID="Equation.3" ShapeID="_x0000_i1113" DrawAspect="Content" ObjectID="_1596261175" r:id="rId163"/>
        </w:object>
      </w:r>
      <w:r>
        <w:t xml:space="preserve"> is even so </w:t>
      </w:r>
      <w:r w:rsidRPr="00F249ED">
        <w:rPr>
          <w:position w:val="-10"/>
        </w:rPr>
        <w:object w:dxaOrig="1180" w:dyaOrig="360">
          <v:shape id="_x0000_i1114" type="#_x0000_t75" style="width:58.8pt;height:18pt" o:ole="">
            <v:imagedata r:id="rId154" o:title=""/>
          </v:shape>
          <o:OLEObject Type="Embed" ProgID="Equation.3" ShapeID="_x0000_i1114" DrawAspect="Content" ObjectID="_1596261176" r:id="rId164"/>
        </w:object>
      </w:r>
      <w:r>
        <w:t>= even + even +2 = even</w:t>
      </w:r>
    </w:p>
    <w:p w:rsidR="00B46CD2" w:rsidRDefault="00B46CD2" w:rsidP="0075404F">
      <w:pPr>
        <w:ind w:left="1440"/>
      </w:pPr>
      <w:r>
        <w:t xml:space="preserve">So </w:t>
      </w:r>
      <w:r w:rsidRPr="00F249ED">
        <w:rPr>
          <w:position w:val="-10"/>
        </w:rPr>
        <w:object w:dxaOrig="1180" w:dyaOrig="360">
          <v:shape id="_x0000_i1115" type="#_x0000_t75" style="width:58.8pt;height:18pt" o:ole="">
            <v:imagedata r:id="rId154" o:title=""/>
          </v:shape>
          <o:OLEObject Type="Embed" ProgID="Equation.3" ShapeID="_x0000_i1115" DrawAspect="Content" ObjectID="_1596261177" r:id="rId165"/>
        </w:object>
      </w:r>
      <w:r>
        <w:t xml:space="preserve"> is even for all positive integers </w:t>
      </w:r>
      <w:r w:rsidRPr="0075404F">
        <w:rPr>
          <w:position w:val="-6"/>
        </w:rPr>
        <w:object w:dxaOrig="200" w:dyaOrig="279">
          <v:shape id="_x0000_i1116" type="#_x0000_t75" style="width:10.2pt;height:13.8pt" o:ole="">
            <v:imagedata r:id="rId156" o:title=""/>
          </v:shape>
          <o:OLEObject Type="Embed" ProgID="Equation.3" ShapeID="_x0000_i1116" DrawAspect="Content" ObjectID="_1596261178" r:id="rId166"/>
        </w:object>
      </w:r>
      <w:r>
        <w:t xml:space="preserve"> so </w:t>
      </w:r>
      <w:r w:rsidRPr="00F249ED">
        <w:rPr>
          <w:position w:val="-10"/>
        </w:rPr>
        <w:object w:dxaOrig="1280" w:dyaOrig="360">
          <v:shape id="_x0000_i1117" type="#_x0000_t75" style="width:64.2pt;height:18pt" o:ole="">
            <v:imagedata r:id="rId152" o:title=""/>
          </v:shape>
          <o:OLEObject Type="Embed" ProgID="Equation.3" ShapeID="_x0000_i1117" DrawAspect="Content" ObjectID="_1596261179" r:id="rId167"/>
        </w:object>
      </w:r>
      <w:r>
        <w:t xml:space="preserve"> is divisible by 6</w:t>
      </w:r>
    </w:p>
    <w:p w:rsidR="00B46CD2" w:rsidRDefault="00B46CD2" w:rsidP="0075404F">
      <w:pPr>
        <w:ind w:left="1440"/>
      </w:pPr>
      <w:r w:rsidRPr="00F249ED">
        <w:rPr>
          <w:position w:val="-10"/>
        </w:rPr>
        <w:object w:dxaOrig="2380" w:dyaOrig="360">
          <v:shape id="_x0000_i1118" type="#_x0000_t75" style="width:118.8pt;height:18pt" o:ole="">
            <v:imagedata r:id="rId149" o:title=""/>
          </v:shape>
          <o:OLEObject Type="Embed" ProgID="Equation.3" ShapeID="_x0000_i1118" DrawAspect="Content" ObjectID="_1596261180" r:id="rId168"/>
        </w:object>
      </w:r>
      <w:r>
        <w:t xml:space="preserve"> is divisible by 6</w:t>
      </w:r>
    </w:p>
    <w:p w:rsidR="00B46CD2" w:rsidRDefault="00B46CD2" w:rsidP="00BA06FB">
      <w:pPr>
        <w:ind w:left="1440"/>
      </w:pPr>
    </w:p>
    <w:p w:rsidR="00B46CD2" w:rsidRDefault="00B46CD2" w:rsidP="00BA06FB">
      <w:r>
        <w:tab/>
      </w:r>
      <w:r w:rsidRPr="0018715C">
        <w:rPr>
          <w:position w:val="-6"/>
        </w:rPr>
        <w:object w:dxaOrig="300" w:dyaOrig="240">
          <v:shape id="_x0000_i1119" type="#_x0000_t75" style="width:15pt;height:12pt" o:ole="">
            <v:imagedata r:id="rId35" o:title=""/>
          </v:shape>
          <o:OLEObject Type="Embed" ProgID="Equation.3" ShapeID="_x0000_i1119" DrawAspect="Content" ObjectID="_1596261181" r:id="rId169"/>
        </w:object>
      </w:r>
      <w:r>
        <w:t>The statement is true for n = k + 1 if it is true for n = k.</w:t>
      </w:r>
    </w:p>
    <w:p w:rsidR="00B46CD2" w:rsidRDefault="00B46CD2" w:rsidP="00BA06FB"/>
    <w:p w:rsidR="00B46CD2" w:rsidRDefault="00B46CD2" w:rsidP="00BA06FB"/>
    <w:p w:rsidR="00B46CD2" w:rsidRDefault="00B46CD2" w:rsidP="00BA06FB">
      <w:r>
        <w:tab/>
        <w:t>Step 4</w:t>
      </w:r>
      <w:r>
        <w:tab/>
        <w:t>As the statement is true for n = 1 it must be true for n =2.</w:t>
      </w:r>
    </w:p>
    <w:p w:rsidR="00B46CD2" w:rsidRDefault="00B46CD2" w:rsidP="00BA06FB">
      <w:r>
        <w:tab/>
      </w:r>
      <w:r>
        <w:tab/>
        <w:t>As the statement is true for n = 2 it must be true for n =3 and so on.</w:t>
      </w:r>
    </w:p>
    <w:p w:rsidR="00B46CD2" w:rsidRDefault="00B46CD2" w:rsidP="00BA06FB"/>
    <w:p w:rsidR="00B46CD2" w:rsidRPr="00FE1E6F" w:rsidRDefault="00B46CD2" w:rsidP="00BA06FB">
      <w:r>
        <w:tab/>
      </w:r>
      <w:r>
        <w:tab/>
        <w:t xml:space="preserve">Hence, </w:t>
      </w:r>
      <w:r w:rsidRPr="00BA06FB">
        <w:rPr>
          <w:position w:val="-10"/>
        </w:rPr>
        <w:object w:dxaOrig="920" w:dyaOrig="360">
          <v:shape id="_x0000_i1120" type="#_x0000_t75" style="width:46.2pt;height:18pt" o:ole="">
            <v:imagedata r:id="rId127" o:title=""/>
          </v:shape>
          <o:OLEObject Type="Embed" ProgID="Equation.3" ShapeID="_x0000_i1120" DrawAspect="Content" ObjectID="_1596261182" r:id="rId170"/>
        </w:object>
      </w:r>
      <w:r>
        <w:t xml:space="preserve">  is divisible by 6 is true for all positive integers n.</w:t>
      </w:r>
    </w:p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6CD2" w:rsidRDefault="00B46CD2" w:rsidP="00BA06FB"/>
    <w:p w:rsidR="00B473F4" w:rsidRDefault="00B473F4" w:rsidP="00993375">
      <w:pPr>
        <w:ind w:left="360"/>
      </w:pPr>
    </w:p>
    <w:p w:rsidR="00B46CD2" w:rsidRDefault="00B473F4" w:rsidP="00993375">
      <w:pPr>
        <w:ind w:left="360"/>
      </w:pPr>
      <w:r>
        <w:t>6</w:t>
      </w:r>
      <w:r w:rsidR="00B46CD2">
        <w:t>.</w:t>
      </w:r>
    </w:p>
    <w:p w:rsidR="00B46CD2" w:rsidRDefault="00B473F4" w:rsidP="00993375">
      <w:pPr>
        <w:ind w:left="360"/>
      </w:pPr>
      <w:r w:rsidRPr="00A17C70">
        <w:rPr>
          <w:position w:val="-232"/>
        </w:rPr>
        <w:object w:dxaOrig="8660" w:dyaOrig="9320">
          <v:shape id="_x0000_i1121" type="#_x0000_t75" style="width:436.8pt;height:460.8pt" o:ole="">
            <v:imagedata r:id="rId171" o:title=""/>
          </v:shape>
          <o:OLEObject Type="Embed" ProgID="Equation.3" ShapeID="_x0000_i1121" DrawAspect="Content" ObjectID="_1596261183" r:id="rId172"/>
        </w:object>
      </w:r>
    </w:p>
    <w:p w:rsidR="00B46CD2" w:rsidRDefault="00B46CD2" w:rsidP="00993375">
      <w:pPr>
        <w:ind w:left="360"/>
      </w:pPr>
    </w:p>
    <w:p w:rsidR="00B46CD2" w:rsidRDefault="00B46CD2" w:rsidP="0059239A"/>
    <w:p w:rsidR="00B46CD2" w:rsidRDefault="00B46CD2" w:rsidP="000B690C">
      <w:r>
        <w:t>Step 4</w:t>
      </w:r>
      <w:r>
        <w:tab/>
        <w:t>As the statement is true for n = 1 it must be true for n =2.</w:t>
      </w:r>
    </w:p>
    <w:p w:rsidR="00B46CD2" w:rsidRDefault="00B46CD2" w:rsidP="000B690C">
      <w:r>
        <w:tab/>
      </w:r>
      <w:r>
        <w:tab/>
        <w:t>As the statement is true for n = 2 it must be true for n =3 and so on.</w:t>
      </w:r>
    </w:p>
    <w:p w:rsidR="00B46CD2" w:rsidRDefault="00B46CD2" w:rsidP="000B690C">
      <w:pPr>
        <w:ind w:left="720"/>
        <w:rPr>
          <w:rFonts w:ascii="Tahoma" w:hAnsi="Tahoma" w:cs="Tahoma"/>
        </w:rPr>
      </w:pPr>
    </w:p>
    <w:p w:rsidR="00B46CD2" w:rsidRDefault="00B46CD2" w:rsidP="000B690C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Hence       </w:t>
      </w:r>
      <w:r w:rsidRPr="00AF67F2">
        <w:rPr>
          <w:rFonts w:ascii="Tahoma" w:hAnsi="Tahoma" w:cs="Tahoma"/>
          <w:position w:val="-30"/>
        </w:rPr>
        <w:object w:dxaOrig="4940" w:dyaOrig="680">
          <v:shape id="_x0000_i1122" type="#_x0000_t75" style="width:247.2pt;height:34.2pt" o:ole="">
            <v:imagedata r:id="rId173" o:title=""/>
          </v:shape>
          <o:OLEObject Type="Embed" ProgID="Equation.3" ShapeID="_x0000_i1122" DrawAspect="Content" ObjectID="_1596261184" r:id="rId174"/>
        </w:object>
      </w:r>
      <w:r>
        <w:rPr>
          <w:rFonts w:ascii="Tahoma" w:hAnsi="Tahoma" w:cs="Tahoma"/>
        </w:rPr>
        <w:t xml:space="preserve"> is true for all positive integers n.</w:t>
      </w:r>
    </w:p>
    <w:p w:rsidR="00B46CD2" w:rsidRDefault="00B46CD2" w:rsidP="0059239A"/>
    <w:p w:rsidR="00B46CD2" w:rsidRDefault="00B46CD2" w:rsidP="0059239A"/>
    <w:p w:rsidR="00B46CD2" w:rsidRDefault="00B46CD2" w:rsidP="0059239A"/>
    <w:p w:rsidR="00B46CD2" w:rsidRDefault="00B46CD2" w:rsidP="0059239A"/>
    <w:p w:rsidR="00B46CD2" w:rsidRDefault="00B46CD2" w:rsidP="0059239A"/>
    <w:p w:rsidR="00B46CD2" w:rsidRDefault="00B46CD2" w:rsidP="0059239A"/>
    <w:p w:rsidR="00B46CD2" w:rsidRDefault="00B46CD2" w:rsidP="0059239A"/>
    <w:p w:rsidR="00B46CD2" w:rsidRDefault="00B46CD2" w:rsidP="00BA06FB"/>
    <w:p w:rsidR="00B46CD2" w:rsidRDefault="00B46CD2" w:rsidP="00B02703"/>
    <w:p w:rsidR="00B46CD2" w:rsidRPr="00FE1E6F" w:rsidRDefault="00B46CD2" w:rsidP="0018715C"/>
    <w:sectPr w:rsidR="00B46CD2" w:rsidRPr="00FE1E6F" w:rsidSect="00BB38F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4EB"/>
    <w:multiLevelType w:val="hybridMultilevel"/>
    <w:tmpl w:val="AEDA7794"/>
    <w:lvl w:ilvl="0" w:tplc="FFE0F814">
      <w:start w:val="8"/>
      <w:numFmt w:val="bullet"/>
      <w:lvlText w:val=""/>
      <w:lvlJc w:val="left"/>
      <w:pPr>
        <w:tabs>
          <w:tab w:val="num" w:pos="1320"/>
        </w:tabs>
        <w:ind w:left="13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E445ABD"/>
    <w:multiLevelType w:val="hybridMultilevel"/>
    <w:tmpl w:val="1C7C4378"/>
    <w:lvl w:ilvl="0" w:tplc="0C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5124A52"/>
    <w:multiLevelType w:val="hybridMultilevel"/>
    <w:tmpl w:val="2B7A6612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5273B83"/>
    <w:multiLevelType w:val="hybridMultilevel"/>
    <w:tmpl w:val="74CC2D80"/>
    <w:lvl w:ilvl="0" w:tplc="C2D85F82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6F"/>
    <w:rsid w:val="00072724"/>
    <w:rsid w:val="00082893"/>
    <w:rsid w:val="000840BE"/>
    <w:rsid w:val="000B690C"/>
    <w:rsid w:val="000D39E5"/>
    <w:rsid w:val="00106541"/>
    <w:rsid w:val="00107E58"/>
    <w:rsid w:val="001114BA"/>
    <w:rsid w:val="00130792"/>
    <w:rsid w:val="001569D1"/>
    <w:rsid w:val="00160F21"/>
    <w:rsid w:val="0018715C"/>
    <w:rsid w:val="00192884"/>
    <w:rsid w:val="00194FEC"/>
    <w:rsid w:val="0019730E"/>
    <w:rsid w:val="001C02E4"/>
    <w:rsid w:val="001C658D"/>
    <w:rsid w:val="00214AED"/>
    <w:rsid w:val="00240E27"/>
    <w:rsid w:val="002959DE"/>
    <w:rsid w:val="002C2FC7"/>
    <w:rsid w:val="00340757"/>
    <w:rsid w:val="00342A7B"/>
    <w:rsid w:val="003533CB"/>
    <w:rsid w:val="003C2CD4"/>
    <w:rsid w:val="003C38C4"/>
    <w:rsid w:val="0044799F"/>
    <w:rsid w:val="00451B35"/>
    <w:rsid w:val="00492DF9"/>
    <w:rsid w:val="00583E48"/>
    <w:rsid w:val="0059239A"/>
    <w:rsid w:val="005A47A1"/>
    <w:rsid w:val="005C1AE2"/>
    <w:rsid w:val="005C523A"/>
    <w:rsid w:val="005C6578"/>
    <w:rsid w:val="00606539"/>
    <w:rsid w:val="006336D8"/>
    <w:rsid w:val="00663E51"/>
    <w:rsid w:val="0068095E"/>
    <w:rsid w:val="006B7EF7"/>
    <w:rsid w:val="006C0BEC"/>
    <w:rsid w:val="006C3B13"/>
    <w:rsid w:val="0075404F"/>
    <w:rsid w:val="00760E16"/>
    <w:rsid w:val="00781D5F"/>
    <w:rsid w:val="007A328E"/>
    <w:rsid w:val="007E3A38"/>
    <w:rsid w:val="00857D97"/>
    <w:rsid w:val="00863F1E"/>
    <w:rsid w:val="0086512A"/>
    <w:rsid w:val="008A4D83"/>
    <w:rsid w:val="00910A9B"/>
    <w:rsid w:val="00912874"/>
    <w:rsid w:val="009429E4"/>
    <w:rsid w:val="00946D50"/>
    <w:rsid w:val="009522DB"/>
    <w:rsid w:val="0096756A"/>
    <w:rsid w:val="00973657"/>
    <w:rsid w:val="00993327"/>
    <w:rsid w:val="00993375"/>
    <w:rsid w:val="00994F9A"/>
    <w:rsid w:val="009952FC"/>
    <w:rsid w:val="009A4E71"/>
    <w:rsid w:val="009B44BA"/>
    <w:rsid w:val="009C7143"/>
    <w:rsid w:val="009D452C"/>
    <w:rsid w:val="00A03B51"/>
    <w:rsid w:val="00A13174"/>
    <w:rsid w:val="00A17C70"/>
    <w:rsid w:val="00A21C06"/>
    <w:rsid w:val="00A60B6E"/>
    <w:rsid w:val="00A6447A"/>
    <w:rsid w:val="00A77559"/>
    <w:rsid w:val="00AE0C08"/>
    <w:rsid w:val="00AE52AF"/>
    <w:rsid w:val="00AE5B1B"/>
    <w:rsid w:val="00AF5640"/>
    <w:rsid w:val="00AF67F2"/>
    <w:rsid w:val="00B02703"/>
    <w:rsid w:val="00B12B2B"/>
    <w:rsid w:val="00B23A8E"/>
    <w:rsid w:val="00B46CD2"/>
    <w:rsid w:val="00B473F4"/>
    <w:rsid w:val="00B62C76"/>
    <w:rsid w:val="00B7430B"/>
    <w:rsid w:val="00B91C9F"/>
    <w:rsid w:val="00B924DF"/>
    <w:rsid w:val="00BA06FB"/>
    <w:rsid w:val="00BB38F8"/>
    <w:rsid w:val="00BC4958"/>
    <w:rsid w:val="00BF290F"/>
    <w:rsid w:val="00C15229"/>
    <w:rsid w:val="00C17199"/>
    <w:rsid w:val="00C3368E"/>
    <w:rsid w:val="00C47171"/>
    <w:rsid w:val="00C5583D"/>
    <w:rsid w:val="00C80ABF"/>
    <w:rsid w:val="00C81630"/>
    <w:rsid w:val="00D068AC"/>
    <w:rsid w:val="00D2236B"/>
    <w:rsid w:val="00D40AC3"/>
    <w:rsid w:val="00D93792"/>
    <w:rsid w:val="00DA1266"/>
    <w:rsid w:val="00DE57C9"/>
    <w:rsid w:val="00DF3732"/>
    <w:rsid w:val="00E172AC"/>
    <w:rsid w:val="00E33B56"/>
    <w:rsid w:val="00E70BBB"/>
    <w:rsid w:val="00E87DCE"/>
    <w:rsid w:val="00F228FA"/>
    <w:rsid w:val="00F249ED"/>
    <w:rsid w:val="00F26A23"/>
    <w:rsid w:val="00F271EA"/>
    <w:rsid w:val="00F57980"/>
    <w:rsid w:val="00FB7B88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4"/>
    <o:shapelayout v:ext="edit">
      <o:idmap v:ext="edit" data="1"/>
    </o:shapelayout>
  </w:shapeDefaults>
  <w:decimalSymbol w:val="."/>
  <w:listSeparator w:val=","/>
  <w15:docId w15:val="{A75C0A3E-E99F-4643-A1F1-94951FB2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E6F"/>
    <w:rPr>
      <w:rFonts w:ascii="Arial" w:hAnsi="Arial"/>
      <w:sz w:val="22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FE1E6F"/>
    <w:rPr>
      <w:szCs w:val="20"/>
      <w:lang w:eastAsia="en-US"/>
    </w:rPr>
  </w:style>
  <w:style w:type="paragraph" w:customStyle="1" w:styleId="noindent">
    <w:name w:val="noindent"/>
    <w:basedOn w:val="Normal"/>
    <w:rsid w:val="00FE1E6F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FE1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FE1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2A"/>
    <w:rPr>
      <w:sz w:val="0"/>
      <w:szCs w:val="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75.bin"/><Relationship Id="rId154" Type="http://schemas.openxmlformats.org/officeDocument/2006/relationships/image" Target="media/image67.wmf"/><Relationship Id="rId159" Type="http://schemas.openxmlformats.org/officeDocument/2006/relationships/oleObject" Target="embeddings/oleObject86.bin"/><Relationship Id="rId175" Type="http://schemas.openxmlformats.org/officeDocument/2006/relationships/fontTable" Target="fontTable.xml"/><Relationship Id="rId170" Type="http://schemas.openxmlformats.org/officeDocument/2006/relationships/oleObject" Target="embeddings/oleObject9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9.bin"/><Relationship Id="rId144" Type="http://schemas.openxmlformats.org/officeDocument/2006/relationships/oleObject" Target="embeddings/oleObject78.bin"/><Relationship Id="rId149" Type="http://schemas.openxmlformats.org/officeDocument/2006/relationships/image" Target="media/image65.wmf"/><Relationship Id="rId5" Type="http://schemas.openxmlformats.org/officeDocument/2006/relationships/image" Target="media/image1.wmf"/><Relationship Id="rId90" Type="http://schemas.openxmlformats.org/officeDocument/2006/relationships/oleObject" Target="embeddings/oleObject47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7.bin"/><Relationship Id="rId165" Type="http://schemas.openxmlformats.org/officeDocument/2006/relationships/oleObject" Target="embeddings/oleObject9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3.bin"/><Relationship Id="rId139" Type="http://schemas.openxmlformats.org/officeDocument/2006/relationships/image" Target="media/image60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1.bin"/><Relationship Id="rId155" Type="http://schemas.openxmlformats.org/officeDocument/2006/relationships/oleObject" Target="embeddings/oleObject84.bin"/><Relationship Id="rId171" Type="http://schemas.openxmlformats.org/officeDocument/2006/relationships/image" Target="media/image71.wmf"/><Relationship Id="rId176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6.bin"/><Relationship Id="rId145" Type="http://schemas.openxmlformats.org/officeDocument/2006/relationships/image" Target="media/image63.wmf"/><Relationship Id="rId161" Type="http://schemas.openxmlformats.org/officeDocument/2006/relationships/oleObject" Target="embeddings/oleObject88.bin"/><Relationship Id="rId166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5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5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8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80.bin"/><Relationship Id="rId151" Type="http://schemas.openxmlformats.org/officeDocument/2006/relationships/oleObject" Target="embeddings/oleObject82.bin"/><Relationship Id="rId156" Type="http://schemas.openxmlformats.org/officeDocument/2006/relationships/image" Target="media/image68.wmf"/><Relationship Id="rId164" Type="http://schemas.openxmlformats.org/officeDocument/2006/relationships/oleObject" Target="embeddings/oleObject90.bin"/><Relationship Id="rId169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9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7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9.bin"/><Relationship Id="rId162" Type="http://schemas.openxmlformats.org/officeDocument/2006/relationships/image" Target="media/image7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5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image" Target="media/image66.wmf"/><Relationship Id="rId173" Type="http://schemas.openxmlformats.org/officeDocument/2006/relationships/image" Target="media/image7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9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9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8A9C40BE</Template>
  <TotalTime>0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DET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e0294398</dc:creator>
  <cp:lastModifiedBy>PALMER Patsy [Eastern Goldfields College]</cp:lastModifiedBy>
  <cp:revision>2</cp:revision>
  <cp:lastPrinted>2010-03-17T02:25:00Z</cp:lastPrinted>
  <dcterms:created xsi:type="dcterms:W3CDTF">2018-08-20T01:03:00Z</dcterms:created>
  <dcterms:modified xsi:type="dcterms:W3CDTF">2018-08-20T01:03:00Z</dcterms:modified>
</cp:coreProperties>
</file>