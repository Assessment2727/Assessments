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E94" w:rsidRPr="00DA7C7E" w:rsidRDefault="008A5E94" w:rsidP="008A5E94">
      <w:pPr>
        <w:pStyle w:val="Heading9"/>
        <w:spacing w:after="0"/>
        <w:jc w:val="center"/>
        <w:rPr>
          <w:noProof/>
          <w:color w:val="000000"/>
          <w:sz w:val="32"/>
          <w:szCs w:val="32"/>
          <w:lang w:val="en-US"/>
        </w:rPr>
      </w:pPr>
      <w:r w:rsidRPr="00DA7C7E">
        <w:rPr>
          <w:noProof/>
          <w:color w:val="000000"/>
          <w:sz w:val="32"/>
          <w:szCs w:val="32"/>
          <w:lang w:val="en-US"/>
        </w:rPr>
        <w:t>Year 11 Mathematics Specialist</w:t>
      </w:r>
    </w:p>
    <w:p w:rsidR="008A5E94" w:rsidRPr="00DA7C7E" w:rsidRDefault="00163A15" w:rsidP="008A5E94">
      <w:pPr>
        <w:jc w:val="center"/>
        <w:rPr>
          <w:rFonts w:ascii="Arial" w:hAnsi="Arial" w:cs="Arial"/>
          <w:sz w:val="32"/>
          <w:szCs w:val="32"/>
        </w:rPr>
      </w:pPr>
      <w:r w:rsidRPr="00DA7C7E">
        <w:rPr>
          <w:rFonts w:ascii="Arial" w:hAnsi="Arial" w:cs="Arial"/>
          <w:sz w:val="32"/>
          <w:szCs w:val="32"/>
        </w:rPr>
        <w:t>2018 Revision Assignment 1</w:t>
      </w:r>
    </w:p>
    <w:p w:rsidR="00163A15" w:rsidRPr="00DA7C7E" w:rsidRDefault="00163A15" w:rsidP="008A5E9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A7C7E">
        <w:rPr>
          <w:rFonts w:ascii="Arial" w:hAnsi="Arial" w:cs="Arial"/>
          <w:b/>
          <w:sz w:val="28"/>
          <w:szCs w:val="28"/>
          <w:u w:val="single"/>
        </w:rPr>
        <w:t>Take Home</w:t>
      </w:r>
    </w:p>
    <w:p w:rsidR="008A5E94" w:rsidRPr="00CE417D" w:rsidRDefault="008A5E94" w:rsidP="008A5E94">
      <w:pPr>
        <w:pStyle w:val="BODY"/>
        <w:rPr>
          <w:iCs/>
          <w:color w:val="000000"/>
        </w:rPr>
      </w:pPr>
    </w:p>
    <w:p w:rsidR="008A5E94" w:rsidRPr="00A02B77" w:rsidRDefault="008A5E94" w:rsidP="008A5E94">
      <w:pPr>
        <w:pStyle w:val="BodyText2"/>
        <w:jc w:val="left"/>
        <w:rPr>
          <w:i/>
          <w:iCs/>
        </w:rPr>
      </w:pPr>
      <w:r>
        <w:rPr>
          <w:b/>
          <w:i/>
          <w:iCs/>
          <w:color w:val="000000"/>
        </w:rPr>
        <w:t xml:space="preserve">Instructions: </w:t>
      </w:r>
      <w:r w:rsidR="00163A15">
        <w:rPr>
          <w:i/>
          <w:iCs/>
        </w:rPr>
        <w:t>to be completed at home</w:t>
      </w:r>
      <w:r w:rsidR="00DA7C7E">
        <w:rPr>
          <w:i/>
          <w:iCs/>
        </w:rPr>
        <w:t xml:space="preserve">, </w:t>
      </w:r>
      <w:r>
        <w:rPr>
          <w:i/>
          <w:iCs/>
        </w:rPr>
        <w:t>Calculators are permitted.</w:t>
      </w:r>
    </w:p>
    <w:p w:rsidR="008A5E94" w:rsidRDefault="00163A15" w:rsidP="008A5E94">
      <w:pPr>
        <w:pStyle w:val="BODY"/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Time Allocation: 1 week</w:t>
      </w:r>
      <w:r w:rsidR="00DA7C7E">
        <w:rPr>
          <w:iCs/>
          <w:color w:val="000000"/>
        </w:rPr>
        <w:t>,</w:t>
      </w:r>
      <w:r>
        <w:rPr>
          <w:iCs/>
          <w:color w:val="000000"/>
        </w:rPr>
        <w:t xml:space="preserve"> due ___/___/2018</w:t>
      </w:r>
      <w:r w:rsidR="008A5E94">
        <w:rPr>
          <w:iCs/>
          <w:color w:val="000000"/>
        </w:rPr>
        <w:tab/>
        <w:t>Total Marks</w:t>
      </w:r>
      <w:r w:rsidR="008A5E94" w:rsidRPr="00FB6835">
        <w:rPr>
          <w:iCs/>
          <w:color w:val="000000"/>
        </w:rPr>
        <w:t>: marks</w:t>
      </w:r>
    </w:p>
    <w:p w:rsidR="008A5E94" w:rsidRDefault="008A5E94" w:rsidP="008A5E94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(5 marks: 3,2)</w:t>
      </w:r>
    </w:p>
    <w:p w:rsidR="00163A15" w:rsidRDefault="00163A15" w:rsidP="00163A15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80 students were asked in a survey if they had previously broken their leg and/or broken their arm. Information from the survey indicated that 40% of students had broken arms, one quarter of those surveyed had suffered broken legs and 40% had not previously broken an arm of leg. How many students </w:t>
      </w:r>
      <w:proofErr w:type="gramStart"/>
      <w:r>
        <w:rPr>
          <w:iCs/>
          <w:color w:val="000000"/>
        </w:rPr>
        <w:t>had:</w:t>
      </w:r>
      <w:proofErr w:type="gramEnd"/>
    </w:p>
    <w:p w:rsidR="00DA7C7E" w:rsidRDefault="00DA7C7E" w:rsidP="00163A15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6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Broken an arm and a leg?</w:t>
      </w: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6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Broken an arm, but not a leg</w:t>
      </w:r>
    </w:p>
    <w:p w:rsidR="00163A15" w:rsidRDefault="00163A15" w:rsidP="00163A15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DA7C7E" w:rsidRDefault="00DA7C7E" w:rsidP="00163A15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C85065" w:rsidRDefault="00163A15" w:rsidP="00163A15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(12 marks: 1, 3, 2, 3, 3)</w:t>
      </w:r>
    </w:p>
    <w:p w:rsidR="00163A15" w:rsidRDefault="00163A15" w:rsidP="00C85065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A committee of 9 people are to be selected from 10 </w:t>
      </w:r>
      <w:proofErr w:type="spellStart"/>
      <w:r>
        <w:rPr>
          <w:iCs/>
          <w:color w:val="000000"/>
        </w:rPr>
        <w:t>Labor</w:t>
      </w:r>
      <w:proofErr w:type="spellEnd"/>
      <w:r>
        <w:rPr>
          <w:iCs/>
          <w:color w:val="000000"/>
        </w:rPr>
        <w:t xml:space="preserve">, 8 Liberal and 5 Green politicians. How many different ways can the committee </w:t>
      </w:r>
      <w:proofErr w:type="gramStart"/>
      <w:r>
        <w:rPr>
          <w:iCs/>
          <w:color w:val="000000"/>
        </w:rPr>
        <w:t>be</w:t>
      </w:r>
      <w:proofErr w:type="gramEnd"/>
      <w:r>
        <w:rPr>
          <w:iCs/>
          <w:color w:val="000000"/>
        </w:rPr>
        <w:t xml:space="preserve"> selected if:</w:t>
      </w:r>
    </w:p>
    <w:p w:rsidR="00DA7C7E" w:rsidRDefault="00DA7C7E" w:rsidP="00C85065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7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There are no restriction</w:t>
      </w: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7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All three political parties are equally represented</w:t>
      </w:r>
    </w:p>
    <w:p w:rsidR="00DA7C7E" w:rsidRDefault="00DA7C7E" w:rsidP="00DA7C7E">
      <w:pPr>
        <w:pStyle w:val="ListParagraph"/>
        <w:rPr>
          <w:iCs/>
          <w:color w:val="000000"/>
        </w:rPr>
      </w:pP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7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There are two Green representatives</w:t>
      </w: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7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The liberal representatives are in the majority</w:t>
      </w:r>
    </w:p>
    <w:p w:rsidR="00DA7C7E" w:rsidRDefault="00DA7C7E" w:rsidP="00DA7C7E">
      <w:pPr>
        <w:pStyle w:val="ListParagraph"/>
        <w:rPr>
          <w:iCs/>
          <w:color w:val="000000"/>
        </w:rPr>
      </w:pP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163A15" w:rsidP="00163A15">
      <w:pPr>
        <w:pStyle w:val="BODY"/>
        <w:numPr>
          <w:ilvl w:val="0"/>
          <w:numId w:val="7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A husband and wife pair, Alex and Alice, cannot be in the same committee</w:t>
      </w: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163A15" w:rsidRDefault="00C85065" w:rsidP="00163A15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lastRenderedPageBreak/>
        <w:t>(7 marks: 1, 2, 1, 3)</w:t>
      </w:r>
    </w:p>
    <w:p w:rsidR="00C85065" w:rsidRDefault="00C85065" w:rsidP="00C85065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>Particle P starts moving from the point with the position vector 3</w:t>
      </w:r>
      <w:r w:rsidRPr="00C85065">
        <w:rPr>
          <w:b/>
          <w:iCs/>
          <w:color w:val="000000"/>
        </w:rPr>
        <w:t>i</w:t>
      </w:r>
      <w:r>
        <w:rPr>
          <w:iCs/>
          <w:color w:val="000000"/>
        </w:rPr>
        <w:t>+5</w:t>
      </w:r>
      <w:r w:rsidRPr="00C85065">
        <w:rPr>
          <w:b/>
          <w:iCs/>
          <w:color w:val="000000"/>
        </w:rPr>
        <w:t>j</w:t>
      </w:r>
      <w:r>
        <w:rPr>
          <w:iCs/>
          <w:color w:val="000000"/>
        </w:rPr>
        <w:t xml:space="preserve"> meters with a velocity 2</w:t>
      </w:r>
      <w:r w:rsidRPr="00C85065">
        <w:rPr>
          <w:b/>
          <w:iCs/>
          <w:color w:val="000000"/>
        </w:rPr>
        <w:t>i</w:t>
      </w:r>
      <w:r>
        <w:rPr>
          <w:iCs/>
          <w:color w:val="000000"/>
        </w:rPr>
        <w:t>-3</w:t>
      </w:r>
      <w:r w:rsidRPr="00C85065">
        <w:rPr>
          <w:b/>
          <w:iCs/>
          <w:color w:val="000000"/>
        </w:rPr>
        <w:t>j</w:t>
      </w:r>
      <w:r>
        <w:rPr>
          <w:iCs/>
          <w:color w:val="000000"/>
        </w:rPr>
        <w:t xml:space="preserve"> meters per second.</w:t>
      </w:r>
    </w:p>
    <w:p w:rsidR="00DA7C7E" w:rsidRDefault="00DA7C7E" w:rsidP="00C85065">
      <w:pPr>
        <w:pStyle w:val="BODY"/>
        <w:tabs>
          <w:tab w:val="right" w:pos="9498"/>
        </w:tabs>
        <w:ind w:left="720"/>
        <w:rPr>
          <w:iCs/>
          <w:color w:val="000000"/>
        </w:rPr>
      </w:pPr>
    </w:p>
    <w:p w:rsidR="00C85065" w:rsidRDefault="00FC0EDD" w:rsidP="00FC0EDD">
      <w:pPr>
        <w:pStyle w:val="BODY"/>
        <w:numPr>
          <w:ilvl w:val="0"/>
          <w:numId w:val="8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Determine the position vector of P after 3 seconds.</w:t>
      </w: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FC0EDD" w:rsidRDefault="00FC0EDD" w:rsidP="00FC0EDD">
      <w:pPr>
        <w:pStyle w:val="BODY"/>
        <w:numPr>
          <w:ilvl w:val="0"/>
          <w:numId w:val="8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Find the distance from P to the point with the position vector -2</w:t>
      </w:r>
      <w:r>
        <w:rPr>
          <w:b/>
          <w:iCs/>
          <w:color w:val="000000"/>
        </w:rPr>
        <w:t>i</w:t>
      </w:r>
      <w:r>
        <w:rPr>
          <w:iCs/>
          <w:color w:val="000000"/>
        </w:rPr>
        <w:t>+</w:t>
      </w:r>
      <w:r>
        <w:rPr>
          <w:b/>
          <w:iCs/>
          <w:color w:val="000000"/>
        </w:rPr>
        <w:t xml:space="preserve">j </w:t>
      </w:r>
      <w:r>
        <w:rPr>
          <w:iCs/>
          <w:color w:val="000000"/>
        </w:rPr>
        <w:t>after 3 seconds</w:t>
      </w:r>
    </w:p>
    <w:p w:rsidR="00DA7C7E" w:rsidRDefault="00DA7C7E" w:rsidP="00DA7C7E">
      <w:pPr>
        <w:pStyle w:val="ListParagraph"/>
        <w:rPr>
          <w:iCs/>
          <w:color w:val="000000"/>
        </w:rPr>
      </w:pP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FC0EDD" w:rsidRDefault="00FC0EDD" w:rsidP="00FC0EDD">
      <w:pPr>
        <w:pStyle w:val="BODY"/>
        <w:numPr>
          <w:ilvl w:val="0"/>
          <w:numId w:val="8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Determine the position vector of P after </w:t>
      </w:r>
      <w:r>
        <w:rPr>
          <w:i/>
          <w:iCs/>
          <w:color w:val="000000"/>
        </w:rPr>
        <w:t>t</w:t>
      </w:r>
      <w:r>
        <w:rPr>
          <w:iCs/>
          <w:color w:val="000000"/>
        </w:rPr>
        <w:t xml:space="preserve"> seconds</w:t>
      </w: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FC0EDD" w:rsidRDefault="00FC0EDD" w:rsidP="00FC0EDD">
      <w:pPr>
        <w:pStyle w:val="BODY"/>
        <w:numPr>
          <w:ilvl w:val="0"/>
          <w:numId w:val="8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Find when P is the closest to the origin and state this distance</w:t>
      </w:r>
    </w:p>
    <w:p w:rsidR="00DA7C7E" w:rsidRDefault="00DA7C7E" w:rsidP="00DA7C7E">
      <w:pPr>
        <w:pStyle w:val="ListParagraph"/>
        <w:rPr>
          <w:iCs/>
          <w:color w:val="000000"/>
        </w:rPr>
      </w:pPr>
    </w:p>
    <w:p w:rsidR="00DA7C7E" w:rsidRDefault="00DA7C7E" w:rsidP="00DA7C7E">
      <w:pPr>
        <w:pStyle w:val="BODY"/>
        <w:tabs>
          <w:tab w:val="right" w:pos="9498"/>
        </w:tabs>
        <w:rPr>
          <w:iCs/>
          <w:color w:val="000000"/>
        </w:rPr>
      </w:pPr>
    </w:p>
    <w:p w:rsidR="00FC0EDD" w:rsidRDefault="00FC0EDD" w:rsidP="00FC0EDD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(3 marks)</w:t>
      </w:r>
    </w:p>
    <w:p w:rsidR="00FC0EDD" w:rsidRDefault="00FC0EDD" w:rsidP="00FC0EDD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>Expand and simplify</w:t>
      </w:r>
    </w:p>
    <w:p w:rsidR="00FC0EDD" w:rsidRDefault="00FC0EDD" w:rsidP="00FC0EDD">
      <w:pPr>
        <w:pStyle w:val="BODY"/>
        <w:numPr>
          <w:ilvl w:val="0"/>
          <w:numId w:val="9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</w:t>
      </w:r>
      <w:proofErr w:type="spellStart"/>
      <w:r w:rsidRPr="00FC0EDD">
        <w:rPr>
          <w:b/>
          <w:iCs/>
          <w:color w:val="000000"/>
        </w:rPr>
        <w:t>m</w:t>
      </w:r>
      <w:r>
        <w:rPr>
          <w:iCs/>
          <w:color w:val="000000"/>
        </w:rPr>
        <w:t>+</w:t>
      </w:r>
      <w:r w:rsidRPr="00FC0EDD">
        <w:rPr>
          <w:b/>
          <w:iCs/>
          <w:color w:val="000000"/>
        </w:rPr>
        <w:t>n</w:t>
      </w:r>
      <w:proofErr w:type="spellEnd"/>
      <w:r>
        <w:rPr>
          <w:iCs/>
          <w:color w:val="000000"/>
        </w:rPr>
        <w:t>)</w:t>
      </w:r>
      <w:r w:rsidRPr="00FC0EDD">
        <w:rPr>
          <w:b/>
          <w:iCs/>
          <w:color w:val="000000"/>
        </w:rPr>
        <w:t>.</w:t>
      </w:r>
      <w:r>
        <w:rPr>
          <w:iCs/>
          <w:color w:val="000000"/>
        </w:rPr>
        <w:t>(</w:t>
      </w:r>
      <w:proofErr w:type="spellStart"/>
      <w:r w:rsidRPr="00FC0EDD">
        <w:rPr>
          <w:b/>
          <w:iCs/>
          <w:color w:val="000000"/>
        </w:rPr>
        <w:t>m</w:t>
      </w:r>
      <w:r>
        <w:rPr>
          <w:iCs/>
          <w:color w:val="000000"/>
        </w:rPr>
        <w:t>+</w:t>
      </w:r>
      <w:r w:rsidRPr="00FC0EDD">
        <w:rPr>
          <w:b/>
          <w:iCs/>
          <w:color w:val="000000"/>
        </w:rPr>
        <w:t>n</w:t>
      </w:r>
      <w:proofErr w:type="spellEnd"/>
      <w:r>
        <w:rPr>
          <w:iCs/>
          <w:color w:val="000000"/>
        </w:rPr>
        <w:t>)</w:t>
      </w:r>
    </w:p>
    <w:p w:rsidR="00855ECE" w:rsidRDefault="00855ECE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FC0EDD" w:rsidRDefault="00FC0EDD" w:rsidP="00FC0EDD">
      <w:pPr>
        <w:pStyle w:val="BODY"/>
        <w:numPr>
          <w:ilvl w:val="0"/>
          <w:numId w:val="9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</w:t>
      </w:r>
      <w:proofErr w:type="spellStart"/>
      <w:r w:rsidRPr="00FC0EDD">
        <w:rPr>
          <w:b/>
          <w:iCs/>
          <w:color w:val="000000"/>
        </w:rPr>
        <w:t>c</w:t>
      </w:r>
      <w:r>
        <w:rPr>
          <w:iCs/>
          <w:color w:val="000000"/>
        </w:rPr>
        <w:t>+</w:t>
      </w:r>
      <w:r w:rsidRPr="00FC0EDD">
        <w:rPr>
          <w:b/>
          <w:iCs/>
          <w:color w:val="000000"/>
        </w:rPr>
        <w:t>d</w:t>
      </w:r>
      <w:proofErr w:type="spellEnd"/>
      <w:r>
        <w:rPr>
          <w:iCs/>
          <w:color w:val="000000"/>
        </w:rPr>
        <w:t>)</w:t>
      </w:r>
      <w:r w:rsidRPr="00FC0EDD">
        <w:rPr>
          <w:b/>
          <w:iCs/>
          <w:color w:val="000000"/>
        </w:rPr>
        <w:t>.</w:t>
      </w:r>
      <w:r>
        <w:rPr>
          <w:iCs/>
          <w:color w:val="000000"/>
        </w:rPr>
        <w:t>(</w:t>
      </w:r>
      <w:r w:rsidRPr="00FC0EDD">
        <w:rPr>
          <w:b/>
          <w:iCs/>
          <w:color w:val="000000"/>
        </w:rPr>
        <w:t>c</w:t>
      </w:r>
      <w:r>
        <w:rPr>
          <w:iCs/>
          <w:color w:val="000000"/>
        </w:rPr>
        <w:t>-</w:t>
      </w:r>
      <w:r w:rsidRPr="00FC0EDD">
        <w:rPr>
          <w:b/>
          <w:iCs/>
          <w:color w:val="000000"/>
        </w:rPr>
        <w:t>d</w:t>
      </w:r>
      <w:r>
        <w:rPr>
          <w:iCs/>
          <w:color w:val="000000"/>
        </w:rPr>
        <w:t>)</w:t>
      </w:r>
    </w:p>
    <w:p w:rsidR="00855ECE" w:rsidRDefault="00855ECE" w:rsidP="00855ECE">
      <w:pPr>
        <w:pStyle w:val="ListParagraph"/>
        <w:rPr>
          <w:iCs/>
          <w:color w:val="000000"/>
        </w:rPr>
      </w:pPr>
    </w:p>
    <w:p w:rsidR="00855ECE" w:rsidRDefault="00855ECE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FC0EDD" w:rsidRDefault="00FC0EDD" w:rsidP="00FC0EDD">
      <w:pPr>
        <w:pStyle w:val="BODY"/>
        <w:numPr>
          <w:ilvl w:val="0"/>
          <w:numId w:val="9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</w:t>
      </w:r>
      <w:r w:rsidRPr="00FC0EDD">
        <w:rPr>
          <w:b/>
          <w:iCs/>
          <w:color w:val="000000"/>
        </w:rPr>
        <w:t>m</w:t>
      </w:r>
      <w:r>
        <w:rPr>
          <w:iCs/>
          <w:color w:val="000000"/>
        </w:rPr>
        <w:t>-3</w:t>
      </w:r>
      <w:r w:rsidRPr="00FC0EDD">
        <w:rPr>
          <w:b/>
          <w:iCs/>
          <w:color w:val="000000"/>
        </w:rPr>
        <w:t>n</w:t>
      </w:r>
      <w:r>
        <w:rPr>
          <w:iCs/>
          <w:color w:val="000000"/>
        </w:rPr>
        <w:t>)</w:t>
      </w:r>
      <w:r w:rsidRPr="00FC0EDD">
        <w:rPr>
          <w:b/>
          <w:iCs/>
          <w:color w:val="000000"/>
        </w:rPr>
        <w:t>.</w:t>
      </w:r>
      <w:r>
        <w:rPr>
          <w:iCs/>
          <w:color w:val="000000"/>
        </w:rPr>
        <w:t>(2</w:t>
      </w:r>
      <w:r w:rsidRPr="00FC0EDD">
        <w:rPr>
          <w:b/>
          <w:iCs/>
          <w:color w:val="000000"/>
        </w:rPr>
        <w:t>m</w:t>
      </w:r>
      <w:r>
        <w:rPr>
          <w:iCs/>
          <w:color w:val="000000"/>
        </w:rPr>
        <w:t>-</w:t>
      </w:r>
      <w:r w:rsidRPr="00FC0EDD">
        <w:rPr>
          <w:b/>
          <w:iCs/>
          <w:color w:val="000000"/>
        </w:rPr>
        <w:t>n</w:t>
      </w:r>
      <w:r>
        <w:rPr>
          <w:iCs/>
          <w:color w:val="000000"/>
        </w:rPr>
        <w:t>)</w:t>
      </w:r>
    </w:p>
    <w:p w:rsidR="00855ECE" w:rsidRDefault="00855ECE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855ECE" w:rsidRDefault="00855ECE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FC0EDD" w:rsidRDefault="00855ECE" w:rsidP="00FC0EDD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(5 marks)</w:t>
      </w:r>
    </w:p>
    <w:p w:rsidR="00855ECE" w:rsidRDefault="00855ECE" w:rsidP="00855ECE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The points B, C and E lie on the same circle. The chord BC extended meets the tangent to the circle at </w:t>
      </w:r>
      <w:proofErr w:type="spellStart"/>
      <w:r>
        <w:rPr>
          <w:iCs/>
          <w:color w:val="000000"/>
        </w:rPr>
        <w:t>E at</w:t>
      </w:r>
      <w:proofErr w:type="spellEnd"/>
      <w:r>
        <w:rPr>
          <w:iCs/>
          <w:color w:val="000000"/>
        </w:rPr>
        <w:t xml:space="preserve"> point D.</w:t>
      </w:r>
    </w:p>
    <w:p w:rsidR="00855ECE" w:rsidRDefault="00855ECE" w:rsidP="00855ECE">
      <w:pPr>
        <w:pStyle w:val="BODY"/>
        <w:numPr>
          <w:ilvl w:val="0"/>
          <w:numId w:val="10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Prove the </w:t>
      </w:r>
      <m:oMath>
        <m:r>
          <w:rPr>
            <w:rFonts w:ascii="Cambria Math" w:hAnsi="Cambria Math"/>
            <w:color w:val="000000"/>
          </w:rPr>
          <m:t>E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D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=CD×BD</m:t>
        </m:r>
      </m:oMath>
    </w:p>
    <w:p w:rsidR="00855ECE" w:rsidRDefault="00855ECE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  <w:r>
        <w:rPr>
          <w:iCs/>
          <w:noProof/>
          <w:color w:val="000000"/>
          <w:lang w:eastAsia="en-AU"/>
        </w:rPr>
        <w:drawing>
          <wp:inline distT="0" distB="0" distL="0" distR="0">
            <wp:extent cx="1963373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628" cy="156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665" w:rsidRDefault="00033665" w:rsidP="00855ECE">
      <w:pPr>
        <w:pStyle w:val="BODY"/>
        <w:tabs>
          <w:tab w:val="right" w:pos="9498"/>
        </w:tabs>
        <w:ind w:left="1080"/>
        <w:rPr>
          <w:iCs/>
          <w:color w:val="000000"/>
        </w:rPr>
      </w:pPr>
    </w:p>
    <w:p w:rsidR="00855ECE" w:rsidRDefault="00033665" w:rsidP="00855ECE">
      <w:pPr>
        <w:pStyle w:val="BODY"/>
        <w:numPr>
          <w:ilvl w:val="0"/>
          <w:numId w:val="10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>BD is 20cm long and the point C divides BD in the ratio 3:2. Hence, find the length of DE.</w:t>
      </w:r>
    </w:p>
    <w:p w:rsidR="00033665" w:rsidRDefault="00033665" w:rsidP="00033665">
      <w:pPr>
        <w:pStyle w:val="BODY"/>
        <w:numPr>
          <w:ilvl w:val="0"/>
          <w:numId w:val="5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lastRenderedPageBreak/>
        <w:t>(8 Marks: 2, 1, 1, 4)</w:t>
      </w:r>
    </w:p>
    <w:p w:rsidR="00033665" w:rsidRDefault="00033665" w:rsidP="00033665">
      <w:pPr>
        <w:pStyle w:val="BODY"/>
        <w:tabs>
          <w:tab w:val="right" w:pos="9498"/>
        </w:tabs>
        <w:ind w:left="720"/>
        <w:rPr>
          <w:iCs/>
          <w:color w:val="000000"/>
        </w:rPr>
      </w:pPr>
      <w:r>
        <w:rPr>
          <w:iCs/>
          <w:color w:val="000000"/>
        </w:rPr>
        <w:t xml:space="preserve">Given </w:t>
      </w:r>
      <w:proofErr w:type="gramStart"/>
      <w:r>
        <w:rPr>
          <w:iCs/>
          <w:color w:val="000000"/>
        </w:rPr>
        <w:t xml:space="preserve">that </w:t>
      </w:r>
      <w:proofErr w:type="gramEnd"/>
      <m:oMath>
        <m:r>
          <m:rPr>
            <m:sty m:val="bi"/>
          </m:rPr>
          <w:rPr>
            <w:rFonts w:ascii="Cambria Math" w:hAnsi="Cambria Math"/>
            <w:color w:val="000000"/>
          </w:rPr>
          <m:t>a</m:t>
        </m:r>
        <m:r>
          <w:rPr>
            <w:rFonts w:ascii="Cambria Math" w:hAnsi="Cambria Math"/>
            <w:color w:val="000000"/>
          </w:rPr>
          <m:t>=-2</m:t>
        </m:r>
        <m:r>
          <m:rPr>
            <m:sty m:val="bi"/>
          </m:rPr>
          <w:rPr>
            <w:rFonts w:ascii="Cambria Math" w:hAnsi="Cambria Math"/>
            <w:color w:val="000000"/>
          </w:rPr>
          <m:t>i</m:t>
        </m:r>
        <m:r>
          <w:rPr>
            <w:rFonts w:ascii="Cambria Math" w:hAnsi="Cambria Math"/>
            <w:color w:val="000000"/>
          </w:rPr>
          <m:t>+6</m:t>
        </m:r>
        <m:r>
          <m:rPr>
            <m:sty m:val="bi"/>
          </m:rPr>
          <w:rPr>
            <w:rFonts w:ascii="Cambria Math" w:hAnsi="Cambria Math"/>
            <w:color w:val="000000"/>
          </w:rPr>
          <m:t>j</m:t>
        </m:r>
        <m:r>
          <w:rPr>
            <w:rFonts w:ascii="Cambria Math" w:hAnsi="Cambria Math"/>
            <w:color w:val="000000"/>
          </w:rPr>
          <m:t xml:space="preserve"> and </m:t>
        </m:r>
        <m:r>
          <m:rPr>
            <m:sty m:val="bi"/>
          </m:rPr>
          <w:rPr>
            <w:rFonts w:ascii="Cambria Math" w:hAnsi="Cambria Math"/>
            <w:color w:val="000000"/>
          </w:rPr>
          <m:t>b</m:t>
        </m:r>
        <m:r>
          <w:rPr>
            <w:rFonts w:ascii="Cambria Math" w:hAnsi="Cambria Math"/>
            <w:color w:val="000000"/>
          </w:rPr>
          <m:t>=5</m:t>
        </m:r>
        <m:r>
          <m:rPr>
            <m:sty m:val="bi"/>
          </m:rPr>
          <w:rPr>
            <w:rFonts w:ascii="Cambria Math" w:hAnsi="Cambria Math"/>
            <w:color w:val="000000"/>
          </w:rPr>
          <m:t>i</m:t>
        </m:r>
        <m:r>
          <w:rPr>
            <w:rFonts w:ascii="Cambria Math" w:hAnsi="Cambria Math"/>
            <w:color w:val="000000"/>
          </w:rPr>
          <m:t>-4</m:t>
        </m:r>
        <m:r>
          <m:rPr>
            <m:sty m:val="bi"/>
          </m:rPr>
          <w:rPr>
            <w:rFonts w:ascii="Cambria Math" w:hAnsi="Cambria Math"/>
            <w:color w:val="000000"/>
          </w:rPr>
          <m:t>j</m:t>
        </m:r>
      </m:oMath>
      <w:r>
        <w:rPr>
          <w:b/>
          <w:iCs/>
          <w:color w:val="000000"/>
        </w:rPr>
        <w:t xml:space="preserve">, </w:t>
      </w:r>
      <w:r>
        <w:rPr>
          <w:iCs/>
          <w:color w:val="000000"/>
        </w:rPr>
        <w:t>find:</w:t>
      </w:r>
    </w:p>
    <w:p w:rsidR="00033665" w:rsidRPr="00033665" w:rsidRDefault="00033665" w:rsidP="00033665">
      <w:pPr>
        <w:pStyle w:val="BODY"/>
        <w:numPr>
          <w:ilvl w:val="0"/>
          <w:numId w:val="11"/>
        </w:numPr>
        <w:tabs>
          <w:tab w:val="right" w:pos="9498"/>
        </w:tabs>
        <w:rPr>
          <w:iCs/>
          <w:color w:val="000000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color w:val="00000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a</m:t>
            </m:r>
            <m:r>
              <w:rPr>
                <w:rFonts w:ascii="Cambria Math" w:hAnsi="Cambria Math"/>
                <w:color w:val="000000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color w:val="000000"/>
              </w:rPr>
              <m:t>b</m:t>
            </m:r>
            <m:ctrlPr>
              <w:rPr>
                <w:rFonts w:ascii="Cambria Math" w:hAnsi="Cambria Math"/>
                <w:b/>
                <w:i/>
                <w:iCs/>
                <w:color w:val="000000"/>
              </w:rPr>
            </m:ctrlPr>
          </m:e>
        </m:d>
      </m:oMath>
    </w:p>
    <w:p w:rsidR="00033665" w:rsidRPr="00033665" w:rsidRDefault="00033665" w:rsidP="00033665">
      <w:pPr>
        <w:pStyle w:val="BODY"/>
        <w:numPr>
          <w:ilvl w:val="0"/>
          <w:numId w:val="11"/>
        </w:numPr>
        <w:tabs>
          <w:tab w:val="right" w:pos="9498"/>
        </w:tabs>
        <w:rPr>
          <w:iCs/>
          <w:color w:val="000000"/>
        </w:rPr>
      </w:pPr>
      <w:r>
        <w:rPr>
          <w:iCs/>
          <w:color w:val="000000"/>
        </w:rPr>
        <w:t xml:space="preserve">The unit vector parallel to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a</m:t>
        </m:r>
        <m:r>
          <w:rPr>
            <w:rFonts w:ascii="Cambria Math" w:hAnsi="Cambria Math"/>
            <w:color w:val="000000"/>
          </w:rPr>
          <m:t>+</m:t>
        </m:r>
        <m:r>
          <m:rPr>
            <m:sty m:val="bi"/>
          </m:rPr>
          <w:rPr>
            <w:rFonts w:ascii="Cambria Math" w:hAnsi="Cambria Math"/>
            <w:color w:val="000000"/>
          </w:rPr>
          <m:t>b</m:t>
        </m:r>
      </m:oMath>
    </w:p>
    <w:p w:rsidR="00033665" w:rsidRDefault="00033665" w:rsidP="00033665">
      <w:pPr>
        <w:pStyle w:val="BODY"/>
        <w:numPr>
          <w:ilvl w:val="0"/>
          <w:numId w:val="11"/>
        </w:numPr>
        <w:tabs>
          <w:tab w:val="right" w:pos="9498"/>
        </w:tabs>
        <w:rPr>
          <w:iCs/>
          <w:color w:val="000000"/>
        </w:rPr>
      </w:pPr>
      <w:r w:rsidRPr="00033665">
        <w:rPr>
          <w:iCs/>
          <w:color w:val="000000"/>
        </w:rPr>
        <w:t>A vector</w:t>
      </w:r>
      <w:r>
        <w:rPr>
          <w:iCs/>
          <w:color w:val="000000"/>
        </w:rPr>
        <w:t xml:space="preserve"> that is parallel to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a</m:t>
        </m:r>
        <m:r>
          <w:rPr>
            <w:rFonts w:ascii="Cambria Math" w:hAnsi="Cambria Math"/>
            <w:color w:val="000000"/>
          </w:rPr>
          <m:t>+</m:t>
        </m:r>
        <m:r>
          <m:rPr>
            <m:sty m:val="bi"/>
          </m:rPr>
          <w:rPr>
            <w:rFonts w:ascii="Cambria Math" w:hAnsi="Cambria Math"/>
            <w:color w:val="000000"/>
          </w:rPr>
          <m:t>b</m:t>
        </m:r>
      </m:oMath>
      <w:r>
        <w:rPr>
          <w:b/>
          <w:iCs/>
          <w:color w:val="000000"/>
        </w:rPr>
        <w:t xml:space="preserve">, </w:t>
      </w:r>
      <w:r>
        <w:rPr>
          <w:iCs/>
          <w:color w:val="000000"/>
        </w:rPr>
        <w:t>but with a magnitude of 5</w:t>
      </w:r>
    </w:p>
    <w:p w:rsidR="00033665" w:rsidRPr="00033665" w:rsidRDefault="00033665" w:rsidP="00033665">
      <w:pPr>
        <w:pStyle w:val="BODY"/>
        <w:numPr>
          <w:ilvl w:val="0"/>
          <w:numId w:val="11"/>
        </w:numPr>
        <w:tabs>
          <w:tab w:val="right" w:pos="9498"/>
        </w:tabs>
        <w:rPr>
          <w:iCs/>
          <w:color w:val="000000"/>
        </w:rPr>
      </w:pPr>
      <m:oMath>
        <m:r>
          <m:rPr>
            <m:sty m:val="bi"/>
          </m:rPr>
          <w:rPr>
            <w:rFonts w:ascii="Cambria Math" w:hAnsi="Cambria Math"/>
            <w:color w:val="000000"/>
          </w:rPr>
          <m:t>a</m:t>
        </m:r>
      </m:oMath>
      <w:r>
        <w:rPr>
          <w:iCs/>
          <w:color w:val="000000"/>
        </w:rPr>
        <w:t xml:space="preserve"> in terms of </w:t>
      </w:r>
      <m:oMath>
        <m:r>
          <m:rPr>
            <m:sty m:val="bi"/>
          </m:rPr>
          <w:rPr>
            <w:rFonts w:ascii="Cambria Math" w:hAnsi="Cambria Math"/>
            <w:color w:val="000000"/>
          </w:rPr>
          <m:t xml:space="preserve">p </m:t>
        </m:r>
        <m:r>
          <w:rPr>
            <w:rFonts w:ascii="Cambria Math" w:hAnsi="Cambria Math"/>
            <w:color w:val="000000"/>
          </w:rPr>
          <m:t xml:space="preserve">and </m:t>
        </m:r>
        <m:r>
          <m:rPr>
            <m:sty m:val="bi"/>
          </m:rPr>
          <w:rPr>
            <w:rFonts w:ascii="Cambria Math" w:hAnsi="Cambria Math"/>
            <w:color w:val="000000"/>
          </w:rPr>
          <m:t>q</m:t>
        </m:r>
      </m:oMath>
      <w:r>
        <w:rPr>
          <w:b/>
          <w:iCs/>
          <w:color w:val="000000"/>
        </w:rPr>
        <w:t xml:space="preserve"> </w:t>
      </w:r>
      <w:r>
        <w:rPr>
          <w:iCs/>
          <w:color w:val="000000"/>
        </w:rPr>
        <w:t xml:space="preserve">where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p</m:t>
        </m:r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2</m:t>
        </m:r>
        <m:r>
          <m:rPr>
            <m:sty m:val="bi"/>
          </m:rPr>
          <w:rPr>
            <w:rFonts w:ascii="Cambria Math" w:hAnsi="Cambria Math"/>
            <w:color w:val="000000"/>
          </w:rPr>
          <m:t>i</m:t>
        </m:r>
        <m:r>
          <w:rPr>
            <w:rFonts w:ascii="Cambria Math" w:hAnsi="Cambria Math"/>
            <w:color w:val="000000"/>
          </w:rPr>
          <m:t>+</m:t>
        </m:r>
        <m:r>
          <m:rPr>
            <m:sty m:val="bi"/>
          </m:rPr>
          <w:rPr>
            <w:rFonts w:ascii="Cambria Math" w:hAnsi="Cambria Math"/>
            <w:color w:val="000000"/>
          </w:rPr>
          <m:t>j</m:t>
        </m:r>
      </m:oMath>
      <w:r>
        <w:rPr>
          <w:b/>
          <w:iCs/>
          <w:color w:val="000000"/>
        </w:rPr>
        <w:t xml:space="preserve"> </w:t>
      </w:r>
      <w:r>
        <w:rPr>
          <w:iCs/>
          <w:color w:val="000000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color w:val="000000"/>
          </w:rPr>
          <m:t>q</m:t>
        </m:r>
        <m:r>
          <w:rPr>
            <w:rFonts w:ascii="Cambria Math" w:hAnsi="Cambria Math"/>
            <w:color w:val="000000"/>
          </w:rPr>
          <m:t>=-3</m:t>
        </m:r>
        <m:r>
          <m:rPr>
            <m:sty m:val="bi"/>
          </m:rPr>
          <w:rPr>
            <w:rFonts w:ascii="Cambria Math" w:hAnsi="Cambria Math"/>
            <w:color w:val="000000"/>
          </w:rPr>
          <m:t>i</m:t>
        </m:r>
        <m:r>
          <w:rPr>
            <w:rFonts w:ascii="Cambria Math" w:hAnsi="Cambria Math"/>
            <w:color w:val="000000"/>
          </w:rPr>
          <m:t>+2</m:t>
        </m:r>
        <m:r>
          <m:rPr>
            <m:sty m:val="bi"/>
          </m:rPr>
          <w:rPr>
            <w:rFonts w:ascii="Cambria Math" w:hAnsi="Cambria Math"/>
            <w:color w:val="000000"/>
          </w:rPr>
          <m:t>j</m:t>
        </m:r>
      </m:oMath>
      <w:bookmarkStart w:id="0" w:name="_GoBack"/>
      <w:bookmarkEnd w:id="0"/>
    </w:p>
    <w:sectPr w:rsidR="00033665" w:rsidRPr="00033665" w:rsidSect="008A5E94">
      <w:headerReference w:type="firs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19A7" w:rsidRDefault="004D19A7" w:rsidP="008A5E94">
      <w:r>
        <w:separator/>
      </w:r>
    </w:p>
  </w:endnote>
  <w:endnote w:type="continuationSeparator" w:id="0">
    <w:p w:rsidR="004D19A7" w:rsidRDefault="004D19A7" w:rsidP="008A5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19A7" w:rsidRDefault="004D19A7" w:rsidP="008A5E94">
      <w:r>
        <w:separator/>
      </w:r>
    </w:p>
  </w:footnote>
  <w:footnote w:type="continuationSeparator" w:id="0">
    <w:p w:rsidR="004D19A7" w:rsidRDefault="004D19A7" w:rsidP="008A5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5E94" w:rsidRDefault="008A5E94">
    <w:pPr>
      <w:pStyle w:val="Header"/>
    </w:pPr>
    <w:r>
      <w:tab/>
    </w:r>
    <w:r>
      <w:tab/>
    </w:r>
    <w:r>
      <w:rPr>
        <w:noProof/>
        <w:color w:val="000000"/>
        <w:sz w:val="36"/>
        <w:szCs w:val="36"/>
        <w:lang w:eastAsia="en-AU"/>
      </w:rPr>
      <w:drawing>
        <wp:inline distT="0" distB="0" distL="0" distR="0" wp14:anchorId="44A219AB" wp14:editId="19BF9029">
          <wp:extent cx="459466" cy="5143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ldivis_Logo_colou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026" cy="5194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2CD4"/>
    <w:multiLevelType w:val="hybridMultilevel"/>
    <w:tmpl w:val="0F2EDDDC"/>
    <w:lvl w:ilvl="0" w:tplc="C2085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1847C3"/>
    <w:multiLevelType w:val="hybridMultilevel"/>
    <w:tmpl w:val="7CB6F9D6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27531"/>
    <w:multiLevelType w:val="hybridMultilevel"/>
    <w:tmpl w:val="CB56206A"/>
    <w:lvl w:ilvl="0" w:tplc="B706D4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784D33"/>
    <w:multiLevelType w:val="hybridMultilevel"/>
    <w:tmpl w:val="E9422B32"/>
    <w:lvl w:ilvl="0" w:tplc="9BBAD3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B556D"/>
    <w:multiLevelType w:val="hybridMultilevel"/>
    <w:tmpl w:val="DE08906E"/>
    <w:lvl w:ilvl="0" w:tplc="F5E4C4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9B0FCF"/>
    <w:multiLevelType w:val="hybridMultilevel"/>
    <w:tmpl w:val="86E68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93D94"/>
    <w:multiLevelType w:val="hybridMultilevel"/>
    <w:tmpl w:val="1EAA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923E40"/>
    <w:multiLevelType w:val="hybridMultilevel"/>
    <w:tmpl w:val="CC3EF654"/>
    <w:lvl w:ilvl="0" w:tplc="28D27B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0120A1"/>
    <w:multiLevelType w:val="hybridMultilevel"/>
    <w:tmpl w:val="60528472"/>
    <w:lvl w:ilvl="0" w:tplc="6248F1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B964A9"/>
    <w:multiLevelType w:val="hybridMultilevel"/>
    <w:tmpl w:val="C02E55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A31EA"/>
    <w:multiLevelType w:val="hybridMultilevel"/>
    <w:tmpl w:val="323A3014"/>
    <w:lvl w:ilvl="0" w:tplc="EDC8C8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E94"/>
    <w:rsid w:val="00004015"/>
    <w:rsid w:val="0000740F"/>
    <w:rsid w:val="00013613"/>
    <w:rsid w:val="00015962"/>
    <w:rsid w:val="00016B0B"/>
    <w:rsid w:val="00033665"/>
    <w:rsid w:val="000349F5"/>
    <w:rsid w:val="000736BC"/>
    <w:rsid w:val="00077EC4"/>
    <w:rsid w:val="0008104A"/>
    <w:rsid w:val="000A112F"/>
    <w:rsid w:val="000A7604"/>
    <w:rsid w:val="000B28E5"/>
    <w:rsid w:val="000B2F06"/>
    <w:rsid w:val="000C586D"/>
    <w:rsid w:val="000C61C0"/>
    <w:rsid w:val="000D7BF3"/>
    <w:rsid w:val="001041AA"/>
    <w:rsid w:val="00116AE9"/>
    <w:rsid w:val="00117AB8"/>
    <w:rsid w:val="00120B03"/>
    <w:rsid w:val="00163A15"/>
    <w:rsid w:val="0018138E"/>
    <w:rsid w:val="0018276F"/>
    <w:rsid w:val="00193A64"/>
    <w:rsid w:val="001A189C"/>
    <w:rsid w:val="001C4792"/>
    <w:rsid w:val="001C5C66"/>
    <w:rsid w:val="001D4961"/>
    <w:rsid w:val="001E29E1"/>
    <w:rsid w:val="0020647A"/>
    <w:rsid w:val="00211099"/>
    <w:rsid w:val="00216485"/>
    <w:rsid w:val="002221D2"/>
    <w:rsid w:val="002541DE"/>
    <w:rsid w:val="0027428D"/>
    <w:rsid w:val="00276C19"/>
    <w:rsid w:val="00284CC4"/>
    <w:rsid w:val="002B45FB"/>
    <w:rsid w:val="002B6B9D"/>
    <w:rsid w:val="002B7ABD"/>
    <w:rsid w:val="002C0263"/>
    <w:rsid w:val="002D0C2E"/>
    <w:rsid w:val="00316D5C"/>
    <w:rsid w:val="003453CF"/>
    <w:rsid w:val="00350EF8"/>
    <w:rsid w:val="0036517A"/>
    <w:rsid w:val="003B116E"/>
    <w:rsid w:val="003B6617"/>
    <w:rsid w:val="003D007D"/>
    <w:rsid w:val="003D288C"/>
    <w:rsid w:val="003E29FD"/>
    <w:rsid w:val="003F480E"/>
    <w:rsid w:val="004008A1"/>
    <w:rsid w:val="00403829"/>
    <w:rsid w:val="00405E99"/>
    <w:rsid w:val="00421C2B"/>
    <w:rsid w:val="004319C7"/>
    <w:rsid w:val="00437323"/>
    <w:rsid w:val="004536EC"/>
    <w:rsid w:val="00493E8E"/>
    <w:rsid w:val="00495042"/>
    <w:rsid w:val="004A64DF"/>
    <w:rsid w:val="004C7B39"/>
    <w:rsid w:val="004D19A7"/>
    <w:rsid w:val="004D638D"/>
    <w:rsid w:val="004F0D06"/>
    <w:rsid w:val="00504920"/>
    <w:rsid w:val="00507C96"/>
    <w:rsid w:val="0054358E"/>
    <w:rsid w:val="00546886"/>
    <w:rsid w:val="00564E8B"/>
    <w:rsid w:val="0056717D"/>
    <w:rsid w:val="0057317D"/>
    <w:rsid w:val="005915A4"/>
    <w:rsid w:val="005B36F0"/>
    <w:rsid w:val="005C5352"/>
    <w:rsid w:val="005E4F5E"/>
    <w:rsid w:val="005E5D23"/>
    <w:rsid w:val="00601D86"/>
    <w:rsid w:val="00613774"/>
    <w:rsid w:val="0062465F"/>
    <w:rsid w:val="006330F5"/>
    <w:rsid w:val="0065651E"/>
    <w:rsid w:val="0066293F"/>
    <w:rsid w:val="00662AC1"/>
    <w:rsid w:val="00674B89"/>
    <w:rsid w:val="006A0685"/>
    <w:rsid w:val="006A70B1"/>
    <w:rsid w:val="006B4D59"/>
    <w:rsid w:val="006C0AB3"/>
    <w:rsid w:val="007009CC"/>
    <w:rsid w:val="00700C05"/>
    <w:rsid w:val="0071331B"/>
    <w:rsid w:val="00733977"/>
    <w:rsid w:val="00736660"/>
    <w:rsid w:val="0079082F"/>
    <w:rsid w:val="007957AB"/>
    <w:rsid w:val="00797855"/>
    <w:rsid w:val="00797B7B"/>
    <w:rsid w:val="007A4378"/>
    <w:rsid w:val="007D2905"/>
    <w:rsid w:val="007D3784"/>
    <w:rsid w:val="007D5BFD"/>
    <w:rsid w:val="007F4FEF"/>
    <w:rsid w:val="00812945"/>
    <w:rsid w:val="00812FF8"/>
    <w:rsid w:val="008243EA"/>
    <w:rsid w:val="008265BC"/>
    <w:rsid w:val="00834936"/>
    <w:rsid w:val="00836BE6"/>
    <w:rsid w:val="00836F54"/>
    <w:rsid w:val="008464B9"/>
    <w:rsid w:val="00855ECE"/>
    <w:rsid w:val="008648DC"/>
    <w:rsid w:val="00891108"/>
    <w:rsid w:val="008A5E94"/>
    <w:rsid w:val="008B146E"/>
    <w:rsid w:val="008C3E43"/>
    <w:rsid w:val="008D622A"/>
    <w:rsid w:val="00904232"/>
    <w:rsid w:val="00907879"/>
    <w:rsid w:val="00921F00"/>
    <w:rsid w:val="0092200E"/>
    <w:rsid w:val="0092653F"/>
    <w:rsid w:val="009474D2"/>
    <w:rsid w:val="00962A92"/>
    <w:rsid w:val="00973EDC"/>
    <w:rsid w:val="00980ACA"/>
    <w:rsid w:val="00985F55"/>
    <w:rsid w:val="009A7B02"/>
    <w:rsid w:val="009B2ED0"/>
    <w:rsid w:val="009B3ADB"/>
    <w:rsid w:val="009C054D"/>
    <w:rsid w:val="009F35E1"/>
    <w:rsid w:val="009F533F"/>
    <w:rsid w:val="009F55D3"/>
    <w:rsid w:val="009F5C5E"/>
    <w:rsid w:val="00A03008"/>
    <w:rsid w:val="00A032B1"/>
    <w:rsid w:val="00A14EB9"/>
    <w:rsid w:val="00A208B4"/>
    <w:rsid w:val="00A22240"/>
    <w:rsid w:val="00A2664E"/>
    <w:rsid w:val="00A435FD"/>
    <w:rsid w:val="00A45C9D"/>
    <w:rsid w:val="00AA7B5C"/>
    <w:rsid w:val="00AE2157"/>
    <w:rsid w:val="00AE5FDA"/>
    <w:rsid w:val="00B060A2"/>
    <w:rsid w:val="00B4179C"/>
    <w:rsid w:val="00B47651"/>
    <w:rsid w:val="00B50FA7"/>
    <w:rsid w:val="00B52375"/>
    <w:rsid w:val="00B571D9"/>
    <w:rsid w:val="00B6045C"/>
    <w:rsid w:val="00B72C7C"/>
    <w:rsid w:val="00B81F1C"/>
    <w:rsid w:val="00BC0023"/>
    <w:rsid w:val="00BC197F"/>
    <w:rsid w:val="00BD4E66"/>
    <w:rsid w:val="00BE0547"/>
    <w:rsid w:val="00C265C3"/>
    <w:rsid w:val="00C34232"/>
    <w:rsid w:val="00C36EEC"/>
    <w:rsid w:val="00C66836"/>
    <w:rsid w:val="00C66B16"/>
    <w:rsid w:val="00C84636"/>
    <w:rsid w:val="00C85065"/>
    <w:rsid w:val="00C856AF"/>
    <w:rsid w:val="00CB5CCD"/>
    <w:rsid w:val="00CC4604"/>
    <w:rsid w:val="00CD28DE"/>
    <w:rsid w:val="00CD6298"/>
    <w:rsid w:val="00CD6ED9"/>
    <w:rsid w:val="00CE2816"/>
    <w:rsid w:val="00CF32F0"/>
    <w:rsid w:val="00CF61C5"/>
    <w:rsid w:val="00D10195"/>
    <w:rsid w:val="00D42B91"/>
    <w:rsid w:val="00D54B08"/>
    <w:rsid w:val="00D819F6"/>
    <w:rsid w:val="00DA7C7E"/>
    <w:rsid w:val="00DB3090"/>
    <w:rsid w:val="00DC567E"/>
    <w:rsid w:val="00DF65FB"/>
    <w:rsid w:val="00E04157"/>
    <w:rsid w:val="00E42083"/>
    <w:rsid w:val="00E57160"/>
    <w:rsid w:val="00E84ACF"/>
    <w:rsid w:val="00E933F8"/>
    <w:rsid w:val="00EA0374"/>
    <w:rsid w:val="00EA053A"/>
    <w:rsid w:val="00EB3C6D"/>
    <w:rsid w:val="00EC2E7B"/>
    <w:rsid w:val="00ED2B7A"/>
    <w:rsid w:val="00EF7E23"/>
    <w:rsid w:val="00F044F1"/>
    <w:rsid w:val="00F367DC"/>
    <w:rsid w:val="00F42599"/>
    <w:rsid w:val="00FA20FF"/>
    <w:rsid w:val="00FB3CA0"/>
    <w:rsid w:val="00FB7B13"/>
    <w:rsid w:val="00FC0EDD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E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5E94"/>
    <w:pPr>
      <w:keepNext/>
      <w:tabs>
        <w:tab w:val="right" w:pos="9639"/>
      </w:tabs>
      <w:outlineLvl w:val="2"/>
    </w:pPr>
    <w:rPr>
      <w:rFonts w:ascii="Helvetica" w:eastAsia="Times New Roman" w:hAnsi="Helvetica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A5E94"/>
    <w:pPr>
      <w:keepNext/>
      <w:tabs>
        <w:tab w:val="right" w:pos="9638"/>
      </w:tabs>
      <w:spacing w:before="240" w:after="240"/>
      <w:outlineLvl w:val="8"/>
    </w:pPr>
    <w:rPr>
      <w:rFonts w:ascii="Arial" w:eastAsia="Times New Roman" w:hAnsi="Arial" w:cs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5E94"/>
    <w:rPr>
      <w:rFonts w:ascii="Helvetica" w:eastAsia="Times New Roman" w:hAnsi="Helvetica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A5E94"/>
    <w:rPr>
      <w:rFonts w:ascii="Arial" w:eastAsia="Times New Roman" w:hAnsi="Arial" w:cs="Arial"/>
      <w:b/>
      <w:bCs/>
      <w:sz w:val="40"/>
      <w:szCs w:val="20"/>
    </w:rPr>
  </w:style>
  <w:style w:type="paragraph" w:customStyle="1" w:styleId="BODY">
    <w:name w:val="BODY"/>
    <w:basedOn w:val="Normal"/>
    <w:rsid w:val="008A5E94"/>
    <w:pPr>
      <w:spacing w:after="80" w:line="300" w:lineRule="atLeast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A5E94"/>
    <w:pPr>
      <w:ind w:left="720"/>
      <w:contextualSpacing/>
    </w:pPr>
  </w:style>
  <w:style w:type="paragraph" w:styleId="BodyText2">
    <w:name w:val="Body Text 2"/>
    <w:basedOn w:val="Normal"/>
    <w:link w:val="BodyText2Char"/>
    <w:rsid w:val="008A5E94"/>
    <w:pPr>
      <w:spacing w:after="1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8A5E9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9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A5E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E9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E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94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55EC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E94"/>
    <w:pPr>
      <w:spacing w:after="0" w:line="240" w:lineRule="auto"/>
    </w:pPr>
    <w:rPr>
      <w:rFonts w:eastAsiaTheme="minorEastAsia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8A5E94"/>
    <w:pPr>
      <w:keepNext/>
      <w:tabs>
        <w:tab w:val="right" w:pos="9639"/>
      </w:tabs>
      <w:outlineLvl w:val="2"/>
    </w:pPr>
    <w:rPr>
      <w:rFonts w:ascii="Helvetica" w:eastAsia="Times New Roman" w:hAnsi="Helvetica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A5E94"/>
    <w:pPr>
      <w:keepNext/>
      <w:tabs>
        <w:tab w:val="right" w:pos="9638"/>
      </w:tabs>
      <w:spacing w:before="240" w:after="240"/>
      <w:outlineLvl w:val="8"/>
    </w:pPr>
    <w:rPr>
      <w:rFonts w:ascii="Arial" w:eastAsia="Times New Roman" w:hAnsi="Arial" w:cs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5E94"/>
    <w:rPr>
      <w:rFonts w:ascii="Helvetica" w:eastAsia="Times New Roman" w:hAnsi="Helvetica" w:cs="Times New Roman"/>
      <w:b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A5E94"/>
    <w:rPr>
      <w:rFonts w:ascii="Arial" w:eastAsia="Times New Roman" w:hAnsi="Arial" w:cs="Arial"/>
      <w:b/>
      <w:bCs/>
      <w:sz w:val="40"/>
      <w:szCs w:val="20"/>
    </w:rPr>
  </w:style>
  <w:style w:type="paragraph" w:customStyle="1" w:styleId="BODY">
    <w:name w:val="BODY"/>
    <w:basedOn w:val="Normal"/>
    <w:rsid w:val="008A5E94"/>
    <w:pPr>
      <w:spacing w:after="80" w:line="300" w:lineRule="atLeast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8A5E94"/>
    <w:pPr>
      <w:ind w:left="720"/>
      <w:contextualSpacing/>
    </w:pPr>
  </w:style>
  <w:style w:type="paragraph" w:styleId="BodyText2">
    <w:name w:val="Body Text 2"/>
    <w:basedOn w:val="Normal"/>
    <w:link w:val="BodyText2Char"/>
    <w:rsid w:val="008A5E94"/>
    <w:pPr>
      <w:spacing w:after="120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8A5E9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E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E9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8A5E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E94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A5E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E94"/>
    <w:rPr>
      <w:rFonts w:eastAsiaTheme="minorEastAsia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55E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A1BA7990</Template>
  <TotalTime>69</TotalTime>
  <Pages>3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Adam</dc:creator>
  <cp:lastModifiedBy>MORGAN Adam</cp:lastModifiedBy>
  <cp:revision>6</cp:revision>
  <dcterms:created xsi:type="dcterms:W3CDTF">2018-05-25T03:52:00Z</dcterms:created>
  <dcterms:modified xsi:type="dcterms:W3CDTF">2018-05-28T03:33:00Z</dcterms:modified>
</cp:coreProperties>
</file>