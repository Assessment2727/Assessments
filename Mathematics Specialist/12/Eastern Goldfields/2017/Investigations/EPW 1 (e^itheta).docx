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DB1014" w14:paraId="760F6F05" w14:textId="77777777" w:rsidTr="00DB1014">
        <w:tc>
          <w:tcPr>
            <w:tcW w:w="2376" w:type="dxa"/>
          </w:tcPr>
          <w:p w14:paraId="1A72138E" w14:textId="77777777" w:rsidR="00DB1014" w:rsidRDefault="00DB1014" w:rsidP="000B206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noProof/>
              </w:rPr>
            </w:pPr>
          </w:p>
          <w:p w14:paraId="2564FD57" w14:textId="77777777" w:rsidR="00DB1014" w:rsidRDefault="00DB1014" w:rsidP="000B206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noProof/>
              </w:rPr>
            </w:pPr>
          </w:p>
          <w:p w14:paraId="6DFC6FEB" w14:textId="77777777" w:rsidR="00DB1014" w:rsidRDefault="00DB1014" w:rsidP="000B206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 w:val="28"/>
                <w:szCs w:val="28"/>
                <w:vertAlign w:val="superscript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4922FF8A" wp14:editId="5EB21A30">
                  <wp:extent cx="1155802" cy="994527"/>
                  <wp:effectExtent l="0" t="0" r="6350" b="0"/>
                  <wp:docPr id="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6" w:type="dxa"/>
          </w:tcPr>
          <w:p w14:paraId="15AF6D1F" w14:textId="77777777" w:rsidR="00DB1014" w:rsidRDefault="00DB1014" w:rsidP="000B2067">
            <w:pPr>
              <w:jc w:val="center"/>
              <w:rPr>
                <w:b/>
                <w:sz w:val="36"/>
                <w:szCs w:val="36"/>
              </w:rPr>
            </w:pPr>
          </w:p>
          <w:p w14:paraId="085E767F" w14:textId="77777777" w:rsidR="00DB1014" w:rsidRPr="006438DD" w:rsidRDefault="00DB1014" w:rsidP="000B206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MATHEMATICS: SPECIALIST 3 &amp; 4</w:t>
            </w:r>
          </w:p>
          <w:p w14:paraId="2AF49DCF" w14:textId="77777777" w:rsidR="00DB1014" w:rsidRDefault="00DB1014" w:rsidP="000B2067">
            <w:pPr>
              <w:jc w:val="center"/>
              <w:rPr>
                <w:b/>
                <w:sz w:val="36"/>
                <w:szCs w:val="36"/>
              </w:rPr>
            </w:pPr>
          </w:p>
          <w:p w14:paraId="71A38118" w14:textId="77777777" w:rsidR="00DB1014" w:rsidRPr="006438DD" w:rsidRDefault="00DB1014" w:rsidP="000B2067">
            <w:pPr>
              <w:jc w:val="center"/>
              <w:rPr>
                <w:b/>
                <w:sz w:val="36"/>
                <w:szCs w:val="36"/>
              </w:rPr>
            </w:pPr>
          </w:p>
          <w:p w14:paraId="0556E678" w14:textId="7670E3EF" w:rsidR="00DB1014" w:rsidRPr="006438DD" w:rsidRDefault="00DB1014" w:rsidP="000B206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INVESTIGATION </w:t>
            </w:r>
            <w:r w:rsidRPr="006438DD">
              <w:rPr>
                <w:b/>
                <w:sz w:val="36"/>
                <w:szCs w:val="36"/>
              </w:rPr>
              <w:t xml:space="preserve"> 1 </w:t>
            </w:r>
          </w:p>
          <w:p w14:paraId="289C77DF" w14:textId="77777777" w:rsidR="00DB1014" w:rsidRDefault="00DB1014" w:rsidP="000B206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 w:val="28"/>
                <w:szCs w:val="28"/>
                <w:vertAlign w:val="superscript"/>
              </w:rPr>
            </w:pPr>
          </w:p>
          <w:p w14:paraId="71D43C05" w14:textId="77777777" w:rsidR="00DB1014" w:rsidRDefault="00DB1014" w:rsidP="000B206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 w:val="28"/>
                <w:szCs w:val="28"/>
                <w:vertAlign w:val="superscript"/>
              </w:rPr>
            </w:pPr>
          </w:p>
        </w:tc>
      </w:tr>
    </w:tbl>
    <w:p w14:paraId="57B39CB0" w14:textId="79D170F3" w:rsidR="00A679A3" w:rsidRPr="006438DD" w:rsidRDefault="00A679A3" w:rsidP="00A679A3">
      <w:pPr>
        <w:jc w:val="center"/>
        <w:rPr>
          <w:b/>
          <w:sz w:val="36"/>
          <w:szCs w:val="36"/>
        </w:rPr>
      </w:pPr>
    </w:p>
    <w:p w14:paraId="6560A06A" w14:textId="77777777" w:rsidR="00A679A3" w:rsidRDefault="00A679A3" w:rsidP="00DB1014">
      <w:pPr>
        <w:tabs>
          <w:tab w:val="left" w:pos="567"/>
          <w:tab w:val="left" w:pos="992"/>
          <w:tab w:val="left" w:pos="1134"/>
          <w:tab w:val="right" w:pos="8505"/>
        </w:tabs>
        <w:rPr>
          <w:b/>
          <w:sz w:val="36"/>
          <w:szCs w:val="36"/>
        </w:rPr>
      </w:pPr>
      <w:bookmarkStart w:id="0" w:name="_GoBack"/>
      <w:bookmarkEnd w:id="0"/>
    </w:p>
    <w:p w14:paraId="46F6FDD7" w14:textId="77777777" w:rsidR="003D6586" w:rsidRPr="00A679A3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Times New Roman" w:hAnsi="Times New Roman"/>
          <w:b/>
          <w:i/>
          <w:sz w:val="36"/>
          <w:szCs w:val="36"/>
          <w:vertAlign w:val="superscript"/>
        </w:rPr>
      </w:pPr>
      <w:r w:rsidRPr="00A679A3">
        <w:rPr>
          <w:rFonts w:cs="Arial"/>
          <w:b/>
          <w:sz w:val="36"/>
          <w:szCs w:val="36"/>
        </w:rPr>
        <w:t xml:space="preserve">COMPLEX NUMBERS USING </w:t>
      </w:r>
      <w:proofErr w:type="spellStart"/>
      <w:r w:rsidRPr="00A679A3">
        <w:rPr>
          <w:rFonts w:ascii="Times New Roman" w:hAnsi="Times New Roman"/>
          <w:b/>
          <w:i/>
          <w:sz w:val="36"/>
          <w:szCs w:val="36"/>
        </w:rPr>
        <w:t>e</w:t>
      </w:r>
      <w:r w:rsidRPr="00A679A3">
        <w:rPr>
          <w:rFonts w:ascii="Times New Roman" w:hAnsi="Times New Roman"/>
          <w:b/>
          <w:i/>
          <w:sz w:val="36"/>
          <w:szCs w:val="36"/>
          <w:vertAlign w:val="superscript"/>
        </w:rPr>
        <w:t>iθ</w:t>
      </w:r>
      <w:proofErr w:type="spellEnd"/>
    </w:p>
    <w:p w14:paraId="0C74FA33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  <w:vertAlign w:val="superscript"/>
        </w:rPr>
      </w:pPr>
    </w:p>
    <w:p w14:paraId="7EAF28E0" w14:textId="6DE4F83C" w:rsidR="003D6586" w:rsidRPr="00AE685D" w:rsidRDefault="00172862" w:rsidP="00A679A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Time Allowed:  55</w:t>
      </w:r>
      <w:r w:rsidR="00707A3B">
        <w:rPr>
          <w:rFonts w:cs="Arial"/>
          <w:b/>
          <w:sz w:val="28"/>
          <w:szCs w:val="28"/>
        </w:rPr>
        <w:t xml:space="preserve"> minutes</w:t>
      </w:r>
      <w:r w:rsidR="00707A3B">
        <w:rPr>
          <w:rFonts w:cs="Arial"/>
          <w:b/>
          <w:sz w:val="28"/>
          <w:szCs w:val="28"/>
        </w:rPr>
        <w:tab/>
        <w:t>Total Marks:  43</w:t>
      </w:r>
    </w:p>
    <w:p w14:paraId="20C01BFA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8"/>
          <w:szCs w:val="28"/>
        </w:rPr>
      </w:pPr>
    </w:p>
    <w:p w14:paraId="04FE1061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</w:rPr>
      </w:pPr>
    </w:p>
    <w:p w14:paraId="21C70273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>Course-related information</w:t>
      </w:r>
    </w:p>
    <w:p w14:paraId="6AB5CBDE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B5AF889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55296C">
        <w:rPr>
          <w:rFonts w:cs="Arial"/>
        </w:rPr>
        <w:t xml:space="preserve">The concepts </w:t>
      </w:r>
      <w:r>
        <w:rPr>
          <w:rFonts w:cs="Arial"/>
        </w:rPr>
        <w:t xml:space="preserve">and skills </w:t>
      </w:r>
      <w:r w:rsidRPr="0055296C">
        <w:rPr>
          <w:rFonts w:cs="Arial"/>
        </w:rPr>
        <w:t xml:space="preserve">included in this investigation </w:t>
      </w:r>
      <w:r>
        <w:rPr>
          <w:rFonts w:cs="Arial"/>
        </w:rPr>
        <w:t>relate to the following dot points within the WA Mathematics Specialist syllabus.</w:t>
      </w:r>
    </w:p>
    <w:p w14:paraId="4BFD8765" w14:textId="77777777" w:rsidR="003D6586" w:rsidRDefault="003D6586" w:rsidP="003D6586">
      <w:pPr>
        <w:tabs>
          <w:tab w:val="left" w:pos="992"/>
          <w:tab w:val="left" w:pos="1134"/>
          <w:tab w:val="right" w:pos="8505"/>
        </w:tabs>
        <w:spacing w:before="120"/>
        <w:ind w:left="709" w:hanging="709"/>
        <w:rPr>
          <w:rFonts w:cs="Arial"/>
        </w:rPr>
      </w:pPr>
      <w:r>
        <w:rPr>
          <w:rFonts w:cs="Arial"/>
        </w:rPr>
        <w:t>3.1.1</w:t>
      </w:r>
      <w:r>
        <w:rPr>
          <w:rFonts w:cs="Arial"/>
        </w:rPr>
        <w:tab/>
      </w:r>
      <w:proofErr w:type="gramStart"/>
      <w:r>
        <w:rPr>
          <w:rFonts w:cs="Arial"/>
        </w:rPr>
        <w:t>review</w:t>
      </w:r>
      <w:proofErr w:type="gramEnd"/>
      <w:r>
        <w:rPr>
          <w:rFonts w:cs="Arial"/>
        </w:rPr>
        <w:t xml:space="preserve"> real and imaginary parts Re(</w:t>
      </w:r>
      <w:r w:rsidRPr="00DF474E">
        <w:rPr>
          <w:rFonts w:cs="Arial"/>
          <w:position w:val="-4"/>
        </w:rPr>
        <w:object w:dxaOrig="180" w:dyaOrig="180" w14:anchorId="75023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9" o:title=""/>
          </v:shape>
          <o:OLEObject Type="Embed" ProgID="Equation.DSMT4" ShapeID="_x0000_i1025" DrawAspect="Content" ObjectID="_1551006509" r:id="rId10"/>
        </w:object>
      </w:r>
      <w:r>
        <w:rPr>
          <w:rFonts w:cs="Arial"/>
        </w:rPr>
        <w:t xml:space="preserve">) and </w:t>
      </w:r>
      <w:proofErr w:type="spellStart"/>
      <w:r>
        <w:rPr>
          <w:rFonts w:cs="Arial"/>
        </w:rPr>
        <w:t>Im</w:t>
      </w:r>
      <w:proofErr w:type="spellEnd"/>
      <w:r>
        <w:rPr>
          <w:rFonts w:cs="Arial"/>
        </w:rPr>
        <w:t>(</w:t>
      </w:r>
      <w:r w:rsidRPr="00DF474E">
        <w:rPr>
          <w:rFonts w:cs="Arial"/>
          <w:position w:val="-4"/>
        </w:rPr>
        <w:object w:dxaOrig="180" w:dyaOrig="180" w14:anchorId="707A834E">
          <v:shape id="_x0000_i1026" type="#_x0000_t75" style="width:9pt;height:9pt" o:ole="">
            <v:imagedata r:id="rId9" o:title=""/>
          </v:shape>
          <o:OLEObject Type="Embed" ProgID="Equation.DSMT4" ShapeID="_x0000_i1026" DrawAspect="Content" ObjectID="_1551006510" r:id="rId11"/>
        </w:object>
      </w:r>
      <w:r>
        <w:rPr>
          <w:rFonts w:cs="Arial"/>
        </w:rPr>
        <w:t xml:space="preserve">) of a complex number </w:t>
      </w:r>
      <w:r w:rsidRPr="00DF474E">
        <w:rPr>
          <w:rFonts w:cs="Arial"/>
          <w:position w:val="-4"/>
        </w:rPr>
        <w:object w:dxaOrig="180" w:dyaOrig="180" w14:anchorId="270C2A78">
          <v:shape id="_x0000_i1027" type="#_x0000_t75" style="width:9pt;height:9pt" o:ole="">
            <v:imagedata r:id="rId9" o:title=""/>
          </v:shape>
          <o:OLEObject Type="Embed" ProgID="Equation.DSMT4" ShapeID="_x0000_i1027" DrawAspect="Content" ObjectID="_1551006511" r:id="rId12"/>
        </w:object>
      </w:r>
    </w:p>
    <w:p w14:paraId="58400F8C" w14:textId="77777777" w:rsidR="003D6586" w:rsidRDefault="003D6586" w:rsidP="003D6586">
      <w:pPr>
        <w:tabs>
          <w:tab w:val="left" w:pos="992"/>
          <w:tab w:val="left" w:pos="1134"/>
          <w:tab w:val="right" w:pos="8505"/>
        </w:tabs>
        <w:spacing w:before="120"/>
        <w:ind w:left="709" w:hanging="709"/>
        <w:rPr>
          <w:rFonts w:cs="Arial"/>
        </w:rPr>
      </w:pPr>
      <w:r>
        <w:rPr>
          <w:rFonts w:cs="Arial"/>
        </w:rPr>
        <w:t>3.1.2</w:t>
      </w:r>
      <w:r>
        <w:rPr>
          <w:rFonts w:cs="Arial"/>
        </w:rPr>
        <w:tab/>
      </w:r>
      <w:proofErr w:type="gramStart"/>
      <w:r>
        <w:rPr>
          <w:rFonts w:cs="Arial"/>
        </w:rPr>
        <w:t>review</w:t>
      </w:r>
      <w:proofErr w:type="gramEnd"/>
      <w:r>
        <w:rPr>
          <w:rFonts w:cs="Arial"/>
        </w:rPr>
        <w:t xml:space="preserve"> Cartesian form</w:t>
      </w:r>
    </w:p>
    <w:p w14:paraId="2CA1503E" w14:textId="77777777" w:rsidR="003D6586" w:rsidRDefault="003D6586" w:rsidP="003D6586">
      <w:pPr>
        <w:tabs>
          <w:tab w:val="left" w:pos="992"/>
          <w:tab w:val="left" w:pos="1134"/>
          <w:tab w:val="right" w:pos="8505"/>
        </w:tabs>
        <w:spacing w:before="120"/>
        <w:ind w:left="709" w:hanging="709"/>
        <w:rPr>
          <w:rFonts w:cs="Arial"/>
        </w:rPr>
      </w:pPr>
      <w:r>
        <w:rPr>
          <w:rFonts w:cs="Arial"/>
        </w:rPr>
        <w:t>3.1.3</w:t>
      </w:r>
      <w:r>
        <w:rPr>
          <w:rFonts w:cs="Arial"/>
        </w:rPr>
        <w:tab/>
      </w:r>
      <w:proofErr w:type="gramStart"/>
      <w:r>
        <w:rPr>
          <w:rFonts w:cs="Arial"/>
        </w:rPr>
        <w:t>review</w:t>
      </w:r>
      <w:proofErr w:type="gramEnd"/>
      <w:r>
        <w:rPr>
          <w:rFonts w:cs="Arial"/>
        </w:rPr>
        <w:t xml:space="preserve"> complex arithmetic using Cartesian form</w:t>
      </w:r>
    </w:p>
    <w:p w14:paraId="439020F5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spacing w:before="120"/>
        <w:ind w:left="709" w:hanging="709"/>
        <w:rPr>
          <w:rFonts w:cs="Arial"/>
        </w:rPr>
      </w:pPr>
      <w:r w:rsidRPr="00AE685D">
        <w:rPr>
          <w:rFonts w:cs="Arial"/>
        </w:rPr>
        <w:t>3.1.4</w:t>
      </w:r>
      <w:r w:rsidRPr="00AE685D">
        <w:rPr>
          <w:rFonts w:cs="Arial"/>
        </w:rPr>
        <w:tab/>
      </w:r>
      <w:r>
        <w:rPr>
          <w:rFonts w:cs="Arial"/>
        </w:rPr>
        <w:tab/>
      </w:r>
      <w:proofErr w:type="gramStart"/>
      <w:r w:rsidRPr="00AE685D">
        <w:rPr>
          <w:rFonts w:cs="Arial"/>
        </w:rPr>
        <w:t>use</w:t>
      </w:r>
      <w:proofErr w:type="gramEnd"/>
      <w:r w:rsidRPr="00AE685D">
        <w:rPr>
          <w:rFonts w:cs="Arial"/>
        </w:rPr>
        <w:t xml:space="preserve"> the modulus </w:t>
      </w:r>
      <w:r w:rsidRPr="003F65F6">
        <w:rPr>
          <w:rFonts w:cs="Arial"/>
          <w:position w:val="-12"/>
        </w:rPr>
        <w:object w:dxaOrig="260" w:dyaOrig="360" w14:anchorId="18C5FD10">
          <v:shape id="_x0000_i1028" type="#_x0000_t75" style="width:12.6pt;height:18.6pt" o:ole="">
            <v:imagedata r:id="rId13" o:title=""/>
          </v:shape>
          <o:OLEObject Type="Embed" ProgID="Equation.DSMT4" ShapeID="_x0000_i1028" DrawAspect="Content" ObjectID="_1551006512" r:id="rId14"/>
        </w:object>
      </w:r>
      <w:r>
        <w:rPr>
          <w:rFonts w:cs="Arial"/>
        </w:rPr>
        <w:t xml:space="preserve"> of a complex number </w:t>
      </w:r>
      <w:r w:rsidRPr="003F65F6">
        <w:rPr>
          <w:rFonts w:cs="Arial"/>
          <w:position w:val="-4"/>
        </w:rPr>
        <w:object w:dxaOrig="180" w:dyaOrig="180" w14:anchorId="7E89FC84">
          <v:shape id="_x0000_i1029" type="#_x0000_t75" style="width:9pt;height:9pt" o:ole="">
            <v:imagedata r:id="rId15" o:title=""/>
          </v:shape>
          <o:OLEObject Type="Embed" ProgID="Equation.DSMT4" ShapeID="_x0000_i1029" DrawAspect="Content" ObjectID="_1551006513" r:id="rId16"/>
        </w:object>
      </w:r>
      <w:r w:rsidRPr="00AE685D">
        <w:rPr>
          <w:rFonts w:cs="Arial"/>
        </w:rPr>
        <w:t xml:space="preserve"> and the argument </w:t>
      </w:r>
      <w:r w:rsidRPr="003F65F6">
        <w:rPr>
          <w:rFonts w:cs="Arial"/>
          <w:position w:val="-12"/>
        </w:rPr>
        <w:object w:dxaOrig="740" w:dyaOrig="360" w14:anchorId="0EA94C84">
          <v:shape id="_x0000_i1030" type="#_x0000_t75" style="width:36.6pt;height:18.6pt" o:ole="">
            <v:imagedata r:id="rId17" o:title=""/>
          </v:shape>
          <o:OLEObject Type="Embed" ProgID="Equation.DSMT4" ShapeID="_x0000_i1030" DrawAspect="Content" ObjectID="_1551006514" r:id="rId18"/>
        </w:object>
      </w:r>
      <w:r>
        <w:rPr>
          <w:rFonts w:cs="Arial"/>
        </w:rPr>
        <w:t xml:space="preserve"> of a non-zero complex number</w:t>
      </w:r>
      <w:r w:rsidRPr="00AE685D">
        <w:rPr>
          <w:rFonts w:cs="Arial"/>
          <w:bdr w:val="none" w:sz="0" w:space="0" w:color="auto" w:frame="1"/>
        </w:rPr>
        <w:t> </w:t>
      </w:r>
      <w:r w:rsidRPr="003F65F6">
        <w:rPr>
          <w:rFonts w:cs="Arial"/>
          <w:position w:val="-4"/>
          <w:bdr w:val="none" w:sz="0" w:space="0" w:color="auto" w:frame="1"/>
        </w:rPr>
        <w:object w:dxaOrig="180" w:dyaOrig="180" w14:anchorId="0FE92179">
          <v:shape id="_x0000_i1031" type="#_x0000_t75" style="width:9pt;height:9pt" o:ole="">
            <v:imagedata r:id="rId19" o:title=""/>
          </v:shape>
          <o:OLEObject Type="Embed" ProgID="Equation.DSMT4" ShapeID="_x0000_i1031" DrawAspect="Content" ObjectID="_1551006515" r:id="rId20"/>
        </w:object>
      </w:r>
      <w:r>
        <w:rPr>
          <w:rFonts w:cs="Arial"/>
          <w:bdr w:val="none" w:sz="0" w:space="0" w:color="auto" w:frame="1"/>
        </w:rPr>
        <w:t xml:space="preserve"> </w:t>
      </w:r>
      <w:r w:rsidRPr="00AE685D">
        <w:rPr>
          <w:rFonts w:cs="Arial"/>
        </w:rPr>
        <w:t xml:space="preserve">and prove basic identities involving modulus and argument </w:t>
      </w:r>
    </w:p>
    <w:p w14:paraId="0B4D26F5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spacing w:before="120"/>
        <w:rPr>
          <w:rFonts w:cs="Arial"/>
        </w:rPr>
      </w:pPr>
    </w:p>
    <w:p w14:paraId="29DC3137" w14:textId="77777777" w:rsidR="003D6586" w:rsidRPr="00AE685D" w:rsidRDefault="003D6586" w:rsidP="003D6586">
      <w:pPr>
        <w:pStyle w:val="NoSpacing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eastAsia="Calibri" w:hAnsi="Arial" w:cs="Arial"/>
          <w:iCs/>
        </w:rPr>
      </w:pPr>
    </w:p>
    <w:p w14:paraId="7F58C4E6" w14:textId="77777777" w:rsidR="003D6586" w:rsidRPr="00AE685D" w:rsidRDefault="003D6586" w:rsidP="003D6586">
      <w:pPr>
        <w:pStyle w:val="NoSpacing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eastAsia="Calibri" w:hAnsi="Arial" w:cs="Arial"/>
          <w:iCs/>
        </w:rPr>
      </w:pPr>
    </w:p>
    <w:p w14:paraId="0B86950F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Background information </w:t>
      </w:r>
    </w:p>
    <w:p w14:paraId="45110A56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9C64D53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It is assumed that students have completed Methods 1.2.7 – 1.2.8. </w:t>
      </w:r>
      <w:proofErr w:type="gramStart"/>
      <w:r>
        <w:rPr>
          <w:rFonts w:cs="Arial"/>
        </w:rPr>
        <w:t>1.2.14, 1.2.16 (Trigonometric functions), Specialist 2.1.1, 2.1.3 (The basic trigonometric functions), Specialist 2.3.7 – 2.3.10 (Complex numbers), Specialist 3.1.1 – 3.1.3 (Cartesian forms) and Specialist 3.1.4.</w:t>
      </w:r>
      <w:proofErr w:type="gramEnd"/>
    </w:p>
    <w:p w14:paraId="079138F4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6942AD46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DFE3EF5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Task conditions </w:t>
      </w:r>
    </w:p>
    <w:p w14:paraId="5DC1FF64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766F769E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For this task the use</w:t>
      </w:r>
      <w:r w:rsidRPr="00AE685D">
        <w:rPr>
          <w:rFonts w:cs="Arial"/>
        </w:rPr>
        <w:t xml:space="preserve"> of the calculator is </w:t>
      </w:r>
      <w:r>
        <w:rPr>
          <w:rFonts w:cs="Arial"/>
        </w:rPr>
        <w:t xml:space="preserve">not </w:t>
      </w:r>
      <w:r w:rsidRPr="00AE685D">
        <w:rPr>
          <w:rFonts w:cs="Arial"/>
        </w:rPr>
        <w:t>permitted.</w:t>
      </w:r>
    </w:p>
    <w:p w14:paraId="2D267CB1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br w:type="page"/>
      </w:r>
    </w:p>
    <w:p w14:paraId="388A5E5B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1</w:t>
      </w:r>
      <w:r w:rsidRPr="00AE685D">
        <w:rPr>
          <w:rFonts w:cs="Arial"/>
        </w:rPr>
        <w:tab/>
      </w:r>
      <w:r w:rsidRPr="00AE685D">
        <w:rPr>
          <w:rFonts w:cs="Arial"/>
          <w:b/>
        </w:rPr>
        <w:t>(</w:t>
      </w:r>
      <w:r>
        <w:rPr>
          <w:rFonts w:cs="Arial"/>
          <w:b/>
        </w:rPr>
        <w:t xml:space="preserve">13 </w:t>
      </w:r>
      <w:r w:rsidRPr="00AE685D">
        <w:rPr>
          <w:rFonts w:cs="Arial"/>
          <w:b/>
        </w:rPr>
        <w:t>marks)</w:t>
      </w:r>
    </w:p>
    <w:p w14:paraId="2F528A8C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0C99ED43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AE685D">
        <w:rPr>
          <w:rFonts w:cs="Arial"/>
        </w:rPr>
        <w:t xml:space="preserve">Given </w:t>
      </w:r>
    </w:p>
    <w:p w14:paraId="082FD2FF" w14:textId="228E5EFF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  <w:r w:rsidRPr="00AE685D"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  <m:r>
          <w:rPr>
            <w:rFonts w:ascii="Cambria Math" w:hAnsi="Cambria Math" w:cs="Arial"/>
          </w:rPr>
          <m:t>=1+x+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2!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3!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4!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5!</m:t>
            </m:r>
          </m:den>
        </m:f>
        <m:r>
          <w:rPr>
            <w:rFonts w:ascii="Cambria Math" w:hAnsi="Cambria Math" w:cs="Arial"/>
          </w:rPr>
          <m:t>+…</m:t>
        </m:r>
      </m:oMath>
    </w:p>
    <w:p w14:paraId="2DBE4832" w14:textId="72D561C2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  <w:r w:rsidRPr="00AE685D">
        <w:rPr>
          <w:rFonts w:cs="Arial"/>
        </w:rPr>
        <w:tab/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=1-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2!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4!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6!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8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8!</m:t>
            </m:r>
          </m:den>
        </m:f>
        <m:r>
          <w:rPr>
            <w:rFonts w:ascii="Cambria Math" w:hAnsi="Cambria Math" w:cs="Arial"/>
          </w:rPr>
          <m:t>-…</m:t>
        </m:r>
      </m:oMath>
    </w:p>
    <w:p w14:paraId="77E46B8B" w14:textId="46600939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  <w:r w:rsidRPr="00AE685D">
        <w:rPr>
          <w:rFonts w:cs="Arial"/>
        </w:rPr>
        <w:tab/>
        <w:t xml:space="preserve"> </w:t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=x-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3!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5!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7!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9!</m:t>
            </m:r>
          </m:den>
        </m:f>
        <m:r>
          <w:rPr>
            <w:rFonts w:ascii="Cambria Math" w:hAnsi="Cambria Math" w:cs="Arial"/>
          </w:rPr>
          <m:t>-…</m:t>
        </m:r>
      </m:oMath>
    </w:p>
    <w:p w14:paraId="10FEBB58" w14:textId="4ADE1F35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765DE96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proofErr w:type="gramStart"/>
      <w:r>
        <w:rPr>
          <w:rFonts w:cs="Arial"/>
        </w:rPr>
        <w:t>show</w:t>
      </w:r>
      <w:proofErr w:type="gramEnd"/>
      <w:r w:rsidRPr="00AE685D">
        <w:rPr>
          <w:rFonts w:cs="Arial"/>
        </w:rPr>
        <w:t xml:space="preserve"> that</w:t>
      </w:r>
    </w:p>
    <w:p w14:paraId="0DB667A6" w14:textId="77777777" w:rsidR="00875FB2" w:rsidRDefault="00875FB2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A18DC23" w14:textId="301143D6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ix</m:t>
            </m:r>
          </m:sup>
        </m:sSup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+i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>
        <w:rPr>
          <w:rFonts w:cs="Arial"/>
        </w:rPr>
        <w:t>,</w:t>
      </w:r>
      <w:r w:rsidRPr="00AE685D">
        <w:rPr>
          <w:rFonts w:cs="Arial"/>
        </w:rPr>
        <w:tab/>
        <w:t>(4)</w:t>
      </w:r>
    </w:p>
    <w:p w14:paraId="66C1F4AB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9D428AD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B29458C" w14:textId="661AE006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95DD764" w14:textId="085DF7F3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01CCE67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2C270C4D" w14:textId="6D40471B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10FB95D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03472B5C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5C572497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623893B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6C5454C7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A4546E8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EBE32C8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1AF1046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641043AA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5F00C2DF" w14:textId="689D06F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</w:t>
      </w:r>
      <w:proofErr w:type="gramStart"/>
      <w:r>
        <w:rPr>
          <w:rFonts w:cs="Arial"/>
        </w:rPr>
        <w:t>ii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-ix</m:t>
            </m:r>
          </m:sup>
        </m:sSup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-i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>
        <w:rPr>
          <w:rFonts w:cs="Arial"/>
        </w:rPr>
        <w:t>.</w:t>
      </w:r>
      <w:r>
        <w:rPr>
          <w:rFonts w:cs="Arial"/>
        </w:rPr>
        <w:tab/>
        <w:t>(2)</w:t>
      </w:r>
    </w:p>
    <w:p w14:paraId="3B40D75A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1927894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2B289A49" w14:textId="77777777" w:rsidR="003D6586" w:rsidRDefault="003D6586" w:rsidP="003D6586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4FB3B829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Hence,</w:t>
      </w:r>
    </w:p>
    <w:p w14:paraId="3CACEE56" w14:textId="77777777" w:rsidR="00A679A3" w:rsidRDefault="00A679A3" w:rsidP="003D6586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14:paraId="5140333B" w14:textId="0A78E9C2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proofErr w:type="gramStart"/>
      <w:r>
        <w:rPr>
          <w:rFonts w:cs="Arial"/>
        </w:rPr>
        <w:t>determine</w:t>
      </w:r>
      <w:proofErr w:type="gramEnd"/>
      <w:r>
        <w:rPr>
          <w:rFonts w:cs="Arial"/>
        </w:rPr>
        <w:t xml:space="preserve"> expressions for</w:t>
      </w:r>
      <w:r w:rsidR="00C275CC">
        <w:rPr>
          <w:rFonts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>
        <w:rPr>
          <w:rFonts w:cs="Arial"/>
        </w:rPr>
        <w:t xml:space="preserve"> and for</w:t>
      </w:r>
      <w:r w:rsidR="00C275CC">
        <w:rPr>
          <w:rFonts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C275CC">
        <w:rPr>
          <w:rFonts w:cs="Arial"/>
        </w:rPr>
        <w:t xml:space="preserve"> </w:t>
      </w:r>
      <w:r w:rsidRPr="00AE685D">
        <w:rPr>
          <w:rFonts w:cs="Arial"/>
        </w:rPr>
        <w:t>in terms of</w:t>
      </w:r>
      <w:r w:rsidR="00C275CC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ix</m:t>
            </m:r>
          </m:sup>
        </m:sSup>
      </m:oMath>
      <w:r w:rsidR="00C275CC">
        <w:rPr>
          <w:rFonts w:cs="Arial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-ix</m:t>
            </m:r>
          </m:sup>
        </m:sSup>
      </m:oMath>
      <w:r>
        <w:t>,</w:t>
      </w:r>
      <w:r>
        <w:rPr>
          <w:rFonts w:cs="Arial"/>
        </w:rPr>
        <w:tab/>
      </w:r>
    </w:p>
    <w:p w14:paraId="26FA3E0B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E685D">
        <w:rPr>
          <w:rFonts w:cs="Arial"/>
        </w:rPr>
        <w:t>(</w:t>
      </w:r>
      <w:r>
        <w:rPr>
          <w:rFonts w:cs="Arial"/>
        </w:rPr>
        <w:t>3</w:t>
      </w:r>
      <w:r w:rsidRPr="00AE685D">
        <w:rPr>
          <w:rFonts w:cs="Arial"/>
        </w:rPr>
        <w:t>)</w:t>
      </w:r>
    </w:p>
    <w:p w14:paraId="692AFD24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13E436B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CAD2495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59613142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00AB959C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519732F9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08B683B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6F2A6258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80BABAD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02C5E04C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C3A6BEB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684B0BEF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2215C072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784891E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28D041C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26E39990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0486F8AA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8FE52F2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(c</w:t>
      </w:r>
      <w:r w:rsidRPr="002537F3">
        <w:rPr>
          <w:rFonts w:cs="Arial"/>
        </w:rPr>
        <w:t>)</w:t>
      </w:r>
      <w:r w:rsidRPr="002537F3">
        <w:rPr>
          <w:rFonts w:cs="Arial"/>
        </w:rPr>
        <w:tab/>
      </w:r>
      <w:proofErr w:type="gramStart"/>
      <w:r>
        <w:rPr>
          <w:rFonts w:cs="Arial"/>
        </w:rPr>
        <w:t>solve</w:t>
      </w:r>
      <w:proofErr w:type="gramEnd"/>
    </w:p>
    <w:p w14:paraId="79925773" w14:textId="77777777" w:rsidR="00C275CC" w:rsidRPr="002537F3" w:rsidRDefault="00C275CC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5FC0E8CD" w14:textId="4A77ECAC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  <w:r>
        <w:rPr>
          <w:rFonts w:cs="Arial"/>
          <w:sz w:val="24"/>
        </w:rPr>
        <w:tab/>
      </w:r>
      <w:r w:rsidRPr="001551D2">
        <w:rPr>
          <w:rFonts w:cs="Arial"/>
        </w:rPr>
        <w:t>(i)</w:t>
      </w:r>
      <w:r w:rsidR="00C275CC"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ix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-ix</m:t>
            </m:r>
          </m:sup>
        </m:sSup>
        <m:r>
          <w:rPr>
            <w:rFonts w:ascii="Cambria Math" w:hAnsi="Cambria Math" w:cs="Arial"/>
          </w:rPr>
          <m:t>=2,     0≤x≤2π</m:t>
        </m:r>
      </m:oMath>
      <w:r w:rsidR="00C168E9">
        <w:rPr>
          <w:rFonts w:cs="Arial"/>
        </w:rPr>
        <w:t>,</w:t>
      </w:r>
      <w:r w:rsidRPr="00AE685D">
        <w:rPr>
          <w:rFonts w:cs="Arial"/>
          <w:sz w:val="24"/>
        </w:rPr>
        <w:tab/>
      </w:r>
      <w:r>
        <w:t>(2)</w:t>
      </w:r>
    </w:p>
    <w:p w14:paraId="06AFE6FA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14:paraId="253CCAE1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14:paraId="283FED36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14:paraId="377BF16E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14:paraId="28E9E75F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position w:val="-6"/>
        </w:rPr>
      </w:pPr>
    </w:p>
    <w:p w14:paraId="305DFC42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</w:pPr>
    </w:p>
    <w:p w14:paraId="20A3342A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014EDF9" w14:textId="77777777" w:rsidR="003D6586" w:rsidRPr="002537F3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2537F3">
        <w:rPr>
          <w:rFonts w:cs="Arial"/>
        </w:rPr>
        <w:tab/>
      </w:r>
    </w:p>
    <w:p w14:paraId="2DFA4492" w14:textId="1A841BE6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</w:pPr>
      <w:r>
        <w:rPr>
          <w:rFonts w:cs="Arial"/>
          <w:sz w:val="24"/>
        </w:rPr>
        <w:tab/>
      </w:r>
      <w:r w:rsidRPr="001551D2">
        <w:rPr>
          <w:rFonts w:cs="Arial"/>
        </w:rPr>
        <w:t>(</w:t>
      </w:r>
      <w:proofErr w:type="gramStart"/>
      <w:r w:rsidRPr="001551D2">
        <w:rPr>
          <w:rFonts w:cs="Arial"/>
        </w:rPr>
        <w:t>i</w:t>
      </w:r>
      <w:r>
        <w:rPr>
          <w:rFonts w:cs="Arial"/>
        </w:rPr>
        <w:t>i</w:t>
      </w:r>
      <w:proofErr w:type="gramEnd"/>
      <w:r w:rsidRPr="001551D2">
        <w:rPr>
          <w:rFonts w:cs="Arial"/>
        </w:rPr>
        <w:t>)</w:t>
      </w:r>
      <w:r w:rsidRPr="00AE685D">
        <w:rPr>
          <w:rFonts w:cs="Arial"/>
          <w:sz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ix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-ix</m:t>
            </m:r>
          </m:sup>
        </m:sSup>
        <m:r>
          <w:rPr>
            <w:rFonts w:ascii="Cambria Math" w:hAnsi="Cambria Math" w:cs="Arial"/>
          </w:rPr>
          <m:t>=i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,     0≤x≤2π</m:t>
        </m:r>
      </m:oMath>
      <w:r>
        <w:t>.</w:t>
      </w:r>
      <w:r>
        <w:tab/>
        <w:t>(2)</w:t>
      </w:r>
    </w:p>
    <w:p w14:paraId="75256A14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</w:pPr>
    </w:p>
    <w:p w14:paraId="376387B0" w14:textId="77777777" w:rsidR="003D6586" w:rsidRDefault="003D6586" w:rsidP="003D6586">
      <w:r>
        <w:br w:type="page"/>
      </w:r>
    </w:p>
    <w:p w14:paraId="00593FB0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2</w:t>
      </w:r>
      <w:r w:rsidRPr="00AE685D">
        <w:rPr>
          <w:rFonts w:cs="Arial"/>
        </w:rPr>
        <w:tab/>
      </w:r>
      <w:r w:rsidRPr="00AE685D">
        <w:rPr>
          <w:rFonts w:cs="Arial"/>
          <w:b/>
        </w:rPr>
        <w:t xml:space="preserve"> (</w:t>
      </w:r>
      <w:r>
        <w:rPr>
          <w:rFonts w:cs="Arial"/>
          <w:b/>
        </w:rPr>
        <w:t>11</w:t>
      </w:r>
      <w:r w:rsidRPr="00AE685D">
        <w:rPr>
          <w:rFonts w:cs="Arial"/>
          <w:b/>
        </w:rPr>
        <w:t xml:space="preserve"> marks)</w:t>
      </w:r>
    </w:p>
    <w:p w14:paraId="7AECE0C1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</w:pPr>
    </w:p>
    <w:p w14:paraId="75BF5C65" w14:textId="1EAEED74" w:rsidR="00C168E9" w:rsidRDefault="00C168E9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The complex number </w:t>
      </w:r>
      <m:oMath>
        <m:r>
          <w:rPr>
            <w:rFonts w:ascii="Cambria Math" w:hAnsi="Cambria Math" w:cs="Arial"/>
          </w:rPr>
          <m:t>z</m:t>
        </m:r>
      </m:oMath>
      <w:r>
        <w:rPr>
          <w:rFonts w:cs="Arial"/>
        </w:rPr>
        <w:t xml:space="preserve"> can be written in three forms:</w:t>
      </w:r>
    </w:p>
    <w:p w14:paraId="7F70BB01" w14:textId="77777777" w:rsidR="00C168E9" w:rsidRDefault="00C168E9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07B54DF" w14:textId="7907050D" w:rsidR="00C168E9" w:rsidRDefault="00C168E9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 xml:space="preserve">Cartesian:   </w:t>
      </w:r>
      <m:oMath>
        <m:r>
          <w:rPr>
            <w:rFonts w:ascii="Cambria Math" w:hAnsi="Cambria Math" w:cs="Arial"/>
          </w:rPr>
          <m:t>z=a+ib</m:t>
        </m:r>
      </m:oMath>
    </w:p>
    <w:p w14:paraId="30688D00" w14:textId="77777777" w:rsidR="00C168E9" w:rsidRDefault="00C168E9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D59B205" w14:textId="2744F10F" w:rsidR="00C168E9" w:rsidRDefault="00C168E9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 w:rsidR="001126FD">
        <w:rPr>
          <w:rFonts w:cs="Arial"/>
        </w:rPr>
        <w:t xml:space="preserve">Polar:   </w:t>
      </w:r>
      <m:oMath>
        <m:r>
          <w:rPr>
            <w:rFonts w:ascii="Cambria Math" w:hAnsi="Cambria Math" w:cs="Arial"/>
          </w:rPr>
          <m:t>z=rcis θ</m:t>
        </m:r>
      </m:oMath>
      <w:r w:rsidR="001126FD">
        <w:rPr>
          <w:rFonts w:cs="Arial"/>
        </w:rPr>
        <w:t xml:space="preserve">     where </w:t>
      </w:r>
      <m:oMath>
        <m:r>
          <w:rPr>
            <w:rFonts w:ascii="Cambria Math" w:hAnsi="Cambria Math" w:cs="Arial"/>
          </w:rPr>
          <m:t>r=|z|</m:t>
        </m:r>
      </m:oMath>
      <w:r w:rsidR="001126FD">
        <w:rPr>
          <w:rFonts w:cs="Arial"/>
        </w:rPr>
        <w:t xml:space="preserve"> and </w:t>
      </w:r>
      <m:oMath>
        <m:r>
          <w:rPr>
            <w:rFonts w:ascii="Cambria Math" w:hAnsi="Cambria Math" w:cs="Arial"/>
          </w:rPr>
          <m:t>θ=</m:t>
        </m:r>
        <m:r>
          <m:rPr>
            <m:sty m:val="p"/>
          </m:rPr>
          <w:rPr>
            <w:rFonts w:ascii="Cambria Math" w:hAnsi="Cambria Math" w:cs="Arial"/>
          </w:rPr>
          <m:t>arg⁡</m:t>
        </m:r>
        <m:r>
          <w:rPr>
            <w:rFonts w:ascii="Cambria Math" w:hAnsi="Cambria Math" w:cs="Arial"/>
          </w:rPr>
          <m:t>(z)</m:t>
        </m:r>
      </m:oMath>
    </w:p>
    <w:p w14:paraId="020B7F17" w14:textId="77777777" w:rsidR="00C168E9" w:rsidRDefault="00C168E9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9CD8735" w14:textId="054009EE" w:rsidR="001126FD" w:rsidRDefault="001126FD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 xml:space="preserve">Exponential </w:t>
      </w:r>
      <m:oMath>
        <m:r>
          <w:rPr>
            <w:rFonts w:ascii="Cambria Math" w:hAnsi="Cambria Math" w:cs="Arial"/>
          </w:rPr>
          <m:t>z=r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iθ</m:t>
            </m:r>
          </m:sup>
        </m:sSup>
      </m:oMath>
      <w:r w:rsidR="00EE700F">
        <w:rPr>
          <w:rFonts w:cs="Arial"/>
        </w:rPr>
        <w:t xml:space="preserve">     where </w:t>
      </w:r>
      <m:oMath>
        <m:r>
          <w:rPr>
            <w:rFonts w:ascii="Cambria Math" w:hAnsi="Cambria Math" w:cs="Arial"/>
          </w:rPr>
          <m:t>r=|z|</m:t>
        </m:r>
      </m:oMath>
      <w:r w:rsidR="00EE700F">
        <w:rPr>
          <w:rFonts w:cs="Arial"/>
        </w:rPr>
        <w:t xml:space="preserve"> and </w:t>
      </w:r>
      <m:oMath>
        <m:r>
          <w:rPr>
            <w:rFonts w:ascii="Cambria Math" w:hAnsi="Cambria Math" w:cs="Arial"/>
          </w:rPr>
          <m:t>θ=</m:t>
        </m:r>
        <m:r>
          <m:rPr>
            <m:sty m:val="p"/>
          </m:rPr>
          <w:rPr>
            <w:rFonts w:ascii="Cambria Math" w:hAnsi="Cambria Math" w:cs="Arial"/>
          </w:rPr>
          <m:t>arg⁡</m:t>
        </m:r>
        <m:r>
          <w:rPr>
            <w:rFonts w:ascii="Cambria Math" w:hAnsi="Cambria Math" w:cs="Arial"/>
          </w:rPr>
          <m:t>(z)</m:t>
        </m:r>
      </m:oMath>
    </w:p>
    <w:p w14:paraId="150F2BAE" w14:textId="77777777" w:rsidR="00C168E9" w:rsidRDefault="00C168E9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9488DB2" w14:textId="77777777" w:rsidR="00C168E9" w:rsidRDefault="00C168E9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6C77578E" w14:textId="64EB5FF6" w:rsidR="003D6586" w:rsidRDefault="00EE700F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Consider the complex </w:t>
      </w:r>
      <w:proofErr w:type="gramStart"/>
      <w:r>
        <w:rPr>
          <w:rFonts w:cs="Arial"/>
        </w:rPr>
        <w:t xml:space="preserve">number </w:t>
      </w:r>
      <w:proofErr w:type="gramEnd"/>
      <m:oMath>
        <m:r>
          <w:rPr>
            <w:rFonts w:ascii="Cambria Math" w:hAnsi="Cambria Math" w:cs="Arial"/>
          </w:rPr>
          <m:t>z=1+i</m:t>
        </m:r>
      </m:oMath>
      <w:r w:rsidR="003D6586">
        <w:rPr>
          <w:rFonts w:cs="Arial"/>
        </w:rPr>
        <w:t>,</w:t>
      </w:r>
    </w:p>
    <w:p w14:paraId="68BF3F9D" w14:textId="77777777" w:rsidR="00EE700F" w:rsidRDefault="00EE700F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3966CC29" w14:textId="0D6ED23E" w:rsidR="003D6586" w:rsidRDefault="00EE700F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 w:rsidR="003D6586" w:rsidRPr="00AE685D">
        <w:rPr>
          <w:rFonts w:cs="Arial"/>
        </w:rPr>
        <w:t>(</w:t>
      </w:r>
      <w:proofErr w:type="gramStart"/>
      <w:r>
        <w:rPr>
          <w:rFonts w:cs="Arial"/>
        </w:rPr>
        <w:t>i</w:t>
      </w:r>
      <w:proofErr w:type="gramEnd"/>
      <w:r w:rsidR="003D6586">
        <w:rPr>
          <w:rFonts w:cs="Arial"/>
        </w:rPr>
        <w:t>)</w:t>
      </w:r>
      <w:r w:rsidR="003D6586">
        <w:rPr>
          <w:rFonts w:cs="Arial"/>
        </w:rPr>
        <w:tab/>
        <w:t>express</w:t>
      </w:r>
      <w:r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z</m:t>
        </m:r>
      </m:oMath>
      <w:r>
        <w:rPr>
          <w:rFonts w:cs="Arial"/>
        </w:rPr>
        <w:t xml:space="preserve"> </w:t>
      </w:r>
      <w:r w:rsidR="003D6586">
        <w:rPr>
          <w:rFonts w:cs="Arial"/>
        </w:rPr>
        <w:t>in exponential form,</w:t>
      </w:r>
      <w:r w:rsidR="003D6586">
        <w:rPr>
          <w:rFonts w:cs="Arial"/>
        </w:rPr>
        <w:tab/>
        <w:t>(2)</w:t>
      </w:r>
    </w:p>
    <w:p w14:paraId="37B31830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6CB3B45D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51B4633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260FA74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D750B82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2E474C20" w14:textId="35A90BA9" w:rsidR="003D6586" w:rsidRPr="00427406" w:rsidRDefault="00EE700F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(ii</w:t>
      </w:r>
      <w:r w:rsidR="003D6586">
        <w:rPr>
          <w:rFonts w:cs="Arial"/>
        </w:rPr>
        <w:t>)</w:t>
      </w:r>
      <w:r w:rsidR="003D6586">
        <w:rPr>
          <w:rFonts w:cs="Arial"/>
        </w:rPr>
        <w:tab/>
      </w:r>
      <w:proofErr w:type="gramStart"/>
      <w:r w:rsidR="003D6586">
        <w:rPr>
          <w:rFonts w:cs="Arial"/>
        </w:rPr>
        <w:t>express</w:t>
      </w:r>
      <w:proofErr w:type="gramEnd"/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>
        <w:rPr>
          <w:rFonts w:cs="Arial"/>
        </w:rPr>
        <w:t xml:space="preserve"> </w:t>
      </w:r>
      <w:r w:rsidR="003D6586">
        <w:rPr>
          <w:rFonts w:cs="Arial"/>
        </w:rPr>
        <w:t>in exponential form,</w:t>
      </w:r>
      <w:r w:rsidR="003D6586">
        <w:rPr>
          <w:rFonts w:cs="Arial"/>
        </w:rPr>
        <w:tab/>
        <w:t>(2)</w:t>
      </w:r>
    </w:p>
    <w:p w14:paraId="00402F8F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396D42D0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2FA8F271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F69A8D9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37F77D5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1C24E88B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4EF9DEE2" w14:textId="52F7DFB4" w:rsidR="003D6586" w:rsidRPr="00427406" w:rsidRDefault="00EE700F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</w:t>
      </w:r>
      <w:proofErr w:type="gramStart"/>
      <w:r>
        <w:rPr>
          <w:rFonts w:cs="Arial"/>
        </w:rPr>
        <w:t>iii</w:t>
      </w:r>
      <w:proofErr w:type="gramEnd"/>
      <w:r w:rsidR="003D6586">
        <w:rPr>
          <w:rFonts w:cs="Arial"/>
        </w:rPr>
        <w:t>)</w:t>
      </w:r>
      <w:r w:rsidR="003D6586">
        <w:rPr>
          <w:rFonts w:cs="Arial"/>
        </w:rPr>
        <w:tab/>
        <w:t>express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>
        <w:rPr>
          <w:rFonts w:cs="Arial"/>
        </w:rPr>
        <w:t xml:space="preserve"> </w:t>
      </w:r>
      <w:r w:rsidR="003D6586">
        <w:rPr>
          <w:rFonts w:cs="Arial"/>
        </w:rPr>
        <w:t>in Cartesian form.</w:t>
      </w:r>
      <w:r w:rsidR="003D6586">
        <w:rPr>
          <w:rFonts w:cs="Arial"/>
        </w:rPr>
        <w:tab/>
        <w:t>(2)</w:t>
      </w:r>
    </w:p>
    <w:p w14:paraId="62E85B64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0706FCA0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32162BD1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179BB26A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4B185CE8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00B1064E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224B7F88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position w:val="-10"/>
        </w:rPr>
      </w:pPr>
    </w:p>
    <w:p w14:paraId="456849CB" w14:textId="59C624D1" w:rsidR="003D6586" w:rsidRDefault="00EE700F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</w:t>
      </w:r>
      <w:r w:rsidR="003D6586" w:rsidRPr="00AE685D">
        <w:rPr>
          <w:rFonts w:cs="Arial"/>
        </w:rPr>
        <w:t xml:space="preserve">) </w:t>
      </w:r>
      <w:r w:rsidR="003D6586" w:rsidRPr="00AE685D">
        <w:rPr>
          <w:rFonts w:cs="Arial"/>
        </w:rPr>
        <w:tab/>
      </w:r>
      <w:r>
        <w:rPr>
          <w:rFonts w:cs="Arial"/>
        </w:rPr>
        <w:t>E</w:t>
      </w:r>
      <w:r w:rsidR="003D6586">
        <w:rPr>
          <w:rFonts w:cs="Arial"/>
        </w:rPr>
        <w:t>xpress</w:t>
      </w:r>
      <w:r w:rsidR="003D6586" w:rsidRPr="00AE685D">
        <w:rPr>
          <w:rFonts w:cs="Arial"/>
        </w:rPr>
        <w:t xml:space="preserve"> </w:t>
      </w:r>
      <w:r w:rsidR="003D6586" w:rsidRPr="00AE685D">
        <w:rPr>
          <w:rFonts w:cs="Arial"/>
          <w:position w:val="-18"/>
        </w:rPr>
        <w:object w:dxaOrig="940" w:dyaOrig="540" w14:anchorId="5FABD860">
          <v:shape id="_x0000_i1032" type="#_x0000_t75" style="width:46.2pt;height:27pt" o:ole="">
            <v:imagedata r:id="rId21" o:title=""/>
          </v:shape>
          <o:OLEObject Type="Embed" ProgID="Equation.DSMT4" ShapeID="_x0000_i1032" DrawAspect="Content" ObjectID="_1551006516" r:id="rId22"/>
        </w:object>
      </w:r>
      <w:r w:rsidR="003D6586">
        <w:rPr>
          <w:rFonts w:cs="Arial"/>
        </w:rPr>
        <w:t>in Cartesian form.</w:t>
      </w:r>
      <w:r w:rsidR="003D6586">
        <w:rPr>
          <w:rFonts w:cs="Arial"/>
        </w:rPr>
        <w:tab/>
        <w:t>(5)</w:t>
      </w:r>
    </w:p>
    <w:p w14:paraId="4CE3B75E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56FE5F5F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14:paraId="779DB1A0" w14:textId="7B030AF3" w:rsidR="003D6586" w:rsidRPr="00AE685D" w:rsidRDefault="003D6586" w:rsidP="00C10A38">
      <w:pPr>
        <w:tabs>
          <w:tab w:val="left" w:pos="567"/>
          <w:tab w:val="left" w:pos="992"/>
          <w:tab w:val="left" w:pos="1134"/>
          <w:tab w:val="left" w:pos="4976"/>
          <w:tab w:val="right" w:pos="8505"/>
        </w:tabs>
        <w:rPr>
          <w:rFonts w:cs="Arial"/>
          <w:b/>
        </w:rPr>
      </w:pPr>
      <w:r>
        <w:rPr>
          <w:rFonts w:cs="Arial"/>
        </w:rPr>
        <w:br w:type="page"/>
      </w:r>
      <w:r>
        <w:rPr>
          <w:rFonts w:cs="Arial"/>
          <w:b/>
        </w:rPr>
        <w:lastRenderedPageBreak/>
        <w:t>Question 3</w:t>
      </w:r>
      <w:r w:rsidRPr="00AE685D">
        <w:rPr>
          <w:rFonts w:cs="Arial"/>
        </w:rPr>
        <w:tab/>
      </w:r>
      <w:r w:rsidR="00C10A38">
        <w:rPr>
          <w:rFonts w:cs="Arial"/>
        </w:rPr>
        <w:tab/>
      </w:r>
      <w:r w:rsidRPr="00AE685D">
        <w:rPr>
          <w:rFonts w:cs="Arial"/>
          <w:b/>
        </w:rPr>
        <w:t xml:space="preserve"> (</w:t>
      </w:r>
      <w:r w:rsidR="002C45AC">
        <w:rPr>
          <w:rFonts w:cs="Arial"/>
          <w:b/>
        </w:rPr>
        <w:t>19</w:t>
      </w:r>
      <w:r w:rsidRPr="00AE685D">
        <w:rPr>
          <w:rFonts w:cs="Arial"/>
          <w:b/>
        </w:rPr>
        <w:t xml:space="preserve"> marks)</w:t>
      </w:r>
    </w:p>
    <w:p w14:paraId="77B43976" w14:textId="77777777" w:rsidR="003D6586" w:rsidRDefault="003D6586" w:rsidP="003D6586">
      <w:pPr>
        <w:rPr>
          <w:rFonts w:cs="Arial"/>
          <w:b/>
        </w:rPr>
      </w:pPr>
    </w:p>
    <w:p w14:paraId="580D6B43" w14:textId="29711C77" w:rsidR="003D6586" w:rsidRDefault="003D6586" w:rsidP="003D6586">
      <w:pPr>
        <w:rPr>
          <w:rFonts w:cs="Arial"/>
        </w:rPr>
      </w:pPr>
      <w:r w:rsidRPr="00DE6890">
        <w:rPr>
          <w:rFonts w:cs="Arial"/>
        </w:rPr>
        <w:t>The hyperbolic trigonometric functions</w:t>
      </w:r>
      <w:r w:rsidR="00C10A38">
        <w:rPr>
          <w:rFonts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cosh⁡</m:t>
        </m:r>
        <m:r>
          <w:rPr>
            <w:rFonts w:ascii="Cambria Math" w:hAnsi="Cambria Math" w:cs="Arial"/>
          </w:rPr>
          <m:t>(x)</m:t>
        </m:r>
      </m:oMath>
      <w:r w:rsidRPr="00DE6890">
        <w:rPr>
          <w:rFonts w:cs="Arial"/>
        </w:rPr>
        <w:t xml:space="preserve"> </w:t>
      </w:r>
      <w:r>
        <w:rPr>
          <w:rFonts w:cs="Arial"/>
        </w:rPr>
        <w:t>and</w:t>
      </w:r>
      <w:r w:rsidR="00C10A38">
        <w:rPr>
          <w:rFonts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sinh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 w:rsidR="00C10A38">
        <w:rPr>
          <w:rFonts w:cs="Arial"/>
        </w:rPr>
        <w:t xml:space="preserve"> </w:t>
      </w:r>
      <w:r>
        <w:rPr>
          <w:rFonts w:cs="Arial"/>
        </w:rPr>
        <w:t>are defined by</w:t>
      </w:r>
    </w:p>
    <w:p w14:paraId="1161B1EC" w14:textId="77777777" w:rsidR="00C10A38" w:rsidRDefault="00C10A38" w:rsidP="003D6586">
      <w:pPr>
        <w:rPr>
          <w:rFonts w:cs="Arial"/>
        </w:rPr>
      </w:pPr>
    </w:p>
    <w:p w14:paraId="6BF35C09" w14:textId="721EB309" w:rsidR="00C10A38" w:rsidRPr="00C10A38" w:rsidRDefault="00DB1014" w:rsidP="003D6586">
      <w:pPr>
        <w:rPr>
          <w:rFonts w:cs="Arial"/>
          <w:sz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</m:oMath>
      </m:oMathPara>
    </w:p>
    <w:p w14:paraId="1EC76485" w14:textId="5E3A1557" w:rsidR="00C10A38" w:rsidRDefault="00DB1014" w:rsidP="003D6586">
      <w:pPr>
        <w:rPr>
          <w:rFonts w:cs="Aria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Bidi"/>
                  <w:i/>
                  <w:sz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</m:oMath>
      </m:oMathPara>
    </w:p>
    <w:p w14:paraId="15D8CBE0" w14:textId="5C5A5AFE" w:rsidR="003D6586" w:rsidRDefault="003D6586" w:rsidP="003D6586">
      <w:pPr>
        <w:jc w:val="center"/>
        <w:rPr>
          <w:rFonts w:cs="Arial"/>
        </w:rPr>
      </w:pPr>
    </w:p>
    <w:p w14:paraId="3911FE62" w14:textId="77777777" w:rsidR="003D6586" w:rsidRPr="00DE6890" w:rsidRDefault="003D6586" w:rsidP="003D6586">
      <w:pPr>
        <w:rPr>
          <w:rFonts w:cs="Arial"/>
        </w:rPr>
      </w:pPr>
    </w:p>
    <w:p w14:paraId="0258BD50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  <w:r w:rsidRPr="00DE6890">
        <w:rPr>
          <w:rFonts w:cs="Arial"/>
        </w:rPr>
        <w:t>(a)</w:t>
      </w:r>
      <w:r w:rsidRPr="00DE6890">
        <w:rPr>
          <w:rFonts w:cs="Arial"/>
        </w:rPr>
        <w:tab/>
      </w:r>
      <w:r>
        <w:rPr>
          <w:rFonts w:cs="Arial"/>
        </w:rPr>
        <w:t>Show that</w:t>
      </w:r>
    </w:p>
    <w:p w14:paraId="5460EEA9" w14:textId="77777777" w:rsidR="00C10A38" w:rsidRDefault="00C10A38" w:rsidP="003D6586">
      <w:pPr>
        <w:tabs>
          <w:tab w:val="right" w:pos="8505"/>
        </w:tabs>
        <w:ind w:left="567" w:hanging="567"/>
        <w:rPr>
          <w:rFonts w:cs="Arial"/>
        </w:rPr>
      </w:pPr>
    </w:p>
    <w:p w14:paraId="21635306" w14:textId="2DBC3274" w:rsidR="003D6586" w:rsidRDefault="003D6586" w:rsidP="00C10A38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 w:rsidR="00C10A38">
        <w:rPr>
          <w:rFonts w:cs="Arial"/>
        </w:rPr>
        <w:tab/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cosh</m:t>
            </m:r>
          </m:fName>
          <m:e>
            <m:r>
              <w:rPr>
                <w:rFonts w:ascii="Cambria Math" w:hAnsi="Cambria Math" w:cs="Arial"/>
              </w:rPr>
              <m:t>(-x)</m:t>
            </m:r>
          </m:e>
        </m:func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cosh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>
        <w:rPr>
          <w:rFonts w:cs="Arial"/>
        </w:rPr>
        <w:tab/>
        <w:t>(2)</w:t>
      </w:r>
    </w:p>
    <w:p w14:paraId="7A74C00E" w14:textId="77777777" w:rsidR="003D6586" w:rsidRDefault="003D6586" w:rsidP="003D6586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14:paraId="6BF8D6BD" w14:textId="75518F4E" w:rsidR="003D6586" w:rsidRDefault="003D6586" w:rsidP="003D6586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14:paraId="44530207" w14:textId="77777777" w:rsidR="003D6586" w:rsidRDefault="003D6586" w:rsidP="003D6586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14:paraId="3F8199A4" w14:textId="118868D7" w:rsidR="003D6586" w:rsidRDefault="003D6586" w:rsidP="00C10A38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(ii)</w:t>
      </w:r>
      <w:r w:rsidR="00C10A38">
        <w:rPr>
          <w:rFonts w:cs="Arial"/>
        </w:rPr>
        <w:tab/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sinh</m:t>
            </m:r>
          </m:fName>
          <m:e>
            <m:r>
              <w:rPr>
                <w:rFonts w:ascii="Cambria Math" w:hAnsi="Cambria Math" w:cs="Arial"/>
              </w:rPr>
              <m:t>(-x)</m:t>
            </m:r>
          </m:e>
        </m:func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-sinh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 w:rsidR="00B93DF7">
        <w:rPr>
          <w:rFonts w:cs="Arial"/>
        </w:rPr>
        <w:tab/>
      </w:r>
      <w:r w:rsidR="0026677D">
        <w:rPr>
          <w:rFonts w:cs="Arial"/>
        </w:rPr>
        <w:t>(2</w:t>
      </w:r>
      <w:r>
        <w:rPr>
          <w:rFonts w:cs="Arial"/>
        </w:rPr>
        <w:t>)</w:t>
      </w:r>
    </w:p>
    <w:p w14:paraId="69EFECE9" w14:textId="77777777" w:rsidR="003D6586" w:rsidRDefault="003D6586" w:rsidP="003D6586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14:paraId="346099A9" w14:textId="77777777" w:rsidR="003D6586" w:rsidRDefault="003D6586" w:rsidP="003D6586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14:paraId="78F3BB43" w14:textId="77777777" w:rsidR="003D6586" w:rsidRDefault="003D6586" w:rsidP="003D6586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14:paraId="3963F57F" w14:textId="77777777" w:rsidR="003D6586" w:rsidRDefault="003D6586" w:rsidP="003D6586">
      <w:pPr>
        <w:tabs>
          <w:tab w:val="left" w:pos="1134"/>
          <w:tab w:val="right" w:pos="8505"/>
        </w:tabs>
        <w:spacing w:before="240"/>
        <w:ind w:left="567" w:hanging="567"/>
        <w:rPr>
          <w:rFonts w:cs="Arial"/>
        </w:rPr>
      </w:pPr>
    </w:p>
    <w:p w14:paraId="4ACDE23A" w14:textId="57BFDD8A" w:rsidR="003D6586" w:rsidRDefault="003D6586" w:rsidP="00B93DF7">
      <w:pPr>
        <w:tabs>
          <w:tab w:val="left" w:pos="993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(iii)</w:t>
      </w:r>
      <w:r w:rsidR="00B93DF7">
        <w:rPr>
          <w:rFonts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/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cosh</m:t>
                </m:r>
              </m:e>
            </m:func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-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sinh</m:t>
                </m:r>
              </m:e>
            </m:func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=1 </m:t>
        </m:r>
      </m:oMath>
      <w:r>
        <w:rPr>
          <w:rFonts w:cs="Arial"/>
        </w:rPr>
        <w:tab/>
        <w:t>(2)</w:t>
      </w:r>
    </w:p>
    <w:p w14:paraId="576CA3C9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7DD43241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5098D874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12B4C943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3C99D121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73F8A4E5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24DAD117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79942868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43DF21CE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6220B7C5" w14:textId="1CE6306C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Express</w:t>
      </w:r>
      <w:r w:rsidR="00B93DF7">
        <w:rPr>
          <w:rFonts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sinh</m:t>
            </m:r>
          </m:fName>
          <m:e>
            <m:r>
              <w:rPr>
                <w:rFonts w:ascii="Cambria Math" w:hAnsi="Cambria Math" w:cs="Arial"/>
              </w:rPr>
              <m:t>(2x)</m:t>
            </m:r>
          </m:e>
        </m:func>
      </m:oMath>
      <w:r w:rsidR="00B93DF7">
        <w:rPr>
          <w:rFonts w:cs="Arial"/>
        </w:rPr>
        <w:t xml:space="preserve"> </w:t>
      </w:r>
      <w:r>
        <w:rPr>
          <w:rFonts w:cs="Arial"/>
        </w:rPr>
        <w:t>in terms of</w:t>
      </w:r>
      <w:r w:rsidR="00B93DF7">
        <w:rPr>
          <w:rFonts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cosh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 w:rsidR="00B93DF7">
        <w:rPr>
          <w:rFonts w:cs="Arial"/>
        </w:rPr>
        <w:t xml:space="preserve"> </w:t>
      </w:r>
      <w:proofErr w:type="gramStart"/>
      <w:r w:rsidR="00B93DF7">
        <w:rPr>
          <w:rFonts w:cs="Arial"/>
        </w:rPr>
        <w:t>a</w:t>
      </w:r>
      <w:r>
        <w:rPr>
          <w:rFonts w:cs="Arial"/>
        </w:rPr>
        <w:t>n</w:t>
      </w:r>
      <w:r w:rsidR="00B93DF7">
        <w:rPr>
          <w:rFonts w:cs="Arial"/>
        </w:rPr>
        <w:t xml:space="preserve">d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sinh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 w:rsidR="00B93DF7">
        <w:rPr>
          <w:rFonts w:cs="Arial"/>
        </w:rPr>
        <w:t>.</w:t>
      </w:r>
      <w:r>
        <w:rPr>
          <w:rFonts w:cs="Arial"/>
        </w:rPr>
        <w:tab/>
        <w:t>(3)</w:t>
      </w:r>
    </w:p>
    <w:p w14:paraId="1C36FBE7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46A7FA6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4AFB5A9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63D8CA44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ED4838C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9C75A78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3FE66172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4352091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52F1F77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7BD6C1F6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78DC013C" w14:textId="77777777" w:rsidR="00A679A3" w:rsidRDefault="00A679A3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2B285934" w14:textId="677B757E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(c)</w:t>
      </w:r>
      <w:r>
        <w:rPr>
          <w:rFonts w:cs="Arial"/>
        </w:rPr>
        <w:tab/>
        <w:t>Show that</w:t>
      </w:r>
      <w:r w:rsidR="00B93DF7">
        <w:rPr>
          <w:rFonts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cosh</m:t>
            </m:r>
          </m:fName>
          <m:e>
            <m:r>
              <w:rPr>
                <w:rFonts w:ascii="Cambria Math" w:hAnsi="Cambria Math" w:cs="Arial"/>
              </w:rPr>
              <m:t>(ix)</m:t>
            </m:r>
          </m:e>
        </m:func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 w:rsidR="008A1BB0">
        <w:rPr>
          <w:rFonts w:cs="Arial"/>
        </w:rPr>
        <w:t xml:space="preserve"> </w:t>
      </w:r>
      <w:r>
        <w:rPr>
          <w:rFonts w:cs="Arial"/>
        </w:rPr>
        <w:t>and determine an expression for</w:t>
      </w:r>
      <w:r w:rsidR="008A1BB0">
        <w:rPr>
          <w:rFonts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sinh</m:t>
            </m:r>
          </m:fName>
          <m:e>
            <m:r>
              <w:rPr>
                <w:rFonts w:ascii="Cambria Math" w:hAnsi="Cambria Math" w:cs="Arial"/>
              </w:rPr>
              <m:t>(ix)</m:t>
            </m:r>
          </m:e>
        </m:func>
      </m:oMath>
      <w:r w:rsidR="008A1BB0">
        <w:rPr>
          <w:rFonts w:cs="Arial"/>
        </w:rPr>
        <w:t xml:space="preserve"> in</w:t>
      </w:r>
      <w:r>
        <w:rPr>
          <w:rFonts w:cs="Arial"/>
        </w:rPr>
        <w:t xml:space="preserve"> terms </w:t>
      </w:r>
      <w:proofErr w:type="gramStart"/>
      <w:r>
        <w:rPr>
          <w:rFonts w:cs="Arial"/>
        </w:rPr>
        <w:t>o</w:t>
      </w:r>
      <w:r w:rsidR="008A1BB0">
        <w:rPr>
          <w:rFonts w:cs="Arial"/>
        </w:rPr>
        <w:t xml:space="preserve">f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 w:rsidR="008A1BB0">
        <w:rPr>
          <w:rFonts w:cs="Arial"/>
        </w:rPr>
        <w:t>.</w:t>
      </w:r>
    </w:p>
    <w:p w14:paraId="45F2E3DA" w14:textId="2EC17400" w:rsidR="003D6586" w:rsidRDefault="00707A3B" w:rsidP="003D6586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(4</w:t>
      </w:r>
      <w:r w:rsidR="003D6586">
        <w:rPr>
          <w:rFonts w:cs="Arial"/>
        </w:rPr>
        <w:t>)</w:t>
      </w:r>
    </w:p>
    <w:p w14:paraId="121BF25F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552DE7A0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5D1BB90B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B96C59F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32282A72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49F12E68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448E2133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1B9C7E11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5D9D122A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6DCEB3BD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2DD25BBD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7A1621B8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3E189BA9" w14:textId="5A770A9C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Write</w:t>
      </w:r>
      <w:r w:rsidR="008A1BB0">
        <w:rPr>
          <w:rFonts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(ix)</m:t>
            </m:r>
          </m:e>
        </m:func>
      </m:oMath>
      <w:r w:rsidR="008A1BB0">
        <w:rPr>
          <w:rFonts w:cs="Arial"/>
        </w:rPr>
        <w:t xml:space="preserve"> </w:t>
      </w:r>
      <w:r>
        <w:rPr>
          <w:rFonts w:cs="Arial"/>
        </w:rPr>
        <w:t>an</w:t>
      </w:r>
      <w:r w:rsidR="008A1BB0">
        <w:rPr>
          <w:rFonts w:cs="Arial"/>
        </w:rPr>
        <w:t xml:space="preserve">d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(ix)</m:t>
            </m:r>
          </m:e>
        </m:func>
      </m:oMath>
      <w:r w:rsidR="008A1BB0">
        <w:rPr>
          <w:rFonts w:cs="Arial"/>
        </w:rPr>
        <w:t xml:space="preserve"> i</w:t>
      </w:r>
      <w:r>
        <w:rPr>
          <w:rFonts w:cs="Arial"/>
        </w:rPr>
        <w:t>n terms of the hyperbolic functions.</w:t>
      </w:r>
      <w:r>
        <w:rPr>
          <w:rFonts w:cs="Arial"/>
        </w:rPr>
        <w:tab/>
        <w:t>(3)</w:t>
      </w:r>
    </w:p>
    <w:p w14:paraId="51187A23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33125F17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62D6CF0B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65D1C318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3B36515A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2DDBB72C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610EE5C7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1391F87C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61F663D1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446040A9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3B9D7746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22F59724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42B40A55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FFD38F2" w14:textId="77777777" w:rsidR="003D6586" w:rsidRDefault="003D6586" w:rsidP="003D6586">
      <w:pPr>
        <w:tabs>
          <w:tab w:val="right" w:pos="8505"/>
        </w:tabs>
        <w:ind w:left="567" w:hanging="567"/>
        <w:rPr>
          <w:rFonts w:cs="Arial"/>
        </w:rPr>
      </w:pPr>
    </w:p>
    <w:p w14:paraId="007E5C22" w14:textId="5E0D0887" w:rsidR="003D6586" w:rsidRPr="00DE6890" w:rsidRDefault="003D6586" w:rsidP="003D6586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</w:r>
      <w:proofErr w:type="gramStart"/>
      <w:r>
        <w:rPr>
          <w:rFonts w:cs="Arial"/>
        </w:rPr>
        <w:t>Expres</w:t>
      </w:r>
      <w:r w:rsidR="008A1BB0">
        <w:rPr>
          <w:rFonts w:cs="Arial"/>
        </w:rPr>
        <w:t xml:space="preserve">s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a+ib</m:t>
                </m:r>
              </m:e>
            </m:d>
          </m:e>
        </m:func>
        <m:r>
          <w:rPr>
            <w:rFonts w:ascii="Cambria Math" w:hAnsi="Cambria Math" w:cs="Arial"/>
          </w:rPr>
          <m:t>,  a, b ϵ</m:t>
        </m:r>
        <m:r>
          <m:rPr>
            <m:scr m:val="double-struck"/>
          </m:rPr>
          <w:rPr>
            <w:rFonts w:ascii="Cambria Math" w:hAnsi="Cambria Math" w:cs="Arial"/>
          </w:rPr>
          <m:t xml:space="preserve"> R</m:t>
        </m:r>
      </m:oMath>
      <w:r w:rsidR="008A1BB0">
        <w:rPr>
          <w:rFonts w:cs="Arial"/>
        </w:rPr>
        <w:t xml:space="preserve">, </w:t>
      </w:r>
      <w:r>
        <w:rPr>
          <w:rFonts w:cs="Arial"/>
        </w:rPr>
        <w:t>in Cartesian form.</w:t>
      </w:r>
      <w:r>
        <w:rPr>
          <w:rFonts w:cs="Arial"/>
        </w:rPr>
        <w:tab/>
        <w:t>(3)</w:t>
      </w:r>
      <w:r>
        <w:rPr>
          <w:rFonts w:cs="Arial"/>
        </w:rPr>
        <w:tab/>
      </w:r>
    </w:p>
    <w:p w14:paraId="0AA12B05" w14:textId="77777777" w:rsidR="003D6586" w:rsidRDefault="003D6586" w:rsidP="003D6586">
      <w:pPr>
        <w:rPr>
          <w:rFonts w:cs="Arial"/>
          <w:b/>
        </w:rPr>
      </w:pPr>
    </w:p>
    <w:p w14:paraId="63FC07CD" w14:textId="77777777" w:rsidR="003D6586" w:rsidRDefault="003D6586" w:rsidP="003D6586">
      <w:pPr>
        <w:rPr>
          <w:rFonts w:cs="Arial"/>
          <w:b/>
        </w:rPr>
      </w:pPr>
    </w:p>
    <w:p w14:paraId="56C43686" w14:textId="77777777" w:rsidR="003D6586" w:rsidRDefault="003D6586" w:rsidP="003D6586">
      <w:pPr>
        <w:rPr>
          <w:rFonts w:cs="Arial"/>
          <w:b/>
        </w:rPr>
      </w:pPr>
    </w:p>
    <w:p w14:paraId="406C9C2E" w14:textId="77777777" w:rsidR="003D6586" w:rsidRDefault="003D6586" w:rsidP="003D6586">
      <w:pPr>
        <w:rPr>
          <w:rFonts w:cs="Arial"/>
          <w:b/>
        </w:rPr>
      </w:pPr>
    </w:p>
    <w:p w14:paraId="21B060F6" w14:textId="77777777" w:rsidR="003D6586" w:rsidRDefault="003D6586" w:rsidP="003D6586">
      <w:pPr>
        <w:rPr>
          <w:rFonts w:cs="Arial"/>
          <w:b/>
        </w:rPr>
      </w:pPr>
    </w:p>
    <w:p w14:paraId="06848574" w14:textId="77777777" w:rsidR="003D6586" w:rsidRDefault="003D6586" w:rsidP="003D6586">
      <w:pPr>
        <w:rPr>
          <w:rFonts w:cs="Arial"/>
          <w:b/>
        </w:rPr>
      </w:pPr>
    </w:p>
    <w:p w14:paraId="25005C94" w14:textId="77777777" w:rsidR="003D6586" w:rsidRDefault="003D6586" w:rsidP="003D6586">
      <w:pPr>
        <w:jc w:val="center"/>
        <w:rPr>
          <w:rFonts w:cs="Arial"/>
          <w:b/>
        </w:rPr>
      </w:pPr>
    </w:p>
    <w:p w14:paraId="19EC5E67" w14:textId="77777777" w:rsidR="003D6586" w:rsidRDefault="003D6586" w:rsidP="003D6586">
      <w:pPr>
        <w:jc w:val="center"/>
        <w:rPr>
          <w:rFonts w:cs="Arial"/>
          <w:b/>
        </w:rPr>
      </w:pPr>
    </w:p>
    <w:p w14:paraId="1BEE5795" w14:textId="77777777" w:rsidR="003D6586" w:rsidRDefault="003D6586" w:rsidP="003D6586">
      <w:pPr>
        <w:jc w:val="center"/>
        <w:rPr>
          <w:rFonts w:cs="Arial"/>
          <w:b/>
        </w:rPr>
      </w:pPr>
    </w:p>
    <w:p w14:paraId="21A2B184" w14:textId="77777777" w:rsidR="003D6586" w:rsidRDefault="003D6586" w:rsidP="003D6586">
      <w:pPr>
        <w:jc w:val="center"/>
        <w:rPr>
          <w:rFonts w:cs="Arial"/>
          <w:b/>
        </w:rPr>
      </w:pPr>
    </w:p>
    <w:p w14:paraId="7980EC3E" w14:textId="77777777" w:rsidR="003D6586" w:rsidRDefault="003D6586" w:rsidP="003D6586">
      <w:pPr>
        <w:jc w:val="center"/>
        <w:rPr>
          <w:rFonts w:cs="Arial"/>
          <w:b/>
        </w:rPr>
      </w:pPr>
    </w:p>
    <w:p w14:paraId="61F3F7D0" w14:textId="77777777" w:rsidR="003D6586" w:rsidRDefault="003D6586" w:rsidP="003D6586">
      <w:pPr>
        <w:jc w:val="center"/>
        <w:rPr>
          <w:rFonts w:cs="Arial"/>
          <w:b/>
        </w:rPr>
      </w:pPr>
    </w:p>
    <w:p w14:paraId="6776D8FA" w14:textId="77777777" w:rsidR="003D6586" w:rsidRDefault="003D6586" w:rsidP="003D6586">
      <w:pPr>
        <w:jc w:val="center"/>
        <w:rPr>
          <w:rFonts w:cs="Arial"/>
          <w:b/>
        </w:rPr>
      </w:pPr>
    </w:p>
    <w:p w14:paraId="556ED6AC" w14:textId="77777777" w:rsidR="003D6586" w:rsidRDefault="003D6586" w:rsidP="003D6586">
      <w:pPr>
        <w:jc w:val="center"/>
        <w:rPr>
          <w:rFonts w:cs="Arial"/>
          <w:b/>
        </w:rPr>
      </w:pPr>
    </w:p>
    <w:p w14:paraId="182E54E3" w14:textId="77777777" w:rsidR="003D6586" w:rsidRDefault="003D6586" w:rsidP="003D6586">
      <w:pPr>
        <w:jc w:val="center"/>
        <w:rPr>
          <w:rFonts w:cs="Arial"/>
          <w:b/>
        </w:rPr>
      </w:pPr>
    </w:p>
    <w:p w14:paraId="447B381F" w14:textId="77777777" w:rsidR="003D6586" w:rsidRDefault="003D6586" w:rsidP="003D6586">
      <w:pPr>
        <w:jc w:val="center"/>
        <w:rPr>
          <w:rFonts w:cs="Arial"/>
          <w:b/>
        </w:rPr>
      </w:pPr>
    </w:p>
    <w:p w14:paraId="4624C4D1" w14:textId="77777777" w:rsidR="003D6586" w:rsidRPr="00AE685D" w:rsidRDefault="003D6586" w:rsidP="003D6586">
      <w:pPr>
        <w:jc w:val="center"/>
        <w:rPr>
          <w:rFonts w:cs="Arial"/>
        </w:rPr>
      </w:pPr>
      <w:r w:rsidRPr="007D66A5">
        <w:rPr>
          <w:rFonts w:cs="Arial"/>
          <w:b/>
        </w:rPr>
        <w:t>End of questions</w:t>
      </w:r>
    </w:p>
    <w:p w14:paraId="0B9F71AD" w14:textId="77777777" w:rsidR="003D6586" w:rsidRDefault="003D6586" w:rsidP="003D6586">
      <w:pPr>
        <w:spacing w:after="200"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7ED8B4F6" w14:textId="77777777" w:rsidR="003D6586" w:rsidRPr="00D92F47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ascii="Times New Roman" w:hAnsi="Times New Roman"/>
          <w:b/>
          <w:i/>
          <w:sz w:val="28"/>
          <w:szCs w:val="28"/>
          <w:vertAlign w:val="superscript"/>
        </w:rPr>
      </w:pPr>
      <w:r w:rsidRPr="00FA3910">
        <w:rPr>
          <w:rFonts w:cs="Arial"/>
          <w:b/>
          <w:sz w:val="24"/>
        </w:rPr>
        <w:lastRenderedPageBreak/>
        <w:t xml:space="preserve">Complex numbers using </w:t>
      </w:r>
      <w:proofErr w:type="spellStart"/>
      <w:r w:rsidRPr="00D92F47">
        <w:rPr>
          <w:rFonts w:ascii="Times New Roman" w:hAnsi="Times New Roman"/>
          <w:b/>
          <w:i/>
          <w:sz w:val="28"/>
          <w:szCs w:val="28"/>
        </w:rPr>
        <w:t>e</w:t>
      </w:r>
      <w:r w:rsidRPr="00D92F47">
        <w:rPr>
          <w:rFonts w:ascii="Times New Roman" w:hAnsi="Times New Roman"/>
          <w:b/>
          <w:i/>
          <w:sz w:val="28"/>
          <w:szCs w:val="28"/>
          <w:vertAlign w:val="superscript"/>
        </w:rPr>
        <w:t>i</w:t>
      </w:r>
      <w:proofErr w:type="spellEnd"/>
      <w:r w:rsidRPr="00D92F47">
        <w:rPr>
          <w:rFonts w:ascii="Times New Roman" w:hAnsi="Times New Roman"/>
          <w:b/>
          <w:i/>
          <w:sz w:val="28"/>
          <w:szCs w:val="28"/>
          <w:vertAlign w:val="superscript"/>
        </w:rPr>
        <w:sym w:font="Symbol" w:char="F071"/>
      </w:r>
    </w:p>
    <w:p w14:paraId="5AA34DA2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14:paraId="45E61AE4" w14:textId="77777777" w:rsidR="003D6586" w:rsidRPr="002537F3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2537F3">
        <w:rPr>
          <w:rFonts w:cs="Arial"/>
          <w:b/>
        </w:rPr>
        <w:t>In-class investigation</w:t>
      </w:r>
    </w:p>
    <w:p w14:paraId="27A26AE8" w14:textId="77777777" w:rsidR="003D6586" w:rsidRPr="002537F3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2537F3">
        <w:rPr>
          <w:rFonts w:cs="Arial"/>
          <w:b/>
        </w:rPr>
        <w:t>Solutions and marking key</w:t>
      </w:r>
    </w:p>
    <w:p w14:paraId="1CEC0419" w14:textId="77777777" w:rsidR="003D6586" w:rsidRPr="00D92F47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16"/>
          <w:szCs w:val="16"/>
        </w:rPr>
      </w:pPr>
    </w:p>
    <w:p w14:paraId="2566074E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1(a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3D6586" w:rsidRPr="00AE685D" w14:paraId="7BF1E85E" w14:textId="77777777" w:rsidTr="001126FD">
        <w:trPr>
          <w:trHeight w:val="270"/>
        </w:trPr>
        <w:tc>
          <w:tcPr>
            <w:tcW w:w="8508" w:type="dxa"/>
            <w:gridSpan w:val="2"/>
            <w:vAlign w:val="center"/>
          </w:tcPr>
          <w:p w14:paraId="5632F51B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7A38B6C4" w14:textId="77777777" w:rsidTr="001126FD">
        <w:trPr>
          <w:trHeight w:val="2607"/>
        </w:trPr>
        <w:tc>
          <w:tcPr>
            <w:tcW w:w="8508" w:type="dxa"/>
            <w:gridSpan w:val="2"/>
          </w:tcPr>
          <w:p w14:paraId="0A6C5D01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456DEA">
              <w:rPr>
                <w:rFonts w:cs="Arial"/>
                <w:position w:val="-122"/>
              </w:rPr>
              <w:object w:dxaOrig="7020" w:dyaOrig="2560" w14:anchorId="76A3A275">
                <v:shape id="_x0000_i1033" type="#_x0000_t75" style="width:351.6pt;height:129pt" o:ole="">
                  <v:imagedata r:id="rId23" o:title=""/>
                </v:shape>
                <o:OLEObject Type="Embed" ProgID="Equation.DSMT4" ShapeID="_x0000_i1033" DrawAspect="Content" ObjectID="_1551006517" r:id="rId24"/>
              </w:object>
            </w:r>
          </w:p>
        </w:tc>
      </w:tr>
      <w:tr w:rsidR="003D6586" w:rsidRPr="00AE685D" w14:paraId="3100B7D0" w14:textId="77777777" w:rsidTr="001126FD">
        <w:tc>
          <w:tcPr>
            <w:tcW w:w="7657" w:type="dxa"/>
          </w:tcPr>
          <w:p w14:paraId="6CC88160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14:paraId="63182999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1898E50B" w14:textId="77777777" w:rsidTr="001126FD">
        <w:trPr>
          <w:trHeight w:val="699"/>
        </w:trPr>
        <w:tc>
          <w:tcPr>
            <w:tcW w:w="7657" w:type="dxa"/>
          </w:tcPr>
          <w:p w14:paraId="03986941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Correctly </w:t>
            </w:r>
            <w:r w:rsidRPr="00AE685D">
              <w:rPr>
                <w:rFonts w:cs="Arial"/>
              </w:rPr>
              <w:t xml:space="preserve">substitutes </w:t>
            </w:r>
            <w:r>
              <w:rPr>
                <w:rFonts w:cs="Arial"/>
              </w:rPr>
              <w:t xml:space="preserve">for </w:t>
            </w:r>
            <w:r w:rsidRPr="00456DEA">
              <w:rPr>
                <w:rFonts w:cs="Arial"/>
                <w:position w:val="-6"/>
              </w:rPr>
              <w:object w:dxaOrig="240" w:dyaOrig="240" w14:anchorId="7E9C4914">
                <v:shape id="_x0000_i1034" type="#_x0000_t75" style="width:11.4pt;height:11.4pt" o:ole="">
                  <v:imagedata r:id="rId25" o:title=""/>
                </v:shape>
                <o:OLEObject Type="Embed" ProgID="Equation.DSMT4" ShapeID="_x0000_i1034" DrawAspect="Content" ObjectID="_1551006518" r:id="rId26"/>
              </w:object>
            </w:r>
            <w:r>
              <w:rPr>
                <w:rFonts w:cs="Arial"/>
              </w:rPr>
              <w:t xml:space="preserve"> </w:t>
            </w:r>
          </w:p>
          <w:p w14:paraId="090A890E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AE685D">
              <w:rPr>
                <w:rFonts w:cs="Arial"/>
              </w:rPr>
              <w:t>impli</w:t>
            </w:r>
            <w:r>
              <w:rPr>
                <w:rFonts w:cs="Arial"/>
              </w:rPr>
              <w:t>fi</w:t>
            </w:r>
            <w:r w:rsidRPr="00AE685D">
              <w:rPr>
                <w:rFonts w:cs="Arial"/>
              </w:rPr>
              <w:t>es the terms</w:t>
            </w:r>
          </w:p>
          <w:p w14:paraId="74389887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Identifies </w:t>
            </w:r>
            <w:r w:rsidRPr="00AE685D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expansion</w:t>
            </w:r>
            <w:r w:rsidRPr="00AE685D">
              <w:rPr>
                <w:rFonts w:cs="Arial"/>
              </w:rPr>
              <w:t xml:space="preserve"> for </w:t>
            </w:r>
            <w:r w:rsidRPr="008A24AE">
              <w:rPr>
                <w:rFonts w:cs="Arial"/>
                <w:position w:val="-12"/>
              </w:rPr>
              <w:object w:dxaOrig="680" w:dyaOrig="360" w14:anchorId="4CAC77BB">
                <v:shape id="_x0000_i1035" type="#_x0000_t75" style="width:35.4pt;height:18.6pt" o:ole="">
                  <v:imagedata r:id="rId27" o:title=""/>
                </v:shape>
                <o:OLEObject Type="Embed" ProgID="Equation.DSMT4" ShapeID="_x0000_i1035" DrawAspect="Content" ObjectID="_1551006519" r:id="rId28"/>
              </w:object>
            </w:r>
          </w:p>
          <w:p w14:paraId="3A4066F5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identifies the expansion for </w:t>
            </w:r>
            <w:r w:rsidRPr="008A24AE">
              <w:rPr>
                <w:rFonts w:cs="Arial"/>
                <w:position w:val="-12"/>
              </w:rPr>
              <w:object w:dxaOrig="639" w:dyaOrig="360" w14:anchorId="0F7A1754">
                <v:shape id="_x0000_i1036" type="#_x0000_t75" style="width:31.8pt;height:18.6pt" o:ole="">
                  <v:imagedata r:id="rId29" o:title=""/>
                </v:shape>
                <o:OLEObject Type="Embed" ProgID="Equation.DSMT4" ShapeID="_x0000_i1036" DrawAspect="Content" ObjectID="_1551006520" r:id="rId30"/>
              </w:object>
            </w:r>
          </w:p>
        </w:tc>
        <w:tc>
          <w:tcPr>
            <w:tcW w:w="851" w:type="dxa"/>
          </w:tcPr>
          <w:p w14:paraId="53BA9ED8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14:paraId="396C9624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14:paraId="15C8BC78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14:paraId="50F315D1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</w:tc>
      </w:tr>
    </w:tbl>
    <w:p w14:paraId="3C97A2F9" w14:textId="77777777" w:rsidR="003D6586" w:rsidRPr="00D92F47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16"/>
          <w:szCs w:val="16"/>
        </w:rPr>
      </w:pPr>
    </w:p>
    <w:p w14:paraId="20540B57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1(a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3D6586" w:rsidRPr="00AE685D" w14:paraId="6D86EA44" w14:textId="77777777" w:rsidTr="001126FD">
        <w:trPr>
          <w:trHeight w:val="270"/>
        </w:trPr>
        <w:tc>
          <w:tcPr>
            <w:tcW w:w="8508" w:type="dxa"/>
            <w:gridSpan w:val="2"/>
            <w:vAlign w:val="center"/>
          </w:tcPr>
          <w:p w14:paraId="5343DD20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4B861063" w14:textId="77777777" w:rsidTr="001126FD">
        <w:trPr>
          <w:trHeight w:val="1114"/>
        </w:trPr>
        <w:tc>
          <w:tcPr>
            <w:tcW w:w="8508" w:type="dxa"/>
            <w:gridSpan w:val="2"/>
          </w:tcPr>
          <w:p w14:paraId="6BD62424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Replace </w:t>
            </w:r>
            <w:r w:rsidRPr="009E6C14">
              <w:rPr>
                <w:rFonts w:cs="Arial"/>
                <w:position w:val="-6"/>
              </w:rPr>
              <w:object w:dxaOrig="180" w:dyaOrig="200" w14:anchorId="59DDB58D">
                <v:shape id="_x0000_i1037" type="#_x0000_t75" style="width:9pt;height:11.4pt" o:ole="">
                  <v:imagedata r:id="rId31" o:title=""/>
                </v:shape>
                <o:OLEObject Type="Embed" ProgID="Equation.DSMT4" ShapeID="_x0000_i1037" DrawAspect="Content" ObjectID="_1551006521" r:id="rId32"/>
              </w:object>
            </w:r>
            <w:r>
              <w:rPr>
                <w:rFonts w:cs="Arial"/>
              </w:rPr>
              <w:t xml:space="preserve"> with </w:t>
            </w:r>
            <w:r w:rsidRPr="009E6C14">
              <w:rPr>
                <w:rFonts w:cs="Arial"/>
                <w:position w:val="-6"/>
              </w:rPr>
              <w:object w:dxaOrig="320" w:dyaOrig="200" w14:anchorId="298AB95E">
                <v:shape id="_x0000_i1038" type="#_x0000_t75" style="width:16.2pt;height:11.4pt" o:ole="">
                  <v:imagedata r:id="rId33" o:title=""/>
                </v:shape>
                <o:OLEObject Type="Embed" ProgID="Equation.DSMT4" ShapeID="_x0000_i1038" DrawAspect="Content" ObjectID="_1551006522" r:id="rId34"/>
              </w:object>
            </w:r>
            <w:r>
              <w:rPr>
                <w:rFonts w:cs="Arial"/>
              </w:rPr>
              <w:t>,</w:t>
            </w:r>
          </w:p>
          <w:p w14:paraId="1135799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9E6C14">
              <w:rPr>
                <w:rFonts w:cs="Arial"/>
                <w:position w:val="-34"/>
              </w:rPr>
              <w:object w:dxaOrig="4840" w:dyaOrig="780" w14:anchorId="49F60824">
                <v:shape id="_x0000_i1039" type="#_x0000_t75" style="width:242.4pt;height:39pt" o:ole="">
                  <v:imagedata r:id="rId35" o:title=""/>
                </v:shape>
                <o:OLEObject Type="Embed" ProgID="Equation.DSMT4" ShapeID="_x0000_i1039" DrawAspect="Content" ObjectID="_1551006523" r:id="rId36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3D6586" w:rsidRPr="00AE685D" w14:paraId="5B97F83B" w14:textId="77777777" w:rsidTr="001126FD">
        <w:tc>
          <w:tcPr>
            <w:tcW w:w="7657" w:type="dxa"/>
          </w:tcPr>
          <w:p w14:paraId="712F75D6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14:paraId="44C884B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67CE1154" w14:textId="77777777" w:rsidTr="001126FD">
        <w:trPr>
          <w:trHeight w:val="699"/>
        </w:trPr>
        <w:tc>
          <w:tcPr>
            <w:tcW w:w="7657" w:type="dxa"/>
          </w:tcPr>
          <w:p w14:paraId="701ADF86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Correctly </w:t>
            </w:r>
            <w:r w:rsidRPr="00AE685D">
              <w:rPr>
                <w:rFonts w:cs="Arial"/>
              </w:rPr>
              <w:t xml:space="preserve">substitutes </w:t>
            </w:r>
            <w:r>
              <w:rPr>
                <w:rFonts w:cs="Arial"/>
              </w:rPr>
              <w:t xml:space="preserve">for </w:t>
            </w:r>
            <w:r w:rsidRPr="00456DEA">
              <w:rPr>
                <w:rFonts w:cs="Arial"/>
                <w:position w:val="-6"/>
              </w:rPr>
              <w:object w:dxaOrig="320" w:dyaOrig="200" w14:anchorId="7EA3215E">
                <v:shape id="_x0000_i1040" type="#_x0000_t75" style="width:16.2pt;height:11.4pt" o:ole="">
                  <v:imagedata r:id="rId37" o:title=""/>
                </v:shape>
                <o:OLEObject Type="Embed" ProgID="Equation.DSMT4" ShapeID="_x0000_i1040" DrawAspect="Content" ObjectID="_1551006524" r:id="rId38"/>
              </w:object>
            </w:r>
            <w:r>
              <w:rPr>
                <w:rFonts w:cs="Arial"/>
              </w:rPr>
              <w:t xml:space="preserve"> </w:t>
            </w:r>
          </w:p>
          <w:p w14:paraId="51FE0DB1" w14:textId="77777777" w:rsidR="003D6586" w:rsidRPr="009E6C14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AE685D">
              <w:rPr>
                <w:rFonts w:cs="Arial"/>
              </w:rPr>
              <w:t>impli</w:t>
            </w:r>
            <w:r>
              <w:rPr>
                <w:rFonts w:cs="Arial"/>
              </w:rPr>
              <w:t>fi</w:t>
            </w:r>
            <w:r w:rsidRPr="00AE685D">
              <w:rPr>
                <w:rFonts w:cs="Arial"/>
              </w:rPr>
              <w:t>es the terms</w:t>
            </w:r>
          </w:p>
        </w:tc>
        <w:tc>
          <w:tcPr>
            <w:tcW w:w="851" w:type="dxa"/>
          </w:tcPr>
          <w:p w14:paraId="1A601C70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14:paraId="742FC60F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677BA24C" w14:textId="77777777" w:rsidR="003D6586" w:rsidRPr="00D92F47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16"/>
          <w:szCs w:val="16"/>
        </w:rPr>
      </w:pPr>
    </w:p>
    <w:p w14:paraId="0D0E3533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1(b)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3D6586" w:rsidRPr="00AE685D" w14:paraId="3E3413C3" w14:textId="77777777" w:rsidTr="001126FD">
        <w:trPr>
          <w:trHeight w:val="270"/>
        </w:trPr>
        <w:tc>
          <w:tcPr>
            <w:tcW w:w="8508" w:type="dxa"/>
            <w:gridSpan w:val="2"/>
            <w:vAlign w:val="center"/>
          </w:tcPr>
          <w:p w14:paraId="751B951B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1DCC1FF2" w14:textId="77777777" w:rsidTr="001126FD">
        <w:trPr>
          <w:trHeight w:val="2617"/>
        </w:trPr>
        <w:tc>
          <w:tcPr>
            <w:tcW w:w="8508" w:type="dxa"/>
            <w:gridSpan w:val="2"/>
          </w:tcPr>
          <w:p w14:paraId="6EE6E97E" w14:textId="77777777" w:rsidR="003D6586" w:rsidRPr="00847B79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AE685D">
              <w:rPr>
                <w:rFonts w:cs="Arial"/>
              </w:rPr>
              <w:t xml:space="preserve">Given that </w:t>
            </w:r>
            <w:r w:rsidRPr="00AE685D">
              <w:rPr>
                <w:rFonts w:cs="Arial"/>
                <w:position w:val="-10"/>
              </w:rPr>
              <w:object w:dxaOrig="1939" w:dyaOrig="380" w14:anchorId="5344209D">
                <v:shape id="_x0000_i1041" type="#_x0000_t75" style="width:98.4pt;height:19.2pt" o:ole="">
                  <v:imagedata r:id="rId39" o:title=""/>
                </v:shape>
                <o:OLEObject Type="Embed" ProgID="Equation.DSMT4" ShapeID="_x0000_i1041" DrawAspect="Content" ObjectID="_1551006525" r:id="rId40"/>
              </w:object>
            </w:r>
            <w:r>
              <w:rPr>
                <w:rFonts w:cs="Arial"/>
              </w:rPr>
              <w:t xml:space="preserve"> and   </w:t>
            </w:r>
            <w:r w:rsidRPr="00AE685D">
              <w:rPr>
                <w:rFonts w:cs="Arial"/>
                <w:position w:val="-10"/>
              </w:rPr>
              <w:object w:dxaOrig="2040" w:dyaOrig="380" w14:anchorId="77A3FE79">
                <v:shape id="_x0000_i1042" type="#_x0000_t75" style="width:102.6pt;height:19.2pt" o:ole="">
                  <v:imagedata r:id="rId41" o:title=""/>
                </v:shape>
                <o:OLEObject Type="Embed" ProgID="Equation.DSMT4" ShapeID="_x0000_i1042" DrawAspect="Content" ObjectID="_1551006526" r:id="rId42"/>
              </w:object>
            </w:r>
          </w:p>
          <w:p w14:paraId="2B9875D2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685D">
              <w:rPr>
                <w:rFonts w:cs="Arial"/>
                <w:position w:val="-10"/>
              </w:rPr>
              <w:t xml:space="preserve">       </w:t>
            </w:r>
            <w:r w:rsidRPr="00AE685D">
              <w:rPr>
                <w:position w:val="-46"/>
              </w:rPr>
              <w:object w:dxaOrig="1840" w:dyaOrig="1040" w14:anchorId="6966672F">
                <v:shape id="_x0000_i1043" type="#_x0000_t75" style="width:91.8pt;height:52.8pt" o:ole="">
                  <v:imagedata r:id="rId43" o:title=""/>
                </v:shape>
                <o:OLEObject Type="Embed" ProgID="Equation.DSMT4" ShapeID="_x0000_i1043" DrawAspect="Content" ObjectID="_1551006527" r:id="rId44"/>
              </w:object>
            </w:r>
          </w:p>
          <w:p w14:paraId="12ECB443" w14:textId="77777777" w:rsidR="003D6586" w:rsidRPr="00A87F3F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685D">
              <w:rPr>
                <w:rFonts w:cs="Arial"/>
                <w:position w:val="-10"/>
              </w:rPr>
              <w:t xml:space="preserve">       </w:t>
            </w:r>
            <w:r w:rsidRPr="00AE685D">
              <w:rPr>
                <w:position w:val="-46"/>
              </w:rPr>
              <w:object w:dxaOrig="1860" w:dyaOrig="1040" w14:anchorId="18916066">
                <v:shape id="_x0000_i1044" type="#_x0000_t75" style="width:93pt;height:52.8pt" o:ole="">
                  <v:imagedata r:id="rId45" o:title=""/>
                </v:shape>
                <o:OLEObject Type="Embed" ProgID="Equation.DSMT4" ShapeID="_x0000_i1044" DrawAspect="Content" ObjectID="_1551006528" r:id="rId46"/>
              </w:object>
            </w:r>
          </w:p>
        </w:tc>
      </w:tr>
      <w:tr w:rsidR="003D6586" w:rsidRPr="00AE685D" w14:paraId="3E64579D" w14:textId="77777777" w:rsidTr="001126FD">
        <w:tc>
          <w:tcPr>
            <w:tcW w:w="7657" w:type="dxa"/>
          </w:tcPr>
          <w:p w14:paraId="3AF243D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14:paraId="7B210FB4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7B9F9B8F" w14:textId="77777777" w:rsidTr="001126FD">
        <w:trPr>
          <w:trHeight w:val="274"/>
        </w:trPr>
        <w:tc>
          <w:tcPr>
            <w:tcW w:w="7657" w:type="dxa"/>
          </w:tcPr>
          <w:p w14:paraId="2A81F92E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Recognises the need for addition </w:t>
            </w:r>
            <w:r w:rsidRPr="00AE685D">
              <w:rPr>
                <w:rFonts w:cs="Arial"/>
              </w:rPr>
              <w:t xml:space="preserve">to </w:t>
            </w:r>
            <w:r>
              <w:rPr>
                <w:rFonts w:cs="Arial"/>
              </w:rPr>
              <w:t>obtain</w:t>
            </w:r>
            <w:r w:rsidRPr="00AE685D">
              <w:rPr>
                <w:rFonts w:cs="Arial"/>
              </w:rPr>
              <w:t xml:space="preserve"> </w:t>
            </w:r>
            <w:r w:rsidRPr="008A24AE">
              <w:rPr>
                <w:rFonts w:cs="Arial"/>
                <w:position w:val="-12"/>
              </w:rPr>
              <w:object w:dxaOrig="680" w:dyaOrig="360" w14:anchorId="1C2BF93B">
                <v:shape id="_x0000_i1045" type="#_x0000_t75" style="width:35.4pt;height:18.6pt" o:ole="">
                  <v:imagedata r:id="rId27" o:title=""/>
                </v:shape>
                <o:OLEObject Type="Embed" ProgID="Equation.DSMT4" ShapeID="_x0000_i1045" DrawAspect="Content" ObjectID="_1551006529" r:id="rId47"/>
              </w:object>
            </w:r>
          </w:p>
          <w:p w14:paraId="574116B4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Recognises the need for subtraction </w:t>
            </w:r>
            <w:r w:rsidRPr="00AE685D">
              <w:rPr>
                <w:rFonts w:cs="Arial"/>
              </w:rPr>
              <w:t xml:space="preserve">to </w:t>
            </w:r>
            <w:r>
              <w:rPr>
                <w:rFonts w:cs="Arial"/>
              </w:rPr>
              <w:t xml:space="preserve">obtain </w:t>
            </w:r>
            <w:r w:rsidRPr="008A24AE">
              <w:rPr>
                <w:rFonts w:cs="Arial"/>
                <w:position w:val="-12"/>
              </w:rPr>
              <w:object w:dxaOrig="639" w:dyaOrig="360" w14:anchorId="5E050D8B">
                <v:shape id="_x0000_i1046" type="#_x0000_t75" style="width:31.8pt;height:18.6pt" o:ole="">
                  <v:imagedata r:id="rId29" o:title=""/>
                </v:shape>
                <o:OLEObject Type="Embed" ProgID="Equation.DSMT4" ShapeID="_x0000_i1046" DrawAspect="Content" ObjectID="_1551006530" r:id="rId48"/>
              </w:object>
            </w:r>
          </w:p>
          <w:p w14:paraId="7710CBAF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 expressions for </w:t>
            </w:r>
            <w:r w:rsidRPr="008A24AE">
              <w:rPr>
                <w:rFonts w:cs="Arial"/>
                <w:position w:val="-12"/>
              </w:rPr>
              <w:object w:dxaOrig="680" w:dyaOrig="360" w14:anchorId="02E587C8">
                <v:shape id="_x0000_i1047" type="#_x0000_t75" style="width:35.4pt;height:18.6pt" o:ole="">
                  <v:imagedata r:id="rId27" o:title=""/>
                </v:shape>
                <o:OLEObject Type="Embed" ProgID="Equation.DSMT4" ShapeID="_x0000_i1047" DrawAspect="Content" ObjectID="_1551006531" r:id="rId49"/>
              </w:object>
            </w:r>
            <w:r>
              <w:rPr>
                <w:rFonts w:cs="Arial"/>
              </w:rPr>
              <w:t xml:space="preserve"> and for </w:t>
            </w:r>
            <w:r w:rsidRPr="008A24AE">
              <w:rPr>
                <w:rFonts w:cs="Arial"/>
                <w:position w:val="-12"/>
              </w:rPr>
              <w:object w:dxaOrig="639" w:dyaOrig="360" w14:anchorId="3A96C7EB">
                <v:shape id="_x0000_i1048" type="#_x0000_t75" style="width:31.8pt;height:18.6pt" o:ole="">
                  <v:imagedata r:id="rId29" o:title=""/>
                </v:shape>
                <o:OLEObject Type="Embed" ProgID="Equation.DSMT4" ShapeID="_x0000_i1048" DrawAspect="Content" ObjectID="_1551006532" r:id="rId50"/>
              </w:object>
            </w:r>
          </w:p>
        </w:tc>
        <w:tc>
          <w:tcPr>
            <w:tcW w:w="851" w:type="dxa"/>
          </w:tcPr>
          <w:p w14:paraId="5A62DFAD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14:paraId="1E2BC74B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0893AC0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351FA58D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1(c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3D6586" w:rsidRPr="00AE685D" w14:paraId="2CDA8FF0" w14:textId="77777777" w:rsidTr="001126FD">
        <w:trPr>
          <w:trHeight w:val="270"/>
        </w:trPr>
        <w:tc>
          <w:tcPr>
            <w:tcW w:w="8508" w:type="dxa"/>
            <w:gridSpan w:val="2"/>
            <w:vAlign w:val="center"/>
          </w:tcPr>
          <w:p w14:paraId="1A1EDB9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7CCF6B4D" w14:textId="77777777" w:rsidTr="005B6B12">
        <w:trPr>
          <w:trHeight w:val="2011"/>
        </w:trPr>
        <w:tc>
          <w:tcPr>
            <w:tcW w:w="8508" w:type="dxa"/>
            <w:gridSpan w:val="2"/>
          </w:tcPr>
          <w:p w14:paraId="7A08C796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position w:val="-66"/>
              </w:rPr>
            </w:pPr>
            <w:r w:rsidRPr="00AE685D">
              <w:rPr>
                <w:rFonts w:cs="Arial"/>
                <w:sz w:val="24"/>
              </w:rPr>
              <w:tab/>
            </w:r>
            <w:r w:rsidR="005B6B12" w:rsidRPr="005B6B12">
              <w:rPr>
                <w:position w:val="-52"/>
              </w:rPr>
              <w:object w:dxaOrig="2520" w:dyaOrig="1160" w14:anchorId="4580480F">
                <v:shape id="_x0000_i1049" type="#_x0000_t75" style="width:126.6pt;height:60pt" o:ole="">
                  <v:imagedata r:id="rId51" o:title=""/>
                </v:shape>
                <o:OLEObject Type="Embed" ProgID="Equation.3" ShapeID="_x0000_i1049" DrawAspect="Content" ObjectID="_1551006533" r:id="rId52"/>
              </w:object>
            </w:r>
          </w:p>
          <w:p w14:paraId="57D0B57D" w14:textId="6D24FE1E" w:rsidR="005B6B12" w:rsidRPr="002263E7" w:rsidRDefault="005B6B12" w:rsidP="005B6B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position w:val="-6"/>
              </w:rPr>
            </w:pPr>
            <w:r>
              <w:t xml:space="preserve">                      </w:t>
            </w:r>
            <m:oMath>
              <m:r>
                <w:rPr>
                  <w:rFonts w:ascii="Cambria Math" w:hAnsi="Cambria Math"/>
                </w:rPr>
                <m:t>x=0 or 2π</m:t>
              </m:r>
            </m:oMath>
          </w:p>
        </w:tc>
      </w:tr>
      <w:tr w:rsidR="003D6586" w:rsidRPr="00AE685D" w14:paraId="7722D3B2" w14:textId="77777777" w:rsidTr="001126FD">
        <w:tc>
          <w:tcPr>
            <w:tcW w:w="7657" w:type="dxa"/>
          </w:tcPr>
          <w:p w14:paraId="3C54629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14:paraId="0C56C07B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55CF5038" w14:textId="77777777" w:rsidTr="001126FD">
        <w:trPr>
          <w:trHeight w:val="699"/>
        </w:trPr>
        <w:tc>
          <w:tcPr>
            <w:tcW w:w="7657" w:type="dxa"/>
          </w:tcPr>
          <w:p w14:paraId="0E204988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Rewrites the equation in terms of </w:t>
            </w:r>
            <w:r w:rsidRPr="00215EB5">
              <w:rPr>
                <w:rFonts w:cs="Arial"/>
                <w:position w:val="-12"/>
              </w:rPr>
              <w:object w:dxaOrig="680" w:dyaOrig="360" w14:anchorId="65592F14">
                <v:shape id="_x0000_i1050" type="#_x0000_t75" style="width:35.4pt;height:18.6pt" o:ole="">
                  <v:imagedata r:id="rId53" o:title=""/>
                </v:shape>
                <o:OLEObject Type="Embed" ProgID="Equation.DSMT4" ShapeID="_x0000_i1050" DrawAspect="Content" ObjectID="_1551006534" r:id="rId54"/>
              </w:object>
            </w:r>
            <w:r>
              <w:rPr>
                <w:rFonts w:cs="Arial"/>
              </w:rPr>
              <w:t xml:space="preserve"> </w:t>
            </w:r>
          </w:p>
          <w:p w14:paraId="07B18F3F" w14:textId="77777777" w:rsidR="003D6586" w:rsidRPr="00215EB5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Solves for </w:t>
            </w:r>
            <w:r w:rsidRPr="00215EB5">
              <w:rPr>
                <w:rFonts w:cs="Arial"/>
                <w:position w:val="-6"/>
              </w:rPr>
              <w:object w:dxaOrig="180" w:dyaOrig="200" w14:anchorId="297004FC">
                <v:shape id="_x0000_i1051" type="#_x0000_t75" style="width:9pt;height:11.4pt" o:ole="">
                  <v:imagedata r:id="rId55" o:title=""/>
                </v:shape>
                <o:OLEObject Type="Embed" ProgID="Equation.DSMT4" ShapeID="_x0000_i1051" DrawAspect="Content" ObjectID="_1551006535" r:id="rId56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14:paraId="41D11723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14:paraId="0D717CD9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</w:tc>
      </w:tr>
    </w:tbl>
    <w:p w14:paraId="0D4567D0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AAC4684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1(c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3D6586" w:rsidRPr="00AE685D" w14:paraId="4A4C9FDD" w14:textId="77777777" w:rsidTr="001126FD">
        <w:trPr>
          <w:trHeight w:val="270"/>
        </w:trPr>
        <w:tc>
          <w:tcPr>
            <w:tcW w:w="8508" w:type="dxa"/>
            <w:gridSpan w:val="2"/>
            <w:vAlign w:val="center"/>
          </w:tcPr>
          <w:p w14:paraId="7E1A1961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23CE6398" w14:textId="77777777" w:rsidTr="001126FD">
        <w:trPr>
          <w:trHeight w:val="1657"/>
        </w:trPr>
        <w:tc>
          <w:tcPr>
            <w:tcW w:w="8508" w:type="dxa"/>
            <w:gridSpan w:val="2"/>
          </w:tcPr>
          <w:p w14:paraId="789DC46A" w14:textId="77777777" w:rsidR="003D6586" w:rsidRPr="00215EB5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position w:val="-6"/>
              </w:rPr>
            </w:pPr>
            <w:r w:rsidRPr="00AE685D">
              <w:rPr>
                <w:rFonts w:cs="Arial"/>
                <w:sz w:val="24"/>
              </w:rPr>
              <w:tab/>
            </w:r>
            <w:r w:rsidR="005B6B12" w:rsidRPr="005B6B12">
              <w:rPr>
                <w:position w:val="-48"/>
              </w:rPr>
              <w:object w:dxaOrig="2740" w:dyaOrig="1060" w14:anchorId="497BEE8B">
                <v:shape id="_x0000_i1052" type="#_x0000_t75" style="width:137.4pt;height:54.6pt" o:ole="">
                  <v:imagedata r:id="rId57" o:title=""/>
                </v:shape>
                <o:OLEObject Type="Embed" ProgID="Equation.3" ShapeID="_x0000_i1052" DrawAspect="Content" ObjectID="_1551006536" r:id="rId58"/>
              </w:object>
            </w:r>
          </w:p>
          <w:p w14:paraId="5784FC42" w14:textId="13122CC5" w:rsidR="003D6586" w:rsidRPr="00AE685D" w:rsidRDefault="005B6B12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t xml:space="preserve">                     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or 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  <w:tr w:rsidR="003D6586" w:rsidRPr="00AE685D" w14:paraId="44AEBA6F" w14:textId="77777777" w:rsidTr="001126FD">
        <w:tc>
          <w:tcPr>
            <w:tcW w:w="7657" w:type="dxa"/>
          </w:tcPr>
          <w:p w14:paraId="3FCF7C1C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14:paraId="15D9195D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131A271A" w14:textId="77777777" w:rsidTr="001126FD">
        <w:trPr>
          <w:trHeight w:val="699"/>
        </w:trPr>
        <w:tc>
          <w:tcPr>
            <w:tcW w:w="7657" w:type="dxa"/>
          </w:tcPr>
          <w:p w14:paraId="7E331042" w14:textId="77777777" w:rsidR="003D6586" w:rsidRPr="00AE685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Rewrites the equation in terms of </w:t>
            </w:r>
            <w:r w:rsidRPr="00215EB5">
              <w:rPr>
                <w:rFonts w:cs="Arial"/>
                <w:position w:val="-12"/>
              </w:rPr>
              <w:object w:dxaOrig="639" w:dyaOrig="360" w14:anchorId="327B30C6">
                <v:shape id="_x0000_i1053" type="#_x0000_t75" style="width:31.8pt;height:18.6pt" o:ole="">
                  <v:imagedata r:id="rId59" o:title=""/>
                </v:shape>
                <o:OLEObject Type="Embed" ProgID="Equation.DSMT4" ShapeID="_x0000_i1053" DrawAspect="Content" ObjectID="_1551006537" r:id="rId60"/>
              </w:object>
            </w:r>
            <w:r>
              <w:rPr>
                <w:rFonts w:cs="Arial"/>
              </w:rPr>
              <w:t xml:space="preserve"> </w:t>
            </w:r>
          </w:p>
          <w:p w14:paraId="0803AF50" w14:textId="77777777" w:rsidR="003D6586" w:rsidRPr="00215EB5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Solves for </w:t>
            </w:r>
            <w:r w:rsidRPr="00215EB5">
              <w:rPr>
                <w:rFonts w:cs="Arial"/>
                <w:position w:val="-6"/>
              </w:rPr>
              <w:object w:dxaOrig="180" w:dyaOrig="200" w14:anchorId="3B0AF372">
                <v:shape id="_x0000_i1054" type="#_x0000_t75" style="width:9pt;height:11.4pt" o:ole="">
                  <v:imagedata r:id="rId55" o:title=""/>
                </v:shape>
                <o:OLEObject Type="Embed" ProgID="Equation.DSMT4" ShapeID="_x0000_i1054" DrawAspect="Content" ObjectID="_1551006538" r:id="rId61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14:paraId="106942F1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14:paraId="3139D7D7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</w:tc>
      </w:tr>
    </w:tbl>
    <w:p w14:paraId="6D5ADBAC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1AA3D69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0B02BC97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2(a</w:t>
      </w:r>
      <w:r w:rsidRPr="00AE685D">
        <w:rPr>
          <w:rFonts w:cs="Arial"/>
          <w:b/>
        </w:rPr>
        <w:t>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2333503C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03099F5C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61CEC9A0" w14:textId="77777777" w:rsidTr="001126FD">
        <w:trPr>
          <w:trHeight w:val="1361"/>
        </w:trPr>
        <w:tc>
          <w:tcPr>
            <w:tcW w:w="8647" w:type="dxa"/>
            <w:gridSpan w:val="2"/>
          </w:tcPr>
          <w:p w14:paraId="0299D00A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990BCD">
              <w:rPr>
                <w:rFonts w:cs="Arial"/>
                <w:position w:val="-52"/>
              </w:rPr>
              <w:object w:dxaOrig="1420" w:dyaOrig="1160" w14:anchorId="2E2A3C40">
                <v:shape id="_x0000_i1055" type="#_x0000_t75" style="width:71.4pt;height:58.2pt" o:ole="">
                  <v:imagedata r:id="rId62" o:title=""/>
                </v:shape>
                <o:OLEObject Type="Embed" ProgID="Equation.DSMT4" ShapeID="_x0000_i1055" DrawAspect="Content" ObjectID="_1551006539" r:id="rId63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3D6586" w:rsidRPr="00AE685D" w14:paraId="0A1AA517" w14:textId="77777777" w:rsidTr="001126FD">
        <w:tc>
          <w:tcPr>
            <w:tcW w:w="7974" w:type="dxa"/>
          </w:tcPr>
          <w:p w14:paraId="5519EF98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5F097D59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7FE3A0DC" w14:textId="77777777" w:rsidTr="001126FD">
        <w:trPr>
          <w:trHeight w:val="699"/>
        </w:trPr>
        <w:tc>
          <w:tcPr>
            <w:tcW w:w="7974" w:type="dxa"/>
          </w:tcPr>
          <w:p w14:paraId="3B3C0A18" w14:textId="77777777" w:rsidR="003D6586" w:rsidRPr="00990BC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Correct modulus</w:t>
            </w:r>
          </w:p>
          <w:p w14:paraId="095C110A" w14:textId="77777777" w:rsidR="003D6586" w:rsidRPr="00990BC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 argument </w:t>
            </w:r>
            <w:r w:rsidRPr="00990BCD">
              <w:rPr>
                <w:rFonts w:cs="Arial"/>
                <w:position w:val="-6"/>
              </w:rPr>
              <w:object w:dxaOrig="180" w:dyaOrig="260" w14:anchorId="255622F1">
                <v:shape id="_x0000_i1056" type="#_x0000_t75" style="width:9pt;height:12.6pt" o:ole="">
                  <v:imagedata r:id="rId64" o:title=""/>
                </v:shape>
                <o:OLEObject Type="Embed" ProgID="Equation.DSMT4" ShapeID="_x0000_i1056" DrawAspect="Content" ObjectID="_1551006540" r:id="rId65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73" w:type="dxa"/>
          </w:tcPr>
          <w:p w14:paraId="2C0669B3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0D11D34B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A9F161A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241FB8CA" w14:textId="77777777" w:rsidR="003D6586" w:rsidRDefault="003D6586" w:rsidP="003D6586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000F2F3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2(b</w:t>
      </w:r>
      <w:r w:rsidRPr="00AE685D">
        <w:rPr>
          <w:rFonts w:cs="Arial"/>
          <w:b/>
        </w:rPr>
        <w:t>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7FF529EE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6F753EBF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44AF6909" w14:textId="77777777" w:rsidTr="001126FD">
        <w:trPr>
          <w:trHeight w:val="1361"/>
        </w:trPr>
        <w:tc>
          <w:tcPr>
            <w:tcW w:w="8647" w:type="dxa"/>
            <w:gridSpan w:val="2"/>
          </w:tcPr>
          <w:p w14:paraId="7B569C19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427406">
              <w:rPr>
                <w:rFonts w:cs="Arial"/>
                <w:position w:val="-76"/>
              </w:rPr>
              <w:object w:dxaOrig="1380" w:dyaOrig="1960" w14:anchorId="74873A29">
                <v:shape id="_x0000_i1057" type="#_x0000_t75" style="width:69pt;height:98.4pt" o:ole="">
                  <v:imagedata r:id="rId66" o:title=""/>
                </v:shape>
                <o:OLEObject Type="Embed" ProgID="Equation.DSMT4" ShapeID="_x0000_i1057" DrawAspect="Content" ObjectID="_1551006541" r:id="rId67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3D6586" w:rsidRPr="00AE685D" w14:paraId="1DEB5FD6" w14:textId="77777777" w:rsidTr="001126FD">
        <w:tc>
          <w:tcPr>
            <w:tcW w:w="7974" w:type="dxa"/>
          </w:tcPr>
          <w:p w14:paraId="185D6526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51FE2557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36709453" w14:textId="77777777" w:rsidTr="001126FD">
        <w:trPr>
          <w:trHeight w:val="699"/>
        </w:trPr>
        <w:tc>
          <w:tcPr>
            <w:tcW w:w="7974" w:type="dxa"/>
          </w:tcPr>
          <w:p w14:paraId="69C8576D" w14:textId="77777777" w:rsidR="003D6586" w:rsidRPr="00990BC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Correct modulus</w:t>
            </w:r>
          </w:p>
          <w:p w14:paraId="45CEE3C3" w14:textId="77777777" w:rsidR="003D6586" w:rsidRPr="00990BC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 argument </w:t>
            </w:r>
          </w:p>
        </w:tc>
        <w:tc>
          <w:tcPr>
            <w:tcW w:w="673" w:type="dxa"/>
          </w:tcPr>
          <w:p w14:paraId="2D0490A6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232DFDDC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17F6FEDC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799BF511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2(c</w:t>
      </w:r>
      <w:r w:rsidRPr="00AE685D">
        <w:rPr>
          <w:rFonts w:cs="Arial"/>
          <w:b/>
        </w:rPr>
        <w:t>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2711A8AE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6F158163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4996EFD0" w14:textId="77777777" w:rsidTr="001126FD">
        <w:trPr>
          <w:trHeight w:val="1191"/>
        </w:trPr>
        <w:tc>
          <w:tcPr>
            <w:tcW w:w="8647" w:type="dxa"/>
            <w:gridSpan w:val="2"/>
          </w:tcPr>
          <w:p w14:paraId="6B80DC79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427406">
              <w:rPr>
                <w:rFonts w:cs="Arial"/>
                <w:position w:val="-40"/>
              </w:rPr>
              <w:object w:dxaOrig="1960" w:dyaOrig="1040" w14:anchorId="02CF2318">
                <v:shape id="_x0000_i1058" type="#_x0000_t75" style="width:98.4pt;height:52.8pt" o:ole="">
                  <v:imagedata r:id="rId68" o:title=""/>
                </v:shape>
                <o:OLEObject Type="Embed" ProgID="Equation.DSMT4" ShapeID="_x0000_i1058" DrawAspect="Content" ObjectID="_1551006542" r:id="rId69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3D6586" w:rsidRPr="00AE685D" w14:paraId="05CD7C11" w14:textId="77777777" w:rsidTr="001126FD">
        <w:tc>
          <w:tcPr>
            <w:tcW w:w="7974" w:type="dxa"/>
          </w:tcPr>
          <w:p w14:paraId="3E7AE118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0B1A2A17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186BD1C1" w14:textId="77777777" w:rsidTr="001126FD">
        <w:trPr>
          <w:trHeight w:val="457"/>
        </w:trPr>
        <w:tc>
          <w:tcPr>
            <w:tcW w:w="7974" w:type="dxa"/>
          </w:tcPr>
          <w:p w14:paraId="371D4522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Applies definition of </w:t>
            </w:r>
            <w:r w:rsidRPr="000818DF">
              <w:rPr>
                <w:rFonts w:cs="Arial"/>
                <w:position w:val="-6"/>
              </w:rPr>
              <w:object w:dxaOrig="320" w:dyaOrig="340" w14:anchorId="5F820E48">
                <v:shape id="_x0000_i1059" type="#_x0000_t75" style="width:16.2pt;height:16.8pt" o:ole="">
                  <v:imagedata r:id="rId70" o:title=""/>
                </v:shape>
                <o:OLEObject Type="Embed" ProgID="Equation.DSMT4" ShapeID="_x0000_i1059" DrawAspect="Content" ObjectID="_1551006543" r:id="rId71"/>
              </w:object>
            </w:r>
          </w:p>
          <w:p w14:paraId="78F20297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Expresses </w:t>
            </w:r>
            <w:r w:rsidRPr="001071E2">
              <w:rPr>
                <w:rFonts w:cs="Arial"/>
                <w:position w:val="-4"/>
              </w:rPr>
              <w:object w:dxaOrig="279" w:dyaOrig="320" w14:anchorId="1B6AD3B3">
                <v:shape id="_x0000_i1060" type="#_x0000_t75" style="width:14.4pt;height:16.2pt" o:ole="">
                  <v:imagedata r:id="rId72" o:title=""/>
                </v:shape>
                <o:OLEObject Type="Embed" ProgID="Equation.DSMT4" ShapeID="_x0000_i1060" DrawAspect="Content" ObjectID="_1551006544" r:id="rId73"/>
              </w:object>
            </w:r>
            <w:r>
              <w:rPr>
                <w:rFonts w:cs="Arial"/>
              </w:rPr>
              <w:t xml:space="preserve"> in Cartesian form</w:t>
            </w:r>
          </w:p>
        </w:tc>
        <w:tc>
          <w:tcPr>
            <w:tcW w:w="673" w:type="dxa"/>
          </w:tcPr>
          <w:p w14:paraId="775A4181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5C8FEC5F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7B5A9966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DBBD869" w14:textId="77777777" w:rsidR="003D6586" w:rsidRDefault="003D6586" w:rsidP="003D6586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0A6A25D0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2(d</w:t>
      </w:r>
      <w:r w:rsidRPr="00AE685D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3D6586" w:rsidRPr="00AE685D" w14:paraId="25E81CF7" w14:textId="77777777" w:rsidTr="001126FD">
        <w:trPr>
          <w:trHeight w:val="330"/>
        </w:trPr>
        <w:tc>
          <w:tcPr>
            <w:tcW w:w="8508" w:type="dxa"/>
            <w:gridSpan w:val="2"/>
            <w:vAlign w:val="center"/>
          </w:tcPr>
          <w:p w14:paraId="25396518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501F138D" w14:textId="77777777" w:rsidTr="001126FD">
        <w:trPr>
          <w:trHeight w:val="5613"/>
        </w:trPr>
        <w:tc>
          <w:tcPr>
            <w:tcW w:w="8508" w:type="dxa"/>
            <w:gridSpan w:val="2"/>
          </w:tcPr>
          <w:p w14:paraId="54AC0200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685D">
              <w:t xml:space="preserve">           </w:t>
            </w:r>
            <w:r w:rsidRPr="001071E2">
              <w:rPr>
                <w:position w:val="-26"/>
              </w:rPr>
              <w:object w:dxaOrig="3940" w:dyaOrig="5600" w14:anchorId="6C4847F3">
                <v:shape id="_x0000_i1061" type="#_x0000_t75" style="width:196.8pt;height:277.2pt" o:ole="">
                  <v:imagedata r:id="rId74" o:title=""/>
                </v:shape>
                <o:OLEObject Type="Embed" ProgID="Equation.DSMT4" ShapeID="_x0000_i1061" DrawAspect="Content" ObjectID="_1551006545" r:id="rId75"/>
              </w:object>
            </w:r>
          </w:p>
          <w:p w14:paraId="65D5A4C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t xml:space="preserve">       </w:t>
            </w:r>
          </w:p>
        </w:tc>
      </w:tr>
      <w:tr w:rsidR="003D6586" w:rsidRPr="00AE685D" w14:paraId="1A8BA39F" w14:textId="77777777" w:rsidTr="001126FD">
        <w:tc>
          <w:tcPr>
            <w:tcW w:w="7657" w:type="dxa"/>
          </w:tcPr>
          <w:p w14:paraId="533DD6F9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14:paraId="066CE4A1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65F703E6" w14:textId="77777777" w:rsidTr="001126FD">
        <w:trPr>
          <w:trHeight w:val="699"/>
        </w:trPr>
        <w:tc>
          <w:tcPr>
            <w:tcW w:w="7657" w:type="dxa"/>
          </w:tcPr>
          <w:p w14:paraId="7A10C7E6" w14:textId="77777777" w:rsidR="003D6586" w:rsidRPr="002537F3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Expresses </w:t>
            </w:r>
            <w:r w:rsidRPr="001071E2">
              <w:rPr>
                <w:rFonts w:cs="Arial"/>
                <w:position w:val="-8"/>
              </w:rPr>
              <w:object w:dxaOrig="680" w:dyaOrig="340" w14:anchorId="2BFD31E2">
                <v:shape id="_x0000_i1062" type="#_x0000_t75" style="width:35.4pt;height:16.8pt" o:ole="">
                  <v:imagedata r:id="rId76" o:title=""/>
                </v:shape>
                <o:OLEObject Type="Embed" ProgID="Equation.DSMT4" ShapeID="_x0000_i1062" DrawAspect="Content" ObjectID="_1551006546" r:id="rId77"/>
              </w:object>
            </w:r>
            <w:r>
              <w:rPr>
                <w:rFonts w:cs="Arial"/>
              </w:rPr>
              <w:t xml:space="preserve"> in exponential form</w:t>
            </w:r>
          </w:p>
          <w:p w14:paraId="70D1CB25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Expresses </w:t>
            </w:r>
            <w:r w:rsidRPr="001071E2">
              <w:rPr>
                <w:rFonts w:cs="Arial"/>
                <w:position w:val="-18"/>
              </w:rPr>
              <w:object w:dxaOrig="940" w:dyaOrig="540" w14:anchorId="2B6F87A4">
                <v:shape id="_x0000_i1063" type="#_x0000_t75" style="width:46.2pt;height:27pt" o:ole="">
                  <v:imagedata r:id="rId78" o:title=""/>
                </v:shape>
                <o:OLEObject Type="Embed" ProgID="Equation.DSMT4" ShapeID="_x0000_i1063" DrawAspect="Content" ObjectID="_1551006547" r:id="rId79"/>
              </w:object>
            </w:r>
            <w:r>
              <w:rPr>
                <w:rFonts w:cs="Arial"/>
              </w:rPr>
              <w:t xml:space="preserve"> in exponential form</w:t>
            </w:r>
          </w:p>
          <w:p w14:paraId="3B6B4FBD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Applies definition of </w:t>
            </w:r>
            <w:r w:rsidRPr="000818DF">
              <w:rPr>
                <w:rFonts w:cs="Arial"/>
                <w:position w:val="-6"/>
              </w:rPr>
              <w:object w:dxaOrig="320" w:dyaOrig="340" w14:anchorId="70B35E90">
                <v:shape id="_x0000_i1064" type="#_x0000_t75" style="width:16.2pt;height:16.8pt" o:ole="">
                  <v:imagedata r:id="rId70" o:title=""/>
                </v:shape>
                <o:OLEObject Type="Embed" ProgID="Equation.DSMT4" ShapeID="_x0000_i1064" DrawAspect="Content" ObjectID="_1551006548" r:id="rId80"/>
              </w:object>
            </w:r>
            <w:r>
              <w:rPr>
                <w:rFonts w:cs="Arial"/>
              </w:rPr>
              <w:t xml:space="preserve"> </w:t>
            </w:r>
          </w:p>
          <w:p w14:paraId="1EDEE4E5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Correct real component</w:t>
            </w:r>
          </w:p>
          <w:p w14:paraId="67FFF9DC" w14:textId="77777777" w:rsidR="003D6586" w:rsidRPr="002537F3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Correct imaginary component</w:t>
            </w:r>
          </w:p>
        </w:tc>
        <w:tc>
          <w:tcPr>
            <w:tcW w:w="851" w:type="dxa"/>
          </w:tcPr>
          <w:p w14:paraId="62215080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331A27B3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14:paraId="0D71D8C5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6395AFC4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14:paraId="0084E6DF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0599A560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7269F55E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05D8CF5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2FF57D41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77D2EFD1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3(a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2B51B83A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7247108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41CE755B" w14:textId="77777777" w:rsidTr="001126FD">
        <w:trPr>
          <w:trHeight w:val="1191"/>
        </w:trPr>
        <w:tc>
          <w:tcPr>
            <w:tcW w:w="8647" w:type="dxa"/>
            <w:gridSpan w:val="2"/>
          </w:tcPr>
          <w:p w14:paraId="791550EC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76412F">
              <w:rPr>
                <w:rFonts w:cs="Arial"/>
                <w:position w:val="-72"/>
              </w:rPr>
              <w:object w:dxaOrig="4120" w:dyaOrig="2020" w14:anchorId="2C3FBF29">
                <v:shape id="_x0000_i1065" type="#_x0000_t75" style="width:206.4pt;height:100.2pt" o:ole="">
                  <v:imagedata r:id="rId81" o:title=""/>
                </v:shape>
                <o:OLEObject Type="Embed" ProgID="Equation.DSMT4" ShapeID="_x0000_i1065" DrawAspect="Content" ObjectID="_1551006549" r:id="rId82"/>
              </w:object>
            </w:r>
          </w:p>
        </w:tc>
      </w:tr>
      <w:tr w:rsidR="003D6586" w:rsidRPr="00AE685D" w14:paraId="64F8B924" w14:textId="77777777" w:rsidTr="001126FD">
        <w:tc>
          <w:tcPr>
            <w:tcW w:w="7974" w:type="dxa"/>
          </w:tcPr>
          <w:p w14:paraId="2878F53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4363C13A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481CA031" w14:textId="77777777" w:rsidTr="001126FD">
        <w:trPr>
          <w:trHeight w:val="699"/>
        </w:trPr>
        <w:tc>
          <w:tcPr>
            <w:tcW w:w="7974" w:type="dxa"/>
          </w:tcPr>
          <w:p w14:paraId="34E38993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</w:t>
            </w:r>
            <w:r w:rsidRPr="0076412F">
              <w:rPr>
                <w:rFonts w:cs="Arial"/>
                <w:position w:val="-6"/>
              </w:rPr>
              <w:object w:dxaOrig="320" w:dyaOrig="200" w14:anchorId="249563AF">
                <v:shape id="_x0000_i1066" type="#_x0000_t75" style="width:16.2pt;height:11.4pt" o:ole="">
                  <v:imagedata r:id="rId83" o:title=""/>
                </v:shape>
                <o:OLEObject Type="Embed" ProgID="Equation.DSMT4" ShapeID="_x0000_i1066" DrawAspect="Content" ObjectID="_1551006550" r:id="rId84"/>
              </w:object>
            </w:r>
            <w:r>
              <w:rPr>
                <w:rFonts w:cs="Arial"/>
              </w:rPr>
              <w:t xml:space="preserve"> for </w:t>
            </w:r>
            <w:r w:rsidRPr="0076412F">
              <w:rPr>
                <w:rFonts w:cs="Arial"/>
                <w:position w:val="-6"/>
              </w:rPr>
              <w:object w:dxaOrig="180" w:dyaOrig="200" w14:anchorId="121DF79C">
                <v:shape id="_x0000_i1067" type="#_x0000_t75" style="width:9pt;height:11.4pt" o:ole="">
                  <v:imagedata r:id="rId85" o:title=""/>
                </v:shape>
                <o:OLEObject Type="Embed" ProgID="Equation.DSMT4" ShapeID="_x0000_i1067" DrawAspect="Content" ObjectID="_1551006551" r:id="rId86"/>
              </w:object>
            </w:r>
            <w:r>
              <w:rPr>
                <w:rFonts w:cs="Arial"/>
              </w:rPr>
              <w:t xml:space="preserve"> </w:t>
            </w:r>
          </w:p>
          <w:p w14:paraId="18218AAC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213D52">
              <w:rPr>
                <w:rFonts w:cs="Arial"/>
                <w:position w:val="-12"/>
              </w:rPr>
              <w:object w:dxaOrig="1860" w:dyaOrig="360" w14:anchorId="22B0D6A4">
                <v:shape id="_x0000_i1068" type="#_x0000_t75" style="width:93pt;height:18.6pt" o:ole="">
                  <v:imagedata r:id="rId87" o:title=""/>
                </v:shape>
                <o:OLEObject Type="Embed" ProgID="Equation.DSMT4" ShapeID="_x0000_i1068" DrawAspect="Content" ObjectID="_1551006552" r:id="rId88"/>
              </w:object>
            </w:r>
          </w:p>
        </w:tc>
        <w:tc>
          <w:tcPr>
            <w:tcW w:w="673" w:type="dxa"/>
          </w:tcPr>
          <w:p w14:paraId="59D199C9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5905A1CA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0D3A6187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13BC36D6" w14:textId="77777777" w:rsidR="003D6586" w:rsidRDefault="003D6586" w:rsidP="003D6586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36906B76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3(a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ii)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477C4BD1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5D775ECA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603D6201" w14:textId="77777777" w:rsidTr="001126FD">
        <w:trPr>
          <w:trHeight w:val="1191"/>
        </w:trPr>
        <w:tc>
          <w:tcPr>
            <w:tcW w:w="8647" w:type="dxa"/>
            <w:gridSpan w:val="2"/>
          </w:tcPr>
          <w:p w14:paraId="06756201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76412F">
              <w:rPr>
                <w:rFonts w:cs="Arial"/>
                <w:position w:val="-134"/>
              </w:rPr>
              <w:object w:dxaOrig="4120" w:dyaOrig="2799" w14:anchorId="7527298B">
                <v:shape id="_x0000_i1069" type="#_x0000_t75" style="width:206.4pt;height:139.8pt" o:ole="">
                  <v:imagedata r:id="rId89" o:title=""/>
                </v:shape>
                <o:OLEObject Type="Embed" ProgID="Equation.DSMT4" ShapeID="_x0000_i1069" DrawAspect="Content" ObjectID="_1551006553" r:id="rId90"/>
              </w:object>
            </w:r>
          </w:p>
        </w:tc>
      </w:tr>
      <w:tr w:rsidR="003D6586" w:rsidRPr="00AE685D" w14:paraId="3722E68B" w14:textId="77777777" w:rsidTr="001126FD">
        <w:tc>
          <w:tcPr>
            <w:tcW w:w="7974" w:type="dxa"/>
          </w:tcPr>
          <w:p w14:paraId="2DE5AF8F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5F8CC9B4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155A637C" w14:textId="77777777" w:rsidTr="001126FD">
        <w:trPr>
          <w:trHeight w:val="439"/>
        </w:trPr>
        <w:tc>
          <w:tcPr>
            <w:tcW w:w="7974" w:type="dxa"/>
          </w:tcPr>
          <w:p w14:paraId="16ED394D" w14:textId="77777777" w:rsidR="00847964" w:rsidRDefault="00847964" w:rsidP="00847964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</w:t>
            </w:r>
            <w:r w:rsidRPr="0076412F">
              <w:rPr>
                <w:rFonts w:cs="Arial"/>
                <w:position w:val="-6"/>
              </w:rPr>
              <w:object w:dxaOrig="320" w:dyaOrig="200" w14:anchorId="154D124C">
                <v:shape id="_x0000_i1070" type="#_x0000_t75" style="width:16.2pt;height:11.4pt" o:ole="">
                  <v:imagedata r:id="rId83" o:title=""/>
                </v:shape>
                <o:OLEObject Type="Embed" ProgID="Equation.DSMT4" ShapeID="_x0000_i1070" DrawAspect="Content" ObjectID="_1551006554" r:id="rId91"/>
              </w:object>
            </w:r>
            <w:r>
              <w:rPr>
                <w:rFonts w:cs="Arial"/>
              </w:rPr>
              <w:t xml:space="preserve"> for </w:t>
            </w:r>
            <w:r w:rsidRPr="0076412F">
              <w:rPr>
                <w:rFonts w:cs="Arial"/>
                <w:position w:val="-6"/>
              </w:rPr>
              <w:object w:dxaOrig="180" w:dyaOrig="200" w14:anchorId="48C3B46B">
                <v:shape id="_x0000_i1071" type="#_x0000_t75" style="width:9pt;height:11.4pt" o:ole="">
                  <v:imagedata r:id="rId85" o:title=""/>
                </v:shape>
                <o:OLEObject Type="Embed" ProgID="Equation.DSMT4" ShapeID="_x0000_i1071" DrawAspect="Content" ObjectID="_1551006555" r:id="rId92"/>
              </w:object>
            </w:r>
            <w:r>
              <w:rPr>
                <w:rFonts w:cs="Arial"/>
              </w:rPr>
              <w:t xml:space="preserve"> </w:t>
            </w:r>
          </w:p>
          <w:p w14:paraId="50F32867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213D52">
              <w:rPr>
                <w:rFonts w:cs="Arial"/>
                <w:position w:val="-12"/>
              </w:rPr>
              <w:object w:dxaOrig="1939" w:dyaOrig="360" w14:anchorId="7A719CC6">
                <v:shape id="_x0000_i1072" type="#_x0000_t75" style="width:98.4pt;height:18.6pt" o:ole="">
                  <v:imagedata r:id="rId93" o:title=""/>
                </v:shape>
                <o:OLEObject Type="Embed" ProgID="Equation.DSMT4" ShapeID="_x0000_i1072" DrawAspect="Content" ObjectID="_1551006556" r:id="rId94"/>
              </w:object>
            </w:r>
          </w:p>
        </w:tc>
        <w:tc>
          <w:tcPr>
            <w:tcW w:w="673" w:type="dxa"/>
          </w:tcPr>
          <w:p w14:paraId="25BBFCF1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B61E351" w14:textId="37E36558" w:rsidR="00847964" w:rsidRPr="00AE685D" w:rsidRDefault="00847964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7A74358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76CF62C1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3(a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iii)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31B8238F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0D0C7383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254B804A" w14:textId="77777777" w:rsidTr="001126FD">
        <w:trPr>
          <w:trHeight w:val="1191"/>
        </w:trPr>
        <w:tc>
          <w:tcPr>
            <w:tcW w:w="8647" w:type="dxa"/>
            <w:gridSpan w:val="2"/>
          </w:tcPr>
          <w:p w14:paraId="0038FCEB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820763">
              <w:rPr>
                <w:rFonts w:cs="Arial"/>
                <w:position w:val="-62"/>
              </w:rPr>
              <w:object w:dxaOrig="6039" w:dyaOrig="1920" w14:anchorId="73984BB1">
                <v:shape id="_x0000_i1073" type="#_x0000_t75" style="width:301.8pt;height:96.6pt" o:ole="">
                  <v:imagedata r:id="rId95" o:title=""/>
                </v:shape>
                <o:OLEObject Type="Embed" ProgID="Equation.DSMT4" ShapeID="_x0000_i1073" DrawAspect="Content" ObjectID="_1551006557" r:id="rId96"/>
              </w:object>
            </w:r>
          </w:p>
        </w:tc>
      </w:tr>
      <w:tr w:rsidR="003D6586" w:rsidRPr="00AE685D" w14:paraId="4812768E" w14:textId="77777777" w:rsidTr="001126FD">
        <w:tc>
          <w:tcPr>
            <w:tcW w:w="7974" w:type="dxa"/>
          </w:tcPr>
          <w:p w14:paraId="5C856435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04623EDE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7481D314" w14:textId="77777777" w:rsidTr="001126FD">
        <w:trPr>
          <w:trHeight w:val="699"/>
        </w:trPr>
        <w:tc>
          <w:tcPr>
            <w:tcW w:w="7974" w:type="dxa"/>
          </w:tcPr>
          <w:p w14:paraId="075B105D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for </w:t>
            </w:r>
            <w:r w:rsidRPr="00DE6890">
              <w:rPr>
                <w:rFonts w:cs="Arial"/>
                <w:position w:val="-12"/>
              </w:rPr>
              <w:object w:dxaOrig="800" w:dyaOrig="360" w14:anchorId="349CB791">
                <v:shape id="_x0000_i1074" type="#_x0000_t75" style="width:35.4pt;height:18.6pt" o:ole="">
                  <v:imagedata r:id="rId97" o:title=""/>
                </v:shape>
                <o:OLEObject Type="Embed" ProgID="Equation.DSMT4" ShapeID="_x0000_i1074" DrawAspect="Content" ObjectID="_1551006558" r:id="rId98"/>
              </w:object>
            </w:r>
            <w:r w:rsidRPr="00DE68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and </w:t>
            </w:r>
            <w:r w:rsidRPr="00DE6890">
              <w:rPr>
                <w:rFonts w:cs="Arial"/>
                <w:position w:val="-12"/>
              </w:rPr>
              <w:object w:dxaOrig="760" w:dyaOrig="360" w14:anchorId="7B3B0FA9">
                <v:shape id="_x0000_i1075" type="#_x0000_t75" style="width:38.4pt;height:18.6pt" o:ole="">
                  <v:imagedata r:id="rId99" o:title=""/>
                </v:shape>
                <o:OLEObject Type="Embed" ProgID="Equation.DSMT4" ShapeID="_x0000_i1075" DrawAspect="Content" ObjectID="_1551006559" r:id="rId100"/>
              </w:object>
            </w:r>
          </w:p>
          <w:p w14:paraId="4B8F6D0B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Simplifies resulting expression</w:t>
            </w:r>
          </w:p>
        </w:tc>
        <w:tc>
          <w:tcPr>
            <w:tcW w:w="673" w:type="dxa"/>
          </w:tcPr>
          <w:p w14:paraId="58570DBF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EB72E8E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338B89C5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0B312CCD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3(b)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57B13E49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78906CF7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7079F8CD" w14:textId="77777777" w:rsidTr="001126FD">
        <w:trPr>
          <w:trHeight w:val="1191"/>
        </w:trPr>
        <w:tc>
          <w:tcPr>
            <w:tcW w:w="8647" w:type="dxa"/>
            <w:gridSpan w:val="2"/>
          </w:tcPr>
          <w:p w14:paraId="45AF486B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A4243D">
              <w:rPr>
                <w:rFonts w:cs="Arial"/>
                <w:position w:val="-124"/>
              </w:rPr>
              <w:object w:dxaOrig="4880" w:dyaOrig="2580" w14:anchorId="23D4CC5E">
                <v:shape id="_x0000_i1076" type="#_x0000_t75" style="width:244.2pt;height:129pt" o:ole="">
                  <v:imagedata r:id="rId101" o:title=""/>
                </v:shape>
                <o:OLEObject Type="Embed" ProgID="Equation.DSMT4" ShapeID="_x0000_i1076" DrawAspect="Content" ObjectID="_1551006560" r:id="rId102"/>
              </w:object>
            </w:r>
          </w:p>
        </w:tc>
      </w:tr>
      <w:tr w:rsidR="003D6586" w:rsidRPr="00AE685D" w14:paraId="28B3A091" w14:textId="77777777" w:rsidTr="001126FD">
        <w:tc>
          <w:tcPr>
            <w:tcW w:w="7974" w:type="dxa"/>
          </w:tcPr>
          <w:p w14:paraId="124AB8B3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579C77FA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4C5C1EAF" w14:textId="77777777" w:rsidTr="001126FD">
        <w:trPr>
          <w:trHeight w:val="699"/>
        </w:trPr>
        <w:tc>
          <w:tcPr>
            <w:tcW w:w="7974" w:type="dxa"/>
          </w:tcPr>
          <w:p w14:paraId="0E239FFD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Writes expression for </w:t>
            </w:r>
            <w:r w:rsidRPr="00DE6890">
              <w:rPr>
                <w:rFonts w:cs="Arial"/>
                <w:position w:val="-12"/>
              </w:rPr>
              <w:object w:dxaOrig="880" w:dyaOrig="360" w14:anchorId="35B1034C">
                <v:shape id="_x0000_i1077" type="#_x0000_t75" style="width:43.8pt;height:18.6pt" o:ole="">
                  <v:imagedata r:id="rId103" o:title=""/>
                </v:shape>
                <o:OLEObject Type="Embed" ProgID="Equation.DSMT4" ShapeID="_x0000_i1077" DrawAspect="Content" ObjectID="_1551006561" r:id="rId104"/>
              </w:object>
            </w:r>
          </w:p>
          <w:p w14:paraId="07BD6110" w14:textId="77777777" w:rsidR="003D6586" w:rsidRPr="00A4243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Factorises numerator</w:t>
            </w:r>
          </w:p>
          <w:p w14:paraId="0741667A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Rewrites in terms of </w:t>
            </w:r>
            <w:r w:rsidRPr="00DE6890">
              <w:rPr>
                <w:rFonts w:cs="Arial"/>
                <w:position w:val="-12"/>
              </w:rPr>
              <w:object w:dxaOrig="760" w:dyaOrig="360" w14:anchorId="62D84995">
                <v:shape id="_x0000_i1078" type="#_x0000_t75" style="width:38.4pt;height:18.6pt" o:ole="">
                  <v:imagedata r:id="rId99" o:title=""/>
                </v:shape>
                <o:OLEObject Type="Embed" ProgID="Equation.DSMT4" ShapeID="_x0000_i1078" DrawAspect="Content" ObjectID="_1551006562" r:id="rId105"/>
              </w:object>
            </w:r>
            <w:r>
              <w:rPr>
                <w:rFonts w:cs="Arial"/>
              </w:rPr>
              <w:t xml:space="preserve">and </w:t>
            </w:r>
            <w:r w:rsidRPr="00DE6890">
              <w:rPr>
                <w:rFonts w:cs="Arial"/>
                <w:position w:val="-12"/>
              </w:rPr>
              <w:object w:dxaOrig="800" w:dyaOrig="360" w14:anchorId="1E8BC434">
                <v:shape id="_x0000_i1079" type="#_x0000_t75" style="width:40.2pt;height:18.6pt" o:ole="">
                  <v:imagedata r:id="rId97" o:title=""/>
                </v:shape>
                <o:OLEObject Type="Embed" ProgID="Equation.DSMT4" ShapeID="_x0000_i1079" DrawAspect="Content" ObjectID="_1551006563" r:id="rId106"/>
              </w:object>
            </w:r>
          </w:p>
        </w:tc>
        <w:tc>
          <w:tcPr>
            <w:tcW w:w="673" w:type="dxa"/>
          </w:tcPr>
          <w:p w14:paraId="73050A9E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2375475C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653F66EA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05120D33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2091070A" w14:textId="77777777" w:rsidR="003D6586" w:rsidRDefault="003D6586" w:rsidP="003D6586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6C7D63C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3(c)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2778ADA7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6B72A033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3EB58C3F" w14:textId="77777777" w:rsidTr="001126FD">
        <w:trPr>
          <w:trHeight w:val="1191"/>
        </w:trPr>
        <w:tc>
          <w:tcPr>
            <w:tcW w:w="8647" w:type="dxa"/>
            <w:gridSpan w:val="2"/>
          </w:tcPr>
          <w:p w14:paraId="5BAAB383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FD1FA4">
              <w:rPr>
                <w:rFonts w:cs="Arial"/>
                <w:position w:val="-114"/>
              </w:rPr>
              <w:object w:dxaOrig="3640" w:dyaOrig="2400" w14:anchorId="72F2C805">
                <v:shape id="_x0000_i1080" type="#_x0000_t75" style="width:180.6pt;height:120pt" o:ole="">
                  <v:imagedata r:id="rId107" o:title=""/>
                </v:shape>
                <o:OLEObject Type="Embed" ProgID="Equation.DSMT4" ShapeID="_x0000_i1080" DrawAspect="Content" ObjectID="_1551006564" r:id="rId108"/>
              </w:object>
            </w:r>
          </w:p>
        </w:tc>
      </w:tr>
      <w:tr w:rsidR="003D6586" w:rsidRPr="00AE685D" w14:paraId="3655C250" w14:textId="77777777" w:rsidTr="001126FD">
        <w:tc>
          <w:tcPr>
            <w:tcW w:w="7974" w:type="dxa"/>
          </w:tcPr>
          <w:p w14:paraId="55D216B1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77BD5AEA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7D8F7FE9" w14:textId="77777777" w:rsidTr="001126FD">
        <w:trPr>
          <w:trHeight w:val="699"/>
        </w:trPr>
        <w:tc>
          <w:tcPr>
            <w:tcW w:w="7974" w:type="dxa"/>
          </w:tcPr>
          <w:p w14:paraId="130C41EB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for </w:t>
            </w:r>
            <w:r w:rsidRPr="00DE6890">
              <w:rPr>
                <w:rFonts w:cs="Arial"/>
                <w:position w:val="-12"/>
              </w:rPr>
              <w:object w:dxaOrig="840" w:dyaOrig="360" w14:anchorId="66F04C71">
                <v:shape id="_x0000_i1081" type="#_x0000_t75" style="width:42.6pt;height:18.6pt" o:ole="">
                  <v:imagedata r:id="rId109" o:title=""/>
                </v:shape>
                <o:OLEObject Type="Embed" ProgID="Equation.DSMT4" ShapeID="_x0000_i1081" DrawAspect="Content" ObjectID="_1551006565" r:id="rId110"/>
              </w:object>
            </w:r>
          </w:p>
          <w:p w14:paraId="58499974" w14:textId="77777777" w:rsidR="003D6586" w:rsidRPr="00C3054B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Recognises </w:t>
            </w:r>
            <w:r w:rsidRPr="00DE6890">
              <w:rPr>
                <w:rFonts w:cs="Arial"/>
                <w:position w:val="-12"/>
              </w:rPr>
              <w:object w:dxaOrig="1660" w:dyaOrig="360" w14:anchorId="2BB18928">
                <v:shape id="_x0000_i1082" type="#_x0000_t75" style="width:83.4pt;height:18.6pt" o:ole="">
                  <v:imagedata r:id="rId111" o:title=""/>
                </v:shape>
                <o:OLEObject Type="Embed" ProgID="Equation.DSMT4" ShapeID="_x0000_i1082" DrawAspect="Content" ObjectID="_1551006566" r:id="rId112"/>
              </w:object>
            </w:r>
          </w:p>
          <w:p w14:paraId="165A05FC" w14:textId="45C87B0D" w:rsidR="00C3054B" w:rsidRPr="00C3054B" w:rsidRDefault="00C3054B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for </w:t>
            </w:r>
            <w:r w:rsidRPr="00C3054B">
              <w:rPr>
                <w:rFonts w:cs="Arial"/>
                <w:position w:val="-16"/>
              </w:rPr>
              <w:object w:dxaOrig="780" w:dyaOrig="420" w14:anchorId="16A446FA">
                <v:shape id="_x0000_i1083" type="#_x0000_t75" style="width:39pt;height:21pt" o:ole="">
                  <v:imagedata r:id="rId113" o:title=""/>
                </v:shape>
                <o:OLEObject Type="Embed" ProgID="Equation.3" ShapeID="_x0000_i1083" DrawAspect="Content" ObjectID="_1551006567" r:id="rId114"/>
              </w:object>
            </w:r>
          </w:p>
          <w:p w14:paraId="1A90E31D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DE6890">
              <w:rPr>
                <w:rFonts w:cs="Arial"/>
                <w:position w:val="-12"/>
              </w:rPr>
              <w:object w:dxaOrig="1680" w:dyaOrig="360" w14:anchorId="54E791E8">
                <v:shape id="_x0000_i1084" type="#_x0000_t75" style="width:83.4pt;height:18.6pt" o:ole="">
                  <v:imagedata r:id="rId115" o:title=""/>
                </v:shape>
                <o:OLEObject Type="Embed" ProgID="Equation.DSMT4" ShapeID="_x0000_i1084" DrawAspect="Content" ObjectID="_1551006568" r:id="rId116"/>
              </w:object>
            </w:r>
          </w:p>
        </w:tc>
        <w:tc>
          <w:tcPr>
            <w:tcW w:w="673" w:type="dxa"/>
          </w:tcPr>
          <w:p w14:paraId="43659F8F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2CA70A7D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026FF96B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F4A3993" w14:textId="1CC03326" w:rsidR="00C3054B" w:rsidRPr="00AE685D" w:rsidRDefault="00C3054B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052B00BD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DC80622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3(d)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6786355A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5DA03E63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6D8711A9" w14:textId="77777777" w:rsidTr="001126FD">
        <w:trPr>
          <w:trHeight w:val="1191"/>
        </w:trPr>
        <w:tc>
          <w:tcPr>
            <w:tcW w:w="8647" w:type="dxa"/>
            <w:gridSpan w:val="2"/>
          </w:tcPr>
          <w:p w14:paraId="22B9B249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E935C6">
              <w:rPr>
                <w:rFonts w:cs="Arial"/>
                <w:position w:val="-76"/>
              </w:rPr>
              <w:object w:dxaOrig="3640" w:dyaOrig="1640" w14:anchorId="52D54AF8">
                <v:shape id="_x0000_i1085" type="#_x0000_t75" style="width:180.6pt;height:82.2pt" o:ole="">
                  <v:imagedata r:id="rId117" o:title=""/>
                </v:shape>
                <o:OLEObject Type="Embed" ProgID="Equation.DSMT4" ShapeID="_x0000_i1085" DrawAspect="Content" ObjectID="_1551006569" r:id="rId118"/>
              </w:object>
            </w:r>
          </w:p>
          <w:p w14:paraId="48F96646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</w:p>
          <w:p w14:paraId="22D55769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8D3FA5">
              <w:rPr>
                <w:rFonts w:cs="Arial"/>
                <w:position w:val="-90"/>
              </w:rPr>
              <w:object w:dxaOrig="3780" w:dyaOrig="1920" w14:anchorId="5BA9F631">
                <v:shape id="_x0000_i1086" type="#_x0000_t75" style="width:189pt;height:96.6pt" o:ole="">
                  <v:imagedata r:id="rId119" o:title=""/>
                </v:shape>
                <o:OLEObject Type="Embed" ProgID="Equation.DSMT4" ShapeID="_x0000_i1086" DrawAspect="Content" ObjectID="_1551006570" r:id="rId120"/>
              </w:object>
            </w:r>
          </w:p>
        </w:tc>
      </w:tr>
      <w:tr w:rsidR="003D6586" w:rsidRPr="00AE685D" w14:paraId="652F1BD7" w14:textId="77777777" w:rsidTr="001126FD">
        <w:tc>
          <w:tcPr>
            <w:tcW w:w="7974" w:type="dxa"/>
          </w:tcPr>
          <w:p w14:paraId="71BD7B46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0D2F2870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1F6DEEA1" w14:textId="77777777" w:rsidTr="001126FD">
        <w:trPr>
          <w:trHeight w:val="699"/>
        </w:trPr>
        <w:tc>
          <w:tcPr>
            <w:tcW w:w="7974" w:type="dxa"/>
          </w:tcPr>
          <w:p w14:paraId="5B4BE810" w14:textId="7276DDF1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</w:t>
            </w:r>
            <w:r w:rsidRPr="008D3FA5">
              <w:rPr>
                <w:rFonts w:cs="Arial"/>
                <w:position w:val="-6"/>
              </w:rPr>
              <w:object w:dxaOrig="240" w:dyaOrig="240" w14:anchorId="2256976F">
                <v:shape id="_x0000_i1087" type="#_x0000_t75" style="width:11.4pt;height:11.4pt" o:ole="">
                  <v:imagedata r:id="rId121" o:title=""/>
                </v:shape>
                <o:OLEObject Type="Embed" ProgID="Equation.DSMT4" ShapeID="_x0000_i1087" DrawAspect="Content" ObjectID="_1551006571" r:id="rId122"/>
              </w:object>
            </w:r>
            <w:r>
              <w:rPr>
                <w:rFonts w:cs="Arial"/>
              </w:rPr>
              <w:t xml:space="preserve"> for </w:t>
            </w:r>
            <w:r w:rsidRPr="008D3FA5">
              <w:rPr>
                <w:rFonts w:cs="Arial"/>
                <w:position w:val="-6"/>
              </w:rPr>
              <w:object w:dxaOrig="180" w:dyaOrig="200" w14:anchorId="6EFC4ACC">
                <v:shape id="_x0000_i1088" type="#_x0000_t75" style="width:9pt;height:11.4pt" o:ole="">
                  <v:imagedata r:id="rId123" o:title=""/>
                </v:shape>
                <o:OLEObject Type="Embed" ProgID="Equation.DSMT4" ShapeID="_x0000_i1088" DrawAspect="Content" ObjectID="_1551006572" r:id="rId124"/>
              </w:object>
            </w:r>
          </w:p>
          <w:p w14:paraId="0A12894E" w14:textId="77777777" w:rsidR="003D6586" w:rsidRPr="00A4243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DE6890">
              <w:rPr>
                <w:rFonts w:cs="Arial"/>
                <w:position w:val="-12"/>
              </w:rPr>
              <w:object w:dxaOrig="1660" w:dyaOrig="360" w14:anchorId="5FCE6D44">
                <v:shape id="_x0000_i1089" type="#_x0000_t75" style="width:83.4pt;height:18.6pt" o:ole="">
                  <v:imagedata r:id="rId125" o:title=""/>
                </v:shape>
                <o:OLEObject Type="Embed" ProgID="Equation.DSMT4" ShapeID="_x0000_i1089" DrawAspect="Content" ObjectID="_1551006573" r:id="rId126"/>
              </w:object>
            </w:r>
          </w:p>
          <w:p w14:paraId="042A2080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DE6890">
              <w:rPr>
                <w:rFonts w:cs="Arial"/>
                <w:position w:val="-12"/>
              </w:rPr>
              <w:object w:dxaOrig="1680" w:dyaOrig="360" w14:anchorId="0D42BEF8">
                <v:shape id="_x0000_i1090" type="#_x0000_t75" style="width:83.4pt;height:18.6pt" o:ole="">
                  <v:imagedata r:id="rId127" o:title=""/>
                </v:shape>
                <o:OLEObject Type="Embed" ProgID="Equation.DSMT4" ShapeID="_x0000_i1090" DrawAspect="Content" ObjectID="_1551006574" r:id="rId128"/>
              </w:object>
            </w:r>
          </w:p>
        </w:tc>
        <w:tc>
          <w:tcPr>
            <w:tcW w:w="673" w:type="dxa"/>
          </w:tcPr>
          <w:p w14:paraId="5F2D7397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6DB83E52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503BC128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7685AD2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9711D4E" w14:textId="77777777" w:rsidR="003D6586" w:rsidRDefault="003D6586" w:rsidP="003D6586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637E0C34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3(e)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3D6586" w:rsidRPr="00AE685D" w14:paraId="27F85C60" w14:textId="77777777" w:rsidTr="001126FD">
        <w:trPr>
          <w:trHeight w:val="315"/>
        </w:trPr>
        <w:tc>
          <w:tcPr>
            <w:tcW w:w="8647" w:type="dxa"/>
            <w:gridSpan w:val="2"/>
            <w:vAlign w:val="center"/>
          </w:tcPr>
          <w:p w14:paraId="75A7230B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3D6586" w:rsidRPr="00AE685D" w14:paraId="5FAAD41E" w14:textId="77777777" w:rsidTr="001126FD">
        <w:trPr>
          <w:trHeight w:val="1191"/>
        </w:trPr>
        <w:tc>
          <w:tcPr>
            <w:tcW w:w="8647" w:type="dxa"/>
            <w:gridSpan w:val="2"/>
          </w:tcPr>
          <w:p w14:paraId="7DFCA09E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8D3FA5">
              <w:rPr>
                <w:rFonts w:cs="Arial"/>
                <w:position w:val="-120"/>
              </w:rPr>
              <w:object w:dxaOrig="6000" w:dyaOrig="2740" w14:anchorId="54A4EDD5">
                <v:shape id="_x0000_i1091" type="#_x0000_t75" style="width:300pt;height:136.8pt" o:ole="">
                  <v:imagedata r:id="rId129" o:title=""/>
                </v:shape>
                <o:OLEObject Type="Embed" ProgID="Equation.DSMT4" ShapeID="_x0000_i1091" DrawAspect="Content" ObjectID="_1551006575" r:id="rId130"/>
              </w:object>
            </w:r>
          </w:p>
        </w:tc>
      </w:tr>
      <w:tr w:rsidR="003D6586" w:rsidRPr="00AE685D" w14:paraId="4E8DA508" w14:textId="77777777" w:rsidTr="001126FD">
        <w:tc>
          <w:tcPr>
            <w:tcW w:w="7974" w:type="dxa"/>
          </w:tcPr>
          <w:p w14:paraId="37987384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14:paraId="6E946904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3D6586" w:rsidRPr="00AE685D" w14:paraId="798A65A3" w14:textId="77777777" w:rsidTr="001126FD">
        <w:trPr>
          <w:trHeight w:val="699"/>
        </w:trPr>
        <w:tc>
          <w:tcPr>
            <w:tcW w:w="7974" w:type="dxa"/>
          </w:tcPr>
          <w:p w14:paraId="2B00F102" w14:textId="77777777" w:rsidR="003D6586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for </w:t>
            </w:r>
            <w:r w:rsidRPr="00DE6890">
              <w:rPr>
                <w:rFonts w:cs="Arial"/>
                <w:position w:val="-12"/>
              </w:rPr>
              <w:object w:dxaOrig="1160" w:dyaOrig="360" w14:anchorId="5644F7FE">
                <v:shape id="_x0000_i1092" type="#_x0000_t75" style="width:58.2pt;height:18.6pt" o:ole="">
                  <v:imagedata r:id="rId131" o:title=""/>
                </v:shape>
                <o:OLEObject Type="Embed" ProgID="Equation.DSMT4" ShapeID="_x0000_i1092" DrawAspect="Content" ObjectID="_1551006576" r:id="rId132"/>
              </w:object>
            </w:r>
          </w:p>
          <w:p w14:paraId="5E2AB00B" w14:textId="77777777" w:rsidR="003D6586" w:rsidRPr="00A4243D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Applies trig identity</w:t>
            </w:r>
          </w:p>
          <w:p w14:paraId="26B0796E" w14:textId="77777777" w:rsidR="003D6586" w:rsidRPr="001071E2" w:rsidRDefault="003D6586" w:rsidP="001126FD">
            <w:pPr>
              <w:numPr>
                <w:ilvl w:val="0"/>
                <w:numId w:val="5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Simplifies to establish </w:t>
            </w:r>
            <w:r w:rsidRPr="00DE6890">
              <w:rPr>
                <w:rFonts w:cs="Arial"/>
                <w:position w:val="-12"/>
              </w:rPr>
              <w:object w:dxaOrig="4320" w:dyaOrig="360" w14:anchorId="2EEAAF87">
                <v:shape id="_x0000_i1093" type="#_x0000_t75" style="width:3in;height:18.6pt" o:ole="">
                  <v:imagedata r:id="rId133" o:title=""/>
                </v:shape>
                <o:OLEObject Type="Embed" ProgID="Equation.DSMT4" ShapeID="_x0000_i1093" DrawAspect="Content" ObjectID="_1551006577" r:id="rId134"/>
              </w:object>
            </w:r>
          </w:p>
        </w:tc>
        <w:tc>
          <w:tcPr>
            <w:tcW w:w="673" w:type="dxa"/>
          </w:tcPr>
          <w:p w14:paraId="5B2F25DC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3ACC4BE7" w14:textId="77777777" w:rsidR="003D6586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4A88B4BC" w14:textId="77777777" w:rsidR="003D6586" w:rsidRPr="00AE685D" w:rsidRDefault="003D6586" w:rsidP="001126F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D6A1A25" w14:textId="77777777" w:rsidR="003D6586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7A79E810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1C899DC" w14:textId="77777777" w:rsidR="003D6586" w:rsidRPr="00AE685D" w:rsidRDefault="003D6586" w:rsidP="003D658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1DE29D2B" w14:textId="77777777" w:rsidR="00345A2B" w:rsidRDefault="00345A2B"/>
    <w:sectPr w:rsidR="0034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E3CC8" w14:textId="77777777" w:rsidR="001832D7" w:rsidRDefault="001832D7" w:rsidP="00C10A38">
      <w:r>
        <w:separator/>
      </w:r>
    </w:p>
  </w:endnote>
  <w:endnote w:type="continuationSeparator" w:id="0">
    <w:p w14:paraId="088AA110" w14:textId="77777777" w:rsidR="001832D7" w:rsidRDefault="001832D7" w:rsidP="00C1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59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49737" w14:textId="77777777" w:rsidR="001832D7" w:rsidRDefault="001832D7" w:rsidP="00C10A38">
      <w:r>
        <w:separator/>
      </w:r>
    </w:p>
  </w:footnote>
  <w:footnote w:type="continuationSeparator" w:id="0">
    <w:p w14:paraId="23EE84C3" w14:textId="77777777" w:rsidR="001832D7" w:rsidRDefault="001832D7" w:rsidP="00C10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1EA"/>
    <w:multiLevelType w:val="hybridMultilevel"/>
    <w:tmpl w:val="B0B4656C"/>
    <w:lvl w:ilvl="0" w:tplc="30BC24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098A"/>
    <w:multiLevelType w:val="hybridMultilevel"/>
    <w:tmpl w:val="A8ECF5A8"/>
    <w:lvl w:ilvl="0" w:tplc="2BA0F35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356C86"/>
    <w:multiLevelType w:val="hybridMultilevel"/>
    <w:tmpl w:val="EF1CC956"/>
    <w:lvl w:ilvl="0" w:tplc="6E682B78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16A5"/>
    <w:multiLevelType w:val="hybridMultilevel"/>
    <w:tmpl w:val="2A10257E"/>
    <w:lvl w:ilvl="0" w:tplc="83B891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0DE5371"/>
    <w:multiLevelType w:val="hybridMultilevel"/>
    <w:tmpl w:val="1B889864"/>
    <w:lvl w:ilvl="0" w:tplc="A3906AF8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1F93"/>
    <w:multiLevelType w:val="hybridMultilevel"/>
    <w:tmpl w:val="E1E21C64"/>
    <w:lvl w:ilvl="0" w:tplc="857ED2CA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75A57"/>
    <w:multiLevelType w:val="hybridMultilevel"/>
    <w:tmpl w:val="DC70671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942C0"/>
    <w:multiLevelType w:val="hybridMultilevel"/>
    <w:tmpl w:val="C1D22E06"/>
    <w:lvl w:ilvl="0" w:tplc="6D388250">
      <w:start w:val="2"/>
      <w:numFmt w:val="bullet"/>
      <w:lvlText w:val="-"/>
      <w:lvlJc w:val="left"/>
      <w:pPr>
        <w:ind w:left="3868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9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628" w:hanging="360"/>
      </w:pPr>
      <w:rPr>
        <w:rFonts w:ascii="Wingdings" w:hAnsi="Wingdings" w:hint="default"/>
      </w:rPr>
    </w:lvl>
  </w:abstractNum>
  <w:abstractNum w:abstractNumId="10">
    <w:nsid w:val="3C170BAF"/>
    <w:multiLevelType w:val="hybridMultilevel"/>
    <w:tmpl w:val="B3287CDC"/>
    <w:lvl w:ilvl="0" w:tplc="37B477AE">
      <w:start w:val="1"/>
      <w:numFmt w:val="lowerRoman"/>
      <w:lvlText w:val="(%1)"/>
      <w:lvlJc w:val="left"/>
      <w:pPr>
        <w:ind w:left="10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98" w:hanging="360"/>
      </w:pPr>
    </w:lvl>
    <w:lvl w:ilvl="2" w:tplc="0C09001B" w:tentative="1">
      <w:start w:val="1"/>
      <w:numFmt w:val="lowerRoman"/>
      <w:lvlText w:val="%3."/>
      <w:lvlJc w:val="right"/>
      <w:pPr>
        <w:ind w:left="2118" w:hanging="180"/>
      </w:pPr>
    </w:lvl>
    <w:lvl w:ilvl="3" w:tplc="0C09000F" w:tentative="1">
      <w:start w:val="1"/>
      <w:numFmt w:val="decimal"/>
      <w:lvlText w:val="%4."/>
      <w:lvlJc w:val="left"/>
      <w:pPr>
        <w:ind w:left="2838" w:hanging="360"/>
      </w:pPr>
    </w:lvl>
    <w:lvl w:ilvl="4" w:tplc="0C090019" w:tentative="1">
      <w:start w:val="1"/>
      <w:numFmt w:val="lowerLetter"/>
      <w:lvlText w:val="%5."/>
      <w:lvlJc w:val="left"/>
      <w:pPr>
        <w:ind w:left="3558" w:hanging="360"/>
      </w:pPr>
    </w:lvl>
    <w:lvl w:ilvl="5" w:tplc="0C09001B" w:tentative="1">
      <w:start w:val="1"/>
      <w:numFmt w:val="lowerRoman"/>
      <w:lvlText w:val="%6."/>
      <w:lvlJc w:val="right"/>
      <w:pPr>
        <w:ind w:left="4278" w:hanging="180"/>
      </w:pPr>
    </w:lvl>
    <w:lvl w:ilvl="6" w:tplc="0C09000F" w:tentative="1">
      <w:start w:val="1"/>
      <w:numFmt w:val="decimal"/>
      <w:lvlText w:val="%7."/>
      <w:lvlJc w:val="left"/>
      <w:pPr>
        <w:ind w:left="4998" w:hanging="360"/>
      </w:pPr>
    </w:lvl>
    <w:lvl w:ilvl="7" w:tplc="0C090019" w:tentative="1">
      <w:start w:val="1"/>
      <w:numFmt w:val="lowerLetter"/>
      <w:lvlText w:val="%8."/>
      <w:lvlJc w:val="left"/>
      <w:pPr>
        <w:ind w:left="5718" w:hanging="360"/>
      </w:pPr>
    </w:lvl>
    <w:lvl w:ilvl="8" w:tplc="0C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2">
    <w:nsid w:val="431963EB"/>
    <w:multiLevelType w:val="hybridMultilevel"/>
    <w:tmpl w:val="A30EDA70"/>
    <w:lvl w:ilvl="0" w:tplc="B380DA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D4B84"/>
    <w:multiLevelType w:val="hybridMultilevel"/>
    <w:tmpl w:val="FF18D658"/>
    <w:lvl w:ilvl="0" w:tplc="4D96E8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2329E"/>
    <w:multiLevelType w:val="hybridMultilevel"/>
    <w:tmpl w:val="C770B91E"/>
    <w:lvl w:ilvl="0" w:tplc="9B4881F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D28CF"/>
    <w:multiLevelType w:val="hybridMultilevel"/>
    <w:tmpl w:val="4C1EAD4E"/>
    <w:lvl w:ilvl="0" w:tplc="AEE2B3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70125"/>
    <w:multiLevelType w:val="hybridMultilevel"/>
    <w:tmpl w:val="F3FCCED0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41B4851"/>
    <w:multiLevelType w:val="hybridMultilevel"/>
    <w:tmpl w:val="1C14701E"/>
    <w:lvl w:ilvl="0" w:tplc="C714D0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C2B6B"/>
    <w:multiLevelType w:val="hybridMultilevel"/>
    <w:tmpl w:val="BE1CDD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53598"/>
    <w:multiLevelType w:val="hybridMultilevel"/>
    <w:tmpl w:val="FCA0478C"/>
    <w:lvl w:ilvl="0" w:tplc="83E67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439D9"/>
    <w:multiLevelType w:val="hybridMultilevel"/>
    <w:tmpl w:val="1396D680"/>
    <w:lvl w:ilvl="0" w:tplc="983226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B71A3"/>
    <w:multiLevelType w:val="hybridMultilevel"/>
    <w:tmpl w:val="31CA7202"/>
    <w:lvl w:ilvl="0" w:tplc="0EBCAE38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831B13"/>
    <w:multiLevelType w:val="hybridMultilevel"/>
    <w:tmpl w:val="9FC0FE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174E4"/>
    <w:multiLevelType w:val="hybridMultilevel"/>
    <w:tmpl w:val="C43CCB8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8C3114"/>
    <w:multiLevelType w:val="hybridMultilevel"/>
    <w:tmpl w:val="FEB4CFAE"/>
    <w:lvl w:ilvl="0" w:tplc="670A6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7E74B3"/>
    <w:multiLevelType w:val="hybridMultilevel"/>
    <w:tmpl w:val="08D65282"/>
    <w:lvl w:ilvl="0" w:tplc="8C924F92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3"/>
  </w:num>
  <w:num w:numId="4">
    <w:abstractNumId w:val="22"/>
  </w:num>
  <w:num w:numId="5">
    <w:abstractNumId w:val="8"/>
  </w:num>
  <w:num w:numId="6">
    <w:abstractNumId w:val="24"/>
  </w:num>
  <w:num w:numId="7">
    <w:abstractNumId w:val="16"/>
  </w:num>
  <w:num w:numId="8">
    <w:abstractNumId w:val="18"/>
  </w:num>
  <w:num w:numId="9">
    <w:abstractNumId w:val="7"/>
  </w:num>
  <w:num w:numId="10">
    <w:abstractNumId w:val="26"/>
  </w:num>
  <w:num w:numId="11">
    <w:abstractNumId w:val="20"/>
  </w:num>
  <w:num w:numId="12">
    <w:abstractNumId w:val="21"/>
  </w:num>
  <w:num w:numId="13">
    <w:abstractNumId w:val="0"/>
  </w:num>
  <w:num w:numId="14">
    <w:abstractNumId w:val="14"/>
  </w:num>
  <w:num w:numId="15">
    <w:abstractNumId w:val="6"/>
  </w:num>
  <w:num w:numId="16">
    <w:abstractNumId w:val="25"/>
  </w:num>
  <w:num w:numId="17">
    <w:abstractNumId w:val="1"/>
  </w:num>
  <w:num w:numId="18">
    <w:abstractNumId w:val="19"/>
  </w:num>
  <w:num w:numId="19">
    <w:abstractNumId w:val="9"/>
  </w:num>
  <w:num w:numId="20">
    <w:abstractNumId w:val="17"/>
  </w:num>
  <w:num w:numId="21">
    <w:abstractNumId w:val="10"/>
  </w:num>
  <w:num w:numId="22">
    <w:abstractNumId w:val="2"/>
  </w:num>
  <w:num w:numId="23">
    <w:abstractNumId w:val="13"/>
  </w:num>
  <w:num w:numId="24">
    <w:abstractNumId w:val="5"/>
  </w:num>
  <w:num w:numId="25">
    <w:abstractNumId w:val="15"/>
  </w:num>
  <w:num w:numId="26">
    <w:abstractNumId w:val="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86"/>
    <w:rsid w:val="001126FD"/>
    <w:rsid w:val="00172862"/>
    <w:rsid w:val="001832D7"/>
    <w:rsid w:val="0026677D"/>
    <w:rsid w:val="002C45AC"/>
    <w:rsid w:val="00345A2B"/>
    <w:rsid w:val="003D6586"/>
    <w:rsid w:val="005720CB"/>
    <w:rsid w:val="005B6B12"/>
    <w:rsid w:val="005C2AA8"/>
    <w:rsid w:val="00625661"/>
    <w:rsid w:val="00707A3B"/>
    <w:rsid w:val="00847964"/>
    <w:rsid w:val="00875FB2"/>
    <w:rsid w:val="008A1BB0"/>
    <w:rsid w:val="00A679A3"/>
    <w:rsid w:val="00B040AD"/>
    <w:rsid w:val="00B93DF7"/>
    <w:rsid w:val="00C10A38"/>
    <w:rsid w:val="00C168E9"/>
    <w:rsid w:val="00C275CC"/>
    <w:rsid w:val="00C3054B"/>
    <w:rsid w:val="00DB1014"/>
    <w:rsid w:val="00E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9D51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86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3D6586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D6586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3D6586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D6586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3D6586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D6586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3D6586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D6586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D6586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6586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D6586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3D6586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3D6586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3D6586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D6586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D6586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3D6586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3D6586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rsid w:val="003D6586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6586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3D6586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uiPriority w:val="99"/>
    <w:rsid w:val="003D6586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6586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3D6586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3D6586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rsid w:val="003D6586"/>
  </w:style>
  <w:style w:type="paragraph" w:styleId="FootnoteText">
    <w:name w:val="footnote text"/>
    <w:basedOn w:val="Normal"/>
    <w:link w:val="FootnoteTextChar"/>
    <w:semiHidden/>
    <w:rsid w:val="003D6586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3D6586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locked/>
    <w:rsid w:val="003D6586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3D6586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3D6586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3D6586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3D6586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rsid w:val="003D6586"/>
    <w:rPr>
      <w:color w:val="0000FF"/>
      <w:u w:val="single"/>
    </w:rPr>
  </w:style>
  <w:style w:type="character" w:styleId="FollowedHyperlink">
    <w:name w:val="FollowedHyperlink"/>
    <w:basedOn w:val="DefaultParagraphFont"/>
    <w:rsid w:val="003D6586"/>
    <w:rPr>
      <w:color w:val="800080"/>
      <w:u w:val="single"/>
    </w:rPr>
  </w:style>
  <w:style w:type="table" w:styleId="TableGrid">
    <w:name w:val="Table Grid"/>
    <w:basedOn w:val="TableNormal"/>
    <w:uiPriority w:val="59"/>
    <w:rsid w:val="003D65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D6586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6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D6586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586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D6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586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3D6586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3D6586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locked/>
    <w:rsid w:val="003D6586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3D6586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3D6586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3D6586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3D6586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3D6586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3D6586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3D6586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3D6586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3D6586"/>
    <w:rPr>
      <w:szCs w:val="20"/>
      <w:lang w:eastAsia="en-US"/>
    </w:rPr>
  </w:style>
  <w:style w:type="paragraph" w:styleId="ListNumber2">
    <w:name w:val="List Number 2"/>
    <w:basedOn w:val="Normal"/>
    <w:rsid w:val="003D658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D6586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D6586"/>
    <w:pPr>
      <w:numPr>
        <w:ilvl w:val="1"/>
        <w:numId w:val="2"/>
      </w:numPr>
    </w:pPr>
  </w:style>
  <w:style w:type="paragraph" w:styleId="ListNumber3">
    <w:name w:val="List Number 3"/>
    <w:basedOn w:val="Normal"/>
    <w:rsid w:val="003D658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D6586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3D6586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3D658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3D6586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qFormat/>
    <w:rsid w:val="003D6586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3D658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D6586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nhideWhenUsed/>
    <w:rsid w:val="003D6586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3D6586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locked/>
    <w:rsid w:val="003D6586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3D6586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3D6586"/>
    <w:pPr>
      <w:numPr>
        <w:numId w:val="2"/>
      </w:numPr>
    </w:pPr>
  </w:style>
  <w:style w:type="character" w:customStyle="1" w:styleId="CharChar5">
    <w:name w:val="Char Char5"/>
    <w:basedOn w:val="HeaderChar"/>
    <w:rsid w:val="003D6586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3D6586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D6586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D6586"/>
    <w:pPr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3D6586"/>
    <w:pPr>
      <w:ind w:left="720"/>
    </w:pPr>
  </w:style>
  <w:style w:type="table" w:customStyle="1" w:styleId="TableGrid1">
    <w:name w:val="Table Grid1"/>
    <w:basedOn w:val="TableNormal"/>
    <w:next w:val="TableGrid"/>
    <w:rsid w:val="003D65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3D6586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3D6586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3D6586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rsid w:val="003D65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3D65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3D6586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rsid w:val="003D6586"/>
    <w:rPr>
      <w:sz w:val="16"/>
      <w:szCs w:val="16"/>
    </w:rPr>
  </w:style>
  <w:style w:type="character" w:customStyle="1" w:styleId="st">
    <w:name w:val="st"/>
    <w:basedOn w:val="DefaultParagraphFont"/>
    <w:rsid w:val="003D6586"/>
  </w:style>
  <w:style w:type="character" w:styleId="Emphasis">
    <w:name w:val="Emphasis"/>
    <w:basedOn w:val="DefaultParagraphFont"/>
    <w:uiPriority w:val="20"/>
    <w:qFormat/>
    <w:rsid w:val="003D6586"/>
    <w:rPr>
      <w:i/>
      <w:iCs/>
    </w:rPr>
  </w:style>
  <w:style w:type="paragraph" w:customStyle="1" w:styleId="desc">
    <w:name w:val="desc"/>
    <w:basedOn w:val="Normal"/>
    <w:rsid w:val="003D6586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3D6586"/>
  </w:style>
  <w:style w:type="character" w:customStyle="1" w:styleId="mo">
    <w:name w:val="mo"/>
    <w:basedOn w:val="DefaultParagraphFont"/>
    <w:rsid w:val="003D6586"/>
  </w:style>
  <w:style w:type="character" w:customStyle="1" w:styleId="code">
    <w:name w:val="code"/>
    <w:basedOn w:val="DefaultParagraphFont"/>
    <w:rsid w:val="003D6586"/>
  </w:style>
  <w:style w:type="character" w:customStyle="1" w:styleId="mn">
    <w:name w:val="mn"/>
    <w:basedOn w:val="DefaultParagraphFont"/>
    <w:rsid w:val="003D6586"/>
  </w:style>
  <w:style w:type="character" w:customStyle="1" w:styleId="MTEquationSection">
    <w:name w:val="MTEquationSection"/>
    <w:basedOn w:val="DefaultParagraphFont"/>
    <w:rsid w:val="003D6586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3D6586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D6586"/>
    <w:rPr>
      <w:color w:val="808080"/>
    </w:rPr>
  </w:style>
  <w:style w:type="paragraph" w:customStyle="1" w:styleId="ContentDescription">
    <w:name w:val="Content Description"/>
    <w:basedOn w:val="Normal"/>
    <w:qFormat/>
    <w:rsid w:val="003D6586"/>
    <w:pPr>
      <w:numPr>
        <w:numId w:val="3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3D6586"/>
  </w:style>
  <w:style w:type="character" w:customStyle="1" w:styleId="math">
    <w:name w:val="math"/>
    <w:basedOn w:val="DefaultParagraphFont"/>
    <w:rsid w:val="003D6586"/>
  </w:style>
  <w:style w:type="character" w:customStyle="1" w:styleId="price">
    <w:name w:val="price"/>
    <w:basedOn w:val="DefaultParagraphFont"/>
    <w:rsid w:val="003D6586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3D6586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3D658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3D6586"/>
    <w:rPr>
      <w:szCs w:val="20"/>
      <w:lang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3D6586"/>
    <w:pPr>
      <w:tabs>
        <w:tab w:val="center" w:pos="4600"/>
        <w:tab w:val="right" w:pos="8500"/>
      </w:tabs>
      <w:spacing w:line="276" w:lineRule="auto"/>
    </w:pPr>
    <w:rPr>
      <w:rFonts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6586"/>
    <w:rPr>
      <w:rFonts w:ascii="Arial" w:eastAsia="Times New Roman" w:hAnsi="Arial" w:cs="Times New Roman"/>
      <w:szCs w:val="24"/>
      <w:lang w:eastAsia="en-AU"/>
    </w:rPr>
  </w:style>
  <w:style w:type="character" w:customStyle="1" w:styleId="MTDisplayEquationChar">
    <w:name w:val="MTDisplayEquation Char"/>
    <w:basedOn w:val="ListParagraphChar"/>
    <w:link w:val="MTDisplayEquation"/>
    <w:rsid w:val="003D6586"/>
    <w:rPr>
      <w:rFonts w:ascii="Arial" w:eastAsia="Times New Roman" w:hAnsi="Arial" w:cs="Arial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86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3D6586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D6586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3D6586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D6586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3D6586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D6586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3D6586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D6586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D6586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6586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D6586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3D6586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3D6586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3D6586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D6586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D6586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3D6586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3D6586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rsid w:val="003D6586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6586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3D6586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uiPriority w:val="99"/>
    <w:rsid w:val="003D6586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6586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3D6586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3D6586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rsid w:val="003D6586"/>
  </w:style>
  <w:style w:type="paragraph" w:styleId="FootnoteText">
    <w:name w:val="footnote text"/>
    <w:basedOn w:val="Normal"/>
    <w:link w:val="FootnoteTextChar"/>
    <w:semiHidden/>
    <w:rsid w:val="003D6586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3D6586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locked/>
    <w:rsid w:val="003D6586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3D6586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3D6586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3D6586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3D6586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rsid w:val="003D6586"/>
    <w:rPr>
      <w:color w:val="0000FF"/>
      <w:u w:val="single"/>
    </w:rPr>
  </w:style>
  <w:style w:type="character" w:styleId="FollowedHyperlink">
    <w:name w:val="FollowedHyperlink"/>
    <w:basedOn w:val="DefaultParagraphFont"/>
    <w:rsid w:val="003D6586"/>
    <w:rPr>
      <w:color w:val="800080"/>
      <w:u w:val="single"/>
    </w:rPr>
  </w:style>
  <w:style w:type="table" w:styleId="TableGrid">
    <w:name w:val="Table Grid"/>
    <w:basedOn w:val="TableNormal"/>
    <w:uiPriority w:val="59"/>
    <w:rsid w:val="003D65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D6586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6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D6586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586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D6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586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3D6586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3D6586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locked/>
    <w:rsid w:val="003D6586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3D6586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3D6586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3D6586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3D6586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3D6586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3D6586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3D6586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3D6586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3D6586"/>
    <w:rPr>
      <w:szCs w:val="20"/>
      <w:lang w:eastAsia="en-US"/>
    </w:rPr>
  </w:style>
  <w:style w:type="paragraph" w:styleId="ListNumber2">
    <w:name w:val="List Number 2"/>
    <w:basedOn w:val="Normal"/>
    <w:rsid w:val="003D658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D6586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D6586"/>
    <w:pPr>
      <w:numPr>
        <w:ilvl w:val="1"/>
        <w:numId w:val="2"/>
      </w:numPr>
    </w:pPr>
  </w:style>
  <w:style w:type="paragraph" w:styleId="ListNumber3">
    <w:name w:val="List Number 3"/>
    <w:basedOn w:val="Normal"/>
    <w:rsid w:val="003D658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D6586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3D6586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3D658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3D6586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qFormat/>
    <w:rsid w:val="003D6586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3D658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D6586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nhideWhenUsed/>
    <w:rsid w:val="003D6586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3D6586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locked/>
    <w:rsid w:val="003D6586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3D6586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3D6586"/>
    <w:pPr>
      <w:numPr>
        <w:numId w:val="2"/>
      </w:numPr>
    </w:pPr>
  </w:style>
  <w:style w:type="character" w:customStyle="1" w:styleId="CharChar5">
    <w:name w:val="Char Char5"/>
    <w:basedOn w:val="HeaderChar"/>
    <w:rsid w:val="003D6586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3D6586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D6586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D6586"/>
    <w:pPr>
      <w:ind w:left="220"/>
    </w:pPr>
  </w:style>
  <w:style w:type="paragraph" w:styleId="ListParagraph">
    <w:name w:val="List Paragraph"/>
    <w:basedOn w:val="Normal"/>
    <w:link w:val="ListParagraphChar"/>
    <w:uiPriority w:val="34"/>
    <w:qFormat/>
    <w:rsid w:val="003D6586"/>
    <w:pPr>
      <w:ind w:left="720"/>
    </w:pPr>
  </w:style>
  <w:style w:type="table" w:customStyle="1" w:styleId="TableGrid1">
    <w:name w:val="Table Grid1"/>
    <w:basedOn w:val="TableNormal"/>
    <w:next w:val="TableGrid"/>
    <w:rsid w:val="003D65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3D6586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3D6586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3D6586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rsid w:val="003D65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3D65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3D6586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rsid w:val="003D6586"/>
    <w:rPr>
      <w:sz w:val="16"/>
      <w:szCs w:val="16"/>
    </w:rPr>
  </w:style>
  <w:style w:type="character" w:customStyle="1" w:styleId="st">
    <w:name w:val="st"/>
    <w:basedOn w:val="DefaultParagraphFont"/>
    <w:rsid w:val="003D6586"/>
  </w:style>
  <w:style w:type="character" w:styleId="Emphasis">
    <w:name w:val="Emphasis"/>
    <w:basedOn w:val="DefaultParagraphFont"/>
    <w:uiPriority w:val="20"/>
    <w:qFormat/>
    <w:rsid w:val="003D6586"/>
    <w:rPr>
      <w:i/>
      <w:iCs/>
    </w:rPr>
  </w:style>
  <w:style w:type="paragraph" w:customStyle="1" w:styleId="desc">
    <w:name w:val="desc"/>
    <w:basedOn w:val="Normal"/>
    <w:rsid w:val="003D6586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3D6586"/>
  </w:style>
  <w:style w:type="character" w:customStyle="1" w:styleId="mo">
    <w:name w:val="mo"/>
    <w:basedOn w:val="DefaultParagraphFont"/>
    <w:rsid w:val="003D6586"/>
  </w:style>
  <w:style w:type="character" w:customStyle="1" w:styleId="code">
    <w:name w:val="code"/>
    <w:basedOn w:val="DefaultParagraphFont"/>
    <w:rsid w:val="003D6586"/>
  </w:style>
  <w:style w:type="character" w:customStyle="1" w:styleId="mn">
    <w:name w:val="mn"/>
    <w:basedOn w:val="DefaultParagraphFont"/>
    <w:rsid w:val="003D6586"/>
  </w:style>
  <w:style w:type="character" w:customStyle="1" w:styleId="MTEquationSection">
    <w:name w:val="MTEquationSection"/>
    <w:basedOn w:val="DefaultParagraphFont"/>
    <w:rsid w:val="003D6586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3D6586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D6586"/>
    <w:rPr>
      <w:color w:val="808080"/>
    </w:rPr>
  </w:style>
  <w:style w:type="paragraph" w:customStyle="1" w:styleId="ContentDescription">
    <w:name w:val="Content Description"/>
    <w:basedOn w:val="Normal"/>
    <w:qFormat/>
    <w:rsid w:val="003D6586"/>
    <w:pPr>
      <w:numPr>
        <w:numId w:val="3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3D6586"/>
  </w:style>
  <w:style w:type="character" w:customStyle="1" w:styleId="math">
    <w:name w:val="math"/>
    <w:basedOn w:val="DefaultParagraphFont"/>
    <w:rsid w:val="003D6586"/>
  </w:style>
  <w:style w:type="character" w:customStyle="1" w:styleId="price">
    <w:name w:val="price"/>
    <w:basedOn w:val="DefaultParagraphFont"/>
    <w:rsid w:val="003D6586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3D6586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3D658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3D6586"/>
    <w:rPr>
      <w:szCs w:val="20"/>
      <w:lang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3D6586"/>
    <w:pPr>
      <w:tabs>
        <w:tab w:val="center" w:pos="4600"/>
        <w:tab w:val="right" w:pos="8500"/>
      </w:tabs>
      <w:spacing w:line="276" w:lineRule="auto"/>
    </w:pPr>
    <w:rPr>
      <w:rFonts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6586"/>
    <w:rPr>
      <w:rFonts w:ascii="Arial" w:eastAsia="Times New Roman" w:hAnsi="Arial" w:cs="Times New Roman"/>
      <w:szCs w:val="24"/>
      <w:lang w:eastAsia="en-AU"/>
    </w:rPr>
  </w:style>
  <w:style w:type="character" w:customStyle="1" w:styleId="MTDisplayEquationChar">
    <w:name w:val="MTDisplayEquation Char"/>
    <w:basedOn w:val="ListParagraphChar"/>
    <w:link w:val="MTDisplayEquation"/>
    <w:rsid w:val="003D6586"/>
    <w:rPr>
      <w:rFonts w:ascii="Arial" w:eastAsia="Times New Roman" w:hAnsi="Arial" w:cs="Arial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0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0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13" Type="http://schemas.openxmlformats.org/officeDocument/2006/relationships/image" Target="media/image48.emf"/><Relationship Id="rId118" Type="http://schemas.openxmlformats.org/officeDocument/2006/relationships/oleObject" Target="embeddings/oleObject61.bin"/><Relationship Id="rId126" Type="http://schemas.openxmlformats.org/officeDocument/2006/relationships/oleObject" Target="embeddings/oleObject65.bin"/><Relationship Id="rId134" Type="http://schemas.openxmlformats.org/officeDocument/2006/relationships/oleObject" Target="embeddings/oleObject69.bin"/><Relationship Id="rId8" Type="http://schemas.openxmlformats.org/officeDocument/2006/relationships/image" Target="media/image1.png"/><Relationship Id="rId51" Type="http://schemas.openxmlformats.org/officeDocument/2006/relationships/image" Target="media/image20.emf"/><Relationship Id="rId72" Type="http://schemas.openxmlformats.org/officeDocument/2006/relationships/image" Target="media/image30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2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3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emf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1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7.bin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theme" Target="theme/theme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2E083C5A</Template>
  <TotalTime>61</TotalTime>
  <Pages>13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16</cp:revision>
  <cp:lastPrinted>2017-03-14T06:20:00Z</cp:lastPrinted>
  <dcterms:created xsi:type="dcterms:W3CDTF">2016-12-09T02:09:00Z</dcterms:created>
  <dcterms:modified xsi:type="dcterms:W3CDTF">2017-03-14T06:20:00Z</dcterms:modified>
</cp:coreProperties>
</file>