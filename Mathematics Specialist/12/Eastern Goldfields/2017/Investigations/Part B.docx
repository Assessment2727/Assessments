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506FF" w14:textId="77777777" w:rsidR="004F79DA" w:rsidRPr="00E02D2D" w:rsidRDefault="004F79DA" w:rsidP="004F79DA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3CD5DC2" wp14:editId="71E70E2C">
            <wp:simplePos x="0" y="0"/>
            <wp:positionH relativeFrom="column">
              <wp:posOffset>-26035</wp:posOffset>
            </wp:positionH>
            <wp:positionV relativeFrom="paragraph">
              <wp:posOffset>-1905</wp:posOffset>
            </wp:positionV>
            <wp:extent cx="2449195" cy="2101215"/>
            <wp:effectExtent l="0" t="0" r="8255" b="0"/>
            <wp:wrapSquare wrapText="bothSides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Description: M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A4080" w14:textId="77777777" w:rsidR="004F79DA" w:rsidRPr="00E02D2D" w:rsidRDefault="004F79DA" w:rsidP="004F79DA">
      <w:pPr>
        <w:jc w:val="center"/>
        <w:rPr>
          <w:rFonts w:ascii="Arial" w:hAnsi="Arial"/>
          <w:b/>
          <w:sz w:val="36"/>
          <w:szCs w:val="36"/>
        </w:rPr>
      </w:pPr>
      <w:r w:rsidRPr="00E02D2D">
        <w:rPr>
          <w:rFonts w:ascii="Arial" w:hAnsi="Arial"/>
          <w:b/>
          <w:sz w:val="36"/>
          <w:szCs w:val="36"/>
        </w:rPr>
        <w:t>MATHEMATICS: SPECIALIST 3 &amp; 4</w:t>
      </w:r>
    </w:p>
    <w:p w14:paraId="1AF93C81" w14:textId="77777777" w:rsidR="004F79DA" w:rsidRPr="00E02D2D" w:rsidRDefault="004F79DA" w:rsidP="004F79DA">
      <w:pPr>
        <w:jc w:val="center"/>
        <w:rPr>
          <w:rFonts w:ascii="Arial" w:hAnsi="Arial"/>
          <w:b/>
          <w:sz w:val="36"/>
          <w:szCs w:val="36"/>
        </w:rPr>
      </w:pPr>
    </w:p>
    <w:p w14:paraId="6692D7B5" w14:textId="77777777" w:rsidR="004F79DA" w:rsidRPr="00E02D2D" w:rsidRDefault="004F79DA" w:rsidP="004F79DA">
      <w:pPr>
        <w:jc w:val="center"/>
        <w:rPr>
          <w:rFonts w:ascii="Arial" w:hAnsi="Arial"/>
          <w:b/>
          <w:sz w:val="36"/>
          <w:szCs w:val="36"/>
        </w:rPr>
      </w:pPr>
      <w:r w:rsidRPr="00E02D2D">
        <w:rPr>
          <w:rFonts w:ascii="Arial" w:hAnsi="Arial"/>
          <w:b/>
          <w:sz w:val="36"/>
          <w:szCs w:val="36"/>
        </w:rPr>
        <w:t>EXTENDED PIECE OF WORK 4</w:t>
      </w:r>
    </w:p>
    <w:p w14:paraId="2A6A3976" w14:textId="77777777" w:rsidR="004F79DA" w:rsidRPr="00E02D2D" w:rsidRDefault="004F79DA" w:rsidP="004F79DA">
      <w:pPr>
        <w:jc w:val="center"/>
        <w:rPr>
          <w:rFonts w:ascii="Arial" w:hAnsi="Arial"/>
          <w:b/>
          <w:sz w:val="36"/>
          <w:szCs w:val="36"/>
        </w:rPr>
      </w:pPr>
    </w:p>
    <w:p w14:paraId="482B1D43" w14:textId="77777777" w:rsidR="004F79DA" w:rsidRPr="00E02D2D" w:rsidRDefault="004F79DA" w:rsidP="004F79D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PART B</w:t>
      </w:r>
    </w:p>
    <w:p w14:paraId="390E726D" w14:textId="77777777" w:rsidR="004F79DA" w:rsidRPr="00E02D2D" w:rsidRDefault="004F79DA" w:rsidP="004F79D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/>
          <w:b/>
          <w:sz w:val="36"/>
          <w:szCs w:val="36"/>
        </w:rPr>
      </w:pPr>
    </w:p>
    <w:p w14:paraId="7A488654" w14:textId="77777777" w:rsidR="004F79DA" w:rsidRPr="00E02D2D" w:rsidRDefault="004F79DA" w:rsidP="004F79DA">
      <w:pPr>
        <w:pStyle w:val="Heading1"/>
        <w:rPr>
          <w:rFonts w:ascii="Arial" w:hAnsi="Arial"/>
          <w:sz w:val="36"/>
          <w:szCs w:val="36"/>
        </w:rPr>
      </w:pPr>
      <w:bookmarkStart w:id="0" w:name="_GoBack"/>
      <w:bookmarkEnd w:id="0"/>
      <w:r w:rsidRPr="00E02D2D">
        <w:rPr>
          <w:rFonts w:ascii="Arial" w:hAnsi="Arial"/>
          <w:sz w:val="36"/>
          <w:szCs w:val="36"/>
        </w:rPr>
        <w:t>HYPERBOLIC FUNCTIONS</w:t>
      </w:r>
    </w:p>
    <w:p w14:paraId="4B563056" w14:textId="77777777" w:rsidR="004F79DA" w:rsidRPr="00E02D2D" w:rsidRDefault="004F79DA" w:rsidP="004F79DA">
      <w:pPr>
        <w:rPr>
          <w:rFonts w:ascii="Arial" w:hAnsi="Arial"/>
        </w:rPr>
      </w:pPr>
    </w:p>
    <w:p w14:paraId="44893BC4" w14:textId="77777777" w:rsidR="004F79DA" w:rsidRDefault="004F79DA" w:rsidP="004F79DA">
      <w:pPr>
        <w:pStyle w:val="ArNormal"/>
      </w:pPr>
      <w:r>
        <w:t>Time Allowed:  55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Marks:  40</w:t>
      </w:r>
    </w:p>
    <w:p w14:paraId="5FC6B6F4" w14:textId="77777777" w:rsidR="004F79DA" w:rsidRDefault="004F79DA" w:rsidP="008B13B4">
      <w:pPr>
        <w:pStyle w:val="ArIndent1"/>
      </w:pPr>
    </w:p>
    <w:p w14:paraId="7E73F28C" w14:textId="7478D03E" w:rsidR="00AE5D6E" w:rsidRDefault="00AE5D6E" w:rsidP="008B13B4">
      <w:pPr>
        <w:pStyle w:val="ArIndent1"/>
      </w:pPr>
      <w:r>
        <w:t>No calculators allowed.  Part A may be used for this Part.</w:t>
      </w:r>
    </w:p>
    <w:p w14:paraId="412CF326" w14:textId="77777777" w:rsidR="00AE5D6E" w:rsidRDefault="00AE5D6E" w:rsidP="008B13B4">
      <w:pPr>
        <w:pStyle w:val="ArIndent1"/>
      </w:pPr>
    </w:p>
    <w:p w14:paraId="656585EE" w14:textId="77777777" w:rsidR="00E40798" w:rsidRDefault="008B13B4" w:rsidP="008B13B4">
      <w:pPr>
        <w:pStyle w:val="ArIndent1"/>
      </w:pPr>
      <w:r>
        <w:rPr>
          <w:b/>
        </w:rPr>
        <w:t>1.</w:t>
      </w:r>
      <w:r>
        <w:tab/>
        <w:t>[6 marks]</w:t>
      </w:r>
    </w:p>
    <w:p w14:paraId="02CFECC2" w14:textId="77777777" w:rsidR="008B13B4" w:rsidRDefault="008B13B4" w:rsidP="008B13B4">
      <w:pPr>
        <w:pStyle w:val="ArIndent1"/>
      </w:pPr>
    </w:p>
    <w:p w14:paraId="7DBA7429" w14:textId="77777777" w:rsidR="008B13B4" w:rsidRDefault="008B13B4" w:rsidP="008B13B4">
      <w:pPr>
        <w:pStyle w:val="ArIndent1"/>
      </w:pPr>
      <w:r>
        <w:tab/>
        <w:t>Sketch the following graphs.  Show any important points on the axes.</w:t>
      </w:r>
    </w:p>
    <w:p w14:paraId="7507571C" w14:textId="2B819DF7" w:rsidR="008B13B4" w:rsidRDefault="008B13B4" w:rsidP="008B13B4">
      <w:pPr>
        <w:pStyle w:val="ArIndent1"/>
      </w:pPr>
    </w:p>
    <w:p w14:paraId="35A5B4A6" w14:textId="69219453" w:rsidR="008B13B4" w:rsidRDefault="003906AF" w:rsidP="008B13B4">
      <w:pPr>
        <w:pStyle w:val="ArIndent2"/>
      </w:pPr>
      <w:r w:rsidRPr="003906AF">
        <w:t xml:space="preserve"> </w:t>
      </w:r>
      <w:r w:rsidR="008B13B4">
        <w:t>(a)</w:t>
      </w:r>
      <w:r w:rsidR="008B13B4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3110184D" w14:textId="2695CED2" w:rsidR="008B13B4" w:rsidRDefault="003906AF" w:rsidP="008B13B4">
      <w:pPr>
        <w:pStyle w:val="ArIndent2"/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6CF755C5" wp14:editId="6178FE38">
            <wp:simplePos x="0" y="0"/>
            <wp:positionH relativeFrom="column">
              <wp:posOffset>1046480</wp:posOffset>
            </wp:positionH>
            <wp:positionV relativeFrom="paragraph">
              <wp:posOffset>156845</wp:posOffset>
            </wp:positionV>
            <wp:extent cx="4100195" cy="2185035"/>
            <wp:effectExtent l="0" t="0" r="0" b="0"/>
            <wp:wrapTopAndBottom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10D33" w14:textId="79BD9231" w:rsidR="008B13B4" w:rsidRDefault="008B13B4" w:rsidP="008B13B4">
      <w:pPr>
        <w:pStyle w:val="ArIndent2"/>
      </w:pPr>
    </w:p>
    <w:p w14:paraId="5EE44574" w14:textId="77777777" w:rsidR="008B13B4" w:rsidRDefault="008B13B4" w:rsidP="008B13B4">
      <w:pPr>
        <w:pStyle w:val="ArIndent2"/>
      </w:pPr>
      <w:r>
        <w:t>(b)</w:t>
      </w:r>
      <w:r>
        <w:tab/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5A1C51FC" w14:textId="3986033B" w:rsidR="003906AF" w:rsidRDefault="003906AF" w:rsidP="008B13B4">
      <w:pPr>
        <w:pStyle w:val="ArIndent2"/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2111449C" wp14:editId="6536AEB8">
            <wp:simplePos x="0" y="0"/>
            <wp:positionH relativeFrom="column">
              <wp:posOffset>1046480</wp:posOffset>
            </wp:positionH>
            <wp:positionV relativeFrom="paragraph">
              <wp:posOffset>336550</wp:posOffset>
            </wp:positionV>
            <wp:extent cx="4100195" cy="2185035"/>
            <wp:effectExtent l="0" t="0" r="0" b="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20F2F" w14:textId="1CC48BA3" w:rsidR="003906AF" w:rsidRDefault="003906AF" w:rsidP="008B13B4">
      <w:pPr>
        <w:pStyle w:val="ArIndent2"/>
      </w:pPr>
    </w:p>
    <w:p w14:paraId="76494A81" w14:textId="4E31BE91" w:rsidR="008B13B4" w:rsidRDefault="008B13B4" w:rsidP="008B13B4">
      <w:pPr>
        <w:pStyle w:val="ArIndent2"/>
      </w:pPr>
    </w:p>
    <w:p w14:paraId="74BC2F1F" w14:textId="4DB5D0B6" w:rsidR="00A62C2F" w:rsidRDefault="00A62C2F">
      <w:pPr>
        <w:rPr>
          <w:rFonts w:ascii="Arial" w:hAnsi="Arial"/>
          <w:iCs/>
          <w:lang w:val="en-GB" w:eastAsia="ja-JP"/>
        </w:rPr>
      </w:pPr>
      <w:r>
        <w:br w:type="page"/>
      </w:r>
    </w:p>
    <w:p w14:paraId="0E7AE40B" w14:textId="574E06BE" w:rsidR="008B13B4" w:rsidRDefault="003906AF" w:rsidP="008B13B4">
      <w:pPr>
        <w:pStyle w:val="ArIndent2"/>
      </w:pPr>
      <w:r>
        <w:lastRenderedPageBreak/>
        <w:t xml:space="preserve"> </w:t>
      </w:r>
      <w:r w:rsidR="00A62C2F">
        <w:t>(c)</w:t>
      </w:r>
      <w:r w:rsidR="00A62C2F"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490E4C71" w14:textId="67658728" w:rsidR="00A62C2F" w:rsidRDefault="003906AF" w:rsidP="008B13B4">
      <w:pPr>
        <w:pStyle w:val="ArIndent2"/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11C0FFD4" wp14:editId="7E30DEDE">
            <wp:simplePos x="0" y="0"/>
            <wp:positionH relativeFrom="column">
              <wp:posOffset>1046480</wp:posOffset>
            </wp:positionH>
            <wp:positionV relativeFrom="paragraph">
              <wp:posOffset>329565</wp:posOffset>
            </wp:positionV>
            <wp:extent cx="4100195" cy="2185035"/>
            <wp:effectExtent l="0" t="0" r="0" b="0"/>
            <wp:wrapTopAndBottom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76929" w14:textId="23DD8A4D" w:rsidR="00A62C2F" w:rsidRDefault="00A62C2F" w:rsidP="008B13B4">
      <w:pPr>
        <w:pStyle w:val="ArIndent2"/>
      </w:pPr>
    </w:p>
    <w:p w14:paraId="33E2E36F" w14:textId="77777777" w:rsidR="003906AF" w:rsidRDefault="003906AF" w:rsidP="00F20E60">
      <w:pPr>
        <w:pStyle w:val="ArIndent1"/>
        <w:rPr>
          <w:b/>
        </w:rPr>
      </w:pPr>
    </w:p>
    <w:p w14:paraId="7268A6A1" w14:textId="4E3619E7" w:rsidR="008B13B4" w:rsidRDefault="00F20E60" w:rsidP="00F20E60">
      <w:pPr>
        <w:pStyle w:val="ArIndent1"/>
      </w:pPr>
      <w:r>
        <w:rPr>
          <w:b/>
        </w:rPr>
        <w:t>2.</w:t>
      </w:r>
      <w:r>
        <w:tab/>
        <w:t>[4 marks]</w:t>
      </w:r>
    </w:p>
    <w:p w14:paraId="0E1E5030" w14:textId="77777777" w:rsidR="00F20E60" w:rsidRDefault="00F20E60" w:rsidP="00F20E60">
      <w:pPr>
        <w:pStyle w:val="ArIndent1"/>
      </w:pPr>
    </w:p>
    <w:p w14:paraId="0F96BEB9" w14:textId="3401A620" w:rsidR="00F20E60" w:rsidRDefault="00F20E60" w:rsidP="00F20E60">
      <w:pPr>
        <w:pStyle w:val="ArIndent1"/>
      </w:pPr>
      <w:r>
        <w:tab/>
      </w:r>
      <w:r w:rsidR="005173DF">
        <w:t>State</w:t>
      </w:r>
      <w:r>
        <w:t xml:space="preserve"> whether each of the following </w:t>
      </w:r>
      <w:r w:rsidR="005173DF">
        <w:t>are true or false.</w:t>
      </w:r>
    </w:p>
    <w:p w14:paraId="54C2108C" w14:textId="77777777" w:rsidR="005173DF" w:rsidRDefault="005173DF" w:rsidP="00F20E60">
      <w:pPr>
        <w:pStyle w:val="ArIndent1"/>
      </w:pPr>
    </w:p>
    <w:p w14:paraId="3E4ED63E" w14:textId="7610733D" w:rsidR="005173DF" w:rsidRDefault="005173DF" w:rsidP="005173DF">
      <w:pPr>
        <w:pStyle w:val="ArIndent2"/>
      </w:pPr>
      <w:r>
        <w:t>(a)</w:t>
      </w:r>
      <w:r>
        <w:tab/>
        <w:t xml:space="preserve">For </w:t>
      </w:r>
      <m:oMath>
        <m:r>
          <w:rPr>
            <w:rFonts w:ascii="Cambria Math" w:hAnsi="Cambria Math"/>
          </w:rPr>
          <m:t>x</m:t>
        </m:r>
      </m:oMath>
      <w:r>
        <w:t xml:space="preserve"> large and positive,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have approximately the same value.</w:t>
      </w:r>
    </w:p>
    <w:p w14:paraId="7021CFA3" w14:textId="77777777" w:rsidR="005173DF" w:rsidRDefault="005173DF" w:rsidP="005173DF">
      <w:pPr>
        <w:pStyle w:val="ArIndent2"/>
      </w:pPr>
    </w:p>
    <w:p w14:paraId="10FF86D5" w14:textId="77777777" w:rsidR="00BE66FC" w:rsidRDefault="00BE66FC" w:rsidP="005173DF">
      <w:pPr>
        <w:pStyle w:val="ArIndent2"/>
      </w:pPr>
    </w:p>
    <w:p w14:paraId="5C279062" w14:textId="6C27FA55" w:rsidR="005173DF" w:rsidRDefault="005173DF" w:rsidP="005173DF">
      <w:pPr>
        <w:pStyle w:val="ArIndent2"/>
        <w:jc w:val="both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8F574" wp14:editId="6E6D171E">
                <wp:simplePos x="0" y="0"/>
                <wp:positionH relativeFrom="column">
                  <wp:posOffset>757555</wp:posOffset>
                </wp:positionH>
                <wp:positionV relativeFrom="paragraph">
                  <wp:posOffset>126365</wp:posOffset>
                </wp:positionV>
                <wp:extent cx="1239520" cy="375920"/>
                <wp:effectExtent l="0" t="0" r="0" b="50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5750D" w14:textId="63CB8AA0" w:rsidR="004C0173" w:rsidRDefault="002878B1" w:rsidP="005173DF">
                            <w:pPr>
                              <w:pStyle w:val="ArNormal"/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lang w:val="en-AU" w:eastAsia="en-US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lang w:val="en-AU" w:eastAsia="en-US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eastAsia="en-US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→∞</m:t>
                                        </m:r>
                                      </m:lim>
                                    </m:limLow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tanh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9.65pt;margin-top:9.95pt;width:97.6pt;height:2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HgT8wCAAAO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" filled="f" stroked="f">
                <v:textbox>
                  <w:txbxContent>
                    <w:p w14:paraId="4C95750D" w14:textId="63CB8AA0" w:rsidR="004C0173" w:rsidRDefault="004C0173" w:rsidP="005173DF">
                      <w:pPr>
                        <w:pStyle w:val="ArNormal"/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AU" w:eastAsia="en-US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lang w:val="en-AU" w:eastAsia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en-US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→∞</m:t>
                                  </m:r>
                                </m:lim>
                              </m:limLow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AD64A" w14:textId="1B3F72E8" w:rsidR="005173DF" w:rsidRDefault="005173DF" w:rsidP="005173DF">
      <w:pPr>
        <w:pStyle w:val="ArIndent2"/>
      </w:pPr>
      <w:r>
        <w:t>(b)</w:t>
      </w:r>
      <w:r>
        <w:tab/>
      </w:r>
    </w:p>
    <w:p w14:paraId="6A1CC831" w14:textId="77777777" w:rsidR="005173DF" w:rsidRDefault="005173DF" w:rsidP="005173DF">
      <w:pPr>
        <w:pStyle w:val="ArIndent2"/>
      </w:pPr>
    </w:p>
    <w:p w14:paraId="6D38E806" w14:textId="59059D45" w:rsidR="005173DF" w:rsidRDefault="005173DF" w:rsidP="005173DF">
      <w:pPr>
        <w:pStyle w:val="ArIndent2"/>
      </w:pPr>
    </w:p>
    <w:p w14:paraId="35E463A2" w14:textId="77777777" w:rsidR="00BE66FC" w:rsidRDefault="00BE66FC" w:rsidP="005173DF">
      <w:pPr>
        <w:pStyle w:val="ArIndent2"/>
      </w:pPr>
    </w:p>
    <w:p w14:paraId="3B2A216C" w14:textId="7C7390F4" w:rsidR="005173DF" w:rsidRDefault="00BE66FC" w:rsidP="005173DF">
      <w:pPr>
        <w:pStyle w:val="ArIndent2"/>
      </w:pPr>
      <w:r>
        <w:t>(c)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(-x)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788CD573" w14:textId="77777777" w:rsidR="00BE66FC" w:rsidRDefault="00BE66FC" w:rsidP="005173DF">
      <w:pPr>
        <w:pStyle w:val="ArIndent2"/>
      </w:pPr>
    </w:p>
    <w:p w14:paraId="4DE5A3DF" w14:textId="77777777" w:rsidR="00BE66FC" w:rsidRDefault="00BE66FC" w:rsidP="005173DF">
      <w:pPr>
        <w:pStyle w:val="ArIndent2"/>
      </w:pPr>
    </w:p>
    <w:p w14:paraId="15CF17EB" w14:textId="77777777" w:rsidR="00BE66FC" w:rsidRDefault="00BE66FC" w:rsidP="005173DF">
      <w:pPr>
        <w:pStyle w:val="ArIndent2"/>
      </w:pPr>
    </w:p>
    <w:p w14:paraId="7DCC8F07" w14:textId="2FFF4CE6" w:rsidR="00BE66FC" w:rsidRDefault="00BE66FC" w:rsidP="005173DF">
      <w:pPr>
        <w:pStyle w:val="ArIndent2"/>
      </w:pPr>
      <w:r>
        <w:t>(d)</w:t>
      </w:r>
      <w:r>
        <w:tab/>
        <w:t xml:space="preserve">For </w:t>
      </w:r>
      <m:oMath>
        <m:r>
          <w:rPr>
            <w:rFonts w:ascii="Cambria Math" w:hAnsi="Cambria Math"/>
          </w:rPr>
          <m:t>x&lt;0</m:t>
        </m:r>
      </m:oMath>
      <w:r>
        <w:t xml:space="preserve"> and </w:t>
      </w:r>
      <m:oMath>
        <m:r>
          <w:rPr>
            <w:rFonts w:ascii="Cambria Math" w:hAnsi="Cambria Math"/>
          </w:rPr>
          <m:t>|x|</m:t>
        </m:r>
      </m:oMath>
      <w:r>
        <w:t xml:space="preserve"> large, the graph of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approximates the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7035E79F" w14:textId="77777777" w:rsidR="00BE66FC" w:rsidRDefault="00BE66FC" w:rsidP="005173DF">
      <w:pPr>
        <w:pStyle w:val="ArIndent2"/>
      </w:pPr>
    </w:p>
    <w:p w14:paraId="5F03B752" w14:textId="77777777" w:rsidR="00BE66FC" w:rsidRDefault="00BE66FC" w:rsidP="005173DF">
      <w:pPr>
        <w:pStyle w:val="ArIndent2"/>
      </w:pPr>
    </w:p>
    <w:p w14:paraId="2C9CA8AC" w14:textId="77777777" w:rsidR="00BE66FC" w:rsidRDefault="00BE66FC" w:rsidP="005173DF">
      <w:pPr>
        <w:pStyle w:val="ArIndent2"/>
      </w:pPr>
    </w:p>
    <w:p w14:paraId="44D55296" w14:textId="77777777" w:rsidR="00BE66FC" w:rsidRDefault="00BE66FC" w:rsidP="005173DF">
      <w:pPr>
        <w:pStyle w:val="ArIndent2"/>
      </w:pPr>
    </w:p>
    <w:p w14:paraId="46CE1185" w14:textId="4AEE2EBA" w:rsidR="00BE66FC" w:rsidRDefault="00BE66FC" w:rsidP="00BE66FC">
      <w:pPr>
        <w:pStyle w:val="ArIndent1"/>
      </w:pPr>
      <w:r>
        <w:rPr>
          <w:b/>
        </w:rPr>
        <w:t>3.</w:t>
      </w:r>
      <w:r>
        <w:tab/>
      </w:r>
      <w:r w:rsidR="005A2423">
        <w:t>[7 marks]</w:t>
      </w:r>
    </w:p>
    <w:p w14:paraId="7832AB9A" w14:textId="77777777" w:rsidR="005A2423" w:rsidRDefault="005A2423" w:rsidP="00BE66FC">
      <w:pPr>
        <w:pStyle w:val="ArIndent1"/>
      </w:pPr>
    </w:p>
    <w:p w14:paraId="2E83721C" w14:textId="329DD410" w:rsidR="005A2423" w:rsidRDefault="005A2423" w:rsidP="00BE66FC">
      <w:pPr>
        <w:pStyle w:val="ArIndent1"/>
      </w:pPr>
      <w:r>
        <w:tab/>
        <w:t>Use the transformation suggested in Question 4 of your assignment to transform the following identities into identities involving hyperbolic functions.</w:t>
      </w:r>
    </w:p>
    <w:p w14:paraId="7445BE2E" w14:textId="77777777" w:rsidR="005A2423" w:rsidRDefault="005A2423" w:rsidP="00BE66FC">
      <w:pPr>
        <w:pStyle w:val="ArIndent1"/>
      </w:pPr>
    </w:p>
    <w:p w14:paraId="6BDD2C46" w14:textId="7FA24E6E" w:rsidR="005A2423" w:rsidRDefault="005A2423" w:rsidP="005A2423">
      <w:pPr>
        <w:pStyle w:val="ArIndent2"/>
      </w:pPr>
      <w:r>
        <w:t>(a)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(A+B)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</w:p>
    <w:p w14:paraId="10A7E0DA" w14:textId="77777777" w:rsidR="005A2423" w:rsidRDefault="005A2423" w:rsidP="005A2423">
      <w:pPr>
        <w:pStyle w:val="ArIndent2"/>
      </w:pPr>
    </w:p>
    <w:p w14:paraId="1369CDA9" w14:textId="77777777" w:rsidR="005A2423" w:rsidRDefault="005A2423" w:rsidP="005A2423">
      <w:pPr>
        <w:pStyle w:val="ArIndent2"/>
      </w:pPr>
    </w:p>
    <w:p w14:paraId="5D03844A" w14:textId="77777777" w:rsidR="005A2423" w:rsidRDefault="005A2423" w:rsidP="005A2423">
      <w:pPr>
        <w:pStyle w:val="ArIndent2"/>
      </w:pPr>
    </w:p>
    <w:p w14:paraId="6AF6F80D" w14:textId="1F96FD84" w:rsidR="005A2423" w:rsidRDefault="005A2423">
      <w:pPr>
        <w:rPr>
          <w:rFonts w:ascii="Arial" w:hAnsi="Arial"/>
          <w:iCs/>
          <w:lang w:val="en-GB" w:eastAsia="ja-JP"/>
        </w:rPr>
      </w:pPr>
      <w:r>
        <w:br w:type="page"/>
      </w:r>
    </w:p>
    <w:p w14:paraId="7E886EEA" w14:textId="4587F1AD" w:rsidR="005A2423" w:rsidRDefault="005A2423" w:rsidP="005A2423">
      <w:pPr>
        <w:pStyle w:val="ArIndent2"/>
      </w:pPr>
      <w:r>
        <w:lastRenderedPageBreak/>
        <w:t>(b)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4A</m:t>
            </m:r>
          </m:e>
        </m:func>
        <m:r>
          <w:rPr>
            <w:rFonts w:ascii="Cambria Math" w:hAnsi="Cambria Math"/>
          </w:rPr>
          <m:t xml:space="preserve">=8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A-8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A+1</m:t>
        </m:r>
      </m:oMath>
    </w:p>
    <w:p w14:paraId="76EFF91C" w14:textId="77777777" w:rsidR="004C0173" w:rsidRDefault="004C0173" w:rsidP="005A2423">
      <w:pPr>
        <w:pStyle w:val="ArIndent2"/>
      </w:pPr>
    </w:p>
    <w:p w14:paraId="6F34A845" w14:textId="77777777" w:rsidR="004C0173" w:rsidRDefault="004C0173" w:rsidP="005A2423">
      <w:pPr>
        <w:pStyle w:val="ArIndent2"/>
      </w:pPr>
    </w:p>
    <w:p w14:paraId="52285E12" w14:textId="77777777" w:rsidR="004C0173" w:rsidRDefault="004C0173" w:rsidP="005A2423">
      <w:pPr>
        <w:pStyle w:val="ArIndent2"/>
      </w:pPr>
    </w:p>
    <w:p w14:paraId="76C566BE" w14:textId="77777777" w:rsidR="004C0173" w:rsidRDefault="004C0173" w:rsidP="005A2423">
      <w:pPr>
        <w:pStyle w:val="ArIndent2"/>
      </w:pPr>
    </w:p>
    <w:p w14:paraId="0E037313" w14:textId="77777777" w:rsidR="004C0173" w:rsidRDefault="004C0173" w:rsidP="005A2423">
      <w:pPr>
        <w:pStyle w:val="ArIndent2"/>
      </w:pPr>
    </w:p>
    <w:p w14:paraId="356250AE" w14:textId="77777777" w:rsidR="004C0173" w:rsidRDefault="004C0173" w:rsidP="005A2423">
      <w:pPr>
        <w:pStyle w:val="ArIndent2"/>
      </w:pPr>
    </w:p>
    <w:p w14:paraId="17BE0692" w14:textId="77777777" w:rsidR="004C0173" w:rsidRDefault="004C0173" w:rsidP="005A2423">
      <w:pPr>
        <w:pStyle w:val="ArIndent2"/>
      </w:pPr>
    </w:p>
    <w:p w14:paraId="700EBCF8" w14:textId="77777777" w:rsidR="004C0173" w:rsidRDefault="004C0173" w:rsidP="005A2423">
      <w:pPr>
        <w:pStyle w:val="ArIndent2"/>
      </w:pPr>
    </w:p>
    <w:p w14:paraId="00745D33" w14:textId="77777777" w:rsidR="004C0173" w:rsidRDefault="004C0173" w:rsidP="005A2423">
      <w:pPr>
        <w:pStyle w:val="ArIndent2"/>
      </w:pPr>
    </w:p>
    <w:p w14:paraId="0B281E9C" w14:textId="77777777" w:rsidR="004C0173" w:rsidRDefault="004C0173" w:rsidP="005A2423">
      <w:pPr>
        <w:pStyle w:val="ArIndent2"/>
      </w:pPr>
    </w:p>
    <w:p w14:paraId="1D2AF92D" w14:textId="684EAE5F" w:rsidR="004C0173" w:rsidRDefault="004C0173" w:rsidP="005A2423">
      <w:pPr>
        <w:pStyle w:val="ArIndent2"/>
      </w:pPr>
      <w:r>
        <w:t>(c)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A+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A=1-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2A</m:t>
        </m:r>
      </m:oMath>
    </w:p>
    <w:p w14:paraId="2D84709E" w14:textId="77777777" w:rsidR="004C0173" w:rsidRDefault="004C0173" w:rsidP="005A2423">
      <w:pPr>
        <w:pStyle w:val="ArIndent2"/>
      </w:pPr>
    </w:p>
    <w:p w14:paraId="4CE12BC6" w14:textId="77777777" w:rsidR="004C0173" w:rsidRDefault="004C0173" w:rsidP="005A2423">
      <w:pPr>
        <w:pStyle w:val="ArIndent2"/>
      </w:pPr>
    </w:p>
    <w:p w14:paraId="7559249E" w14:textId="77777777" w:rsidR="004C0173" w:rsidRDefault="004C0173" w:rsidP="005A2423">
      <w:pPr>
        <w:pStyle w:val="ArIndent2"/>
      </w:pPr>
    </w:p>
    <w:p w14:paraId="77DEAB7E" w14:textId="77777777" w:rsidR="004C0173" w:rsidRDefault="004C0173" w:rsidP="005A2423">
      <w:pPr>
        <w:pStyle w:val="ArIndent2"/>
      </w:pPr>
    </w:p>
    <w:p w14:paraId="346608C5" w14:textId="77777777" w:rsidR="004C0173" w:rsidRDefault="004C0173" w:rsidP="005A2423">
      <w:pPr>
        <w:pStyle w:val="ArIndent2"/>
      </w:pPr>
    </w:p>
    <w:p w14:paraId="58438F76" w14:textId="77777777" w:rsidR="004C0173" w:rsidRDefault="004C0173" w:rsidP="005A2423">
      <w:pPr>
        <w:pStyle w:val="ArIndent2"/>
      </w:pPr>
    </w:p>
    <w:p w14:paraId="32E37F61" w14:textId="77777777" w:rsidR="004C0173" w:rsidRDefault="004C0173" w:rsidP="005A2423">
      <w:pPr>
        <w:pStyle w:val="ArIndent2"/>
      </w:pPr>
    </w:p>
    <w:p w14:paraId="5C9A7A16" w14:textId="77777777" w:rsidR="004C0173" w:rsidRDefault="004C0173" w:rsidP="005A2423">
      <w:pPr>
        <w:pStyle w:val="ArIndent2"/>
      </w:pPr>
    </w:p>
    <w:p w14:paraId="659139C5" w14:textId="77777777" w:rsidR="004C0173" w:rsidRDefault="004C0173" w:rsidP="005A2423">
      <w:pPr>
        <w:pStyle w:val="ArIndent2"/>
      </w:pPr>
    </w:p>
    <w:p w14:paraId="0F621FF3" w14:textId="77777777" w:rsidR="004C0173" w:rsidRDefault="004C0173" w:rsidP="005A2423">
      <w:pPr>
        <w:pStyle w:val="ArIndent2"/>
      </w:pPr>
    </w:p>
    <w:p w14:paraId="2D4A93A2" w14:textId="4B423B50" w:rsidR="004C0173" w:rsidRDefault="004C0173" w:rsidP="005A2423">
      <w:pPr>
        <w:pStyle w:val="ArIndent2"/>
      </w:pPr>
      <w:r>
        <w:t>(d)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A-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A=1</m:t>
        </m:r>
      </m:oMath>
    </w:p>
    <w:p w14:paraId="15188837" w14:textId="77777777" w:rsidR="004C0173" w:rsidRDefault="004C0173" w:rsidP="005A2423">
      <w:pPr>
        <w:pStyle w:val="ArIndent2"/>
      </w:pPr>
    </w:p>
    <w:p w14:paraId="692E6B49" w14:textId="77777777" w:rsidR="004C0173" w:rsidRDefault="004C0173" w:rsidP="005A2423">
      <w:pPr>
        <w:pStyle w:val="ArIndent2"/>
      </w:pPr>
    </w:p>
    <w:p w14:paraId="34D6D066" w14:textId="77777777" w:rsidR="004C0173" w:rsidRDefault="004C0173" w:rsidP="005A2423">
      <w:pPr>
        <w:pStyle w:val="ArIndent2"/>
      </w:pPr>
    </w:p>
    <w:p w14:paraId="30059CB7" w14:textId="77777777" w:rsidR="004C0173" w:rsidRDefault="004C0173" w:rsidP="005A2423">
      <w:pPr>
        <w:pStyle w:val="ArIndent2"/>
      </w:pPr>
    </w:p>
    <w:p w14:paraId="6259F324" w14:textId="77777777" w:rsidR="004C0173" w:rsidRDefault="004C0173" w:rsidP="005A2423">
      <w:pPr>
        <w:pStyle w:val="ArIndent2"/>
      </w:pPr>
    </w:p>
    <w:p w14:paraId="2FD1A40A" w14:textId="77777777" w:rsidR="004C0173" w:rsidRDefault="004C0173" w:rsidP="005A2423">
      <w:pPr>
        <w:pStyle w:val="ArIndent2"/>
      </w:pPr>
    </w:p>
    <w:p w14:paraId="188EE60F" w14:textId="77777777" w:rsidR="004C0173" w:rsidRDefault="004C0173" w:rsidP="005A2423">
      <w:pPr>
        <w:pStyle w:val="ArIndent2"/>
      </w:pPr>
    </w:p>
    <w:p w14:paraId="3D1C796F" w14:textId="77777777" w:rsidR="004C0173" w:rsidRDefault="004C0173" w:rsidP="005A2423">
      <w:pPr>
        <w:pStyle w:val="ArIndent2"/>
      </w:pPr>
    </w:p>
    <w:p w14:paraId="086B62B5" w14:textId="77777777" w:rsidR="004C0173" w:rsidRDefault="004C0173" w:rsidP="005A2423">
      <w:pPr>
        <w:pStyle w:val="ArIndent2"/>
      </w:pPr>
    </w:p>
    <w:p w14:paraId="1AB662E4" w14:textId="77777777" w:rsidR="004C0173" w:rsidRDefault="004C0173" w:rsidP="005A2423">
      <w:pPr>
        <w:pStyle w:val="ArIndent2"/>
      </w:pPr>
    </w:p>
    <w:p w14:paraId="61FC93F3" w14:textId="77777777" w:rsidR="004C0173" w:rsidRDefault="004C0173" w:rsidP="005A2423">
      <w:pPr>
        <w:pStyle w:val="ArIndent2"/>
      </w:pPr>
    </w:p>
    <w:p w14:paraId="31C4CA4A" w14:textId="77777777" w:rsidR="004C0173" w:rsidRDefault="004C0173" w:rsidP="005A2423">
      <w:pPr>
        <w:pStyle w:val="ArIndent2"/>
      </w:pPr>
    </w:p>
    <w:p w14:paraId="42705789" w14:textId="765F38B1" w:rsidR="004C0173" w:rsidRDefault="004C0173" w:rsidP="004C0173">
      <w:pPr>
        <w:pStyle w:val="ArIndent1"/>
      </w:pPr>
      <w:r>
        <w:rPr>
          <w:b/>
        </w:rPr>
        <w:t>4.</w:t>
      </w:r>
      <w:r>
        <w:tab/>
        <w:t>[4 marks]</w:t>
      </w:r>
    </w:p>
    <w:p w14:paraId="235E5E95" w14:textId="77777777" w:rsidR="004C0173" w:rsidRDefault="004C0173" w:rsidP="004C0173">
      <w:pPr>
        <w:pStyle w:val="ArIndent1"/>
      </w:pPr>
    </w:p>
    <w:p w14:paraId="3E0ED1D7" w14:textId="3CA8B961" w:rsidR="004C0173" w:rsidRDefault="004C0173" w:rsidP="004C0173">
      <w:pPr>
        <w:pStyle w:val="ArIndent1"/>
      </w:pPr>
      <w:r>
        <w:tab/>
      </w:r>
      <w:proofErr w:type="gramStart"/>
      <w:r>
        <w:t xml:space="preserve">Given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show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14:paraId="1935B68B" w14:textId="77777777" w:rsidR="004C0173" w:rsidRDefault="004C0173" w:rsidP="004C0173">
      <w:pPr>
        <w:pStyle w:val="ArIndent1"/>
      </w:pPr>
    </w:p>
    <w:p w14:paraId="2FDC91A3" w14:textId="4B80F591" w:rsidR="004C0173" w:rsidRDefault="004C0173" w:rsidP="004C0173">
      <w:pPr>
        <w:pStyle w:val="ArIndent1"/>
      </w:pPr>
      <w:r>
        <w:tab/>
        <w:t>[Hint:  use Question 2 (a) from Part A]</w:t>
      </w:r>
    </w:p>
    <w:p w14:paraId="2714294B" w14:textId="77777777" w:rsidR="004C0173" w:rsidRDefault="004C0173" w:rsidP="004C0173">
      <w:pPr>
        <w:pStyle w:val="ArIndent1"/>
      </w:pPr>
    </w:p>
    <w:p w14:paraId="2D5994EB" w14:textId="60B2BBA8" w:rsidR="004C0173" w:rsidRDefault="004C0173">
      <w:pPr>
        <w:rPr>
          <w:rFonts w:ascii="Arial" w:eastAsiaTheme="minorEastAsia" w:hAnsi="Arial"/>
          <w:iCs/>
          <w:lang w:val="en-GB" w:eastAsia="ja-JP"/>
        </w:rPr>
      </w:pPr>
      <w:r>
        <w:br w:type="page"/>
      </w:r>
    </w:p>
    <w:p w14:paraId="43D61664" w14:textId="039E38F6" w:rsidR="004C0173" w:rsidRDefault="004C0173" w:rsidP="004C0173">
      <w:pPr>
        <w:pStyle w:val="ArIndent1"/>
      </w:pPr>
      <w:r>
        <w:rPr>
          <w:b/>
        </w:rPr>
        <w:lastRenderedPageBreak/>
        <w:t>5.</w:t>
      </w:r>
      <w:r>
        <w:tab/>
        <w:t>[6 marks]</w:t>
      </w:r>
    </w:p>
    <w:p w14:paraId="4F18C083" w14:textId="77777777" w:rsidR="004C0173" w:rsidRDefault="004C0173" w:rsidP="004C0173">
      <w:pPr>
        <w:pStyle w:val="ArIndent1"/>
      </w:pPr>
    </w:p>
    <w:p w14:paraId="67FBE0E6" w14:textId="3D85FE0F" w:rsidR="004C0173" w:rsidRDefault="004C0173" w:rsidP="004C0173">
      <w:pPr>
        <w:pStyle w:val="ArIndent1"/>
      </w:pPr>
      <w:r>
        <w:tab/>
        <w:t>Use the results from Question 2 (c) in Part A to prove</w:t>
      </w:r>
    </w:p>
    <w:p w14:paraId="58705253" w14:textId="77777777" w:rsidR="004C0173" w:rsidRDefault="004C0173" w:rsidP="004C0173">
      <w:pPr>
        <w:pStyle w:val="ArIndent1"/>
      </w:pPr>
    </w:p>
    <w:p w14:paraId="681321ED" w14:textId="015B4C37" w:rsidR="004C0173" w:rsidRDefault="004C0173" w:rsidP="004C0173">
      <w:pPr>
        <w:pStyle w:val="ArIndent1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</m:oMath>
    </w:p>
    <w:p w14:paraId="26878943" w14:textId="77777777" w:rsidR="004C0173" w:rsidRDefault="004C0173" w:rsidP="004C0173">
      <w:pPr>
        <w:pStyle w:val="ArIndent1"/>
      </w:pPr>
    </w:p>
    <w:p w14:paraId="38A99A6C" w14:textId="77777777" w:rsidR="004C0173" w:rsidRDefault="004C0173" w:rsidP="004C0173">
      <w:pPr>
        <w:pStyle w:val="ArIndent1"/>
      </w:pPr>
    </w:p>
    <w:p w14:paraId="5D95E05C" w14:textId="77777777" w:rsidR="004C0173" w:rsidRDefault="004C0173" w:rsidP="004C0173">
      <w:pPr>
        <w:pStyle w:val="ArIndent1"/>
      </w:pPr>
    </w:p>
    <w:p w14:paraId="59CD17B7" w14:textId="77777777" w:rsidR="004C0173" w:rsidRDefault="004C0173" w:rsidP="004C0173">
      <w:pPr>
        <w:pStyle w:val="ArIndent1"/>
      </w:pPr>
    </w:p>
    <w:p w14:paraId="2C13AFB5" w14:textId="77777777" w:rsidR="004C0173" w:rsidRDefault="004C0173" w:rsidP="004C0173">
      <w:pPr>
        <w:pStyle w:val="ArIndent1"/>
      </w:pPr>
    </w:p>
    <w:p w14:paraId="0A487FA2" w14:textId="77777777" w:rsidR="004C0173" w:rsidRDefault="004C0173" w:rsidP="004C0173">
      <w:pPr>
        <w:pStyle w:val="ArIndent1"/>
      </w:pPr>
    </w:p>
    <w:p w14:paraId="1A552B44" w14:textId="77777777" w:rsidR="004C0173" w:rsidRDefault="004C0173" w:rsidP="004C0173">
      <w:pPr>
        <w:pStyle w:val="ArIndent1"/>
      </w:pPr>
    </w:p>
    <w:p w14:paraId="50699922" w14:textId="77777777" w:rsidR="004C0173" w:rsidRDefault="004C0173" w:rsidP="004C0173">
      <w:pPr>
        <w:pStyle w:val="ArIndent1"/>
      </w:pPr>
    </w:p>
    <w:p w14:paraId="7E24877D" w14:textId="77777777" w:rsidR="004C0173" w:rsidRDefault="004C0173" w:rsidP="004C0173">
      <w:pPr>
        <w:pStyle w:val="ArIndent1"/>
      </w:pPr>
    </w:p>
    <w:p w14:paraId="5A6EB3F4" w14:textId="77777777" w:rsidR="004C0173" w:rsidRDefault="004C0173" w:rsidP="004C0173">
      <w:pPr>
        <w:pStyle w:val="ArIndent1"/>
      </w:pPr>
    </w:p>
    <w:p w14:paraId="63FA870F" w14:textId="77777777" w:rsidR="004C0173" w:rsidRDefault="004C0173" w:rsidP="004C0173">
      <w:pPr>
        <w:pStyle w:val="ArIndent1"/>
      </w:pPr>
    </w:p>
    <w:p w14:paraId="1D1C281D" w14:textId="77777777" w:rsidR="004C0173" w:rsidRDefault="004C0173" w:rsidP="004C0173">
      <w:pPr>
        <w:pStyle w:val="ArIndent1"/>
      </w:pPr>
    </w:p>
    <w:p w14:paraId="5C3B95F5" w14:textId="77777777" w:rsidR="004C0173" w:rsidRDefault="004C0173" w:rsidP="004C0173">
      <w:pPr>
        <w:pStyle w:val="ArIndent1"/>
      </w:pPr>
    </w:p>
    <w:p w14:paraId="223BEBAC" w14:textId="77777777" w:rsidR="003906AF" w:rsidRDefault="003906AF" w:rsidP="004C0173">
      <w:pPr>
        <w:pStyle w:val="ArIndent1"/>
      </w:pPr>
    </w:p>
    <w:p w14:paraId="6FCCF0DC" w14:textId="77777777" w:rsidR="003906AF" w:rsidRDefault="003906AF" w:rsidP="004C0173">
      <w:pPr>
        <w:pStyle w:val="ArIndent1"/>
      </w:pPr>
    </w:p>
    <w:p w14:paraId="24411DC9" w14:textId="77777777" w:rsidR="003906AF" w:rsidRDefault="003906AF" w:rsidP="004C0173">
      <w:pPr>
        <w:pStyle w:val="ArIndent1"/>
      </w:pPr>
    </w:p>
    <w:p w14:paraId="71207737" w14:textId="77777777" w:rsidR="003906AF" w:rsidRDefault="003906AF" w:rsidP="004C0173">
      <w:pPr>
        <w:pStyle w:val="ArIndent1"/>
      </w:pPr>
    </w:p>
    <w:p w14:paraId="74F4C565" w14:textId="77777777" w:rsidR="004C0173" w:rsidRDefault="004C0173" w:rsidP="004C0173">
      <w:pPr>
        <w:pStyle w:val="ArIndent1"/>
      </w:pPr>
    </w:p>
    <w:p w14:paraId="6D45BB62" w14:textId="77777777" w:rsidR="004C0173" w:rsidRDefault="004C0173" w:rsidP="004C0173">
      <w:pPr>
        <w:pStyle w:val="ArIndent1"/>
      </w:pPr>
    </w:p>
    <w:p w14:paraId="27329D02" w14:textId="77777777" w:rsidR="004C0173" w:rsidRDefault="004C0173" w:rsidP="004C0173">
      <w:pPr>
        <w:pStyle w:val="ArIndent1"/>
      </w:pPr>
    </w:p>
    <w:p w14:paraId="5BBE19AF" w14:textId="77777777" w:rsidR="004C0173" w:rsidRDefault="004C0173" w:rsidP="004C0173">
      <w:pPr>
        <w:pStyle w:val="ArIndent1"/>
      </w:pPr>
    </w:p>
    <w:p w14:paraId="26EC451D" w14:textId="77777777" w:rsidR="004C0173" w:rsidRDefault="004C0173" w:rsidP="004C0173">
      <w:pPr>
        <w:pStyle w:val="ArIndent1"/>
      </w:pPr>
    </w:p>
    <w:p w14:paraId="51242AA6" w14:textId="77777777" w:rsidR="004C0173" w:rsidRDefault="004C0173" w:rsidP="004C0173">
      <w:pPr>
        <w:pStyle w:val="ArIndent1"/>
      </w:pPr>
    </w:p>
    <w:p w14:paraId="7384F639" w14:textId="631CFFA5" w:rsidR="004C0173" w:rsidRDefault="004C0173" w:rsidP="004C0173">
      <w:pPr>
        <w:pStyle w:val="ArIndent1"/>
      </w:pPr>
      <w:r>
        <w:rPr>
          <w:b/>
        </w:rPr>
        <w:t>6.</w:t>
      </w:r>
      <w:r>
        <w:tab/>
        <w:t>[7, 6 marks]</w:t>
      </w:r>
    </w:p>
    <w:p w14:paraId="06B8302E" w14:textId="77777777" w:rsidR="004C0173" w:rsidRDefault="004C0173" w:rsidP="004C0173">
      <w:pPr>
        <w:pStyle w:val="ArIndent1"/>
      </w:pPr>
    </w:p>
    <w:p w14:paraId="6A8839DA" w14:textId="63B365D1" w:rsidR="004C0173" w:rsidRDefault="004C0173" w:rsidP="004C0173">
      <w:pPr>
        <w:pStyle w:val="ArIndent2"/>
      </w:pPr>
      <w:r>
        <w:t>(a)</w:t>
      </w:r>
      <w:r>
        <w:tab/>
        <w:t>Find</w:t>
      </w:r>
    </w:p>
    <w:p w14:paraId="7BB82D6B" w14:textId="77777777" w:rsidR="004C0173" w:rsidRDefault="004C0173" w:rsidP="004C0173">
      <w:pPr>
        <w:pStyle w:val="ArIndent2"/>
      </w:pPr>
    </w:p>
    <w:p w14:paraId="7455FE2E" w14:textId="739F3097" w:rsidR="004C0173" w:rsidRDefault="004C0173" w:rsidP="004C0173">
      <w:pPr>
        <w:pStyle w:val="ArIndent3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3D17FD6D" w14:textId="77777777" w:rsidR="004C0173" w:rsidRDefault="004C0173" w:rsidP="004C0173">
      <w:pPr>
        <w:pStyle w:val="ArIndent3"/>
      </w:pPr>
    </w:p>
    <w:p w14:paraId="5C622014" w14:textId="77777777" w:rsidR="004C0173" w:rsidRDefault="004C0173" w:rsidP="004C0173">
      <w:pPr>
        <w:pStyle w:val="ArIndent3"/>
      </w:pPr>
    </w:p>
    <w:p w14:paraId="3B75852B" w14:textId="77777777" w:rsidR="004C0173" w:rsidRDefault="004C0173" w:rsidP="004C0173">
      <w:pPr>
        <w:pStyle w:val="ArIndent3"/>
      </w:pPr>
    </w:p>
    <w:p w14:paraId="26829DA9" w14:textId="77777777" w:rsidR="004C0173" w:rsidRDefault="004C0173" w:rsidP="004C0173">
      <w:pPr>
        <w:pStyle w:val="ArIndent3"/>
      </w:pPr>
    </w:p>
    <w:p w14:paraId="7BE72A77" w14:textId="77777777" w:rsidR="004C0173" w:rsidRDefault="004C0173" w:rsidP="004C0173">
      <w:pPr>
        <w:pStyle w:val="ArIndent3"/>
      </w:pPr>
    </w:p>
    <w:p w14:paraId="6E5521C5" w14:textId="77777777" w:rsidR="004C0173" w:rsidRDefault="004C0173" w:rsidP="004C0173">
      <w:pPr>
        <w:pStyle w:val="ArIndent3"/>
      </w:pPr>
    </w:p>
    <w:p w14:paraId="52FD7D39" w14:textId="3FE3AC9D" w:rsidR="004C0173" w:rsidRDefault="004C0173" w:rsidP="004C0173">
      <w:pPr>
        <w:pStyle w:val="ArIndent3"/>
      </w:pPr>
      <w:r>
        <w:t>(ii)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x</m:t>
            </m:r>
          </m:e>
        </m:d>
      </m:oMath>
    </w:p>
    <w:p w14:paraId="44DCE460" w14:textId="77777777" w:rsidR="006171D5" w:rsidRDefault="006171D5" w:rsidP="004C0173">
      <w:pPr>
        <w:pStyle w:val="ArIndent3"/>
      </w:pPr>
    </w:p>
    <w:p w14:paraId="69321429" w14:textId="77777777" w:rsidR="006171D5" w:rsidRDefault="006171D5" w:rsidP="004C0173">
      <w:pPr>
        <w:pStyle w:val="ArIndent3"/>
      </w:pPr>
    </w:p>
    <w:p w14:paraId="413C4834" w14:textId="77777777" w:rsidR="006171D5" w:rsidRDefault="006171D5" w:rsidP="004C0173">
      <w:pPr>
        <w:pStyle w:val="ArIndent3"/>
      </w:pPr>
    </w:p>
    <w:p w14:paraId="40AACE87" w14:textId="77777777" w:rsidR="006171D5" w:rsidRDefault="006171D5" w:rsidP="004C0173">
      <w:pPr>
        <w:pStyle w:val="ArIndent3"/>
      </w:pPr>
    </w:p>
    <w:p w14:paraId="73C1F080" w14:textId="77777777" w:rsidR="006171D5" w:rsidRDefault="006171D5" w:rsidP="004C0173">
      <w:pPr>
        <w:pStyle w:val="ArIndent3"/>
      </w:pPr>
    </w:p>
    <w:p w14:paraId="72344812" w14:textId="77777777" w:rsidR="006171D5" w:rsidRDefault="006171D5" w:rsidP="004C0173">
      <w:pPr>
        <w:pStyle w:val="ArIndent3"/>
      </w:pPr>
    </w:p>
    <w:p w14:paraId="5ABDD831" w14:textId="14A8D9EF" w:rsidR="006171D5" w:rsidRDefault="006171D5" w:rsidP="004C0173">
      <w:pPr>
        <w:pStyle w:val="ArIndent3"/>
      </w:pPr>
      <w:r>
        <w:t>(iii)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5x)</m:t>
            </m:r>
          </m:e>
        </m:func>
      </m:oMath>
    </w:p>
    <w:p w14:paraId="2CBD5807" w14:textId="77777777" w:rsidR="006171D5" w:rsidRDefault="006171D5" w:rsidP="004C0173">
      <w:pPr>
        <w:pStyle w:val="ArIndent3"/>
      </w:pPr>
    </w:p>
    <w:p w14:paraId="76E6D2D7" w14:textId="77777777" w:rsidR="006171D5" w:rsidRDefault="006171D5" w:rsidP="004C0173">
      <w:pPr>
        <w:pStyle w:val="ArIndent3"/>
      </w:pPr>
    </w:p>
    <w:p w14:paraId="10337B31" w14:textId="77777777" w:rsidR="006171D5" w:rsidRDefault="006171D5" w:rsidP="004C0173">
      <w:pPr>
        <w:pStyle w:val="ArIndent3"/>
      </w:pPr>
    </w:p>
    <w:p w14:paraId="2209CEA9" w14:textId="77777777" w:rsidR="006171D5" w:rsidRDefault="006171D5" w:rsidP="004C0173">
      <w:pPr>
        <w:pStyle w:val="ArIndent3"/>
      </w:pPr>
    </w:p>
    <w:p w14:paraId="6D49E449" w14:textId="77777777" w:rsidR="006171D5" w:rsidRDefault="006171D5" w:rsidP="004C0173">
      <w:pPr>
        <w:pStyle w:val="ArIndent3"/>
      </w:pPr>
    </w:p>
    <w:p w14:paraId="46C7BBE1" w14:textId="77777777" w:rsidR="006171D5" w:rsidRDefault="006171D5" w:rsidP="004C0173">
      <w:pPr>
        <w:pStyle w:val="ArIndent3"/>
      </w:pPr>
    </w:p>
    <w:p w14:paraId="0064A8E3" w14:textId="77777777" w:rsidR="006171D5" w:rsidRDefault="006171D5">
      <w:pPr>
        <w:rPr>
          <w:rFonts w:ascii="Arial" w:hAnsi="Arial"/>
          <w:iCs/>
          <w:lang w:val="en-GB" w:eastAsia="en-AU"/>
        </w:rPr>
      </w:pPr>
      <w:r>
        <w:br w:type="page"/>
      </w:r>
    </w:p>
    <w:p w14:paraId="777F8E36" w14:textId="23E052FF" w:rsidR="006171D5" w:rsidRDefault="006171D5" w:rsidP="004C0173">
      <w:pPr>
        <w:pStyle w:val="ArIndent3"/>
      </w:pPr>
      <w:proofErr w:type="gramStart"/>
      <w:r>
        <w:lastRenderedPageBreak/>
        <w:t>(iv)</w:t>
      </w:r>
      <w:proofErr w:type="gramEnd"/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FDCB9F4" w14:textId="77777777" w:rsidR="006171D5" w:rsidRDefault="006171D5" w:rsidP="004C0173">
      <w:pPr>
        <w:pStyle w:val="ArIndent3"/>
      </w:pPr>
    </w:p>
    <w:p w14:paraId="01D6C420" w14:textId="77777777" w:rsidR="006171D5" w:rsidRDefault="006171D5" w:rsidP="004C0173">
      <w:pPr>
        <w:pStyle w:val="ArIndent3"/>
      </w:pPr>
    </w:p>
    <w:p w14:paraId="272EA41E" w14:textId="77777777" w:rsidR="006171D5" w:rsidRDefault="006171D5" w:rsidP="004C0173">
      <w:pPr>
        <w:pStyle w:val="ArIndent3"/>
      </w:pPr>
    </w:p>
    <w:p w14:paraId="435AD7FC" w14:textId="77777777" w:rsidR="006171D5" w:rsidRDefault="006171D5" w:rsidP="004C0173">
      <w:pPr>
        <w:pStyle w:val="ArIndent3"/>
      </w:pPr>
    </w:p>
    <w:p w14:paraId="0F1CBB29" w14:textId="77777777" w:rsidR="006171D5" w:rsidRDefault="006171D5" w:rsidP="004C0173">
      <w:pPr>
        <w:pStyle w:val="ArIndent3"/>
      </w:pPr>
    </w:p>
    <w:p w14:paraId="5C44DADA" w14:textId="77777777" w:rsidR="006171D5" w:rsidRDefault="006171D5" w:rsidP="004C0173">
      <w:pPr>
        <w:pStyle w:val="ArIndent3"/>
      </w:pPr>
    </w:p>
    <w:p w14:paraId="41A22198" w14:textId="77777777" w:rsidR="002B3C14" w:rsidRDefault="002B3C14" w:rsidP="004C0173">
      <w:pPr>
        <w:pStyle w:val="ArIndent3"/>
      </w:pPr>
    </w:p>
    <w:p w14:paraId="03EFA614" w14:textId="77777777" w:rsidR="002B3C14" w:rsidRDefault="002B3C14" w:rsidP="004C0173">
      <w:pPr>
        <w:pStyle w:val="ArIndent3"/>
      </w:pPr>
    </w:p>
    <w:p w14:paraId="1BC30949" w14:textId="77777777" w:rsidR="002B3C14" w:rsidRDefault="002B3C14" w:rsidP="004C0173">
      <w:pPr>
        <w:pStyle w:val="ArIndent3"/>
      </w:pPr>
    </w:p>
    <w:p w14:paraId="588CB78F" w14:textId="77777777" w:rsidR="006171D5" w:rsidRDefault="006171D5" w:rsidP="004C0173">
      <w:pPr>
        <w:pStyle w:val="ArIndent3"/>
      </w:pPr>
    </w:p>
    <w:p w14:paraId="296AC50A" w14:textId="77777777" w:rsidR="006171D5" w:rsidRDefault="006171D5" w:rsidP="006171D5">
      <w:pPr>
        <w:pStyle w:val="ArIndent2"/>
      </w:pPr>
    </w:p>
    <w:p w14:paraId="0015CD2E" w14:textId="77777777" w:rsidR="006171D5" w:rsidRDefault="006171D5" w:rsidP="006171D5">
      <w:pPr>
        <w:pStyle w:val="ArIndent2"/>
      </w:pPr>
    </w:p>
    <w:p w14:paraId="5F6D0832" w14:textId="77777777" w:rsidR="006171D5" w:rsidRDefault="006171D5" w:rsidP="006171D5">
      <w:pPr>
        <w:pStyle w:val="ArIndent2"/>
      </w:pPr>
    </w:p>
    <w:p w14:paraId="74E03FA0" w14:textId="3F4CEC0D" w:rsidR="006171D5" w:rsidRDefault="006171D5" w:rsidP="006171D5">
      <w:pPr>
        <w:pStyle w:val="ArIndent2"/>
      </w:pPr>
      <w:r>
        <w:t>(b)</w:t>
      </w:r>
      <w:r>
        <w:tab/>
        <w:t xml:space="preserve">Show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x</m:t>
        </m:r>
      </m:oMath>
    </w:p>
    <w:p w14:paraId="05088711" w14:textId="77777777" w:rsidR="006171D5" w:rsidRDefault="006171D5" w:rsidP="006171D5">
      <w:pPr>
        <w:pStyle w:val="ArIndent2"/>
      </w:pPr>
    </w:p>
    <w:p w14:paraId="33325092" w14:textId="39A297F8" w:rsidR="006171D5" w:rsidRPr="004C0173" w:rsidRDefault="006171D5" w:rsidP="006171D5">
      <w:pPr>
        <w:pStyle w:val="ArIndent2"/>
      </w:pPr>
      <w:r>
        <w:tab/>
        <w:t>[Hint:  Use Question 1 (b) from Part A and the quotient rule]</w:t>
      </w:r>
    </w:p>
    <w:sectPr w:rsidR="006171D5" w:rsidRPr="004C0173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DA"/>
    <w:rsid w:val="00033AC7"/>
    <w:rsid w:val="001F6CDA"/>
    <w:rsid w:val="002878B1"/>
    <w:rsid w:val="002B3C14"/>
    <w:rsid w:val="003743C7"/>
    <w:rsid w:val="003906AF"/>
    <w:rsid w:val="004C0173"/>
    <w:rsid w:val="004F79DA"/>
    <w:rsid w:val="005173DF"/>
    <w:rsid w:val="005A2423"/>
    <w:rsid w:val="00601AD4"/>
    <w:rsid w:val="006171D5"/>
    <w:rsid w:val="008B13B4"/>
    <w:rsid w:val="00A62C2F"/>
    <w:rsid w:val="00AE5D6E"/>
    <w:rsid w:val="00BE66FC"/>
    <w:rsid w:val="00C4528C"/>
    <w:rsid w:val="00CD4B3C"/>
    <w:rsid w:val="00D64835"/>
    <w:rsid w:val="00D95EB1"/>
    <w:rsid w:val="00E07FB6"/>
    <w:rsid w:val="00E40798"/>
    <w:rsid w:val="00EC2EFA"/>
    <w:rsid w:val="00F2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10F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DA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4F79DA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ascii="Arial" w:eastAsiaTheme="minorEastAsia" w:hAnsi="Arial"/>
      <w:iCs/>
      <w:lang w:val="en-GB" w:eastAsia="ja-JP"/>
    </w:rPr>
  </w:style>
  <w:style w:type="paragraph" w:customStyle="1" w:styleId="ArNormal">
    <w:name w:val="Ar Normal"/>
    <w:basedOn w:val="Normal"/>
    <w:qFormat/>
    <w:rsid w:val="00D95EB1"/>
    <w:rPr>
      <w:rFonts w:ascii="Arial" w:hAnsi="Arial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customStyle="1" w:styleId="Heading1Char">
    <w:name w:val="Heading 1 Char"/>
    <w:basedOn w:val="DefaultParagraphFont"/>
    <w:link w:val="Heading1"/>
    <w:rsid w:val="004F79DA"/>
    <w:rPr>
      <w:rFonts w:ascii="Times New Roman" w:eastAsia="Times New Roman" w:hAnsi="Times New Roman" w:cs="Times New Roman"/>
      <w:b/>
      <w:bCs/>
      <w:sz w:val="2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9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9DA"/>
    <w:rPr>
      <w:rFonts w:ascii="Lucida Grande" w:eastAsia="Times New Roman" w:hAnsi="Lucida Grande" w:cs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8B13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DA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4F79DA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ascii="Arial" w:eastAsiaTheme="minorEastAsia" w:hAnsi="Arial"/>
      <w:iCs/>
      <w:lang w:val="en-GB" w:eastAsia="ja-JP"/>
    </w:rPr>
  </w:style>
  <w:style w:type="paragraph" w:customStyle="1" w:styleId="ArNormal">
    <w:name w:val="Ar Normal"/>
    <w:basedOn w:val="Normal"/>
    <w:qFormat/>
    <w:rsid w:val="00D95EB1"/>
    <w:rPr>
      <w:rFonts w:ascii="Arial" w:hAnsi="Arial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customStyle="1" w:styleId="Heading1Char">
    <w:name w:val="Heading 1 Char"/>
    <w:basedOn w:val="DefaultParagraphFont"/>
    <w:link w:val="Heading1"/>
    <w:rsid w:val="004F79DA"/>
    <w:rPr>
      <w:rFonts w:ascii="Times New Roman" w:eastAsia="Times New Roman" w:hAnsi="Times New Roman" w:cs="Times New Roman"/>
      <w:b/>
      <w:bCs/>
      <w:sz w:val="2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9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9DA"/>
    <w:rPr>
      <w:rFonts w:ascii="Lucida Grande" w:eastAsia="Times New Roman" w:hAnsi="Lucida Grande" w:cs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8B1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72AC1BF9</Template>
  <TotalTime>45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11</cp:revision>
  <cp:lastPrinted>2017-08-30T00:42:00Z</cp:lastPrinted>
  <dcterms:created xsi:type="dcterms:W3CDTF">2017-08-19T11:45:00Z</dcterms:created>
  <dcterms:modified xsi:type="dcterms:W3CDTF">2017-08-30T00:42:00Z</dcterms:modified>
</cp:coreProperties>
</file>