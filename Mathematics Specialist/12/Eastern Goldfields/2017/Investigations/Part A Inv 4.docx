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4A3F3" w14:textId="6FD68C64" w:rsidR="00D76ABC" w:rsidRPr="00E02D2D" w:rsidRDefault="00D76ABC" w:rsidP="00D76ABC">
      <w:pPr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6674B122" wp14:editId="213BE01B">
            <wp:simplePos x="0" y="0"/>
            <wp:positionH relativeFrom="column">
              <wp:posOffset>-26035</wp:posOffset>
            </wp:positionH>
            <wp:positionV relativeFrom="paragraph">
              <wp:posOffset>-1905</wp:posOffset>
            </wp:positionV>
            <wp:extent cx="2449195" cy="2101215"/>
            <wp:effectExtent l="0" t="0" r="8255" b="0"/>
            <wp:wrapSquare wrapText="bothSides"/>
            <wp:docPr id="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escription: Description: MS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276A0" w14:textId="77777777" w:rsidR="00D76ABC" w:rsidRPr="00E02D2D" w:rsidRDefault="00D76ABC" w:rsidP="00D76ABC">
      <w:pPr>
        <w:jc w:val="center"/>
        <w:rPr>
          <w:rFonts w:ascii="Arial" w:hAnsi="Arial"/>
          <w:b/>
          <w:sz w:val="36"/>
          <w:szCs w:val="36"/>
        </w:rPr>
      </w:pPr>
      <w:r w:rsidRPr="00E02D2D">
        <w:rPr>
          <w:rFonts w:ascii="Arial" w:hAnsi="Arial"/>
          <w:b/>
          <w:sz w:val="36"/>
          <w:szCs w:val="36"/>
        </w:rPr>
        <w:t>MATHEMATICS: SPECIALIST 3 &amp; 4</w:t>
      </w:r>
    </w:p>
    <w:p w14:paraId="324D8755" w14:textId="77777777" w:rsidR="00D76ABC" w:rsidRPr="00E02D2D" w:rsidRDefault="00D76ABC" w:rsidP="00D76ABC">
      <w:pPr>
        <w:jc w:val="center"/>
        <w:rPr>
          <w:rFonts w:ascii="Arial" w:hAnsi="Arial"/>
          <w:b/>
          <w:sz w:val="36"/>
          <w:szCs w:val="36"/>
        </w:rPr>
      </w:pPr>
    </w:p>
    <w:p w14:paraId="634D8BFD" w14:textId="77777777" w:rsidR="00D76ABC" w:rsidRPr="00E02D2D" w:rsidRDefault="00D76ABC" w:rsidP="00D76ABC">
      <w:pPr>
        <w:jc w:val="center"/>
        <w:rPr>
          <w:rFonts w:ascii="Arial" w:hAnsi="Arial"/>
          <w:b/>
          <w:sz w:val="36"/>
          <w:szCs w:val="36"/>
        </w:rPr>
      </w:pPr>
      <w:r w:rsidRPr="00E02D2D">
        <w:rPr>
          <w:rFonts w:ascii="Arial" w:hAnsi="Arial"/>
          <w:b/>
          <w:sz w:val="36"/>
          <w:szCs w:val="36"/>
        </w:rPr>
        <w:t>EXTENDED PIECE OF WORK 4</w:t>
      </w:r>
    </w:p>
    <w:p w14:paraId="31004705" w14:textId="77777777" w:rsidR="00D76ABC" w:rsidRPr="00E02D2D" w:rsidRDefault="00D76ABC" w:rsidP="00D76ABC">
      <w:pPr>
        <w:jc w:val="center"/>
        <w:rPr>
          <w:rFonts w:ascii="Arial" w:hAnsi="Arial"/>
          <w:b/>
          <w:sz w:val="36"/>
          <w:szCs w:val="36"/>
        </w:rPr>
      </w:pPr>
      <w:bookmarkStart w:id="0" w:name="_GoBack"/>
      <w:bookmarkEnd w:id="0"/>
    </w:p>
    <w:p w14:paraId="72B16A0C" w14:textId="77777777" w:rsidR="00D76ABC" w:rsidRPr="00E02D2D" w:rsidRDefault="00D76ABC" w:rsidP="00D76ABC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PART A</w:t>
      </w:r>
    </w:p>
    <w:p w14:paraId="1B3E4965" w14:textId="77777777" w:rsidR="00D76ABC" w:rsidRPr="00E02D2D" w:rsidRDefault="00D76ABC" w:rsidP="00D76ABC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ascii="Arial" w:hAnsi="Arial"/>
          <w:b/>
          <w:sz w:val="36"/>
          <w:szCs w:val="36"/>
        </w:rPr>
      </w:pPr>
    </w:p>
    <w:p w14:paraId="3F92650F" w14:textId="77777777" w:rsidR="00D76ABC" w:rsidRPr="00E02D2D" w:rsidRDefault="00D76ABC" w:rsidP="00D76ABC">
      <w:pPr>
        <w:pStyle w:val="Heading1"/>
        <w:rPr>
          <w:rFonts w:ascii="Arial" w:hAnsi="Arial"/>
          <w:sz w:val="36"/>
          <w:szCs w:val="36"/>
        </w:rPr>
      </w:pPr>
      <w:r w:rsidRPr="00E02D2D">
        <w:rPr>
          <w:rFonts w:ascii="Arial" w:hAnsi="Arial"/>
          <w:sz w:val="36"/>
          <w:szCs w:val="36"/>
        </w:rPr>
        <w:t>HYPERBOLIC FUNCTIONS</w:t>
      </w:r>
    </w:p>
    <w:p w14:paraId="6E3BC138" w14:textId="77777777" w:rsidR="00D76ABC" w:rsidRPr="00E02D2D" w:rsidRDefault="00D76ABC" w:rsidP="00D76ABC">
      <w:pPr>
        <w:rPr>
          <w:rFonts w:ascii="Arial" w:hAnsi="Arial"/>
        </w:rPr>
      </w:pPr>
    </w:p>
    <w:p w14:paraId="05707A35" w14:textId="77777777" w:rsidR="00D76ABC" w:rsidRDefault="00D76ABC" w:rsidP="00D76ABC">
      <w:pPr>
        <w:pStyle w:val="ArNormal"/>
      </w:pPr>
      <w:r>
        <w:t xml:space="preserve">In </w:t>
      </w:r>
      <w:r w:rsidR="004F47A2">
        <w:t>this investigative assignment you will be required to work Part A thoroughly.  Part B will be a test.  You will need to bring your solutions and working from Part A to use during the test.</w:t>
      </w:r>
    </w:p>
    <w:p w14:paraId="470CF648" w14:textId="77777777" w:rsidR="004F47A2" w:rsidRDefault="004F47A2" w:rsidP="00D76ABC">
      <w:pPr>
        <w:pStyle w:val="ArNormal"/>
      </w:pPr>
    </w:p>
    <w:p w14:paraId="5750F661" w14:textId="77777777" w:rsidR="004F47A2" w:rsidRDefault="004F47A2" w:rsidP="00D76ABC">
      <w:pPr>
        <w:pStyle w:val="ArNormal"/>
      </w:pPr>
      <w:r>
        <w:t xml:space="preserve">Validation Date: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808D95A" w14:textId="77777777" w:rsidR="004F47A2" w:rsidRDefault="004F47A2" w:rsidP="00D76ABC">
      <w:pPr>
        <w:pStyle w:val="ArNormal"/>
      </w:pPr>
    </w:p>
    <w:p w14:paraId="66874409" w14:textId="77777777" w:rsidR="004F47A2" w:rsidRDefault="004F47A2" w:rsidP="00D76ABC">
      <w:pPr>
        <w:pStyle w:val="ArNormal"/>
      </w:pPr>
      <w:r>
        <w:t xml:space="preserve">The hyperbolic cosine, sine and tangent functions of real numbers </w:t>
      </w:r>
      <m:oMath>
        <m:r>
          <w:rPr>
            <w:rFonts w:ascii="Cambria Math" w:hAnsi="Cambria Math"/>
          </w:rPr>
          <m:t>x</m:t>
        </m:r>
      </m:oMath>
      <w:r>
        <w:t xml:space="preserve"> are written as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,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 respectively.  (Pronounced “cosh, shine, and than”).</w:t>
      </w:r>
    </w:p>
    <w:p w14:paraId="6E49EE26" w14:textId="77777777" w:rsidR="004F47A2" w:rsidRDefault="004F47A2" w:rsidP="00D76ABC">
      <w:pPr>
        <w:pStyle w:val="ArNormal"/>
      </w:pPr>
    </w:p>
    <w:p w14:paraId="254222B0" w14:textId="77777777" w:rsidR="004F47A2" w:rsidRDefault="004F47A2" w:rsidP="00D76ABC">
      <w:pPr>
        <w:pStyle w:val="ArNormal"/>
      </w:pPr>
      <w:r>
        <w:t>The definitions are:</w:t>
      </w:r>
    </w:p>
    <w:p w14:paraId="75398F94" w14:textId="77777777" w:rsidR="004F47A2" w:rsidRDefault="004F47A2" w:rsidP="004F47A2">
      <w:pPr>
        <w:pStyle w:val="ArNormal"/>
      </w:pPr>
    </w:p>
    <w:p w14:paraId="3C461235" w14:textId="77777777" w:rsidR="004F47A2" w:rsidRPr="004F47A2" w:rsidRDefault="00760ECA" w:rsidP="004F47A2">
      <w:pPr>
        <w:pStyle w:val="ArNormal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AU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eastAsia="en-A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e>
          </m:d>
        </m:oMath>
      </m:oMathPara>
    </w:p>
    <w:p w14:paraId="67355564" w14:textId="77777777" w:rsidR="004F47A2" w:rsidRDefault="004F47A2" w:rsidP="004F47A2">
      <w:pPr>
        <w:pStyle w:val="ArNormal"/>
      </w:pPr>
    </w:p>
    <w:p w14:paraId="0419CAE1" w14:textId="77777777" w:rsidR="004F47A2" w:rsidRPr="004F47A2" w:rsidRDefault="00760ECA" w:rsidP="004F47A2">
      <w:pPr>
        <w:pStyle w:val="ArNormal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e>
          </m:d>
        </m:oMath>
      </m:oMathPara>
    </w:p>
    <w:p w14:paraId="6C88BC47" w14:textId="77777777" w:rsidR="004F47A2" w:rsidRDefault="004F47A2" w:rsidP="004F47A2">
      <w:pPr>
        <w:pStyle w:val="ArNormal"/>
      </w:pPr>
      <w:proofErr w:type="gramStart"/>
      <w:r>
        <w:t>and</w:t>
      </w:r>
      <w:proofErr w:type="gramEnd"/>
    </w:p>
    <w:p w14:paraId="54ABE5E1" w14:textId="77777777" w:rsidR="004F47A2" w:rsidRPr="004F47A2" w:rsidRDefault="00760ECA" w:rsidP="004F47A2">
      <w:pPr>
        <w:pStyle w:val="ArNormal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619ECCC4" w14:textId="77777777" w:rsidR="00E40798" w:rsidRDefault="00E40798" w:rsidP="004F47A2">
      <w:pPr>
        <w:pStyle w:val="ArNormal"/>
      </w:pPr>
    </w:p>
    <w:p w14:paraId="242267DA" w14:textId="77777777" w:rsidR="004F47A2" w:rsidRDefault="004F47A2" w:rsidP="004F47A2">
      <w:pPr>
        <w:pStyle w:val="ArIndent1"/>
      </w:pPr>
      <w:r>
        <w:rPr>
          <w:b/>
        </w:rPr>
        <w:t>1.</w:t>
      </w:r>
      <w:r>
        <w:tab/>
        <w:t>(</w:t>
      </w:r>
      <w:proofErr w:type="gramStart"/>
      <w:r>
        <w:t>a</w:t>
      </w:r>
      <w:proofErr w:type="gramEnd"/>
      <w:r>
        <w:t>)</w:t>
      </w:r>
      <w:r>
        <w:tab/>
        <w:t xml:space="preserve">Sketch the graph of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56F6D835" w14:textId="77777777" w:rsidR="004F47A2" w:rsidRDefault="004F47A2" w:rsidP="004F47A2">
      <w:pPr>
        <w:pStyle w:val="ArIndent1"/>
      </w:pPr>
    </w:p>
    <w:p w14:paraId="56D14411" w14:textId="77777777" w:rsidR="004F47A2" w:rsidRDefault="004F47A2" w:rsidP="004F47A2">
      <w:pPr>
        <w:pStyle w:val="ArIndent2"/>
      </w:pPr>
      <w:r>
        <w:t>(b)</w:t>
      </w:r>
      <w:r>
        <w:tab/>
        <w:t xml:space="preserve">Show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sinh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cosh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352D1FB6" w14:textId="77777777" w:rsidR="004F47A2" w:rsidRDefault="004F47A2" w:rsidP="004F47A2">
      <w:pPr>
        <w:pStyle w:val="ArIndent2"/>
      </w:pPr>
    </w:p>
    <w:p w14:paraId="1F26534C" w14:textId="77777777" w:rsidR="004F47A2" w:rsidRDefault="004F47A2" w:rsidP="004F47A2">
      <w:pPr>
        <w:pStyle w:val="ArIndent2"/>
      </w:pPr>
      <w:r>
        <w:t>(c)</w:t>
      </w:r>
      <w:r>
        <w:tab/>
        <w:t>Evaluate</w:t>
      </w:r>
      <w:r>
        <w:tab/>
        <w:t>(</w:t>
      </w:r>
      <w:proofErr w:type="spellStart"/>
      <w:r>
        <w:t>i</w:t>
      </w:r>
      <w:proofErr w:type="spellEnd"/>
      <w:r>
        <w:t>)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0</m:t>
            </m:r>
          </m:e>
        </m:func>
      </m:oMath>
    </w:p>
    <w:p w14:paraId="1C565DB5" w14:textId="77777777" w:rsidR="004F47A2" w:rsidRDefault="004F47A2" w:rsidP="004F47A2">
      <w:pPr>
        <w:pStyle w:val="ArIndent2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E3701" wp14:editId="0D810133">
                <wp:simplePos x="0" y="0"/>
                <wp:positionH relativeFrom="column">
                  <wp:posOffset>2149475</wp:posOffset>
                </wp:positionH>
                <wp:positionV relativeFrom="paragraph">
                  <wp:posOffset>35560</wp:posOffset>
                </wp:positionV>
                <wp:extent cx="874395" cy="477520"/>
                <wp:effectExtent l="0" t="0" r="0" b="50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7C138" w14:textId="77777777" w:rsidR="00015D56" w:rsidRDefault="00760ECA"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GB" w:eastAsia="ja-JP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lang w:val="en-GB" w:eastAsia="ja-JP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x→∞</m:t>
                                        </m:r>
                                      </m:lim>
                                    </m:limLow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lang w:val="en-GB" w:eastAsia="ja-JP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cosh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9.25pt;margin-top:2.8pt;width:68.85pt;height:37.6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" filled="f" stroked="f">
                <v:textbox>
                  <w:txbxContent>
                    <w:p w14:paraId="2917C138" w14:textId="77777777" w:rsidR="00015D56" w:rsidRDefault="00015D56"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GB" w:eastAsia="ja-JP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GB" w:eastAsia="ja-JP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x→∞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GB" w:eastAsia="ja-JP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cosh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den>
                              </m:f>
                            </m:e>
                          </m:fun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5AD17" w14:textId="77777777" w:rsidR="004F47A2" w:rsidRDefault="004F47A2" w:rsidP="004F47A2">
      <w:pPr>
        <w:pStyle w:val="ArIndent2"/>
      </w:pPr>
      <w:r>
        <w:tab/>
      </w:r>
      <w:r>
        <w:tab/>
      </w:r>
      <w:r>
        <w:tab/>
        <w:t>(ii)</w:t>
      </w:r>
    </w:p>
    <w:p w14:paraId="49DE1802" w14:textId="77777777" w:rsidR="004F47A2" w:rsidRDefault="004F47A2" w:rsidP="004F47A2">
      <w:pPr>
        <w:pStyle w:val="ArIndent2"/>
      </w:pPr>
    </w:p>
    <w:p w14:paraId="684BD798" w14:textId="77777777" w:rsidR="004F47A2" w:rsidRDefault="004F47A2" w:rsidP="004F47A2">
      <w:pPr>
        <w:pStyle w:val="ArIndent1"/>
      </w:pPr>
      <w:r>
        <w:rPr>
          <w:b/>
        </w:rPr>
        <w:t>2.</w:t>
      </w:r>
      <w:r>
        <w:tab/>
        <w:t>(</w:t>
      </w:r>
      <w:proofErr w:type="gramStart"/>
      <w:r>
        <w:t>a</w:t>
      </w:r>
      <w:proofErr w:type="gramEnd"/>
      <w:r>
        <w:t>)</w:t>
      </w:r>
      <w:r>
        <w:tab/>
        <w:t xml:space="preserve">Use the definitions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 to show:</w:t>
      </w:r>
    </w:p>
    <w:p w14:paraId="409ADE60" w14:textId="77777777" w:rsidR="004F47A2" w:rsidRDefault="004F47A2" w:rsidP="004F47A2">
      <w:pPr>
        <w:pStyle w:val="ArIndent1"/>
      </w:pPr>
    </w:p>
    <w:p w14:paraId="1051E1E5" w14:textId="77777777" w:rsidR="004F47A2" w:rsidRDefault="004F47A2" w:rsidP="004F47A2">
      <w:pPr>
        <w:pStyle w:val="ArIndent3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r>
              <w:rPr>
                <w:rFonts w:ascii="Cambria Math" w:hAnsi="Cambria Math"/>
              </w:rPr>
              <m:t>(-x)</m:t>
            </m:r>
          </m:e>
        </m:func>
        <m:r>
          <w:rPr>
            <w:rFonts w:ascii="Cambria Math" w:hAnsi="Cambria Math"/>
          </w:rPr>
          <m:t>= 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3053B994" w14:textId="77777777" w:rsidR="004F47A2" w:rsidRDefault="004F47A2" w:rsidP="004F47A2">
      <w:pPr>
        <w:pStyle w:val="ArIndent3"/>
      </w:pPr>
    </w:p>
    <w:p w14:paraId="17031CC3" w14:textId="77777777" w:rsidR="004F47A2" w:rsidRDefault="004F47A2" w:rsidP="004F47A2">
      <w:pPr>
        <w:pStyle w:val="ArIndent3"/>
      </w:pPr>
      <w:r>
        <w:t>(ii)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r>
              <w:rPr>
                <w:rFonts w:ascii="Cambria Math" w:hAnsi="Cambria Math"/>
              </w:rPr>
              <m:t>2x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6D732EF1" w14:textId="77777777" w:rsidR="004F47A2" w:rsidRDefault="004F47A2" w:rsidP="004F47A2">
      <w:pPr>
        <w:pStyle w:val="ArIndent3"/>
      </w:pPr>
    </w:p>
    <w:p w14:paraId="76DCC60A" w14:textId="77777777" w:rsidR="004F47A2" w:rsidRDefault="004F47A2" w:rsidP="004F47A2">
      <w:pPr>
        <w:pStyle w:val="ArIndent3"/>
      </w:pPr>
      <w:r>
        <w:t>(iii)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x-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x=1</m:t>
        </m:r>
      </m:oMath>
    </w:p>
    <w:p w14:paraId="0EA65C75" w14:textId="77777777" w:rsidR="004F47A2" w:rsidRDefault="004F47A2" w:rsidP="004F47A2">
      <w:pPr>
        <w:pStyle w:val="ArIndent3"/>
      </w:pPr>
    </w:p>
    <w:p w14:paraId="1F359A7F" w14:textId="380C07AF" w:rsidR="00F50F6A" w:rsidRDefault="004F47A2" w:rsidP="004F47A2">
      <w:pPr>
        <w:pStyle w:val="ArIndent2"/>
      </w:pPr>
      <w:r>
        <w:t>(b)</w:t>
      </w:r>
      <w:r>
        <w:tab/>
        <w:t xml:space="preserve">Determine a formula for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2x</m:t>
            </m:r>
          </m:e>
        </m:func>
      </m:oMath>
      <w:r>
        <w:t xml:space="preserve"> in terms of </w:t>
      </w:r>
      <m:oMath>
        <m:sSup>
          <m:sSupPr>
            <m:ctrlPr>
              <w:rPr>
                <w:rFonts w:ascii="Cambria Math" w:hAnsi="Cambria Math"/>
                <w:i/>
                <w:lang w:eastAsia="en-A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>
        <w:t>.</w:t>
      </w:r>
    </w:p>
    <w:p w14:paraId="408F896F" w14:textId="77777777" w:rsidR="00F50F6A" w:rsidRDefault="00F50F6A">
      <w:pPr>
        <w:rPr>
          <w:rFonts w:ascii="Arial" w:hAnsi="Arial"/>
          <w:iCs/>
          <w:lang w:val="en-GB" w:eastAsia="ja-JP"/>
        </w:rPr>
      </w:pPr>
      <w:r>
        <w:br w:type="page"/>
      </w:r>
    </w:p>
    <w:p w14:paraId="609E6816" w14:textId="37A39675" w:rsidR="004F47A2" w:rsidRDefault="00F50F6A" w:rsidP="004F47A2">
      <w:pPr>
        <w:pStyle w:val="ArIndent2"/>
      </w:pPr>
      <w:r>
        <w:lastRenderedPageBreak/>
        <w:t>(c)</w:t>
      </w:r>
      <w:r>
        <w:tab/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  <w:r>
        <w:tab/>
        <w:t xml:space="preserve">Write </w:t>
      </w:r>
      <m:oMath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in terms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>.</w:t>
      </w:r>
    </w:p>
    <w:p w14:paraId="565C8D3F" w14:textId="77777777" w:rsidR="00F50F6A" w:rsidRDefault="00F50F6A" w:rsidP="004F47A2">
      <w:pPr>
        <w:pStyle w:val="ArIndent2"/>
      </w:pPr>
    </w:p>
    <w:p w14:paraId="19CFE7EA" w14:textId="4EEA2EAA" w:rsidR="00F50F6A" w:rsidRDefault="00F50F6A" w:rsidP="00F50F6A">
      <w:pPr>
        <w:pStyle w:val="ArIndent3"/>
      </w:pPr>
      <w:r>
        <w:t>(ii)</w:t>
      </w:r>
      <w:r>
        <w:tab/>
        <w:t xml:space="preserve">Investigate integral powers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as a function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>.</w:t>
      </w:r>
    </w:p>
    <w:p w14:paraId="10BD72CF" w14:textId="77777777" w:rsidR="00F50F6A" w:rsidRDefault="00F50F6A" w:rsidP="00F50F6A">
      <w:pPr>
        <w:pStyle w:val="ArIndent3"/>
      </w:pPr>
    </w:p>
    <w:p w14:paraId="090D03D5" w14:textId="0C20316D" w:rsidR="00F50F6A" w:rsidRDefault="00F50F6A" w:rsidP="00F50F6A">
      <w:pPr>
        <w:pStyle w:val="ArIndent3"/>
      </w:pPr>
      <w:r>
        <w:t>Hence,</w:t>
      </w:r>
    </w:p>
    <w:p w14:paraId="5358AE36" w14:textId="77777777" w:rsidR="00F50F6A" w:rsidRDefault="00F50F6A" w:rsidP="00F50F6A">
      <w:pPr>
        <w:pStyle w:val="ArIndent3"/>
      </w:pPr>
    </w:p>
    <w:p w14:paraId="4A14D3FA" w14:textId="64172A1C" w:rsidR="00F50F6A" w:rsidRDefault="00F50F6A" w:rsidP="00F50F6A">
      <w:pPr>
        <w:pStyle w:val="ArIndent3"/>
      </w:pPr>
      <w:r w:rsidRPr="00D4432D">
        <w:t>(iii)</w:t>
      </w:r>
      <w:r w:rsidRPr="00D4432D">
        <w:tab/>
      </w:r>
      <w:proofErr w:type="gramStart"/>
      <w:r w:rsidRPr="00D4432D">
        <w:t>write</w:t>
      </w:r>
      <w:proofErr w:type="gramEnd"/>
      <w:r w:rsidRPr="00D4432D">
        <w:t xml:space="preserve"> an expression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7F7DFD" w:rsidRPr="00D4432D">
        <w:t xml:space="preserve"> in terms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7F7DFD" w:rsidRPr="00D4432D">
        <w:t>.</w:t>
      </w:r>
    </w:p>
    <w:p w14:paraId="67B76191" w14:textId="77777777" w:rsidR="007F7DFD" w:rsidRDefault="007F7DFD" w:rsidP="00F50F6A">
      <w:pPr>
        <w:pStyle w:val="ArIndent3"/>
      </w:pPr>
    </w:p>
    <w:p w14:paraId="0126D903" w14:textId="30A46BD4" w:rsidR="007F7DFD" w:rsidRDefault="007F7DFD" w:rsidP="00F50F6A">
      <w:pPr>
        <w:pStyle w:val="ArIndent3"/>
      </w:pPr>
      <w:r>
        <w:tab/>
        <w:t xml:space="preserve">Is this expression true for any real number </w:t>
      </w:r>
      <m:oMath>
        <m:r>
          <w:rPr>
            <w:rFonts w:ascii="Cambria Math" w:hAnsi="Cambria Math"/>
          </w:rPr>
          <m:t>n</m:t>
        </m:r>
      </m:oMath>
      <w:r>
        <w:t>?</w:t>
      </w:r>
    </w:p>
    <w:p w14:paraId="5800C578" w14:textId="77777777" w:rsidR="007F7DFD" w:rsidRDefault="007F7DFD" w:rsidP="00F50F6A">
      <w:pPr>
        <w:pStyle w:val="ArIndent3"/>
      </w:pPr>
    </w:p>
    <w:p w14:paraId="2EC978B0" w14:textId="2DBADBD9" w:rsidR="007F7DFD" w:rsidRDefault="007F7DFD" w:rsidP="007F7DFD">
      <w:pPr>
        <w:pStyle w:val="ArIndent1"/>
      </w:pPr>
      <w:r>
        <w:rPr>
          <w:b/>
        </w:rPr>
        <w:t>3.</w:t>
      </w:r>
      <w:r>
        <w:tab/>
        <w:t>(</w:t>
      </w:r>
      <w:proofErr w:type="gramStart"/>
      <w:r>
        <w:t>a</w:t>
      </w:r>
      <w:proofErr w:type="gramEnd"/>
      <w:r>
        <w:t>)</w:t>
      </w:r>
      <w:r>
        <w:tab/>
        <w:t xml:space="preserve">Show that </w:t>
      </w:r>
      <w:r>
        <w:tab/>
        <w:t>(</w:t>
      </w:r>
      <w:proofErr w:type="spellStart"/>
      <w:r>
        <w:t>i</w:t>
      </w:r>
      <w:proofErr w:type="spellEnd"/>
      <w:r>
        <w:t>)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r>
              <w:rPr>
                <w:rFonts w:ascii="Cambria Math" w:hAnsi="Cambria Math"/>
              </w:rPr>
              <m:t>x)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7490EA5F" w14:textId="77777777" w:rsidR="00290CBE" w:rsidRDefault="00290CBE" w:rsidP="007F7DFD">
      <w:pPr>
        <w:pStyle w:val="ArIndent1"/>
      </w:pPr>
    </w:p>
    <w:p w14:paraId="767C36D8" w14:textId="0DD7B026" w:rsidR="00290CBE" w:rsidRDefault="00290CBE" w:rsidP="007F7DFD">
      <w:pPr>
        <w:pStyle w:val="ArIndent1"/>
      </w:pPr>
      <w:r>
        <w:tab/>
      </w:r>
      <w:r>
        <w:tab/>
      </w:r>
      <w:r>
        <w:tab/>
      </w:r>
      <w:proofErr w:type="gramStart"/>
      <w:r>
        <w:t>and</w:t>
      </w:r>
      <w:proofErr w:type="gramEnd"/>
      <w:r>
        <w:tab/>
        <w:t>(ii)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x)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>.</w:t>
      </w:r>
    </w:p>
    <w:p w14:paraId="18B25E48" w14:textId="77777777" w:rsidR="00290CBE" w:rsidRDefault="00290CBE" w:rsidP="007F7DFD">
      <w:pPr>
        <w:pStyle w:val="ArIndent1"/>
      </w:pPr>
    </w:p>
    <w:p w14:paraId="268D59EE" w14:textId="78639293" w:rsidR="00290CBE" w:rsidRDefault="00290CBE" w:rsidP="00290CBE">
      <w:pPr>
        <w:pStyle w:val="ArIndent2"/>
      </w:pPr>
      <w:r>
        <w:t>(b)</w:t>
      </w:r>
      <w:r>
        <w:tab/>
        <w:t>Hence or otherwise, find the derivatives of</w:t>
      </w:r>
    </w:p>
    <w:p w14:paraId="30884FA1" w14:textId="77777777" w:rsidR="00290CBE" w:rsidRDefault="00290CBE" w:rsidP="00290CBE">
      <w:pPr>
        <w:pStyle w:val="ArIndent2"/>
      </w:pPr>
    </w:p>
    <w:p w14:paraId="1EFB0F5C" w14:textId="75A58659" w:rsidR="00290CBE" w:rsidRPr="00290CBE" w:rsidRDefault="00290CBE" w:rsidP="00290CBE">
      <w:pPr>
        <w:pStyle w:val="ArIndent2"/>
      </w:pPr>
      <w:r>
        <w:tab/>
        <w:t>(</w:t>
      </w:r>
      <w:proofErr w:type="spellStart"/>
      <w:r>
        <w:t>i</w:t>
      </w:r>
      <w:proofErr w:type="spellEnd"/>
      <w:r>
        <w:t>)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x</m:t>
        </m:r>
      </m:oMath>
      <w:r>
        <w:tab/>
      </w:r>
      <w:r>
        <w:tab/>
        <w:t>(ii)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3x</m:t>
            </m:r>
          </m:e>
        </m:func>
      </m:oMath>
      <w:r>
        <w:tab/>
      </w:r>
      <w:r>
        <w:tab/>
        <w:t>(iii)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</m:oMath>
    </w:p>
    <w:p w14:paraId="02A3DA85" w14:textId="77777777" w:rsidR="00290CBE" w:rsidRDefault="00290CBE" w:rsidP="00290CBE">
      <w:pPr>
        <w:pStyle w:val="ArIndent2"/>
      </w:pPr>
    </w:p>
    <w:p w14:paraId="6302CCE6" w14:textId="75481EFE" w:rsidR="00290CBE" w:rsidRDefault="00290CBE" w:rsidP="00290CBE">
      <w:pPr>
        <w:pStyle w:val="ArIndent1"/>
      </w:pPr>
      <w:r>
        <w:rPr>
          <w:b/>
        </w:rPr>
        <w:t>4.</w:t>
      </w:r>
      <w:r>
        <w:tab/>
        <w:t xml:space="preserve">A formula involving </w:t>
      </w:r>
      <m:oMath>
        <m:r>
          <m:rPr>
            <m:sty m:val="p"/>
          </m:rPr>
          <w:rPr>
            <w:rFonts w:ascii="Cambria Math" w:hAnsi="Cambria Math"/>
          </w:rPr>
          <m:t>cosh</m:t>
        </m:r>
      </m:oMath>
      <w:r>
        <w:t xml:space="preserve"> and/or </w:t>
      </w:r>
      <m:oMath>
        <m:r>
          <m:rPr>
            <m:sty m:val="p"/>
          </m:rPr>
          <w:rPr>
            <w:rFonts w:ascii="Cambria Math" w:hAnsi="Cambria Math"/>
          </w:rPr>
          <m:t>sinh</m:t>
        </m:r>
      </m:oMath>
      <w:r>
        <w:t xml:space="preserve"> can be obtained from the corresponding formula involving </w:t>
      </w:r>
      <m:oMath>
        <m:r>
          <m:rPr>
            <m:sty m:val="p"/>
          </m:rPr>
          <w:rPr>
            <w:rFonts w:ascii="Cambria Math" w:hAnsi="Cambria Math"/>
          </w:rPr>
          <m:t>cos</m:t>
        </m:r>
      </m:oMath>
      <w:r>
        <w:t xml:space="preserve"> and/or </w:t>
      </w:r>
      <m:oMath>
        <m:r>
          <m:rPr>
            <m:sty m:val="p"/>
          </m:rPr>
          <w:rPr>
            <w:rFonts w:ascii="Cambria Math" w:hAnsi="Cambria Math"/>
          </w:rPr>
          <m:t>sin</m:t>
        </m:r>
      </m:oMath>
      <w:r>
        <w:t xml:space="preserve"> by the following rules:</w:t>
      </w:r>
    </w:p>
    <w:p w14:paraId="1450A7F5" w14:textId="77777777" w:rsidR="00290CBE" w:rsidRDefault="00290CBE" w:rsidP="00290CBE">
      <w:pPr>
        <w:pStyle w:val="ArIndent1"/>
      </w:pPr>
    </w:p>
    <w:p w14:paraId="6AD9F0EE" w14:textId="7D4FBCDE" w:rsidR="00290CBE" w:rsidRDefault="00290CBE" w:rsidP="00290CBE">
      <w:pPr>
        <w:pStyle w:val="ArIndent1"/>
      </w:pPr>
      <w:r>
        <w:tab/>
      </w:r>
      <w:r>
        <w:tab/>
      </w:r>
      <w:r>
        <w:tab/>
      </w:r>
      <w:proofErr w:type="gramStart"/>
      <w:r>
        <w:t>replace</w:t>
      </w:r>
      <w:proofErr w:type="gramEnd"/>
      <w:r>
        <w:tab/>
      </w:r>
      <m:oMath>
        <m:r>
          <m:rPr>
            <m:sty m:val="p"/>
          </m:rPr>
          <w:rPr>
            <w:rFonts w:ascii="Cambria Math" w:hAnsi="Cambria Math"/>
          </w:rPr>
          <m:t>cos</m:t>
        </m:r>
      </m:oMath>
      <w:r>
        <w:t xml:space="preserve"> by </w:t>
      </w:r>
      <m:oMath>
        <m:r>
          <m:rPr>
            <m:sty m:val="p"/>
          </m:rPr>
          <w:rPr>
            <w:rFonts w:ascii="Cambria Math" w:hAnsi="Cambria Math"/>
          </w:rPr>
          <m:t>cosh</m:t>
        </m:r>
      </m:oMath>
    </w:p>
    <w:p w14:paraId="190DC995" w14:textId="77777777" w:rsidR="00290CBE" w:rsidRDefault="00290CBE" w:rsidP="00290CBE">
      <w:pPr>
        <w:pStyle w:val="ArIndent1"/>
      </w:pPr>
    </w:p>
    <w:p w14:paraId="40FB16B8" w14:textId="154ADFD8" w:rsidR="00290CBE" w:rsidRDefault="00290CBE" w:rsidP="00290CBE">
      <w:pPr>
        <w:pStyle w:val="ArIndent1"/>
      </w:pPr>
      <w:r>
        <w:tab/>
      </w:r>
      <w:r>
        <w:tab/>
      </w:r>
      <w:proofErr w:type="gramStart"/>
      <w:r>
        <w:t>and</w:t>
      </w:r>
      <w:proofErr w:type="gramEnd"/>
      <w:r>
        <w:t xml:space="preserve"> replace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sin</m:t>
        </m:r>
      </m:oMath>
      <w:r>
        <w:t xml:space="preserve"> by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sinh</m:t>
        </m:r>
      </m:oMath>
      <w:r>
        <w:tab/>
      </w:r>
      <w:r>
        <w:tab/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 -1</m:t>
        </m:r>
      </m:oMath>
      <w:r>
        <w:t>.</w:t>
      </w:r>
    </w:p>
    <w:p w14:paraId="609D802B" w14:textId="77777777" w:rsidR="00290CBE" w:rsidRDefault="00290CBE" w:rsidP="00290CBE">
      <w:pPr>
        <w:pStyle w:val="ArIndent1"/>
      </w:pPr>
    </w:p>
    <w:p w14:paraId="747A1C5C" w14:textId="54404F04" w:rsidR="00290CBE" w:rsidRDefault="00290CBE" w:rsidP="00290CBE">
      <w:pPr>
        <w:pStyle w:val="ArIndent1"/>
      </w:pPr>
      <w:r>
        <w:tab/>
        <w:t xml:space="preserve">For example,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(x+y)</m:t>
            </m:r>
          </m:e>
        </m:func>
      </m:oMath>
      <w:r>
        <w:t xml:space="preserve"> </w:t>
      </w:r>
      <w:r>
        <w:tab/>
        <w:t>=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</m:oMath>
    </w:p>
    <w:p w14:paraId="42243F2B" w14:textId="77777777" w:rsidR="00290CBE" w:rsidRDefault="00290CBE" w:rsidP="00290CBE">
      <w:pPr>
        <w:pStyle w:val="ArIndent1"/>
      </w:pPr>
    </w:p>
    <w:p w14:paraId="039831FC" w14:textId="3A9FE02F" w:rsidR="00290CBE" w:rsidRDefault="00290CBE" w:rsidP="00290CBE">
      <w:pPr>
        <w:pStyle w:val="ArIndent1"/>
      </w:pPr>
      <w:r>
        <w:tab/>
      </w:r>
      <w:r>
        <w:tab/>
      </w:r>
      <w:proofErr w:type="gramStart"/>
      <w:r>
        <w:t>thus</w:t>
      </w:r>
      <w:proofErr w:type="gramEnd"/>
      <w:r>
        <w:t xml:space="preserve">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(x+y)</m:t>
            </m:r>
          </m:e>
        </m:func>
      </m:oMath>
      <w:r>
        <w:tab/>
        <w:t>=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-(i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)(i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)</m:t>
        </m:r>
      </m:oMath>
    </w:p>
    <w:p w14:paraId="79724C34" w14:textId="77777777" w:rsidR="00D808C9" w:rsidRDefault="00D808C9" w:rsidP="00290CBE">
      <w:pPr>
        <w:pStyle w:val="ArIndent1"/>
      </w:pPr>
    </w:p>
    <w:p w14:paraId="30E25DCE" w14:textId="60C2D5C0" w:rsidR="00D808C9" w:rsidRDefault="00D808C9" w:rsidP="00290CBE">
      <w:pPr>
        <w:pStyle w:val="ArIndent1"/>
      </w:pPr>
      <w:r>
        <w:tab/>
      </w:r>
      <w:r>
        <w:tab/>
      </w:r>
      <w:r>
        <w:tab/>
      </w:r>
      <w:r>
        <w:tab/>
      </w:r>
      <w:r>
        <w:tab/>
        <w:t>=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</m:oMath>
    </w:p>
    <w:p w14:paraId="2D8F2109" w14:textId="77777777" w:rsidR="00D808C9" w:rsidRDefault="00D808C9" w:rsidP="00290CBE">
      <w:pPr>
        <w:pStyle w:val="ArIndent1"/>
      </w:pPr>
    </w:p>
    <w:p w14:paraId="66F31A87" w14:textId="17BCD1C1" w:rsidR="00D808C9" w:rsidRDefault="00D808C9" w:rsidP="00D808C9">
      <w:pPr>
        <w:pStyle w:val="ArIndent2"/>
      </w:pPr>
      <w:r>
        <w:t>(a)</w:t>
      </w:r>
      <w:r>
        <w:tab/>
        <w:t>Illustrate this rule by determining the corresponding identities for</w:t>
      </w:r>
    </w:p>
    <w:p w14:paraId="16F6DE5A" w14:textId="77777777" w:rsidR="00D808C9" w:rsidRDefault="00D808C9" w:rsidP="00D808C9">
      <w:pPr>
        <w:pStyle w:val="ArIndent2"/>
      </w:pPr>
    </w:p>
    <w:p w14:paraId="41C78F49" w14:textId="2873D1F3" w:rsidR="00D808C9" w:rsidRPr="00D808C9" w:rsidRDefault="00D808C9" w:rsidP="00D808C9">
      <w:pPr>
        <w:pStyle w:val="ArIndent3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x+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x=1</m:t>
        </m:r>
      </m:oMath>
    </w:p>
    <w:p w14:paraId="5CA77585" w14:textId="77777777" w:rsidR="00D808C9" w:rsidRDefault="00D808C9" w:rsidP="00D808C9">
      <w:pPr>
        <w:pStyle w:val="ArIndent3"/>
      </w:pPr>
    </w:p>
    <w:p w14:paraId="1F545E96" w14:textId="7B97CB74" w:rsidR="00D808C9" w:rsidRDefault="00D808C9" w:rsidP="00D808C9">
      <w:pPr>
        <w:pStyle w:val="ArIndent3"/>
      </w:pPr>
      <w:r>
        <w:t>(ii)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2x</m:t>
            </m:r>
          </m:e>
        </m:func>
        <m:r>
          <w:rPr>
            <w:rFonts w:ascii="Cambria Math" w:hAnsi="Cambria Math"/>
          </w:rPr>
          <m:t xml:space="preserve">=1-2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</w:p>
    <w:p w14:paraId="09651DAD" w14:textId="77777777" w:rsidR="00D808C9" w:rsidRDefault="00D808C9" w:rsidP="00D808C9">
      <w:pPr>
        <w:pStyle w:val="ArIndent3"/>
      </w:pPr>
    </w:p>
    <w:p w14:paraId="07302522" w14:textId="5DAD1C2A" w:rsidR="00D808C9" w:rsidRDefault="00D808C9" w:rsidP="00D808C9">
      <w:pPr>
        <w:pStyle w:val="ArIndent3"/>
      </w:pPr>
      <w:proofErr w:type="gramStart"/>
      <w:r>
        <w:t>and</w:t>
      </w:r>
      <w:proofErr w:type="gramEnd"/>
      <w:r>
        <w:t xml:space="preserve"> comparing these answers to your answers in Questions 2(a) and 2(b).</w:t>
      </w:r>
    </w:p>
    <w:p w14:paraId="5D0D2E11" w14:textId="77777777" w:rsidR="00D808C9" w:rsidRDefault="00D808C9" w:rsidP="00D808C9">
      <w:pPr>
        <w:pStyle w:val="ArIndent3"/>
      </w:pPr>
    </w:p>
    <w:p w14:paraId="551E56DE" w14:textId="36568816" w:rsidR="00D808C9" w:rsidRPr="00D808C9" w:rsidRDefault="00D808C9" w:rsidP="00D808C9">
      <w:pPr>
        <w:pStyle w:val="ArIndent2"/>
      </w:pPr>
      <w:r>
        <w:t>(b)</w:t>
      </w:r>
      <w:r>
        <w:tab/>
        <w:t>Investigate at least two other identities (Check your formula sheet) not mentioned in this assignment.</w:t>
      </w:r>
    </w:p>
    <w:p w14:paraId="4D0CCE81" w14:textId="77777777" w:rsidR="00290CBE" w:rsidRPr="007F7DFD" w:rsidRDefault="00290CBE" w:rsidP="00290CBE">
      <w:pPr>
        <w:pStyle w:val="ArIndent2"/>
      </w:pPr>
    </w:p>
    <w:sectPr w:rsidR="00290CBE" w:rsidRPr="007F7DFD" w:rsidSect="007F7DF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drawingGridHorizontalSpacing w:val="113"/>
  <w:drawingGridVerticalSpacing w:val="11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ABC"/>
    <w:rsid w:val="00015D56"/>
    <w:rsid w:val="00033AC7"/>
    <w:rsid w:val="001F6CDA"/>
    <w:rsid w:val="00290CBE"/>
    <w:rsid w:val="003743C7"/>
    <w:rsid w:val="004F47A2"/>
    <w:rsid w:val="00601AD4"/>
    <w:rsid w:val="00760ECA"/>
    <w:rsid w:val="007F7DFD"/>
    <w:rsid w:val="00C4528C"/>
    <w:rsid w:val="00CD4B3C"/>
    <w:rsid w:val="00D4432D"/>
    <w:rsid w:val="00D64835"/>
    <w:rsid w:val="00D76ABC"/>
    <w:rsid w:val="00D808C9"/>
    <w:rsid w:val="00D95EB1"/>
    <w:rsid w:val="00E07FB6"/>
    <w:rsid w:val="00E40798"/>
    <w:rsid w:val="00EC2EFA"/>
    <w:rsid w:val="00F5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8B9C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ABC"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qFormat/>
    <w:rsid w:val="00D76ABC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CD4B3C"/>
    <w:pPr>
      <w:ind w:left="709" w:hanging="709"/>
    </w:pPr>
    <w:rPr>
      <w:rFonts w:ascii="Arial" w:eastAsiaTheme="minorEastAsia" w:hAnsi="Arial"/>
      <w:iCs/>
      <w:lang w:val="en-GB" w:eastAsia="ja-JP"/>
    </w:rPr>
  </w:style>
  <w:style w:type="paragraph" w:customStyle="1" w:styleId="ArNormal">
    <w:name w:val="Ar Normal"/>
    <w:basedOn w:val="Normal"/>
    <w:qFormat/>
    <w:rsid w:val="00D95EB1"/>
    <w:rPr>
      <w:rFonts w:ascii="Arial" w:hAnsi="Arial"/>
      <w:iCs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rFonts w:ascii="Bookman Old Style" w:hAnsi="Bookman Old Style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hAnsi="Comic Sans MS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customStyle="1" w:styleId="Heading1Char">
    <w:name w:val="Heading 1 Char"/>
    <w:basedOn w:val="DefaultParagraphFont"/>
    <w:link w:val="Heading1"/>
    <w:rsid w:val="00D76ABC"/>
    <w:rPr>
      <w:rFonts w:ascii="Times New Roman" w:eastAsia="Times New Roman" w:hAnsi="Times New Roman" w:cs="Times New Roman"/>
      <w:b/>
      <w:bCs/>
      <w:sz w:val="28"/>
      <w:lang w:val="en-AU"/>
    </w:rPr>
  </w:style>
  <w:style w:type="character" w:styleId="PlaceholderText">
    <w:name w:val="Placeholder Text"/>
    <w:basedOn w:val="DefaultParagraphFont"/>
    <w:uiPriority w:val="99"/>
    <w:semiHidden/>
    <w:rsid w:val="004F47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7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7A2"/>
    <w:rPr>
      <w:rFonts w:ascii="Lucida Grande" w:eastAsia="Times New Roman" w:hAnsi="Lucida Grande" w:cs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ABC"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qFormat/>
    <w:rsid w:val="00D76ABC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CD4B3C"/>
    <w:pPr>
      <w:ind w:left="709" w:hanging="709"/>
    </w:pPr>
    <w:rPr>
      <w:rFonts w:ascii="Arial" w:eastAsiaTheme="minorEastAsia" w:hAnsi="Arial"/>
      <w:iCs/>
      <w:lang w:val="en-GB" w:eastAsia="ja-JP"/>
    </w:rPr>
  </w:style>
  <w:style w:type="paragraph" w:customStyle="1" w:styleId="ArNormal">
    <w:name w:val="Ar Normal"/>
    <w:basedOn w:val="Normal"/>
    <w:qFormat/>
    <w:rsid w:val="00D95EB1"/>
    <w:rPr>
      <w:rFonts w:ascii="Arial" w:hAnsi="Arial"/>
      <w:iCs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rFonts w:ascii="Bookman Old Style" w:hAnsi="Bookman Old Style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hAnsi="Comic Sans MS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customStyle="1" w:styleId="Heading1Char">
    <w:name w:val="Heading 1 Char"/>
    <w:basedOn w:val="DefaultParagraphFont"/>
    <w:link w:val="Heading1"/>
    <w:rsid w:val="00D76ABC"/>
    <w:rPr>
      <w:rFonts w:ascii="Times New Roman" w:eastAsia="Times New Roman" w:hAnsi="Times New Roman" w:cs="Times New Roman"/>
      <w:b/>
      <w:bCs/>
      <w:sz w:val="28"/>
      <w:lang w:val="en-AU"/>
    </w:rPr>
  </w:style>
  <w:style w:type="character" w:styleId="PlaceholderText">
    <w:name w:val="Placeholder Text"/>
    <w:basedOn w:val="DefaultParagraphFont"/>
    <w:uiPriority w:val="99"/>
    <w:semiHidden/>
    <w:rsid w:val="004F47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7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7A2"/>
    <w:rPr>
      <w:rFonts w:ascii="Lucida Grande" w:eastAsia="Times New Roman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566D5DA</Template>
  <TotalTime>0</TotalTime>
  <Pages>2</Pages>
  <Words>325</Words>
  <Characters>1857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PALMER Patsy</cp:lastModifiedBy>
  <cp:revision>2</cp:revision>
  <cp:lastPrinted>2017-08-21T02:51:00Z</cp:lastPrinted>
  <dcterms:created xsi:type="dcterms:W3CDTF">2017-08-21T02:52:00Z</dcterms:created>
  <dcterms:modified xsi:type="dcterms:W3CDTF">2017-08-21T02:52:00Z</dcterms:modified>
</cp:coreProperties>
</file>