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867B3" w14:textId="77777777" w:rsidR="00905FAC" w:rsidRPr="004169E3" w:rsidRDefault="00905FAC" w:rsidP="00905FAC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2096" behindDoc="0" locked="0" layoutInCell="1" allowOverlap="1" wp14:anchorId="6A1C8451" wp14:editId="65C29CC9">
            <wp:simplePos x="0" y="0"/>
            <wp:positionH relativeFrom="column">
              <wp:posOffset>100965</wp:posOffset>
            </wp:positionH>
            <wp:positionV relativeFrom="paragraph">
              <wp:posOffset>81915</wp:posOffset>
            </wp:positionV>
            <wp:extent cx="1957705" cy="1679575"/>
            <wp:effectExtent l="0" t="0" r="444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EFB05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3720C31D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3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4</w:t>
      </w:r>
    </w:p>
    <w:p w14:paraId="7EE9F045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6FB384DE" w14:textId="2CA20988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SEMESTER 2</w:t>
      </w:r>
      <w:r w:rsidRPr="004169E3">
        <w:rPr>
          <w:rFonts w:cs="Arial"/>
          <w:b/>
          <w:sz w:val="36"/>
          <w:szCs w:val="36"/>
        </w:rPr>
        <w:tab/>
        <w:t>201</w:t>
      </w:r>
      <w:r w:rsidR="00EB10D6">
        <w:rPr>
          <w:rFonts w:cs="Arial"/>
          <w:b/>
          <w:sz w:val="36"/>
          <w:szCs w:val="36"/>
        </w:rPr>
        <w:t>7</w:t>
      </w:r>
    </w:p>
    <w:p w14:paraId="54FD37F3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1158567F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TEST </w:t>
      </w:r>
      <w:r>
        <w:rPr>
          <w:rFonts w:cs="Arial"/>
          <w:b/>
          <w:sz w:val="36"/>
          <w:szCs w:val="36"/>
        </w:rPr>
        <w:t>6</w:t>
      </w:r>
    </w:p>
    <w:p w14:paraId="04FB0B39" w14:textId="77777777" w:rsidR="00905FAC" w:rsidRPr="004169E3" w:rsidRDefault="00905FAC" w:rsidP="00905FAC">
      <w:pPr>
        <w:spacing w:after="0"/>
        <w:jc w:val="center"/>
        <w:rPr>
          <w:rFonts w:cs="Arial"/>
          <w:b/>
          <w:sz w:val="28"/>
          <w:szCs w:val="28"/>
        </w:rPr>
      </w:pPr>
    </w:p>
    <w:p w14:paraId="2DEA4F51" w14:textId="77777777" w:rsidR="00905FAC" w:rsidRPr="004169E3" w:rsidRDefault="00905FAC" w:rsidP="00905FAC">
      <w:pPr>
        <w:spacing w:after="0"/>
        <w:jc w:val="center"/>
        <w:rPr>
          <w:rFonts w:cs="Arial"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Resource Free</w:t>
      </w:r>
    </w:p>
    <w:p w14:paraId="10F1A674" w14:textId="77777777" w:rsidR="00905FAC" w:rsidRDefault="00905FAC" w:rsidP="00905FAC">
      <w:pPr>
        <w:pStyle w:val="ArNormal"/>
        <w:rPr>
          <w:rFonts w:cs="Arial"/>
        </w:rPr>
      </w:pPr>
    </w:p>
    <w:p w14:paraId="218B6352" w14:textId="77777777" w:rsidR="00905FAC" w:rsidRPr="004169E3" w:rsidRDefault="00905FAC" w:rsidP="00905FAC">
      <w:pPr>
        <w:pStyle w:val="ArNormal"/>
        <w:rPr>
          <w:rFonts w:cs="Arial"/>
        </w:rPr>
      </w:pPr>
      <w:r>
        <w:rPr>
          <w:rFonts w:cs="Arial"/>
        </w:rPr>
        <w:t>Reading Time:  2 minutes</w:t>
      </w:r>
    </w:p>
    <w:p w14:paraId="7B6DF696" w14:textId="252A1EF9" w:rsidR="00905FAC" w:rsidRPr="004169E3" w:rsidRDefault="008871B3" w:rsidP="00905FAC">
      <w:pPr>
        <w:pStyle w:val="ArNormal"/>
        <w:rPr>
          <w:rFonts w:cs="Arial"/>
        </w:rPr>
      </w:pPr>
      <w:r>
        <w:rPr>
          <w:rFonts w:cs="Arial"/>
        </w:rPr>
        <w:t>Time Allowed:  24</w:t>
      </w:r>
      <w:r w:rsidR="00D6643C">
        <w:rPr>
          <w:rFonts w:cs="Arial"/>
        </w:rPr>
        <w:t xml:space="preserve"> </w:t>
      </w:r>
      <w:r w:rsidR="00C30602">
        <w:rPr>
          <w:rFonts w:cs="Arial"/>
        </w:rPr>
        <w:t>minutes</w:t>
      </w:r>
      <w:r w:rsidR="00C30602">
        <w:rPr>
          <w:rFonts w:cs="Arial"/>
        </w:rPr>
        <w:tab/>
      </w:r>
      <w:r w:rsidR="00C30602">
        <w:rPr>
          <w:rFonts w:cs="Arial"/>
        </w:rPr>
        <w:tab/>
      </w:r>
      <w:r w:rsidR="00C30602">
        <w:rPr>
          <w:rFonts w:cs="Arial"/>
        </w:rPr>
        <w:tab/>
      </w:r>
      <w:r w:rsidR="00C30602">
        <w:rPr>
          <w:rFonts w:cs="Arial"/>
        </w:rPr>
        <w:tab/>
      </w:r>
      <w:r w:rsidR="00C30602">
        <w:rPr>
          <w:rFonts w:cs="Arial"/>
        </w:rPr>
        <w:tab/>
      </w:r>
      <w:r w:rsidR="00C30602">
        <w:rPr>
          <w:rFonts w:cs="Arial"/>
        </w:rPr>
        <w:tab/>
      </w:r>
      <w:r w:rsidR="00C30602">
        <w:rPr>
          <w:rFonts w:cs="Arial"/>
        </w:rPr>
        <w:tab/>
      </w:r>
      <w:r w:rsidR="00C30602">
        <w:rPr>
          <w:rFonts w:cs="Arial"/>
        </w:rPr>
        <w:tab/>
      </w:r>
      <w:r w:rsidR="00C30602">
        <w:rPr>
          <w:rFonts w:cs="Arial"/>
        </w:rPr>
        <w:tab/>
        <w:t>Total Marks:  24</w:t>
      </w:r>
    </w:p>
    <w:p w14:paraId="4499C25E" w14:textId="77777777" w:rsidR="00905FAC" w:rsidRDefault="00905FAC" w:rsidP="00905FAC">
      <w:pPr>
        <w:pStyle w:val="ArNormal"/>
        <w:rPr>
          <w:rFonts w:cs="Arial"/>
        </w:rPr>
      </w:pPr>
    </w:p>
    <w:p w14:paraId="59C25CF3" w14:textId="276F1487" w:rsidR="00905FAC" w:rsidRDefault="00277E84" w:rsidP="00905FAC">
      <w:pPr>
        <w:pStyle w:val="ArNormal"/>
        <w:rPr>
          <w:rFonts w:cs="Arial"/>
        </w:rPr>
      </w:pPr>
      <w:r>
        <w:rPr>
          <w:rFonts w:cs="Arial"/>
          <w:b/>
        </w:rPr>
        <w:t>1.</w:t>
      </w:r>
      <w:r>
        <w:rPr>
          <w:rFonts w:cs="Arial"/>
        </w:rPr>
        <w:tab/>
        <w:t>[</w:t>
      </w:r>
      <w:r w:rsidR="00364659">
        <w:rPr>
          <w:rFonts w:cs="Arial"/>
        </w:rPr>
        <w:t xml:space="preserve">1, 2, </w:t>
      </w:r>
      <w:r w:rsidR="00E35C88">
        <w:rPr>
          <w:rFonts w:cs="Arial"/>
        </w:rPr>
        <w:t>3 marks</w:t>
      </w:r>
      <w:r>
        <w:rPr>
          <w:rFonts w:cs="Arial"/>
        </w:rPr>
        <w:t>]</w:t>
      </w:r>
    </w:p>
    <w:p w14:paraId="27CF2A6E" w14:textId="77777777" w:rsidR="00277E84" w:rsidRDefault="00277E84" w:rsidP="00905FAC">
      <w:pPr>
        <w:pStyle w:val="ArNormal"/>
        <w:rPr>
          <w:rFonts w:cs="Arial"/>
        </w:rPr>
      </w:pPr>
    </w:p>
    <w:p w14:paraId="53EE40C3" w14:textId="68E37AA4" w:rsidR="00277E84" w:rsidRDefault="00364659" w:rsidP="00364659">
      <w:pPr>
        <w:pStyle w:val="ArIndent1"/>
      </w:pPr>
      <w:r>
        <w:tab/>
        <w:t xml:space="preserve">A particle is travelling such that its acceleration is given by </w:t>
      </w:r>
      <m:oMath>
        <m:acc>
          <m:accPr>
            <m:chr m:val="̈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 -4x</m:t>
        </m:r>
      </m:oMath>
      <w:r>
        <w:t xml:space="preserve">.  The particle has a maximum speed of </w:t>
      </w:r>
      <m:oMath>
        <m:r>
          <w:rPr>
            <w:rFonts w:ascii="Cambria Math" w:hAnsi="Cambria Math"/>
          </w:rPr>
          <m:t>10</m:t>
        </m:r>
      </m:oMath>
      <w:r>
        <w:t xml:space="preserve"> cm/sec.  Initially, the particle has a negative velocity, a positive acceleration, and is </w:t>
      </w:r>
      <m:oMath>
        <m:r>
          <w:rPr>
            <w:rFonts w:ascii="Cambria Math" w:hAnsi="Cambria Math"/>
          </w:rPr>
          <m:t>2.5</m:t>
        </m:r>
      </m:oMath>
      <w:r>
        <w:t xml:space="preserve"> cm from its extreme point.</w:t>
      </w:r>
    </w:p>
    <w:p w14:paraId="73FE5114" w14:textId="77777777" w:rsidR="00364659" w:rsidRDefault="00364659" w:rsidP="00364659">
      <w:pPr>
        <w:pStyle w:val="ArIndent1"/>
      </w:pPr>
    </w:p>
    <w:p w14:paraId="7E796665" w14:textId="125A33E5" w:rsidR="00364659" w:rsidRDefault="00364659" w:rsidP="00364659">
      <w:pPr>
        <w:pStyle w:val="ArIndent1"/>
      </w:pPr>
      <w:r>
        <w:tab/>
        <w:t>Determine the</w:t>
      </w:r>
    </w:p>
    <w:p w14:paraId="2FA29D7A" w14:textId="77777777" w:rsidR="00364659" w:rsidRDefault="00364659" w:rsidP="00364659">
      <w:pPr>
        <w:pStyle w:val="ArIndent1"/>
      </w:pPr>
    </w:p>
    <w:p w14:paraId="2AB72492" w14:textId="29858DC4" w:rsidR="00364659" w:rsidRDefault="00364659" w:rsidP="00364659">
      <w:pPr>
        <w:pStyle w:val="ArIndent2"/>
      </w:pPr>
      <w:r>
        <w:t>(</w:t>
      </w:r>
      <w:proofErr w:type="gramStart"/>
      <w:r>
        <w:t>a</w:t>
      </w:r>
      <w:proofErr w:type="gramEnd"/>
      <w:r>
        <w:t>)</w:t>
      </w:r>
      <w:r>
        <w:tab/>
        <w:t>period of the motion.</w:t>
      </w:r>
    </w:p>
    <w:p w14:paraId="102B03B2" w14:textId="77777777" w:rsidR="00364659" w:rsidRDefault="00364659" w:rsidP="00364659">
      <w:pPr>
        <w:pStyle w:val="ArIndent2"/>
      </w:pPr>
    </w:p>
    <w:p w14:paraId="5D396F0C" w14:textId="77777777" w:rsidR="00364659" w:rsidRDefault="00364659" w:rsidP="00364659">
      <w:pPr>
        <w:pStyle w:val="ArIndent2"/>
      </w:pPr>
    </w:p>
    <w:p w14:paraId="7F65FFB7" w14:textId="77777777" w:rsidR="00364659" w:rsidRDefault="00364659" w:rsidP="00364659">
      <w:pPr>
        <w:pStyle w:val="ArIndent2"/>
      </w:pPr>
    </w:p>
    <w:p w14:paraId="128CA8CC" w14:textId="77777777" w:rsidR="00D6643C" w:rsidRDefault="00D6643C" w:rsidP="00364659">
      <w:pPr>
        <w:pStyle w:val="ArIndent2"/>
      </w:pPr>
    </w:p>
    <w:p w14:paraId="070FFFF4" w14:textId="77777777" w:rsidR="00364659" w:rsidRDefault="00364659" w:rsidP="00364659">
      <w:pPr>
        <w:pStyle w:val="ArIndent2"/>
      </w:pPr>
    </w:p>
    <w:p w14:paraId="0BDAD97C" w14:textId="039C6D2D" w:rsidR="00364659" w:rsidRDefault="00364659" w:rsidP="00364659">
      <w:pPr>
        <w:pStyle w:val="ArIndent2"/>
      </w:pPr>
      <w:r>
        <w:t>(b)</w:t>
      </w:r>
      <w:r>
        <w:tab/>
      </w:r>
      <w:proofErr w:type="gramStart"/>
      <w:r>
        <w:t>amplitude</w:t>
      </w:r>
      <w:proofErr w:type="gramEnd"/>
      <w:r>
        <w:t xml:space="preserve"> of the motion.</w:t>
      </w:r>
    </w:p>
    <w:p w14:paraId="237C2A49" w14:textId="77777777" w:rsidR="00364659" w:rsidRDefault="00364659" w:rsidP="00364659">
      <w:pPr>
        <w:pStyle w:val="ArIndent2"/>
      </w:pPr>
    </w:p>
    <w:p w14:paraId="6D6EF308" w14:textId="77777777" w:rsidR="00364659" w:rsidRDefault="00364659" w:rsidP="00364659">
      <w:pPr>
        <w:pStyle w:val="ArIndent2"/>
      </w:pPr>
    </w:p>
    <w:p w14:paraId="393464E3" w14:textId="77777777" w:rsidR="00D6643C" w:rsidRDefault="00D6643C" w:rsidP="00364659">
      <w:pPr>
        <w:pStyle w:val="ArIndent2"/>
      </w:pPr>
    </w:p>
    <w:p w14:paraId="546E62CE" w14:textId="77777777" w:rsidR="00364659" w:rsidRDefault="00364659" w:rsidP="00364659">
      <w:pPr>
        <w:pStyle w:val="ArIndent2"/>
      </w:pPr>
    </w:p>
    <w:p w14:paraId="29D15E11" w14:textId="77777777" w:rsidR="00364659" w:rsidRDefault="00364659" w:rsidP="00364659">
      <w:pPr>
        <w:pStyle w:val="ArIndent2"/>
      </w:pPr>
    </w:p>
    <w:p w14:paraId="601274DC" w14:textId="77777777" w:rsidR="00364659" w:rsidRDefault="00364659" w:rsidP="00364659">
      <w:pPr>
        <w:pStyle w:val="ArIndent2"/>
      </w:pPr>
    </w:p>
    <w:p w14:paraId="3F1A0F16" w14:textId="77777777" w:rsidR="00364659" w:rsidRDefault="00364659" w:rsidP="00364659">
      <w:pPr>
        <w:pStyle w:val="ArIndent2"/>
      </w:pPr>
    </w:p>
    <w:p w14:paraId="65C19FCC" w14:textId="64D5607D" w:rsidR="00364659" w:rsidRPr="00277E84" w:rsidRDefault="00364659" w:rsidP="00364659">
      <w:pPr>
        <w:pStyle w:val="ArIndent2"/>
      </w:pPr>
      <w:r>
        <w:t>(c)</w:t>
      </w:r>
      <w:r>
        <w:tab/>
      </w:r>
      <w:proofErr w:type="gramStart"/>
      <w:r>
        <w:t>equation</w:t>
      </w:r>
      <w:proofErr w:type="gramEnd"/>
      <w:r>
        <w:t xml:space="preserve"> of motion, </w:t>
      </w:r>
      <m:oMath>
        <m:r>
          <w:rPr>
            <w:rFonts w:ascii="Cambria Math" w:hAnsi="Cambria Math"/>
          </w:rPr>
          <m:t>x(t)</m:t>
        </m:r>
      </m:oMath>
      <w:r>
        <w:t>.</w:t>
      </w:r>
    </w:p>
    <w:p w14:paraId="1074B717" w14:textId="77777777" w:rsidR="00905FAC" w:rsidRDefault="00905FAC" w:rsidP="00905FAC">
      <w:pPr>
        <w:pStyle w:val="ArNormal"/>
        <w:rPr>
          <w:rFonts w:cs="Arial"/>
        </w:rPr>
      </w:pPr>
    </w:p>
    <w:p w14:paraId="6B733A62" w14:textId="77777777" w:rsidR="00E35C88" w:rsidRDefault="00E35C88" w:rsidP="00905FAC">
      <w:pPr>
        <w:pStyle w:val="ArNormal"/>
        <w:rPr>
          <w:rFonts w:cs="Arial"/>
        </w:rPr>
      </w:pPr>
    </w:p>
    <w:p w14:paraId="3E93BC69" w14:textId="44AFD6E5" w:rsidR="00E35C88" w:rsidRDefault="00E35C88">
      <w:pPr>
        <w:spacing w:after="0"/>
        <w:rPr>
          <w:rFonts w:eastAsia="Times New Roman" w:cs="Arial"/>
          <w:iCs/>
          <w:lang w:val="en-GB"/>
        </w:rPr>
      </w:pPr>
      <w:r>
        <w:rPr>
          <w:rFonts w:cs="Arial"/>
        </w:rPr>
        <w:br w:type="page"/>
      </w:r>
    </w:p>
    <w:p w14:paraId="28D3E55C" w14:textId="5D243991" w:rsidR="00E35C88" w:rsidRDefault="005B584D" w:rsidP="00905FAC">
      <w:pPr>
        <w:pStyle w:val="ArNormal"/>
        <w:rPr>
          <w:rFonts w:cs="Arial"/>
        </w:rPr>
      </w:pPr>
      <w:r>
        <w:rPr>
          <w:rFonts w:cs="Arial"/>
          <w:b/>
        </w:rPr>
        <w:t>2.</w:t>
      </w:r>
      <w:r>
        <w:rPr>
          <w:rFonts w:cs="Arial"/>
        </w:rPr>
        <w:tab/>
        <w:t>[</w:t>
      </w:r>
      <w:r w:rsidR="009251D6">
        <w:rPr>
          <w:rFonts w:cs="Arial"/>
        </w:rPr>
        <w:t>2</w:t>
      </w:r>
      <w:r w:rsidR="004D1FB2">
        <w:rPr>
          <w:rFonts w:cs="Arial"/>
        </w:rPr>
        <w:t xml:space="preserve">, </w:t>
      </w:r>
      <w:r w:rsidR="00ED29C6">
        <w:rPr>
          <w:rFonts w:cs="Arial"/>
        </w:rPr>
        <w:t>6</w:t>
      </w:r>
      <w:r w:rsidR="00365BE2">
        <w:rPr>
          <w:rFonts w:cs="Arial"/>
        </w:rPr>
        <w:t xml:space="preserve"> marks</w:t>
      </w:r>
      <w:r>
        <w:rPr>
          <w:rFonts w:cs="Arial"/>
        </w:rPr>
        <w:t>]</w:t>
      </w:r>
    </w:p>
    <w:p w14:paraId="380A90D8" w14:textId="77777777" w:rsidR="005B584D" w:rsidRDefault="005B584D" w:rsidP="00905FAC">
      <w:pPr>
        <w:pStyle w:val="ArNormal"/>
        <w:rPr>
          <w:rFonts w:cs="Arial"/>
        </w:rPr>
      </w:pPr>
    </w:p>
    <w:p w14:paraId="6EBE815E" w14:textId="3C8E4046" w:rsidR="005B584D" w:rsidRDefault="004D1FB2" w:rsidP="004D1FB2">
      <w:pPr>
        <w:pStyle w:val="ArIndent2"/>
      </w:pPr>
      <w:r>
        <w:t>(a)</w:t>
      </w:r>
      <w:r w:rsidR="005B584D">
        <w:tab/>
        <w:t>A particle travels with a velocity</w:t>
      </w:r>
      <w:r>
        <w:t xml:space="preserve">, </w:t>
      </w:r>
      <m:oMath>
        <m:r>
          <w:rPr>
            <w:rFonts w:ascii="Cambria Math" w:hAnsi="Cambria Math"/>
          </w:rPr>
          <m:t>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  <w:r>
        <w:t xml:space="preserve">.  Show that the acceleration of the particle is given by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4x</m:t>
            </m:r>
          </m:e>
        </m:func>
      </m:oMath>
      <w:r>
        <w:t>.</w:t>
      </w:r>
    </w:p>
    <w:p w14:paraId="74216F52" w14:textId="77777777" w:rsidR="004D1FB2" w:rsidRDefault="004D1FB2" w:rsidP="005B584D">
      <w:pPr>
        <w:pStyle w:val="ArIndent1"/>
      </w:pPr>
    </w:p>
    <w:p w14:paraId="638B0116" w14:textId="77777777" w:rsidR="004D1FB2" w:rsidRDefault="004D1FB2" w:rsidP="005B584D">
      <w:pPr>
        <w:pStyle w:val="ArIndent1"/>
      </w:pPr>
    </w:p>
    <w:p w14:paraId="17372E93" w14:textId="77777777" w:rsidR="004D1FB2" w:rsidRDefault="004D1FB2" w:rsidP="005B584D">
      <w:pPr>
        <w:pStyle w:val="ArIndent1"/>
      </w:pPr>
    </w:p>
    <w:p w14:paraId="7F9086C2" w14:textId="77777777" w:rsidR="001E39A8" w:rsidRDefault="001E39A8" w:rsidP="005B584D">
      <w:pPr>
        <w:pStyle w:val="ArIndent1"/>
      </w:pPr>
    </w:p>
    <w:p w14:paraId="668ECC24" w14:textId="77777777" w:rsidR="001E39A8" w:rsidRDefault="001E39A8" w:rsidP="005B584D">
      <w:pPr>
        <w:pStyle w:val="ArIndent1"/>
      </w:pPr>
    </w:p>
    <w:p w14:paraId="0F3A7119" w14:textId="77777777" w:rsidR="001E39A8" w:rsidRDefault="001E39A8" w:rsidP="005B584D">
      <w:pPr>
        <w:pStyle w:val="ArIndent1"/>
      </w:pPr>
    </w:p>
    <w:p w14:paraId="501194C3" w14:textId="77777777" w:rsidR="001E39A8" w:rsidRDefault="001E39A8" w:rsidP="005B584D">
      <w:pPr>
        <w:pStyle w:val="ArIndent1"/>
      </w:pPr>
    </w:p>
    <w:p w14:paraId="4D84DE05" w14:textId="77777777" w:rsidR="001E39A8" w:rsidRDefault="001E39A8" w:rsidP="005B584D">
      <w:pPr>
        <w:pStyle w:val="ArIndent1"/>
      </w:pPr>
    </w:p>
    <w:p w14:paraId="3B0274C6" w14:textId="77777777" w:rsidR="004D1FB2" w:rsidRDefault="004D1FB2" w:rsidP="005B584D">
      <w:pPr>
        <w:pStyle w:val="ArIndent1"/>
      </w:pPr>
    </w:p>
    <w:p w14:paraId="6846B2AF" w14:textId="77777777" w:rsidR="004D1FB2" w:rsidRDefault="004D1FB2" w:rsidP="005B584D">
      <w:pPr>
        <w:pStyle w:val="ArIndent1"/>
      </w:pPr>
    </w:p>
    <w:p w14:paraId="7B41CCD8" w14:textId="77777777" w:rsidR="004D1FB2" w:rsidRDefault="004D1FB2" w:rsidP="005B584D">
      <w:pPr>
        <w:pStyle w:val="ArIndent1"/>
      </w:pPr>
    </w:p>
    <w:p w14:paraId="265C828A" w14:textId="7404BB7F" w:rsidR="004D1FB2" w:rsidRDefault="004D1FB2" w:rsidP="004D1FB2">
      <w:pPr>
        <w:pStyle w:val="ArIndent2"/>
      </w:pPr>
      <w:r>
        <w:t>(b)</w:t>
      </w:r>
      <w:r>
        <w:tab/>
      </w:r>
      <w:r w:rsidR="00EB79B1">
        <w:t xml:space="preserve">A second particle </w:t>
      </w:r>
      <w:r w:rsidR="00066B9A">
        <w:t xml:space="preserve">starts from the origin with a velocity of </w:t>
      </w:r>
      <m:oMath>
        <m:r>
          <w:rPr>
            <w:rFonts w:ascii="Cambria Math" w:hAnsi="Cambria Math"/>
          </w:rPr>
          <m:t>6</m:t>
        </m:r>
      </m:oMath>
      <w:r w:rsidR="00066B9A">
        <w:t xml:space="preserve"> metres/second.  Its acceleration is given by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-0.2t</m:t>
            </m:r>
          </m:sup>
        </m:sSup>
      </m:oMath>
      <w:r w:rsidR="00066B9A">
        <w:t>.</w:t>
      </w:r>
    </w:p>
    <w:p w14:paraId="60F36208" w14:textId="77777777" w:rsidR="00066B9A" w:rsidRDefault="00066B9A" w:rsidP="004D1FB2">
      <w:pPr>
        <w:pStyle w:val="ArIndent2"/>
      </w:pPr>
    </w:p>
    <w:p w14:paraId="7831E1CA" w14:textId="77777777" w:rsidR="00467954" w:rsidRDefault="00467954" w:rsidP="00467954">
      <w:pPr>
        <w:pStyle w:val="ArIndent2"/>
      </w:pPr>
      <w:r>
        <w:tab/>
      </w:r>
      <w:r w:rsidR="00066B9A">
        <w:t xml:space="preserve">Determine </w:t>
      </w:r>
    </w:p>
    <w:p w14:paraId="7729689E" w14:textId="77777777" w:rsidR="00467954" w:rsidRDefault="00467954" w:rsidP="00467954">
      <w:pPr>
        <w:pStyle w:val="ArIndent2"/>
      </w:pPr>
    </w:p>
    <w:p w14:paraId="5CF86C6A" w14:textId="75F629D7" w:rsidR="00467954" w:rsidRDefault="00467954" w:rsidP="00467954">
      <w:pPr>
        <w:pStyle w:val="ArIndent3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the</w:t>
      </w:r>
      <w:proofErr w:type="gramEnd"/>
      <w:r>
        <w:t xml:space="preserve"> limiting value of the velocity</w:t>
      </w:r>
    </w:p>
    <w:p w14:paraId="475DD661" w14:textId="77777777" w:rsidR="00467954" w:rsidRDefault="00467954" w:rsidP="00467954">
      <w:pPr>
        <w:pStyle w:val="ArIndent3"/>
      </w:pPr>
    </w:p>
    <w:p w14:paraId="7FB01ECE" w14:textId="77777777" w:rsidR="00467954" w:rsidRDefault="00467954" w:rsidP="00467954">
      <w:pPr>
        <w:pStyle w:val="ArIndent3"/>
      </w:pPr>
    </w:p>
    <w:p w14:paraId="4163FB32" w14:textId="77777777" w:rsidR="00467954" w:rsidRDefault="00467954" w:rsidP="00467954">
      <w:pPr>
        <w:pStyle w:val="ArIndent3"/>
      </w:pPr>
    </w:p>
    <w:p w14:paraId="7D465635" w14:textId="77777777" w:rsidR="001E39A8" w:rsidRDefault="001E39A8" w:rsidP="00467954">
      <w:pPr>
        <w:pStyle w:val="ArIndent3"/>
      </w:pPr>
    </w:p>
    <w:p w14:paraId="0E661AC8" w14:textId="77777777" w:rsidR="001E39A8" w:rsidRDefault="001E39A8" w:rsidP="00467954">
      <w:pPr>
        <w:pStyle w:val="ArIndent3"/>
      </w:pPr>
    </w:p>
    <w:p w14:paraId="7E1E10F1" w14:textId="77777777" w:rsidR="001E39A8" w:rsidRDefault="001E39A8" w:rsidP="00467954">
      <w:pPr>
        <w:pStyle w:val="ArIndent3"/>
      </w:pPr>
    </w:p>
    <w:p w14:paraId="627CE6C8" w14:textId="77777777" w:rsidR="001E39A8" w:rsidRDefault="001E39A8" w:rsidP="00467954">
      <w:pPr>
        <w:pStyle w:val="ArIndent3"/>
      </w:pPr>
    </w:p>
    <w:p w14:paraId="6CAE82F6" w14:textId="77777777" w:rsidR="001E39A8" w:rsidRDefault="001E39A8" w:rsidP="00467954">
      <w:pPr>
        <w:pStyle w:val="ArIndent3"/>
      </w:pPr>
    </w:p>
    <w:p w14:paraId="7DE2FE51" w14:textId="77777777" w:rsidR="001E39A8" w:rsidRDefault="001E39A8" w:rsidP="00467954">
      <w:pPr>
        <w:pStyle w:val="ArIndent3"/>
      </w:pPr>
    </w:p>
    <w:p w14:paraId="229AAEDD" w14:textId="77777777" w:rsidR="00467954" w:rsidRDefault="00467954" w:rsidP="00467954">
      <w:pPr>
        <w:pStyle w:val="ArIndent3"/>
      </w:pPr>
    </w:p>
    <w:p w14:paraId="233308AA" w14:textId="77777777" w:rsidR="00467954" w:rsidRDefault="00467954" w:rsidP="00467954">
      <w:pPr>
        <w:pStyle w:val="ArIndent3"/>
      </w:pPr>
    </w:p>
    <w:p w14:paraId="11D5850C" w14:textId="77777777" w:rsidR="00467954" w:rsidRDefault="00467954" w:rsidP="00467954">
      <w:pPr>
        <w:pStyle w:val="ArIndent3"/>
      </w:pPr>
    </w:p>
    <w:p w14:paraId="229A84D4" w14:textId="0713EAA5" w:rsidR="00467954" w:rsidRDefault="00467954" w:rsidP="00467954">
      <w:pPr>
        <w:pStyle w:val="ArIndent3"/>
      </w:pPr>
      <w:r>
        <w:t>(i</w:t>
      </w:r>
      <w:r w:rsidR="001E39A8">
        <w:t>i</w:t>
      </w:r>
      <w:r>
        <w:t>)</w:t>
      </w:r>
      <w:r>
        <w:tab/>
      </w:r>
      <w:proofErr w:type="gramStart"/>
      <w:r w:rsidR="00066B9A">
        <w:t>the</w:t>
      </w:r>
      <w:proofErr w:type="gramEnd"/>
      <w:r w:rsidR="00066B9A">
        <w:t xml:space="preserve"> </w:t>
      </w:r>
      <w:r w:rsidR="001E39A8">
        <w:t xml:space="preserve">exact value of the </w:t>
      </w:r>
      <w:r w:rsidR="00066B9A">
        <w:t xml:space="preserve">particle’s position </w:t>
      </w:r>
      <w:r w:rsidR="001E39A8">
        <w:t>at</w:t>
      </w:r>
      <w:r>
        <w:t xml:space="preserve"> </w:t>
      </w:r>
      <m:oMath>
        <m:r>
          <w:rPr>
            <w:rFonts w:ascii="Cambria Math" w:hAnsi="Cambria Math"/>
          </w:rPr>
          <m:t>t=5</m:t>
        </m:r>
      </m:oMath>
      <w:r>
        <w:t xml:space="preserve"> seconds, </w:t>
      </w:r>
    </w:p>
    <w:p w14:paraId="531E5E6E" w14:textId="77777777" w:rsidR="00467954" w:rsidRDefault="00467954" w:rsidP="00467954">
      <w:pPr>
        <w:pStyle w:val="ArIndent3"/>
      </w:pPr>
    </w:p>
    <w:p w14:paraId="4F19865D" w14:textId="77777777" w:rsidR="00467954" w:rsidRDefault="00467954" w:rsidP="00467954">
      <w:pPr>
        <w:pStyle w:val="ArIndent3"/>
      </w:pPr>
    </w:p>
    <w:p w14:paraId="214486E9" w14:textId="77777777" w:rsidR="00467954" w:rsidRDefault="00467954" w:rsidP="00467954">
      <w:pPr>
        <w:pStyle w:val="ArIndent3"/>
      </w:pPr>
    </w:p>
    <w:p w14:paraId="04017254" w14:textId="77777777" w:rsidR="00D6643C" w:rsidRDefault="00D6643C" w:rsidP="004D1FB2">
      <w:pPr>
        <w:pStyle w:val="ArIndent2"/>
      </w:pPr>
    </w:p>
    <w:p w14:paraId="468BB796" w14:textId="77777777" w:rsidR="00D6643C" w:rsidRDefault="00D6643C" w:rsidP="004D1FB2">
      <w:pPr>
        <w:pStyle w:val="ArIndent2"/>
      </w:pPr>
    </w:p>
    <w:p w14:paraId="790EE2BC" w14:textId="77777777" w:rsidR="00D6643C" w:rsidRDefault="00D6643C" w:rsidP="004D1FB2">
      <w:pPr>
        <w:pStyle w:val="ArIndent2"/>
      </w:pPr>
    </w:p>
    <w:p w14:paraId="3C2F395F" w14:textId="77777777" w:rsidR="00D6643C" w:rsidRDefault="00D6643C" w:rsidP="004D1FB2">
      <w:pPr>
        <w:pStyle w:val="ArIndent2"/>
      </w:pPr>
    </w:p>
    <w:p w14:paraId="7AB8B4A5" w14:textId="77777777" w:rsidR="00D6643C" w:rsidRDefault="00D6643C" w:rsidP="004D1FB2">
      <w:pPr>
        <w:pStyle w:val="ArIndent2"/>
      </w:pPr>
    </w:p>
    <w:p w14:paraId="068576CB" w14:textId="77777777" w:rsidR="00D6643C" w:rsidRDefault="00D6643C" w:rsidP="004D1FB2">
      <w:pPr>
        <w:pStyle w:val="ArIndent2"/>
      </w:pPr>
    </w:p>
    <w:p w14:paraId="609BF8B1" w14:textId="77777777" w:rsidR="00EB79B1" w:rsidRDefault="00EB79B1" w:rsidP="004D1FB2">
      <w:pPr>
        <w:pStyle w:val="ArIndent2"/>
      </w:pPr>
    </w:p>
    <w:p w14:paraId="5AA08C98" w14:textId="77777777" w:rsidR="00EB79B1" w:rsidRDefault="00EB79B1" w:rsidP="004D1FB2">
      <w:pPr>
        <w:pStyle w:val="ArIndent2"/>
      </w:pPr>
    </w:p>
    <w:p w14:paraId="338ABD22" w14:textId="2E4C2EAB" w:rsidR="00A2350F" w:rsidRDefault="001E39A8" w:rsidP="00EB79B1">
      <w:pPr>
        <w:pStyle w:val="ArIndent1"/>
      </w:pPr>
      <w:r>
        <w:rPr>
          <w:b/>
        </w:rPr>
        <w:br w:type="page"/>
      </w:r>
      <w:r w:rsidR="00A2350F">
        <w:rPr>
          <w:b/>
        </w:rPr>
        <w:lastRenderedPageBreak/>
        <w:t>3.</w:t>
      </w:r>
      <w:r w:rsidR="00A2350F">
        <w:tab/>
        <w:t>[</w:t>
      </w:r>
      <w:r w:rsidR="00C30602">
        <w:t>3 marks</w:t>
      </w:r>
      <w:r w:rsidR="00A2350F">
        <w:t>]</w:t>
      </w:r>
    </w:p>
    <w:p w14:paraId="6807BD37" w14:textId="77777777" w:rsidR="00A2350F" w:rsidRDefault="00A2350F" w:rsidP="00EB79B1">
      <w:pPr>
        <w:pStyle w:val="ArIndent1"/>
      </w:pPr>
    </w:p>
    <w:p w14:paraId="7DC1A897" w14:textId="6F1A8BC7" w:rsidR="00A2350F" w:rsidRDefault="00A2350F" w:rsidP="00EB79B1">
      <w:pPr>
        <w:pStyle w:val="ArIndent1"/>
      </w:pPr>
      <w:r>
        <w:tab/>
        <w:t>One hundred One-Eyed, One-Horned</w:t>
      </w:r>
      <w:r w:rsidR="005F0E41">
        <w:t>,</w:t>
      </w:r>
      <w:r>
        <w:t xml:space="preserve"> Flying Purple People-Eaters are captured, and the lengths of their horns are measured.  These horns have a mean length of </w:t>
      </w:r>
      <m:oMath>
        <m:r>
          <w:rPr>
            <w:rFonts w:ascii="Cambria Math" w:hAnsi="Cambria Math"/>
          </w:rPr>
          <m:t>27</m:t>
        </m:r>
      </m:oMath>
      <w:r>
        <w:t xml:space="preserve"> cm with a standard deviation of </w:t>
      </w:r>
      <m:oMath>
        <m:r>
          <w:rPr>
            <w:rFonts w:ascii="Cambria Math" w:hAnsi="Cambria Math"/>
          </w:rPr>
          <m:t>8</m:t>
        </m:r>
      </m:oMath>
      <w:r w:rsidR="00C30602">
        <w:t xml:space="preserve"> cm.</w:t>
      </w:r>
    </w:p>
    <w:p w14:paraId="671530F4" w14:textId="77777777" w:rsidR="00C30602" w:rsidRDefault="00C30602" w:rsidP="00EB79B1">
      <w:pPr>
        <w:pStyle w:val="ArIndent1"/>
      </w:pPr>
    </w:p>
    <w:p w14:paraId="365D0CCC" w14:textId="68715132" w:rsidR="00C30602" w:rsidRDefault="00C30602" w:rsidP="00EB79B1">
      <w:pPr>
        <w:pStyle w:val="ArIndent1"/>
      </w:pPr>
      <w:r>
        <w:tab/>
        <w:t xml:space="preserve">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87</m:t>
            </m:r>
          </m:sub>
        </m:sSub>
        <m:r>
          <w:rPr>
            <w:rFonts w:ascii="Cambria Math" w:hAnsi="Cambria Math"/>
          </w:rPr>
          <m:t xml:space="preserve"> ≈1.5</m:t>
        </m:r>
      </m:oMath>
      <w:r>
        <w:t xml:space="preserve">, determine the </w:t>
      </w:r>
      <m:oMath>
        <m:r>
          <w:rPr>
            <w:rFonts w:ascii="Cambria Math" w:hAnsi="Cambria Math"/>
          </w:rPr>
          <m:t>87%</m:t>
        </m:r>
      </m:oMath>
      <w:r>
        <w:t xml:space="preserve"> confidence interval for the mean length of the horns of all One-Eyed, One-Horned</w:t>
      </w:r>
      <w:r w:rsidR="005F0E41">
        <w:t>,</w:t>
      </w:r>
      <w:r>
        <w:t xml:space="preserve"> Flying Purple People-Eaters.</w:t>
      </w:r>
    </w:p>
    <w:p w14:paraId="45E1C582" w14:textId="77777777" w:rsidR="00C30602" w:rsidRDefault="00C30602" w:rsidP="00EB79B1">
      <w:pPr>
        <w:pStyle w:val="ArIndent1"/>
      </w:pPr>
    </w:p>
    <w:p w14:paraId="4CDB6C6C" w14:textId="77777777" w:rsidR="00C30602" w:rsidRDefault="00C30602" w:rsidP="00EB79B1">
      <w:pPr>
        <w:pStyle w:val="ArIndent1"/>
      </w:pPr>
    </w:p>
    <w:p w14:paraId="098CA477" w14:textId="77777777" w:rsidR="00C30602" w:rsidRDefault="00C30602" w:rsidP="00EB79B1">
      <w:pPr>
        <w:pStyle w:val="ArIndent1"/>
      </w:pPr>
    </w:p>
    <w:p w14:paraId="738E2791" w14:textId="77777777" w:rsidR="00C30602" w:rsidRDefault="00C30602" w:rsidP="00EB79B1">
      <w:pPr>
        <w:pStyle w:val="ArIndent1"/>
      </w:pPr>
    </w:p>
    <w:p w14:paraId="2F90EAAD" w14:textId="77777777" w:rsidR="00C30602" w:rsidRDefault="00C30602" w:rsidP="00EB79B1">
      <w:pPr>
        <w:pStyle w:val="ArIndent1"/>
      </w:pPr>
    </w:p>
    <w:p w14:paraId="18DB40A8" w14:textId="77777777" w:rsidR="00C30602" w:rsidRPr="00C30602" w:rsidRDefault="00C30602" w:rsidP="00EB79B1">
      <w:pPr>
        <w:pStyle w:val="ArIndent1"/>
      </w:pPr>
    </w:p>
    <w:p w14:paraId="01502BBF" w14:textId="77777777" w:rsidR="00A2350F" w:rsidRDefault="00A2350F" w:rsidP="00EB79B1">
      <w:pPr>
        <w:pStyle w:val="ArIndent1"/>
        <w:rPr>
          <w:b/>
        </w:rPr>
      </w:pPr>
    </w:p>
    <w:p w14:paraId="5C3E8B71" w14:textId="21CC8069" w:rsidR="00EB79B1" w:rsidRDefault="00C30602" w:rsidP="00EB79B1">
      <w:pPr>
        <w:pStyle w:val="ArIndent1"/>
      </w:pPr>
      <w:r>
        <w:rPr>
          <w:b/>
        </w:rPr>
        <w:t>4</w:t>
      </w:r>
      <w:r w:rsidR="00EB79B1">
        <w:rPr>
          <w:b/>
        </w:rPr>
        <w:t>.</w:t>
      </w:r>
      <w:r w:rsidR="00EB79B1">
        <w:tab/>
        <w:t>[</w:t>
      </w:r>
      <w:r w:rsidR="00B3211F">
        <w:t>2, 5</w:t>
      </w:r>
      <w:r w:rsidR="00EB79B1">
        <w:t xml:space="preserve"> marks]</w:t>
      </w:r>
    </w:p>
    <w:p w14:paraId="33393BA9" w14:textId="77777777" w:rsidR="00EB79B1" w:rsidRDefault="00EB79B1" w:rsidP="00EB79B1">
      <w:pPr>
        <w:pStyle w:val="ArIndent1"/>
      </w:pPr>
    </w:p>
    <w:p w14:paraId="046FE7DC" w14:textId="34F98A64" w:rsidR="00C21207" w:rsidRDefault="00C21207" w:rsidP="00EB79B1">
      <w:pPr>
        <w:pStyle w:val="ArIndent1"/>
      </w:pPr>
      <w:r>
        <w:tab/>
        <w:t xml:space="preserve">The velocity of a particle is given by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3x-12</m:t>
            </m:r>
          </m:e>
        </m:rad>
      </m:oMath>
      <w:r>
        <w:t>.</w:t>
      </w:r>
    </w:p>
    <w:p w14:paraId="41EE4615" w14:textId="77777777" w:rsidR="00C21207" w:rsidRDefault="00C21207" w:rsidP="00EB79B1">
      <w:pPr>
        <w:pStyle w:val="ArIndent1"/>
      </w:pPr>
    </w:p>
    <w:p w14:paraId="3546C064" w14:textId="6799A19F" w:rsidR="00C21207" w:rsidRDefault="00C21207" w:rsidP="00EB79B1">
      <w:pPr>
        <w:pStyle w:val="ArIndent1"/>
      </w:pPr>
      <w:r>
        <w:tab/>
        <w:t>Determine</w:t>
      </w:r>
      <w:r w:rsidR="00F17474">
        <w:t xml:space="preserve"> the</w:t>
      </w:r>
    </w:p>
    <w:p w14:paraId="764F8A2D" w14:textId="77777777" w:rsidR="00C21207" w:rsidRDefault="00C21207" w:rsidP="00EB79B1">
      <w:pPr>
        <w:pStyle w:val="ArIndent1"/>
      </w:pPr>
    </w:p>
    <w:p w14:paraId="71420547" w14:textId="00EE8A74" w:rsidR="00C21207" w:rsidRDefault="00C21207" w:rsidP="00C21207">
      <w:pPr>
        <w:pStyle w:val="ArIndent2"/>
      </w:pPr>
      <w:r>
        <w:t>(a)</w:t>
      </w:r>
      <w:r>
        <w:tab/>
      </w:r>
      <w:proofErr w:type="gramStart"/>
      <w:r>
        <w:t>acceleration</w:t>
      </w:r>
      <w:proofErr w:type="gramEnd"/>
      <w:r>
        <w:t xml:space="preserve"> when </w:t>
      </w:r>
      <m:oMath>
        <m:r>
          <w:rPr>
            <w:rFonts w:ascii="Cambria Math" w:hAnsi="Cambria Math"/>
          </w:rPr>
          <m:t>x=2</m:t>
        </m:r>
      </m:oMath>
      <w:r>
        <w:t>.</w:t>
      </w:r>
    </w:p>
    <w:p w14:paraId="7E41EDDB" w14:textId="77777777" w:rsidR="00C21207" w:rsidRDefault="00C21207" w:rsidP="00C21207">
      <w:pPr>
        <w:pStyle w:val="ArIndent2"/>
      </w:pPr>
    </w:p>
    <w:p w14:paraId="424EE584" w14:textId="77777777" w:rsidR="00C21207" w:rsidRDefault="00C21207" w:rsidP="00C21207">
      <w:pPr>
        <w:pStyle w:val="ArIndent2"/>
      </w:pPr>
    </w:p>
    <w:p w14:paraId="67C7D5A3" w14:textId="77777777" w:rsidR="00C21207" w:rsidRDefault="00C21207" w:rsidP="00C21207">
      <w:pPr>
        <w:pStyle w:val="ArIndent2"/>
      </w:pPr>
    </w:p>
    <w:p w14:paraId="785BC280" w14:textId="77777777" w:rsidR="00C21207" w:rsidRDefault="00C21207" w:rsidP="00C21207">
      <w:pPr>
        <w:pStyle w:val="ArIndent2"/>
      </w:pPr>
    </w:p>
    <w:p w14:paraId="7341A51A" w14:textId="77777777" w:rsidR="00C21207" w:rsidRDefault="00C21207" w:rsidP="00C21207">
      <w:pPr>
        <w:pStyle w:val="ArIndent2"/>
      </w:pPr>
    </w:p>
    <w:p w14:paraId="5A424075" w14:textId="77777777" w:rsidR="00ED29C6" w:rsidRDefault="00ED29C6" w:rsidP="00C21207">
      <w:pPr>
        <w:pStyle w:val="ArIndent2"/>
      </w:pPr>
    </w:p>
    <w:p w14:paraId="3AAFAAD0" w14:textId="77777777" w:rsidR="00ED29C6" w:rsidRDefault="00ED29C6" w:rsidP="00C21207">
      <w:pPr>
        <w:pStyle w:val="ArIndent2"/>
      </w:pPr>
    </w:p>
    <w:p w14:paraId="3867D959" w14:textId="77777777" w:rsidR="00C21207" w:rsidRDefault="00C21207" w:rsidP="00C21207">
      <w:pPr>
        <w:pStyle w:val="ArIndent2"/>
      </w:pPr>
    </w:p>
    <w:p w14:paraId="0309EB66" w14:textId="77777777" w:rsidR="00C21207" w:rsidRDefault="00C21207" w:rsidP="00C21207">
      <w:pPr>
        <w:pStyle w:val="ArIndent2"/>
      </w:pPr>
    </w:p>
    <w:p w14:paraId="2E986725" w14:textId="32DCD484" w:rsidR="00C21207" w:rsidRDefault="00C21207" w:rsidP="00C21207">
      <w:pPr>
        <w:pStyle w:val="ArIndent2"/>
      </w:pPr>
      <w:r>
        <w:t>(b)</w:t>
      </w:r>
      <w:r>
        <w:tab/>
      </w:r>
      <w:proofErr w:type="gramStart"/>
      <w:r w:rsidR="005D6C7E">
        <w:t>displacement</w:t>
      </w:r>
      <w:proofErr w:type="gramEnd"/>
      <w:r w:rsidR="005D6C7E">
        <w:t xml:space="preserve"> when </w:t>
      </w:r>
      <m:oMath>
        <m:r>
          <w:rPr>
            <w:rFonts w:ascii="Cambria Math" w:hAnsi="Cambria Math"/>
          </w:rPr>
          <m:t>t=2</m:t>
        </m:r>
      </m:oMath>
      <w:r w:rsidR="005D6C7E">
        <w:t xml:space="preserve"> given that when </w:t>
      </w:r>
      <m:oMath>
        <m:r>
          <w:rPr>
            <w:rFonts w:ascii="Cambria Math" w:hAnsi="Cambria Math"/>
          </w:rPr>
          <m:t xml:space="preserve">t=0,  x=7 </m:t>
        </m:r>
      </m:oMath>
    </w:p>
    <w:p w14:paraId="68A0948A" w14:textId="77777777" w:rsidR="00905FAC" w:rsidRDefault="00905FAC">
      <w:pPr>
        <w:spacing w:after="0"/>
      </w:pPr>
      <w:r>
        <w:br w:type="page"/>
      </w:r>
    </w:p>
    <w:p w14:paraId="736F7242" w14:textId="77777777" w:rsidR="00905FAC" w:rsidRPr="004169E3" w:rsidRDefault="00905FAC" w:rsidP="00905FAC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4144" behindDoc="0" locked="0" layoutInCell="1" allowOverlap="1" wp14:anchorId="0425DD25" wp14:editId="6BED5A4D">
            <wp:simplePos x="0" y="0"/>
            <wp:positionH relativeFrom="column">
              <wp:posOffset>100965</wp:posOffset>
            </wp:positionH>
            <wp:positionV relativeFrom="paragraph">
              <wp:posOffset>81915</wp:posOffset>
            </wp:positionV>
            <wp:extent cx="1957705" cy="167957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F3F0C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4DA26695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3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4</w:t>
      </w:r>
    </w:p>
    <w:p w14:paraId="6A4636F2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22B6D36F" w14:textId="1FE178D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SEMESTER 2</w:t>
      </w:r>
      <w:r w:rsidRPr="004169E3">
        <w:rPr>
          <w:rFonts w:cs="Arial"/>
          <w:b/>
          <w:sz w:val="36"/>
          <w:szCs w:val="36"/>
        </w:rPr>
        <w:tab/>
        <w:t>201</w:t>
      </w:r>
      <w:r w:rsidR="00EB10D6">
        <w:rPr>
          <w:rFonts w:cs="Arial"/>
          <w:b/>
          <w:sz w:val="36"/>
          <w:szCs w:val="36"/>
        </w:rPr>
        <w:t>7</w:t>
      </w:r>
    </w:p>
    <w:p w14:paraId="5ADA03EB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78D529DB" w14:textId="77777777" w:rsidR="00905FAC" w:rsidRPr="004169E3" w:rsidRDefault="00905FAC" w:rsidP="00905FAC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TEST </w:t>
      </w:r>
      <w:r>
        <w:rPr>
          <w:rFonts w:cs="Arial"/>
          <w:b/>
          <w:sz w:val="36"/>
          <w:szCs w:val="36"/>
        </w:rPr>
        <w:t>6</w:t>
      </w:r>
      <w:bookmarkStart w:id="0" w:name="_GoBack"/>
      <w:bookmarkEnd w:id="0"/>
    </w:p>
    <w:p w14:paraId="24B3AE72" w14:textId="77777777" w:rsidR="00905FAC" w:rsidRPr="004169E3" w:rsidRDefault="00905FAC" w:rsidP="00905FAC">
      <w:pPr>
        <w:spacing w:after="0"/>
        <w:jc w:val="center"/>
        <w:rPr>
          <w:rFonts w:cs="Arial"/>
          <w:b/>
          <w:sz w:val="28"/>
          <w:szCs w:val="28"/>
        </w:rPr>
      </w:pPr>
    </w:p>
    <w:p w14:paraId="1C3816DF" w14:textId="77777777" w:rsidR="00905FAC" w:rsidRPr="004169E3" w:rsidRDefault="00905FAC" w:rsidP="00905FAC">
      <w:pPr>
        <w:spacing w:after="0"/>
        <w:jc w:val="center"/>
        <w:rPr>
          <w:rFonts w:cs="Arial"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Resource </w:t>
      </w:r>
      <w:r>
        <w:rPr>
          <w:rFonts w:cs="Arial"/>
          <w:b/>
          <w:sz w:val="36"/>
          <w:szCs w:val="36"/>
        </w:rPr>
        <w:t>Assumed</w:t>
      </w:r>
    </w:p>
    <w:p w14:paraId="2ED2191E" w14:textId="2A0C7988" w:rsidR="00905FAC" w:rsidRDefault="00905FAC" w:rsidP="00905FAC">
      <w:pPr>
        <w:pStyle w:val="ArNormal"/>
        <w:rPr>
          <w:rFonts w:cs="Arial"/>
        </w:rPr>
      </w:pPr>
    </w:p>
    <w:p w14:paraId="4D1A5EE7" w14:textId="77777777" w:rsidR="00905FAC" w:rsidRPr="004169E3" w:rsidRDefault="00905FAC" w:rsidP="00905FAC">
      <w:pPr>
        <w:pStyle w:val="ArNormal"/>
        <w:rPr>
          <w:rFonts w:cs="Arial"/>
        </w:rPr>
      </w:pPr>
      <w:r>
        <w:rPr>
          <w:rFonts w:cs="Arial"/>
        </w:rPr>
        <w:t>Reading Time:  2 minutes</w:t>
      </w:r>
    </w:p>
    <w:p w14:paraId="07B796F1" w14:textId="13190F93" w:rsidR="00905FAC" w:rsidRPr="004169E3" w:rsidRDefault="008871B3" w:rsidP="00905FAC">
      <w:pPr>
        <w:pStyle w:val="ArNormal"/>
        <w:rPr>
          <w:rFonts w:cs="Arial"/>
        </w:rPr>
      </w:pPr>
      <w:r>
        <w:rPr>
          <w:rFonts w:cs="Arial"/>
        </w:rPr>
        <w:t>Time Allowed:  29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29</w:t>
      </w:r>
    </w:p>
    <w:p w14:paraId="292658EB" w14:textId="77777777" w:rsidR="00905FAC" w:rsidRDefault="00905FAC" w:rsidP="00905FAC">
      <w:pPr>
        <w:pStyle w:val="ArNormal"/>
        <w:rPr>
          <w:rFonts w:cs="Arial"/>
        </w:rPr>
      </w:pPr>
    </w:p>
    <w:p w14:paraId="4D275E97" w14:textId="323FAA35" w:rsidR="00D6643C" w:rsidRDefault="007971B3" w:rsidP="00905FAC">
      <w:pPr>
        <w:pStyle w:val="ArNormal"/>
        <w:rPr>
          <w:rFonts w:cs="Arial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34C3E5" wp14:editId="3DE8C20A">
                <wp:simplePos x="0" y="0"/>
                <wp:positionH relativeFrom="page">
                  <wp:posOffset>4325620</wp:posOffset>
                </wp:positionH>
                <wp:positionV relativeFrom="page">
                  <wp:posOffset>3519805</wp:posOffset>
                </wp:positionV>
                <wp:extent cx="2997200" cy="1133475"/>
                <wp:effectExtent l="0" t="0" r="25400" b="952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1133475"/>
                          <a:chOff x="0" y="0"/>
                          <a:chExt cx="2997200" cy="113347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72795"/>
                            <a:ext cx="299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915160" y="295910"/>
                            <a:ext cx="802640" cy="457200"/>
                            <a:chOff x="0" y="0"/>
                            <a:chExt cx="802640" cy="4572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802640" cy="335280"/>
                            </a:xfrm>
                            <a:prstGeom prst="rect">
                              <a:avLst/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32080" y="345440"/>
                              <a:ext cx="111760" cy="111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48640" y="345440"/>
                              <a:ext cx="111760" cy="111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345440" y="11430"/>
                            <a:ext cx="0" cy="7213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3200" y="777875"/>
                            <a:ext cx="26416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AF4CDA" w14:textId="7D95AFED" w:rsidR="005F0E41" w:rsidRDefault="005F0E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316480" y="11430"/>
                            <a:ext cx="0" cy="7213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5440" y="133350"/>
                            <a:ext cx="197104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49680" y="48260"/>
                            <a:ext cx="132080" cy="186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8560" y="0"/>
                            <a:ext cx="2641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C5A1D" w14:textId="437A2E1C" w:rsidR="005F0E41" w:rsidRDefault="005F0E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26" style="position:absolute;margin-left:340.6pt;margin-top:277.15pt;width:236pt;height:89.25pt;z-index:251667456;mso-position-horizontal-relative:page;mso-position-vertical-relative:page" coordsize="2997200,1133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">
                <v:line id="Straight Connector 3" o:spid="_x0000_s1027" style="position:absolute;visibility:visible;mso-wrap-style:square" from="0,772795" to="2997200,7727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group id="Group 7" o:spid="_x0000_s1028" style="position:absolute;left:1915160;top:295910;width:802640;height:457200" coordsize="80264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rect id="Rectangle 4" o:spid="_x0000_s1029" style="position:absolute;width:802640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tAowwAA&#10;ANoAAAAPAAAAZHJzL2Rvd25yZXYueG1sRI9Ba8JAFITvhf6H5RV6kbqxFK3RVVQQetCDUfD6yD6T&#10;4O7bmF1N/PeuIPQ4zMw3zHTeWSNu1PjKsYJBPwFBnDtdcaHgsF9//YLwAVmjcUwK7uRhPnt/m2Kq&#10;Xcs7umWhEBHCPkUFZQh1KqXPS7Lo+64mjt7JNRZDlE0hdYNthFsjv5NkKC1WHBdKrGlVUn7OrlZB&#10;u7x0mI3MyehsPz4fN+PekLdKfX50iwmIQF34D7/af1rBDzyvxBsg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UtAowwAAANoAAAAPAAAAAAAAAAAAAAAAAJcCAABkcnMvZG93&#10;bnJldi54bWxQSwUGAAAAAAQABAD1AAAAhwMAAAAA&#10;" filled="f" strokecolor="black [3200]"/>
                  <v:oval id="Oval 5" o:spid="_x0000_s1030" style="position:absolute;left:132080;top:345440;width:111760;height:111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XnNbwgAA&#10;ANoAAAAPAAAAZHJzL2Rvd25yZXYueG1sRI9Pi8IwFMTvC36H8ARva6qglq5RFv+AN9EuLL09mrdt&#10;2ealNKlWP70RBI/DzPyGWa57U4sLta6yrGAyjkAQ51ZXXCj4SfefMQjnkTXWlknBjRysV4OPJSba&#10;XvlEl7MvRICwS1BB6X2TSOnykgy6sW2Ig/dnW4M+yLaQusVrgJtaTqNoLg1WHBZKbGhTUv5/7oyC&#10;+zGbYpp1Mu5PC91lv9tod0yVGg377y8Qnnr/Dr/aB61gBs8r4QbI1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ec1vCAAAA2gAAAA8AAAAAAAAAAAAAAAAAlwIAAGRycy9kb3du&#10;cmV2LnhtbFBLBQYAAAAABAAEAPUAAACGAwAAAAA=&#10;" strokecolor="black [3200]"/>
                  <v:oval id="Oval 6" o:spid="_x0000_s1031" style="position:absolute;left:548640;top:345440;width:111760;height:111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jO0swwAA&#10;ANoAAAAPAAAAZHJzL2Rvd25yZXYueG1sRI/BasMwEETvgfyD2EBvidwcUuNGNqVJobcQu1B8W6yt&#10;bWqtjCUnar++KgRyHGbmDbMvghnEhSbXW1bwuElAEDdW99wq+Kje1ikI55E1DpZJwQ85KPLlYo+Z&#10;tlc+06X0rYgQdhkq6LwfMyld05FBt7EjcfS+7GTQRzm1Uk94jXAzyG2S7KTBnuNChyO9dtR8l7NR&#10;8Huqt1jVs0zD+UnP9echOZ4qpR5W4eUZhKfg7+Fb+10r2MH/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jO0swwAAANoAAAAPAAAAAAAAAAAAAAAAAJcCAABkcnMvZG93&#10;bnJldi54bWxQSwUGAAAAAAQABAD1AAAAhwMAAAAA&#10;" strokecolor="black [3200]"/>
                </v:group>
                <v:line id="Straight Connector 8" o:spid="_x0000_s1032" style="position:absolute;visibility:visible;mso-wrap-style:square" from="345440,11430" to="345440,732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Xp6bsAAADaAAAADwAAAGRycy9kb3ducmV2LnhtbERPuwrCMBTdBf8hXMFFNFVEtBpFBFFH&#10;H4vbJbm2xeamNFGrX28GwfFw3otVY0vxpNoXjhUMBwkIYu1MwZmCy3nbn4LwAdlg6ZgUvMnDatlu&#10;LTA17sVHep5CJmII+xQV5CFUqZRe52TRD1xFHLmbqy2GCOtMmhpfMdyWcpQkE2mx4NiQY0WbnPT9&#10;9LAKriTH511v//7wbJRUaDQedlqpbqdZz0EEasJf/HPvjYK4NV6JN0Auvw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ANtenpuwAAANoAAAAPAAAAAAAAAAAAAAAAAKECAABk&#10;cnMvZG93bnJldi54bWxQSwUGAAAAAAQABAD5AAAAiQMAAAAA&#10;" strokecolor="black [3040]">
                  <v:stroke dashstyle="dash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3" type="#_x0000_t202" style="position:absolute;left:203200;top:777875;width:264160;height:355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6DAF4CDA" w14:textId="7D95AFED" w:rsidR="004A4B19" w:rsidRDefault="004A4B1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0" o:spid="_x0000_s1034" style="position:absolute;visibility:visible;mso-wrap-style:square" from="2316480,11430" to="2316480,732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f2e8IAAADbAAAADwAAAGRycy9kb3ducmV2LnhtbESPT4vCMBDF7wt+hzCCl0XTlUW0GkUE&#10;0T365+JtSMa22ExKk9W6n37nIHib4b157zeLVedrdac2VoENfI0yUMQ2uIoLA+fTdjgFFROywzow&#10;GXhShNWy97HA3IUHH+h+TIWSEI45GihTanKtoy3JYxyFhli0a2g9JlnbQrsWHxLuaz3Oson2WLE0&#10;lNjQpiR7O/56AxfS36fd5/75x7Nx1qCz+LOzxgz63XoOKlGX3ubX9d4JvtDLLzKAXv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wf2e8IAAADbAAAADwAAAAAAAAAAAAAA&#10;AAChAgAAZHJzL2Rvd25yZXYueG1sUEsFBgAAAAAEAAQA+QAAAJADAAAAAA==&#10;" strokecolor="black [3040]">
                  <v:stroke dashstyle="dash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345440;top:133350;width:19710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LQ5sAAAADbAAAADwAAAGRycy9kb3ducmV2LnhtbERP32vCMBB+F/wfwgl709QyhnRG2QSH&#10;b2Ld3m/N2VSbS0li7fzrzWCwt/v4ft5yPdhW9ORD41jBfJaBIK6cbrhW8HncThcgQkTW2DomBT8U&#10;YL0aj5ZYaHfjA/VlrEUK4VCgAhNjV0gZKkMWw8x1xIk7OW8xJuhrqT3eUrhtZZ5lL9Jiw6nBYEcb&#10;Q9WlvFoF31/54v3D7Hz5fLy4c3vt73ncK/U0Gd5eQUQa4r/4z73Taf4cfn9JB8jV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1S0ObAAAAA2wAAAA8AAAAAAAAAAAAAAAAA&#10;oQIAAGRycy9kb3ducmV2LnhtbFBLBQYAAAAABAAEAPkAAACOAwAAAAA=&#10;" strokecolor="black [3040]">
                  <v:stroke startarrow="open" startarrowwidth="narrow" startarrowlength="short" endarrow="open" endarrowwidth="narrow" endarrowlength="short"/>
                </v:shape>
                <v:rect id="Rectangle 13" o:spid="_x0000_s1036" style="position:absolute;left:1249680;top:48260;width:132080;height:1866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9DQwgAA&#10;ANsAAAAPAAAAZHJzL2Rvd25yZXYueG1sRE9NawIxEL0X+h/CFLyUmtXSoqtRiiB4aqn20tuwGTeL&#10;m8mSTNe1v74pCN7m8T5nuR58q3qKqQlsYDIuQBFXwTZcG/g6bJ9moJIgW2wDk4ELJViv7u+WWNpw&#10;5k/q91KrHMKpRANOpCu1TpUjj2kcOuLMHUP0KBnGWtuI5xzuWz0tilftseHc4LCjjaPqtP/xBua/&#10;1YfMQvfipPme137yfoz9ozGjh+FtAUpokJv46t7ZPP8Z/n/JB+j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L0NDCAAAA2wAAAA8AAAAAAAAAAAAAAAAAlwIAAGRycy9kb3du&#10;cmV2LnhtbFBLBQYAAAAABAAEAPUAAACGAwAAAAA=&#10;" fillcolor="white [3212]" strokecolor="white [3212]" strokeweight="2pt"/>
                <v:shape id="Text Box 12" o:spid="_x0000_s1037" type="#_x0000_t202" style="position:absolute;left:1178560;width:264160;height:320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BFC5A1D" w14:textId="437A2E1C" w:rsidR="004A4B19" w:rsidRDefault="004A4B1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C30602">
        <w:rPr>
          <w:rFonts w:cs="Arial"/>
          <w:b/>
        </w:rPr>
        <w:t>5</w:t>
      </w:r>
      <w:r w:rsidR="00BE39A0">
        <w:rPr>
          <w:rFonts w:cs="Arial"/>
          <w:b/>
        </w:rPr>
        <w:t>.</w:t>
      </w:r>
      <w:r w:rsidR="00BE39A0">
        <w:rPr>
          <w:rFonts w:cs="Arial"/>
        </w:rPr>
        <w:tab/>
        <w:t>[</w:t>
      </w:r>
      <w:r>
        <w:rPr>
          <w:rFonts w:cs="Arial"/>
        </w:rPr>
        <w:t>2, 2</w:t>
      </w:r>
      <w:r w:rsidR="005B29FB">
        <w:rPr>
          <w:rFonts w:cs="Arial"/>
        </w:rPr>
        <w:t>, 4</w:t>
      </w:r>
      <w:r w:rsidR="00BE39A0">
        <w:rPr>
          <w:rFonts w:cs="Arial"/>
        </w:rPr>
        <w:t xml:space="preserve"> marks]</w:t>
      </w:r>
    </w:p>
    <w:p w14:paraId="023E17FD" w14:textId="21251C1A" w:rsidR="00BE39A0" w:rsidRDefault="00BE39A0" w:rsidP="00905FAC">
      <w:pPr>
        <w:pStyle w:val="ArNormal"/>
        <w:rPr>
          <w:rFonts w:cs="Arial"/>
        </w:rPr>
      </w:pPr>
    </w:p>
    <w:p w14:paraId="0514ECD2" w14:textId="30D70F22" w:rsidR="0094416C" w:rsidRDefault="004D0B8C" w:rsidP="0094416C">
      <w:pPr>
        <w:pStyle w:val="ArIndent1"/>
      </w:pPr>
      <w:r>
        <w:tab/>
        <w:t xml:space="preserve">A trolley is moving in simple harmonic motion </w:t>
      </w:r>
      <w:r w:rsidR="0094416C">
        <w:t xml:space="preserve">about the origin, </w:t>
      </w:r>
      <m:oMath>
        <m:r>
          <w:rPr>
            <w:rFonts w:ascii="Cambria Math" w:hAnsi="Cambria Math"/>
          </w:rPr>
          <m:t>O</m:t>
        </m:r>
      </m:oMath>
      <w:r w:rsidR="0094416C">
        <w:t>.  The di</w:t>
      </w:r>
      <w:r w:rsidR="007971B3">
        <w:t>s</w:t>
      </w:r>
      <w:r w:rsidR="0094416C">
        <w:t xml:space="preserve">placement, </w:t>
      </w:r>
      <m:oMath>
        <m:r>
          <w:rPr>
            <w:rFonts w:ascii="Cambria Math" w:hAnsi="Cambria Math"/>
          </w:rPr>
          <m:t>x</m:t>
        </m:r>
      </m:oMath>
      <w:r w:rsidR="0094416C">
        <w:t xml:space="preserve"> metres</w:t>
      </w:r>
      <w:r w:rsidR="002369DA">
        <w:t>,</w:t>
      </w:r>
      <w:r w:rsidR="0094416C">
        <w:t xml:space="preserve"> of the centre of the trolley from </w:t>
      </w:r>
      <m:oMath>
        <m:r>
          <w:rPr>
            <w:rFonts w:ascii="Cambria Math" w:hAnsi="Cambria Math"/>
          </w:rPr>
          <m:t>O</m:t>
        </m:r>
      </m:oMath>
      <w:r w:rsidR="0094416C">
        <w:t xml:space="preserve"> at </w:t>
      </w:r>
      <m:oMath>
        <m:r>
          <w:rPr>
            <w:rFonts w:ascii="Cambria Math" w:hAnsi="Cambria Math"/>
          </w:rPr>
          <m:t>t</m:t>
        </m:r>
      </m:oMath>
      <w:r w:rsidR="0094416C">
        <w:t xml:space="preserve"> seconds is given by</w:t>
      </w:r>
    </w:p>
    <w:p w14:paraId="0ECDF57B" w14:textId="50C3DAAE" w:rsidR="0094416C" w:rsidRPr="0094416C" w:rsidRDefault="0094416C" w:rsidP="0094416C">
      <w:pPr>
        <w:pStyle w:val="ArIndent1"/>
      </w:pPr>
      <m:oMathPara>
        <m:oMath>
          <m:r>
            <w:rPr>
              <w:rFonts w:ascii="Cambria Math" w:hAnsi="Cambria Math"/>
            </w:rPr>
            <m:t>x=6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D7CE915" w14:textId="2707AF4D" w:rsidR="0094416C" w:rsidRDefault="0094416C" w:rsidP="0094416C">
      <w:pPr>
        <w:pStyle w:val="ArIndent1"/>
      </w:pPr>
    </w:p>
    <w:p w14:paraId="7C06A164" w14:textId="456C4DAA" w:rsidR="0094416C" w:rsidRDefault="007971B3" w:rsidP="007971B3">
      <w:pPr>
        <w:pStyle w:val="ArIndent2"/>
      </w:pPr>
      <w:r>
        <w:t>(a)</w:t>
      </w:r>
      <w:r>
        <w:tab/>
        <w:t xml:space="preserve">Find the </w:t>
      </w:r>
      <w:r w:rsidR="002369DA">
        <w:t xml:space="preserve">exact </w:t>
      </w:r>
      <w:r>
        <w:t xml:space="preserve">velocity of the trolley when </w:t>
      </w:r>
      <m:oMath>
        <m:r>
          <w:rPr>
            <w:rFonts w:ascii="Cambria Math" w:hAnsi="Cambria Math"/>
          </w:rPr>
          <m:t>t=0</m:t>
        </m:r>
      </m:oMath>
      <w:r>
        <w:t>.</w:t>
      </w:r>
    </w:p>
    <w:p w14:paraId="4F5FC74A" w14:textId="1DEFCE01" w:rsidR="007971B3" w:rsidRDefault="007971B3" w:rsidP="007971B3">
      <w:pPr>
        <w:pStyle w:val="ArIndent2"/>
      </w:pPr>
    </w:p>
    <w:p w14:paraId="041FBCC9" w14:textId="77777777" w:rsidR="007971B3" w:rsidRDefault="007971B3" w:rsidP="007971B3">
      <w:pPr>
        <w:pStyle w:val="ArIndent2"/>
      </w:pPr>
    </w:p>
    <w:p w14:paraId="509A1787" w14:textId="77777777" w:rsidR="007971B3" w:rsidRDefault="007971B3" w:rsidP="007971B3">
      <w:pPr>
        <w:pStyle w:val="ArIndent2"/>
      </w:pPr>
    </w:p>
    <w:p w14:paraId="42856BD6" w14:textId="77777777" w:rsidR="007971B3" w:rsidRDefault="007971B3" w:rsidP="007971B3">
      <w:pPr>
        <w:pStyle w:val="ArIndent2"/>
      </w:pPr>
    </w:p>
    <w:p w14:paraId="2710D394" w14:textId="77777777" w:rsidR="007971B3" w:rsidRDefault="007971B3" w:rsidP="007971B3">
      <w:pPr>
        <w:pStyle w:val="ArIndent2"/>
      </w:pPr>
    </w:p>
    <w:p w14:paraId="34F6E939" w14:textId="2AC1F1CC" w:rsidR="007971B3" w:rsidRDefault="007971B3" w:rsidP="007971B3">
      <w:pPr>
        <w:pStyle w:val="ArIndent2"/>
      </w:pPr>
      <w:r>
        <w:t>(b)</w:t>
      </w:r>
      <w:r>
        <w:tab/>
        <w:t xml:space="preserve">Determine the exact first time after </w:t>
      </w:r>
      <m:oMath>
        <m:r>
          <w:rPr>
            <w:rFonts w:ascii="Cambria Math" w:hAnsi="Cambria Math"/>
          </w:rPr>
          <m:t>t=0</m:t>
        </m:r>
      </m:oMath>
      <w:r>
        <w:t xml:space="preserve"> when the centre of the trolley is at </w:t>
      </w:r>
      <m:oMath>
        <m:r>
          <w:rPr>
            <w:rFonts w:ascii="Cambria Math" w:hAnsi="Cambria Math"/>
          </w:rPr>
          <m:t>x=3</m:t>
        </m:r>
      </m:oMath>
      <w:r>
        <w:t>.</w:t>
      </w:r>
    </w:p>
    <w:p w14:paraId="6FF0966B" w14:textId="376A87B8" w:rsidR="007971B3" w:rsidRDefault="007971B3" w:rsidP="007971B3">
      <w:pPr>
        <w:pStyle w:val="ArIndent2"/>
      </w:pPr>
    </w:p>
    <w:p w14:paraId="7BC78C9D" w14:textId="0A8D4CB9" w:rsidR="007971B3" w:rsidRDefault="007971B3" w:rsidP="007971B3">
      <w:pPr>
        <w:pStyle w:val="ArIndent2"/>
      </w:pPr>
    </w:p>
    <w:p w14:paraId="316A6C15" w14:textId="5F8BF2D3" w:rsidR="007971B3" w:rsidRDefault="005B29FB" w:rsidP="007971B3">
      <w:pPr>
        <w:pStyle w:val="ArIndent2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6EF7154" wp14:editId="526F9A3E">
                <wp:simplePos x="0" y="0"/>
                <wp:positionH relativeFrom="column">
                  <wp:posOffset>5431155</wp:posOffset>
                </wp:positionH>
                <wp:positionV relativeFrom="paragraph">
                  <wp:posOffset>103505</wp:posOffset>
                </wp:positionV>
                <wp:extent cx="1554480" cy="942340"/>
                <wp:effectExtent l="0" t="0" r="20320" b="4826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942340"/>
                          <a:chOff x="0" y="-40640"/>
                          <a:chExt cx="1554480" cy="94234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1160780" y="135255"/>
                            <a:ext cx="0" cy="2654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-40640"/>
                            <a:ext cx="1554480" cy="942340"/>
                            <a:chOff x="0" y="-40640"/>
                            <a:chExt cx="1554480" cy="942340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 flipV="1">
                              <a:off x="0" y="896620"/>
                              <a:ext cx="1554480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472440" y="419735"/>
                              <a:ext cx="802640" cy="457200"/>
                              <a:chOff x="0" y="0"/>
                              <a:chExt cx="802640" cy="45720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80264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Oval 22"/>
                            <wps:cNvSpPr/>
                            <wps:spPr>
                              <a:xfrm>
                                <a:off x="132080" y="34544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548640" y="345440"/>
                                <a:ext cx="111760" cy="111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Straight Connector 26"/>
                          <wps:cNvCnPr/>
                          <wps:spPr>
                            <a:xfrm>
                              <a:off x="873760" y="135255"/>
                              <a:ext cx="0" cy="72136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873760" y="216535"/>
                              <a:ext cx="28721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878840" y="-40640"/>
                              <a:ext cx="264160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E9871" w14:textId="6BF8C0F3" w:rsidR="005F0E41" w:rsidRDefault="005F0E41" w:rsidP="007971B3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1130300" y="328930"/>
                              <a:ext cx="71755" cy="717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117600" y="201295"/>
                              <a:ext cx="378460" cy="335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2572F" w14:textId="3CA3FA15" w:rsidR="005F0E41" w:rsidRDefault="005F0E4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33" o:spid="_x0000_s1038" style="position:absolute;left:0;text-align:left;margin-left:427.65pt;margin-top:8.15pt;width:122.4pt;height:74.2pt;z-index:251678720;mso-height-relative:margin" coordorigin=",-40640" coordsize="1554480,942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">
                <v:line id="Straight Connector 24" o:spid="_x0000_s1039" style="position:absolute;visibility:visible;mso-wrap-style:square" from="1160780,135255" to="1160780,4006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A6xcAAAADbAAAADwAAAGRycy9kb3ducmV2LnhtbESPQYvCMBSE74L/ITzBi2i6RUSrUUQQ&#10;9bjqxdsjebbF5qU0Wa3+eiMseBxm5htmsWptJe7U+NKxgp9RAoJYO1NyruB82g6nIHxANlg5JgVP&#10;8rBadjsLzIx78C/djyEXEcI+QwVFCHUmpdcFWfQjVxNH7+oaiyHKJpemwUeE20qmSTKRFkuOCwXW&#10;tClI345/VsGF5Pi0G+yfL56lSY1G42Gnler32vUcRKA2fMP/7b1RkI7h8yX+ALl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JQOsXAAAAA2wAAAA8AAAAAAAAAAAAAAAAA&#10;oQIAAGRycy9kb3ducmV2LnhtbFBLBQYAAAAABAAEAPkAAACOAwAAAAA=&#10;" strokecolor="black [3040]">
                  <v:stroke dashstyle="dash"/>
                </v:line>
                <v:group id="Group 32" o:spid="_x0000_s1040" style="position:absolute;top:-40640;width:1554480;height:942340" coordorigin=",-40640" coordsize="1554480,94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line id="Straight Connector 19" o:spid="_x0000_s1041" style="position:absolute;flip:y;visibility:visible;mso-wrap-style:square" from="0,896620" to="1554480,90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  <v:group id="Group 20" o:spid="_x0000_s1042" style="position:absolute;left:472440;top:419735;width:802640;height:457200" coordsize="80264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v:rect id="Rectangle 21" o:spid="_x0000_s1043" style="position:absolute;width:802640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Ke4EwwAA&#10;ANsAAAAPAAAAZHJzL2Rvd25yZXYueG1sRI9Pi8IwFMTvwn6H8IS9yJrqwT/VKOvCggc9WIW9Pppn&#10;W0xeapO19dsbQfA4zMxvmOW6s0bcqPGVYwWjYQKCOHe64kLB6fj7NQPhA7JG45gU3MnDevXRW2Kq&#10;XcsHumWhEBHCPkUFZQh1KqXPS7Loh64mjt7ZNRZDlE0hdYNthFsjx0kykRYrjgsl1vRTUn7J/q2C&#10;dnPtMJuas9HZcX75280HE94r9dnvvhcgAnXhHX61t1rBeATPL/EH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Ke4EwwAAANsAAAAPAAAAAAAAAAAAAAAAAJcCAABkcnMvZG93&#10;bnJldi54bWxQSwUGAAAAAAQABAD1AAAAhwMAAAAA&#10;" filled="f" strokecolor="black [3200]"/>
                    <v:oval id="Oval 22" o:spid="_x0000_s1044" style="position:absolute;left:132080;top:345440;width:111760;height:111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JLWxAAA&#10;ANsAAAAPAAAAZHJzL2Rvd25yZXYueG1sRI9Ba4NAFITvhfyH5QV6a9Z4aIPJJoSkhd5EDQRvD/dF&#10;Je5bcddo++u7hUKPw8x8w+wOs+nEgwbXWlawXkUgiCurW64VXIqPlw0I55E1dpZJwRc5OOwXTztM&#10;tJ04o0fuaxEg7BJU0HjfJ1K6qiGDbmV74uDd7GDQBznUUg84BbjpZBxFr9Jgy2GhwZ5ODVX3fDQK&#10;vtMyxqIc5WbO3vRYXs/Re1oo9bycj1sQnmb/H/5rf2oFcQy/X8IPkP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EiS1sQAAADbAAAADwAAAAAAAAAAAAAAAACXAgAAZHJzL2Rv&#10;d25yZXYueG1sUEsFBgAAAAAEAAQA9QAAAIgDAAAAAA==&#10;" strokecolor="black [3200]"/>
                    <v:oval id="Oval 23" o:spid="_x0000_s1045" style="position:absolute;left:548640;top:345440;width:111760;height:111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DdNwwAA&#10;ANsAAAAPAAAAZHJzL2Rvd25yZXYueG1sRI9Bi8IwFITvC/6H8ARva2qFVapRxF3Bm2gXlt4ezbMt&#10;Ni+lSbX66zeC4HGYmW+Y5bo3tbhS6yrLCibjCARxbnXFhYLfdPc5B+E8ssbaMim4k4P1avCxxETb&#10;Gx/pevKFCBB2CSoovW8SKV1ekkE3tg1x8M62NeiDbAupW7wFuKllHEVf0mDFYaHEhrYl5ZdTZxQ8&#10;DlmMadbJeX+c6S77+45+DqlSo2G/WYDw1Pt3+NXeawXxFJ5fwg+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BDdNwwAAANsAAAAPAAAAAAAAAAAAAAAAAJcCAABkcnMvZG93&#10;bnJldi54bWxQSwUGAAAAAAQABAD1AAAAhwMAAAAA&#10;" strokecolor="black [3200]"/>
                  </v:group>
                  <v:line id="Straight Connector 26" o:spid="_x0000_s1046" style="position:absolute;visibility:visible;mso-wrap-style:square" from="873760,135255" to="873760,8566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4BKcMAAADbAAAADwAAAGRycy9kb3ducmV2LnhtbESPwWrDMBBE74X8g9hALyWWY0pIXMuh&#10;FIrTY+NcclukjW1qrYylxE6/vioUehxm5g1T7GfbixuNvnOsYJ2kIIi1Mx03Ck71+2oLwgdkg71j&#10;UnAnD/ty8VBgbtzEn3Q7hkZECPscFbQhDLmUXrdk0SduII7exY0WQ5RjI82IU4TbXmZpupEWO44L&#10;LQ701pL+Ol6tgjPJ57p6Oty/eZelAxqNH5VW6nE5v76ACDSH//Bf+2AUZBv4/RJ/gCx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OASnDAAAA2wAAAA8AAAAAAAAAAAAA&#10;AAAAoQIAAGRycy9kb3ducmV2LnhtbFBLBQYAAAAABAAEAPkAAACRAwAAAAA=&#10;" strokecolor="black [3040]">
                    <v:stroke dashstyle="dash"/>
                  </v:line>
                  <v:shape id="Straight Arrow Connector 27" o:spid="_x0000_s1047" type="#_x0000_t32" style="position:absolute;left:873760;top:216535;width:28721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qmtsUAAADbAAAADwAAAGRycy9kb3ducmV2LnhtbESPT2vCQBTE7wW/w/IEb3WjByupq2j/&#10;0JYeRCulx0f2mUR334bsmkQ/vVsQPA4z8xtmtuisEQ3VvnSsYDRMQBBnTpecK9j9vD9OQfiArNE4&#10;JgVn8rCY9x5mmGrX8oaabchFhLBPUUERQpVK6bOCLPqhq4ijt3e1xRBlnUtdYxvh1shxkkykxZLj&#10;QoEVvRSUHbcnq+D33Hxps3v7OK0Pq7/vi21f0eRKDfrd8hlEoC7cw7f2p1YwfoL/L/EHy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nqmtsUAAADbAAAADwAAAAAAAAAA&#10;AAAAAAChAgAAZHJzL2Rvd25yZXYueG1sUEsFBgAAAAAEAAQA+QAAAJMDAAAAAA==&#10;" strokecolor="black [3040]">
                    <v:stroke startarrow="open" startarrowwidth="narrow" startarrowlength="short" endarrow="open" endarrowwidth="narrow" endarrowlength="short"/>
                  </v:shape>
                  <v:shape id="Text Box 29" o:spid="_x0000_s1048" type="#_x0000_t202" style="position:absolute;left:878840;top:-40640;width:264160;height:320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<v:textbox>
                      <w:txbxContent>
                        <w:p w14:paraId="0F9E9871" w14:textId="6BF8C0F3" w:rsidR="004A4B19" w:rsidRDefault="004A4B19" w:rsidP="007971B3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Oval 30" o:spid="_x0000_s1049" style="position:absolute;left:1130300;top:328930;width:71755;height:717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ARCvwAA&#10;ANsAAAAPAAAAZHJzL2Rvd25yZXYueG1sRE9Ni8IwEL0v+B/CCHtbU3dBpRpFF4Synqx6H5uxqTaT&#10;0mRr/ffmIHh8vO/Fqre16Kj1lWMF41ECgrhwuuJSwfGw/ZqB8AFZY+2YFDzIw2o5+Fhgqt2d99Tl&#10;oRQxhH2KCkwITSqlLwxZ9CPXEEfu4lqLIcK2lLrFewy3tfxOkom0WHFsMNjQr6Hilv9bBW67O+up&#10;Odyy0zXj6pxvur+LUepz2K/nIAL14S1+uTOt4Ceuj1/iD5DL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+sBEK/AAAA2wAAAA8AAAAAAAAAAAAAAAAAlwIAAGRycy9kb3ducmV2&#10;LnhtbFBLBQYAAAAABAAEAPUAAACDAwAAAAA=&#10;" fillcolor="black [3200]" strokecolor="black [1600]" strokeweight="2pt"/>
                  <v:shape id="Text Box 31" o:spid="_x0000_s1050" type="#_x0000_t202" style="position:absolute;left:1117600;top:201295;width:378460;height:335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20C2572F" w14:textId="3CA3FA15" w:rsidR="004A4B19" w:rsidRDefault="004A4B19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AC11DA5" w14:textId="373147E1" w:rsidR="007971B3" w:rsidRDefault="007971B3" w:rsidP="007971B3">
      <w:pPr>
        <w:pStyle w:val="ArIndent2"/>
      </w:pPr>
    </w:p>
    <w:p w14:paraId="6AA0D900" w14:textId="196931FE" w:rsidR="007971B3" w:rsidRDefault="007971B3" w:rsidP="007971B3">
      <w:pPr>
        <w:pStyle w:val="ArIndent1"/>
      </w:pPr>
      <w:r>
        <w:tab/>
        <w:t xml:space="preserve">A particle, </w:t>
      </w:r>
      <m:oMath>
        <m:r>
          <w:rPr>
            <w:rFonts w:ascii="Cambria Math" w:hAnsi="Cambria Math"/>
          </w:rPr>
          <m:t>P</m:t>
        </m:r>
      </m:oMath>
      <w:r>
        <w:t xml:space="preserve">, on top of the trolley, is moving in simple harmonic motion about the centre of the trolley.  Its displacement, </w:t>
      </w:r>
      <m:oMath>
        <m:r>
          <w:rPr>
            <w:rFonts w:ascii="Cambria Math" w:hAnsi="Cambria Math"/>
          </w:rPr>
          <m:t>w</m:t>
        </m:r>
      </m:oMath>
      <w:r>
        <w:t xml:space="preserve"> metres, from the centre of the trolley at time </w:t>
      </w:r>
      <m:oMath>
        <m:r>
          <w:rPr>
            <w:rFonts w:ascii="Cambria Math" w:hAnsi="Cambria Math"/>
          </w:rPr>
          <m:t>t</m:t>
        </m:r>
      </m:oMath>
      <w:r>
        <w:t xml:space="preserve"> seconds, is given by</w:t>
      </w:r>
    </w:p>
    <w:p w14:paraId="39841DA3" w14:textId="2CA51CA2" w:rsidR="007971B3" w:rsidRDefault="007971B3" w:rsidP="007971B3">
      <w:pPr>
        <w:pStyle w:val="ArIndent1"/>
      </w:pPr>
    </w:p>
    <w:p w14:paraId="15AC743F" w14:textId="774F4BEC" w:rsidR="007971B3" w:rsidRPr="005B29FB" w:rsidRDefault="007971B3" w:rsidP="007971B3">
      <w:pPr>
        <w:pStyle w:val="ArIndent1"/>
      </w:pPr>
      <m:oMathPara>
        <m:oMath>
          <m:r>
            <w:rPr>
              <w:rFonts w:ascii="Cambria Math" w:hAnsi="Cambria Math"/>
            </w:rPr>
            <m:t>w=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</m:oMath>
      </m:oMathPara>
    </w:p>
    <w:p w14:paraId="1E7D1E75" w14:textId="77777777" w:rsidR="005B29FB" w:rsidRDefault="005B29FB" w:rsidP="007971B3">
      <w:pPr>
        <w:pStyle w:val="ArIndent1"/>
      </w:pPr>
    </w:p>
    <w:p w14:paraId="4106317D" w14:textId="091B70AA" w:rsidR="005B29FB" w:rsidRDefault="005B29FB" w:rsidP="007971B3">
      <w:pPr>
        <w:pStyle w:val="ArIndent1"/>
      </w:pPr>
      <w:r>
        <w:tab/>
        <w:t xml:space="preserve">The displacement, </w:t>
      </w:r>
      <m:oMath>
        <m:r>
          <w:rPr>
            <w:rFonts w:ascii="Cambria Math" w:hAnsi="Cambria Math"/>
          </w:rPr>
          <m:t>y</m:t>
        </m:r>
      </m:oMath>
      <w:r>
        <w:t xml:space="preserve"> metres, of </w:t>
      </w:r>
      <m:oMath>
        <m:r>
          <w:rPr>
            <w:rFonts w:ascii="Cambria Math" w:hAnsi="Cambria Math"/>
          </w:rPr>
          <m:t>P</m:t>
        </m:r>
      </m:oMath>
      <w:r>
        <w:t xml:space="preserve"> from the origin is the sum of the displacements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13F44ECF" w14:textId="017AB5FA" w:rsidR="007971B3" w:rsidRDefault="007971B3" w:rsidP="007971B3">
      <w:pPr>
        <w:pStyle w:val="ArIndent2"/>
      </w:pPr>
    </w:p>
    <w:p w14:paraId="3D9B2FBD" w14:textId="0D5D8617" w:rsidR="007971B3" w:rsidRPr="00BE39A0" w:rsidRDefault="007971B3" w:rsidP="007971B3">
      <w:pPr>
        <w:pStyle w:val="ArIndent2"/>
      </w:pPr>
      <w:r>
        <w:t>(c)</w:t>
      </w:r>
      <w:r>
        <w:tab/>
      </w:r>
      <w:r w:rsidR="005B29FB">
        <w:t xml:space="preserve">Show that </w:t>
      </w:r>
      <m:oMath>
        <m:r>
          <w:rPr>
            <w:rFonts w:ascii="Cambria Math" w:hAnsi="Cambria Math"/>
          </w:rPr>
          <m:t>P</m:t>
        </m:r>
      </m:oMath>
      <w:r w:rsidR="005B29FB">
        <w:t xml:space="preserve"> is moving with simple harmonic motion.</w:t>
      </w:r>
    </w:p>
    <w:p w14:paraId="7A64A3EA" w14:textId="77777777" w:rsidR="00D6643C" w:rsidRDefault="00D6643C" w:rsidP="00905FAC">
      <w:pPr>
        <w:pStyle w:val="ArNormal"/>
        <w:rPr>
          <w:rFonts w:cs="Arial"/>
        </w:rPr>
      </w:pPr>
    </w:p>
    <w:p w14:paraId="01F138C7" w14:textId="40070A64" w:rsidR="00D6643C" w:rsidRDefault="00D6643C" w:rsidP="00905FAC">
      <w:pPr>
        <w:pStyle w:val="ArNormal"/>
        <w:rPr>
          <w:rFonts w:cs="Arial"/>
        </w:rPr>
      </w:pPr>
    </w:p>
    <w:p w14:paraId="1E1BEC02" w14:textId="06171D1B" w:rsidR="00D6643C" w:rsidRDefault="00D6643C" w:rsidP="00905FAC">
      <w:pPr>
        <w:pStyle w:val="ArNormal"/>
        <w:rPr>
          <w:rFonts w:cs="Arial"/>
        </w:rPr>
      </w:pPr>
    </w:p>
    <w:p w14:paraId="3039C7AC" w14:textId="03548600" w:rsidR="00D6643C" w:rsidRPr="004169E3" w:rsidRDefault="00D6643C" w:rsidP="00905FAC">
      <w:pPr>
        <w:pStyle w:val="ArNormal"/>
        <w:rPr>
          <w:rFonts w:cs="Arial"/>
        </w:rPr>
      </w:pPr>
    </w:p>
    <w:p w14:paraId="3F2E0025" w14:textId="0BB22A0C" w:rsidR="00E40798" w:rsidRPr="004A4B19" w:rsidRDefault="00D6643C" w:rsidP="00905FAC">
      <w:pPr>
        <w:spacing w:after="0"/>
        <w:rPr>
          <w:b/>
        </w:rPr>
      </w:pPr>
      <w:r>
        <w:rPr>
          <w:b/>
        </w:rPr>
        <w:br w:type="page"/>
      </w:r>
      <w:r w:rsidR="00C30602">
        <w:rPr>
          <w:b/>
        </w:rPr>
        <w:lastRenderedPageBreak/>
        <w:t>6</w:t>
      </w:r>
      <w:r w:rsidR="00905FAC">
        <w:rPr>
          <w:b/>
        </w:rPr>
        <w:t>.</w:t>
      </w:r>
      <w:r w:rsidR="00905FAC">
        <w:tab/>
        <w:t>[</w:t>
      </w:r>
      <w:r w:rsidR="00A21C0E">
        <w:t>5</w:t>
      </w:r>
      <w:r w:rsidR="00731B09">
        <w:t>, 2 marks</w:t>
      </w:r>
      <w:r w:rsidR="00905FAC">
        <w:t>]</w:t>
      </w:r>
    </w:p>
    <w:p w14:paraId="62C85DF0" w14:textId="77777777" w:rsidR="00905FAC" w:rsidRDefault="00905FAC" w:rsidP="00905FAC">
      <w:pPr>
        <w:spacing w:after="0"/>
      </w:pPr>
    </w:p>
    <w:p w14:paraId="19B5B11F" w14:textId="5AF899FD" w:rsidR="009E56CF" w:rsidRDefault="00AB399D" w:rsidP="009E56CF">
      <w:pPr>
        <w:pStyle w:val="ArIndent1"/>
      </w:pPr>
      <w:r>
        <w:rPr>
          <w:noProof/>
          <w:lang w:val="en-AU" w:eastAsia="en-AU"/>
        </w:rPr>
        <w:drawing>
          <wp:anchor distT="0" distB="0" distL="114300" distR="114300" simplePos="0" relativeHeight="251656192" behindDoc="0" locked="0" layoutInCell="1" allowOverlap="1" wp14:anchorId="767E880F" wp14:editId="72866E28">
            <wp:simplePos x="0" y="0"/>
            <wp:positionH relativeFrom="column">
              <wp:posOffset>2159635</wp:posOffset>
            </wp:positionH>
            <wp:positionV relativeFrom="paragraph">
              <wp:posOffset>762000</wp:posOffset>
            </wp:positionV>
            <wp:extent cx="2682875" cy="32162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6CF">
        <w:tab/>
        <w:t>A distracted driver doesn’t notice a stop sign at an intersection, and has to apply the brakes rapidly in order to stop</w:t>
      </w:r>
      <w:r w:rsidR="002A695F">
        <w:t xml:space="preserve"> suddenly</w:t>
      </w:r>
      <w:r w:rsidR="009E56CF">
        <w:t xml:space="preserve">.  The driver goes from </w:t>
      </w:r>
      <m:oMath>
        <m:r>
          <w:rPr>
            <w:rFonts w:ascii="Cambria Math" w:hAnsi="Cambria Math"/>
          </w:rPr>
          <m:t>20</m:t>
        </m:r>
      </m:oMath>
      <w:r w:rsidR="009E56CF">
        <w:t xml:space="preserve"> metres/second to stopping in </w:t>
      </w:r>
      <m:oMath>
        <m:r>
          <w:rPr>
            <w:rFonts w:ascii="Cambria Math" w:hAnsi="Cambria Math"/>
          </w:rPr>
          <m:t>5</m:t>
        </m:r>
      </m:oMath>
      <w:r w:rsidR="009E56CF">
        <w:t xml:space="preserve"> seconds, so that his velocity</w:t>
      </w:r>
      <w:proofErr w:type="gramStart"/>
      <w:r w:rsidR="009E56CF">
        <w:t xml:space="preserve">, </w:t>
      </w:r>
      <w:proofErr w:type="gramEnd"/>
      <m:oMath>
        <m:r>
          <w:rPr>
            <w:rFonts w:ascii="Cambria Math" w:hAnsi="Cambria Math"/>
          </w:rPr>
          <m:t>v(t)</m:t>
        </m:r>
      </m:oMath>
      <w:r w:rsidR="009E56CF">
        <w:t xml:space="preserve">, is shown in the graph below.  His acceleration is given by the equation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kt</m:t>
        </m:r>
      </m:oMath>
      <w:r w:rsidR="009E56CF">
        <w:t>.</w:t>
      </w:r>
    </w:p>
    <w:p w14:paraId="479EC73D" w14:textId="77777777" w:rsidR="00580B88" w:rsidRDefault="00580B88" w:rsidP="00731B09">
      <w:pPr>
        <w:pStyle w:val="ArIndent2"/>
      </w:pPr>
    </w:p>
    <w:p w14:paraId="6A58C222" w14:textId="2544A04D" w:rsidR="009E56CF" w:rsidRDefault="00580B88" w:rsidP="00731B09">
      <w:pPr>
        <w:pStyle w:val="ArIndent2"/>
      </w:pPr>
      <w:r>
        <w:t>(a)</w:t>
      </w:r>
      <w:r>
        <w:tab/>
        <w:t>Using calculus, s</w:t>
      </w:r>
      <w:r w:rsidR="00731B09">
        <w:t xml:space="preserve">how that the equation of the curve is given by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-0.8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+20</m:t>
        </m:r>
      </m:oMath>
      <w:r w:rsidR="00731B09">
        <w:t xml:space="preserve"> m/sec.</w:t>
      </w:r>
    </w:p>
    <w:p w14:paraId="6948B89D" w14:textId="77777777" w:rsidR="00731B09" w:rsidRDefault="00731B09" w:rsidP="00731B09">
      <w:pPr>
        <w:pStyle w:val="ArIndent2"/>
      </w:pPr>
    </w:p>
    <w:p w14:paraId="25DF42D7" w14:textId="77777777" w:rsidR="00731B09" w:rsidRDefault="00731B09" w:rsidP="00731B09">
      <w:pPr>
        <w:pStyle w:val="ArIndent2"/>
      </w:pPr>
    </w:p>
    <w:p w14:paraId="011409DA" w14:textId="77777777" w:rsidR="00731B09" w:rsidRDefault="00731B09" w:rsidP="00731B09">
      <w:pPr>
        <w:pStyle w:val="ArIndent2"/>
      </w:pPr>
    </w:p>
    <w:p w14:paraId="78CA9834" w14:textId="77777777" w:rsidR="00731B09" w:rsidRDefault="00731B09" w:rsidP="00731B09">
      <w:pPr>
        <w:pStyle w:val="ArIndent2"/>
      </w:pPr>
    </w:p>
    <w:p w14:paraId="7656CFCB" w14:textId="77777777" w:rsidR="001E75B2" w:rsidRDefault="001E75B2" w:rsidP="00731B09">
      <w:pPr>
        <w:pStyle w:val="ArIndent2"/>
      </w:pPr>
    </w:p>
    <w:p w14:paraId="7B6EA70A" w14:textId="77777777" w:rsidR="001E75B2" w:rsidRDefault="001E75B2" w:rsidP="00731B09">
      <w:pPr>
        <w:pStyle w:val="ArIndent2"/>
      </w:pPr>
    </w:p>
    <w:p w14:paraId="5903CD43" w14:textId="77777777" w:rsidR="00731B09" w:rsidRDefault="00731B09" w:rsidP="00731B09">
      <w:pPr>
        <w:pStyle w:val="ArIndent2"/>
      </w:pPr>
    </w:p>
    <w:p w14:paraId="2C3AD75C" w14:textId="77777777" w:rsidR="00C63A77" w:rsidRDefault="00C63A77" w:rsidP="00731B09">
      <w:pPr>
        <w:pStyle w:val="ArIndent2"/>
      </w:pPr>
    </w:p>
    <w:p w14:paraId="6864AC5A" w14:textId="77777777" w:rsidR="00C63A77" w:rsidRDefault="00C63A77" w:rsidP="00731B09">
      <w:pPr>
        <w:pStyle w:val="ArIndent2"/>
      </w:pPr>
    </w:p>
    <w:p w14:paraId="01E66AE5" w14:textId="77777777" w:rsidR="00731B09" w:rsidRDefault="00731B09" w:rsidP="00731B09">
      <w:pPr>
        <w:pStyle w:val="ArIndent2"/>
      </w:pPr>
    </w:p>
    <w:p w14:paraId="2A132FF3" w14:textId="77777777" w:rsidR="00731B09" w:rsidRDefault="00731B09" w:rsidP="00731B09">
      <w:pPr>
        <w:pStyle w:val="ArIndent2"/>
      </w:pPr>
    </w:p>
    <w:p w14:paraId="3D233ACB" w14:textId="77777777" w:rsidR="00731B09" w:rsidRDefault="00731B09" w:rsidP="00731B09">
      <w:pPr>
        <w:pStyle w:val="ArIndent2"/>
      </w:pPr>
    </w:p>
    <w:p w14:paraId="7F9F87B6" w14:textId="2F4EBEC2" w:rsidR="00731B09" w:rsidRDefault="00731B09" w:rsidP="00731B09">
      <w:pPr>
        <w:pStyle w:val="ArIndent2"/>
      </w:pPr>
      <w:r>
        <w:t>(b)</w:t>
      </w:r>
      <w:r>
        <w:tab/>
        <w:t>Determine the distance the driver travels between applying the brakes and stopping.</w:t>
      </w:r>
    </w:p>
    <w:p w14:paraId="7E080EC8" w14:textId="27D3E071" w:rsidR="00C9029F" w:rsidRPr="00C30602" w:rsidRDefault="00033BD9" w:rsidP="00C9029F">
      <w:pPr>
        <w:spacing w:after="0"/>
        <w:rPr>
          <w:b/>
        </w:rPr>
      </w:pPr>
      <w:r>
        <w:br w:type="page"/>
      </w:r>
      <w:r w:rsidR="00C30602">
        <w:rPr>
          <w:b/>
        </w:rPr>
        <w:lastRenderedPageBreak/>
        <w:t>7</w:t>
      </w:r>
      <w:r w:rsidR="00C9029F">
        <w:rPr>
          <w:b/>
        </w:rPr>
        <w:t>.</w:t>
      </w:r>
      <w:r w:rsidR="008871B3">
        <w:tab/>
        <w:t>[3, 3, 3, 3, 2</w:t>
      </w:r>
      <w:r w:rsidR="00C9029F">
        <w:t xml:space="preserve"> marks]</w:t>
      </w:r>
    </w:p>
    <w:p w14:paraId="162BFD07" w14:textId="77777777" w:rsidR="00C9029F" w:rsidRDefault="00C9029F" w:rsidP="00C9029F">
      <w:pPr>
        <w:pStyle w:val="ArIndent1"/>
      </w:pPr>
    </w:p>
    <w:p w14:paraId="1B439906" w14:textId="65793B95" w:rsidR="00C9029F" w:rsidRDefault="00C9029F" w:rsidP="00C9029F">
      <w:pPr>
        <w:pStyle w:val="ArIndent1"/>
      </w:pPr>
      <w:r>
        <w:tab/>
        <w:t>Andrew and Brad are both training to be in the cycling team at the Olympics.  They are of equal ability, with their times to complete races almost identical.</w:t>
      </w:r>
    </w:p>
    <w:p w14:paraId="612E7DB5" w14:textId="77777777" w:rsidR="00C9029F" w:rsidRDefault="00C9029F" w:rsidP="00C9029F">
      <w:pPr>
        <w:pStyle w:val="ArIndent1"/>
      </w:pPr>
    </w:p>
    <w:p w14:paraId="3096BE73" w14:textId="29B87DC9" w:rsidR="00C9029F" w:rsidRDefault="00C9029F" w:rsidP="00C9029F">
      <w:pPr>
        <w:pStyle w:val="ArIndent1"/>
      </w:pPr>
      <w:r>
        <w:tab/>
        <w:t xml:space="preserve">Andrew’s coach has decided to include a lot of training drills that involve riding around an indoor cycle track of length </w:t>
      </w:r>
      <m:oMath>
        <m:r>
          <w:rPr>
            <w:rFonts w:ascii="Cambria Math" w:hAnsi="Cambria Math"/>
          </w:rPr>
          <m:t>250</m:t>
        </m:r>
      </m:oMath>
      <w:r w:rsidR="00482590">
        <w:t xml:space="preserve"> metres.  Each time Andrew</w:t>
      </w:r>
      <w:r>
        <w:t xml:space="preserve"> completes a lap his time is recorded.  Over the duration of </w:t>
      </w:r>
      <w:r w:rsidR="00482590">
        <w:t>his training</w:t>
      </w:r>
      <w:r>
        <w:t xml:space="preserve">, the time taken for Andrew to complete one lap has been observed to be normally distributed with mean </w:t>
      </w:r>
      <m:oMath>
        <m:r>
          <w:rPr>
            <w:rFonts w:ascii="Cambria Math" w:hAnsi="Cambria Math"/>
          </w:rPr>
          <m:t>μ=18.38</m:t>
        </m:r>
      </m:oMath>
      <w:r>
        <w:t xml:space="preserve"> seconds and standard deviation </w:t>
      </w:r>
      <m:oMath>
        <m:r>
          <w:rPr>
            <w:rFonts w:ascii="Cambria Math" w:hAnsi="Cambria Math"/>
          </w:rPr>
          <m:t>σ=0.36</m:t>
        </m:r>
      </m:oMath>
      <w:r>
        <w:t xml:space="preserve"> seconds.</w:t>
      </w:r>
    </w:p>
    <w:p w14:paraId="22151181" w14:textId="77777777" w:rsidR="00C9029F" w:rsidRDefault="00C9029F" w:rsidP="00C9029F">
      <w:pPr>
        <w:pStyle w:val="ArIndent1"/>
      </w:pPr>
    </w:p>
    <w:p w14:paraId="1D4D3F88" w14:textId="77777777" w:rsidR="00C9029F" w:rsidRDefault="00C9029F" w:rsidP="00C9029F">
      <w:pPr>
        <w:pStyle w:val="ArIndent1"/>
      </w:pPr>
      <w:r>
        <w:tab/>
        <w:t xml:space="preserve">During the final selection trials for the Olympics, Andrew has to complete a </w:t>
      </w:r>
      <m:oMath>
        <m:r>
          <w:rPr>
            <w:rFonts w:ascii="Cambria Math" w:hAnsi="Cambria Math"/>
          </w:rPr>
          <m:t>2.5</m:t>
        </m:r>
      </m:oMath>
      <w:r>
        <w:t xml:space="preserve"> kilometre (</w:t>
      </w:r>
      <m:oMath>
        <m:r>
          <w:rPr>
            <w:rFonts w:ascii="Cambria Math" w:hAnsi="Cambria Math"/>
          </w:rPr>
          <m:t>10</m:t>
        </m:r>
      </m:oMath>
      <w:r>
        <w:t xml:space="preserve"> lap) time trial on the indoor cycle track.</w:t>
      </w:r>
    </w:p>
    <w:p w14:paraId="378B0AB1" w14:textId="77777777" w:rsidR="00C9029F" w:rsidRDefault="00C9029F" w:rsidP="00C9029F">
      <w:pPr>
        <w:pStyle w:val="ArIndent1"/>
      </w:pPr>
    </w:p>
    <w:p w14:paraId="6C25EA4F" w14:textId="77777777" w:rsidR="00C9029F" w:rsidRDefault="00C9029F" w:rsidP="00C9029F">
      <w:pPr>
        <w:pStyle w:val="ArIndent1"/>
      </w:pPr>
      <w:r>
        <w:tab/>
        <w:t>Determine the probability that the:</w:t>
      </w:r>
    </w:p>
    <w:p w14:paraId="059AD9E1" w14:textId="77777777" w:rsidR="00C9029F" w:rsidRDefault="00C9029F" w:rsidP="00C9029F">
      <w:pPr>
        <w:pStyle w:val="ArIndent1"/>
      </w:pPr>
    </w:p>
    <w:p w14:paraId="20A545E9" w14:textId="4D03CB6D" w:rsidR="00C9029F" w:rsidRDefault="00C9029F" w:rsidP="00C9029F">
      <w:pPr>
        <w:pStyle w:val="ArIndent2"/>
      </w:pPr>
      <w:r>
        <w:t>(a)</w:t>
      </w:r>
      <w:r>
        <w:tab/>
      </w:r>
      <w:proofErr w:type="gramStart"/>
      <w:r>
        <w:t>mean</w:t>
      </w:r>
      <w:proofErr w:type="gramEnd"/>
      <w:r>
        <w:t xml:space="preserve"> time per lap over the </w:t>
      </w:r>
      <m:oMath>
        <m:r>
          <w:rPr>
            <w:rFonts w:ascii="Cambria Math" w:hAnsi="Cambria Math"/>
          </w:rPr>
          <m:t>2.5</m:t>
        </m:r>
      </m:oMath>
      <w:r>
        <w:t xml:space="preserve"> kilometre time trial will be between </w:t>
      </w:r>
      <m:oMath>
        <m:r>
          <w:rPr>
            <w:rFonts w:ascii="Cambria Math" w:hAnsi="Cambria Math"/>
          </w:rPr>
          <m:t>18.0</m:t>
        </m:r>
      </m:oMath>
      <w:r>
        <w:t xml:space="preserve"> and </w:t>
      </w:r>
      <m:oMath>
        <m:r>
          <w:rPr>
            <w:rFonts w:ascii="Cambria Math" w:hAnsi="Cambria Math"/>
          </w:rPr>
          <m:t>18.5</m:t>
        </m:r>
      </m:oMath>
      <w:r>
        <w:t xml:space="preserve"> seconds.</w:t>
      </w:r>
      <w:r w:rsidR="00A21C0E">
        <w:t xml:space="preserve">  Give your answer to four decimal places.</w:t>
      </w:r>
    </w:p>
    <w:p w14:paraId="7F77C5D2" w14:textId="77777777" w:rsidR="00C9029F" w:rsidRDefault="00C9029F" w:rsidP="00C9029F">
      <w:pPr>
        <w:pStyle w:val="ArIndent2"/>
      </w:pPr>
    </w:p>
    <w:p w14:paraId="30ED02C0" w14:textId="77777777" w:rsidR="00C9029F" w:rsidRDefault="00C9029F" w:rsidP="00C9029F">
      <w:pPr>
        <w:pStyle w:val="ArIndent2"/>
      </w:pPr>
    </w:p>
    <w:p w14:paraId="0F8F442A" w14:textId="77777777" w:rsidR="00C9029F" w:rsidRDefault="00C9029F" w:rsidP="00C9029F">
      <w:pPr>
        <w:pStyle w:val="ArIndent2"/>
      </w:pPr>
    </w:p>
    <w:p w14:paraId="0636AC85" w14:textId="77777777" w:rsidR="00C9029F" w:rsidRDefault="00C9029F" w:rsidP="00C9029F">
      <w:pPr>
        <w:pStyle w:val="ArIndent2"/>
      </w:pPr>
    </w:p>
    <w:p w14:paraId="7A8512B3" w14:textId="77777777" w:rsidR="00C9029F" w:rsidRDefault="00C9029F" w:rsidP="00C9029F">
      <w:pPr>
        <w:pStyle w:val="ArIndent2"/>
      </w:pPr>
    </w:p>
    <w:p w14:paraId="5E2B598F" w14:textId="77777777" w:rsidR="00C9029F" w:rsidRDefault="00C9029F" w:rsidP="00C9029F">
      <w:pPr>
        <w:pStyle w:val="ArIndent2"/>
      </w:pPr>
    </w:p>
    <w:p w14:paraId="40179898" w14:textId="77777777" w:rsidR="00C9029F" w:rsidRDefault="00C9029F" w:rsidP="00C9029F">
      <w:pPr>
        <w:pStyle w:val="ArIndent2"/>
      </w:pPr>
    </w:p>
    <w:p w14:paraId="6445CA4C" w14:textId="77777777" w:rsidR="00C9029F" w:rsidRDefault="00C9029F" w:rsidP="00C9029F">
      <w:pPr>
        <w:pStyle w:val="ArIndent2"/>
      </w:pPr>
      <w:r>
        <w:t>(b)</w:t>
      </w:r>
      <w:r>
        <w:tab/>
      </w:r>
      <w:proofErr w:type="gramStart"/>
      <w:r>
        <w:t>total</w:t>
      </w:r>
      <w:proofErr w:type="gramEnd"/>
      <w:r>
        <w:t xml:space="preserve"> time taken for the </w:t>
      </w:r>
      <m:oMath>
        <m:r>
          <w:rPr>
            <w:rFonts w:ascii="Cambria Math" w:hAnsi="Cambria Math"/>
          </w:rPr>
          <m:t>2.5</m:t>
        </m:r>
      </m:oMath>
      <w:r>
        <w:t xml:space="preserve"> kilometre time trial will be less than </w:t>
      </w:r>
      <m:oMath>
        <m:r>
          <w:rPr>
            <w:rFonts w:ascii="Cambria Math" w:hAnsi="Cambria Math"/>
          </w:rPr>
          <m:t>182</m:t>
        </m:r>
      </m:oMath>
      <w:r>
        <w:t xml:space="preserve"> seconds.</w:t>
      </w:r>
    </w:p>
    <w:p w14:paraId="646E9F99" w14:textId="70B95B9B" w:rsidR="00C9029F" w:rsidRDefault="004825F0" w:rsidP="00C9029F">
      <w:pPr>
        <w:pStyle w:val="ArIndent2"/>
      </w:pPr>
      <w:r>
        <w:tab/>
        <w:t>Give your answer to four decimal places.</w:t>
      </w:r>
    </w:p>
    <w:p w14:paraId="02ED9032" w14:textId="77777777" w:rsidR="00C9029F" w:rsidRDefault="00C9029F" w:rsidP="00C9029F">
      <w:pPr>
        <w:pStyle w:val="ArIndent2"/>
      </w:pPr>
    </w:p>
    <w:p w14:paraId="6EC178F2" w14:textId="77777777" w:rsidR="00C9029F" w:rsidRDefault="00C9029F" w:rsidP="00C9029F">
      <w:pPr>
        <w:pStyle w:val="ArIndent2"/>
      </w:pPr>
    </w:p>
    <w:p w14:paraId="0F49D142" w14:textId="77777777" w:rsidR="00C9029F" w:rsidRDefault="00C9029F" w:rsidP="00C9029F">
      <w:pPr>
        <w:pStyle w:val="ArIndent2"/>
      </w:pPr>
    </w:p>
    <w:p w14:paraId="1DED8667" w14:textId="77777777" w:rsidR="00C9029F" w:rsidRDefault="00C9029F" w:rsidP="00C9029F">
      <w:pPr>
        <w:pStyle w:val="ArIndent2"/>
      </w:pPr>
    </w:p>
    <w:p w14:paraId="3C49E473" w14:textId="77777777" w:rsidR="00C9029F" w:rsidRDefault="00C9029F" w:rsidP="00C9029F">
      <w:pPr>
        <w:pStyle w:val="ArIndent2"/>
      </w:pPr>
    </w:p>
    <w:p w14:paraId="79CDF11B" w14:textId="77777777" w:rsidR="00C9029F" w:rsidRDefault="00C9029F" w:rsidP="00C9029F">
      <w:pPr>
        <w:pStyle w:val="ArIndent2"/>
      </w:pPr>
    </w:p>
    <w:p w14:paraId="25BE5CD7" w14:textId="0B417AD2" w:rsidR="00482590" w:rsidRDefault="00482590" w:rsidP="00C9029F">
      <w:pPr>
        <w:pStyle w:val="ArIndent1"/>
      </w:pPr>
      <w:r>
        <w:tab/>
        <w:t>Brad’s coach believes the way to get stronger on the bike is to spend a lot of time doing long rides out on the road, and as such Brad does very little riding on the indoor track.</w:t>
      </w:r>
    </w:p>
    <w:p w14:paraId="12FC6F43" w14:textId="77777777" w:rsidR="00482590" w:rsidRDefault="00482590" w:rsidP="00C9029F">
      <w:pPr>
        <w:pStyle w:val="ArIndent1"/>
      </w:pPr>
    </w:p>
    <w:p w14:paraId="19F5BA8D" w14:textId="74EA9A18" w:rsidR="00482590" w:rsidRDefault="00482590" w:rsidP="00482590">
      <w:pPr>
        <w:pStyle w:val="ArIndent1"/>
      </w:pPr>
      <w:r>
        <w:tab/>
        <w:t xml:space="preserve">During the final selection trials for the Olympics, Brad completes the </w:t>
      </w:r>
      <m:oMath>
        <m:r>
          <w:rPr>
            <w:rFonts w:ascii="Cambria Math" w:hAnsi="Cambria Math"/>
          </w:rPr>
          <m:t>2.5</m:t>
        </m:r>
      </m:oMath>
      <w:r>
        <w:t xml:space="preserve"> kilometre (</w:t>
      </w:r>
      <m:oMath>
        <m:r>
          <w:rPr>
            <w:rFonts w:ascii="Cambria Math" w:hAnsi="Cambria Math"/>
          </w:rPr>
          <m:t>10</m:t>
        </m:r>
      </m:oMath>
      <w:r>
        <w:t xml:space="preserve"> lap) time trial on the indoor cycle track in </w:t>
      </w:r>
      <m:oMath>
        <m:r>
          <w:rPr>
            <w:rFonts w:ascii="Cambria Math" w:hAnsi="Cambria Math"/>
          </w:rPr>
          <m:t>186</m:t>
        </m:r>
      </m:oMath>
      <w:r w:rsidR="00033DF1">
        <w:t xml:space="preserve"> seconds</w:t>
      </w:r>
      <w:r>
        <w:t xml:space="preserve">, and it was noted that the standard deviation for his lap times was </w:t>
      </w:r>
      <m:oMath>
        <m:r>
          <w:rPr>
            <w:rFonts w:ascii="Cambria Math" w:hAnsi="Cambria Math"/>
          </w:rPr>
          <m:t>0.32</m:t>
        </m:r>
      </m:oMath>
      <w:r>
        <w:t xml:space="preserve"> seconds.</w:t>
      </w:r>
    </w:p>
    <w:p w14:paraId="1D24A2B3" w14:textId="77777777" w:rsidR="00482590" w:rsidRDefault="00482590" w:rsidP="00C9029F">
      <w:pPr>
        <w:pStyle w:val="ArIndent1"/>
      </w:pPr>
    </w:p>
    <w:p w14:paraId="54C54FC7" w14:textId="0302673A" w:rsidR="00C9029F" w:rsidRDefault="00482590" w:rsidP="00C9029F">
      <w:pPr>
        <w:pStyle w:val="ArIndent2"/>
      </w:pPr>
      <w:r>
        <w:t xml:space="preserve"> </w:t>
      </w:r>
      <w:r w:rsidR="00C9029F">
        <w:t>(c)</w:t>
      </w:r>
      <w:r w:rsidR="00C9029F">
        <w:tab/>
        <w:t xml:space="preserve">Determine the </w:t>
      </w:r>
      <m:oMath>
        <m:r>
          <w:rPr>
            <w:rFonts w:ascii="Cambria Math" w:hAnsi="Cambria Math"/>
          </w:rPr>
          <m:t>98%</m:t>
        </m:r>
      </m:oMath>
      <w:r w:rsidR="00C9029F">
        <w:t xml:space="preserve"> confidence interval for the mean lap time for Brad, correct to </w:t>
      </w:r>
      <m:oMath>
        <m:r>
          <w:rPr>
            <w:rFonts w:ascii="Cambria Math" w:hAnsi="Cambria Math"/>
          </w:rPr>
          <m:t>0.01</m:t>
        </m:r>
      </m:oMath>
      <w:r w:rsidR="00C9029F">
        <w:t xml:space="preserve"> seconds.</w:t>
      </w:r>
    </w:p>
    <w:p w14:paraId="30926F51" w14:textId="77777777" w:rsidR="00C9029F" w:rsidRDefault="00C9029F" w:rsidP="00C9029F">
      <w:pPr>
        <w:pStyle w:val="ArIndent2"/>
      </w:pPr>
    </w:p>
    <w:p w14:paraId="7CC55116" w14:textId="77777777" w:rsidR="00C9029F" w:rsidRDefault="00C9029F" w:rsidP="00C9029F">
      <w:pPr>
        <w:pStyle w:val="ArIndent2"/>
      </w:pPr>
    </w:p>
    <w:p w14:paraId="38C4B0F4" w14:textId="77777777" w:rsidR="00C9029F" w:rsidRDefault="00C9029F" w:rsidP="00C9029F">
      <w:pPr>
        <w:pStyle w:val="ArIndent2"/>
      </w:pPr>
    </w:p>
    <w:p w14:paraId="6CC55322" w14:textId="77777777" w:rsidR="00C9029F" w:rsidRDefault="00C9029F" w:rsidP="00C9029F">
      <w:pPr>
        <w:pStyle w:val="ArIndent2"/>
      </w:pPr>
    </w:p>
    <w:p w14:paraId="69133F07" w14:textId="77777777" w:rsidR="00C9029F" w:rsidRDefault="00C9029F" w:rsidP="00C9029F">
      <w:pPr>
        <w:pStyle w:val="ArIndent2"/>
      </w:pPr>
    </w:p>
    <w:p w14:paraId="2265DD2A" w14:textId="77777777" w:rsidR="00C9029F" w:rsidRDefault="00C9029F" w:rsidP="00C9029F">
      <w:pPr>
        <w:pStyle w:val="ArIndent2"/>
      </w:pPr>
    </w:p>
    <w:p w14:paraId="38E26422" w14:textId="77777777" w:rsidR="00C9029F" w:rsidRDefault="00C9029F" w:rsidP="00C9029F">
      <w:pPr>
        <w:pStyle w:val="ArIndent2"/>
      </w:pPr>
    </w:p>
    <w:p w14:paraId="602837F4" w14:textId="77777777" w:rsidR="00C9029F" w:rsidRDefault="00C9029F" w:rsidP="00C9029F">
      <w:pPr>
        <w:pStyle w:val="ArIndent2"/>
      </w:pPr>
    </w:p>
    <w:p w14:paraId="01F7700C" w14:textId="77777777" w:rsidR="00C9029F" w:rsidRDefault="00C9029F" w:rsidP="00C9029F">
      <w:pPr>
        <w:pStyle w:val="ArIndent2"/>
      </w:pPr>
    </w:p>
    <w:p w14:paraId="0C923F20" w14:textId="0E3ED1CC" w:rsidR="00C9029F" w:rsidRDefault="00482590" w:rsidP="00C9029F">
      <w:pPr>
        <w:pStyle w:val="ArIndent2"/>
      </w:pPr>
      <w:r>
        <w:br w:type="page"/>
      </w:r>
      <w:r w:rsidR="00C9029F">
        <w:lastRenderedPageBreak/>
        <w:t>(d)</w:t>
      </w:r>
      <w:r w:rsidR="00C9029F">
        <w:tab/>
        <w:t xml:space="preserve">How many complete laps would Brad have to complete to be </w:t>
      </w:r>
      <m:oMath>
        <m:r>
          <w:rPr>
            <w:rFonts w:ascii="Cambria Math" w:hAnsi="Cambria Math"/>
          </w:rPr>
          <m:t>98%</m:t>
        </m:r>
      </m:oMath>
      <w:r w:rsidR="00C9029F">
        <w:t xml:space="preserve"> certain that the width of the confidence interval for his mean lap time is less than </w:t>
      </w:r>
      <m:oMath>
        <m:r>
          <w:rPr>
            <w:rFonts w:ascii="Cambria Math" w:hAnsi="Cambria Math"/>
          </w:rPr>
          <m:t>0.3</m:t>
        </m:r>
      </m:oMath>
      <w:r w:rsidR="00C9029F">
        <w:t xml:space="preserve"> seconds?</w:t>
      </w:r>
    </w:p>
    <w:p w14:paraId="618C5C08" w14:textId="77777777" w:rsidR="00C9029F" w:rsidRDefault="00C9029F" w:rsidP="00C9029F">
      <w:pPr>
        <w:pStyle w:val="ArIndent2"/>
      </w:pPr>
    </w:p>
    <w:p w14:paraId="60B39296" w14:textId="77777777" w:rsidR="00C9029F" w:rsidRDefault="00C9029F" w:rsidP="00C9029F">
      <w:pPr>
        <w:pStyle w:val="ArIndent2"/>
      </w:pPr>
    </w:p>
    <w:p w14:paraId="640B606D" w14:textId="77777777" w:rsidR="00C9029F" w:rsidRDefault="00C9029F" w:rsidP="00C9029F">
      <w:pPr>
        <w:pStyle w:val="ArIndent2"/>
      </w:pPr>
    </w:p>
    <w:p w14:paraId="237F30EF" w14:textId="77777777" w:rsidR="00C9029F" w:rsidRDefault="00C9029F" w:rsidP="00C9029F">
      <w:pPr>
        <w:pStyle w:val="ArIndent2"/>
      </w:pPr>
    </w:p>
    <w:p w14:paraId="6184F38D" w14:textId="77777777" w:rsidR="00C9029F" w:rsidRDefault="00C9029F" w:rsidP="00C9029F">
      <w:pPr>
        <w:pStyle w:val="ArIndent2"/>
      </w:pPr>
    </w:p>
    <w:p w14:paraId="448040F0" w14:textId="1B033BA8" w:rsidR="00C9029F" w:rsidRDefault="00C9029F" w:rsidP="00C9029F">
      <w:pPr>
        <w:spacing w:after="0"/>
        <w:rPr>
          <w:rFonts w:cs="Times New Roman"/>
          <w:iCs/>
          <w:lang w:val="en-GB"/>
        </w:rPr>
      </w:pPr>
    </w:p>
    <w:p w14:paraId="2F1A4734" w14:textId="77777777" w:rsidR="008871B3" w:rsidRDefault="008871B3" w:rsidP="00C9029F">
      <w:pPr>
        <w:spacing w:after="0"/>
        <w:rPr>
          <w:rFonts w:cs="Times New Roman"/>
          <w:iCs/>
          <w:lang w:val="en-GB"/>
        </w:rPr>
      </w:pPr>
    </w:p>
    <w:p w14:paraId="1E2A73EE" w14:textId="77777777" w:rsidR="008871B3" w:rsidRDefault="008871B3" w:rsidP="00C9029F">
      <w:pPr>
        <w:spacing w:after="0"/>
        <w:rPr>
          <w:rFonts w:cs="Times New Roman"/>
          <w:iCs/>
          <w:lang w:val="en-GB"/>
        </w:rPr>
      </w:pPr>
    </w:p>
    <w:p w14:paraId="5DAE235D" w14:textId="77777777" w:rsidR="008871B3" w:rsidRDefault="008871B3" w:rsidP="00C9029F">
      <w:pPr>
        <w:spacing w:after="0"/>
        <w:rPr>
          <w:rFonts w:cs="Times New Roman"/>
          <w:iCs/>
          <w:lang w:val="en-GB"/>
        </w:rPr>
      </w:pPr>
    </w:p>
    <w:p w14:paraId="7C8F7F92" w14:textId="77777777" w:rsidR="008871B3" w:rsidRDefault="008871B3" w:rsidP="00C9029F">
      <w:pPr>
        <w:spacing w:after="0"/>
        <w:rPr>
          <w:rFonts w:cs="Times New Roman"/>
          <w:iCs/>
          <w:lang w:val="en-GB"/>
        </w:rPr>
      </w:pPr>
    </w:p>
    <w:p w14:paraId="281E0D9C" w14:textId="77777777" w:rsidR="008871B3" w:rsidRDefault="008871B3" w:rsidP="00C9029F">
      <w:pPr>
        <w:spacing w:after="0"/>
        <w:rPr>
          <w:rFonts w:cs="Times New Roman"/>
          <w:iCs/>
          <w:lang w:val="en-GB"/>
        </w:rPr>
      </w:pPr>
    </w:p>
    <w:p w14:paraId="23FCE008" w14:textId="77777777" w:rsidR="008871B3" w:rsidRDefault="008871B3" w:rsidP="00C9029F">
      <w:pPr>
        <w:spacing w:after="0"/>
        <w:rPr>
          <w:rFonts w:cs="Times New Roman"/>
          <w:iCs/>
          <w:lang w:val="en-GB"/>
        </w:rPr>
      </w:pPr>
    </w:p>
    <w:p w14:paraId="372B5BE3" w14:textId="77777777" w:rsidR="008871B3" w:rsidRDefault="008871B3" w:rsidP="00C9029F">
      <w:pPr>
        <w:spacing w:after="0"/>
        <w:rPr>
          <w:rFonts w:cs="Times New Roman"/>
          <w:iCs/>
          <w:lang w:val="en-GB"/>
        </w:rPr>
      </w:pPr>
    </w:p>
    <w:p w14:paraId="0748136E" w14:textId="4372DEDD" w:rsidR="00C9029F" w:rsidRDefault="00AF2329" w:rsidP="00AF2329">
      <w:pPr>
        <w:pStyle w:val="ArIndent1"/>
      </w:pPr>
      <w:r>
        <w:tab/>
        <w:t>Andrew’s coach claims that his coaching method is more effective than the method used by Brad.</w:t>
      </w:r>
    </w:p>
    <w:p w14:paraId="731E0713" w14:textId="77777777" w:rsidR="00C9029F" w:rsidRDefault="00C9029F" w:rsidP="00C9029F">
      <w:pPr>
        <w:pStyle w:val="ArIndent1"/>
      </w:pPr>
    </w:p>
    <w:p w14:paraId="620252DF" w14:textId="480D9555" w:rsidR="00C9029F" w:rsidRDefault="00C9029F" w:rsidP="00C9029F">
      <w:pPr>
        <w:pStyle w:val="ArIndent2"/>
      </w:pPr>
      <w:r>
        <w:t>(</w:t>
      </w:r>
      <w:r w:rsidR="00795080">
        <w:t>e)</w:t>
      </w:r>
      <w:r w:rsidR="00795080">
        <w:tab/>
        <w:t>Comment on this claim stating any relevant statistics.</w:t>
      </w:r>
    </w:p>
    <w:p w14:paraId="0E320F4E" w14:textId="77777777" w:rsidR="00C9029F" w:rsidRDefault="00C9029F" w:rsidP="00C9029F">
      <w:pPr>
        <w:pStyle w:val="ArIndent2"/>
      </w:pPr>
    </w:p>
    <w:p w14:paraId="3181D218" w14:textId="77777777" w:rsidR="00C9029F" w:rsidRDefault="00C9029F" w:rsidP="00C9029F">
      <w:pPr>
        <w:pStyle w:val="ArIndent2"/>
      </w:pPr>
    </w:p>
    <w:p w14:paraId="5C65A361" w14:textId="77777777" w:rsidR="00C9029F" w:rsidRDefault="00C9029F" w:rsidP="00C9029F">
      <w:pPr>
        <w:pStyle w:val="ArIndent2"/>
      </w:pPr>
    </w:p>
    <w:p w14:paraId="4239B713" w14:textId="77777777" w:rsidR="00C9029F" w:rsidRDefault="00C9029F" w:rsidP="00C9029F">
      <w:pPr>
        <w:pStyle w:val="ArIndent2"/>
      </w:pPr>
    </w:p>
    <w:p w14:paraId="3B3130E4" w14:textId="77777777" w:rsidR="00C9029F" w:rsidRDefault="00C9029F" w:rsidP="00C9029F">
      <w:pPr>
        <w:pStyle w:val="ArIndent2"/>
      </w:pPr>
    </w:p>
    <w:p w14:paraId="692D5E43" w14:textId="77777777" w:rsidR="00C9029F" w:rsidRDefault="00C9029F" w:rsidP="00C9029F">
      <w:pPr>
        <w:pStyle w:val="ArIndent1"/>
      </w:pPr>
    </w:p>
    <w:p w14:paraId="0C861C77" w14:textId="77777777" w:rsidR="00C9029F" w:rsidRDefault="00C9029F" w:rsidP="00C9029F">
      <w:pPr>
        <w:pStyle w:val="ArIndent1"/>
      </w:pPr>
    </w:p>
    <w:p w14:paraId="0FFEB8D5" w14:textId="77777777" w:rsidR="00C9029F" w:rsidRDefault="00C9029F" w:rsidP="00C9029F">
      <w:pPr>
        <w:pStyle w:val="ArIndent1"/>
      </w:pPr>
    </w:p>
    <w:p w14:paraId="3A056E50" w14:textId="77777777" w:rsidR="00C9029F" w:rsidRDefault="00C9029F" w:rsidP="00C9029F">
      <w:pPr>
        <w:pStyle w:val="ArIndent1"/>
      </w:pPr>
    </w:p>
    <w:p w14:paraId="7D65CFF8" w14:textId="77777777" w:rsidR="00C9029F" w:rsidRDefault="00C9029F" w:rsidP="00C9029F">
      <w:pPr>
        <w:pStyle w:val="ArIndent1"/>
      </w:pPr>
    </w:p>
    <w:p w14:paraId="45E8664A" w14:textId="77777777" w:rsidR="00C9029F" w:rsidRDefault="00C9029F" w:rsidP="00C9029F">
      <w:pPr>
        <w:pStyle w:val="ArIndent1"/>
      </w:pPr>
    </w:p>
    <w:p w14:paraId="7FA8EED5" w14:textId="77777777" w:rsidR="00C9029F" w:rsidRDefault="00C9029F" w:rsidP="00C9029F">
      <w:pPr>
        <w:pStyle w:val="ArIndent1"/>
      </w:pPr>
    </w:p>
    <w:p w14:paraId="0EDF6C4D" w14:textId="77777777" w:rsidR="00C9029F" w:rsidRDefault="00C9029F" w:rsidP="00C9029F">
      <w:pPr>
        <w:pStyle w:val="ArIndent1"/>
      </w:pPr>
    </w:p>
    <w:p w14:paraId="2C4A7075" w14:textId="77777777" w:rsidR="00C9029F" w:rsidRPr="00033BD9" w:rsidRDefault="00C9029F" w:rsidP="00C9029F">
      <w:pPr>
        <w:pStyle w:val="ArIndent1"/>
      </w:pPr>
    </w:p>
    <w:p w14:paraId="042048CA" w14:textId="5DAE2D2D" w:rsidR="00277E84" w:rsidRPr="00033BD9" w:rsidRDefault="00277E84" w:rsidP="002735C5">
      <w:pPr>
        <w:pStyle w:val="ArIndent1"/>
      </w:pPr>
    </w:p>
    <w:sectPr w:rsidR="00277E84" w:rsidRPr="00033BD9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AC"/>
    <w:rsid w:val="00001004"/>
    <w:rsid w:val="00033AC7"/>
    <w:rsid w:val="00033BD9"/>
    <w:rsid w:val="00033DF1"/>
    <w:rsid w:val="00060E9C"/>
    <w:rsid w:val="00066B9A"/>
    <w:rsid w:val="00132409"/>
    <w:rsid w:val="00182B64"/>
    <w:rsid w:val="001C16A4"/>
    <w:rsid w:val="001E39A8"/>
    <w:rsid w:val="001E75B2"/>
    <w:rsid w:val="001F6CDA"/>
    <w:rsid w:val="002369DA"/>
    <w:rsid w:val="002735C5"/>
    <w:rsid w:val="00277E84"/>
    <w:rsid w:val="002A695F"/>
    <w:rsid w:val="003264DB"/>
    <w:rsid w:val="00364659"/>
    <w:rsid w:val="00365BE2"/>
    <w:rsid w:val="003743C7"/>
    <w:rsid w:val="003C3B6B"/>
    <w:rsid w:val="003E3E90"/>
    <w:rsid w:val="003E7A9E"/>
    <w:rsid w:val="004056B8"/>
    <w:rsid w:val="004348F8"/>
    <w:rsid w:val="0045659D"/>
    <w:rsid w:val="00467954"/>
    <w:rsid w:val="00482590"/>
    <w:rsid w:val="004825F0"/>
    <w:rsid w:val="004918F5"/>
    <w:rsid w:val="004A4B19"/>
    <w:rsid w:val="004D0B8C"/>
    <w:rsid w:val="004D1FB2"/>
    <w:rsid w:val="004E6D94"/>
    <w:rsid w:val="00521770"/>
    <w:rsid w:val="005223E5"/>
    <w:rsid w:val="00580B88"/>
    <w:rsid w:val="005B29FB"/>
    <w:rsid w:val="005B584D"/>
    <w:rsid w:val="005D6C7E"/>
    <w:rsid w:val="005F0E41"/>
    <w:rsid w:val="005F1918"/>
    <w:rsid w:val="00601AD4"/>
    <w:rsid w:val="0065455F"/>
    <w:rsid w:val="00722718"/>
    <w:rsid w:val="00731B09"/>
    <w:rsid w:val="007850C4"/>
    <w:rsid w:val="00786FD9"/>
    <w:rsid w:val="00795080"/>
    <w:rsid w:val="007971B3"/>
    <w:rsid w:val="007C3EE1"/>
    <w:rsid w:val="007F2B8E"/>
    <w:rsid w:val="007F7BD8"/>
    <w:rsid w:val="00806541"/>
    <w:rsid w:val="008871B3"/>
    <w:rsid w:val="008C3913"/>
    <w:rsid w:val="00905FAC"/>
    <w:rsid w:val="009251D6"/>
    <w:rsid w:val="0094416C"/>
    <w:rsid w:val="009A0828"/>
    <w:rsid w:val="009A65B4"/>
    <w:rsid w:val="009E56CF"/>
    <w:rsid w:val="00A21C0E"/>
    <w:rsid w:val="00A2350F"/>
    <w:rsid w:val="00A321FC"/>
    <w:rsid w:val="00A73004"/>
    <w:rsid w:val="00AB399D"/>
    <w:rsid w:val="00AD321F"/>
    <w:rsid w:val="00AF2329"/>
    <w:rsid w:val="00B3211F"/>
    <w:rsid w:val="00B759D4"/>
    <w:rsid w:val="00BE39A0"/>
    <w:rsid w:val="00C21207"/>
    <w:rsid w:val="00C30602"/>
    <w:rsid w:val="00C4528C"/>
    <w:rsid w:val="00C63A77"/>
    <w:rsid w:val="00C9029F"/>
    <w:rsid w:val="00CB53DB"/>
    <w:rsid w:val="00CD4B3C"/>
    <w:rsid w:val="00D64835"/>
    <w:rsid w:val="00D6643C"/>
    <w:rsid w:val="00D95EB1"/>
    <w:rsid w:val="00DC453E"/>
    <w:rsid w:val="00E07FB6"/>
    <w:rsid w:val="00E35C88"/>
    <w:rsid w:val="00E40798"/>
    <w:rsid w:val="00EB10D6"/>
    <w:rsid w:val="00EB79B1"/>
    <w:rsid w:val="00EC2EFA"/>
    <w:rsid w:val="00ED29C6"/>
    <w:rsid w:val="00F17474"/>
    <w:rsid w:val="00F62751"/>
    <w:rsid w:val="00F7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E4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AC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95EB1"/>
    <w:pPr>
      <w:spacing w:after="0"/>
    </w:pPr>
    <w:rPr>
      <w:rFonts w:eastAsia="Times New Roman"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9E56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6C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CF"/>
    <w:rPr>
      <w:rFonts w:ascii="Lucida Grande" w:hAnsi="Lucida Grande" w:cs="Lucida Grande"/>
      <w:sz w:val="18"/>
      <w:szCs w:val="18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AC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95EB1"/>
    <w:pPr>
      <w:spacing w:after="0"/>
    </w:pPr>
    <w:rPr>
      <w:rFonts w:eastAsia="Times New Roman"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9E56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6C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CF"/>
    <w:rPr>
      <w:rFonts w:ascii="Lucida Grande" w:hAnsi="Lucida Grande" w:cs="Lucida Grande"/>
      <w:sz w:val="18"/>
      <w:szCs w:val="1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A8DA0E-FD1B-4846-91DF-D410B7F8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77CC416</Template>
  <TotalTime>393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44</cp:revision>
  <cp:lastPrinted>2017-09-21T07:30:00Z</cp:lastPrinted>
  <dcterms:created xsi:type="dcterms:W3CDTF">2017-09-04T12:50:00Z</dcterms:created>
  <dcterms:modified xsi:type="dcterms:W3CDTF">2017-09-21T07:30:00Z</dcterms:modified>
</cp:coreProperties>
</file>