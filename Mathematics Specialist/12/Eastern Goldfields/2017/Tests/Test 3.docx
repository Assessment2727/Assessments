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7A7B9" w14:textId="058AD196" w:rsidR="000677D1" w:rsidRPr="004169E3" w:rsidRDefault="00BD266C" w:rsidP="000677D1">
      <w:pPr>
        <w:pStyle w:val="ArNormal"/>
        <w:rPr>
          <w:rFonts w:cs="Arial"/>
        </w:rPr>
      </w:pPr>
      <w:r>
        <w:rPr>
          <w:rFonts w:cs="Arial"/>
          <w:noProof/>
          <w:lang w:eastAsia="en-AU"/>
        </w:rPr>
        <w:drawing>
          <wp:inline distT="0" distB="0" distL="0" distR="0" wp14:anchorId="68340215" wp14:editId="2E40C323">
            <wp:extent cx="1155802" cy="994527"/>
            <wp:effectExtent l="0" t="0" r="6350" b="0"/>
            <wp:docPr id="9" name="Picture 23" descr="EGC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GC_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587" cy="99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1A61F" w14:textId="72F3F893" w:rsidR="000677D1" w:rsidRPr="004169E3" w:rsidRDefault="000677D1" w:rsidP="00BD266C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MATHEMATICS</w:t>
      </w:r>
      <w:proofErr w:type="gramStart"/>
      <w:r w:rsidRPr="004169E3">
        <w:rPr>
          <w:rFonts w:cs="Arial"/>
          <w:b/>
          <w:sz w:val="36"/>
          <w:szCs w:val="36"/>
        </w:rPr>
        <w:t>:</w:t>
      </w:r>
      <w:r>
        <w:rPr>
          <w:rFonts w:cs="Arial"/>
          <w:b/>
          <w:sz w:val="36"/>
          <w:szCs w:val="36"/>
        </w:rPr>
        <w:t>SPECIALIST</w:t>
      </w:r>
      <w:proofErr w:type="gramEnd"/>
      <w:r>
        <w:rPr>
          <w:rFonts w:cs="Arial"/>
          <w:b/>
          <w:sz w:val="36"/>
          <w:szCs w:val="36"/>
        </w:rPr>
        <w:t xml:space="preserve"> 3</w:t>
      </w:r>
      <w:r w:rsidRPr="004169E3">
        <w:rPr>
          <w:rFonts w:cs="Arial"/>
          <w:b/>
          <w:sz w:val="36"/>
          <w:szCs w:val="36"/>
        </w:rPr>
        <w:t xml:space="preserve"> &amp; </w:t>
      </w:r>
      <w:r>
        <w:rPr>
          <w:rFonts w:cs="Arial"/>
          <w:b/>
          <w:sz w:val="36"/>
          <w:szCs w:val="36"/>
        </w:rPr>
        <w:t>4</w:t>
      </w:r>
    </w:p>
    <w:p w14:paraId="0E5A5895" w14:textId="14940B14" w:rsidR="000677D1" w:rsidRPr="004169E3" w:rsidRDefault="000677D1" w:rsidP="00BD266C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SEMESTER 1</w:t>
      </w:r>
      <w:r w:rsidRPr="004169E3">
        <w:rPr>
          <w:rFonts w:cs="Arial"/>
          <w:b/>
          <w:sz w:val="36"/>
          <w:szCs w:val="36"/>
        </w:rPr>
        <w:tab/>
        <w:t>201</w:t>
      </w:r>
      <w:r>
        <w:rPr>
          <w:rFonts w:cs="Arial"/>
          <w:b/>
          <w:sz w:val="36"/>
          <w:szCs w:val="36"/>
        </w:rPr>
        <w:t>7</w:t>
      </w:r>
    </w:p>
    <w:p w14:paraId="4C529203" w14:textId="0E79B27E" w:rsidR="000677D1" w:rsidRPr="00BD266C" w:rsidRDefault="000677D1" w:rsidP="00BD266C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TEST 3</w:t>
      </w:r>
    </w:p>
    <w:p w14:paraId="16B85416" w14:textId="77777777" w:rsidR="000677D1" w:rsidRPr="004169E3" w:rsidRDefault="000677D1" w:rsidP="000677D1">
      <w:pPr>
        <w:spacing w:after="0"/>
        <w:jc w:val="center"/>
        <w:rPr>
          <w:rFonts w:cs="Arial"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Resource Free</w:t>
      </w:r>
    </w:p>
    <w:p w14:paraId="387E7F0C" w14:textId="77777777" w:rsidR="000677D1" w:rsidRDefault="000677D1" w:rsidP="000677D1">
      <w:pPr>
        <w:pStyle w:val="ArNormal"/>
        <w:rPr>
          <w:rFonts w:cs="Arial"/>
        </w:rPr>
      </w:pPr>
    </w:p>
    <w:p w14:paraId="67DCCBE5" w14:textId="430C6AB4" w:rsidR="000677D1" w:rsidRPr="004169E3" w:rsidRDefault="00D87E53" w:rsidP="000677D1">
      <w:pPr>
        <w:pStyle w:val="ArNormal"/>
        <w:rPr>
          <w:rFonts w:cs="Arial"/>
        </w:rPr>
      </w:pPr>
      <w:r>
        <w:rPr>
          <w:rFonts w:cs="Arial"/>
        </w:rPr>
        <w:t>Reading Time:  2</w:t>
      </w:r>
      <w:r w:rsidR="000677D1">
        <w:rPr>
          <w:rFonts w:cs="Arial"/>
        </w:rPr>
        <w:t xml:space="preserve"> minutes</w:t>
      </w:r>
    </w:p>
    <w:p w14:paraId="1C86F68C" w14:textId="35E14A1A" w:rsidR="000677D1" w:rsidRPr="004169E3" w:rsidRDefault="00D87E53" w:rsidP="000677D1">
      <w:pPr>
        <w:pStyle w:val="ArNormal"/>
        <w:rPr>
          <w:rFonts w:cs="Arial"/>
        </w:rPr>
      </w:pPr>
      <w:r>
        <w:rPr>
          <w:rFonts w:cs="Arial"/>
        </w:rPr>
        <w:t>Time Allowed:  18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17</w:t>
      </w:r>
    </w:p>
    <w:p w14:paraId="00AD10FC" w14:textId="77777777" w:rsidR="000677D1" w:rsidRPr="004169E3" w:rsidRDefault="000677D1" w:rsidP="000677D1">
      <w:pPr>
        <w:pStyle w:val="ArNormal"/>
        <w:rPr>
          <w:rFonts w:cs="Arial"/>
        </w:rPr>
      </w:pPr>
    </w:p>
    <w:p w14:paraId="0A7148E6" w14:textId="2C0CE5E7" w:rsidR="000677D1" w:rsidRDefault="000677D1" w:rsidP="000677D1">
      <w:pPr>
        <w:pStyle w:val="ArNormal"/>
      </w:pPr>
      <w:r>
        <w:rPr>
          <w:b/>
        </w:rPr>
        <w:t>1.</w:t>
      </w:r>
      <w:r>
        <w:tab/>
        <w:t>[</w:t>
      </w:r>
      <w:r w:rsidR="00743A56">
        <w:t xml:space="preserve">3, </w:t>
      </w:r>
      <w:r w:rsidR="0047782A">
        <w:t>4 marks</w:t>
      </w:r>
      <w:r>
        <w:t>]</w:t>
      </w:r>
    </w:p>
    <w:p w14:paraId="37065F9F" w14:textId="77777777" w:rsidR="000677D1" w:rsidRDefault="000677D1" w:rsidP="000677D1">
      <w:pPr>
        <w:pStyle w:val="ArNormal"/>
      </w:pPr>
    </w:p>
    <w:p w14:paraId="0A8F215B" w14:textId="77777777" w:rsidR="000677D1" w:rsidRDefault="00743A56" w:rsidP="00743A56">
      <w:pPr>
        <w:pStyle w:val="ArIndent2"/>
      </w:pPr>
      <w:r>
        <w:t>(a)</w:t>
      </w:r>
      <w:r>
        <w:tab/>
        <w:t>Solve the system of equations</w:t>
      </w:r>
    </w:p>
    <w:p w14:paraId="2FFF5FE6" w14:textId="77777777" w:rsidR="00743A56" w:rsidRDefault="00743A56" w:rsidP="00743A56">
      <w:pPr>
        <w:pStyle w:val="ArIndent2"/>
      </w:pPr>
    </w:p>
    <w:p w14:paraId="730ECB1A" w14:textId="5C372877" w:rsidR="00743A56" w:rsidRPr="00743A56" w:rsidRDefault="00743A56" w:rsidP="00743A56">
      <w:pPr>
        <w:pStyle w:val="ArIndent2"/>
      </w:pPr>
      <w:r>
        <w:tab/>
      </w:r>
      <m:oMath>
        <m:r>
          <w:rPr>
            <w:rFonts w:ascii="Cambria Math" w:hAnsi="Cambria Math"/>
          </w:rPr>
          <m:t xml:space="preserve">  x+y - z=4</m:t>
        </m:r>
      </m:oMath>
    </w:p>
    <w:p w14:paraId="19928867" w14:textId="1BB593F7" w:rsidR="00743A56" w:rsidRDefault="00743A56" w:rsidP="00743A56">
      <w:pPr>
        <w:pStyle w:val="ArIndent2"/>
      </w:pPr>
      <w:r>
        <w:tab/>
      </w:r>
      <m:oMath>
        <m:r>
          <w:rPr>
            <w:rFonts w:ascii="Cambria Math" w:hAnsi="Cambria Math"/>
          </w:rPr>
          <m:t xml:space="preserve">  x-y+3z=10</m:t>
        </m:r>
      </m:oMath>
    </w:p>
    <w:p w14:paraId="258796E2" w14:textId="2F3CCAF5" w:rsidR="00743A56" w:rsidRDefault="00743A56" w:rsidP="00743A56">
      <w:pPr>
        <w:pStyle w:val="ArIndent2"/>
      </w:pPr>
      <w:r>
        <w:tab/>
      </w:r>
      <m:oMath>
        <m:r>
          <w:rPr>
            <w:rFonts w:ascii="Cambria Math" w:hAnsi="Cambria Math"/>
          </w:rPr>
          <m:t>2x-y + z=11</m:t>
        </m:r>
      </m:oMath>
    </w:p>
    <w:p w14:paraId="5DB4302B" w14:textId="77777777" w:rsidR="00743A56" w:rsidRDefault="00743A56" w:rsidP="00743A56">
      <w:pPr>
        <w:pStyle w:val="ArIndent2"/>
      </w:pPr>
    </w:p>
    <w:p w14:paraId="64A8DA2E" w14:textId="77777777" w:rsidR="00743A56" w:rsidRDefault="00743A56" w:rsidP="00743A56">
      <w:pPr>
        <w:pStyle w:val="ArIndent2"/>
      </w:pPr>
    </w:p>
    <w:p w14:paraId="3CC6FA84" w14:textId="77777777" w:rsidR="00743A56" w:rsidRDefault="00743A56" w:rsidP="00743A56">
      <w:pPr>
        <w:pStyle w:val="ArIndent2"/>
      </w:pPr>
    </w:p>
    <w:p w14:paraId="388571B2" w14:textId="77777777" w:rsidR="00743A56" w:rsidRDefault="00743A56" w:rsidP="00743A56">
      <w:pPr>
        <w:pStyle w:val="ArIndent2"/>
      </w:pPr>
    </w:p>
    <w:p w14:paraId="72678809" w14:textId="77777777" w:rsidR="00743A56" w:rsidRDefault="00743A56" w:rsidP="00743A56">
      <w:pPr>
        <w:pStyle w:val="ArIndent2"/>
      </w:pPr>
    </w:p>
    <w:p w14:paraId="08DAC153" w14:textId="77777777" w:rsidR="00743A56" w:rsidRDefault="00743A56" w:rsidP="00743A56">
      <w:pPr>
        <w:pStyle w:val="ArIndent2"/>
      </w:pPr>
    </w:p>
    <w:p w14:paraId="4B3750F6" w14:textId="77777777" w:rsidR="00743A56" w:rsidRDefault="00743A56" w:rsidP="00743A56">
      <w:pPr>
        <w:pStyle w:val="ArIndent2"/>
      </w:pPr>
    </w:p>
    <w:p w14:paraId="2429D5F8" w14:textId="77777777" w:rsidR="00743A56" w:rsidRDefault="00743A56" w:rsidP="00743A56">
      <w:pPr>
        <w:pStyle w:val="ArIndent2"/>
      </w:pPr>
    </w:p>
    <w:p w14:paraId="74025472" w14:textId="77777777" w:rsidR="00743A56" w:rsidRDefault="00743A56" w:rsidP="00743A56">
      <w:pPr>
        <w:pStyle w:val="ArIndent2"/>
      </w:pPr>
    </w:p>
    <w:p w14:paraId="186E92F3" w14:textId="77777777" w:rsidR="00743A56" w:rsidRDefault="00743A56" w:rsidP="00743A56">
      <w:pPr>
        <w:pStyle w:val="ArIndent2"/>
      </w:pPr>
    </w:p>
    <w:p w14:paraId="65083FBA" w14:textId="77777777" w:rsidR="00743A56" w:rsidRDefault="00743A56" w:rsidP="00743A56">
      <w:pPr>
        <w:pStyle w:val="ArIndent2"/>
      </w:pPr>
    </w:p>
    <w:p w14:paraId="0881BF68" w14:textId="77777777" w:rsidR="000E5A84" w:rsidRDefault="00743A56" w:rsidP="000E5A84">
      <w:pPr>
        <w:pStyle w:val="ArIndent2"/>
      </w:pPr>
      <w:r>
        <w:t>(b)</w:t>
      </w:r>
      <w:r>
        <w:tab/>
      </w:r>
      <w:r w:rsidR="000E5A84">
        <w:t>State the number of solutions for each of the following systems of equations.  In each case, interpret the system of equations geometrically.</w:t>
      </w:r>
    </w:p>
    <w:p w14:paraId="74989D6B" w14:textId="77777777" w:rsidR="000E5A84" w:rsidRDefault="000E5A84" w:rsidP="000E5A84">
      <w:pPr>
        <w:pStyle w:val="ArIndent2"/>
      </w:pPr>
    </w:p>
    <w:p w14:paraId="1DDC0B42" w14:textId="6EA00AB8" w:rsidR="000E5A84" w:rsidRPr="000E5A84" w:rsidRDefault="0047782A" w:rsidP="0047782A">
      <w:pPr>
        <w:pStyle w:val="ArIndent3"/>
      </w:pPr>
      <w:r>
        <w:t>(</w:t>
      </w:r>
      <w:proofErr w:type="spellStart"/>
      <w:r>
        <w:t>i</w:t>
      </w:r>
      <w:proofErr w:type="spellEnd"/>
      <w:r>
        <w:t>)</w:t>
      </w:r>
      <w:r w:rsidR="000E5A84">
        <w:tab/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=5</m:t>
        </m:r>
      </m:oMath>
    </w:p>
    <w:p w14:paraId="1DA8A058" w14:textId="58A39671" w:rsidR="000E5A84" w:rsidRDefault="0047782A" w:rsidP="000E5A84">
      <w:pPr>
        <w:pStyle w:val="ArIndent2"/>
      </w:pPr>
      <w:r>
        <w:tab/>
      </w:r>
      <w:r w:rsidR="000E5A84">
        <w:tab/>
      </w:r>
      <m:oMath>
        <m:r>
          <w:rPr>
            <w:rFonts w:ascii="Cambria Math" w:hAnsi="Cambria Math"/>
          </w:rPr>
          <m:t>3x-2y+4z=7</m:t>
        </m:r>
      </m:oMath>
    </w:p>
    <w:p w14:paraId="691C20BD" w14:textId="16CF5C19" w:rsidR="000E5A84" w:rsidRPr="000E5A84" w:rsidRDefault="0047782A" w:rsidP="000E5A84">
      <w:pPr>
        <w:pStyle w:val="ArIndent2"/>
      </w:pPr>
      <w:r>
        <w:tab/>
      </w:r>
      <w:r w:rsidR="000E5A84">
        <w:tab/>
      </w:r>
      <m:oMath>
        <m:r>
          <w:rPr>
            <w:rFonts w:ascii="Cambria Math" w:hAnsi="Cambria Math"/>
          </w:rPr>
          <m:t>4x+6y-2z=8</m:t>
        </m:r>
      </m:oMath>
    </w:p>
    <w:p w14:paraId="7720EB84" w14:textId="77777777" w:rsidR="00743A56" w:rsidRDefault="00743A56" w:rsidP="00743A56">
      <w:pPr>
        <w:pStyle w:val="ArIndent2"/>
      </w:pPr>
    </w:p>
    <w:p w14:paraId="05DC98F3" w14:textId="77777777" w:rsidR="0047782A" w:rsidRDefault="0047782A" w:rsidP="00743A56">
      <w:pPr>
        <w:pStyle w:val="ArIndent2"/>
      </w:pPr>
    </w:p>
    <w:p w14:paraId="7AE4676F" w14:textId="77777777" w:rsidR="0047782A" w:rsidRDefault="0047782A" w:rsidP="00743A56">
      <w:pPr>
        <w:pStyle w:val="ArIndent2"/>
      </w:pPr>
    </w:p>
    <w:p w14:paraId="27610044" w14:textId="77777777" w:rsidR="0047782A" w:rsidRDefault="0047782A" w:rsidP="00743A56">
      <w:pPr>
        <w:pStyle w:val="ArIndent2"/>
      </w:pPr>
    </w:p>
    <w:p w14:paraId="4F53FCC1" w14:textId="77777777" w:rsidR="0047782A" w:rsidRDefault="0047782A" w:rsidP="00743A56">
      <w:pPr>
        <w:pStyle w:val="ArIndent2"/>
      </w:pPr>
    </w:p>
    <w:p w14:paraId="64145FF6" w14:textId="77777777" w:rsidR="0047782A" w:rsidRDefault="0047782A" w:rsidP="00743A56">
      <w:pPr>
        <w:pStyle w:val="ArIndent2"/>
      </w:pPr>
    </w:p>
    <w:p w14:paraId="7CB25720" w14:textId="77777777" w:rsidR="0047782A" w:rsidRDefault="0047782A" w:rsidP="00743A56">
      <w:pPr>
        <w:pStyle w:val="ArIndent2"/>
      </w:pPr>
    </w:p>
    <w:p w14:paraId="60C56301" w14:textId="45BC1765" w:rsidR="0047782A" w:rsidRDefault="0047782A" w:rsidP="0047782A">
      <w:pPr>
        <w:pStyle w:val="ArIndent3"/>
      </w:pPr>
      <w:r>
        <w:t>(ii)</w:t>
      </w:r>
      <w:r>
        <w:tab/>
      </w:r>
      <m:oMath>
        <m:r>
          <w:rPr>
            <w:rFonts w:ascii="Cambria Math" w:hAnsi="Cambria Math"/>
          </w:rPr>
          <m:t>2x+4y-6z=10</m:t>
        </m:r>
      </m:oMath>
    </w:p>
    <w:p w14:paraId="5BDA482B" w14:textId="357C408C" w:rsidR="00E07AE4" w:rsidRDefault="00E07AE4" w:rsidP="0047782A">
      <w:pPr>
        <w:pStyle w:val="ArIndent3"/>
      </w:pPr>
      <w:r>
        <w:tab/>
      </w:r>
      <m:oMath>
        <m:r>
          <w:rPr>
            <w:rFonts w:ascii="Cambria Math" w:hAnsi="Cambria Math"/>
          </w:rPr>
          <m:t xml:space="preserve">   x+2y-3z=5</m:t>
        </m:r>
      </m:oMath>
    </w:p>
    <w:p w14:paraId="3CB48AEF" w14:textId="139B5AF3" w:rsidR="00E07AE4" w:rsidRDefault="00E07AE4" w:rsidP="0047782A">
      <w:pPr>
        <w:pStyle w:val="ArIndent3"/>
      </w:pPr>
      <w:r>
        <w:tab/>
      </w:r>
      <m:oMath>
        <m:r>
          <w:rPr>
            <w:rFonts w:ascii="Cambria Math" w:hAnsi="Cambria Math"/>
          </w:rPr>
          <m:t>5x+3y+   z=7</m:t>
        </m:r>
      </m:oMath>
    </w:p>
    <w:p w14:paraId="600F8897" w14:textId="77777777" w:rsidR="00E07AE4" w:rsidRDefault="00E07AE4" w:rsidP="0047782A">
      <w:pPr>
        <w:pStyle w:val="ArIndent3"/>
      </w:pPr>
    </w:p>
    <w:p w14:paraId="47D6A819" w14:textId="77777777" w:rsidR="00E07AE4" w:rsidRDefault="00E07AE4" w:rsidP="0047782A">
      <w:pPr>
        <w:pStyle w:val="ArIndent3"/>
      </w:pPr>
    </w:p>
    <w:p w14:paraId="10FB97EF" w14:textId="3CF5E2B7" w:rsidR="008D539C" w:rsidRDefault="008D539C">
      <w:pPr>
        <w:spacing w:after="0"/>
        <w:rPr>
          <w:rFonts w:cs="Times New Roman"/>
          <w:iCs/>
          <w:lang w:val="en-GB" w:eastAsia="en-AU"/>
        </w:rPr>
      </w:pPr>
      <w:r>
        <w:br w:type="page"/>
      </w:r>
    </w:p>
    <w:p w14:paraId="40076CC2" w14:textId="207DEDB0" w:rsidR="00E07AE4" w:rsidRDefault="008D539C" w:rsidP="008D539C">
      <w:pPr>
        <w:pStyle w:val="ArIndent1"/>
      </w:pPr>
      <w:r>
        <w:rPr>
          <w:b/>
        </w:rPr>
        <w:lastRenderedPageBreak/>
        <w:t>2.</w:t>
      </w:r>
      <w:r>
        <w:tab/>
        <w:t>[</w:t>
      </w:r>
      <w:r w:rsidR="00E9247D">
        <w:t>2, 2 marks</w:t>
      </w:r>
      <w:r>
        <w:t>]</w:t>
      </w:r>
    </w:p>
    <w:p w14:paraId="0692611C" w14:textId="77777777" w:rsidR="008D539C" w:rsidRDefault="008D539C" w:rsidP="008D539C">
      <w:pPr>
        <w:pStyle w:val="ArIndent1"/>
      </w:pPr>
    </w:p>
    <w:p w14:paraId="0DA976C5" w14:textId="6783A131" w:rsidR="008D539C" w:rsidRDefault="008D539C" w:rsidP="008D539C">
      <w:pPr>
        <w:pStyle w:val="ArIndent1"/>
      </w:pPr>
      <w:r>
        <w:tab/>
        <w:t xml:space="preserve">A sphere has </w:t>
      </w:r>
      <w:proofErr w:type="gramStart"/>
      <w:r>
        <w:t xml:space="preserve">centre </w:t>
      </w:r>
      <w:proofErr w:type="gramEnd"/>
      <m:oMath>
        <m:r>
          <w:rPr>
            <w:rFonts w:ascii="Cambria Math" w:hAnsi="Cambria Math"/>
          </w:rPr>
          <m:t>C(2, 5, -6)</m:t>
        </m:r>
      </m:oMath>
      <w:r w:rsidR="00E9247D">
        <w:t xml:space="preserve">.  The points </w:t>
      </w:r>
      <m:oMath>
        <m:r>
          <w:rPr>
            <w:rFonts w:ascii="Cambria Math" w:hAnsi="Cambria Math"/>
          </w:rPr>
          <m:t>A(-3, a, -3)</m:t>
        </m:r>
      </m:oMath>
      <w:r w:rsidR="00E9247D">
        <w:t xml:space="preserve"> and </w:t>
      </w:r>
      <m:oMath>
        <m:r>
          <w:rPr>
            <w:rFonts w:ascii="Cambria Math" w:hAnsi="Cambria Math"/>
          </w:rPr>
          <m:t>B(b, 4, -9)</m:t>
        </m:r>
      </m:oMath>
      <w:r w:rsidR="00E9247D">
        <w:t xml:space="preserve"> form the diameter of the sphere.</w:t>
      </w:r>
    </w:p>
    <w:p w14:paraId="6377018E" w14:textId="77777777" w:rsidR="00E9247D" w:rsidRDefault="00E9247D" w:rsidP="008D539C">
      <w:pPr>
        <w:pStyle w:val="ArIndent1"/>
      </w:pPr>
    </w:p>
    <w:p w14:paraId="3FCBB143" w14:textId="1BC26F60" w:rsidR="00E9247D" w:rsidRDefault="00E9247D" w:rsidP="00E9247D">
      <w:pPr>
        <w:pStyle w:val="ArIndent2"/>
      </w:pPr>
      <w:r>
        <w:t>(a)</w:t>
      </w:r>
      <w:r>
        <w:tab/>
        <w:t xml:space="preserve">Determine the values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21DA12FB" w14:textId="77777777" w:rsidR="00E9247D" w:rsidRDefault="00E9247D" w:rsidP="00E9247D">
      <w:pPr>
        <w:pStyle w:val="ArIndent2"/>
      </w:pPr>
    </w:p>
    <w:p w14:paraId="4616F436" w14:textId="77777777" w:rsidR="00E9247D" w:rsidRDefault="00E9247D" w:rsidP="00E9247D">
      <w:pPr>
        <w:pStyle w:val="ArIndent2"/>
      </w:pPr>
    </w:p>
    <w:p w14:paraId="79A38AF7" w14:textId="77777777" w:rsidR="00E9247D" w:rsidRDefault="00E9247D" w:rsidP="00E9247D">
      <w:pPr>
        <w:pStyle w:val="ArIndent2"/>
      </w:pPr>
    </w:p>
    <w:p w14:paraId="12170D49" w14:textId="77777777" w:rsidR="00E9247D" w:rsidRDefault="00E9247D" w:rsidP="00E9247D">
      <w:pPr>
        <w:pStyle w:val="ArIndent2"/>
      </w:pPr>
    </w:p>
    <w:p w14:paraId="19655E32" w14:textId="77777777" w:rsidR="00E9247D" w:rsidRDefault="00E9247D" w:rsidP="00E9247D">
      <w:pPr>
        <w:pStyle w:val="ArIndent2"/>
      </w:pPr>
    </w:p>
    <w:p w14:paraId="60DB723D" w14:textId="54C147D3" w:rsidR="00E9247D" w:rsidRDefault="00E9247D" w:rsidP="00E9247D">
      <w:pPr>
        <w:pStyle w:val="ArIndent2"/>
      </w:pPr>
      <w:r>
        <w:t>(b)</w:t>
      </w:r>
      <w:r>
        <w:tab/>
        <w:t>Determine the vector equation of the sphere.</w:t>
      </w:r>
    </w:p>
    <w:p w14:paraId="4B347F95" w14:textId="77777777" w:rsidR="00E9247D" w:rsidRDefault="00E9247D" w:rsidP="00E9247D">
      <w:pPr>
        <w:pStyle w:val="ArIndent2"/>
      </w:pPr>
    </w:p>
    <w:p w14:paraId="380F4F9F" w14:textId="77777777" w:rsidR="00E9247D" w:rsidRDefault="00E9247D" w:rsidP="00E9247D">
      <w:pPr>
        <w:pStyle w:val="ArIndent2"/>
      </w:pPr>
    </w:p>
    <w:p w14:paraId="3E6E4E18" w14:textId="77777777" w:rsidR="00E9247D" w:rsidRDefault="00E9247D" w:rsidP="00E9247D">
      <w:pPr>
        <w:pStyle w:val="ArIndent2"/>
      </w:pPr>
    </w:p>
    <w:p w14:paraId="28B6C590" w14:textId="77777777" w:rsidR="00E9247D" w:rsidRDefault="00E9247D" w:rsidP="00E9247D">
      <w:pPr>
        <w:pStyle w:val="ArIndent2"/>
      </w:pPr>
    </w:p>
    <w:p w14:paraId="06C5ECCC" w14:textId="77777777" w:rsidR="00E9247D" w:rsidRDefault="00E9247D" w:rsidP="00E9247D">
      <w:pPr>
        <w:pStyle w:val="ArIndent2"/>
      </w:pPr>
    </w:p>
    <w:p w14:paraId="7677756A" w14:textId="77777777" w:rsidR="00D87E53" w:rsidRDefault="00D87E53" w:rsidP="00E9247D">
      <w:pPr>
        <w:pStyle w:val="ArIndent2"/>
      </w:pPr>
    </w:p>
    <w:p w14:paraId="721A0C86" w14:textId="77777777" w:rsidR="00E9247D" w:rsidRPr="008D539C" w:rsidRDefault="00E9247D" w:rsidP="00E9247D">
      <w:pPr>
        <w:pStyle w:val="ArIndent2"/>
      </w:pPr>
    </w:p>
    <w:p w14:paraId="44F826A2" w14:textId="1E285888" w:rsidR="00743A56" w:rsidRDefault="00E9247D" w:rsidP="000677D1">
      <w:pPr>
        <w:pStyle w:val="ArNormal"/>
      </w:pPr>
      <w:r>
        <w:rPr>
          <w:b/>
        </w:rPr>
        <w:t>3.</w:t>
      </w:r>
      <w:r>
        <w:tab/>
        <w:t>[2, 4 marks]</w:t>
      </w:r>
    </w:p>
    <w:p w14:paraId="13B0A7E8" w14:textId="77777777" w:rsidR="00E9247D" w:rsidRDefault="00E9247D" w:rsidP="000677D1">
      <w:pPr>
        <w:pStyle w:val="ArNormal"/>
      </w:pPr>
    </w:p>
    <w:p w14:paraId="01B6F6A7" w14:textId="279BEFF0" w:rsidR="00E9247D" w:rsidRDefault="00E9247D" w:rsidP="000677D1">
      <w:pPr>
        <w:pStyle w:val="ArNormal"/>
      </w:pPr>
      <w:r>
        <w:tab/>
        <w:t xml:space="preserve">The </w:t>
      </w:r>
      <w:proofErr w:type="gramStart"/>
      <w:r>
        <w:t xml:space="preserve">points </w:t>
      </w:r>
      <w:proofErr w:type="gramEnd"/>
      <m:oMath>
        <m:r>
          <w:rPr>
            <w:rFonts w:ascii="Cambria Math" w:hAnsi="Cambria Math"/>
          </w:rPr>
          <m:t>P(3, 5, 2)</m:t>
        </m:r>
      </m:oMath>
      <w:r>
        <w:t xml:space="preserve">, </w:t>
      </w:r>
      <m:oMath>
        <m:r>
          <w:rPr>
            <w:rFonts w:ascii="Cambria Math" w:hAnsi="Cambria Math"/>
          </w:rPr>
          <m:t>Q(6, 2, 5)</m:t>
        </m:r>
      </m:oMath>
      <w:r>
        <w:t xml:space="preserve"> and </w:t>
      </w:r>
      <m:oMath>
        <m:r>
          <w:rPr>
            <w:rFonts w:ascii="Cambria Math" w:hAnsi="Cambria Math"/>
          </w:rPr>
          <m:t>R(2, 6, 3)</m:t>
        </m:r>
      </m:oMath>
      <w:r>
        <w:t xml:space="preserve"> all lie in the 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>.</w:t>
      </w:r>
    </w:p>
    <w:p w14:paraId="47C69055" w14:textId="77777777" w:rsidR="00E9247D" w:rsidRDefault="00E9247D" w:rsidP="000677D1">
      <w:pPr>
        <w:pStyle w:val="ArNormal"/>
      </w:pPr>
    </w:p>
    <w:p w14:paraId="2450829C" w14:textId="14896996" w:rsidR="00E9247D" w:rsidRDefault="00E9247D" w:rsidP="00E9247D">
      <w:pPr>
        <w:pStyle w:val="ArIndent2"/>
      </w:pPr>
      <w:r>
        <w:t>(a)</w:t>
      </w:r>
      <w:r>
        <w:tab/>
        <w:t xml:space="preserve">Determine the vectors </w:t>
      </w:r>
      <m:oMath>
        <m:r>
          <w:rPr>
            <w:rFonts w:ascii="Cambria Math" w:hAnsi="Cambria Math"/>
          </w:rPr>
          <m:t>PQ</m:t>
        </m:r>
      </m:oMath>
      <w:r>
        <w:t xml:space="preserve"> and </w:t>
      </w:r>
      <m:oMath>
        <m:r>
          <w:rPr>
            <w:rFonts w:ascii="Cambria Math" w:hAnsi="Cambria Math"/>
          </w:rPr>
          <m:t>PR</m:t>
        </m:r>
      </m:oMath>
      <w:r>
        <w:t>.</w:t>
      </w:r>
    </w:p>
    <w:p w14:paraId="1AAAD346" w14:textId="77777777" w:rsidR="00E9247D" w:rsidRDefault="00E9247D" w:rsidP="00E9247D">
      <w:pPr>
        <w:pStyle w:val="ArIndent2"/>
      </w:pPr>
    </w:p>
    <w:p w14:paraId="2677F009" w14:textId="77777777" w:rsidR="00E9247D" w:rsidRDefault="00E9247D" w:rsidP="00E9247D">
      <w:pPr>
        <w:pStyle w:val="ArIndent2"/>
      </w:pPr>
    </w:p>
    <w:p w14:paraId="6240474F" w14:textId="77777777" w:rsidR="00E9247D" w:rsidRDefault="00E9247D" w:rsidP="00E9247D">
      <w:pPr>
        <w:pStyle w:val="ArIndent2"/>
      </w:pPr>
    </w:p>
    <w:p w14:paraId="02078B4B" w14:textId="77777777" w:rsidR="00D87E53" w:rsidRDefault="00D87E53" w:rsidP="00E9247D">
      <w:pPr>
        <w:pStyle w:val="ArIndent2"/>
      </w:pPr>
    </w:p>
    <w:p w14:paraId="56FC8AD3" w14:textId="77777777" w:rsidR="00E9247D" w:rsidRDefault="00E9247D" w:rsidP="00E9247D">
      <w:pPr>
        <w:pStyle w:val="ArIndent2"/>
      </w:pPr>
    </w:p>
    <w:p w14:paraId="3166946C" w14:textId="77777777" w:rsidR="00E9247D" w:rsidRDefault="00E9247D" w:rsidP="00E9247D">
      <w:pPr>
        <w:pStyle w:val="ArIndent2"/>
      </w:pPr>
    </w:p>
    <w:p w14:paraId="4758CFEC" w14:textId="68C30F21" w:rsidR="00E9247D" w:rsidRDefault="00E9247D" w:rsidP="00E9247D">
      <w:pPr>
        <w:pStyle w:val="ArIndent2"/>
      </w:pPr>
      <w:r>
        <w:t>(b)</w:t>
      </w:r>
      <w:r>
        <w:tab/>
        <w:t xml:space="preserve">Determine the normal equation of the plane,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 xml:space="preserve">, in the form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=c</m:t>
        </m:r>
      </m:oMath>
      <w:r>
        <w:t>.</w:t>
      </w:r>
    </w:p>
    <w:p w14:paraId="157947C5" w14:textId="77777777" w:rsidR="00E9247D" w:rsidRPr="00E9247D" w:rsidRDefault="00E9247D" w:rsidP="00E9247D">
      <w:pPr>
        <w:pStyle w:val="ArIndent2"/>
      </w:pPr>
    </w:p>
    <w:p w14:paraId="7EEEDC1B" w14:textId="77777777" w:rsidR="000677D1" w:rsidRDefault="000677D1">
      <w:pPr>
        <w:spacing w:after="0"/>
        <w:rPr>
          <w:rFonts w:cs="Times New Roman"/>
          <w:iCs/>
          <w:lang w:val="en-GB"/>
        </w:rPr>
      </w:pPr>
      <w:r>
        <w:br w:type="page"/>
      </w:r>
    </w:p>
    <w:p w14:paraId="2C7EEE0C" w14:textId="113D2661" w:rsidR="000677D1" w:rsidRPr="004169E3" w:rsidRDefault="00BD266C" w:rsidP="000677D1">
      <w:pPr>
        <w:pStyle w:val="ArNormal"/>
        <w:rPr>
          <w:rFonts w:cs="Arial"/>
        </w:rPr>
      </w:pPr>
      <w:r>
        <w:rPr>
          <w:rFonts w:cs="Arial"/>
          <w:noProof/>
          <w:lang w:eastAsia="en-AU"/>
        </w:rPr>
        <w:lastRenderedPageBreak/>
        <w:drawing>
          <wp:inline distT="0" distB="0" distL="0" distR="0" wp14:anchorId="2D1C83F6" wp14:editId="39FF466A">
            <wp:extent cx="1155802" cy="994527"/>
            <wp:effectExtent l="0" t="0" r="6350" b="0"/>
            <wp:docPr id="3" name="Picture 23" descr="EGC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GC_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587" cy="99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947A" w14:textId="07F1958D" w:rsidR="000677D1" w:rsidRPr="004169E3" w:rsidRDefault="000677D1" w:rsidP="00BD266C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MATHEMATICS</w:t>
      </w:r>
      <w:proofErr w:type="gramStart"/>
      <w:r w:rsidRPr="004169E3">
        <w:rPr>
          <w:rFonts w:cs="Arial"/>
          <w:b/>
          <w:sz w:val="36"/>
          <w:szCs w:val="36"/>
        </w:rPr>
        <w:t>:</w:t>
      </w:r>
      <w:r>
        <w:rPr>
          <w:rFonts w:cs="Arial"/>
          <w:b/>
          <w:sz w:val="36"/>
          <w:szCs w:val="36"/>
        </w:rPr>
        <w:t>SPECIALIST</w:t>
      </w:r>
      <w:proofErr w:type="gramEnd"/>
      <w:r>
        <w:rPr>
          <w:rFonts w:cs="Arial"/>
          <w:b/>
          <w:sz w:val="36"/>
          <w:szCs w:val="36"/>
        </w:rPr>
        <w:t xml:space="preserve"> 3</w:t>
      </w:r>
      <w:r w:rsidRPr="004169E3">
        <w:rPr>
          <w:rFonts w:cs="Arial"/>
          <w:b/>
          <w:sz w:val="36"/>
          <w:szCs w:val="36"/>
        </w:rPr>
        <w:t xml:space="preserve"> &amp; </w:t>
      </w:r>
      <w:r>
        <w:rPr>
          <w:rFonts w:cs="Arial"/>
          <w:b/>
          <w:sz w:val="36"/>
          <w:szCs w:val="36"/>
        </w:rPr>
        <w:t>4</w:t>
      </w:r>
    </w:p>
    <w:p w14:paraId="1234AFF7" w14:textId="5A02FC97" w:rsidR="000677D1" w:rsidRPr="004169E3" w:rsidRDefault="000677D1" w:rsidP="00BD266C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SEMESTER 1</w:t>
      </w:r>
      <w:r w:rsidRPr="004169E3">
        <w:rPr>
          <w:rFonts w:cs="Arial"/>
          <w:b/>
          <w:sz w:val="36"/>
          <w:szCs w:val="36"/>
        </w:rPr>
        <w:tab/>
        <w:t>201</w:t>
      </w:r>
      <w:r>
        <w:rPr>
          <w:rFonts w:cs="Arial"/>
          <w:b/>
          <w:sz w:val="36"/>
          <w:szCs w:val="36"/>
        </w:rPr>
        <w:t>7</w:t>
      </w:r>
    </w:p>
    <w:p w14:paraId="22681C31" w14:textId="3FA119CD" w:rsidR="000677D1" w:rsidRPr="00BD266C" w:rsidRDefault="000677D1" w:rsidP="00BD266C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TEST 3</w:t>
      </w:r>
    </w:p>
    <w:p w14:paraId="0F0E3D0D" w14:textId="77777777" w:rsidR="000677D1" w:rsidRPr="004169E3" w:rsidRDefault="000677D1" w:rsidP="000677D1">
      <w:pPr>
        <w:spacing w:after="0"/>
        <w:jc w:val="center"/>
        <w:rPr>
          <w:rFonts w:cs="Arial"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 xml:space="preserve">Resource </w:t>
      </w:r>
      <w:r>
        <w:rPr>
          <w:rFonts w:cs="Arial"/>
          <w:b/>
          <w:sz w:val="36"/>
          <w:szCs w:val="36"/>
        </w:rPr>
        <w:t>Assumed</w:t>
      </w:r>
    </w:p>
    <w:p w14:paraId="3048C682" w14:textId="77777777" w:rsidR="000677D1" w:rsidRDefault="000677D1" w:rsidP="000677D1">
      <w:pPr>
        <w:pStyle w:val="ArNormal"/>
        <w:rPr>
          <w:rFonts w:cs="Arial"/>
        </w:rPr>
      </w:pPr>
    </w:p>
    <w:p w14:paraId="72F43833" w14:textId="7F2C6372" w:rsidR="000677D1" w:rsidRPr="004169E3" w:rsidRDefault="00C214B8" w:rsidP="000677D1">
      <w:pPr>
        <w:pStyle w:val="ArNormal"/>
        <w:rPr>
          <w:rFonts w:cs="Arial"/>
        </w:rPr>
      </w:pPr>
      <w:r>
        <w:rPr>
          <w:rFonts w:cs="Arial"/>
        </w:rPr>
        <w:t>Reading Time:  2</w:t>
      </w:r>
      <w:r w:rsidR="000677D1">
        <w:rPr>
          <w:rFonts w:cs="Arial"/>
        </w:rPr>
        <w:t xml:space="preserve"> minutes</w:t>
      </w:r>
    </w:p>
    <w:p w14:paraId="1E1CE79A" w14:textId="3AE46E76" w:rsidR="000677D1" w:rsidRPr="004169E3" w:rsidRDefault="00C214B8" w:rsidP="000677D1">
      <w:pPr>
        <w:pStyle w:val="ArNormal"/>
        <w:rPr>
          <w:rFonts w:cs="Arial"/>
        </w:rPr>
      </w:pPr>
      <w:r>
        <w:rPr>
          <w:rFonts w:cs="Arial"/>
        </w:rPr>
        <w:t>Time Allowed:  33</w:t>
      </w:r>
      <w:r w:rsidR="00A13FB2">
        <w:rPr>
          <w:rFonts w:cs="Arial"/>
        </w:rPr>
        <w:t xml:space="preserve"> minutes</w:t>
      </w:r>
      <w:r w:rsidR="00A13FB2">
        <w:rPr>
          <w:rFonts w:cs="Arial"/>
        </w:rPr>
        <w:tab/>
      </w:r>
      <w:r w:rsidR="00A13FB2">
        <w:rPr>
          <w:rFonts w:cs="Arial"/>
        </w:rPr>
        <w:tab/>
      </w:r>
      <w:r w:rsidR="00A13FB2">
        <w:rPr>
          <w:rFonts w:cs="Arial"/>
        </w:rPr>
        <w:tab/>
      </w:r>
      <w:r w:rsidR="00A13FB2">
        <w:rPr>
          <w:rFonts w:cs="Arial"/>
        </w:rPr>
        <w:tab/>
      </w:r>
      <w:r w:rsidR="00A13FB2">
        <w:rPr>
          <w:rFonts w:cs="Arial"/>
        </w:rPr>
        <w:tab/>
      </w:r>
      <w:r w:rsidR="00A13FB2">
        <w:rPr>
          <w:rFonts w:cs="Arial"/>
        </w:rPr>
        <w:tab/>
      </w:r>
      <w:r w:rsidR="00A13FB2">
        <w:rPr>
          <w:rFonts w:cs="Arial"/>
        </w:rPr>
        <w:tab/>
      </w:r>
      <w:r w:rsidR="00A13FB2">
        <w:rPr>
          <w:rFonts w:cs="Arial"/>
        </w:rPr>
        <w:tab/>
        <w:t>Total Marks:  32</w:t>
      </w:r>
    </w:p>
    <w:p w14:paraId="55EDC826" w14:textId="77777777" w:rsidR="000677D1" w:rsidRPr="004169E3" w:rsidRDefault="000677D1" w:rsidP="000677D1">
      <w:pPr>
        <w:pStyle w:val="ArNormal"/>
        <w:rPr>
          <w:rFonts w:cs="Arial"/>
        </w:rPr>
      </w:pPr>
    </w:p>
    <w:p w14:paraId="45B3995E" w14:textId="3761A08D" w:rsidR="00667B8B" w:rsidRDefault="004F7C3A" w:rsidP="00580E83">
      <w:pPr>
        <w:pStyle w:val="ArIndent1"/>
      </w:pPr>
      <w:r>
        <w:rPr>
          <w:b/>
        </w:rPr>
        <w:t>4</w:t>
      </w:r>
      <w:r w:rsidR="00580E83">
        <w:rPr>
          <w:b/>
        </w:rPr>
        <w:t>.</w:t>
      </w:r>
      <w:r w:rsidR="00580E83">
        <w:tab/>
        <w:t>[</w:t>
      </w:r>
      <w:r w:rsidR="00F1337F">
        <w:t>3, 3 marks</w:t>
      </w:r>
      <w:r w:rsidR="00580E83">
        <w:t>]</w:t>
      </w:r>
    </w:p>
    <w:p w14:paraId="7204AFB1" w14:textId="77777777" w:rsidR="00580E83" w:rsidRDefault="00580E83" w:rsidP="00580E83">
      <w:pPr>
        <w:pStyle w:val="ArIndent1"/>
      </w:pPr>
    </w:p>
    <w:p w14:paraId="60603122" w14:textId="55A450D9" w:rsidR="00580E83" w:rsidRDefault="00580E83" w:rsidP="00580E83">
      <w:pPr>
        <w:pStyle w:val="ArIndent1"/>
      </w:pPr>
      <w:r>
        <w:tab/>
        <w:t xml:space="preserve">A </w:t>
      </w:r>
      <w:r w:rsidR="00CD7943">
        <w:t xml:space="preserve">particle travels according to the equation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m:rPr>
            <m:sty m:val="bi"/>
          </m:rPr>
          <w:rPr>
            <w:rFonts w:ascii="Cambria Math" w:hAnsi="Cambria Math"/>
          </w:rPr>
          <m:t>j</m:t>
        </m:r>
      </m:oMath>
      <w:r w:rsidR="00F1337F">
        <w:t>.</w:t>
      </w:r>
    </w:p>
    <w:p w14:paraId="612AC081" w14:textId="229028C2" w:rsidR="00F1337F" w:rsidRDefault="00F1337F" w:rsidP="00F1337F">
      <w:pPr>
        <w:pStyle w:val="ArIndent2"/>
      </w:pPr>
    </w:p>
    <w:p w14:paraId="7AA73548" w14:textId="369D67CD" w:rsidR="00F1337F" w:rsidRDefault="00F1337F" w:rsidP="00F1337F">
      <w:pPr>
        <w:pStyle w:val="ArIndent2"/>
      </w:pPr>
      <w:r>
        <w:t>(a)</w:t>
      </w:r>
      <w:r>
        <w:tab/>
        <w:t>State the Cartesian equation of the path of the particle.</w:t>
      </w:r>
    </w:p>
    <w:p w14:paraId="426A9B91" w14:textId="77777777" w:rsidR="00F1337F" w:rsidRDefault="00F1337F" w:rsidP="00F1337F">
      <w:pPr>
        <w:pStyle w:val="ArIndent2"/>
      </w:pPr>
    </w:p>
    <w:p w14:paraId="0EDEDF3F" w14:textId="77777777" w:rsidR="00F1337F" w:rsidRDefault="00F1337F" w:rsidP="00F1337F">
      <w:pPr>
        <w:pStyle w:val="ArIndent2"/>
      </w:pPr>
    </w:p>
    <w:p w14:paraId="17273800" w14:textId="77777777" w:rsidR="00F1337F" w:rsidRDefault="00F1337F" w:rsidP="00F1337F">
      <w:pPr>
        <w:pStyle w:val="ArIndent2"/>
      </w:pPr>
    </w:p>
    <w:p w14:paraId="569C0FBF" w14:textId="77777777" w:rsidR="00F1337F" w:rsidRDefault="00F1337F" w:rsidP="00F1337F">
      <w:pPr>
        <w:pStyle w:val="ArIndent2"/>
      </w:pPr>
    </w:p>
    <w:p w14:paraId="35CA1CF1" w14:textId="77777777" w:rsidR="0008077E" w:rsidRDefault="0008077E" w:rsidP="00F1337F">
      <w:pPr>
        <w:pStyle w:val="ArIndent2"/>
      </w:pPr>
    </w:p>
    <w:p w14:paraId="25C50F16" w14:textId="77777777" w:rsidR="0008077E" w:rsidRDefault="0008077E" w:rsidP="00F1337F">
      <w:pPr>
        <w:pStyle w:val="ArIndent2"/>
      </w:pPr>
    </w:p>
    <w:p w14:paraId="3C14F19F" w14:textId="77777777" w:rsidR="00F1337F" w:rsidRDefault="00F1337F" w:rsidP="00F1337F">
      <w:pPr>
        <w:pStyle w:val="ArIndent2"/>
      </w:pPr>
    </w:p>
    <w:p w14:paraId="0A86356F" w14:textId="77777777" w:rsidR="00F1337F" w:rsidRDefault="00F1337F" w:rsidP="00F1337F">
      <w:pPr>
        <w:pStyle w:val="ArIndent2"/>
      </w:pPr>
    </w:p>
    <w:p w14:paraId="59BCA08A" w14:textId="77777777" w:rsidR="00F1337F" w:rsidRDefault="00F1337F" w:rsidP="00F1337F">
      <w:pPr>
        <w:pStyle w:val="ArIndent2"/>
      </w:pPr>
    </w:p>
    <w:p w14:paraId="5ECEF4B6" w14:textId="37AA9522" w:rsidR="00F1337F" w:rsidRDefault="00F1337F" w:rsidP="00F1337F">
      <w:pPr>
        <w:pStyle w:val="ArIndent2"/>
      </w:pPr>
      <w:r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02B953C7" wp14:editId="63EED5A7">
            <wp:simplePos x="0" y="0"/>
            <wp:positionH relativeFrom="column">
              <wp:posOffset>0</wp:posOffset>
            </wp:positionH>
            <wp:positionV relativeFrom="paragraph">
              <wp:posOffset>358775</wp:posOffset>
            </wp:positionV>
            <wp:extent cx="6836410" cy="3581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2CD92" w14:textId="733E4A05" w:rsidR="00F1337F" w:rsidRDefault="00F1337F" w:rsidP="00F1337F">
      <w:pPr>
        <w:pStyle w:val="ArIndent2"/>
      </w:pPr>
      <w:r>
        <w:t>(b)</w:t>
      </w:r>
      <w:r>
        <w:tab/>
        <w:t xml:space="preserve">Sketch the path of the particle for </w:t>
      </w:r>
      <m:oMath>
        <m:r>
          <w:rPr>
            <w:rFonts w:ascii="Cambria Math" w:hAnsi="Cambria Math"/>
          </w:rPr>
          <m:t>0≤t≤5</m:t>
        </m:r>
      </m:oMath>
      <w:r>
        <w:t xml:space="preserve"> on the axes below.</w:t>
      </w:r>
    </w:p>
    <w:p w14:paraId="7BA18317" w14:textId="77777777" w:rsidR="0035042E" w:rsidRDefault="0035042E" w:rsidP="00F1337F">
      <w:pPr>
        <w:pStyle w:val="ArIndent2"/>
      </w:pPr>
    </w:p>
    <w:p w14:paraId="5BE531EE" w14:textId="0C2A8007" w:rsidR="00F1337F" w:rsidRDefault="00F1337F" w:rsidP="00F1337F">
      <w:pPr>
        <w:pStyle w:val="ArIndent2"/>
      </w:pPr>
    </w:p>
    <w:p w14:paraId="448ECE72" w14:textId="77777777" w:rsidR="00F1337F" w:rsidRDefault="00F1337F" w:rsidP="00F1337F">
      <w:pPr>
        <w:pStyle w:val="ArIndent2"/>
      </w:pPr>
    </w:p>
    <w:p w14:paraId="2267AB5C" w14:textId="77777777" w:rsidR="00BD266C" w:rsidRDefault="00BD266C" w:rsidP="00F1337F">
      <w:pPr>
        <w:pStyle w:val="ArIndent2"/>
      </w:pPr>
      <w:bookmarkStart w:id="0" w:name="_GoBack"/>
      <w:bookmarkEnd w:id="0"/>
    </w:p>
    <w:p w14:paraId="083E1066" w14:textId="383C83C9" w:rsidR="004F7C3A" w:rsidRPr="000677D1" w:rsidRDefault="004F7C3A" w:rsidP="004F7C3A">
      <w:pPr>
        <w:pStyle w:val="ArNormal"/>
      </w:pPr>
      <w:r>
        <w:rPr>
          <w:b/>
        </w:rPr>
        <w:lastRenderedPageBreak/>
        <w:t>5.</w:t>
      </w:r>
      <w:r w:rsidR="00A13FB2">
        <w:tab/>
        <w:t>[2, 3, 2, 2</w:t>
      </w:r>
      <w:r>
        <w:t xml:space="preserve"> marks]</w:t>
      </w:r>
    </w:p>
    <w:p w14:paraId="5007C6AF" w14:textId="77777777" w:rsidR="004F7C3A" w:rsidRDefault="004F7C3A" w:rsidP="004F7C3A">
      <w:pPr>
        <w:pStyle w:val="ArNormal"/>
      </w:pPr>
    </w:p>
    <w:p w14:paraId="555E192A" w14:textId="6C3B37F0" w:rsidR="004F7C3A" w:rsidRDefault="004F7C3A" w:rsidP="004F7C3A">
      <w:pPr>
        <w:pStyle w:val="ArIndent1"/>
      </w:pPr>
      <w:r>
        <w:tab/>
        <w:t xml:space="preserve">The </w:t>
      </w:r>
      <w:proofErr w:type="gramStart"/>
      <w:r>
        <w:t xml:space="preserve">points </w:t>
      </w:r>
      <w:proofErr w:type="gramEnd"/>
      <m:oMath>
        <m:r>
          <w:rPr>
            <w:rFonts w:ascii="Cambria Math" w:hAnsi="Cambria Math"/>
          </w:rPr>
          <m:t>A(4, 1, 2)</m:t>
        </m:r>
      </m:oMath>
      <w:r>
        <w:t xml:space="preserve">, </w:t>
      </w:r>
      <m:oMath>
        <m:r>
          <w:rPr>
            <w:rFonts w:ascii="Cambria Math" w:hAnsi="Cambria Math"/>
          </w:rPr>
          <m:t>B(1, 1, -3)</m:t>
        </m:r>
      </m:oMath>
      <w:r>
        <w:t xml:space="preserve"> and </w:t>
      </w:r>
      <m:oMath>
        <m:r>
          <w:rPr>
            <w:rFonts w:ascii="Cambria Math" w:hAnsi="Cambria Math"/>
          </w:rPr>
          <m:t>C(-1, 5, 2)</m:t>
        </m:r>
      </m:oMath>
      <w:r>
        <w:t xml:space="preserve"> form a triangle.</w:t>
      </w:r>
    </w:p>
    <w:p w14:paraId="29FB62F3" w14:textId="77777777" w:rsidR="004F7C3A" w:rsidRDefault="004F7C3A" w:rsidP="004F7C3A">
      <w:pPr>
        <w:pStyle w:val="ArIndent1"/>
      </w:pPr>
    </w:p>
    <w:p w14:paraId="2C0FCC49" w14:textId="77777777" w:rsidR="004F7C3A" w:rsidRDefault="004F7C3A" w:rsidP="004F7C3A">
      <w:pPr>
        <w:pStyle w:val="ArIndent2"/>
      </w:pPr>
      <w:r>
        <w:t>(a)</w:t>
      </w:r>
      <w:r>
        <w:tab/>
        <w:t xml:space="preserve">Determine vectors </w:t>
      </w:r>
      <m:oMath>
        <m:r>
          <w:rPr>
            <w:rFonts w:ascii="Cambria Math" w:hAnsi="Cambria Math"/>
          </w:rPr>
          <m:t>AB</m:t>
        </m:r>
      </m:oMath>
      <w:r>
        <w:t xml:space="preserve"> and </w:t>
      </w:r>
      <m:oMath>
        <m:r>
          <w:rPr>
            <w:rFonts w:ascii="Cambria Math" w:hAnsi="Cambria Math"/>
          </w:rPr>
          <m:t>AC</m:t>
        </m:r>
      </m:oMath>
      <w:r>
        <w:t>.</w:t>
      </w:r>
    </w:p>
    <w:p w14:paraId="751CD559" w14:textId="77777777" w:rsidR="004F7C3A" w:rsidRDefault="004F7C3A" w:rsidP="004F7C3A">
      <w:pPr>
        <w:pStyle w:val="ArIndent2"/>
      </w:pPr>
    </w:p>
    <w:p w14:paraId="6E31A673" w14:textId="77777777" w:rsidR="004F7C3A" w:rsidRDefault="004F7C3A" w:rsidP="004F7C3A">
      <w:pPr>
        <w:pStyle w:val="ArIndent2"/>
      </w:pPr>
    </w:p>
    <w:p w14:paraId="01CB7202" w14:textId="77777777" w:rsidR="004F7C3A" w:rsidRDefault="004F7C3A" w:rsidP="004F7C3A">
      <w:pPr>
        <w:pStyle w:val="ArIndent2"/>
      </w:pPr>
    </w:p>
    <w:p w14:paraId="74E15D50" w14:textId="77777777" w:rsidR="004F7C3A" w:rsidRDefault="004F7C3A" w:rsidP="004F7C3A">
      <w:pPr>
        <w:pStyle w:val="ArIndent2"/>
      </w:pPr>
    </w:p>
    <w:p w14:paraId="04C5B4D0" w14:textId="77777777" w:rsidR="004F7C3A" w:rsidRDefault="004F7C3A" w:rsidP="004F7C3A">
      <w:pPr>
        <w:pStyle w:val="ArIndent2"/>
      </w:pPr>
    </w:p>
    <w:p w14:paraId="2FB64596" w14:textId="77777777" w:rsidR="004F7C3A" w:rsidRDefault="004F7C3A" w:rsidP="004F7C3A">
      <w:pPr>
        <w:pStyle w:val="ArIndent2"/>
      </w:pPr>
      <w:r>
        <w:t>(b)</w:t>
      </w:r>
      <w:r>
        <w:tab/>
        <w:t xml:space="preserve">Using the scalar product, determine the angle between vectors </w:t>
      </w:r>
      <m:oMath>
        <m:r>
          <w:rPr>
            <w:rFonts w:ascii="Cambria Math" w:hAnsi="Cambria Math"/>
          </w:rPr>
          <m:t>AB</m:t>
        </m:r>
      </m:oMath>
      <w:r>
        <w:t xml:space="preserve"> and </w:t>
      </w:r>
      <m:oMath>
        <m:r>
          <w:rPr>
            <w:rFonts w:ascii="Cambria Math" w:hAnsi="Cambria Math"/>
          </w:rPr>
          <m:t>AC</m:t>
        </m:r>
      </m:oMath>
      <w:r>
        <w:t>.</w:t>
      </w:r>
    </w:p>
    <w:p w14:paraId="7E9863E7" w14:textId="77777777" w:rsidR="004F7C3A" w:rsidRDefault="004F7C3A" w:rsidP="004F7C3A">
      <w:pPr>
        <w:pStyle w:val="ArIndent2"/>
      </w:pPr>
      <w:r>
        <w:tab/>
        <w:t>Give your answer in radians to two decimal places.</w:t>
      </w:r>
    </w:p>
    <w:p w14:paraId="373DA202" w14:textId="77777777" w:rsidR="004F7C3A" w:rsidRDefault="004F7C3A" w:rsidP="004F7C3A">
      <w:pPr>
        <w:pStyle w:val="ArIndent2"/>
      </w:pPr>
    </w:p>
    <w:p w14:paraId="527D01C3" w14:textId="77777777" w:rsidR="004F7C3A" w:rsidRDefault="004F7C3A" w:rsidP="004F7C3A">
      <w:pPr>
        <w:pStyle w:val="ArIndent2"/>
      </w:pPr>
    </w:p>
    <w:p w14:paraId="20B98A48" w14:textId="77777777" w:rsidR="004F7C3A" w:rsidRDefault="004F7C3A" w:rsidP="004F7C3A">
      <w:pPr>
        <w:pStyle w:val="ArIndent2"/>
      </w:pPr>
    </w:p>
    <w:p w14:paraId="08FAA9FA" w14:textId="77777777" w:rsidR="004F7C3A" w:rsidRDefault="004F7C3A" w:rsidP="004F7C3A">
      <w:pPr>
        <w:pStyle w:val="ArIndent2"/>
      </w:pPr>
    </w:p>
    <w:p w14:paraId="059F7200" w14:textId="77777777" w:rsidR="001F450B" w:rsidRDefault="001F450B" w:rsidP="004F7C3A">
      <w:pPr>
        <w:pStyle w:val="ArIndent2"/>
      </w:pPr>
    </w:p>
    <w:p w14:paraId="50E52215" w14:textId="77777777" w:rsidR="001F450B" w:rsidRDefault="001F450B" w:rsidP="004F7C3A">
      <w:pPr>
        <w:pStyle w:val="ArIndent2"/>
      </w:pPr>
    </w:p>
    <w:p w14:paraId="01596B0B" w14:textId="77777777" w:rsidR="001F450B" w:rsidRDefault="001F450B" w:rsidP="004F7C3A">
      <w:pPr>
        <w:pStyle w:val="ArIndent2"/>
      </w:pPr>
    </w:p>
    <w:p w14:paraId="5E6C33E6" w14:textId="77777777" w:rsidR="001F450B" w:rsidRDefault="001F450B" w:rsidP="004F7C3A">
      <w:pPr>
        <w:pStyle w:val="ArIndent2"/>
      </w:pPr>
    </w:p>
    <w:p w14:paraId="135789AE" w14:textId="77777777" w:rsidR="004F7C3A" w:rsidRDefault="004F7C3A" w:rsidP="004F7C3A">
      <w:pPr>
        <w:pStyle w:val="ArIndent2"/>
      </w:pPr>
    </w:p>
    <w:p w14:paraId="204991FC" w14:textId="77777777" w:rsidR="004F7C3A" w:rsidRDefault="004F7C3A" w:rsidP="004F7C3A">
      <w:pPr>
        <w:pStyle w:val="ArIndent2"/>
      </w:pPr>
    </w:p>
    <w:p w14:paraId="417225BF" w14:textId="77777777" w:rsidR="004F7C3A" w:rsidRDefault="004F7C3A" w:rsidP="004F7C3A">
      <w:pPr>
        <w:pStyle w:val="ArIndent2"/>
      </w:pPr>
    </w:p>
    <w:p w14:paraId="531EE8E0" w14:textId="77777777" w:rsidR="004F7C3A" w:rsidRDefault="004F7C3A" w:rsidP="004F7C3A">
      <w:pPr>
        <w:pStyle w:val="ArIndent2"/>
      </w:pPr>
    </w:p>
    <w:p w14:paraId="63D8C711" w14:textId="77777777" w:rsidR="004F7C3A" w:rsidRDefault="004F7C3A" w:rsidP="004F7C3A">
      <w:pPr>
        <w:pStyle w:val="ArIndent2"/>
      </w:pPr>
    </w:p>
    <w:p w14:paraId="0E59D462" w14:textId="77777777" w:rsidR="004F7C3A" w:rsidRDefault="004F7C3A" w:rsidP="004F7C3A">
      <w:pPr>
        <w:pStyle w:val="ArIndent2"/>
      </w:pPr>
      <w:r>
        <w:t>(c)</w:t>
      </w:r>
      <w:r>
        <w:tab/>
        <w:t xml:space="preserve">Using your answer from (b), determine the area of the triangle </w:t>
      </w:r>
      <m:oMath>
        <m:r>
          <w:rPr>
            <w:rFonts w:ascii="Cambria Math" w:hAnsi="Cambria Math"/>
          </w:rPr>
          <m:t>ABC</m:t>
        </m:r>
      </m:oMath>
      <w:r>
        <w:t>.</w:t>
      </w:r>
    </w:p>
    <w:p w14:paraId="27357B16" w14:textId="77777777" w:rsidR="004F7C3A" w:rsidRDefault="004F7C3A" w:rsidP="004F7C3A">
      <w:pPr>
        <w:pStyle w:val="ArIndent2"/>
      </w:pPr>
    </w:p>
    <w:p w14:paraId="49BFB968" w14:textId="77777777" w:rsidR="004F7C3A" w:rsidRDefault="004F7C3A" w:rsidP="004F7C3A">
      <w:pPr>
        <w:pStyle w:val="ArIndent2"/>
      </w:pPr>
    </w:p>
    <w:p w14:paraId="5B38B062" w14:textId="77777777" w:rsidR="004F7C3A" w:rsidRDefault="004F7C3A" w:rsidP="004F7C3A">
      <w:pPr>
        <w:pStyle w:val="ArIndent2"/>
      </w:pPr>
    </w:p>
    <w:p w14:paraId="28D38522" w14:textId="77777777" w:rsidR="004F7C3A" w:rsidRDefault="004F7C3A" w:rsidP="004F7C3A">
      <w:pPr>
        <w:pStyle w:val="ArIndent2"/>
      </w:pPr>
    </w:p>
    <w:p w14:paraId="55A7218C" w14:textId="77777777" w:rsidR="004F7C3A" w:rsidRDefault="004F7C3A" w:rsidP="004F7C3A">
      <w:pPr>
        <w:pStyle w:val="ArIndent2"/>
      </w:pPr>
    </w:p>
    <w:p w14:paraId="07BEDA8B" w14:textId="77777777" w:rsidR="004F7C3A" w:rsidRDefault="004F7C3A" w:rsidP="004F7C3A">
      <w:pPr>
        <w:pStyle w:val="ArIndent2"/>
      </w:pPr>
    </w:p>
    <w:p w14:paraId="460BF6EB" w14:textId="77777777" w:rsidR="004F7C3A" w:rsidRDefault="004F7C3A" w:rsidP="004F7C3A">
      <w:pPr>
        <w:pStyle w:val="ArIndent2"/>
      </w:pPr>
    </w:p>
    <w:p w14:paraId="3FD2C270" w14:textId="77777777" w:rsidR="004F7C3A" w:rsidRDefault="004F7C3A" w:rsidP="004F7C3A">
      <w:pPr>
        <w:pStyle w:val="ArIndent2"/>
      </w:pPr>
    </w:p>
    <w:p w14:paraId="137A2885" w14:textId="36DDD0AC" w:rsidR="004F7C3A" w:rsidRDefault="004F7C3A" w:rsidP="004F7C3A">
      <w:pPr>
        <w:pStyle w:val="ArIndent2"/>
      </w:pPr>
      <w:r>
        <w:t>(d)</w:t>
      </w:r>
      <w:r>
        <w:tab/>
        <w:t xml:space="preserve">Determine the </w:t>
      </w:r>
      <w:r w:rsidR="00A13FB2">
        <w:t xml:space="preserve">exact </w:t>
      </w:r>
      <w:r>
        <w:t xml:space="preserve">value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  <m:r>
                  <w:rPr>
                    <w:rFonts w:ascii="Cambria Math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AC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and state the geometric significance of your answer.</w:t>
      </w:r>
    </w:p>
    <w:p w14:paraId="50712406" w14:textId="77777777" w:rsidR="004F7C3A" w:rsidRDefault="004F7C3A" w:rsidP="004F7C3A">
      <w:pPr>
        <w:pStyle w:val="ArIndent2"/>
      </w:pPr>
    </w:p>
    <w:p w14:paraId="1F7FCC61" w14:textId="77777777" w:rsidR="004F7C3A" w:rsidRDefault="004F7C3A" w:rsidP="004F7C3A">
      <w:pPr>
        <w:pStyle w:val="ArIndent2"/>
      </w:pPr>
    </w:p>
    <w:p w14:paraId="04D062AF" w14:textId="77777777" w:rsidR="004F7C3A" w:rsidRDefault="004F7C3A" w:rsidP="004F7C3A">
      <w:pPr>
        <w:pStyle w:val="ArIndent2"/>
      </w:pPr>
    </w:p>
    <w:p w14:paraId="3E3ACC2B" w14:textId="77777777" w:rsidR="004F7C3A" w:rsidRDefault="004F7C3A" w:rsidP="004F7C3A">
      <w:pPr>
        <w:pStyle w:val="ArIndent2"/>
      </w:pPr>
    </w:p>
    <w:p w14:paraId="70B760DD" w14:textId="77777777" w:rsidR="004F7C3A" w:rsidRDefault="004F7C3A" w:rsidP="004F7C3A">
      <w:pPr>
        <w:pStyle w:val="ArIndent2"/>
      </w:pPr>
    </w:p>
    <w:p w14:paraId="6D2C7C1C" w14:textId="16FE0904" w:rsidR="0008077E" w:rsidRDefault="0008077E">
      <w:pPr>
        <w:spacing w:after="0"/>
        <w:rPr>
          <w:rFonts w:cs="Times New Roman"/>
          <w:iCs/>
          <w:lang w:val="en-GB"/>
        </w:rPr>
      </w:pPr>
      <w:r>
        <w:br w:type="page"/>
      </w:r>
    </w:p>
    <w:p w14:paraId="27D01206" w14:textId="6CFF70B0" w:rsidR="00F1337F" w:rsidRDefault="0008077E" w:rsidP="0008077E">
      <w:pPr>
        <w:pStyle w:val="ArIndent1"/>
      </w:pPr>
      <w:r>
        <w:rPr>
          <w:b/>
        </w:rPr>
        <w:lastRenderedPageBreak/>
        <w:t>6.</w:t>
      </w:r>
      <w:r>
        <w:tab/>
        <w:t>[</w:t>
      </w:r>
      <w:r w:rsidR="00621709">
        <w:t>6, 4 marks</w:t>
      </w:r>
      <w:r>
        <w:t>]</w:t>
      </w:r>
    </w:p>
    <w:p w14:paraId="096FE274" w14:textId="77777777" w:rsidR="0008077E" w:rsidRDefault="0008077E" w:rsidP="0008077E">
      <w:pPr>
        <w:pStyle w:val="ArIndent1"/>
      </w:pPr>
    </w:p>
    <w:p w14:paraId="0B0287AC" w14:textId="495E4312" w:rsidR="0008077E" w:rsidRDefault="0008077E" w:rsidP="0008077E">
      <w:pPr>
        <w:pStyle w:val="ArIndent1"/>
      </w:pPr>
      <w:r>
        <w:tab/>
        <w:t xml:space="preserve">A rocket is fired with velocity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mr>
            </m:m>
          </m:e>
        </m:d>
      </m:oMath>
      <w:r>
        <w:t xml:space="preserve"> km/min from a point with position vector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t xml:space="preserve"> km from some reference point </w:t>
      </w:r>
      <m:oMath>
        <m:r>
          <w:rPr>
            <w:rFonts w:ascii="Cambria Math" w:hAnsi="Cambria Math"/>
          </w:rPr>
          <m:t>O</m:t>
        </m:r>
      </m:oMath>
      <w:r>
        <w:t xml:space="preserve">.  At exactly the same time a second rocket is fired from 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>
        <w:t xml:space="preserve"> km with velocity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A15D20">
        <w:t xml:space="preserve"> km/min</w:t>
      </w:r>
      <w:r w:rsidR="00621709">
        <w:t>.</w:t>
      </w:r>
    </w:p>
    <w:p w14:paraId="4C68471F" w14:textId="77777777" w:rsidR="00621709" w:rsidRDefault="00621709" w:rsidP="0008077E">
      <w:pPr>
        <w:pStyle w:val="ArIndent1"/>
      </w:pPr>
    </w:p>
    <w:p w14:paraId="577D5E68" w14:textId="0ED905A9" w:rsidR="00621709" w:rsidRDefault="00621709" w:rsidP="00621709">
      <w:pPr>
        <w:pStyle w:val="ArIndent2"/>
      </w:pPr>
      <w:r>
        <w:t>(a)</w:t>
      </w:r>
      <w:r>
        <w:tab/>
        <w:t>Show that the rockets collide, and determine the time and position at which the collision takes place.</w:t>
      </w:r>
    </w:p>
    <w:p w14:paraId="7F9B9611" w14:textId="77777777" w:rsidR="00621709" w:rsidRDefault="00621709" w:rsidP="00621709">
      <w:pPr>
        <w:pStyle w:val="ArIndent2"/>
      </w:pPr>
    </w:p>
    <w:p w14:paraId="36BAE50F" w14:textId="77777777" w:rsidR="00621709" w:rsidRDefault="00621709" w:rsidP="00621709">
      <w:pPr>
        <w:pStyle w:val="ArIndent2"/>
      </w:pPr>
    </w:p>
    <w:p w14:paraId="7AB17AB8" w14:textId="77777777" w:rsidR="00621709" w:rsidRDefault="00621709" w:rsidP="00621709">
      <w:pPr>
        <w:pStyle w:val="ArIndent2"/>
      </w:pPr>
    </w:p>
    <w:p w14:paraId="05BDCEA5" w14:textId="77777777" w:rsidR="00621709" w:rsidRDefault="00621709" w:rsidP="00621709">
      <w:pPr>
        <w:pStyle w:val="ArIndent2"/>
      </w:pPr>
    </w:p>
    <w:p w14:paraId="5DAD55B3" w14:textId="77777777" w:rsidR="00621709" w:rsidRDefault="00621709" w:rsidP="00621709">
      <w:pPr>
        <w:pStyle w:val="ArIndent2"/>
      </w:pPr>
    </w:p>
    <w:p w14:paraId="5DBD91FC" w14:textId="77777777" w:rsidR="00621709" w:rsidRDefault="00621709" w:rsidP="00621709">
      <w:pPr>
        <w:pStyle w:val="ArIndent2"/>
      </w:pPr>
    </w:p>
    <w:p w14:paraId="4C966835" w14:textId="77777777" w:rsidR="00621709" w:rsidRDefault="00621709" w:rsidP="00621709">
      <w:pPr>
        <w:pStyle w:val="ArIndent2"/>
      </w:pPr>
    </w:p>
    <w:p w14:paraId="4128962A" w14:textId="77777777" w:rsidR="00621709" w:rsidRDefault="00621709" w:rsidP="00621709">
      <w:pPr>
        <w:pStyle w:val="ArIndent2"/>
      </w:pPr>
    </w:p>
    <w:p w14:paraId="4D15AC16" w14:textId="77777777" w:rsidR="00621709" w:rsidRDefault="00621709" w:rsidP="00621709">
      <w:pPr>
        <w:pStyle w:val="ArIndent2"/>
      </w:pPr>
    </w:p>
    <w:p w14:paraId="5377B83C" w14:textId="77777777" w:rsidR="00621709" w:rsidRDefault="00621709" w:rsidP="00621709">
      <w:pPr>
        <w:pStyle w:val="ArIndent2"/>
      </w:pPr>
    </w:p>
    <w:p w14:paraId="32E3B362" w14:textId="77777777" w:rsidR="00621709" w:rsidRDefault="00621709" w:rsidP="00621709">
      <w:pPr>
        <w:pStyle w:val="ArIndent2"/>
      </w:pPr>
    </w:p>
    <w:p w14:paraId="3B5298CD" w14:textId="77777777" w:rsidR="00CE0F47" w:rsidRDefault="00CE0F47" w:rsidP="00621709">
      <w:pPr>
        <w:pStyle w:val="ArIndent2"/>
      </w:pPr>
    </w:p>
    <w:p w14:paraId="6ABCB16F" w14:textId="77777777" w:rsidR="00CE0F47" w:rsidRDefault="00CE0F47" w:rsidP="00621709">
      <w:pPr>
        <w:pStyle w:val="ArIndent2"/>
      </w:pPr>
    </w:p>
    <w:p w14:paraId="64658B6B" w14:textId="77777777" w:rsidR="00621709" w:rsidRDefault="00621709" w:rsidP="00621709">
      <w:pPr>
        <w:pStyle w:val="ArIndent2"/>
      </w:pPr>
    </w:p>
    <w:p w14:paraId="212B5839" w14:textId="77777777" w:rsidR="00621709" w:rsidRDefault="00621709" w:rsidP="00621709">
      <w:pPr>
        <w:pStyle w:val="ArIndent2"/>
      </w:pPr>
    </w:p>
    <w:p w14:paraId="16E4543B" w14:textId="77777777" w:rsidR="00621709" w:rsidRDefault="00621709" w:rsidP="00621709">
      <w:pPr>
        <w:pStyle w:val="ArIndent2"/>
      </w:pPr>
    </w:p>
    <w:p w14:paraId="508026E3" w14:textId="77777777" w:rsidR="00621709" w:rsidRDefault="00621709" w:rsidP="00621709">
      <w:pPr>
        <w:pStyle w:val="ArIndent2"/>
      </w:pPr>
    </w:p>
    <w:p w14:paraId="26A27964" w14:textId="256E6BDF" w:rsidR="00621709" w:rsidRDefault="00621709" w:rsidP="00621709">
      <w:pPr>
        <w:pStyle w:val="ArIndent2"/>
      </w:pPr>
      <w:r>
        <w:t>(</w:t>
      </w:r>
      <w:r w:rsidR="00806D89">
        <w:t>b)</w:t>
      </w:r>
      <w:r w:rsidR="00806D89">
        <w:tab/>
        <w:t>If the second rocket</w:t>
      </w:r>
      <w:r>
        <w:t xml:space="preserve"> had a velocity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km/min, determine the minimum distance that would occur between the two rockets.  Give your answer to the nearest </w:t>
      </w:r>
      <m:oMath>
        <m:r>
          <w:rPr>
            <w:rFonts w:ascii="Cambria Math" w:hAnsi="Cambria Math"/>
          </w:rPr>
          <m:t>10</m:t>
        </m:r>
      </m:oMath>
      <w:r>
        <w:t xml:space="preserve"> metres.</w:t>
      </w:r>
    </w:p>
    <w:p w14:paraId="63EFDBAB" w14:textId="77777777" w:rsidR="00CE0F47" w:rsidRDefault="00CE0F47" w:rsidP="00621709">
      <w:pPr>
        <w:pStyle w:val="ArIndent2"/>
      </w:pPr>
    </w:p>
    <w:p w14:paraId="03CB21FD" w14:textId="77777777" w:rsidR="00CE0F47" w:rsidRDefault="00CE0F47" w:rsidP="00621709">
      <w:pPr>
        <w:pStyle w:val="ArIndent2"/>
      </w:pPr>
    </w:p>
    <w:p w14:paraId="22E3ABD9" w14:textId="13445B82" w:rsidR="00CE0F47" w:rsidRDefault="00CE0F47">
      <w:pPr>
        <w:spacing w:after="0"/>
        <w:rPr>
          <w:rFonts w:cs="Times New Roman"/>
          <w:iCs/>
          <w:lang w:val="en-GB"/>
        </w:rPr>
      </w:pPr>
      <w:r>
        <w:br w:type="page"/>
      </w:r>
    </w:p>
    <w:p w14:paraId="40773C21" w14:textId="1536D88B" w:rsidR="00CE0F47" w:rsidRDefault="00CE20CF" w:rsidP="00CE20CF">
      <w:pPr>
        <w:pStyle w:val="ArIndent1"/>
      </w:pPr>
      <w:r>
        <w:rPr>
          <w:b/>
        </w:rPr>
        <w:lastRenderedPageBreak/>
        <w:t>7.</w:t>
      </w:r>
      <w:r>
        <w:tab/>
        <w:t xml:space="preserve">[1, </w:t>
      </w:r>
      <w:r w:rsidR="00634F78">
        <w:t xml:space="preserve">4, </w:t>
      </w:r>
      <w:r w:rsidR="008C2F8D">
        <w:t>2 marks</w:t>
      </w:r>
      <w:r>
        <w:t>]</w:t>
      </w:r>
    </w:p>
    <w:p w14:paraId="2DB0F579" w14:textId="77777777" w:rsidR="00CE20CF" w:rsidRDefault="00CE20CF" w:rsidP="00CE20CF">
      <w:pPr>
        <w:pStyle w:val="ArIndent1"/>
      </w:pPr>
    </w:p>
    <w:p w14:paraId="5BAE703E" w14:textId="413654A9" w:rsidR="00CE20CF" w:rsidRDefault="00CE20CF" w:rsidP="00CE20CF">
      <w:pPr>
        <w:pStyle w:val="ArIndent1"/>
      </w:pPr>
      <w:r>
        <w:tab/>
        <w:t xml:space="preserve">A plane has Cartesian equation </w:t>
      </w:r>
      <m:oMath>
        <m:r>
          <w:rPr>
            <w:rFonts w:ascii="Cambria Math" w:hAnsi="Cambria Math"/>
          </w:rPr>
          <m:t>3x-2y+4z=6</m:t>
        </m:r>
      </m:oMath>
      <w:r>
        <w:t>.</w:t>
      </w:r>
    </w:p>
    <w:p w14:paraId="13F36ABE" w14:textId="77777777" w:rsidR="00CE20CF" w:rsidRDefault="00CE20CF" w:rsidP="00CE20CF">
      <w:pPr>
        <w:pStyle w:val="ArIndent1"/>
      </w:pPr>
    </w:p>
    <w:p w14:paraId="0B115545" w14:textId="10B692AD" w:rsidR="00CE20CF" w:rsidRDefault="00CE20CF" w:rsidP="00CE20CF">
      <w:pPr>
        <w:pStyle w:val="ArIndent2"/>
      </w:pPr>
      <w:r>
        <w:t>(a)</w:t>
      </w:r>
      <w:r>
        <w:tab/>
        <w:t>Determine the normal equation for the plane.</w:t>
      </w:r>
    </w:p>
    <w:p w14:paraId="46B7B564" w14:textId="77777777" w:rsidR="00CE20CF" w:rsidRDefault="00CE20CF" w:rsidP="00CE20CF">
      <w:pPr>
        <w:pStyle w:val="ArIndent2"/>
      </w:pPr>
    </w:p>
    <w:p w14:paraId="4725A60D" w14:textId="77777777" w:rsidR="00CE20CF" w:rsidRDefault="00CE20CF" w:rsidP="00CE20CF">
      <w:pPr>
        <w:pStyle w:val="ArIndent2"/>
      </w:pPr>
    </w:p>
    <w:p w14:paraId="1882F06B" w14:textId="77777777" w:rsidR="00634F78" w:rsidRDefault="00634F78" w:rsidP="00CE20CF">
      <w:pPr>
        <w:pStyle w:val="ArIndent2"/>
      </w:pPr>
    </w:p>
    <w:p w14:paraId="724DE7EC" w14:textId="77777777" w:rsidR="00634F78" w:rsidRDefault="00634F78" w:rsidP="00CE20CF">
      <w:pPr>
        <w:pStyle w:val="ArIndent2"/>
      </w:pPr>
    </w:p>
    <w:p w14:paraId="0A602B33" w14:textId="77777777" w:rsidR="00CE20CF" w:rsidRDefault="00CE20CF" w:rsidP="00CE20CF">
      <w:pPr>
        <w:pStyle w:val="ArIndent2"/>
      </w:pPr>
    </w:p>
    <w:p w14:paraId="2665FB47" w14:textId="77777777" w:rsidR="00CE20CF" w:rsidRDefault="00CE20CF" w:rsidP="00CE20CF">
      <w:pPr>
        <w:pStyle w:val="ArIndent2"/>
      </w:pPr>
    </w:p>
    <w:p w14:paraId="1FABCD6E" w14:textId="61E4905B" w:rsidR="00CE20CF" w:rsidRDefault="00CE20CF" w:rsidP="00CE20CF">
      <w:pPr>
        <w:pStyle w:val="ArIndent2"/>
      </w:pPr>
      <w:r>
        <w:t>(b)</w:t>
      </w:r>
      <w:r>
        <w:tab/>
        <w:t xml:space="preserve">Determine the </w:t>
      </w:r>
      <w:r w:rsidR="00634F78">
        <w:t xml:space="preserve">exact </w:t>
      </w:r>
      <w:r>
        <w:t xml:space="preserve">distance that the point </w:t>
      </w:r>
      <m:oMath>
        <m:r>
          <w:rPr>
            <w:rFonts w:ascii="Cambria Math" w:hAnsi="Cambria Math"/>
          </w:rPr>
          <m:t>(8, -6,  7)</m:t>
        </m:r>
      </m:oMath>
      <w:r>
        <w:t xml:space="preserve"> is from the plane.</w:t>
      </w:r>
    </w:p>
    <w:p w14:paraId="4392CEF7" w14:textId="77777777" w:rsidR="00634F78" w:rsidRDefault="00634F78" w:rsidP="00CE20CF">
      <w:pPr>
        <w:pStyle w:val="ArIndent2"/>
      </w:pPr>
    </w:p>
    <w:p w14:paraId="721AB2F8" w14:textId="77777777" w:rsidR="00634F78" w:rsidRDefault="00634F78" w:rsidP="00CE20CF">
      <w:pPr>
        <w:pStyle w:val="ArIndent2"/>
      </w:pPr>
    </w:p>
    <w:p w14:paraId="0550BAC0" w14:textId="77777777" w:rsidR="00634F78" w:rsidRDefault="00634F78" w:rsidP="00CE20CF">
      <w:pPr>
        <w:pStyle w:val="ArIndent2"/>
      </w:pPr>
    </w:p>
    <w:p w14:paraId="05190589" w14:textId="77777777" w:rsidR="00634F78" w:rsidRDefault="00634F78" w:rsidP="00CE20CF">
      <w:pPr>
        <w:pStyle w:val="ArIndent2"/>
      </w:pPr>
    </w:p>
    <w:p w14:paraId="2BF60B93" w14:textId="77777777" w:rsidR="00634F78" w:rsidRDefault="00634F78" w:rsidP="00CE20CF">
      <w:pPr>
        <w:pStyle w:val="ArIndent2"/>
      </w:pPr>
    </w:p>
    <w:p w14:paraId="1926BFBA" w14:textId="77777777" w:rsidR="00634F78" w:rsidRDefault="00634F78" w:rsidP="00CE20CF">
      <w:pPr>
        <w:pStyle w:val="ArIndent2"/>
      </w:pPr>
    </w:p>
    <w:p w14:paraId="7E95F452" w14:textId="77777777" w:rsidR="00634F78" w:rsidRDefault="00634F78" w:rsidP="00CE20CF">
      <w:pPr>
        <w:pStyle w:val="ArIndent2"/>
      </w:pPr>
    </w:p>
    <w:p w14:paraId="59CADF01" w14:textId="77777777" w:rsidR="00634F78" w:rsidRDefault="00634F78" w:rsidP="00CE20CF">
      <w:pPr>
        <w:pStyle w:val="ArIndent2"/>
      </w:pPr>
    </w:p>
    <w:p w14:paraId="56DA14E2" w14:textId="77777777" w:rsidR="00634F78" w:rsidRDefault="00634F78" w:rsidP="00CE20CF">
      <w:pPr>
        <w:pStyle w:val="ArIndent2"/>
      </w:pPr>
    </w:p>
    <w:p w14:paraId="0760150C" w14:textId="77777777" w:rsidR="00634F78" w:rsidRDefault="00634F78" w:rsidP="00CE20CF">
      <w:pPr>
        <w:pStyle w:val="ArIndent2"/>
      </w:pPr>
    </w:p>
    <w:p w14:paraId="0C1412E7" w14:textId="77777777" w:rsidR="00634F78" w:rsidRDefault="00634F78" w:rsidP="00CE20CF">
      <w:pPr>
        <w:pStyle w:val="ArIndent2"/>
      </w:pPr>
    </w:p>
    <w:p w14:paraId="4E01F0B4" w14:textId="77777777" w:rsidR="002C155D" w:rsidRDefault="002C155D" w:rsidP="00CE20CF">
      <w:pPr>
        <w:pStyle w:val="ArIndent2"/>
      </w:pPr>
    </w:p>
    <w:p w14:paraId="3B7C1583" w14:textId="77777777" w:rsidR="002C155D" w:rsidRDefault="002C155D" w:rsidP="00CE20CF">
      <w:pPr>
        <w:pStyle w:val="ArIndent2"/>
      </w:pPr>
    </w:p>
    <w:p w14:paraId="2252208D" w14:textId="77777777" w:rsidR="002C155D" w:rsidRDefault="002C155D" w:rsidP="00CE20CF">
      <w:pPr>
        <w:pStyle w:val="ArIndent2"/>
      </w:pPr>
    </w:p>
    <w:p w14:paraId="43B79285" w14:textId="77777777" w:rsidR="002C155D" w:rsidRDefault="002C155D" w:rsidP="00CE20CF">
      <w:pPr>
        <w:pStyle w:val="ArIndent2"/>
      </w:pPr>
    </w:p>
    <w:p w14:paraId="747CD53A" w14:textId="77777777" w:rsidR="002C155D" w:rsidRDefault="002C155D" w:rsidP="00CE20CF">
      <w:pPr>
        <w:pStyle w:val="ArIndent2"/>
      </w:pPr>
    </w:p>
    <w:p w14:paraId="740CF4E6" w14:textId="77777777" w:rsidR="002C155D" w:rsidRDefault="002C155D" w:rsidP="00CE20CF">
      <w:pPr>
        <w:pStyle w:val="ArIndent2"/>
      </w:pPr>
    </w:p>
    <w:p w14:paraId="301C0BE0" w14:textId="77777777" w:rsidR="002C155D" w:rsidRDefault="002C155D" w:rsidP="00CE20CF">
      <w:pPr>
        <w:pStyle w:val="ArIndent2"/>
      </w:pPr>
    </w:p>
    <w:p w14:paraId="3F004EA4" w14:textId="77777777" w:rsidR="002C155D" w:rsidRDefault="002C155D" w:rsidP="00CE20CF">
      <w:pPr>
        <w:pStyle w:val="ArIndent2"/>
      </w:pPr>
    </w:p>
    <w:p w14:paraId="7925DB77" w14:textId="77777777" w:rsidR="00634F78" w:rsidRDefault="00634F78" w:rsidP="00CE20CF">
      <w:pPr>
        <w:pStyle w:val="ArIndent2"/>
      </w:pPr>
    </w:p>
    <w:p w14:paraId="3C61633C" w14:textId="77777777" w:rsidR="00634F78" w:rsidRDefault="00634F78" w:rsidP="00CE20CF">
      <w:pPr>
        <w:pStyle w:val="ArIndent2"/>
      </w:pPr>
    </w:p>
    <w:p w14:paraId="7F28CA23" w14:textId="77777777" w:rsidR="00634F78" w:rsidRDefault="00634F78" w:rsidP="00CE20CF">
      <w:pPr>
        <w:pStyle w:val="ArIndent2"/>
      </w:pPr>
    </w:p>
    <w:p w14:paraId="5ADF9CA5" w14:textId="5CC5395F" w:rsidR="00634F78" w:rsidRPr="00CE20CF" w:rsidRDefault="00634F78" w:rsidP="00CE20CF">
      <w:pPr>
        <w:pStyle w:val="ArIndent2"/>
      </w:pPr>
      <w:r>
        <w:t>(c)</w:t>
      </w:r>
      <w:r>
        <w:tab/>
      </w:r>
      <w:r w:rsidR="001F42DE">
        <w:t xml:space="preserve">Determine the </w:t>
      </w:r>
      <w:r w:rsidR="008C2F8D">
        <w:t xml:space="preserve">Cartesian equation of a second plane that is parallel to the plane above, and contains the </w:t>
      </w:r>
      <w:proofErr w:type="gramStart"/>
      <w:r w:rsidR="008C2F8D">
        <w:t xml:space="preserve">point </w:t>
      </w:r>
      <w:proofErr w:type="gramEnd"/>
      <m:oMath>
        <m:r>
          <w:rPr>
            <w:rFonts w:ascii="Cambria Math" w:hAnsi="Cambria Math"/>
          </w:rPr>
          <m:t>(8, -6,  7)</m:t>
        </m:r>
      </m:oMath>
      <w:r w:rsidR="008C2F8D">
        <w:t>.</w:t>
      </w:r>
    </w:p>
    <w:sectPr w:rsidR="00634F78" w:rsidRPr="00CE20CF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D1"/>
    <w:rsid w:val="00033AC7"/>
    <w:rsid w:val="000677D1"/>
    <w:rsid w:val="0008077E"/>
    <w:rsid w:val="000E5A84"/>
    <w:rsid w:val="001F42DE"/>
    <w:rsid w:val="001F450B"/>
    <w:rsid w:val="001F6CDA"/>
    <w:rsid w:val="002C155D"/>
    <w:rsid w:val="0035042E"/>
    <w:rsid w:val="003743C7"/>
    <w:rsid w:val="0047782A"/>
    <w:rsid w:val="004F7C3A"/>
    <w:rsid w:val="00580E83"/>
    <w:rsid w:val="00601AD4"/>
    <w:rsid w:val="00621709"/>
    <w:rsid w:val="00634F78"/>
    <w:rsid w:val="00667B8B"/>
    <w:rsid w:val="00743A56"/>
    <w:rsid w:val="00806D89"/>
    <w:rsid w:val="008C2F8D"/>
    <w:rsid w:val="008D539C"/>
    <w:rsid w:val="00955A86"/>
    <w:rsid w:val="00A135FF"/>
    <w:rsid w:val="00A13FB2"/>
    <w:rsid w:val="00A15D20"/>
    <w:rsid w:val="00B163C9"/>
    <w:rsid w:val="00BD266C"/>
    <w:rsid w:val="00C214B8"/>
    <w:rsid w:val="00C4528C"/>
    <w:rsid w:val="00CB3D91"/>
    <w:rsid w:val="00CD4B3C"/>
    <w:rsid w:val="00CD7943"/>
    <w:rsid w:val="00CE0F47"/>
    <w:rsid w:val="00CE20CF"/>
    <w:rsid w:val="00D64835"/>
    <w:rsid w:val="00D87E53"/>
    <w:rsid w:val="00E07AE4"/>
    <w:rsid w:val="00E07FB6"/>
    <w:rsid w:val="00E40798"/>
    <w:rsid w:val="00E9247D"/>
    <w:rsid w:val="00EC2EFA"/>
    <w:rsid w:val="00F1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D1A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7D1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CD4B3C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743A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A5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56"/>
    <w:rPr>
      <w:rFonts w:ascii="Lucida Grande" w:hAnsi="Lucida Grande" w:cs="Lucida Grande"/>
      <w:sz w:val="18"/>
      <w:szCs w:val="18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7D1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CD4B3C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743A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A5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56"/>
    <w:rPr>
      <w:rFonts w:ascii="Lucida Grande" w:hAnsi="Lucida Grande" w:cs="Lucida Grande"/>
      <w:sz w:val="18"/>
      <w:szCs w:val="18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3FC47E44</Template>
  <TotalTime>147</TotalTime>
  <Pages>6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16</cp:revision>
  <cp:lastPrinted>2017-05-01T23:38:00Z</cp:lastPrinted>
  <dcterms:created xsi:type="dcterms:W3CDTF">2017-04-30T05:05:00Z</dcterms:created>
  <dcterms:modified xsi:type="dcterms:W3CDTF">2017-05-19T02:52:00Z</dcterms:modified>
</cp:coreProperties>
</file>