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A4167" w14:textId="15747550" w:rsidR="004A3821" w:rsidRDefault="00AD34A7" w:rsidP="004A3821">
      <w:pPr>
        <w:jc w:val="center"/>
        <w:rPr>
          <w:b/>
        </w:rPr>
      </w:pPr>
      <w:r>
        <w:rPr>
          <w:b/>
        </w:rPr>
        <w:t>YEAR 12</w:t>
      </w:r>
      <w:r w:rsidR="004A3821">
        <w:rPr>
          <w:b/>
        </w:rPr>
        <w:tab/>
      </w:r>
      <w:r w:rsidR="003D4448">
        <w:rPr>
          <w:b/>
        </w:rPr>
        <w:t>MATHEMATICS SPECIAL</w:t>
      </w:r>
      <w:r w:rsidR="004F3089">
        <w:rPr>
          <w:b/>
        </w:rPr>
        <w:t>IST</w:t>
      </w:r>
      <w:r w:rsidR="004F3089">
        <w:rPr>
          <w:b/>
        </w:rPr>
        <w:tab/>
      </w:r>
      <w:r w:rsidR="004F3089">
        <w:rPr>
          <w:b/>
        </w:rPr>
        <w:tab/>
        <w:t>SEMESTER 1</w:t>
      </w:r>
      <w:r w:rsidR="004F3089">
        <w:rPr>
          <w:b/>
        </w:rPr>
        <w:tab/>
        <w:t>2019</w:t>
      </w:r>
      <w:bookmarkStart w:id="0" w:name="_GoBack"/>
      <w:bookmarkEnd w:id="0"/>
    </w:p>
    <w:p w14:paraId="574BCFB4" w14:textId="77777777" w:rsidR="004A3821" w:rsidRDefault="004A3821" w:rsidP="004A3821">
      <w:pPr>
        <w:jc w:val="center"/>
        <w:rPr>
          <w:b/>
        </w:rPr>
      </w:pPr>
    </w:p>
    <w:p w14:paraId="126C0A94" w14:textId="6E30F3C8" w:rsidR="004A3821" w:rsidRDefault="00AD34A7" w:rsidP="004A3821">
      <w:pPr>
        <w:jc w:val="center"/>
        <w:rPr>
          <w:b/>
        </w:rPr>
      </w:pPr>
      <w:r>
        <w:rPr>
          <w:b/>
        </w:rPr>
        <w:t>EXTENDED PIECE OF WORK #2</w:t>
      </w:r>
    </w:p>
    <w:p w14:paraId="55DE8F9B" w14:textId="77777777" w:rsidR="004A3821" w:rsidRDefault="004A3821" w:rsidP="004A3821">
      <w:pPr>
        <w:rPr>
          <w:b/>
        </w:rPr>
      </w:pPr>
    </w:p>
    <w:p w14:paraId="5637FDDB" w14:textId="77777777" w:rsidR="004A3821" w:rsidRDefault="004A3821" w:rsidP="004A3821">
      <w:pPr>
        <w:jc w:val="center"/>
        <w:rPr>
          <w:b/>
        </w:rPr>
      </w:pPr>
      <w:r>
        <w:rPr>
          <w:b/>
        </w:rPr>
        <w:t>BUT THESE AREN’T CIRCLES!!!!!!!</w:t>
      </w:r>
    </w:p>
    <w:p w14:paraId="3D129E83" w14:textId="77777777" w:rsidR="004A3821" w:rsidRDefault="004A3821" w:rsidP="004A3821"/>
    <w:p w14:paraId="44C612C9" w14:textId="2BAD06DF" w:rsidR="004A3821" w:rsidRDefault="002222EF" w:rsidP="004A3821">
      <w:r>
        <w:t>Time Allowed</w:t>
      </w:r>
      <w:r w:rsidR="00AD34A7">
        <w:t>:  5</w:t>
      </w:r>
      <w:r>
        <w:t>5 Minutes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Marks:  54</w:t>
      </w:r>
    </w:p>
    <w:p w14:paraId="7DCB87CD" w14:textId="77777777" w:rsidR="004A3821" w:rsidRDefault="004A3821" w:rsidP="004A3821"/>
    <w:p w14:paraId="0425BB10" w14:textId="77777777" w:rsidR="004A3821" w:rsidRDefault="004A3821" w:rsidP="004A3821">
      <w:r>
        <w:rPr>
          <w:b/>
        </w:rPr>
        <w:t>1.</w:t>
      </w:r>
      <w:r>
        <w:tab/>
        <w:t>[4, 2, 4 marks]</w:t>
      </w:r>
    </w:p>
    <w:p w14:paraId="36860465" w14:textId="17069760" w:rsidR="004A3821" w:rsidRDefault="004A3821" w:rsidP="004A3821">
      <w:pPr>
        <w:pStyle w:val="Indent1"/>
      </w:pPr>
      <w:r>
        <w:tab/>
        <w:t>Consider the equation:</w:t>
      </w:r>
      <w:r>
        <w:tab/>
      </w:r>
      <w:r w:rsidR="00E5256E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4</m:t>
            </m:r>
          </m:den>
        </m:f>
        <m:r>
          <m:rPr>
            <m:nor/>
          </m:rPr>
          <m:t xml:space="preserve">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1</m:t>
            </m:r>
          </m:den>
        </m:f>
        <m:r>
          <m:rPr>
            <m:nor/>
          </m:rPr>
          <m:t xml:space="preserve"> = 1</m:t>
        </m:r>
      </m:oMath>
    </w:p>
    <w:p w14:paraId="4E635747" w14:textId="77777777" w:rsidR="004A3821" w:rsidRDefault="004A3821" w:rsidP="004A3821"/>
    <w:p w14:paraId="54182EA9" w14:textId="77777777" w:rsidR="004A3821" w:rsidRDefault="004A3821" w:rsidP="004A3821">
      <w:pPr>
        <w:pStyle w:val="Indent2"/>
      </w:pPr>
      <w:r>
        <w:t>(a)</w:t>
      </w:r>
      <w:r>
        <w:tab/>
        <w:t>Complete the following table for the equation above.  Remember that you could have TWO possible solutions for y for each value of x – one positive, one negative.  (Hint:  You may wish to put the equation into SOLVE.)</w:t>
      </w:r>
    </w:p>
    <w:p w14:paraId="3EC2EA81" w14:textId="77777777" w:rsidR="004A3821" w:rsidRDefault="004A3821" w:rsidP="004A3821">
      <w:pPr>
        <w:pStyle w:val="Indent1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4A3821" w14:paraId="3D0B1BCC" w14:textId="77777777" w:rsidTr="004A3821">
        <w:tc>
          <w:tcPr>
            <w:tcW w:w="567" w:type="dxa"/>
          </w:tcPr>
          <w:p w14:paraId="56AB19EC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x</w:t>
            </w:r>
          </w:p>
        </w:tc>
        <w:tc>
          <w:tcPr>
            <w:tcW w:w="1021" w:type="dxa"/>
          </w:tcPr>
          <w:p w14:paraId="7D0E6260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-2</w:t>
            </w:r>
          </w:p>
        </w:tc>
        <w:tc>
          <w:tcPr>
            <w:tcW w:w="1021" w:type="dxa"/>
          </w:tcPr>
          <w:p w14:paraId="2BE0EF71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-1·5</w:t>
            </w:r>
          </w:p>
        </w:tc>
        <w:tc>
          <w:tcPr>
            <w:tcW w:w="1021" w:type="dxa"/>
          </w:tcPr>
          <w:p w14:paraId="6F4E918C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-1</w:t>
            </w:r>
          </w:p>
        </w:tc>
        <w:tc>
          <w:tcPr>
            <w:tcW w:w="1021" w:type="dxa"/>
          </w:tcPr>
          <w:p w14:paraId="34329D59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-0·5</w:t>
            </w:r>
          </w:p>
        </w:tc>
        <w:tc>
          <w:tcPr>
            <w:tcW w:w="1021" w:type="dxa"/>
          </w:tcPr>
          <w:p w14:paraId="14CB31FB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0</w:t>
            </w:r>
          </w:p>
        </w:tc>
        <w:tc>
          <w:tcPr>
            <w:tcW w:w="1021" w:type="dxa"/>
          </w:tcPr>
          <w:p w14:paraId="52492B12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0·5</w:t>
            </w:r>
          </w:p>
        </w:tc>
        <w:tc>
          <w:tcPr>
            <w:tcW w:w="1021" w:type="dxa"/>
          </w:tcPr>
          <w:p w14:paraId="5C0636EA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1</w:t>
            </w:r>
          </w:p>
        </w:tc>
        <w:tc>
          <w:tcPr>
            <w:tcW w:w="1021" w:type="dxa"/>
          </w:tcPr>
          <w:p w14:paraId="7575A5FE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1·5</w:t>
            </w:r>
          </w:p>
        </w:tc>
        <w:tc>
          <w:tcPr>
            <w:tcW w:w="1021" w:type="dxa"/>
          </w:tcPr>
          <w:p w14:paraId="3D6DEC32" w14:textId="77777777" w:rsidR="004A3821" w:rsidRDefault="004A3821" w:rsidP="004A3821">
            <w:pPr>
              <w:pStyle w:val="Indent1"/>
              <w:ind w:left="0" w:firstLine="0"/>
              <w:jc w:val="center"/>
            </w:pPr>
            <w:r>
              <w:t>2</w:t>
            </w:r>
          </w:p>
        </w:tc>
      </w:tr>
      <w:tr w:rsidR="004A3821" w14:paraId="1465892A" w14:textId="77777777" w:rsidTr="004A3821">
        <w:tc>
          <w:tcPr>
            <w:tcW w:w="567" w:type="dxa"/>
          </w:tcPr>
          <w:p w14:paraId="6E362E95" w14:textId="77777777" w:rsidR="004A3821" w:rsidRDefault="004A3821" w:rsidP="004A3821">
            <w:pPr>
              <w:pStyle w:val="Indent1"/>
              <w:ind w:left="0" w:firstLine="0"/>
              <w:jc w:val="center"/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1</w:t>
            </w:r>
          </w:p>
        </w:tc>
        <w:tc>
          <w:tcPr>
            <w:tcW w:w="1021" w:type="dxa"/>
          </w:tcPr>
          <w:p w14:paraId="2FA6034A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0ED8FCC9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356668C3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34CDCE18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56682C9C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758437DB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6C5FCEEE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329282C3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39AF47E2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</w:tr>
      <w:tr w:rsidR="004A3821" w14:paraId="21C834CF" w14:textId="77777777" w:rsidTr="004A3821">
        <w:tc>
          <w:tcPr>
            <w:tcW w:w="567" w:type="dxa"/>
          </w:tcPr>
          <w:p w14:paraId="164BBE7E" w14:textId="77777777" w:rsidR="004A3821" w:rsidRDefault="004A3821" w:rsidP="004A3821">
            <w:pPr>
              <w:pStyle w:val="Indent1"/>
              <w:ind w:left="0" w:firstLine="0"/>
              <w:jc w:val="center"/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1021" w:type="dxa"/>
            <w:shd w:val="pct20" w:color="000000" w:fill="FFFFFF"/>
          </w:tcPr>
          <w:p w14:paraId="72D79E05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54D61323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33A90028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7577BB38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0D56587F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448DAB12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09E8AE74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</w:tcPr>
          <w:p w14:paraId="3E79549C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  <w:tc>
          <w:tcPr>
            <w:tcW w:w="1021" w:type="dxa"/>
            <w:shd w:val="pct20" w:color="000000" w:fill="FFFFFF"/>
          </w:tcPr>
          <w:p w14:paraId="4FAFAE8D" w14:textId="77777777" w:rsidR="004A3821" w:rsidRDefault="004A3821" w:rsidP="004A3821">
            <w:pPr>
              <w:pStyle w:val="Indent1"/>
              <w:ind w:left="0" w:firstLine="0"/>
              <w:jc w:val="center"/>
            </w:pPr>
          </w:p>
        </w:tc>
      </w:tr>
    </w:tbl>
    <w:p w14:paraId="189EBE05" w14:textId="77777777" w:rsidR="004A3821" w:rsidRDefault="004A3821" w:rsidP="004A3821">
      <w:pPr>
        <w:pStyle w:val="Indent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90304" behindDoc="0" locked="0" layoutInCell="1" allowOverlap="1" wp14:anchorId="6FF1F53E" wp14:editId="18D78B2C">
                <wp:simplePos x="0" y="0"/>
                <wp:positionH relativeFrom="column">
                  <wp:posOffset>1010285</wp:posOffset>
                </wp:positionH>
                <wp:positionV relativeFrom="paragraph">
                  <wp:posOffset>501650</wp:posOffset>
                </wp:positionV>
                <wp:extent cx="4294505" cy="2748915"/>
                <wp:effectExtent l="13970" t="0" r="0" b="22860"/>
                <wp:wrapTopAndBottom/>
                <wp:docPr id="35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4505" cy="2748915"/>
                          <a:chOff x="2451" y="6900"/>
                          <a:chExt cx="6763" cy="4329"/>
                        </a:xfrm>
                      </wpg:grpSpPr>
                      <wps:wsp>
                        <wps:cNvPr id="351" name="Line 3"/>
                        <wps:cNvCnPr/>
                        <wps:spPr bwMode="auto">
                          <a:xfrm flipV="1">
                            <a:off x="5472" y="7296"/>
                            <a:ext cx="0" cy="39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4"/>
                        <wps:cNvCnPr/>
                        <wps:spPr bwMode="auto">
                          <a:xfrm>
                            <a:off x="2451" y="9348"/>
                            <a:ext cx="6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5"/>
                        <wps:cNvCnPr/>
                        <wps:spPr bwMode="auto">
                          <a:xfrm>
                            <a:off x="558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6"/>
                        <wps:cNvCnPr/>
                        <wps:spPr bwMode="auto">
                          <a:xfrm>
                            <a:off x="570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7"/>
                        <wps:cNvCnPr/>
                        <wps:spPr bwMode="auto">
                          <a:xfrm>
                            <a:off x="581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8"/>
                        <wps:cNvCnPr/>
                        <wps:spPr bwMode="auto">
                          <a:xfrm>
                            <a:off x="592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9"/>
                        <wps:cNvCnPr/>
                        <wps:spPr bwMode="auto">
                          <a:xfrm>
                            <a:off x="6042" y="9348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10"/>
                        <wps:cNvCnPr/>
                        <wps:spPr bwMode="auto">
                          <a:xfrm>
                            <a:off x="615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11"/>
                        <wps:cNvCnPr/>
                        <wps:spPr bwMode="auto">
                          <a:xfrm>
                            <a:off x="627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12"/>
                        <wps:cNvCnPr/>
                        <wps:spPr bwMode="auto">
                          <a:xfrm>
                            <a:off x="638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Line 13"/>
                        <wps:cNvCnPr/>
                        <wps:spPr bwMode="auto">
                          <a:xfrm>
                            <a:off x="649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Line 14"/>
                        <wps:cNvCnPr/>
                        <wps:spPr bwMode="auto">
                          <a:xfrm>
                            <a:off x="6609" y="9348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Line 15"/>
                        <wps:cNvCnPr/>
                        <wps:spPr bwMode="auto">
                          <a:xfrm>
                            <a:off x="672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16"/>
                        <wps:cNvCnPr/>
                        <wps:spPr bwMode="auto">
                          <a:xfrm>
                            <a:off x="684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17"/>
                        <wps:cNvCnPr/>
                        <wps:spPr bwMode="auto">
                          <a:xfrm>
                            <a:off x="695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Line 18"/>
                        <wps:cNvCnPr/>
                        <wps:spPr bwMode="auto">
                          <a:xfrm>
                            <a:off x="706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Line 19"/>
                        <wps:cNvCnPr/>
                        <wps:spPr bwMode="auto">
                          <a:xfrm>
                            <a:off x="7182" y="9348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20"/>
                        <wps:cNvCnPr/>
                        <wps:spPr bwMode="auto">
                          <a:xfrm>
                            <a:off x="729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Line 21"/>
                        <wps:cNvCnPr/>
                        <wps:spPr bwMode="auto">
                          <a:xfrm>
                            <a:off x="741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22"/>
                        <wps:cNvCnPr/>
                        <wps:spPr bwMode="auto">
                          <a:xfrm>
                            <a:off x="752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23"/>
                        <wps:cNvCnPr/>
                        <wps:spPr bwMode="auto">
                          <a:xfrm>
                            <a:off x="763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24"/>
                        <wps:cNvCnPr/>
                        <wps:spPr bwMode="auto">
                          <a:xfrm>
                            <a:off x="7755" y="9348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Line 25"/>
                        <wps:cNvCnPr/>
                        <wps:spPr bwMode="auto">
                          <a:xfrm>
                            <a:off x="786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26"/>
                        <wps:cNvCnPr/>
                        <wps:spPr bwMode="auto">
                          <a:xfrm>
                            <a:off x="798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27"/>
                        <wps:cNvCnPr/>
                        <wps:spPr bwMode="auto">
                          <a:xfrm>
                            <a:off x="809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28"/>
                        <wps:cNvCnPr/>
                        <wps:spPr bwMode="auto">
                          <a:xfrm>
                            <a:off x="820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29"/>
                        <wps:cNvCnPr/>
                        <wps:spPr bwMode="auto">
                          <a:xfrm>
                            <a:off x="8322" y="9348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30"/>
                        <wps:cNvCnPr/>
                        <wps:spPr bwMode="auto">
                          <a:xfrm flipH="1">
                            <a:off x="330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Line 31"/>
                        <wps:cNvCnPr/>
                        <wps:spPr bwMode="auto">
                          <a:xfrm flipH="1">
                            <a:off x="342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Line 32"/>
                        <wps:cNvCnPr/>
                        <wps:spPr bwMode="auto">
                          <a:xfrm flipH="1">
                            <a:off x="353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Line 33"/>
                        <wps:cNvCnPr/>
                        <wps:spPr bwMode="auto">
                          <a:xfrm flipH="1">
                            <a:off x="364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Line 34"/>
                        <wps:cNvCnPr/>
                        <wps:spPr bwMode="auto">
                          <a:xfrm flipH="1">
                            <a:off x="3762" y="9348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Line 35"/>
                        <wps:cNvCnPr/>
                        <wps:spPr bwMode="auto">
                          <a:xfrm flipH="1">
                            <a:off x="387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Line 36"/>
                        <wps:cNvCnPr/>
                        <wps:spPr bwMode="auto">
                          <a:xfrm flipH="1">
                            <a:off x="399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Line 37"/>
                        <wps:cNvCnPr/>
                        <wps:spPr bwMode="auto">
                          <a:xfrm flipH="1">
                            <a:off x="410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Line 38"/>
                        <wps:cNvCnPr/>
                        <wps:spPr bwMode="auto">
                          <a:xfrm flipH="1">
                            <a:off x="421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Line 39"/>
                        <wps:cNvCnPr/>
                        <wps:spPr bwMode="auto">
                          <a:xfrm flipH="1">
                            <a:off x="4329" y="9348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Line 40"/>
                        <wps:cNvCnPr/>
                        <wps:spPr bwMode="auto">
                          <a:xfrm flipH="1">
                            <a:off x="444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41"/>
                        <wps:cNvCnPr/>
                        <wps:spPr bwMode="auto">
                          <a:xfrm flipH="1">
                            <a:off x="456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42"/>
                        <wps:cNvCnPr/>
                        <wps:spPr bwMode="auto">
                          <a:xfrm flipH="1">
                            <a:off x="467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43"/>
                        <wps:cNvCnPr/>
                        <wps:spPr bwMode="auto">
                          <a:xfrm flipH="1">
                            <a:off x="478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44"/>
                        <wps:cNvCnPr/>
                        <wps:spPr bwMode="auto">
                          <a:xfrm flipH="1">
                            <a:off x="4902" y="9348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45"/>
                        <wps:cNvCnPr/>
                        <wps:spPr bwMode="auto">
                          <a:xfrm flipH="1">
                            <a:off x="501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46"/>
                        <wps:cNvCnPr/>
                        <wps:spPr bwMode="auto">
                          <a:xfrm flipH="1">
                            <a:off x="513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47"/>
                        <wps:cNvCnPr/>
                        <wps:spPr bwMode="auto">
                          <a:xfrm flipH="1">
                            <a:off x="524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48"/>
                        <wps:cNvCnPr/>
                        <wps:spPr bwMode="auto">
                          <a:xfrm flipH="1">
                            <a:off x="535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49"/>
                        <wps:cNvCnPr/>
                        <wps:spPr bwMode="auto">
                          <a:xfrm flipH="1">
                            <a:off x="3192" y="9348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50"/>
                        <wps:cNvCnPr/>
                        <wps:spPr bwMode="auto">
                          <a:xfrm flipH="1">
                            <a:off x="2622" y="9348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51"/>
                        <wps:cNvCnPr/>
                        <wps:spPr bwMode="auto">
                          <a:xfrm flipH="1">
                            <a:off x="2736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Line 52"/>
                        <wps:cNvCnPr/>
                        <wps:spPr bwMode="auto">
                          <a:xfrm flipH="1">
                            <a:off x="2850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Line 53"/>
                        <wps:cNvCnPr/>
                        <wps:spPr bwMode="auto">
                          <a:xfrm flipH="1">
                            <a:off x="2964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Line 54"/>
                        <wps:cNvCnPr/>
                        <wps:spPr bwMode="auto">
                          <a:xfrm flipH="1">
                            <a:off x="3078" y="9348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Line 55"/>
                        <wps:cNvCnPr/>
                        <wps:spPr bwMode="auto">
                          <a:xfrm flipH="1">
                            <a:off x="5415" y="9234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Line 56"/>
                        <wps:cNvCnPr/>
                        <wps:spPr bwMode="auto">
                          <a:xfrm flipH="1">
                            <a:off x="5415" y="9120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57"/>
                        <wps:cNvCnPr/>
                        <wps:spPr bwMode="auto">
                          <a:xfrm flipH="1">
                            <a:off x="5415" y="9006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Line 58"/>
                        <wps:cNvCnPr/>
                        <wps:spPr bwMode="auto">
                          <a:xfrm flipH="1">
                            <a:off x="5415" y="8892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59"/>
                        <wps:cNvCnPr/>
                        <wps:spPr bwMode="auto">
                          <a:xfrm flipH="1">
                            <a:off x="5358" y="8778"/>
                            <a:ext cx="1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60"/>
                        <wps:cNvCnPr/>
                        <wps:spPr bwMode="auto">
                          <a:xfrm flipH="1">
                            <a:off x="5415" y="8664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61"/>
                        <wps:cNvCnPr/>
                        <wps:spPr bwMode="auto">
                          <a:xfrm flipH="1">
                            <a:off x="5415" y="8550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Line 62"/>
                        <wps:cNvCnPr/>
                        <wps:spPr bwMode="auto">
                          <a:xfrm flipH="1">
                            <a:off x="5415" y="8436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Line 63"/>
                        <wps:cNvCnPr/>
                        <wps:spPr bwMode="auto">
                          <a:xfrm flipH="1">
                            <a:off x="5415" y="8322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Line 64"/>
                        <wps:cNvCnPr/>
                        <wps:spPr bwMode="auto">
                          <a:xfrm flipH="1">
                            <a:off x="5301" y="8208"/>
                            <a:ext cx="1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Line 65"/>
                        <wps:cNvCnPr/>
                        <wps:spPr bwMode="auto">
                          <a:xfrm flipH="1">
                            <a:off x="5415" y="8094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Line 66"/>
                        <wps:cNvCnPr/>
                        <wps:spPr bwMode="auto">
                          <a:xfrm flipH="1">
                            <a:off x="5415" y="7980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Line 67"/>
                        <wps:cNvCnPr/>
                        <wps:spPr bwMode="auto">
                          <a:xfrm flipH="1">
                            <a:off x="5415" y="7866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Line 68"/>
                        <wps:cNvCnPr/>
                        <wps:spPr bwMode="auto">
                          <a:xfrm flipH="1">
                            <a:off x="5415" y="7752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Line 69"/>
                        <wps:cNvCnPr/>
                        <wps:spPr bwMode="auto">
                          <a:xfrm flipH="1">
                            <a:off x="5358" y="7638"/>
                            <a:ext cx="1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Line 70"/>
                        <wps:cNvCnPr/>
                        <wps:spPr bwMode="auto">
                          <a:xfrm flipH="1">
                            <a:off x="5358" y="11058"/>
                            <a:ext cx="1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Line 71"/>
                        <wps:cNvCnPr/>
                        <wps:spPr bwMode="auto">
                          <a:xfrm flipH="1">
                            <a:off x="5415" y="10944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Line 72"/>
                        <wps:cNvCnPr/>
                        <wps:spPr bwMode="auto">
                          <a:xfrm flipH="1">
                            <a:off x="5415" y="10830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Line 73"/>
                        <wps:cNvCnPr/>
                        <wps:spPr bwMode="auto">
                          <a:xfrm flipH="1">
                            <a:off x="5415" y="10716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Line 74"/>
                        <wps:cNvCnPr/>
                        <wps:spPr bwMode="auto">
                          <a:xfrm flipH="1">
                            <a:off x="5415" y="10602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Line 75"/>
                        <wps:cNvCnPr/>
                        <wps:spPr bwMode="auto">
                          <a:xfrm flipH="1">
                            <a:off x="5301" y="10488"/>
                            <a:ext cx="1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Line 76"/>
                        <wps:cNvCnPr/>
                        <wps:spPr bwMode="auto">
                          <a:xfrm flipH="1">
                            <a:off x="5415" y="10374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Line 77"/>
                        <wps:cNvCnPr/>
                        <wps:spPr bwMode="auto">
                          <a:xfrm flipH="1">
                            <a:off x="5415" y="10260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Line 78"/>
                        <wps:cNvCnPr/>
                        <wps:spPr bwMode="auto">
                          <a:xfrm flipH="1">
                            <a:off x="5415" y="10146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Line 79"/>
                        <wps:cNvCnPr/>
                        <wps:spPr bwMode="auto">
                          <a:xfrm flipH="1">
                            <a:off x="5415" y="10032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Line 80"/>
                        <wps:cNvCnPr/>
                        <wps:spPr bwMode="auto">
                          <a:xfrm flipH="1">
                            <a:off x="5358" y="9918"/>
                            <a:ext cx="1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81"/>
                        <wps:cNvCnPr/>
                        <wps:spPr bwMode="auto">
                          <a:xfrm flipH="1">
                            <a:off x="5415" y="9804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82"/>
                        <wps:cNvCnPr/>
                        <wps:spPr bwMode="auto">
                          <a:xfrm flipH="1">
                            <a:off x="5415" y="9690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Line 83"/>
                        <wps:cNvCnPr/>
                        <wps:spPr bwMode="auto">
                          <a:xfrm flipH="1">
                            <a:off x="5415" y="9576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84"/>
                        <wps:cNvCnPr/>
                        <wps:spPr bwMode="auto">
                          <a:xfrm flipH="1">
                            <a:off x="5415" y="9462"/>
                            <a:ext cx="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8644" y="9103"/>
                            <a:ext cx="570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D10019" w14:textId="77777777" w:rsidR="00E5256E" w:rsidRDefault="00E5256E" w:rsidP="004A3821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5240" y="6900"/>
                            <a:ext cx="560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C8EC7" w14:textId="77777777" w:rsidR="00E5256E" w:rsidRDefault="00E5256E" w:rsidP="004A3821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2900" y="9520"/>
                            <a:ext cx="60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1FBCA6" w14:textId="77777777" w:rsidR="00E5256E" w:rsidRDefault="00E5256E" w:rsidP="004A3821">
                              <w:pPr>
                                <w:jc w:val="center"/>
                              </w:pPr>
                              <w:r>
                                <w:t>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4020" y="9520"/>
                            <a:ext cx="60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12F1F9" w14:textId="77777777" w:rsidR="00E5256E" w:rsidRDefault="00E5256E" w:rsidP="004A3821">
                              <w:pPr>
                                <w:jc w:val="center"/>
                              </w:pPr>
                              <w: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6300" y="9520"/>
                            <a:ext cx="60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FDDFEE" w14:textId="77777777" w:rsidR="00E5256E" w:rsidRDefault="00E5256E" w:rsidP="004A3821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7460" y="9520"/>
                            <a:ext cx="60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36276C" w14:textId="77777777" w:rsidR="00E5256E" w:rsidRDefault="00E5256E" w:rsidP="004A3821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7980"/>
                            <a:ext cx="8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526E4" w14:textId="77777777" w:rsidR="00E5256E" w:rsidRDefault="00E5256E" w:rsidP="004A3821">
                              <w:pPr>
                                <w:jc w:val="righ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10260"/>
                            <a:ext cx="8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A31DA" w14:textId="77777777" w:rsidR="00E5256E" w:rsidRDefault="00E5256E" w:rsidP="004A3821">
                              <w:pPr>
                                <w:jc w:val="right"/>
                              </w:pPr>
                              <w: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F1F53E" id="Group 2" o:spid="_x0000_s1026" style="position:absolute;left:0;text-align:left;margin-left:79.55pt;margin-top:39.5pt;width:338.15pt;height:216.45pt;z-index:251490304" coordorigin="2451,6900" coordsize="6763,4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">
                <v:line id="Line 3" o:spid="_x0000_s1027" style="position:absolute;flip:y;visibility:visible;mso-wrap-style:square" from="5472,7296" to="5472,11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">
                  <v:stroke endarrow="block"/>
                </v:line>
                <v:line id="Line 4" o:spid="_x0000_s1028" style="position:absolute;visibility:visible;mso-wrap-style:square" from="2451,9348" to="8721,9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">
                  <v:stroke endarrow="block"/>
                </v:line>
                <v:line id="Line 5" o:spid="_x0000_s1029" style="position:absolute;visibility:visible;mso-wrap-style:square" from="5586,9348" to="5586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"/>
                <v:line id="Line 6" o:spid="_x0000_s1030" style="position:absolute;visibility:visible;mso-wrap-style:square" from="5700,9348" to="5700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"/>
                <v:line id="Line 7" o:spid="_x0000_s1031" style="position:absolute;visibility:visible;mso-wrap-style:square" from="5814,9348" to="5814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"/>
                <v:line id="Line 8" o:spid="_x0000_s1032" style="position:absolute;visibility:visible;mso-wrap-style:square" from="5928,9348" to="5928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zN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pxT+z8QjIJd/AAAA//8DAFBLAQItABQABgAIAAAAIQDb4fbL7gAAAIUBAAATAAAAAAAA&#10;AAAAAAAAAAAAAABbQ29udGVudF9UeXBlc10ueG1sUEsBAi0AFAAGAAgAAAAhAFr0LFu/AAAAFQEA&#10;AAsAAAAAAAAAAAAAAAAAHwEAAF9yZWxzLy5yZWxzUEsBAi0AFAAGAAgAAAAhAMgrfM3HAAAA3AAA&#10;AA8AAAAAAAAAAAAAAAAABwIAAGRycy9kb3ducmV2LnhtbFBLBQYAAAAAAwADALcAAAD7AgAAAAA=&#10;"/>
                <v:line id="Line 9" o:spid="_x0000_s1033" style="position:absolute;visibility:visible;mso-wrap-style:square" from="6042,9348" to="6042,9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"/>
                <v:line id="Line 10" o:spid="_x0000_s1034" style="position:absolute;visibility:visible;mso-wrap-style:square" from="6156,9348" to="6156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"/>
                <v:line id="Line 11" o:spid="_x0000_s1035" style="position:absolute;visibility:visible;mso-wrap-style:square" from="6270,9348" to="6270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"/>
                <v:line id="Line 12" o:spid="_x0000_s1036" style="position:absolute;visibility:visible;mso-wrap-style:square" from="6384,9348" to="6384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"/>
                <v:line id="Line 13" o:spid="_x0000_s1037" style="position:absolute;visibility:visible;mso-wrap-style:square" from="6498,9348" to="6498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i4E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CSjuF2Jh4BOb8CAAD//wMAUEsBAi0AFAAGAAgAAAAhANvh9svuAAAAhQEAABMAAAAAAAAA&#10;AAAAAAAAAAAAAFtDb250ZW50X1R5cGVzXS54bWxQSwECLQAUAAYACAAAACEAWvQsW78AAAAVAQAA&#10;CwAAAAAAAAAAAAAAAAAfAQAAX3JlbHMvLnJlbHNQSwECLQAUAAYACAAAACEAia4uBMYAAADcAAAA&#10;DwAAAAAAAAAAAAAAAAAHAgAAZHJzL2Rvd25yZXYueG1sUEsFBgAAAAADAAMAtwAAAPoCAAAAAA==&#10;"/>
                <v:line id="Line 14" o:spid="_x0000_s1038" style="position:absolute;visibility:visible;mso-wrap-style:square" from="6609,9348" to="6609,9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LBz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ilU7ifiUdALm4AAAD//wMAUEsBAi0AFAAGAAgAAAAhANvh9svuAAAAhQEAABMAAAAAAAAA&#10;AAAAAAAAAAAAAFtDb250ZW50X1R5cGVzXS54bWxQSwECLQAUAAYACAAAACEAWvQsW78AAAAVAQAA&#10;CwAAAAAAAAAAAAAAAAAfAQAAX3JlbHMvLnJlbHNQSwECLQAUAAYACAAAACEAeXywc8YAAADcAAAA&#10;DwAAAAAAAAAAAAAAAAAHAgAAZHJzL2Rvd25yZXYueG1sUEsFBgAAAAADAAMAtwAAAPoCAAAAAA==&#10;"/>
                <v:line id="Line 15" o:spid="_x0000_s1039" style="position:absolute;visibility:visible;mso-wrap-style:square" from="6726,9348" to="6726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BXoxgAAANw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S+F2Jh4BOb8CAAD//wMAUEsBAi0AFAAGAAgAAAAhANvh9svuAAAAhQEAABMAAAAAAAAA&#10;AAAAAAAAAAAAAFtDb250ZW50X1R5cGVzXS54bWxQSwECLQAUAAYACAAAACEAWvQsW78AAAAVAQAA&#10;CwAAAAAAAAAAAAAAAAAfAQAAX3JlbHMvLnJlbHNQSwECLQAUAAYACAAAACEAFjAV6MYAAADcAAAA&#10;DwAAAAAAAAAAAAAAAAAHAgAAZHJzL2Rvd25yZXYueG1sUEsFBgAAAAADAAMAtwAAAPoCAAAAAA==&#10;"/>
                <v:line id="Line 16" o:spid="_x0000_s1040" style="position:absolute;visibility:visible;mso-wrap-style:square" from="6840,9348" to="6840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Y2c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9An+z8QjIJd/AAAA//8DAFBLAQItABQABgAIAAAAIQDb4fbL7gAAAIUBAAATAAAAAAAA&#10;AAAAAAAAAAAAAABbQ29udGVudF9UeXBlc10ueG1sUEsBAi0AFAAGAAgAAAAhAFr0LFu/AAAAFQEA&#10;AAsAAAAAAAAAAAAAAAAAHwEAAF9yZWxzLy5yZWxzUEsBAi0AFAAGAAgAAAAhAJnZjZzHAAAA3AAA&#10;AA8AAAAAAAAAAAAAAAAABwIAAGRycy9kb3ducmV2LnhtbFBLBQYAAAAAAwADALcAAAD7AgAAAAA=&#10;"/>
                <v:line id="Line 17" o:spid="_x0000_s1041" style="position:absolute;visibility:visible;mso-wrap-style:square" from="6954,9348" to="6954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SgH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9An+z8QjIJd/AAAA//8DAFBLAQItABQABgAIAAAAIQDb4fbL7gAAAIUBAAATAAAAAAAA&#10;AAAAAAAAAAAAAABbQ29udGVudF9UeXBlc10ueG1sUEsBAi0AFAAGAAgAAAAhAFr0LFu/AAAAFQEA&#10;AAsAAAAAAAAAAAAAAAAAHwEAAF9yZWxzLy5yZWxzUEsBAi0AFAAGAAgAAAAhAPaVKAfHAAAA3AAA&#10;AA8AAAAAAAAAAAAAAAAABwIAAGRycy9kb3ducmV2LnhtbFBLBQYAAAAAAwADALcAAAD7AgAAAAA=&#10;"/>
                <v:line id="Line 18" o:spid="_x0000_s1042" style="position:absolute;visibility:visible;mso-wrap-style:square" from="7068,9348" to="7068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"/>
                <v:line id="Line 19" o:spid="_x0000_s1043" style="position:absolute;visibility:visible;mso-wrap-style:square" from="7182,9348" to="7182,9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xPrxwAAANw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9An+z8QjIJd/AAAA//8DAFBLAQItABQABgAIAAAAIQDb4fbL7gAAAIUBAAATAAAAAAAA&#10;AAAAAAAAAAAAAABbQ29udGVudF9UeXBlc10ueG1sUEsBAi0AFAAGAAgAAAAhAFr0LFu/AAAAFQEA&#10;AAsAAAAAAAAAAAAAAAAAHwEAAF9yZWxzLy5yZWxzUEsBAi0AFAAGAAgAAAAhAGkLE+vHAAAA3AAA&#10;AA8AAAAAAAAAAAAAAAAABwIAAGRycy9kb3ducmV2LnhtbFBLBQYAAAAAAwADALcAAAD7AgAAAAA=&#10;"/>
                <v:line id="Line 20" o:spid="_x0000_s1044" style="position:absolute;visibility:visible;mso-wrap-style:square" from="7296,9348" to="7296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"/>
                <v:line id="Line 21" o:spid="_x0000_s1045" style="position:absolute;visibility:visible;mso-wrap-style:square" from="7410,9348" to="7410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CICxwAAANw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6Rz+z8QjIJd/AAAA//8DAFBLAQItABQABgAIAAAAIQDb4fbL7gAAAIUBAAATAAAAAAAA&#10;AAAAAAAAAAAAAABbQ29udGVudF9UeXBlc10ueG1sUEsBAi0AFAAGAAgAAAAhAFr0LFu/AAAAFQEA&#10;AAsAAAAAAAAAAAAAAAAAHwEAAF9yZWxzLy5yZWxzUEsBAi0AFAAGAAgAAAAhAHfYIgLHAAAA3AAA&#10;AA8AAAAAAAAAAAAAAAAABwIAAGRycy9kb3ducmV2LnhtbFBLBQYAAAAAAwADALcAAAD7AgAAAAA=&#10;"/>
                <v:line id="Line 22" o:spid="_x0000_s1046" style="position:absolute;visibility:visible;mso-wrap-style:square" from="7524,9348" to="7524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"/>
                <v:line id="Line 23" o:spid="_x0000_s1047" style="position:absolute;visibility:visible;mso-wrap-style:square" from="7638,9348" to="7638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"/>
                <v:line id="Line 24" o:spid="_x0000_s1048" style="position:absolute;visibility:visible;mso-wrap-style:square" from="7755,9348" to="7755,9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"/>
                <v:line id="Line 25" o:spid="_x0000_s1049" style="position:absolute;visibility:visible;mso-wrap-style:square" from="7866,9348" to="7866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"/>
                <v:line id="Line 26" o:spid="_x0000_s1050" style="position:absolute;visibility:visible;mso-wrap-style:square" from="7980,9348" to="7980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"/>
                <v:line id="Line 27" o:spid="_x0000_s1051" style="position:absolute;visibility:visible;mso-wrap-style:square" from="8094,9348" to="8094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"/>
                <v:line id="Line 28" o:spid="_x0000_s1052" style="position:absolute;visibility:visible;mso-wrap-style:square" from="8208,9348" to="8208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iCtxwAAANw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pxT+z8QjIJd/AAAA//8DAFBLAQItABQABgAIAAAAIQDb4fbL7gAAAIUBAAATAAAAAAAA&#10;AAAAAAAAAAAAAABbQ29udGVudF9UeXBlc10ueG1sUEsBAi0AFAAGAAgAAAAhAFr0LFu/AAAAFQEA&#10;AAsAAAAAAAAAAAAAAAAAHwEAAF9yZWxzLy5yZWxzUEsBAi0AFAAGAAgAAAAhAIOeIK3HAAAA3AAA&#10;AA8AAAAAAAAAAAAAAAAABwIAAGRycy9kb3ducmV2LnhtbFBLBQYAAAAAAwADALcAAAD7AgAAAAA=&#10;"/>
                <v:line id="Line 29" o:spid="_x0000_s1053" style="position:absolute;visibility:visible;mso-wrap-style:square" from="8322,9348" to="8322,9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"/>
                <v:line id="Line 30" o:spid="_x0000_s1054" style="position:absolute;flip:x;visibility:visible;mso-wrap-style:square" from="3306,9348" to="3306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"/>
                <v:line id="Line 31" o:spid="_x0000_s1055" style="position:absolute;flip:x;visibility:visible;mso-wrap-style:square" from="3420,9348" to="3420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"/>
                <v:line id="Line 32" o:spid="_x0000_s1056" style="position:absolute;flip:x;visibility:visible;mso-wrap-style:square" from="3534,9348" to="3534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"/>
                <v:line id="Line 33" o:spid="_x0000_s1057" style="position:absolute;flip:x;visibility:visible;mso-wrap-style:square" from="3648,9348" to="3648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"/>
                <v:line id="Line 34" o:spid="_x0000_s1058" style="position:absolute;flip:x;visibility:visible;mso-wrap-style:square" from="3762,9348" to="3762,9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"/>
                <v:line id="Line 35" o:spid="_x0000_s1059" style="position:absolute;flip:x;visibility:visible;mso-wrap-style:square" from="3876,9348" to="3876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"/>
                <v:line id="Line 36" o:spid="_x0000_s1060" style="position:absolute;flip:x;visibility:visible;mso-wrap-style:square" from="3990,9348" to="3990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"/>
                <v:line id="Line 37" o:spid="_x0000_s1061" style="position:absolute;flip:x;visibility:visible;mso-wrap-style:square" from="4104,9348" to="4104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"/>
                <v:line id="Line 38" o:spid="_x0000_s1062" style="position:absolute;flip:x;visibility:visible;mso-wrap-style:square" from="4218,9348" to="4218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"/>
                <v:line id="Line 39" o:spid="_x0000_s1063" style="position:absolute;flip:x;visibility:visible;mso-wrap-style:square" from="4329,9348" to="4329,9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"/>
                <v:line id="Line 40" o:spid="_x0000_s1064" style="position:absolute;flip:x;visibility:visible;mso-wrap-style:square" from="4446,9348" to="4446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"/>
                <v:line id="Line 41" o:spid="_x0000_s1065" style="position:absolute;flip:x;visibility:visible;mso-wrap-style:square" from="4560,9348" to="4560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"/>
                <v:line id="Line 42" o:spid="_x0000_s1066" style="position:absolute;flip:x;visibility:visible;mso-wrap-style:square" from="4674,9348" to="4674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"/>
                <v:line id="Line 43" o:spid="_x0000_s1067" style="position:absolute;flip:x;visibility:visible;mso-wrap-style:square" from="4788,9348" to="4788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"/>
                <v:line id="Line 44" o:spid="_x0000_s1068" style="position:absolute;flip:x;visibility:visible;mso-wrap-style:square" from="4902,9348" to="4902,9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"/>
                <v:line id="Line 45" o:spid="_x0000_s1069" style="position:absolute;flip:x;visibility:visible;mso-wrap-style:square" from="5016,9348" to="5016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"/>
                <v:line id="Line 46" o:spid="_x0000_s1070" style="position:absolute;flip:x;visibility:visible;mso-wrap-style:square" from="5130,9348" to="5130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"/>
                <v:line id="Line 47" o:spid="_x0000_s1071" style="position:absolute;flip:x;visibility:visible;mso-wrap-style:square" from="5244,9348" to="5244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"/>
                <v:line id="Line 48" o:spid="_x0000_s1072" style="position:absolute;flip:x;visibility:visible;mso-wrap-style:square" from="5358,9348" to="5358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"/>
                <v:line id="Line 49" o:spid="_x0000_s1073" style="position:absolute;flip:x;visibility:visible;mso-wrap-style:square" from="3192,9348" to="3192,9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"/>
                <v:line id="Line 50" o:spid="_x0000_s1074" style="position:absolute;flip:x;visibility:visible;mso-wrap-style:square" from="2622,9348" to="2622,9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"/>
                <v:line id="Line 51" o:spid="_x0000_s1075" style="position:absolute;flip:x;visibility:visible;mso-wrap-style:square" from="2736,9348" to="2736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"/>
                <v:line id="Line 52" o:spid="_x0000_s1076" style="position:absolute;flip:x;visibility:visible;mso-wrap-style:square" from="2850,9348" to="2850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yIlwwAAANw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mW5qcz6QjI9S8AAAD//wMAUEsBAi0AFAAGAAgAAAAhANvh9svuAAAAhQEAABMAAAAAAAAAAAAA&#10;AAAAAAAAAFtDb250ZW50X1R5cGVzXS54bWxQSwECLQAUAAYACAAAACEAWvQsW78AAAAVAQAACwAA&#10;AAAAAAAAAAAAAAAfAQAAX3JlbHMvLnJlbHNQSwECLQAUAAYACAAAACEAIrMiJcMAAADcAAAADwAA&#10;AAAAAAAAAAAAAAAHAgAAZHJzL2Rvd25yZXYueG1sUEsFBgAAAAADAAMAtwAAAPcCAAAAAA==&#10;"/>
                <v:line id="Line 53" o:spid="_x0000_s1077" style="position:absolute;flip:x;visibility:visible;mso-wrap-style:square" from="2964,9348" to="2964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"/>
                <v:line id="Line 54" o:spid="_x0000_s1078" style="position:absolute;flip:x;visibility:visible;mso-wrap-style:square" from="3078,9348" to="3078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"/>
                <v:line id="Line 55" o:spid="_x0000_s1079" style="position:absolute;flip:x;visibility:visible;mso-wrap-style:square" from="5415,9234" to="5472,9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"/>
                <v:line id="Line 56" o:spid="_x0000_s1080" style="position:absolute;flip:x;visibility:visible;mso-wrap-style:square" from="5415,9120" to="5472,9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"/>
                <v:line id="Line 57" o:spid="_x0000_s1081" style="position:absolute;flip:x;visibility:visible;mso-wrap-style:square" from="5415,9006" to="5472,9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"/>
                <v:line id="Line 58" o:spid="_x0000_s1082" style="position:absolute;flip:x;visibility:visible;mso-wrap-style:square" from="5415,8892" to="5472,8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h/KxgAAANw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ZNsCv9n0hGQiz8AAAD//wMAUEsBAi0AFAAGAAgAAAAhANvh9svuAAAAhQEAABMAAAAAAAAA&#10;AAAAAAAAAAAAAFtDb250ZW50X1R5cGVzXS54bWxQSwECLQAUAAYACAAAACEAWvQsW78AAAAVAQAA&#10;CwAAAAAAAAAAAAAAAAAfAQAAX3JlbHMvLnJlbHNQSwECLQAUAAYACAAAACEAwhYfysYAAADcAAAA&#10;DwAAAAAAAAAAAAAAAAAHAgAAZHJzL2Rvd25yZXYueG1sUEsFBgAAAAADAAMAtwAAAPoCAAAAAA==&#10;"/>
                <v:line id="Line 59" o:spid="_x0000_s1083" style="position:absolute;flip:x;visibility:visible;mso-wrap-style:square" from="5358,8778" to="5471,8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"/>
                <v:line id="Line 60" o:spid="_x0000_s1084" style="position:absolute;flip:x;visibility:visible;mso-wrap-style:square" from="5415,8664" to="5472,8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S4jwwAAANw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mW1qYz6QjI9S8AAAD//wMAUEsBAi0AFAAGAAgAAAAhANvh9svuAAAAhQEAABMAAAAAAAAAAAAA&#10;AAAAAAAAAFtDb250ZW50X1R5cGVzXS54bWxQSwECLQAUAAYACAAAACEAWvQsW78AAAAVAQAACwAA&#10;AAAAAAAAAAAAAAAfAQAAX3JlbHMvLnJlbHNQSwECLQAUAAYACAAAACEA3MUuI8MAAADcAAAADwAA&#10;AAAAAAAAAAAAAAAHAgAAZHJzL2Rvd25yZXYueG1sUEsFBgAAAAADAAMAtwAAAPcCAAAAAA==&#10;"/>
                <v:line id="Line 61" o:spid="_x0000_s1085" style="position:absolute;flip:x;visibility:visible;mso-wrap-style:square" from="5415,8550" to="5472,8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"/>
                <v:line id="Line 62" o:spid="_x0000_s1086" style="position:absolute;flip:x;visibility:visible;mso-wrap-style:square" from="5415,8436" to="5472,8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"/>
                <v:line id="Line 63" o:spid="_x0000_s1087" style="position:absolute;flip:x;visibility:visible;mso-wrap-style:square" from="5415,8322" to="5472,8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"/>
                <v:line id="Line 64" o:spid="_x0000_s1088" style="position:absolute;flip:x;visibility:visible;mso-wrap-style:square" from="5301,8208" to="5471,8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"/>
                <v:line id="Line 65" o:spid="_x0000_s1089" style="position:absolute;flip:x;visibility:visible;mso-wrap-style:square" from="5415,8094" to="5472,8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"/>
                <v:line id="Line 66" o:spid="_x0000_s1090" style="position:absolute;flip:x;visibility:visible;mso-wrap-style:square" from="5415,7980" to="5472,7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"/>
                <v:line id="Line 67" o:spid="_x0000_s1091" style="position:absolute;flip:x;visibility:visible;mso-wrap-style:square" from="5415,7866" to="5472,7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"/>
                <v:line id="Line 68" o:spid="_x0000_s1092" style="position:absolute;flip:x;visibility:visible;mso-wrap-style:square" from="5415,7752" to="5472,7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"/>
                <v:line id="Line 69" o:spid="_x0000_s1093" style="position:absolute;flip:x;visibility:visible;mso-wrap-style:square" from="5358,7638" to="5471,7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"/>
                <v:line id="Line 70" o:spid="_x0000_s1094" style="position:absolute;flip:x;visibility:visible;mso-wrap-style:square" from="5358,11058" to="5471,11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"/>
                <v:line id="Line 71" o:spid="_x0000_s1095" style="position:absolute;flip:x;visibility:visible;mso-wrap-style:square" from="5415,10944" to="5472,10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"/>
                <v:line id="Line 72" o:spid="_x0000_s1096" style="position:absolute;flip:x;visibility:visible;mso-wrap-style:square" from="5415,10830" to="5472,10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"/>
                <v:line id="Line 73" o:spid="_x0000_s1097" style="position:absolute;flip:x;visibility:visible;mso-wrap-style:square" from="5415,10716" to="5472,10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"/>
                <v:line id="Line 74" o:spid="_x0000_s1098" style="position:absolute;flip:x;visibility:visible;mso-wrap-style:square" from="5415,10602" to="5472,10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"/>
                <v:line id="Line 75" o:spid="_x0000_s1099" style="position:absolute;flip:x;visibility:visible;mso-wrap-style:square" from="5301,10488" to="5471,10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"/>
                <v:line id="Line 76" o:spid="_x0000_s1100" style="position:absolute;flip:x;visibility:visible;mso-wrap-style:square" from="5415,10374" to="5472,10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"/>
                <v:line id="Line 77" o:spid="_x0000_s1101" style="position:absolute;flip:x;visibility:visible;mso-wrap-style:square" from="5415,10260" to="5472,10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"/>
                <v:line id="Line 78" o:spid="_x0000_s1102" style="position:absolute;flip:x;visibility:visible;mso-wrap-style:square" from="5415,10146" to="5472,10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"/>
                <v:line id="Line 79" o:spid="_x0000_s1103" style="position:absolute;flip:x;visibility:visible;mso-wrap-style:square" from="5415,10032" to="5472,10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"/>
                <v:line id="Line 80" o:spid="_x0000_s1104" style="position:absolute;flip:x;visibility:visible;mso-wrap-style:square" from="5358,9918" to="5471,9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"/>
                <v:line id="Line 81" o:spid="_x0000_s1105" style="position:absolute;flip:x;visibility:visible;mso-wrap-style:square" from="5415,9804" to="5472,9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"/>
                <v:line id="Line 82" o:spid="_x0000_s1106" style="position:absolute;flip:x;visibility:visible;mso-wrap-style:square" from="5415,9690" to="5472,9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"/>
                <v:line id="Line 83" o:spid="_x0000_s1107" style="position:absolute;flip:x;visibility:visible;mso-wrap-style:square" from="5415,9576" to="5472,9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"/>
                <v:line id="Line 84" o:spid="_x0000_s1108" style="position:absolute;flip:x;visibility:visible;mso-wrap-style:square" from="5415,9462" to="5472,9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5" o:spid="_x0000_s1109" type="#_x0000_t202" style="position:absolute;left:8644;top:9103;width:570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Oiu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nUzg70w8AnL1AAAA//8DAFBLAQItABQABgAIAAAAIQDb4fbL7gAAAIUBAAATAAAAAAAAAAAA&#10;AAAAAAAAAABbQ29udGVudF9UeXBlc10ueG1sUEsBAi0AFAAGAAgAAAAhAFr0LFu/AAAAFQEAAAsA&#10;AAAAAAAAAAAAAAAAHwEAAF9yZWxzLy5yZWxzUEsBAi0AFAAGAAgAAAAhAL+A6K7EAAAA3AAAAA8A&#10;AAAAAAAAAAAAAAAABwIAAGRycy9kb3ducmV2LnhtbFBLBQYAAAAAAwADALcAAAD4AgAAAAA=&#10;" filled="f" stroked="f">
                  <v:textbox>
                    <w:txbxContent>
                      <w:p w14:paraId="1ED10019" w14:textId="77777777" w:rsidR="00E5256E" w:rsidRDefault="00E5256E" w:rsidP="004A3821">
                        <w:r>
                          <w:t>x</w:t>
                        </w:r>
                      </w:p>
                    </w:txbxContent>
                  </v:textbox>
                </v:shape>
                <v:shape id="Text Box 86" o:spid="_x0000_s1110" type="#_x0000_t202" style="position:absolute;left:5240;top:6900;width:560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XDa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MhmSTwOBOPgFz+AQAA//8DAFBLAQItABQABgAIAAAAIQDb4fbL7gAAAIUBAAATAAAAAAAAAAAA&#10;AAAAAAAAAABbQ29udGVudF9UeXBlc10ueG1sUEsBAi0AFAAGAAgAAAAhAFr0LFu/AAAAFQEAAAsA&#10;AAAAAAAAAAAAAAAAHwEAAF9yZWxzLy5yZWxzUEsBAi0AFAAGAAgAAAAhADBpcNrEAAAA3AAAAA8A&#10;AAAAAAAAAAAAAAAABwIAAGRycy9kb3ducmV2LnhtbFBLBQYAAAAAAwADALcAAAD4AgAAAAA=&#10;" filled="f" stroked="f">
                  <v:textbox>
                    <w:txbxContent>
                      <w:p w14:paraId="653C8EC7" w14:textId="77777777" w:rsidR="00E5256E" w:rsidRDefault="00E5256E" w:rsidP="004A3821">
                        <w:r>
                          <w:t>y</w:t>
                        </w:r>
                      </w:p>
                    </w:txbxContent>
                  </v:textbox>
                </v:shape>
                <v:shape id="Text Box 87" o:spid="_x0000_s1111" type="#_x0000_t202" style="position:absolute;left:2900;top:9520;width:60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VB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4mkJtzPxCMjsDwAA//8DAFBLAQItABQABgAIAAAAIQDb4fbL7gAAAIUBAAATAAAAAAAAAAAA&#10;AAAAAAAAAABbQ29udGVudF9UeXBlc10ueG1sUEsBAi0AFAAGAAgAAAAhAFr0LFu/AAAAFQEAAAsA&#10;AAAAAAAAAAAAAAAAHwEAAF9yZWxzLy5yZWxzUEsBAi0AFAAGAAgAAAAhAF8l1UHEAAAA3AAAAA8A&#10;AAAAAAAAAAAAAAAABwIAAGRycy9kb3ducmV2LnhtbFBLBQYAAAAAAwADALcAAAD4AgAAAAA=&#10;" filled="f" stroked="f">
                  <v:textbox>
                    <w:txbxContent>
                      <w:p w14:paraId="731FBCA6" w14:textId="77777777" w:rsidR="00E5256E" w:rsidRDefault="00E5256E" w:rsidP="004A3821">
                        <w:pPr>
                          <w:jc w:val="center"/>
                        </w:pPr>
                        <w:r>
                          <w:t>-2</w:t>
                        </w:r>
                      </w:p>
                    </w:txbxContent>
                  </v:textbox>
                </v:shape>
                <v:shape id="Text Box 88" o:spid="_x0000_s1112" type="#_x0000_t202" style="position:absolute;left:4020;top:9520;width:60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0s2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8nEF9zPxCMjsFwAA//8DAFBLAQItABQABgAIAAAAIQDb4fbL7gAAAIUBAAATAAAAAAAAAAAA&#10;AAAAAAAAAABbQ29udGVudF9UeXBlc10ueG1sUEsBAi0AFAAGAAgAAAAhAFr0LFu/AAAAFQEAAAsA&#10;AAAAAAAAAAAAAAAAHwEAAF9yZWxzLy5yZWxzUEsBAi0AFAAGAAgAAAAhAK/3SzbEAAAA3AAAAA8A&#10;AAAAAAAAAAAAAAAABwIAAGRycy9kb3ducmV2LnhtbFBLBQYAAAAAAwADALcAAAD4AgAAAAA=&#10;" filled="f" stroked="f">
                  <v:textbox>
                    <w:txbxContent>
                      <w:p w14:paraId="2C12F1F9" w14:textId="77777777" w:rsidR="00E5256E" w:rsidRDefault="00E5256E" w:rsidP="004A3821">
                        <w:pPr>
                          <w:jc w:val="center"/>
                        </w:pPr>
                        <w:r>
                          <w:t>-1</w:t>
                        </w:r>
                      </w:p>
                    </w:txbxContent>
                  </v:textbox>
                </v:shape>
                <v:shape id="Text Box 89" o:spid="_x0000_s1113" type="#_x0000_t202" style="position:absolute;left:6300;top:9520;width:60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+6t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9zH8n4lHQM7uAAAA//8DAFBLAQItABQABgAIAAAAIQDb4fbL7gAAAIUBAAATAAAAAAAAAAAA&#10;AAAAAAAAAABbQ29udGVudF9UeXBlc10ueG1sUEsBAi0AFAAGAAgAAAAhAFr0LFu/AAAAFQEAAAsA&#10;AAAAAAAAAAAAAAAAHwEAAF9yZWxzLy5yZWxzUEsBAi0AFAAGAAgAAAAhAMC77q3EAAAA3AAAAA8A&#10;AAAAAAAAAAAAAAAABwIAAGRycy9kb3ducmV2LnhtbFBLBQYAAAAAAwADALcAAAD4AgAAAAA=&#10;" filled="f" stroked="f">
                  <v:textbox>
                    <w:txbxContent>
                      <w:p w14:paraId="52FDDFEE" w14:textId="77777777" w:rsidR="00E5256E" w:rsidRDefault="00E5256E" w:rsidP="004A3821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90" o:spid="_x0000_s1114" type="#_x0000_t202" style="position:absolute;left:7460;top:9520;width:60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rf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qaT&#10;uDaeiUdArp8AAAD//wMAUEsBAi0AFAAGAAgAAAAhANvh9svuAAAAhQEAABMAAAAAAAAAAAAAAAAA&#10;AAAAAFtDb250ZW50X1R5cGVzXS54bWxQSwECLQAUAAYACAAAACEAWvQsW78AAAAVAQAACwAAAAAA&#10;AAAAAAAAAAAfAQAAX3JlbHMvLnJlbHNQSwECLQAUAAYACAAAACEAsSR638AAAADcAAAADwAAAAAA&#10;AAAAAAAAAAAHAgAAZHJzL2Rvd25yZXYueG1sUEsFBgAAAAADAAMAtwAAAPQCAAAAAA==&#10;" filled="f" stroked="f">
                  <v:textbox>
                    <w:txbxContent>
                      <w:p w14:paraId="2736276C" w14:textId="77777777" w:rsidR="00E5256E" w:rsidRDefault="00E5256E" w:rsidP="004A3821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91" o:spid="_x0000_s1115" type="#_x0000_t202" style="position:absolute;left:4500;top:7980;width: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N9E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4xn8nYlHQC6fAAAA//8DAFBLAQItABQABgAIAAAAIQDb4fbL7gAAAIUBAAATAAAAAAAAAAAA&#10;AAAAAAAAAABbQ29udGVudF9UeXBlc10ueG1sUEsBAi0AFAAGAAgAAAAhAFr0LFu/AAAAFQEAAAsA&#10;AAAAAAAAAAAAAAAAHwEAAF9yZWxzLy5yZWxzUEsBAi0AFAAGAAgAAAAhAN5o30TEAAAA3AAAAA8A&#10;AAAAAAAAAAAAAAAABwIAAGRycy9kb3ducmV2LnhtbFBLBQYAAAAAAwADALcAAAD4AgAAAAA=&#10;" filled="f" stroked="f">
                  <v:textbox>
                    <w:txbxContent>
                      <w:p w14:paraId="1F2526E4" w14:textId="77777777" w:rsidR="00E5256E" w:rsidRDefault="00E5256E" w:rsidP="004A3821">
                        <w:pPr>
                          <w:jc w:val="righ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92" o:spid="_x0000_s1116" type="#_x0000_t202" style="position:absolute;left:4500;top:10260;width: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" filled="f" stroked="f">
                  <v:textbox>
                    <w:txbxContent>
                      <w:p w14:paraId="2C5A31DA" w14:textId="77777777" w:rsidR="00E5256E" w:rsidRDefault="00E5256E" w:rsidP="004A3821">
                        <w:pPr>
                          <w:jc w:val="right"/>
                        </w:pPr>
                        <w:r>
                          <w:t>-1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CEC90F9" w14:textId="77777777" w:rsidR="004A3821" w:rsidRDefault="004A3821" w:rsidP="004A3821">
      <w:pPr>
        <w:pStyle w:val="Indent2"/>
      </w:pPr>
      <w:r>
        <w:t>(b)</w:t>
      </w:r>
      <w:r>
        <w:tab/>
        <w:t>Sketch the graph of the equation on the axes below.</w:t>
      </w:r>
    </w:p>
    <w:p w14:paraId="3A825B0D" w14:textId="77777777" w:rsidR="004A3821" w:rsidRDefault="004A3821" w:rsidP="004A3821">
      <w:pPr>
        <w:pStyle w:val="Indent20"/>
      </w:pPr>
    </w:p>
    <w:p w14:paraId="35EBDD36" w14:textId="77777777" w:rsidR="004A3821" w:rsidRDefault="004A3821" w:rsidP="004A3821">
      <w:pPr>
        <w:pStyle w:val="Indent20"/>
        <w:rPr>
          <w:u w:val="single"/>
        </w:rPr>
      </w:pPr>
      <w:r>
        <w:t>(c)</w:t>
      </w:r>
      <w:r>
        <w:tab/>
        <w:t>(</w:t>
      </w:r>
      <w:proofErr w:type="spellStart"/>
      <w:r>
        <w:t>i</w:t>
      </w:r>
      <w:proofErr w:type="spellEnd"/>
      <w:r>
        <w:t>)</w:t>
      </w:r>
      <w:r>
        <w:tab/>
        <w:t>Between what x-values does the graph exist?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4923224" w14:textId="77777777" w:rsidR="004A3821" w:rsidRDefault="004A3821" w:rsidP="004A3821">
      <w:pPr>
        <w:pStyle w:val="Indent3"/>
      </w:pPr>
    </w:p>
    <w:p w14:paraId="679A5A87" w14:textId="77777777" w:rsidR="004A3821" w:rsidRDefault="004A3821" w:rsidP="004A3821">
      <w:pPr>
        <w:pStyle w:val="Indent3"/>
      </w:pPr>
      <w:r>
        <w:t>(ii)</w:t>
      </w:r>
      <w:r>
        <w:tab/>
        <w:t>Between what y-values does the graph exist?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78FE9E0" w14:textId="77777777" w:rsidR="004A3821" w:rsidRDefault="004A3821" w:rsidP="004A3821">
      <w:pPr>
        <w:pStyle w:val="Indent3"/>
      </w:pPr>
    </w:p>
    <w:p w14:paraId="570C0161" w14:textId="77777777" w:rsidR="004A3821" w:rsidRDefault="004A3821" w:rsidP="004A3821">
      <w:pPr>
        <w:pStyle w:val="Indent3"/>
      </w:pPr>
      <w:r>
        <w:t>(iii)</w:t>
      </w:r>
      <w:r>
        <w:tab/>
        <w:t>How do your answers to parts (</w:t>
      </w:r>
      <w:proofErr w:type="spellStart"/>
      <w:r>
        <w:t>i</w:t>
      </w:r>
      <w:proofErr w:type="spellEnd"/>
      <w:r>
        <w:t>) and (ii) above relate back to the original equation?</w:t>
      </w:r>
    </w:p>
    <w:p w14:paraId="029DB943" w14:textId="77777777" w:rsidR="004A3821" w:rsidRDefault="004A3821" w:rsidP="004A3821">
      <w:pPr>
        <w:pStyle w:val="Indent3"/>
      </w:pPr>
    </w:p>
    <w:p w14:paraId="77D8FCB4" w14:textId="7D3D1C6E" w:rsidR="004A3821" w:rsidRDefault="004A3821" w:rsidP="004A3821">
      <w:pPr>
        <w:pStyle w:val="Indent1"/>
      </w:pPr>
      <w:r>
        <w:br w:type="page"/>
      </w:r>
      <w:r w:rsidRPr="00937B75">
        <w:rPr>
          <w:b/>
        </w:rPr>
        <w:lastRenderedPageBreak/>
        <w:t>2</w:t>
      </w:r>
      <w:r>
        <w:rPr>
          <w:b/>
        </w:rPr>
        <w:t>.</w:t>
      </w:r>
      <w:r w:rsidR="002222EF">
        <w:tab/>
        <w:t>[2, 4</w:t>
      </w:r>
      <w:r>
        <w:t xml:space="preserve"> marks]</w:t>
      </w:r>
    </w:p>
    <w:p w14:paraId="5A637C87" w14:textId="40F2ED2A" w:rsidR="004A3821" w:rsidRDefault="004A3821" w:rsidP="004A3821">
      <w:pPr>
        <w:pStyle w:val="Indent1"/>
      </w:pPr>
      <w:r>
        <w:tab/>
        <w:t>Consider the equation</w:t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9</m:t>
            </m:r>
          </m:den>
        </m:f>
        <m:r>
          <m:rPr>
            <m:nor/>
          </m:rPr>
          <m:t xml:space="preserve">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4</m:t>
            </m:r>
          </m:den>
        </m:f>
        <m:r>
          <m:rPr>
            <m:nor/>
          </m:rPr>
          <m:t xml:space="preserve"> = 1</m:t>
        </m:r>
      </m:oMath>
    </w:p>
    <w:p w14:paraId="35AD309E" w14:textId="77777777" w:rsidR="004A3821" w:rsidRDefault="004A3821" w:rsidP="004A3821"/>
    <w:p w14:paraId="502EF49D" w14:textId="0D9F9177" w:rsidR="004A3821" w:rsidRDefault="004A3821" w:rsidP="004A3821">
      <w:pPr>
        <w:pStyle w:val="BOSIndent1"/>
      </w:pPr>
      <w:r>
        <w:tab/>
        <w:t>Type this equation into the MAIN screen of your calculator and then graph it from there.</w:t>
      </w:r>
      <w:r w:rsidR="002222EF">
        <w:t xml:space="preserve">  Set up your axes as Default.</w:t>
      </w:r>
    </w:p>
    <w:p w14:paraId="346B155C" w14:textId="77777777" w:rsidR="004A3821" w:rsidRDefault="004A3821" w:rsidP="004A3821">
      <w:pPr>
        <w:pStyle w:val="Indent2"/>
      </w:pPr>
    </w:p>
    <w:p w14:paraId="0B1F3A99" w14:textId="0D823703" w:rsidR="004A3821" w:rsidRDefault="004A3821" w:rsidP="004A3821">
      <w:pPr>
        <w:pStyle w:val="BOSIndent2"/>
      </w:pPr>
      <w:r>
        <w:t>(a)</w:t>
      </w:r>
      <w:r>
        <w:tab/>
        <w:t>Sketch the graph of</w:t>
      </w:r>
      <w:r w:rsidR="003D4448">
        <w:t xml:space="preserve"> the equation on the axes below</w:t>
      </w:r>
    </w:p>
    <w:p w14:paraId="4817C0B2" w14:textId="21B7B63C" w:rsidR="004A3821" w:rsidRDefault="004A3821" w:rsidP="004A3821">
      <w:pPr>
        <w:pStyle w:val="Indent2"/>
      </w:pPr>
    </w:p>
    <w:p w14:paraId="52F87FDF" w14:textId="5C2C48D4" w:rsidR="002222EF" w:rsidRPr="002222EF" w:rsidRDefault="003D4448" w:rsidP="002222EF">
      <w:pPr>
        <w:pStyle w:val="Indent2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53531DD" wp14:editId="151EA7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75095" cy="5378450"/>
            <wp:effectExtent l="0" t="0" r="0" b="0"/>
            <wp:wrapSquare wrapText="bothSides"/>
            <wp:docPr id="11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537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2EF">
        <w:t>(b)</w:t>
      </w:r>
      <w:r w:rsidR="002222EF">
        <w:tab/>
        <w:t>(</w:t>
      </w:r>
      <w:proofErr w:type="spellStart"/>
      <w:r w:rsidR="002222EF">
        <w:t>i</w:t>
      </w:r>
      <w:proofErr w:type="spellEnd"/>
      <w:r w:rsidR="002222EF">
        <w:t>)</w:t>
      </w:r>
      <w:r w:rsidR="002222EF">
        <w:tab/>
        <w:t>Between what x-values does the graph exist?</w:t>
      </w:r>
      <w:r w:rsidR="002222EF">
        <w:tab/>
      </w:r>
      <w:r w:rsidR="002222EF">
        <w:rPr>
          <w:u w:val="single"/>
        </w:rPr>
        <w:tab/>
      </w:r>
      <w:r w:rsidR="002222EF">
        <w:rPr>
          <w:u w:val="single"/>
        </w:rPr>
        <w:tab/>
      </w:r>
      <w:r w:rsidR="002222EF">
        <w:rPr>
          <w:u w:val="single"/>
        </w:rPr>
        <w:tab/>
      </w:r>
    </w:p>
    <w:p w14:paraId="224E660E" w14:textId="77777777" w:rsidR="002222EF" w:rsidRDefault="002222EF" w:rsidP="002222EF">
      <w:pPr>
        <w:pStyle w:val="Indent3"/>
      </w:pPr>
    </w:p>
    <w:p w14:paraId="34ADEAF9" w14:textId="77777777" w:rsidR="002222EF" w:rsidRDefault="002222EF" w:rsidP="002222EF">
      <w:pPr>
        <w:pStyle w:val="Indent3"/>
      </w:pPr>
      <w:r>
        <w:t>(ii)</w:t>
      </w:r>
      <w:r>
        <w:tab/>
        <w:t>Between what y-values does the graph exist?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F1C1BAA" w14:textId="77777777" w:rsidR="002222EF" w:rsidRDefault="002222EF" w:rsidP="002222EF">
      <w:pPr>
        <w:pStyle w:val="Indent3"/>
      </w:pPr>
    </w:p>
    <w:p w14:paraId="445E0DFE" w14:textId="77777777" w:rsidR="002222EF" w:rsidRDefault="002222EF" w:rsidP="002222EF">
      <w:pPr>
        <w:pStyle w:val="Indent3"/>
      </w:pPr>
      <w:r>
        <w:t>(iii)</w:t>
      </w:r>
      <w:r>
        <w:tab/>
        <w:t>How do your answers to parts (</w:t>
      </w:r>
      <w:proofErr w:type="spellStart"/>
      <w:r>
        <w:t>i</w:t>
      </w:r>
      <w:proofErr w:type="spellEnd"/>
      <w:r>
        <w:t>) and (ii) above relate back to the original equation?</w:t>
      </w:r>
    </w:p>
    <w:p w14:paraId="5FC86EB7" w14:textId="2DD36645" w:rsidR="004A3821" w:rsidRDefault="004A3821" w:rsidP="004A3821">
      <w:pPr>
        <w:pStyle w:val="Indent1"/>
      </w:pPr>
      <w:r>
        <w:br w:type="page"/>
      </w:r>
      <w:r>
        <w:rPr>
          <w:b/>
        </w:rPr>
        <w:lastRenderedPageBreak/>
        <w:t>3.</w:t>
      </w:r>
      <w:r w:rsidR="002222EF">
        <w:tab/>
        <w:t>[2</w:t>
      </w:r>
      <w:r>
        <w:t>, 2 marks]</w:t>
      </w:r>
    </w:p>
    <w:p w14:paraId="274C4803" w14:textId="14792684" w:rsidR="004A3821" w:rsidRDefault="004A3821" w:rsidP="004A3821">
      <w:pPr>
        <w:pStyle w:val="Indent1"/>
      </w:pPr>
      <w:r>
        <w:tab/>
        <w:t>Consider the equation</w:t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(x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2)</m:t>
                </m:r>
              </m:e>
              <m:sup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/>
              </w:rPr>
              <m:t>1</m:t>
            </m:r>
          </m:den>
        </m:f>
        <m:r>
          <m:rPr>
            <m:nor/>
          </m:rPr>
          <w:rPr>
            <w:rFonts w:ascii="Cambria Math" w:hAnsi="Cambria Math"/>
          </w:rPr>
          <m:t xml:space="preserve">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(y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1)</m:t>
                </m:r>
              </m:e>
              <m:sup>
                <m:r>
                  <m:rPr>
                    <m:nor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/>
              </w:rPr>
              <m:t>4</m:t>
            </m:r>
          </m:den>
        </m:f>
        <m:r>
          <m:rPr>
            <m:nor/>
          </m:rPr>
          <w:rPr>
            <w:rFonts w:ascii="Cambria Math" w:hAnsi="Cambria Math"/>
          </w:rPr>
          <m:t xml:space="preserve"> = 1</m:t>
        </m:r>
      </m:oMath>
    </w:p>
    <w:p w14:paraId="34735349" w14:textId="77777777" w:rsidR="004A3821" w:rsidRDefault="004A3821" w:rsidP="004A3821"/>
    <w:p w14:paraId="474EFA33" w14:textId="41B45966" w:rsidR="004A3821" w:rsidRDefault="004A3821" w:rsidP="004A3821">
      <w:pPr>
        <w:pStyle w:val="Indent2"/>
      </w:pPr>
      <w:r>
        <w:t>(a)</w:t>
      </w:r>
      <w:r>
        <w:tab/>
        <w:t>Sketch the graph of the equation on the axes below.</w:t>
      </w:r>
    </w:p>
    <w:p w14:paraId="3BE158D5" w14:textId="77777777" w:rsidR="004A3821" w:rsidRDefault="004A3821" w:rsidP="004A3821">
      <w:pPr>
        <w:pStyle w:val="Indent1"/>
      </w:pPr>
    </w:p>
    <w:p w14:paraId="3ED68694" w14:textId="1CB0FC1E" w:rsidR="003D4448" w:rsidRDefault="003D4448" w:rsidP="004A3821">
      <w:pPr>
        <w:pStyle w:val="Indent1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1EE37FB" wp14:editId="37E664A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75095" cy="5378450"/>
            <wp:effectExtent l="0" t="0" r="0" b="0"/>
            <wp:wrapSquare wrapText="bothSides"/>
            <wp:docPr id="11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537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9C935" w14:textId="77777777" w:rsidR="004A3821" w:rsidRPr="004A3821" w:rsidRDefault="004A3821" w:rsidP="004A3821">
      <w:pPr>
        <w:pStyle w:val="BOSIndent2"/>
      </w:pPr>
      <w:r>
        <w:t>(b)</w:t>
      </w:r>
      <w:r>
        <w:tab/>
      </w:r>
      <w:r>
        <w:rPr>
          <w:i/>
        </w:rPr>
        <w:t>Describe</w:t>
      </w:r>
      <w:r>
        <w:t xml:space="preserve"> the shape and position of the graph.</w:t>
      </w:r>
    </w:p>
    <w:p w14:paraId="2B48CA53" w14:textId="0A642333" w:rsidR="004A3821" w:rsidRDefault="004A3821" w:rsidP="004A3821">
      <w:pPr>
        <w:pStyle w:val="Indent1"/>
      </w:pPr>
      <w:r>
        <w:br w:type="page"/>
      </w:r>
      <w:r>
        <w:rPr>
          <w:b/>
        </w:rPr>
        <w:lastRenderedPageBreak/>
        <w:t>4.</w:t>
      </w:r>
      <w:r w:rsidR="002222EF">
        <w:tab/>
        <w:t>[3</w:t>
      </w:r>
      <w:r>
        <w:t>, 4, 4 marks]</w:t>
      </w:r>
    </w:p>
    <w:p w14:paraId="2286A45A" w14:textId="77777777" w:rsidR="004A3821" w:rsidRDefault="004A3821" w:rsidP="004A3821">
      <w:pPr>
        <w:pStyle w:val="Indent1"/>
      </w:pPr>
    </w:p>
    <w:p w14:paraId="225BCE23" w14:textId="578D21AB" w:rsidR="004A3821" w:rsidRDefault="004A3821" w:rsidP="004A3821">
      <w:pPr>
        <w:pStyle w:val="Indent2"/>
      </w:pPr>
      <w:r>
        <w:t>(a)</w:t>
      </w:r>
      <w:r>
        <w:tab/>
        <w:t>Consider the equation</w:t>
      </w:r>
      <w:r w:rsidR="00E5256E">
        <w:tab/>
      </w:r>
      <w:r w:rsidR="00E5256E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(x + 3)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16</m:t>
            </m:r>
          </m:den>
        </m:f>
        <m:r>
          <m:rPr>
            <m:nor/>
          </m:rPr>
          <m:t xml:space="preserve">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(y -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m:t>2)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9</m:t>
            </m:r>
          </m:den>
        </m:f>
        <m:r>
          <m:rPr>
            <m:nor/>
          </m:rPr>
          <m:t xml:space="preserve"> = 1</m:t>
        </m:r>
      </m:oMath>
    </w:p>
    <w:p w14:paraId="36FFEC75" w14:textId="77777777" w:rsidR="004A3821" w:rsidRDefault="004A3821" w:rsidP="004A3821">
      <w:pPr>
        <w:pStyle w:val="Indent2"/>
      </w:pPr>
    </w:p>
    <w:p w14:paraId="131F12E2" w14:textId="77777777" w:rsidR="004A3821" w:rsidRDefault="004A3821" w:rsidP="004A3821">
      <w:pPr>
        <w:pStyle w:val="Indent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D252DCB" wp14:editId="265A985E">
                <wp:simplePos x="0" y="0"/>
                <wp:positionH relativeFrom="column">
                  <wp:posOffset>612140</wp:posOffset>
                </wp:positionH>
                <wp:positionV relativeFrom="paragraph">
                  <wp:posOffset>496570</wp:posOffset>
                </wp:positionV>
                <wp:extent cx="5393055" cy="3096895"/>
                <wp:effectExtent l="9525" t="0" r="0" b="28575"/>
                <wp:wrapTopAndBottom/>
                <wp:docPr id="11" name="Group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3055" cy="3096895"/>
                          <a:chOff x="1824" y="2565"/>
                          <a:chExt cx="8493" cy="4877"/>
                        </a:xfrm>
                      </wpg:grpSpPr>
                      <wps:wsp>
                        <wps:cNvPr id="12" name="Line 428"/>
                        <wps:cNvCnPr/>
                        <wps:spPr bwMode="auto">
                          <a:xfrm flipV="1">
                            <a:off x="5792" y="2907"/>
                            <a:ext cx="0" cy="45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429"/>
                        <wps:cNvCnPr/>
                        <wps:spPr bwMode="auto">
                          <a:xfrm>
                            <a:off x="1824" y="5175"/>
                            <a:ext cx="79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9633" y="4959"/>
                            <a:ext cx="684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86DB3" w14:textId="77777777" w:rsidR="00E5256E" w:rsidRDefault="00E5256E" w:rsidP="004A3821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431"/>
                        <wps:cNvSpPr txBox="1">
                          <a:spLocks noChangeArrowheads="1"/>
                        </wps:cNvSpPr>
                        <wps:spPr bwMode="auto">
                          <a:xfrm>
                            <a:off x="5529" y="2565"/>
                            <a:ext cx="741" cy="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77719" w14:textId="77777777" w:rsidR="00E5256E" w:rsidRDefault="00E5256E" w:rsidP="004A3821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252DCB" id="Group 427" o:spid="_x0000_s1117" style="position:absolute;left:0;text-align:left;margin-left:48.2pt;margin-top:39.1pt;width:424.65pt;height:243.85pt;z-index:251662336" coordorigin="1824,2565" coordsize="8493,4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">
                <v:line id="Line 428" o:spid="_x0000_s1118" style="position:absolute;flip:y;visibility:visible;mso-wrap-style:square" from="5792,2907" to="5792,7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<v:stroke endarrow="block"/>
                </v:line>
                <v:line id="Line 429" o:spid="_x0000_s1119" style="position:absolute;visibility:visible;mso-wrap-style:square" from="1824,5175" to="9761,5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<v:stroke endarrow="block"/>
                </v:line>
                <v:shape id="Text Box 430" o:spid="_x0000_s1120" type="#_x0000_t202" style="position:absolute;left:9633;top:4959;width:684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51D86DB3" w14:textId="77777777" w:rsidR="00E5256E" w:rsidRDefault="00E5256E" w:rsidP="004A3821">
                        <w:r>
                          <w:t>x</w:t>
                        </w:r>
                      </w:p>
                    </w:txbxContent>
                  </v:textbox>
                </v:shape>
                <v:shape id="Text Box 431" o:spid="_x0000_s1121" type="#_x0000_t202" style="position:absolute;left:5529;top:2565;width:741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39277719" w14:textId="77777777" w:rsidR="00E5256E" w:rsidRDefault="00E5256E" w:rsidP="004A3821">
                        <w:r>
                          <w:t>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ab/>
        <w:t xml:space="preserve">Draw a </w:t>
      </w:r>
      <w:r>
        <w:rPr>
          <w:i/>
        </w:rPr>
        <w:t>sketch</w:t>
      </w:r>
      <w:r>
        <w:t xml:space="preserve"> of the graph on the axes below, showing ALL important points (</w:t>
      </w:r>
      <w:proofErr w:type="spellStart"/>
      <w:r>
        <w:t>ie</w:t>
      </w:r>
      <w:proofErr w:type="spellEnd"/>
      <w:r>
        <w:t xml:space="preserve"> the points where </w:t>
      </w:r>
      <w:proofErr w:type="spellStart"/>
      <w:r>
        <w:t>x</w:t>
      </w:r>
      <w:r>
        <w:rPr>
          <w:vertAlign w:val="subscript"/>
        </w:rPr>
        <w:t>max</w:t>
      </w:r>
      <w:proofErr w:type="spellEnd"/>
      <w:r>
        <w:t xml:space="preserve">, </w:t>
      </w:r>
      <w:proofErr w:type="spellStart"/>
      <w:r>
        <w:t>x</w:t>
      </w:r>
      <w:r>
        <w:rPr>
          <w:vertAlign w:val="subscript"/>
        </w:rPr>
        <w:t>min</w:t>
      </w:r>
      <w:proofErr w:type="spellEnd"/>
      <w:r>
        <w:t xml:space="preserve">, </w:t>
      </w:r>
      <w:proofErr w:type="spellStart"/>
      <w:r>
        <w:t>y</w:t>
      </w:r>
      <w:r>
        <w:rPr>
          <w:vertAlign w:val="subscript"/>
        </w:rPr>
        <w:t>max</w:t>
      </w:r>
      <w:proofErr w:type="spellEnd"/>
      <w:r>
        <w:t xml:space="preserve">, </w:t>
      </w:r>
      <w:proofErr w:type="spellStart"/>
      <w:r>
        <w:t>y</w:t>
      </w:r>
      <w:r>
        <w:rPr>
          <w:vertAlign w:val="subscript"/>
        </w:rPr>
        <w:t>min</w:t>
      </w:r>
      <w:proofErr w:type="spellEnd"/>
      <w:r>
        <w:t>, and centre occur).</w:t>
      </w:r>
    </w:p>
    <w:p w14:paraId="2A241B6E" w14:textId="77777777" w:rsidR="004A3821" w:rsidRDefault="004A3821" w:rsidP="004A3821">
      <w:pPr>
        <w:pStyle w:val="Indent1"/>
      </w:pPr>
    </w:p>
    <w:p w14:paraId="463D0EB2" w14:textId="77777777" w:rsidR="004A3821" w:rsidRDefault="004A3821" w:rsidP="004A3821">
      <w:pPr>
        <w:pStyle w:val="Indent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C941CE5" wp14:editId="592579B9">
                <wp:simplePos x="0" y="0"/>
                <wp:positionH relativeFrom="column">
                  <wp:posOffset>1336040</wp:posOffset>
                </wp:positionH>
                <wp:positionV relativeFrom="paragraph">
                  <wp:posOffset>377825</wp:posOffset>
                </wp:positionV>
                <wp:extent cx="3909060" cy="2053590"/>
                <wp:effectExtent l="9525" t="0" r="5715" b="21590"/>
                <wp:wrapTopAndBottom/>
                <wp:docPr id="1" name="Group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9060" cy="2053590"/>
                          <a:chOff x="3249" y="8322"/>
                          <a:chExt cx="6156" cy="3234"/>
                        </a:xfrm>
                      </wpg:grpSpPr>
                      <wps:wsp>
                        <wps:cNvPr id="2" name="Line 433"/>
                        <wps:cNvCnPr/>
                        <wps:spPr bwMode="auto">
                          <a:xfrm flipV="1">
                            <a:off x="6083" y="8721"/>
                            <a:ext cx="0" cy="2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34"/>
                        <wps:cNvCnPr/>
                        <wps:spPr bwMode="auto">
                          <a:xfrm>
                            <a:off x="3249" y="10139"/>
                            <a:ext cx="56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435"/>
                        <wps:cNvSpPr txBox="1">
                          <a:spLocks noChangeArrowheads="1"/>
                        </wps:cNvSpPr>
                        <wps:spPr bwMode="auto">
                          <a:xfrm>
                            <a:off x="8835" y="9918"/>
                            <a:ext cx="570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8D033" w14:textId="77777777" w:rsidR="00E5256E" w:rsidRDefault="00E5256E" w:rsidP="004A3821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36"/>
                        <wps:cNvSpPr txBox="1">
                          <a:spLocks noChangeArrowheads="1"/>
                        </wps:cNvSpPr>
                        <wps:spPr bwMode="auto">
                          <a:xfrm>
                            <a:off x="5814" y="8322"/>
                            <a:ext cx="513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E4C8F0" w14:textId="77777777" w:rsidR="00E5256E" w:rsidRDefault="00E5256E" w:rsidP="004A3821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37"/>
                        <wps:cNvSpPr>
                          <a:spLocks noChangeArrowheads="1"/>
                        </wps:cNvSpPr>
                        <wps:spPr bwMode="auto">
                          <a:xfrm>
                            <a:off x="6099" y="10146"/>
                            <a:ext cx="2280" cy="119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438"/>
                        <wps:cNvCnPr/>
                        <wps:spPr bwMode="auto">
                          <a:xfrm>
                            <a:off x="7239" y="10146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39"/>
                        <wps:cNvCnPr/>
                        <wps:spPr bwMode="auto">
                          <a:xfrm>
                            <a:off x="6042" y="10716"/>
                            <a:ext cx="57" cy="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440"/>
                        <wps:cNvSpPr txBox="1">
                          <a:spLocks noChangeArrowheads="1"/>
                        </wps:cNvSpPr>
                        <wps:spPr bwMode="auto">
                          <a:xfrm>
                            <a:off x="7011" y="10146"/>
                            <a:ext cx="57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260214" w14:textId="77777777" w:rsidR="00E5256E" w:rsidRDefault="00E5256E" w:rsidP="004A3821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41"/>
                        <wps:cNvSpPr txBox="1">
                          <a:spLocks noChangeArrowheads="1"/>
                        </wps:cNvSpPr>
                        <wps:spPr bwMode="auto">
                          <a:xfrm>
                            <a:off x="5586" y="10545"/>
                            <a:ext cx="855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EE39F8" w14:textId="77777777" w:rsidR="00E5256E" w:rsidRDefault="00E5256E" w:rsidP="004A3821">
                              <w:r>
                                <w:t>-3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941CE5" id="Group 432" o:spid="_x0000_s1122" style="position:absolute;left:0;text-align:left;margin-left:105.2pt;margin-top:29.75pt;width:307.8pt;height:161.7pt;z-index:251663360" coordorigin="3249,8322" coordsize="6156,3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">
                <v:line id="Line 433" o:spid="_x0000_s1123" style="position:absolute;flip:y;visibility:visible;mso-wrap-style:square" from="6083,8721" to="6083,11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">
                  <v:stroke endarrow="block"/>
                </v:line>
                <v:line id="Line 434" o:spid="_x0000_s1124" style="position:absolute;visibility:visible;mso-wrap-style:square" from="3249,10139" to="8918,10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rUwwAAANoAAAAPAAAAZHJzL2Rvd25yZXYueG1sRI9BawIx&#10;FITvBf9DeIK3mtWC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7Q8K1MMAAADaAAAADwAA&#10;AAAAAAAAAAAAAAAHAgAAZHJzL2Rvd25yZXYueG1sUEsFBgAAAAADAAMAtwAAAPcCAAAAAA==&#10;">
                  <v:stroke endarrow="block"/>
                </v:line>
                <v:shape id="Text Box 435" o:spid="_x0000_s1125" type="#_x0000_t202" style="position:absolute;left:8835;top:9918;width:570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3328D033" w14:textId="77777777" w:rsidR="00E5256E" w:rsidRDefault="00E5256E" w:rsidP="004A3821">
                        <w:r>
                          <w:t>x</w:t>
                        </w:r>
                      </w:p>
                    </w:txbxContent>
                  </v:textbox>
                </v:shape>
                <v:shape id="Text Box 436" o:spid="_x0000_s1126" type="#_x0000_t202" style="position:absolute;left:5814;top:8322;width:513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77E4C8F0" w14:textId="77777777" w:rsidR="00E5256E" w:rsidRDefault="00E5256E" w:rsidP="004A3821">
                        <w:r>
                          <w:t>y</w:t>
                        </w:r>
                      </w:p>
                    </w:txbxContent>
                  </v:textbox>
                </v:shape>
                <v:oval id="Oval 437" o:spid="_x0000_s1127" style="position:absolute;left:6099;top:10146;width:2280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/>
                <v:line id="Line 438" o:spid="_x0000_s1128" style="position:absolute;visibility:visible;mso-wrap-style:square" from="7239,10146" to="7239,10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439" o:spid="_x0000_s1129" style="position:absolute;visibility:visible;mso-wrap-style:square" from="6042,10716" to="6099,10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shape id="Text Box 440" o:spid="_x0000_s1130" type="#_x0000_t202" style="position:absolute;left:7011;top:10146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04260214" w14:textId="77777777" w:rsidR="00E5256E" w:rsidRDefault="00E5256E" w:rsidP="004A3821">
                        <w:r>
                          <w:t>5</w:t>
                        </w:r>
                      </w:p>
                    </w:txbxContent>
                  </v:textbox>
                </v:shape>
                <v:shape id="Text Box 441" o:spid="_x0000_s1131" type="#_x0000_t202" style="position:absolute;left:5586;top:10545;width:855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1EE39F8" w14:textId="77777777" w:rsidR="00E5256E" w:rsidRDefault="00E5256E" w:rsidP="004A3821">
                        <w:r>
                          <w:t>-3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(b)</w:t>
      </w:r>
      <w:r>
        <w:tab/>
        <w:t>Give the equation for the graph sketched below.</w:t>
      </w:r>
    </w:p>
    <w:p w14:paraId="2F69A44C" w14:textId="77777777" w:rsidR="004A3821" w:rsidRDefault="004A3821" w:rsidP="004A3821">
      <w:pPr>
        <w:pStyle w:val="Indent2"/>
      </w:pPr>
    </w:p>
    <w:p w14:paraId="02D0C517" w14:textId="77777777" w:rsidR="004A3821" w:rsidRDefault="004A3821" w:rsidP="004A3821">
      <w:pPr>
        <w:pStyle w:val="Indent2"/>
      </w:pPr>
      <w:r>
        <w:br w:type="page"/>
      </w:r>
      <w:r>
        <w:lastRenderedPageBreak/>
        <w:t>(c)</w:t>
      </w:r>
      <w:r>
        <w:tab/>
        <w:t xml:space="preserve">The general equation for an ellipse can be written in the form </w:t>
      </w:r>
    </w:p>
    <w:p w14:paraId="1E25AFCA" w14:textId="77777777" w:rsidR="004A3821" w:rsidRDefault="004A3821" w:rsidP="004A3821">
      <w:pPr>
        <w:pStyle w:val="Indent2"/>
      </w:pPr>
    </w:p>
    <w:p w14:paraId="26D5A736" w14:textId="22814431" w:rsidR="004A3821" w:rsidRDefault="004A3821" w:rsidP="004A3821">
      <w:pPr>
        <w:pStyle w:val="Indent2"/>
      </w:pPr>
      <w:r>
        <w:tab/>
      </w:r>
      <w:r>
        <w:tab/>
      </w:r>
      <w:r>
        <w:tab/>
      </w:r>
      <w:r w:rsidR="00503BFC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(x - d)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a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m:rPr>
            <m:nor/>
          </m:rPr>
          <m:t xml:space="preserve">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(y -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m:t>e)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b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m:rPr>
            <m:nor/>
          </m:rPr>
          <m:t xml:space="preserve"> = 1</m:t>
        </m:r>
      </m:oMath>
    </w:p>
    <w:p w14:paraId="6D7C9064" w14:textId="77777777" w:rsidR="004A3821" w:rsidRDefault="004A3821" w:rsidP="004A3821">
      <w:pPr>
        <w:pStyle w:val="Indent2"/>
      </w:pPr>
    </w:p>
    <w:p w14:paraId="5EBC3AFF" w14:textId="77777777" w:rsidR="004A3821" w:rsidRDefault="004A3821" w:rsidP="004A3821">
      <w:pPr>
        <w:pStyle w:val="Indent2"/>
      </w:pPr>
      <w:r>
        <w:tab/>
        <w:t>You may wish to draw a rough sketch of the ellipse to assist you in answering the following questions.</w:t>
      </w:r>
    </w:p>
    <w:p w14:paraId="76302D6A" w14:textId="77777777" w:rsidR="004A3821" w:rsidRDefault="004A3821" w:rsidP="004A3821">
      <w:pPr>
        <w:pStyle w:val="Indent2"/>
      </w:pPr>
    </w:p>
    <w:p w14:paraId="314B211D" w14:textId="77777777" w:rsidR="004A3821" w:rsidRDefault="004A3821" w:rsidP="004A3821">
      <w:pPr>
        <w:pStyle w:val="Indent3"/>
      </w:pPr>
      <w:r>
        <w:t>(</w:t>
      </w:r>
      <w:proofErr w:type="spellStart"/>
      <w:r>
        <w:t>i</w:t>
      </w:r>
      <w:proofErr w:type="spellEnd"/>
      <w:r>
        <w:t>)</w:t>
      </w:r>
      <w:r>
        <w:tab/>
        <w:t>What is the height of the ellipse?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A4214B4" w14:textId="77777777" w:rsidR="004A3821" w:rsidRDefault="004A3821" w:rsidP="004A3821">
      <w:pPr>
        <w:pStyle w:val="Indent3"/>
      </w:pPr>
    </w:p>
    <w:p w14:paraId="4420F596" w14:textId="77777777" w:rsidR="004A3821" w:rsidRDefault="004A3821" w:rsidP="004A3821">
      <w:pPr>
        <w:pStyle w:val="Indent3"/>
      </w:pPr>
      <w:r>
        <w:t>(ii)</w:t>
      </w:r>
      <w:r>
        <w:tab/>
        <w:t>What is the maximum x-value for the ellipse?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F7A5E2C" w14:textId="77777777" w:rsidR="004A3821" w:rsidRDefault="004A3821" w:rsidP="004A3821">
      <w:pPr>
        <w:pStyle w:val="Indent3"/>
      </w:pPr>
    </w:p>
    <w:p w14:paraId="547BA04A" w14:textId="77777777" w:rsidR="004A3821" w:rsidRDefault="004A3821" w:rsidP="004A3821">
      <w:pPr>
        <w:pStyle w:val="Indent3"/>
      </w:pPr>
      <w:r>
        <w:t>(iii)</w:t>
      </w:r>
      <w:r>
        <w:tab/>
        <w:t>Give the co-ordinates for the lowest point on the ellipse.</w:t>
      </w:r>
    </w:p>
    <w:p w14:paraId="25C11CB6" w14:textId="77777777" w:rsidR="004A3821" w:rsidRDefault="004A3821" w:rsidP="004A3821">
      <w:pPr>
        <w:pStyle w:val="Indent3"/>
      </w:pPr>
    </w:p>
    <w:p w14:paraId="7C77462F" w14:textId="77777777" w:rsidR="004A3821" w:rsidRDefault="004A3821" w:rsidP="004A3821">
      <w:pPr>
        <w:pStyle w:val="Indent3"/>
      </w:pP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6CC71A3" w14:textId="77777777" w:rsidR="004A3821" w:rsidRDefault="004A3821" w:rsidP="004A3821">
      <w:pPr>
        <w:pStyle w:val="Indent3"/>
      </w:pPr>
    </w:p>
    <w:p w14:paraId="6C3037BB" w14:textId="77777777" w:rsidR="004A3821" w:rsidRDefault="004A3821" w:rsidP="004A3821">
      <w:pPr>
        <w:pStyle w:val="Indent3"/>
      </w:pPr>
      <w:r>
        <w:t>(iv)</w:t>
      </w:r>
      <w:r>
        <w:tab/>
        <w:t>Under what conditions would the ellipse actually be a circle?</w:t>
      </w:r>
    </w:p>
    <w:p w14:paraId="10D6DFA5" w14:textId="77777777" w:rsidR="004A3821" w:rsidRDefault="004A3821" w:rsidP="004A3821">
      <w:pPr>
        <w:pStyle w:val="Indent3"/>
      </w:pPr>
    </w:p>
    <w:p w14:paraId="1E4E8733" w14:textId="77777777" w:rsidR="004A3821" w:rsidRDefault="004A3821" w:rsidP="004A3821">
      <w:pPr>
        <w:pStyle w:val="Indent3"/>
        <w:rPr>
          <w:u w:val="single"/>
        </w:rPr>
      </w:pP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5A5633A" w14:textId="77777777" w:rsidR="004A3821" w:rsidRDefault="004A3821" w:rsidP="004A3821">
      <w:pPr>
        <w:pStyle w:val="Indent3"/>
        <w:ind w:left="0" w:firstLine="0"/>
        <w:rPr>
          <w:u w:val="single"/>
        </w:rPr>
      </w:pPr>
    </w:p>
    <w:p w14:paraId="74DC8EA5" w14:textId="77777777" w:rsidR="00E40798" w:rsidRDefault="00E40798" w:rsidP="004A3821"/>
    <w:p w14:paraId="1778E33B" w14:textId="3EA70F27" w:rsidR="004A3821" w:rsidRPr="00E73C25" w:rsidRDefault="004A3821" w:rsidP="004A3821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5.</w:t>
      </w:r>
      <w:r>
        <w:tab/>
        <w:t>[</w:t>
      </w:r>
      <w:r w:rsidR="002222EF">
        <w:t>2, 2 marks</w:t>
      </w:r>
      <w:r>
        <w:t>]</w:t>
      </w:r>
    </w:p>
    <w:p w14:paraId="13B20FA0" w14:textId="77777777" w:rsidR="004A3821" w:rsidRDefault="004A3821" w:rsidP="004A3821"/>
    <w:p w14:paraId="310E21A7" w14:textId="77777777" w:rsidR="005952EB" w:rsidRDefault="004A3821" w:rsidP="004A3821">
      <w:r>
        <w:tab/>
      </w:r>
      <w:r w:rsidR="005952EB">
        <w:t xml:space="preserve">A hyperbola can be graphed by the equation </w:t>
      </w:r>
      <m:oMath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r>
                  <m:rPr>
                    <m:nor/>
                  </m:rPr>
                  <m:t>a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  <m:r>
          <m:rPr>
            <m:nor/>
          </m:rPr>
          <m:t>-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r>
                  <m:rPr>
                    <m:nor/>
                  </m:rPr>
                  <m:t>b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1</m:t>
        </m:r>
      </m:oMath>
      <w:r w:rsidR="005952EB">
        <w:t>.</w:t>
      </w:r>
    </w:p>
    <w:p w14:paraId="062DC3CF" w14:textId="77777777" w:rsidR="005952EB" w:rsidRDefault="005952EB" w:rsidP="004A3821"/>
    <w:p w14:paraId="24BDA242" w14:textId="77777777" w:rsidR="004A3821" w:rsidRDefault="005952EB" w:rsidP="004A3821">
      <w:r>
        <w:tab/>
        <w:t>Sketch an accurate graph of the hyperbola defined by:</w:t>
      </w:r>
    </w:p>
    <w:p w14:paraId="1A069173" w14:textId="52A24921" w:rsidR="005952EB" w:rsidRDefault="005952EB" w:rsidP="004A3821"/>
    <w:p w14:paraId="0906A998" w14:textId="36DC5F97" w:rsidR="005952EB" w:rsidRDefault="00E73C25" w:rsidP="005952EB">
      <w:pPr>
        <w:pStyle w:val="BOSIndent2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5AA1D5C0" wp14:editId="201627B0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6475730" cy="3577590"/>
            <wp:effectExtent l="0" t="0" r="0" b="0"/>
            <wp:wrapSquare wrapText="bothSides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2EB">
        <w:t>(a)</w:t>
      </w:r>
      <w:r w:rsidR="005952EB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9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nor/>
          </m:rPr>
          <m:t>-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4</m:t>
            </m:r>
          </m:den>
        </m:f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1</m:t>
        </m:r>
      </m:oMath>
    </w:p>
    <w:p w14:paraId="53D5D972" w14:textId="78044CCB" w:rsidR="00752888" w:rsidRDefault="005952EB" w:rsidP="005952EB">
      <w:pPr>
        <w:pStyle w:val="BOSIndent2"/>
      </w:pPr>
      <w:r>
        <w:t>(b)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25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nor/>
          </m:rPr>
          <m:t>-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m:t>4</m:t>
            </m:r>
          </m:den>
        </m:f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1</m:t>
        </m:r>
      </m:oMath>
    </w:p>
    <w:p w14:paraId="6BB736F3" w14:textId="77777777" w:rsidR="003D4448" w:rsidRDefault="003D4448" w:rsidP="005952EB">
      <w:pPr>
        <w:pStyle w:val="BOSIndent2"/>
      </w:pPr>
    </w:p>
    <w:p w14:paraId="6EC3F884" w14:textId="51159F16" w:rsidR="003D4448" w:rsidRDefault="00E73C25" w:rsidP="005952EB">
      <w:pPr>
        <w:pStyle w:val="BOSIndent2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242FD880" wp14:editId="7B2B8E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75730" cy="3577590"/>
            <wp:effectExtent l="0" t="0" r="0" b="0"/>
            <wp:wrapSquare wrapText="bothSides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3D4F6" w14:textId="29FD2AC7" w:rsidR="005952EB" w:rsidRDefault="00752888" w:rsidP="00752888">
      <w:r>
        <w:br w:type="page"/>
      </w:r>
      <w:r>
        <w:rPr>
          <w:b/>
        </w:rPr>
        <w:lastRenderedPageBreak/>
        <w:t>6.</w:t>
      </w:r>
      <w:r>
        <w:tab/>
        <w:t>[</w:t>
      </w:r>
      <w:r w:rsidR="002222EF">
        <w:t>3, 1, 1 marks</w:t>
      </w:r>
      <w:r>
        <w:t>]</w:t>
      </w:r>
    </w:p>
    <w:p w14:paraId="040DC673" w14:textId="77777777" w:rsidR="00752888" w:rsidRDefault="00752888" w:rsidP="00752888"/>
    <w:p w14:paraId="1F82DE87" w14:textId="705EE570" w:rsidR="00752888" w:rsidRDefault="002222EF" w:rsidP="002222EF">
      <w:pPr>
        <w:pStyle w:val="BOSIndent2"/>
      </w:pPr>
      <w:r>
        <w:t>(a)</w:t>
      </w:r>
      <w:r w:rsidR="00752888">
        <w:tab/>
        <w:t xml:space="preserve">On the same set of axes, sketch the graph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3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  <m:r>
          <m:rPr>
            <m:nor/>
          </m:rPr>
          <m:t>-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b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1</m:t>
        </m:r>
      </m:oMath>
      <w:r w:rsidR="00752888">
        <w:t xml:space="preserve"> for b = 2, 3 and 4.</w:t>
      </w:r>
    </w:p>
    <w:p w14:paraId="7A9FB615" w14:textId="113626A6" w:rsidR="00752888" w:rsidRDefault="00BC13FE" w:rsidP="00752888">
      <w:pPr>
        <w:rPr>
          <w:iCs/>
          <w:szCs w:val="24"/>
        </w:rPr>
      </w:pPr>
      <w:r>
        <w:rPr>
          <w:iCs/>
          <w:noProof/>
          <w:szCs w:val="24"/>
        </w:rPr>
        <w:drawing>
          <wp:anchor distT="0" distB="0" distL="114300" distR="114300" simplePos="0" relativeHeight="251700224" behindDoc="0" locked="0" layoutInCell="1" allowOverlap="1" wp14:anchorId="0365284A" wp14:editId="54FD370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72555" cy="5585460"/>
            <wp:effectExtent l="0" t="0" r="4445" b="0"/>
            <wp:wrapSquare wrapText="bothSides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AA977" w14:textId="1189DA7D" w:rsidR="00752888" w:rsidRDefault="002222EF" w:rsidP="00752888">
      <w:pPr>
        <w:pStyle w:val="BOSIndent2"/>
      </w:pPr>
      <w:r>
        <w:t xml:space="preserve"> (b</w:t>
      </w:r>
      <w:r w:rsidR="00752888">
        <w:t>)</w:t>
      </w:r>
      <w:r w:rsidR="00752888">
        <w:tab/>
        <w:t xml:space="preserve">Describe any changes that occurred as b changed. </w:t>
      </w:r>
    </w:p>
    <w:p w14:paraId="528424C7" w14:textId="77777777" w:rsidR="00752888" w:rsidRDefault="00752888" w:rsidP="00752888">
      <w:pPr>
        <w:pStyle w:val="BOSIndent2"/>
      </w:pPr>
    </w:p>
    <w:p w14:paraId="3283CB5F" w14:textId="77777777" w:rsidR="00752888" w:rsidRDefault="00752888" w:rsidP="00752888">
      <w:pPr>
        <w:pStyle w:val="BOSIndent2"/>
      </w:pPr>
    </w:p>
    <w:p w14:paraId="051DD6A1" w14:textId="77777777" w:rsidR="00752888" w:rsidRDefault="00752888" w:rsidP="00752888">
      <w:pPr>
        <w:pStyle w:val="BOSIndent2"/>
      </w:pPr>
    </w:p>
    <w:p w14:paraId="64BF8D2B" w14:textId="77777777" w:rsidR="00752888" w:rsidRDefault="00752888" w:rsidP="00752888">
      <w:pPr>
        <w:pStyle w:val="BOSIndent2"/>
      </w:pPr>
    </w:p>
    <w:p w14:paraId="07750073" w14:textId="77777777" w:rsidR="00752888" w:rsidRDefault="00752888" w:rsidP="00752888">
      <w:pPr>
        <w:pStyle w:val="BOSIndent2"/>
      </w:pPr>
    </w:p>
    <w:p w14:paraId="2E9F02BC" w14:textId="77777777" w:rsidR="00752888" w:rsidRDefault="00752888" w:rsidP="00752888">
      <w:pPr>
        <w:pStyle w:val="BOSIndent2"/>
      </w:pPr>
    </w:p>
    <w:p w14:paraId="2538C0AA" w14:textId="77777777" w:rsidR="00752888" w:rsidRDefault="00752888" w:rsidP="00752888">
      <w:pPr>
        <w:pStyle w:val="BOSIndent2"/>
      </w:pPr>
    </w:p>
    <w:p w14:paraId="0D43EF7C" w14:textId="517DB1BD" w:rsidR="00752888" w:rsidRDefault="002222EF" w:rsidP="00752888">
      <w:pPr>
        <w:pStyle w:val="BOSIndent2"/>
      </w:pPr>
      <w:r>
        <w:t>(c</w:t>
      </w:r>
      <w:r w:rsidR="00752888">
        <w:t>)</w:t>
      </w:r>
      <w:r w:rsidR="00752888">
        <w:tab/>
        <w:t>What did not change when b was changed?</w:t>
      </w:r>
    </w:p>
    <w:p w14:paraId="02472498" w14:textId="77777777" w:rsidR="00752888" w:rsidRDefault="00752888" w:rsidP="00752888">
      <w:pPr>
        <w:pStyle w:val="BOSIndent2"/>
      </w:pPr>
    </w:p>
    <w:p w14:paraId="653D23DB" w14:textId="6DE85EED" w:rsidR="00752888" w:rsidRDefault="00752888" w:rsidP="002222EF">
      <w:r>
        <w:br w:type="page"/>
      </w:r>
      <w:r>
        <w:rPr>
          <w:b/>
        </w:rPr>
        <w:lastRenderedPageBreak/>
        <w:t>7.</w:t>
      </w:r>
      <w:r>
        <w:tab/>
        <w:t>[</w:t>
      </w:r>
      <w:r w:rsidR="002222EF">
        <w:t>1, 3, 1 marks</w:t>
      </w:r>
      <w:r>
        <w:t>]</w:t>
      </w:r>
    </w:p>
    <w:p w14:paraId="759574D4" w14:textId="77777777" w:rsidR="00752888" w:rsidRDefault="00752888" w:rsidP="00752888">
      <w:pPr>
        <w:pStyle w:val="BOSNormal"/>
      </w:pPr>
    </w:p>
    <w:p w14:paraId="01AFD4EB" w14:textId="77777777" w:rsidR="00752888" w:rsidRDefault="00752888" w:rsidP="00752888">
      <w:pPr>
        <w:pStyle w:val="BOSIndent1"/>
      </w:pPr>
      <w:r>
        <w:tab/>
        <w:t xml:space="preserve">Hyperbolic graphs that you have studied in the past (eg </w:t>
      </w:r>
      <m:oMath>
        <m:r>
          <m:rPr>
            <m:nor/>
          </m:rPr>
          <m:t>y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x</m:t>
            </m:r>
          </m:den>
        </m:f>
      </m:oMath>
      <w:r>
        <w:t xml:space="preserve"> )</w:t>
      </w:r>
      <w:r w:rsidR="00D777ED">
        <w:t xml:space="preserve"> </w:t>
      </w:r>
      <w:r>
        <w:t>have had asymptotes.  These graphs also appear to have asymptotes.</w:t>
      </w:r>
    </w:p>
    <w:p w14:paraId="5187DE10" w14:textId="77777777" w:rsidR="00752888" w:rsidRDefault="00752888" w:rsidP="00752888">
      <w:pPr>
        <w:pStyle w:val="BOSNormal"/>
      </w:pPr>
    </w:p>
    <w:p w14:paraId="645EE979" w14:textId="77777777" w:rsidR="00752888" w:rsidRDefault="00014AE2" w:rsidP="00014AE2">
      <w:pPr>
        <w:pStyle w:val="BOSIndent1"/>
      </w:pPr>
      <w:r>
        <w:tab/>
        <w:t xml:space="preserve">Look at the graphs you have sketched in </w:t>
      </w:r>
      <w:r>
        <w:rPr>
          <w:b/>
        </w:rPr>
        <w:t>5.</w:t>
      </w:r>
      <w:r>
        <w:t xml:space="preserve"> And </w:t>
      </w:r>
      <w:r>
        <w:rPr>
          <w:b/>
        </w:rPr>
        <w:t>6.</w:t>
      </w:r>
      <w:r>
        <w:t xml:space="preserve"> above.  If you were to draw in asymptotes for these graphs they would pass through a single point.</w:t>
      </w:r>
    </w:p>
    <w:p w14:paraId="282FB9C0" w14:textId="77777777" w:rsidR="00014AE2" w:rsidRDefault="00014AE2" w:rsidP="00014AE2">
      <w:pPr>
        <w:pStyle w:val="BOSNormal"/>
      </w:pPr>
    </w:p>
    <w:p w14:paraId="49F5B8B7" w14:textId="77777777" w:rsidR="00014AE2" w:rsidRDefault="00014AE2" w:rsidP="00014AE2">
      <w:pPr>
        <w:pStyle w:val="BOSIndent2"/>
      </w:pPr>
      <w:r>
        <w:t>(a)</w:t>
      </w:r>
      <w:r>
        <w:tab/>
        <w:t>What would be the point through which they pass?</w:t>
      </w:r>
    </w:p>
    <w:p w14:paraId="72BC26A2" w14:textId="77777777" w:rsidR="00014AE2" w:rsidRDefault="00014AE2" w:rsidP="00014AE2">
      <w:pPr>
        <w:pStyle w:val="BOSIndent2"/>
      </w:pPr>
    </w:p>
    <w:p w14:paraId="3723131B" w14:textId="77777777" w:rsidR="00014AE2" w:rsidRDefault="00014AE2" w:rsidP="00014AE2">
      <w:pPr>
        <w:pStyle w:val="BOSIndent2"/>
      </w:pPr>
    </w:p>
    <w:p w14:paraId="57A0CF32" w14:textId="77777777" w:rsidR="00014AE2" w:rsidRDefault="00014AE2" w:rsidP="00014AE2">
      <w:pPr>
        <w:pStyle w:val="BOSIndent2"/>
      </w:pPr>
    </w:p>
    <w:p w14:paraId="4F398994" w14:textId="77777777" w:rsidR="00014AE2" w:rsidRDefault="00014AE2" w:rsidP="00014AE2">
      <w:pPr>
        <w:pStyle w:val="BOSIndent2"/>
      </w:pPr>
    </w:p>
    <w:p w14:paraId="42337D2F" w14:textId="6AFFB5BF" w:rsidR="00EE54E9" w:rsidRDefault="00EE54E9" w:rsidP="00014AE2">
      <w:pPr>
        <w:pStyle w:val="BOSIndent2"/>
      </w:pPr>
      <w:r>
        <w:t>(b)</w:t>
      </w:r>
      <w:r>
        <w:tab/>
        <w:t xml:space="preserve">Rearrange the general formula </w:t>
      </w:r>
      <m:oMath>
        <m:f>
          <m:fPr>
            <m:ctrlPr>
              <w:rPr>
                <w:rFonts w:ascii="Cambria Math" w:hAnsi="Cambria Math"/>
                <w:i/>
                <w:iCs w:val="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 w:val="0"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 w:val="0"/>
                  </w:rPr>
                </m:ctrlPr>
              </m:sSupPr>
              <m:e>
                <m:r>
                  <m:rPr>
                    <m:nor/>
                  </m:rPr>
                  <m:t>a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  <m:r>
          <m:rPr>
            <m:nor/>
          </m:rPr>
          <m:t>-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iCs w:val="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 w:val="0"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 w:val="0"/>
                  </w:rPr>
                </m:ctrlPr>
              </m:sSupPr>
              <m:e>
                <m:r>
                  <m:rPr>
                    <m:nor/>
                  </m:rPr>
                  <m:t>b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1</m:t>
        </m:r>
      </m:oMath>
      <w:r>
        <w:t xml:space="preserve"> to make y the subject (</w:t>
      </w:r>
      <w:proofErr w:type="spellStart"/>
      <w:r>
        <w:t>ie</w:t>
      </w:r>
      <w:proofErr w:type="spellEnd"/>
      <w:r>
        <w:t xml:space="preserve"> y =).</w:t>
      </w:r>
    </w:p>
    <w:p w14:paraId="7B28E5AA" w14:textId="77777777" w:rsidR="00EE54E9" w:rsidRDefault="00EE54E9" w:rsidP="00014AE2">
      <w:pPr>
        <w:pStyle w:val="BOSIndent2"/>
      </w:pPr>
    </w:p>
    <w:p w14:paraId="6EEC5E7D" w14:textId="77777777" w:rsidR="00EE54E9" w:rsidRDefault="00EE54E9" w:rsidP="00014AE2">
      <w:pPr>
        <w:pStyle w:val="BOSIndent2"/>
      </w:pPr>
    </w:p>
    <w:p w14:paraId="7CF1D638" w14:textId="77777777" w:rsidR="00EE54E9" w:rsidRDefault="00EE54E9" w:rsidP="00014AE2">
      <w:pPr>
        <w:pStyle w:val="BOSIndent2"/>
      </w:pPr>
    </w:p>
    <w:p w14:paraId="4C563F27" w14:textId="77777777" w:rsidR="00EE54E9" w:rsidRDefault="00EE54E9" w:rsidP="00014AE2">
      <w:pPr>
        <w:pStyle w:val="BOSIndent2"/>
      </w:pPr>
    </w:p>
    <w:p w14:paraId="0889F69C" w14:textId="77777777" w:rsidR="00EE54E9" w:rsidRDefault="00EE54E9" w:rsidP="00014AE2">
      <w:pPr>
        <w:pStyle w:val="BOSIndent2"/>
      </w:pPr>
    </w:p>
    <w:p w14:paraId="2FC68508" w14:textId="77777777" w:rsidR="00EE54E9" w:rsidRDefault="00EE54E9" w:rsidP="00014AE2">
      <w:pPr>
        <w:pStyle w:val="BOSIndent2"/>
      </w:pPr>
    </w:p>
    <w:p w14:paraId="6DEA4CE2" w14:textId="77777777" w:rsidR="00EE54E9" w:rsidRDefault="00EE54E9" w:rsidP="00014AE2">
      <w:pPr>
        <w:pStyle w:val="BOSIndent2"/>
      </w:pPr>
    </w:p>
    <w:p w14:paraId="50947728" w14:textId="77777777" w:rsidR="00EE54E9" w:rsidRDefault="00EE54E9" w:rsidP="00014AE2">
      <w:pPr>
        <w:pStyle w:val="BOSIndent2"/>
      </w:pPr>
    </w:p>
    <w:p w14:paraId="6AAC1983" w14:textId="77777777" w:rsidR="00EE54E9" w:rsidRDefault="00EE54E9" w:rsidP="00014AE2">
      <w:pPr>
        <w:pStyle w:val="BOSIndent2"/>
      </w:pPr>
    </w:p>
    <w:p w14:paraId="675BAA94" w14:textId="77777777" w:rsidR="00EE54E9" w:rsidRDefault="00EE54E9" w:rsidP="00014AE2">
      <w:pPr>
        <w:pStyle w:val="BOSIndent2"/>
      </w:pPr>
    </w:p>
    <w:p w14:paraId="42ABD080" w14:textId="77777777" w:rsidR="00EE54E9" w:rsidRDefault="00EE54E9" w:rsidP="00014AE2">
      <w:pPr>
        <w:pStyle w:val="BOSIndent2"/>
      </w:pPr>
    </w:p>
    <w:p w14:paraId="546A8515" w14:textId="77777777" w:rsidR="00EE54E9" w:rsidRDefault="00EE54E9" w:rsidP="00014AE2">
      <w:pPr>
        <w:pStyle w:val="BOSIndent2"/>
      </w:pPr>
    </w:p>
    <w:p w14:paraId="15805484" w14:textId="77777777" w:rsidR="00EE54E9" w:rsidRDefault="00EE54E9" w:rsidP="00014AE2">
      <w:pPr>
        <w:pStyle w:val="BOSIndent2"/>
      </w:pPr>
    </w:p>
    <w:p w14:paraId="77371647" w14:textId="77777777" w:rsidR="00EE54E9" w:rsidRDefault="00EE54E9" w:rsidP="00014AE2">
      <w:pPr>
        <w:pStyle w:val="BOSIndent2"/>
      </w:pPr>
    </w:p>
    <w:p w14:paraId="175EA931" w14:textId="77777777" w:rsidR="00EE54E9" w:rsidRDefault="00EE54E9" w:rsidP="00014AE2">
      <w:pPr>
        <w:pStyle w:val="BOSIndent2"/>
      </w:pPr>
    </w:p>
    <w:p w14:paraId="258D78F8" w14:textId="77777777" w:rsidR="00EE54E9" w:rsidRDefault="00EE54E9" w:rsidP="00014AE2">
      <w:pPr>
        <w:pStyle w:val="BOSIndent2"/>
      </w:pPr>
    </w:p>
    <w:p w14:paraId="3F669677" w14:textId="77777777" w:rsidR="00EE54E9" w:rsidRDefault="00EE54E9" w:rsidP="00014AE2">
      <w:pPr>
        <w:pStyle w:val="BOSIndent2"/>
      </w:pPr>
    </w:p>
    <w:p w14:paraId="6D5FD97D" w14:textId="25595BF6" w:rsidR="00014AE2" w:rsidRDefault="00EE54E9" w:rsidP="00014AE2">
      <w:pPr>
        <w:pStyle w:val="BOSIndent2"/>
      </w:pPr>
      <w:r>
        <w:t>(c</w:t>
      </w:r>
      <w:r w:rsidR="00014AE2">
        <w:t>)</w:t>
      </w:r>
      <w:r w:rsidR="00014AE2">
        <w:tab/>
        <w:t>By considering large</w:t>
      </w:r>
      <w:r>
        <w:t xml:space="preserve"> values of x, determine the equations of the lines of the asymptotes for </w:t>
      </w:r>
      <m:oMath>
        <m:f>
          <m:fPr>
            <m:ctrlPr>
              <w:rPr>
                <w:rFonts w:ascii="Cambria Math" w:hAnsi="Cambria Math"/>
                <w:i/>
                <w:iCs w:val="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 w:val="0"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 w:val="0"/>
                  </w:rPr>
                </m:ctrlPr>
              </m:sSupPr>
              <m:e>
                <m:r>
                  <m:rPr>
                    <m:nor/>
                  </m:rPr>
                  <m:t>a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  <m:r>
          <m:rPr>
            <m:nor/>
          </m:rPr>
          <m:t>-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iCs w:val="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 w:val="0"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 w:val="0"/>
                  </w:rPr>
                </m:ctrlPr>
              </m:sSupPr>
              <m:e>
                <m:r>
                  <m:rPr>
                    <m:nor/>
                  </m:rPr>
                  <m:t>b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den>
        </m:f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1</m:t>
        </m:r>
      </m:oMath>
      <w:r>
        <w:t>.</w:t>
      </w:r>
    </w:p>
    <w:p w14:paraId="7029A0F7" w14:textId="77777777" w:rsidR="00EE54E9" w:rsidRDefault="00EE54E9" w:rsidP="00014AE2">
      <w:pPr>
        <w:pStyle w:val="BOSIndent2"/>
      </w:pPr>
    </w:p>
    <w:p w14:paraId="1C61ADBC" w14:textId="27597E0D" w:rsidR="00EE54E9" w:rsidRDefault="00EE54E9" w:rsidP="002222EF">
      <w:r>
        <w:br w:type="page"/>
      </w:r>
      <w:r w:rsidR="00F16A21">
        <w:rPr>
          <w:b/>
        </w:rPr>
        <w:lastRenderedPageBreak/>
        <w:t>8.</w:t>
      </w:r>
      <w:r w:rsidR="00F16A21">
        <w:tab/>
        <w:t>[</w:t>
      </w:r>
      <w:r w:rsidR="002222EF">
        <w:t>2, 1</w:t>
      </w:r>
      <w:r w:rsidR="00F16A21">
        <w:t>]</w:t>
      </w:r>
    </w:p>
    <w:p w14:paraId="3EECB247" w14:textId="26CF171C" w:rsidR="00F16A21" w:rsidRDefault="00F16A21" w:rsidP="00F16A21">
      <w:pPr>
        <w:pStyle w:val="BOSNormal"/>
      </w:pPr>
    </w:p>
    <w:p w14:paraId="61C2C2F3" w14:textId="71B64FA1" w:rsidR="00F16A21" w:rsidRDefault="007464DD" w:rsidP="00AD34A7">
      <w:pPr>
        <w:pStyle w:val="BOSIndent2"/>
      </w:pPr>
      <w:r>
        <w:rPr>
          <w:iCs w:val="0"/>
          <w:noProof/>
        </w:rPr>
        <w:drawing>
          <wp:anchor distT="0" distB="0" distL="114300" distR="114300" simplePos="0" relativeHeight="251702272" behindDoc="0" locked="0" layoutInCell="1" allowOverlap="1" wp14:anchorId="139ADD4A" wp14:editId="15B49737">
            <wp:simplePos x="0" y="0"/>
            <wp:positionH relativeFrom="column">
              <wp:posOffset>152400</wp:posOffset>
            </wp:positionH>
            <wp:positionV relativeFrom="paragraph">
              <wp:posOffset>314325</wp:posOffset>
            </wp:positionV>
            <wp:extent cx="6472555" cy="5585460"/>
            <wp:effectExtent l="0" t="0" r="4445" b="0"/>
            <wp:wrapSquare wrapText="bothSides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4A7">
        <w:t>(a)</w:t>
      </w:r>
      <w:r w:rsidR="00F16A21">
        <w:tab/>
        <w:t xml:space="preserve">Sketch the graph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y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nor/>
          </m:rPr>
          <m:t>-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x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/>
              </w:rPr>
              <m:t>25</m:t>
            </m:r>
          </m:den>
        </m:f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1</m:t>
        </m:r>
      </m:oMath>
    </w:p>
    <w:p w14:paraId="3F28532D" w14:textId="77CED84D" w:rsidR="00F16A21" w:rsidRDefault="00F16A21" w:rsidP="00F16A21">
      <w:pPr>
        <w:pStyle w:val="BOSNormal"/>
      </w:pPr>
    </w:p>
    <w:p w14:paraId="090BB380" w14:textId="729E1704" w:rsidR="00F16A21" w:rsidRPr="00F16A21" w:rsidRDefault="00F16A21" w:rsidP="00F16A21">
      <w:pPr>
        <w:pStyle w:val="BOSNormal"/>
      </w:pPr>
    </w:p>
    <w:p w14:paraId="112791BD" w14:textId="481A4CD5" w:rsidR="00752888" w:rsidRDefault="00752888" w:rsidP="00752888">
      <w:pPr>
        <w:pStyle w:val="BOSIndent2"/>
      </w:pPr>
    </w:p>
    <w:p w14:paraId="101119BC" w14:textId="0862B448" w:rsidR="00F16A21" w:rsidRDefault="00AD34A7" w:rsidP="00752888">
      <w:pPr>
        <w:pStyle w:val="BOSIndent2"/>
      </w:pPr>
      <w:r>
        <w:t>(b)</w:t>
      </w:r>
      <w:r>
        <w:tab/>
      </w:r>
      <w:r w:rsidR="00F16A21">
        <w:t xml:space="preserve">What are the equations for the </w:t>
      </w:r>
      <w:r>
        <w:t>asymptotes</w:t>
      </w:r>
      <w:r w:rsidR="00F16A21">
        <w:t>?</w:t>
      </w:r>
    </w:p>
    <w:p w14:paraId="6B31ED7A" w14:textId="77777777" w:rsidR="00AD34A7" w:rsidRDefault="00AD34A7" w:rsidP="00752888">
      <w:pPr>
        <w:pStyle w:val="BOSIndent2"/>
      </w:pPr>
    </w:p>
    <w:p w14:paraId="75705A54" w14:textId="77777777" w:rsidR="00AD34A7" w:rsidRDefault="00AD34A7" w:rsidP="00752888">
      <w:pPr>
        <w:pStyle w:val="BOSIndent2"/>
      </w:pPr>
    </w:p>
    <w:p w14:paraId="72462FD7" w14:textId="1B39CE4E" w:rsidR="00AD34A7" w:rsidRDefault="00AD34A7" w:rsidP="002222EF">
      <w:r>
        <w:rPr>
          <w:b/>
        </w:rPr>
        <w:br w:type="page"/>
      </w:r>
      <w:r>
        <w:rPr>
          <w:b/>
        </w:rPr>
        <w:lastRenderedPageBreak/>
        <w:t>9.</w:t>
      </w:r>
      <w:r>
        <w:tab/>
        <w:t xml:space="preserve">[2, </w:t>
      </w:r>
      <w:r w:rsidR="002222EF">
        <w:t>4</w:t>
      </w:r>
      <w:r>
        <w:t xml:space="preserve"> marks]</w:t>
      </w:r>
    </w:p>
    <w:p w14:paraId="48AD0996" w14:textId="3C39669D" w:rsidR="00AD34A7" w:rsidRDefault="00AD34A7" w:rsidP="00AD34A7">
      <w:pPr>
        <w:pStyle w:val="BOSNormal"/>
      </w:pPr>
    </w:p>
    <w:p w14:paraId="3EF32081" w14:textId="5B3A8170" w:rsidR="00AD34A7" w:rsidRDefault="00AD34A7" w:rsidP="00AD34A7">
      <w:pPr>
        <w:pStyle w:val="BOSIndent2"/>
      </w:pPr>
      <w:r>
        <w:t>(a)</w:t>
      </w:r>
      <w:r>
        <w:tab/>
        <w:t xml:space="preserve">Sketch the graph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(x-1)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/>
          </w:rPr>
          <m:t>–</m:t>
        </m:r>
        <m:r>
          <m:rPr>
            <m:nor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(y+2)</m:t>
                </m:r>
              </m:e>
              <m:sup>
                <m:r>
                  <m:rPr>
                    <m:nor/>
                  </m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/>
              </w:rPr>
              <m:t>9</m:t>
            </m:r>
          </m:den>
        </m:f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1</m:t>
        </m:r>
      </m:oMath>
    </w:p>
    <w:p w14:paraId="5A495041" w14:textId="6E84945B" w:rsidR="00AD34A7" w:rsidRDefault="002222EF" w:rsidP="00AD34A7">
      <w:pPr>
        <w:pStyle w:val="BOSIndent2"/>
      </w:pPr>
      <w:r>
        <w:rPr>
          <w:iCs w:val="0"/>
          <w:noProof/>
        </w:rPr>
        <w:drawing>
          <wp:anchor distT="0" distB="0" distL="114300" distR="114300" simplePos="0" relativeHeight="251704320" behindDoc="0" locked="0" layoutInCell="1" allowOverlap="1" wp14:anchorId="72285649" wp14:editId="078949AF">
            <wp:simplePos x="0" y="0"/>
            <wp:positionH relativeFrom="column">
              <wp:posOffset>152400</wp:posOffset>
            </wp:positionH>
            <wp:positionV relativeFrom="paragraph">
              <wp:posOffset>199390</wp:posOffset>
            </wp:positionV>
            <wp:extent cx="6472555" cy="5585460"/>
            <wp:effectExtent l="0" t="0" r="4445" b="0"/>
            <wp:wrapSquare wrapText="bothSides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3D60F" w14:textId="77777777" w:rsidR="002222EF" w:rsidRDefault="002222EF" w:rsidP="00AD34A7">
      <w:pPr>
        <w:pStyle w:val="BOSIndent2"/>
      </w:pPr>
    </w:p>
    <w:p w14:paraId="4998AB59" w14:textId="5499AB0C" w:rsidR="00AD34A7" w:rsidRDefault="00AD34A7" w:rsidP="00AD34A7">
      <w:pPr>
        <w:pStyle w:val="BOSIndent2"/>
      </w:pPr>
      <w:r>
        <w:t>(b)</w:t>
      </w:r>
      <w:r>
        <w:tab/>
        <w:t xml:space="preserve">Determine the equations of the asymptotes. </w:t>
      </w:r>
    </w:p>
    <w:p w14:paraId="00F25817" w14:textId="77777777" w:rsidR="00AD34A7" w:rsidRPr="00AD34A7" w:rsidRDefault="00AD34A7" w:rsidP="00AD34A7">
      <w:pPr>
        <w:pStyle w:val="BOSIndent2"/>
      </w:pPr>
    </w:p>
    <w:sectPr w:rsidR="00AD34A7" w:rsidRPr="00AD34A7">
      <w:pgSz w:w="11880" w:h="16800"/>
      <w:pgMar w:top="851" w:right="823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9"/>
  <w:drawingGridHorizontalSpacing w:val="113"/>
  <w:drawingGridVerticalSpacing w:val="113"/>
  <w:characterSpacingControl w:val="doNotCompress"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821"/>
    <w:rsid w:val="00014AE2"/>
    <w:rsid w:val="00033AC7"/>
    <w:rsid w:val="001644BA"/>
    <w:rsid w:val="001D72CD"/>
    <w:rsid w:val="001F6CDA"/>
    <w:rsid w:val="002222EF"/>
    <w:rsid w:val="003743C7"/>
    <w:rsid w:val="003D4448"/>
    <w:rsid w:val="004A3821"/>
    <w:rsid w:val="004F3089"/>
    <w:rsid w:val="00503BFC"/>
    <w:rsid w:val="005952EB"/>
    <w:rsid w:val="00601AD4"/>
    <w:rsid w:val="00642DE7"/>
    <w:rsid w:val="007464DD"/>
    <w:rsid w:val="00752888"/>
    <w:rsid w:val="00AD34A7"/>
    <w:rsid w:val="00BC13FE"/>
    <w:rsid w:val="00C4528C"/>
    <w:rsid w:val="00D64835"/>
    <w:rsid w:val="00D777ED"/>
    <w:rsid w:val="00E07FB6"/>
    <w:rsid w:val="00E40798"/>
    <w:rsid w:val="00E5256E"/>
    <w:rsid w:val="00E73C25"/>
    <w:rsid w:val="00EC2EFA"/>
    <w:rsid w:val="00EE54E9"/>
    <w:rsid w:val="00F1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314AD"/>
  <w14:defaultImageDpi w14:val="300"/>
  <w15:docId w15:val="{2A7FDB0A-E5CC-469A-B9DE-7F39706E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821"/>
    <w:rPr>
      <w:rFonts w:ascii="Bookman Old Style" w:eastAsia="Times New Roman" w:hAnsi="Bookman Old Style" w:cs="Times New Roman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ind w:left="709" w:hanging="709"/>
    </w:pPr>
    <w:rPr>
      <w:rFonts w:ascii="Arial" w:eastAsiaTheme="minorEastAsia" w:hAnsi="Arial"/>
      <w:iCs/>
      <w:szCs w:val="24"/>
      <w:lang w:val="en-GB" w:eastAsia="ja-JP"/>
    </w:rPr>
  </w:style>
  <w:style w:type="paragraph" w:customStyle="1" w:styleId="ArNormal">
    <w:name w:val="Ar Normal"/>
    <w:basedOn w:val="Normal"/>
    <w:qFormat/>
    <w:rsid w:val="00D64835"/>
    <w:rPr>
      <w:rFonts w:ascii="Arial" w:eastAsiaTheme="minorEastAsia" w:hAnsi="Arial"/>
      <w:iCs/>
      <w:szCs w:val="24"/>
      <w:lang w:val="en-GB"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rPr>
      <w:iCs/>
      <w:szCs w:val="24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rPr>
      <w:rFonts w:ascii="Comic Sans MS" w:hAnsi="Comic Sans MS"/>
      <w:sz w:val="28"/>
      <w:szCs w:val="24"/>
      <w:lang w:val="en-GB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paragraph" w:customStyle="1" w:styleId="Indent1">
    <w:name w:val="Indent 1"/>
    <w:basedOn w:val="Normal"/>
    <w:rsid w:val="004A3821"/>
    <w:pPr>
      <w:ind w:left="709" w:hanging="709"/>
    </w:pPr>
  </w:style>
  <w:style w:type="paragraph" w:customStyle="1" w:styleId="Indent2">
    <w:name w:val="Indent 2"/>
    <w:basedOn w:val="Indent1"/>
    <w:rsid w:val="004A3821"/>
    <w:pPr>
      <w:ind w:left="1418"/>
    </w:pPr>
  </w:style>
  <w:style w:type="paragraph" w:customStyle="1" w:styleId="Indent3">
    <w:name w:val="Indent 3"/>
    <w:basedOn w:val="Indent1"/>
    <w:rsid w:val="004A3821"/>
    <w:pPr>
      <w:ind w:left="2127"/>
    </w:pPr>
  </w:style>
  <w:style w:type="paragraph" w:customStyle="1" w:styleId="Indent20">
    <w:name w:val="Indent 2+"/>
    <w:basedOn w:val="Indent2"/>
    <w:next w:val="Indent3"/>
    <w:rsid w:val="004A3821"/>
    <w:pPr>
      <w:tabs>
        <w:tab w:val="left" w:pos="1418"/>
      </w:tabs>
      <w:ind w:left="2127" w:hanging="1418"/>
    </w:pPr>
  </w:style>
  <w:style w:type="character" w:styleId="PlaceholderText">
    <w:name w:val="Placeholder Text"/>
    <w:basedOn w:val="DefaultParagraphFont"/>
    <w:uiPriority w:val="99"/>
    <w:semiHidden/>
    <w:rsid w:val="005952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2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2EB"/>
    <w:rPr>
      <w:rFonts w:ascii="Lucida Grande" w:eastAsia="Times New Roman" w:hAnsi="Lucida Grande" w:cs="Lucida Grande"/>
      <w:sz w:val="18"/>
      <w:szCs w:val="18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88969CDB</Template>
  <TotalTime>138</TotalTime>
  <Pages>10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PALMER Patsy [Eastern Goldfields College]</cp:lastModifiedBy>
  <cp:revision>10</cp:revision>
  <cp:lastPrinted>2019-06-21T06:19:00Z</cp:lastPrinted>
  <dcterms:created xsi:type="dcterms:W3CDTF">2016-03-31T23:13:00Z</dcterms:created>
  <dcterms:modified xsi:type="dcterms:W3CDTF">2019-06-21T06:20:00Z</dcterms:modified>
</cp:coreProperties>
</file>