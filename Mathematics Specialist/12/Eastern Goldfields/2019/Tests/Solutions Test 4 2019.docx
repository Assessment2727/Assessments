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7007"/>
      </w:tblGrid>
      <w:tr w:rsidR="00B11EB4" w:rsidRPr="00AB756F" w:rsidTr="00C279ED">
        <w:trPr>
          <w:jc w:val="center"/>
        </w:trPr>
        <w:tc>
          <w:tcPr>
            <w:tcW w:w="2235" w:type="dxa"/>
            <w:shd w:val="clear" w:color="auto" w:fill="auto"/>
          </w:tcPr>
          <w:p w:rsidR="00B11EB4" w:rsidRPr="00AB756F" w:rsidRDefault="00B11EB4" w:rsidP="00C279ED">
            <w:pPr>
              <w:tabs>
                <w:tab w:val="left" w:pos="567"/>
                <w:tab w:val="left" w:pos="1134"/>
                <w:tab w:val="left" w:pos="1701"/>
                <w:tab w:val="right" w:pos="9781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124E9636" wp14:editId="6BE53E4D">
                  <wp:extent cx="946880" cy="990600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88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7" w:type="dxa"/>
            <w:shd w:val="clear" w:color="auto" w:fill="auto"/>
          </w:tcPr>
          <w:p w:rsidR="00B11EB4" w:rsidRPr="00AB756F" w:rsidRDefault="00B11EB4" w:rsidP="00C279ED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AB756F">
              <w:rPr>
                <w:rFonts w:cs="Arial"/>
                <w:b/>
                <w:sz w:val="36"/>
                <w:szCs w:val="36"/>
              </w:rPr>
              <w:t>MATHEMATICS:SPECIALIST 3 &amp; 4</w:t>
            </w:r>
          </w:p>
          <w:p w:rsidR="00B11EB4" w:rsidRPr="00AB756F" w:rsidRDefault="00B11EB4" w:rsidP="00C279ED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SEMESTER 2</w:t>
            </w:r>
            <w:r>
              <w:rPr>
                <w:rFonts w:cs="Arial"/>
                <w:b/>
                <w:sz w:val="36"/>
                <w:szCs w:val="36"/>
              </w:rPr>
              <w:tab/>
              <w:t>2019</w:t>
            </w:r>
          </w:p>
          <w:p w:rsidR="00B11EB4" w:rsidRPr="00AB756F" w:rsidRDefault="00B11EB4" w:rsidP="00C279ED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AB756F">
              <w:rPr>
                <w:rFonts w:cs="Arial"/>
                <w:b/>
                <w:sz w:val="36"/>
                <w:szCs w:val="36"/>
              </w:rPr>
              <w:t>TEST 4</w:t>
            </w:r>
          </w:p>
          <w:p w:rsidR="00B11EB4" w:rsidRPr="00AB756F" w:rsidRDefault="00B11EB4" w:rsidP="00C279ED">
            <w:pPr>
              <w:jc w:val="center"/>
              <w:rPr>
                <w:rFonts w:cs="Arial"/>
                <w:i/>
                <w:sz w:val="36"/>
                <w:szCs w:val="36"/>
              </w:rPr>
            </w:pPr>
            <w:r w:rsidRPr="00AB756F">
              <w:rPr>
                <w:rFonts w:cs="Arial"/>
                <w:b/>
                <w:sz w:val="36"/>
                <w:szCs w:val="36"/>
              </w:rPr>
              <w:t>Calculator Free</w:t>
            </w:r>
          </w:p>
        </w:tc>
      </w:tr>
      <w:tr w:rsidR="00B11EB4" w:rsidRPr="00AB756F" w:rsidTr="00C279ED">
        <w:trPr>
          <w:jc w:val="center"/>
        </w:trPr>
        <w:tc>
          <w:tcPr>
            <w:tcW w:w="2235" w:type="dxa"/>
            <w:shd w:val="clear" w:color="auto" w:fill="auto"/>
          </w:tcPr>
          <w:p w:rsidR="00B11EB4" w:rsidRPr="00AB756F" w:rsidRDefault="00B11EB4" w:rsidP="00C279ED">
            <w:pPr>
              <w:tabs>
                <w:tab w:val="left" w:pos="567"/>
                <w:tab w:val="left" w:pos="1134"/>
                <w:tab w:val="left" w:pos="1701"/>
                <w:tab w:val="right" w:pos="9781"/>
              </w:tabs>
              <w:rPr>
                <w:rFonts w:cs="Arial"/>
                <w:noProof/>
                <w:lang w:eastAsia="en-AU"/>
              </w:rPr>
            </w:pPr>
          </w:p>
        </w:tc>
        <w:tc>
          <w:tcPr>
            <w:tcW w:w="7007" w:type="dxa"/>
            <w:shd w:val="clear" w:color="auto" w:fill="auto"/>
          </w:tcPr>
          <w:p w:rsidR="00B11EB4" w:rsidRPr="00AB756F" w:rsidRDefault="00B11EB4" w:rsidP="00B11EB4">
            <w:pPr>
              <w:rPr>
                <w:rFonts w:cs="Arial"/>
                <w:b/>
                <w:sz w:val="36"/>
                <w:szCs w:val="36"/>
              </w:rPr>
            </w:pPr>
            <w:bookmarkStart w:id="0" w:name="_GoBack"/>
            <w:bookmarkEnd w:id="0"/>
          </w:p>
        </w:tc>
      </w:tr>
    </w:tbl>
    <w:p w:rsidR="00B11EB4" w:rsidRDefault="00B11EB4" w:rsidP="00B11EB4">
      <w:pPr>
        <w:pStyle w:val="ArNormal"/>
        <w:rPr>
          <w:rFonts w:cs="Arial"/>
        </w:rPr>
      </w:pPr>
      <w:r>
        <w:rPr>
          <w:rFonts w:cs="Arial"/>
        </w:rPr>
        <w:t>Reading Time:  2 minutes</w:t>
      </w:r>
      <w:r w:rsidRPr="00425C57">
        <w:rPr>
          <w:rFonts w:cs="Arial"/>
        </w:rPr>
        <w:t xml:space="preserve"> </w:t>
      </w:r>
      <w:r>
        <w:rPr>
          <w:rFonts w:cs="Arial"/>
        </w:rPr>
        <w:t xml:space="preserve">                                      Time Allowed:  30 minutes</w:t>
      </w:r>
    </w:p>
    <w:p w:rsidR="00B11EB4" w:rsidRPr="002A7089" w:rsidRDefault="00B11EB4" w:rsidP="00B11EB4">
      <w:pPr>
        <w:pStyle w:val="ArNormal"/>
        <w:rPr>
          <w:rFonts w:cs="Arial"/>
        </w:rPr>
      </w:pPr>
      <w:r>
        <w:rPr>
          <w:rFonts w:cs="Arial"/>
        </w:rPr>
        <w:t>Total Marks:  26</w:t>
      </w:r>
    </w:p>
    <w:p w:rsidR="00B11EB4" w:rsidRDefault="00B11EB4" w:rsidP="006668E0">
      <w:pPr>
        <w:pStyle w:val="QNum"/>
      </w:pPr>
    </w:p>
    <w:p w:rsidR="006668E0" w:rsidRDefault="006668E0" w:rsidP="006668E0">
      <w:pPr>
        <w:pStyle w:val="QNum"/>
      </w:pPr>
      <w:r>
        <w:t>Question 1</w:t>
      </w:r>
      <w:r>
        <w:tab/>
        <w:t>(4 marks)</w:t>
      </w:r>
    </w:p>
    <w:p w:rsidR="006668E0" w:rsidRPr="006668E0" w:rsidRDefault="006668E0" w:rsidP="006668E0">
      <w:pPr>
        <w:pStyle w:val="Part"/>
        <w:rPr>
          <w:rFonts w:eastAsia="Times New Roman"/>
        </w:rPr>
      </w:pPr>
      <w:r>
        <w:t xml:space="preserve">The curve defined </w:t>
      </w:r>
      <w:proofErr w:type="gramStart"/>
      <w:r>
        <w:t xml:space="preserve">by </w:t>
      </w:r>
      <w:proofErr w:type="gramEnd"/>
      <m:oMath>
        <m:r>
          <w:rPr>
            <w:rFonts w:ascii="Cambria Math" w:hAnsi="Cambria Math"/>
          </w:rPr>
          <m:t>y=3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πx</m:t>
                      </m:r>
                    </m:e>
                  </m:mr>
                  <m:m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16 </m:t>
                          </m:r>
                        </m:e>
                      </m:bar>
                    </m:e>
                  </m:mr>
                </m:m>
              </m:e>
            </m:d>
          </m:e>
        </m:func>
      </m:oMath>
      <w:r w:rsidRPr="006668E0">
        <w:rPr>
          <w:rFonts w:eastAsia="Times New Roman"/>
        </w:rPr>
        <w:t xml:space="preserve">, where </w:t>
      </w:r>
      <m:oMath>
        <m:r>
          <w:rPr>
            <w:rFonts w:ascii="Cambria Math" w:eastAsia="Times New Roman" w:hAnsi="Cambria Math"/>
          </w:rPr>
          <m:t>0≤x≤4</m:t>
        </m:r>
      </m:oMath>
      <w:r w:rsidRPr="006668E0">
        <w:rPr>
          <w:rFonts w:eastAsia="Times New Roman"/>
        </w:rPr>
        <w:t>, is shown below.</w:t>
      </w:r>
    </w:p>
    <w:p w:rsidR="006668E0" w:rsidRPr="006668E0" w:rsidRDefault="006668E0" w:rsidP="006668E0">
      <w:pPr>
        <w:pStyle w:val="Part"/>
        <w:rPr>
          <w:rFonts w:eastAsia="Times New Roman"/>
        </w:rPr>
      </w:pPr>
    </w:p>
    <w:p w:rsidR="006668E0" w:rsidRPr="006668E0" w:rsidRDefault="006668E0" w:rsidP="006668E0">
      <w:pPr>
        <w:pStyle w:val="Part"/>
        <w:jc w:val="center"/>
        <w:rPr>
          <w:rFonts w:eastAsia="Times New Roman"/>
        </w:rPr>
      </w:pPr>
      <w:r w:rsidRPr="006668E0">
        <w:rPr>
          <w:rFonts w:eastAsia="Times New Roman"/>
        </w:rPr>
        <w:object w:dxaOrig="2630" w:dyaOrig="20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105pt" o:ole="">
            <v:imagedata r:id="rId7" o:title=""/>
          </v:shape>
          <o:OLEObject Type="Embed" ProgID="FXDraw.Graphic" ShapeID="_x0000_i1025" DrawAspect="Content" ObjectID="_1626590187" r:id="rId8"/>
        </w:object>
      </w:r>
    </w:p>
    <w:p w:rsidR="006668E0" w:rsidRDefault="006668E0" w:rsidP="006668E0">
      <w:pPr>
        <w:pStyle w:val="Part"/>
      </w:pPr>
    </w:p>
    <w:p w:rsidR="006668E0" w:rsidRDefault="006668E0" w:rsidP="006668E0">
      <w:pPr>
        <w:pStyle w:val="Part"/>
      </w:pPr>
      <w:r>
        <w:t xml:space="preserve">Determine the volume of the solid generated when the area bounded by the </w:t>
      </w:r>
      <m:oMath>
        <m:r>
          <w:rPr>
            <w:rFonts w:ascii="Cambria Math" w:hAnsi="Cambria Math"/>
          </w:rPr>
          <m:t>x</m:t>
        </m:r>
      </m:oMath>
      <w:r w:rsidRPr="006668E0">
        <w:rPr>
          <w:rFonts w:eastAsia="Times New Roman"/>
        </w:rPr>
        <w:t xml:space="preserve"> axis and the curve i</w:t>
      </w:r>
      <w:r>
        <w:t xml:space="preserve">s rotated </w:t>
      </w:r>
      <m:oMath>
        <m:r>
          <w:rPr>
            <w:rFonts w:ascii="Cambria Math" w:hAnsi="Cambria Math"/>
          </w:rPr>
          <m:t>360°</m:t>
        </m:r>
      </m:oMath>
      <w:r w:rsidRPr="006668E0">
        <w:rPr>
          <w:rFonts w:eastAsia="Times New Roman"/>
        </w:rPr>
        <w:t xml:space="preserve"> about the </w:t>
      </w:r>
      <m:oMath>
        <m:r>
          <w:rPr>
            <w:rFonts w:ascii="Cambria Math" w:eastAsia="Times New Roman" w:hAnsi="Cambria Math"/>
          </w:rPr>
          <m:t>x</m:t>
        </m:r>
      </m:oMath>
      <w:r w:rsidRPr="006668E0">
        <w:rPr>
          <w:rFonts w:eastAsia="Times New Roman"/>
        </w:rPr>
        <w:t xml:space="preserve"> axis </w:t>
      </w:r>
      <w:bookmarkStart w:id="1" w:name="_Hlk516936454"/>
      <w:r w:rsidRPr="006668E0">
        <w:rPr>
          <w:rFonts w:eastAsia="Times New Roman"/>
        </w:rPr>
        <w:t xml:space="preserve">between </w:t>
      </w:r>
      <m:oMath>
        <m:r>
          <w:rPr>
            <w:rFonts w:ascii="Cambria Math" w:eastAsia="Times New Roman" w:hAnsi="Cambria Math"/>
          </w:rPr>
          <m:t>x=0</m:t>
        </m:r>
      </m:oMath>
      <w:r w:rsidRPr="006668E0">
        <w:rPr>
          <w:rFonts w:eastAsia="Times New Roman"/>
        </w:rPr>
        <w:t xml:space="preserve"> </w:t>
      </w:r>
      <w:proofErr w:type="gramStart"/>
      <w:r w:rsidRPr="006668E0">
        <w:rPr>
          <w:rFonts w:eastAsia="Times New Roman"/>
        </w:rPr>
        <w:t xml:space="preserve">and </w:t>
      </w:r>
      <w:proofErr w:type="gramEnd"/>
      <m:oMath>
        <m:r>
          <w:rPr>
            <w:rFonts w:ascii="Cambria Math" w:eastAsia="Times New Roman" w:hAnsi="Cambria Math"/>
          </w:rPr>
          <m:t>x=4</m:t>
        </m:r>
      </m:oMath>
      <w:r w:rsidRPr="006668E0">
        <w:rPr>
          <w:rFonts w:eastAsia="Times New Roman"/>
        </w:rPr>
        <w:t>.</w:t>
      </w:r>
      <w:bookmarkEnd w:id="1"/>
    </w:p>
    <w:p w:rsidR="006668E0" w:rsidRDefault="002A6862" w:rsidP="006668E0">
      <w:pPr>
        <w:pStyle w:val="Part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109220</wp:posOffset>
                </wp:positionV>
                <wp:extent cx="3225800" cy="3340100"/>
                <wp:effectExtent l="0" t="0" r="12700" b="12700"/>
                <wp:wrapNone/>
                <wp:docPr id="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5800" cy="334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291"/>
                            </w:tblGrid>
                            <w:tr w:rsidR="006668E0" w:rsidTr="006668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6668E0" w:rsidRPr="00992D52" w:rsidRDefault="006668E0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668E0" w:rsidTr="00BC4B6B">
                              <w:tc>
                                <w:tcPr>
                                  <w:tcW w:w="5000" w:type="pct"/>
                                </w:tcPr>
                                <w:p w:rsidR="006668E0" w:rsidRPr="004F6170" w:rsidRDefault="002A6862" w:rsidP="00992D52">
                                  <w:pPr>
                                    <w:pStyle w:val="Parts"/>
                                    <w:rPr>
                                      <w:rFonts w:ascii="Cambria Math" w:hAnsi="Cambria Math"/>
                                      <w:i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=π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="Times New Roman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=9π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cos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πx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16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</m:func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dx</m:t>
                                          </m:r>
                                        </m:e>
                                      </m:nary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="Times New Roman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9π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1+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cos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πx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8</m:t>
                                                          </m:r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="Times New Roman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9π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x+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π</m:t>
                                                  </m:r>
                                                </m:den>
                                              </m:f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sin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πx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8</m:t>
                                                          </m:r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9π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4+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8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π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0+0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=18π+36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cubic units</m:t>
                                      </m:r>
                                    </m:oMath>
                                  </m:oMathPara>
                                </w:p>
                                <w:p w:rsidR="006668E0" w:rsidRDefault="006668E0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6668E0" w:rsidTr="006668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6668E0" w:rsidRPr="00992D52" w:rsidRDefault="006668E0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668E0" w:rsidTr="00BC4B6B">
                              <w:tc>
                                <w:tcPr>
                                  <w:tcW w:w="5000" w:type="pct"/>
                                </w:tcPr>
                                <w:p w:rsidR="006668E0" w:rsidRDefault="006668E0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writes integral</w:t>
                                  </w:r>
                                </w:p>
                                <w:p w:rsidR="006668E0" w:rsidRDefault="006668E0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re-writes integral using double angle identity</w:t>
                                  </w:r>
                                </w:p>
                                <w:p w:rsidR="006668E0" w:rsidRDefault="006668E0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integrates</w:t>
                                  </w:r>
                                </w:p>
                                <w:p w:rsidR="006668E0" w:rsidRDefault="006668E0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substitutes both bounds and simplifies</w:t>
                                  </w:r>
                                </w:p>
                              </w:tc>
                            </w:tr>
                          </w:tbl>
                          <w:p w:rsidR="006668E0" w:rsidRDefault="006668E0" w:rsidP="006668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81.3pt;margin-top:8.6pt;width:254pt;height:2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" fillcolor="window" strokecolor="window" strokeweight=".5pt">
                <v:path arrowok="t"/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291"/>
                      </w:tblGrid>
                      <w:tr w:rsidR="006668E0" w:rsidTr="006668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6668E0" w:rsidRPr="00992D52" w:rsidRDefault="006668E0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668E0" w:rsidTr="00BC4B6B">
                        <w:tc>
                          <w:tcPr>
                            <w:tcW w:w="5000" w:type="pct"/>
                          </w:tcPr>
                          <w:p w:rsidR="006668E0" w:rsidRPr="004F6170" w:rsidRDefault="002A6862" w:rsidP="00992D52">
                            <w:pPr>
                              <w:pStyle w:val="Parts"/>
                              <w:rPr>
                                <w:rFonts w:ascii="Cambria Math" w:hAnsi="Cambria Math"/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=π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="Times New Roman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=9π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πx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16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dx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eastAsia="Times New Roman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9π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1+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πx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8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="Times New Roman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9π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8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π</m:t>
                                            </m:r>
                                          </m:den>
                                        </m:f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πx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8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9π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8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π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0+0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=18π+36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cubic units</m:t>
                                </m:r>
                              </m:oMath>
                            </m:oMathPara>
                          </w:p>
                          <w:p w:rsidR="006668E0" w:rsidRDefault="006668E0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6668E0" w:rsidTr="006668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6668E0" w:rsidRPr="00992D52" w:rsidRDefault="006668E0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6668E0" w:rsidTr="00BC4B6B">
                        <w:tc>
                          <w:tcPr>
                            <w:tcW w:w="5000" w:type="pct"/>
                          </w:tcPr>
                          <w:p w:rsidR="006668E0" w:rsidRDefault="006668E0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writes integral</w:t>
                            </w:r>
                          </w:p>
                          <w:p w:rsidR="006668E0" w:rsidRDefault="006668E0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re-writes integral using double angle identity</w:t>
                            </w:r>
                          </w:p>
                          <w:p w:rsidR="006668E0" w:rsidRDefault="006668E0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integrates</w:t>
                            </w:r>
                          </w:p>
                          <w:p w:rsidR="006668E0" w:rsidRDefault="006668E0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substitutes both bounds and simplifies</w:t>
                            </w:r>
                          </w:p>
                        </w:tc>
                      </w:tr>
                    </w:tbl>
                    <w:p w:rsidR="006668E0" w:rsidRDefault="006668E0" w:rsidP="006668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6668E0" w:rsidRDefault="006668E0" w:rsidP="006668E0">
      <w:pPr>
        <w:pStyle w:val="QNum"/>
      </w:pPr>
      <w:r>
        <w:br w:type="page"/>
      </w:r>
      <w:r w:rsidR="007648CC">
        <w:lastRenderedPageBreak/>
        <w:t>Question 2</w:t>
      </w:r>
      <w:r>
        <w:tab/>
        <w:t>(5 marks)</w:t>
      </w:r>
    </w:p>
    <w:p w:rsidR="006668E0" w:rsidRPr="006668E0" w:rsidRDefault="006668E0" w:rsidP="006668E0">
      <w:pPr>
        <w:pStyle w:val="Part"/>
        <w:rPr>
          <w:rFonts w:eastAsia="Times New Roman"/>
        </w:rPr>
      </w:pPr>
      <w:r>
        <w:t xml:space="preserve">Part of the graph of </w:t>
      </w:r>
      <m:oMath>
        <m:r>
          <w:rPr>
            <w:rFonts w:ascii="Cambria Math" w:hAnsi="Cambria Math"/>
          </w:rPr>
          <m:t>y=1+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x(x-5)</m:t>
                  </m:r>
                </m:e>
              </m:bar>
            </m:e>
          </m:mr>
        </m:m>
      </m:oMath>
      <w:r w:rsidRPr="006668E0">
        <w:rPr>
          <w:rFonts w:eastAsia="Times New Roman"/>
        </w:rPr>
        <w:t xml:space="preserve"> is shown below.</w:t>
      </w:r>
    </w:p>
    <w:p w:rsidR="006668E0" w:rsidRPr="006668E0" w:rsidRDefault="006668E0" w:rsidP="006668E0">
      <w:pPr>
        <w:pStyle w:val="Part"/>
        <w:rPr>
          <w:rFonts w:eastAsia="Times New Roman"/>
        </w:rPr>
      </w:pPr>
    </w:p>
    <w:p w:rsidR="006668E0" w:rsidRPr="006668E0" w:rsidRDefault="006668E0" w:rsidP="006668E0">
      <w:pPr>
        <w:pStyle w:val="Part"/>
        <w:jc w:val="center"/>
        <w:rPr>
          <w:rFonts w:eastAsia="Times New Roman"/>
        </w:rPr>
      </w:pPr>
      <w:r w:rsidRPr="006668E0">
        <w:rPr>
          <w:rFonts w:eastAsia="Times New Roman"/>
        </w:rPr>
        <w:object w:dxaOrig="5165" w:dyaOrig="2030">
          <v:shape id="_x0000_i1026" type="#_x0000_t75" style="width:258.75pt;height:101.25pt" o:ole="">
            <v:imagedata r:id="rId9" o:title=""/>
          </v:shape>
          <o:OLEObject Type="Embed" ProgID="FXDraw.Graphic" ShapeID="_x0000_i1026" DrawAspect="Content" ObjectID="_1626590188" r:id="rId10"/>
        </w:object>
      </w:r>
    </w:p>
    <w:p w:rsidR="006668E0" w:rsidRPr="006668E0" w:rsidRDefault="006668E0" w:rsidP="006668E0">
      <w:pPr>
        <w:pStyle w:val="Part"/>
        <w:rPr>
          <w:rFonts w:eastAsia="Times New Roman"/>
        </w:rPr>
      </w:pPr>
    </w:p>
    <w:p w:rsidR="006668E0" w:rsidRPr="006668E0" w:rsidRDefault="006668E0" w:rsidP="006668E0">
      <w:pPr>
        <w:pStyle w:val="Part"/>
        <w:rPr>
          <w:rFonts w:eastAsia="Times New Roman"/>
        </w:rPr>
      </w:pPr>
      <w:r w:rsidRPr="006668E0">
        <w:rPr>
          <w:rFonts w:eastAsia="Times New Roman"/>
        </w:rPr>
        <w:t xml:space="preserve">Determine the shaded area, bounded by the curve and the </w:t>
      </w:r>
      <m:oMath>
        <m:r>
          <w:rPr>
            <w:rFonts w:ascii="Cambria Math" w:eastAsia="Times New Roman" w:hAnsi="Cambria Math"/>
          </w:rPr>
          <m:t>x</m:t>
        </m:r>
      </m:oMath>
      <w:r w:rsidRPr="006668E0">
        <w:rPr>
          <w:rFonts w:eastAsia="Times New Roman"/>
        </w:rPr>
        <w:t>-axis.</w:t>
      </w:r>
    </w:p>
    <w:p w:rsidR="006668E0" w:rsidRDefault="002A6862" w:rsidP="006668E0">
      <w:pPr>
        <w:pStyle w:val="Part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ragraph">
                  <wp:posOffset>88900</wp:posOffset>
                </wp:positionV>
                <wp:extent cx="3657600" cy="4267200"/>
                <wp:effectExtent l="0" t="0" r="19050" b="1905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57600" cy="426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970"/>
                            </w:tblGrid>
                            <w:tr w:rsidR="006668E0" w:rsidTr="006668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6668E0" w:rsidRPr="00992D52" w:rsidRDefault="006668E0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668E0" w:rsidTr="00BC4B6B">
                              <w:tc>
                                <w:tcPr>
                                  <w:tcW w:w="5000" w:type="pct"/>
                                </w:tcPr>
                                <w:p w:rsidR="006668E0" w:rsidRPr="002A6862" w:rsidRDefault="002A6862" w:rsidP="00992D52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A=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4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1+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4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x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Times New Roman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/>
                                                    </w:rPr>
                                                    <m:t>x-5</m:t>
                                                  </m:r>
                                                </m:e>
                                              </m:d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dx</m:t>
                                      </m:r>
                                    </m:oMath>
                                  </m:oMathPara>
                                </w:p>
                                <w:p w:rsidR="006668E0" w:rsidRPr="006668E0" w:rsidRDefault="006668E0" w:rsidP="00992D52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  <w:p w:rsidR="006668E0" w:rsidRPr="002A6862" w:rsidRDefault="00B11EB4" w:rsidP="00992D52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x-5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-5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×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×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x-5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6668E0" w:rsidRPr="006668E0" w:rsidRDefault="006668E0" w:rsidP="00992D52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  <w:p w:rsidR="006668E0" w:rsidRPr="006668E0" w:rsidRDefault="00B11EB4" w:rsidP="00992D52">
                                  <w:pPr>
                                    <w:pStyle w:val="Parts"/>
                                    <w:rPr>
                                      <w:rFonts w:ascii="Cambria Math" w:eastAsia="Times New Roman" w:hAnsi="Cambria Math"/>
                                      <w:i/>
                                    </w:rPr>
                                  </w:pPr>
                                  <m:oMathPara>
                                    <m:oMath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4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1+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4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x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Times New Roman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/>
                                                    </w:rPr>
                                                    <m:t>x-5</m:t>
                                                  </m:r>
                                                </m:e>
                                              </m:d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="Times New Roman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4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1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dx+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4</m:t>
                                          </m:r>
                                        </m:sup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x-5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-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x</m:t>
                                              </m:r>
                                            </m:den>
                                          </m:f>
                                        </m:e>
                                      </m:nary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="Times New Roman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="Times New Roman" w:hAnsi="Cambria Math"/>
                                        </w:rPr>
                                        <m:t>=3+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="Times New Roman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="Times New Roman" w:hAnsi="Cambria Math"/>
                                                    </w:rPr>
                                                    <m:t>ln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eastAsia="Times New Roman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Times New Roman" w:hAnsi="Cambria Math"/>
                                                        </w:rPr>
                                                        <m:t>x-5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-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="Times New Roman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="Times New Roman" w:hAnsi="Cambria Math"/>
                                                    </w:rPr>
                                                    <m:t>ln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eastAsia="Times New Roman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Times New Roman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="Times New Roman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="Times New Roman" w:hAnsi="Cambria Math"/>
                                        </w:rPr>
                                        <m:t>=3+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ln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Times New Roman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eastAsia="Times New Roman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eastAsia="Times New Roman" w:hAnsi="Cambria Math"/>
                                                        </w:rPr>
                                                        <m:t>1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eastAsia="Times New Roman" w:hAnsi="Cambria Math"/>
                                                        </w:rPr>
                                                        <m:t>4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-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="Times New Roman" w:hAnsi="Cambria Math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="Times New Roman" w:hAnsi="Cambria Math"/>
                                                    </w:rPr>
                                                    <m:t>ln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="Times New Roman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eastAsia="Times New Roman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eastAsia="Times New Roman" w:hAnsi="Cambria Math"/>
                                                            </w:rPr>
                                                            <m:t>4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eastAsia="Times New Roman" w:hAnsi="Cambria Math"/>
                                                            </w:rPr>
                                                            <m:t>1</m:t>
                                                          </m:r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func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="Times New Roman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="Times New Roman" w:hAnsi="Cambria Math"/>
                                        </w:rPr>
                                        <m:t>=3+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="Times New Roman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="Times New Roman" w:hAnsi="Cambria Math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="Times New Roman" w:hAnsi="Cambria Math"/>
                                                    </w:rPr>
                                                    <m:t>16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="Times New Roman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="Times New Roman" w:hAnsi="Cambria Math"/>
                                        </w:rPr>
                                        <m:t>=3-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16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(2)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  <w:p w:rsidR="006668E0" w:rsidRPr="006668E0" w:rsidRDefault="006668E0" w:rsidP="00992D52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c>
                            </w:tr>
                            <w:tr w:rsidR="006668E0" w:rsidTr="006668E0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6668E0" w:rsidRPr="00992D52" w:rsidRDefault="006668E0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6668E0" w:rsidTr="00BC4B6B">
                              <w:tc>
                                <w:tcPr>
                                  <w:tcW w:w="5000" w:type="pct"/>
                                </w:tcPr>
                                <w:p w:rsidR="006668E0" w:rsidRDefault="006668E0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integral, recognising need for partial fractions</w:t>
                                  </w:r>
                                </w:p>
                                <w:p w:rsidR="006668E0" w:rsidRDefault="006668E0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obtains partial fractions</w:t>
                                  </w:r>
                                </w:p>
                                <w:p w:rsidR="006668E0" w:rsidRDefault="006668E0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integrates</w:t>
                                  </w:r>
                                </w:p>
                                <w:p w:rsidR="006668E0" w:rsidRDefault="006668E0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substitutes limits of integration</w:t>
                                  </w:r>
                                </w:p>
                                <w:p w:rsidR="006668E0" w:rsidRDefault="006668E0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simplifies until just one logarithm remains</w:t>
                                  </w:r>
                                </w:p>
                              </w:tc>
                            </w:tr>
                          </w:tbl>
                          <w:p w:rsidR="006668E0" w:rsidRDefault="006668E0" w:rsidP="006668E0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09.3pt;margin-top:7pt;width:4in;height:3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" fillcolor="window" strokecolor="window" strokeweight=".5pt">
                <v:path arrowok="t"/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970"/>
                      </w:tblGrid>
                      <w:tr w:rsidR="006668E0" w:rsidTr="006668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6668E0" w:rsidRPr="00992D52" w:rsidRDefault="006668E0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668E0" w:rsidTr="00BC4B6B">
                        <w:tc>
                          <w:tcPr>
                            <w:tcW w:w="5000" w:type="pct"/>
                          </w:tcPr>
                          <w:p w:rsidR="006668E0" w:rsidRPr="002A6862" w:rsidRDefault="002A6862" w:rsidP="00992D52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A=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4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1+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4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x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Times New Roman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/>
                                              </w:rPr>
                                              <m:t>x-5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dx</m:t>
                                </m:r>
                              </m:oMath>
                            </m:oMathPara>
                          </w:p>
                          <w:p w:rsidR="006668E0" w:rsidRPr="006668E0" w:rsidRDefault="006668E0" w:rsidP="00992D52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</w:p>
                          <w:p w:rsidR="006668E0" w:rsidRPr="002A6862" w:rsidRDefault="00B11EB4" w:rsidP="00992D52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x-5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-5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x-5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6668E0" w:rsidRPr="006668E0" w:rsidRDefault="006668E0" w:rsidP="00992D52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</w:p>
                          <w:p w:rsidR="006668E0" w:rsidRPr="006668E0" w:rsidRDefault="00B11EB4" w:rsidP="00992D52">
                            <w:pPr>
                              <w:pStyle w:val="Parts"/>
                              <w:rPr>
                                <w:rFonts w:ascii="Cambria Math" w:eastAsia="Times New Roman" w:hAnsi="Cambria Math"/>
                                <w:i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4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1+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4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x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Times New Roman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/>
                                              </w:rPr>
                                              <m:t>x-5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dx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4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1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dx+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4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x-5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x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dx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="Times New Roman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=3+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  <m:sSubSup>
                                  <m:sSubSup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="Times New Roman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Times New Roman" w:hAnsi="Cambria Math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eastAsia="Times New Roman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="Times New Roman" w:hAnsi="Cambria Math"/>
                                                  </w:rPr>
                                                  <m:t>x-5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="Times New Roman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Times New Roman" w:hAnsi="Cambria Math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eastAsia="Times New Roman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="Times New Roman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4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="Times New Roman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=3+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Times New Roman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="Times New Roman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="Times New Roman" w:hAnsi="Cambria Math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eastAsia="Times New Roman" w:hAnsi="Cambria Math"/>
                                                  </w:rPr>
                                                  <m:t>4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-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="Times New Roman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Times New Roman" w:hAnsi="Cambria Math"/>
                                              </w:rPr>
                                              <m:t>ln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="Times New Roman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="Times New Roman" w:hAnsi="Cambria Math"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eastAsia="Times New Roman" w:hAnsi="Cambria Math"/>
                                                      </w:rPr>
                                                      <m:t>4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eastAsia="Times New Roman" w:hAnsi="Cambria Math"/>
                                                      </w:rPr>
                                                      <m:t>1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="Times New Roman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=3+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Times New Roman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Times New Roman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Times New Roman" w:hAnsi="Cambria Math"/>
                                              </w:rPr>
                                              <m:t>16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eastAsia="Times New Roman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=3-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16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(2)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:rsidR="006668E0" w:rsidRPr="006668E0" w:rsidRDefault="006668E0" w:rsidP="00992D52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</w:p>
                        </w:tc>
                      </w:tr>
                      <w:tr w:rsidR="006668E0" w:rsidTr="006668E0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6668E0" w:rsidRPr="00992D52" w:rsidRDefault="006668E0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6668E0" w:rsidTr="00BC4B6B">
                        <w:tc>
                          <w:tcPr>
                            <w:tcW w:w="5000" w:type="pct"/>
                          </w:tcPr>
                          <w:p w:rsidR="006668E0" w:rsidRDefault="006668E0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integral, recognising need for partial fractions</w:t>
                            </w:r>
                          </w:p>
                          <w:p w:rsidR="006668E0" w:rsidRDefault="006668E0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obtains partial fractions</w:t>
                            </w:r>
                          </w:p>
                          <w:p w:rsidR="006668E0" w:rsidRDefault="006668E0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integrates</w:t>
                            </w:r>
                          </w:p>
                          <w:p w:rsidR="006668E0" w:rsidRDefault="006668E0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substitutes limits of integration</w:t>
                            </w:r>
                          </w:p>
                          <w:p w:rsidR="006668E0" w:rsidRDefault="006668E0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simplifies until just one logarithm remains</w:t>
                            </w:r>
                          </w:p>
                        </w:tc>
                      </w:tr>
                    </w:tbl>
                    <w:p w:rsidR="006668E0" w:rsidRDefault="006668E0" w:rsidP="006668E0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675087" w:rsidRDefault="00675087" w:rsidP="006668E0">
      <w:pPr>
        <w:tabs>
          <w:tab w:val="right" w:pos="9356"/>
        </w:tabs>
      </w:pPr>
    </w:p>
    <w:p w:rsidR="00675087" w:rsidRDefault="00675087" w:rsidP="006668E0">
      <w:pPr>
        <w:tabs>
          <w:tab w:val="right" w:pos="9356"/>
        </w:tabs>
      </w:pPr>
    </w:p>
    <w:p w:rsidR="00675087" w:rsidRDefault="00675087" w:rsidP="006668E0">
      <w:pPr>
        <w:tabs>
          <w:tab w:val="right" w:pos="9356"/>
        </w:tabs>
      </w:pPr>
    </w:p>
    <w:p w:rsidR="00675087" w:rsidRDefault="00675087" w:rsidP="006668E0">
      <w:pPr>
        <w:tabs>
          <w:tab w:val="right" w:pos="9356"/>
        </w:tabs>
      </w:pPr>
    </w:p>
    <w:p w:rsidR="00675087" w:rsidRDefault="00675087" w:rsidP="006668E0">
      <w:pPr>
        <w:tabs>
          <w:tab w:val="right" w:pos="9356"/>
        </w:tabs>
      </w:pPr>
    </w:p>
    <w:p w:rsidR="00675087" w:rsidRDefault="00675087" w:rsidP="006668E0">
      <w:pPr>
        <w:tabs>
          <w:tab w:val="right" w:pos="9356"/>
        </w:tabs>
      </w:pPr>
    </w:p>
    <w:p w:rsidR="00675087" w:rsidRDefault="00675087" w:rsidP="006668E0">
      <w:pPr>
        <w:tabs>
          <w:tab w:val="right" w:pos="9356"/>
        </w:tabs>
      </w:pPr>
    </w:p>
    <w:p w:rsidR="00675087" w:rsidRDefault="00675087" w:rsidP="006668E0">
      <w:pPr>
        <w:tabs>
          <w:tab w:val="right" w:pos="9356"/>
        </w:tabs>
      </w:pPr>
    </w:p>
    <w:p w:rsidR="00675087" w:rsidRDefault="00675087" w:rsidP="006668E0">
      <w:pPr>
        <w:tabs>
          <w:tab w:val="right" w:pos="9356"/>
        </w:tabs>
      </w:pPr>
    </w:p>
    <w:p w:rsidR="00675087" w:rsidRDefault="00675087" w:rsidP="006668E0">
      <w:pPr>
        <w:tabs>
          <w:tab w:val="right" w:pos="9356"/>
        </w:tabs>
      </w:pPr>
    </w:p>
    <w:p w:rsidR="00675087" w:rsidRDefault="00675087" w:rsidP="006668E0">
      <w:pPr>
        <w:tabs>
          <w:tab w:val="right" w:pos="9356"/>
        </w:tabs>
      </w:pPr>
    </w:p>
    <w:p w:rsidR="00675087" w:rsidRDefault="00675087" w:rsidP="006668E0">
      <w:pPr>
        <w:tabs>
          <w:tab w:val="right" w:pos="9356"/>
        </w:tabs>
      </w:pPr>
    </w:p>
    <w:p w:rsidR="00675087" w:rsidRDefault="00675087" w:rsidP="006668E0">
      <w:pPr>
        <w:tabs>
          <w:tab w:val="right" w:pos="9356"/>
        </w:tabs>
      </w:pPr>
    </w:p>
    <w:p w:rsidR="00675087" w:rsidRDefault="00675087" w:rsidP="006668E0">
      <w:pPr>
        <w:tabs>
          <w:tab w:val="right" w:pos="9356"/>
        </w:tabs>
      </w:pPr>
    </w:p>
    <w:p w:rsidR="00675087" w:rsidRDefault="00675087" w:rsidP="006668E0">
      <w:pPr>
        <w:tabs>
          <w:tab w:val="right" w:pos="9356"/>
        </w:tabs>
      </w:pPr>
    </w:p>
    <w:p w:rsidR="00675087" w:rsidRDefault="00675087" w:rsidP="006668E0">
      <w:pPr>
        <w:tabs>
          <w:tab w:val="right" w:pos="9356"/>
        </w:tabs>
      </w:pPr>
    </w:p>
    <w:p w:rsidR="00675087" w:rsidRDefault="00675087" w:rsidP="006668E0">
      <w:pPr>
        <w:tabs>
          <w:tab w:val="right" w:pos="9356"/>
        </w:tabs>
      </w:pPr>
    </w:p>
    <w:p w:rsidR="00675087" w:rsidRDefault="00675087" w:rsidP="006668E0">
      <w:pPr>
        <w:tabs>
          <w:tab w:val="right" w:pos="9356"/>
        </w:tabs>
      </w:pPr>
    </w:p>
    <w:p w:rsidR="00675087" w:rsidRDefault="00675087" w:rsidP="006668E0">
      <w:pPr>
        <w:tabs>
          <w:tab w:val="right" w:pos="9356"/>
        </w:tabs>
      </w:pPr>
    </w:p>
    <w:p w:rsidR="00675087" w:rsidRDefault="00675087" w:rsidP="006668E0">
      <w:pPr>
        <w:tabs>
          <w:tab w:val="right" w:pos="9356"/>
        </w:tabs>
      </w:pPr>
    </w:p>
    <w:p w:rsidR="00675087" w:rsidRDefault="00675087" w:rsidP="006668E0">
      <w:pPr>
        <w:tabs>
          <w:tab w:val="right" w:pos="9356"/>
        </w:tabs>
      </w:pPr>
      <w:r>
        <w:lastRenderedPageBreak/>
        <w:t>Question 3</w:t>
      </w:r>
      <w:r>
        <w:tab/>
        <w:t>(5 marks)</w:t>
      </w:r>
    </w:p>
    <w:p w:rsidR="00504915" w:rsidRDefault="00675087" w:rsidP="006668E0">
      <w:pPr>
        <w:tabs>
          <w:tab w:val="right" w:pos="9356"/>
        </w:tabs>
      </w:pPr>
      <w:r>
        <w:rPr>
          <w:noProof/>
          <w:lang w:eastAsia="en-AU"/>
        </w:rPr>
        <w:drawing>
          <wp:inline distT="0" distB="0" distL="0" distR="0" wp14:anchorId="6DDF3D81" wp14:editId="28477CA5">
            <wp:extent cx="4829175" cy="2705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E0" w:rsidRPr="006668E0" w:rsidRDefault="00DA4F45" w:rsidP="006668E0">
      <w:pPr>
        <w:tabs>
          <w:tab w:val="right" w:pos="935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4</w:t>
      </w:r>
      <w:r w:rsidR="006668E0">
        <w:rPr>
          <w:rFonts w:ascii="Arial" w:hAnsi="Arial" w:cs="Arial"/>
          <w:b/>
        </w:rPr>
        <w:t>(a)                                                                                                          (4 marks)</w:t>
      </w:r>
      <w:r w:rsidR="006668E0" w:rsidRPr="00860236">
        <w:rPr>
          <w:rFonts w:ascii="Arial" w:hAnsi="Arial" w:cs="Arial"/>
          <w:b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6668E0" w:rsidTr="00F0617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8E0" w:rsidRPr="006668E0" w:rsidRDefault="006668E0" w:rsidP="00F0617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Times New Roman" w:hAnsi="Times New Roman"/>
              </w:rPr>
            </w:pPr>
            <w:r w:rsidRPr="006668E0">
              <w:rPr>
                <w:rFonts w:ascii="Times New Roman" w:hAnsi="Times New Roman"/>
              </w:rPr>
              <w:t>Solution</w:t>
            </w:r>
          </w:p>
        </w:tc>
      </w:tr>
      <w:tr w:rsidR="006668E0" w:rsidTr="00F0617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E0" w:rsidRPr="006668E0" w:rsidRDefault="006668E0" w:rsidP="00F0617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rPr>
                <w:rFonts w:ascii="Times New Roman" w:hAnsi="Times New Roman"/>
                <w:color w:val="000000"/>
                <w:position w:val="-22"/>
              </w:rPr>
            </w:pPr>
            <w:r w:rsidRPr="006668E0">
              <w:rPr>
                <w:rFonts w:ascii="Times New Roman" w:hAnsi="Times New Roman"/>
                <w:color w:val="000000"/>
                <w:position w:val="-22"/>
              </w:rPr>
              <w:t xml:space="preserve"> Since</w:t>
            </w:r>
          </w:p>
          <w:p w:rsidR="006668E0" w:rsidRPr="006668E0" w:rsidRDefault="006668E0" w:rsidP="00F0617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rPr>
                <w:rFonts w:ascii="Times New Roman" w:hAnsi="Times New Roman"/>
                <w:color w:val="000000"/>
                <w:position w:val="-22"/>
              </w:rPr>
            </w:pPr>
            <w:r w:rsidRPr="006668E0">
              <w:rPr>
                <w:rFonts w:ascii="Times New Roman" w:hAnsi="Times New Roman"/>
                <w:color w:val="000000"/>
                <w:position w:val="-6"/>
              </w:rPr>
              <w:object w:dxaOrig="1920" w:dyaOrig="320">
                <v:shape id="_x0000_i1027" type="#_x0000_t75" style="width:96pt;height:15.75pt" o:ole="">
                  <v:imagedata r:id="rId12" o:title=""/>
                </v:shape>
                <o:OLEObject Type="Embed" ProgID="Equation.DSMT4" ShapeID="_x0000_i1027" DrawAspect="Content" ObjectID="_1626590189" r:id="rId13"/>
              </w:object>
            </w:r>
          </w:p>
          <w:p w:rsidR="006668E0" w:rsidRPr="006668E0" w:rsidRDefault="006668E0" w:rsidP="00F0617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rPr>
                <w:rFonts w:ascii="Times New Roman" w:hAnsi="Times New Roman"/>
                <w:color w:val="000000"/>
                <w:position w:val="-22"/>
              </w:rPr>
            </w:pPr>
            <w:r w:rsidRPr="006668E0">
              <w:rPr>
                <w:rFonts w:ascii="Times New Roman" w:hAnsi="Times New Roman"/>
                <w:color w:val="000000"/>
                <w:position w:val="-22"/>
              </w:rPr>
              <w:t>it follows that</w:t>
            </w:r>
          </w:p>
          <w:p w:rsidR="006668E0" w:rsidRPr="006668E0" w:rsidRDefault="006668E0" w:rsidP="006668E0">
            <w:pPr>
              <w:tabs>
                <w:tab w:val="center" w:pos="4430"/>
                <w:tab w:val="right" w:pos="8866"/>
              </w:tabs>
              <w:rPr>
                <w:rFonts w:ascii="Times New Roman" w:hAnsi="Times New Roman"/>
                <w:color w:val="000000"/>
                <w:position w:val="-22"/>
              </w:rPr>
            </w:pPr>
            <w:r w:rsidRPr="006668E0">
              <w:rPr>
                <w:rFonts w:ascii="Times New Roman" w:hAnsi="Times New Roman"/>
                <w:color w:val="000000"/>
                <w:position w:val="-22"/>
              </w:rPr>
              <w:tab/>
            </w:r>
            <w:r w:rsidRPr="006668E0">
              <w:rPr>
                <w:rFonts w:ascii="Times New Roman" w:hAnsi="Times New Roman"/>
                <w:color w:val="000000"/>
                <w:position w:val="-34"/>
              </w:rPr>
              <w:object w:dxaOrig="5400" w:dyaOrig="780">
                <v:shape id="_x0000_i1028" type="#_x0000_t75" style="width:270pt;height:39pt" o:ole="">
                  <v:imagedata r:id="rId14" o:title=""/>
                </v:shape>
                <o:OLEObject Type="Embed" ProgID="Equation.DSMT4" ShapeID="_x0000_i1028" DrawAspect="Content" ObjectID="_1626590190" r:id="rId15"/>
              </w:object>
            </w:r>
            <w:r w:rsidRPr="006668E0">
              <w:rPr>
                <w:rFonts w:ascii="Times New Roman" w:hAnsi="Times New Roman"/>
                <w:color w:val="000000"/>
                <w:position w:val="-22"/>
              </w:rPr>
              <w:t xml:space="preserve"> </w:t>
            </w:r>
          </w:p>
        </w:tc>
      </w:tr>
      <w:tr w:rsidR="006668E0" w:rsidTr="00F0617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8E0" w:rsidRPr="006668E0" w:rsidRDefault="006668E0" w:rsidP="00F0617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Times New Roman" w:hAnsi="Times New Roman"/>
              </w:rPr>
            </w:pPr>
            <w:r w:rsidRPr="006668E0">
              <w:rPr>
                <w:rFonts w:ascii="Times New Roman" w:hAnsi="Times New Roman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8E0" w:rsidRPr="006668E0" w:rsidRDefault="006668E0" w:rsidP="00F0617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Times New Roman" w:hAnsi="Times New Roman"/>
              </w:rPr>
            </w:pPr>
            <w:r w:rsidRPr="006668E0">
              <w:rPr>
                <w:rFonts w:ascii="Times New Roman" w:hAnsi="Times New Roman"/>
              </w:rPr>
              <w:t>Marks</w:t>
            </w:r>
          </w:p>
        </w:tc>
      </w:tr>
      <w:tr w:rsidR="006668E0" w:rsidTr="00F0617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8E0" w:rsidRPr="008434A2" w:rsidRDefault="006668E0" w:rsidP="006668E0">
            <w:pPr>
              <w:pStyle w:val="ListParagraph"/>
              <w:numPr>
                <w:ilvl w:val="0"/>
                <w:numId w:val="1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/>
                <w:lang w:val="en-AU"/>
              </w:rPr>
            </w:pPr>
            <w:r w:rsidRPr="0019573D">
              <w:rPr>
                <w:rFonts w:ascii="Arial" w:hAnsi="Arial"/>
                <w:lang w:val="en-AU"/>
              </w:rPr>
              <w:t>identifies correc</w:t>
            </w:r>
            <w:r>
              <w:rPr>
                <w:rFonts w:ascii="Arial" w:hAnsi="Arial"/>
                <w:lang w:val="en-AU"/>
              </w:rPr>
              <w:t>t double angle formula to use</w:t>
            </w:r>
          </w:p>
          <w:p w:rsidR="006668E0" w:rsidRPr="0019573D" w:rsidRDefault="007648CC" w:rsidP="006668E0">
            <w:pPr>
              <w:pStyle w:val="ListParagraph"/>
              <w:numPr>
                <w:ilvl w:val="0"/>
                <w:numId w:val="1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s</w:t>
            </w:r>
            <w:r w:rsidR="006668E0">
              <w:rPr>
                <w:rFonts w:ascii="Arial" w:hAnsi="Arial"/>
                <w:lang w:val="en-AU"/>
              </w:rPr>
              <w:t xml:space="preserve">implifies the integral to requiring the anti-derivative of </w:t>
            </w:r>
            <w:r w:rsidR="006668E0" w:rsidRPr="00FA151E">
              <w:rPr>
                <w:rFonts w:ascii="Arial" w:hAnsi="Arial"/>
                <w:position w:val="-6"/>
                <w:lang w:val="en-AU"/>
              </w:rPr>
              <w:object w:dxaOrig="639" w:dyaOrig="320">
                <v:shape id="_x0000_i1029" type="#_x0000_t75" style="width:32.25pt;height:15.75pt" o:ole="">
                  <v:imagedata r:id="rId16" o:title=""/>
                </v:shape>
                <o:OLEObject Type="Embed" ProgID="Equation.DSMT4" ShapeID="_x0000_i1029" DrawAspect="Content" ObjectID="_1626590191" r:id="rId17"/>
              </w:object>
            </w:r>
            <w:r w:rsidR="006668E0">
              <w:rPr>
                <w:rFonts w:ascii="Arial" w:hAnsi="Arial"/>
                <w:lang w:val="en-AU"/>
              </w:rPr>
              <w:t xml:space="preserve">    </w:t>
            </w:r>
          </w:p>
          <w:p w:rsidR="006668E0" w:rsidRPr="00FA151E" w:rsidRDefault="007648CC" w:rsidP="006668E0">
            <w:pPr>
              <w:pStyle w:val="ListParagraph"/>
              <w:numPr>
                <w:ilvl w:val="0"/>
                <w:numId w:val="1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i</w:t>
            </w:r>
            <w:r w:rsidR="006668E0">
              <w:rPr>
                <w:rFonts w:ascii="Arial" w:hAnsi="Arial"/>
                <w:lang w:val="en-AU"/>
              </w:rPr>
              <w:t>ntegrates correctly</w:t>
            </w:r>
          </w:p>
          <w:p w:rsidR="006668E0" w:rsidRPr="00FA151E" w:rsidRDefault="007648CC" w:rsidP="006668E0">
            <w:pPr>
              <w:pStyle w:val="ListParagraph"/>
              <w:numPr>
                <w:ilvl w:val="0"/>
                <w:numId w:val="1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e</w:t>
            </w:r>
            <w:r w:rsidR="006668E0">
              <w:rPr>
                <w:rFonts w:ascii="Arial" w:hAnsi="Arial"/>
                <w:lang w:val="en-AU"/>
              </w:rPr>
              <w:t>valuates the indefinite integral at the end points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8E0" w:rsidRPr="006668E0" w:rsidRDefault="006668E0" w:rsidP="00DA4F45">
            <w:pPr>
              <w:tabs>
                <w:tab w:val="left" w:pos="567"/>
                <w:tab w:val="right" w:pos="8505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6668E0">
              <w:rPr>
                <w:rFonts w:ascii="Times New Roman" w:hAnsi="Times New Roman"/>
              </w:rPr>
              <w:t>1</w:t>
            </w:r>
          </w:p>
          <w:p w:rsidR="006668E0" w:rsidRPr="006668E0" w:rsidRDefault="006668E0" w:rsidP="00DA4F45">
            <w:pPr>
              <w:tabs>
                <w:tab w:val="left" w:pos="567"/>
                <w:tab w:val="right" w:pos="8505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6668E0">
              <w:rPr>
                <w:rFonts w:ascii="Times New Roman" w:hAnsi="Times New Roman"/>
              </w:rPr>
              <w:t>1</w:t>
            </w:r>
          </w:p>
          <w:p w:rsidR="006668E0" w:rsidRPr="006668E0" w:rsidRDefault="006668E0" w:rsidP="00DA4F45">
            <w:pPr>
              <w:tabs>
                <w:tab w:val="left" w:pos="567"/>
                <w:tab w:val="right" w:pos="8505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6668E0">
              <w:rPr>
                <w:rFonts w:ascii="Times New Roman" w:hAnsi="Times New Roman"/>
              </w:rPr>
              <w:t>1</w:t>
            </w:r>
          </w:p>
          <w:p w:rsidR="006668E0" w:rsidRPr="006668E0" w:rsidRDefault="006668E0" w:rsidP="00DA4F45">
            <w:pPr>
              <w:tabs>
                <w:tab w:val="left" w:pos="567"/>
                <w:tab w:val="right" w:pos="8505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6668E0">
              <w:rPr>
                <w:rFonts w:ascii="Times New Roman" w:hAnsi="Times New Roman"/>
              </w:rPr>
              <w:t>1</w:t>
            </w:r>
          </w:p>
        </w:tc>
      </w:tr>
    </w:tbl>
    <w:p w:rsidR="006668E0" w:rsidRPr="00475365" w:rsidRDefault="006668E0" w:rsidP="006668E0">
      <w:pPr>
        <w:spacing w:after="160" w:line="259" w:lineRule="auto"/>
        <w:rPr>
          <w:rFonts w:ascii="Arial" w:hAnsi="Arial" w:cs="Arial"/>
        </w:rPr>
      </w:pPr>
    </w:p>
    <w:p w:rsidR="00675087" w:rsidRDefault="00675087" w:rsidP="006668E0">
      <w:pPr>
        <w:tabs>
          <w:tab w:val="left" w:pos="720"/>
          <w:tab w:val="right" w:pos="9360"/>
        </w:tabs>
        <w:ind w:left="425" w:hanging="425"/>
        <w:rPr>
          <w:rFonts w:ascii="Arial" w:hAnsi="Arial" w:cs="Arial"/>
          <w:b/>
        </w:rPr>
      </w:pPr>
    </w:p>
    <w:p w:rsidR="00675087" w:rsidRDefault="00675087" w:rsidP="006668E0">
      <w:pPr>
        <w:tabs>
          <w:tab w:val="left" w:pos="720"/>
          <w:tab w:val="right" w:pos="9360"/>
        </w:tabs>
        <w:ind w:left="425" w:hanging="425"/>
        <w:rPr>
          <w:rFonts w:ascii="Arial" w:hAnsi="Arial" w:cs="Arial"/>
          <w:b/>
        </w:rPr>
      </w:pPr>
    </w:p>
    <w:p w:rsidR="00675087" w:rsidRDefault="00675087" w:rsidP="006668E0">
      <w:pPr>
        <w:tabs>
          <w:tab w:val="left" w:pos="720"/>
          <w:tab w:val="right" w:pos="9360"/>
        </w:tabs>
        <w:ind w:left="425" w:hanging="425"/>
        <w:rPr>
          <w:rFonts w:ascii="Arial" w:hAnsi="Arial" w:cs="Arial"/>
          <w:b/>
        </w:rPr>
      </w:pPr>
    </w:p>
    <w:p w:rsidR="00675087" w:rsidRDefault="00675087" w:rsidP="006668E0">
      <w:pPr>
        <w:tabs>
          <w:tab w:val="left" w:pos="720"/>
          <w:tab w:val="right" w:pos="9360"/>
        </w:tabs>
        <w:ind w:left="425" w:hanging="425"/>
        <w:rPr>
          <w:rFonts w:ascii="Arial" w:hAnsi="Arial" w:cs="Arial"/>
          <w:b/>
        </w:rPr>
      </w:pPr>
    </w:p>
    <w:p w:rsidR="00675087" w:rsidRDefault="00675087" w:rsidP="006668E0">
      <w:pPr>
        <w:tabs>
          <w:tab w:val="left" w:pos="720"/>
          <w:tab w:val="right" w:pos="9360"/>
        </w:tabs>
        <w:ind w:left="425" w:hanging="425"/>
        <w:rPr>
          <w:rFonts w:ascii="Arial" w:hAnsi="Arial" w:cs="Arial"/>
          <w:b/>
        </w:rPr>
      </w:pPr>
    </w:p>
    <w:p w:rsidR="00675087" w:rsidRDefault="00675087" w:rsidP="006668E0">
      <w:pPr>
        <w:tabs>
          <w:tab w:val="left" w:pos="720"/>
          <w:tab w:val="right" w:pos="9360"/>
        </w:tabs>
        <w:ind w:left="425" w:hanging="425"/>
        <w:rPr>
          <w:rFonts w:ascii="Arial" w:hAnsi="Arial" w:cs="Arial"/>
          <w:b/>
        </w:rPr>
      </w:pPr>
    </w:p>
    <w:p w:rsidR="00675087" w:rsidRDefault="00675087" w:rsidP="006668E0">
      <w:pPr>
        <w:tabs>
          <w:tab w:val="left" w:pos="720"/>
          <w:tab w:val="right" w:pos="9360"/>
        </w:tabs>
        <w:ind w:left="425" w:hanging="425"/>
        <w:rPr>
          <w:rFonts w:ascii="Arial" w:hAnsi="Arial" w:cs="Arial"/>
          <w:b/>
        </w:rPr>
      </w:pPr>
    </w:p>
    <w:p w:rsidR="006668E0" w:rsidRPr="006668E0" w:rsidRDefault="00DA4F45" w:rsidP="006668E0">
      <w:pPr>
        <w:tabs>
          <w:tab w:val="left" w:pos="720"/>
          <w:tab w:val="right" w:pos="9360"/>
        </w:tabs>
        <w:ind w:left="425" w:hanging="425"/>
        <w:rPr>
          <w:rFonts w:ascii="Arial" w:eastAsia="Arial" w:hAnsi="Arial" w:cs="Arial"/>
          <w:b/>
          <w:bCs/>
        </w:rPr>
      </w:pPr>
      <w:r>
        <w:rPr>
          <w:rFonts w:ascii="Arial" w:hAnsi="Arial" w:cs="Arial"/>
          <w:b/>
        </w:rPr>
        <w:lastRenderedPageBreak/>
        <w:t>Question 4</w:t>
      </w:r>
      <w:r w:rsidR="006668E0">
        <w:rPr>
          <w:rFonts w:ascii="Arial" w:hAnsi="Arial" w:cs="Arial"/>
          <w:b/>
        </w:rPr>
        <w:t>(b)                                                                                                            (4 marks)</w:t>
      </w:r>
      <w:r w:rsidR="006668E0" w:rsidRPr="006668E0">
        <w:rPr>
          <w:rFonts w:ascii="Times New Roman" w:hAnsi="Times New Roman"/>
          <w:b/>
        </w:rPr>
        <w:tab/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6668E0" w:rsidTr="00F0617F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8E0" w:rsidRPr="006668E0" w:rsidRDefault="006668E0" w:rsidP="00F0617F">
            <w:pPr>
              <w:pStyle w:val="ListParagraph"/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720"/>
              <w:rPr>
                <w:rFonts w:ascii="Times New Roman" w:hAnsi="Times New Roman"/>
              </w:rPr>
            </w:pPr>
            <w:r w:rsidRPr="006668E0">
              <w:rPr>
                <w:rFonts w:ascii="Times New Roman" w:hAnsi="Times New Roman"/>
              </w:rPr>
              <w:t xml:space="preserve">                                                Solution</w:t>
            </w:r>
          </w:p>
        </w:tc>
      </w:tr>
      <w:tr w:rsidR="006668E0" w:rsidTr="00F0617F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E0" w:rsidRPr="006668E0" w:rsidRDefault="006668E0" w:rsidP="006668E0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="Arial" w:hAnsi="Arial" w:cs="Arial"/>
              </w:rPr>
            </w:pPr>
            <w:r w:rsidRPr="006668E0">
              <w:rPr>
                <w:rFonts w:ascii="Times New Roman" w:hAnsi="Times New Roman"/>
                <w:color w:val="000000"/>
                <w:position w:val="-22"/>
              </w:rPr>
              <w:t xml:space="preserve"> If we put </w:t>
            </w:r>
          </w:p>
          <w:p w:rsidR="006668E0" w:rsidRPr="006668E0" w:rsidRDefault="006668E0" w:rsidP="00F0617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rPr>
                <w:rFonts w:ascii="Times New Roman" w:hAnsi="Times New Roman"/>
                <w:color w:val="000000"/>
                <w:position w:val="-22"/>
              </w:rPr>
            </w:pPr>
            <w:r w:rsidRPr="006668E0">
              <w:rPr>
                <w:rFonts w:ascii="Times New Roman" w:hAnsi="Times New Roman"/>
                <w:color w:val="000000"/>
                <w:position w:val="-28"/>
              </w:rPr>
              <w:object w:dxaOrig="2600" w:dyaOrig="660">
                <v:shape id="_x0000_i1030" type="#_x0000_t75" style="width:129.75pt;height:33pt" o:ole="">
                  <v:imagedata r:id="rId18" o:title=""/>
                </v:shape>
                <o:OLEObject Type="Embed" ProgID="Equation.DSMT4" ShapeID="_x0000_i1030" DrawAspect="Content" ObjectID="_1626590192" r:id="rId19"/>
              </w:object>
            </w:r>
            <w:r w:rsidRPr="006668E0">
              <w:rPr>
                <w:rFonts w:ascii="Times New Roman" w:hAnsi="Times New Roman"/>
                <w:color w:val="000000"/>
                <w:position w:val="-22"/>
              </w:rPr>
              <w:t xml:space="preserve"> </w:t>
            </w:r>
          </w:p>
          <w:p w:rsidR="006668E0" w:rsidRPr="006668E0" w:rsidRDefault="006668E0" w:rsidP="00F0617F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rPr>
                <w:rFonts w:ascii="Times New Roman" w:hAnsi="Times New Roman"/>
                <w:color w:val="000000"/>
                <w:position w:val="-22"/>
              </w:rPr>
            </w:pPr>
            <w:r w:rsidRPr="006668E0">
              <w:rPr>
                <w:rFonts w:ascii="Times New Roman" w:hAnsi="Times New Roman"/>
                <w:color w:val="000000"/>
                <w:position w:val="-22"/>
              </w:rPr>
              <w:t xml:space="preserve">then we find that </w:t>
            </w:r>
          </w:p>
          <w:p w:rsidR="006668E0" w:rsidRPr="006668E0" w:rsidRDefault="006668E0" w:rsidP="00F0617F">
            <w:pPr>
              <w:tabs>
                <w:tab w:val="center" w:pos="4430"/>
                <w:tab w:val="right" w:pos="8860"/>
              </w:tabs>
              <w:rPr>
                <w:rFonts w:ascii="Times New Roman" w:hAnsi="Times New Roman"/>
                <w:color w:val="000000"/>
                <w:position w:val="-22"/>
              </w:rPr>
            </w:pPr>
            <w:r w:rsidRPr="006668E0">
              <w:rPr>
                <w:rFonts w:ascii="Times New Roman" w:hAnsi="Times New Roman"/>
                <w:color w:val="000000"/>
                <w:position w:val="-22"/>
              </w:rPr>
              <w:tab/>
            </w:r>
            <w:r w:rsidRPr="006668E0">
              <w:rPr>
                <w:rFonts w:ascii="Times New Roman" w:hAnsi="Times New Roman"/>
                <w:color w:val="000000"/>
                <w:position w:val="-30"/>
              </w:rPr>
              <w:object w:dxaOrig="4940" w:dyaOrig="720">
                <v:shape id="_x0000_i1031" type="#_x0000_t75" style="width:246.75pt;height:36pt" o:ole="">
                  <v:imagedata r:id="rId20" o:title=""/>
                </v:shape>
                <o:OLEObject Type="Embed" ProgID="Equation.DSMT4" ShapeID="_x0000_i1031" DrawAspect="Content" ObjectID="_1626590193" r:id="rId21"/>
              </w:object>
            </w:r>
            <w:r w:rsidRPr="006668E0">
              <w:rPr>
                <w:rFonts w:ascii="Times New Roman" w:hAnsi="Times New Roman"/>
                <w:color w:val="000000"/>
                <w:position w:val="-22"/>
              </w:rPr>
              <w:t xml:space="preserve"> </w:t>
            </w:r>
          </w:p>
          <w:p w:rsidR="006668E0" w:rsidRPr="006668E0" w:rsidRDefault="006668E0" w:rsidP="006668E0">
            <w:pPr>
              <w:tabs>
                <w:tab w:val="center" w:pos="4430"/>
                <w:tab w:val="right" w:pos="8866"/>
              </w:tabs>
              <w:rPr>
                <w:rFonts w:ascii="Times New Roman" w:hAnsi="Times New Roman"/>
                <w:color w:val="000000"/>
                <w:position w:val="-22"/>
              </w:rPr>
            </w:pPr>
            <w:r w:rsidRPr="006668E0">
              <w:rPr>
                <w:rFonts w:ascii="Times New Roman" w:hAnsi="Times New Roman"/>
                <w:color w:val="000000"/>
                <w:position w:val="-22"/>
              </w:rPr>
              <w:tab/>
            </w:r>
            <w:r w:rsidRPr="006668E0">
              <w:rPr>
                <w:rFonts w:ascii="Times New Roman" w:hAnsi="Times New Roman"/>
                <w:color w:val="000000"/>
                <w:position w:val="-16"/>
              </w:rPr>
              <w:object w:dxaOrig="2299" w:dyaOrig="420">
                <v:shape id="_x0000_i1032" type="#_x0000_t75" style="width:115.5pt;height:21pt" o:ole="">
                  <v:imagedata r:id="rId22" o:title=""/>
                </v:shape>
                <o:OLEObject Type="Embed" ProgID="Equation.DSMT4" ShapeID="_x0000_i1032" DrawAspect="Content" ObjectID="_1626590194" r:id="rId23"/>
              </w:object>
            </w:r>
            <w:r w:rsidRPr="006668E0">
              <w:rPr>
                <w:rFonts w:ascii="Times New Roman" w:hAnsi="Times New Roman"/>
                <w:color w:val="000000"/>
                <w:position w:val="-22"/>
              </w:rPr>
              <w:t xml:space="preserve"> </w:t>
            </w:r>
          </w:p>
        </w:tc>
      </w:tr>
      <w:tr w:rsidR="006668E0" w:rsidTr="00F0617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8E0" w:rsidRPr="006668E0" w:rsidRDefault="006668E0" w:rsidP="00F0617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Times New Roman" w:hAnsi="Times New Roman"/>
              </w:rPr>
            </w:pPr>
            <w:r w:rsidRPr="006668E0">
              <w:rPr>
                <w:rFonts w:ascii="Times New Roman" w:hAnsi="Times New Roman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8E0" w:rsidRPr="006668E0" w:rsidRDefault="006668E0" w:rsidP="00F0617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Times New Roman" w:hAnsi="Times New Roman"/>
              </w:rPr>
            </w:pPr>
            <w:r w:rsidRPr="006668E0">
              <w:rPr>
                <w:rFonts w:ascii="Times New Roman" w:hAnsi="Times New Roman"/>
              </w:rPr>
              <w:t>Marks</w:t>
            </w:r>
          </w:p>
        </w:tc>
      </w:tr>
      <w:tr w:rsidR="006668E0" w:rsidTr="00F0617F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8E0" w:rsidRPr="006668E0" w:rsidRDefault="006668E0" w:rsidP="00DA4F45">
            <w:pPr>
              <w:pStyle w:val="ListParagraph"/>
              <w:numPr>
                <w:ilvl w:val="0"/>
                <w:numId w:val="6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 New Roman" w:hAnsi="Times New Roman"/>
                <w:lang w:val="en-AU"/>
              </w:rPr>
            </w:pPr>
            <w:r w:rsidRPr="006668E0">
              <w:rPr>
                <w:rFonts w:ascii="Times New Roman" w:hAnsi="Times New Roman"/>
                <w:lang w:val="en-AU"/>
              </w:rPr>
              <w:t xml:space="preserve">calculates </w:t>
            </w:r>
            <w:r w:rsidRPr="006668E0">
              <w:rPr>
                <w:rFonts w:ascii="Times New Roman" w:hAnsi="Times New Roman"/>
                <w:position w:val="-6"/>
                <w:lang w:val="en-AU"/>
              </w:rPr>
              <w:object w:dxaOrig="720" w:dyaOrig="279">
                <v:shape id="_x0000_i1033" type="#_x0000_t75" style="width:36pt;height:14.25pt" o:ole="">
                  <v:imagedata r:id="rId24" o:title=""/>
                </v:shape>
                <o:OLEObject Type="Embed" ProgID="Equation.DSMT4" ShapeID="_x0000_i1033" DrawAspect="Content" ObjectID="_1626590195" r:id="rId25"/>
              </w:object>
            </w:r>
            <w:r w:rsidRPr="006668E0">
              <w:rPr>
                <w:rFonts w:ascii="Times New Roman" w:hAnsi="Times New Roman"/>
                <w:lang w:val="en-AU"/>
              </w:rPr>
              <w:t xml:space="preserve"> correctly</w:t>
            </w:r>
          </w:p>
          <w:p w:rsidR="006668E0" w:rsidRDefault="007648CC" w:rsidP="00DA4F45">
            <w:pPr>
              <w:pStyle w:val="ListParagraph"/>
              <w:numPr>
                <w:ilvl w:val="0"/>
                <w:numId w:val="6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s</w:t>
            </w:r>
            <w:r w:rsidR="006668E0">
              <w:rPr>
                <w:rFonts w:ascii="Arial" w:hAnsi="Arial"/>
                <w:lang w:val="en-AU"/>
              </w:rPr>
              <w:t>ubstitutes into integral changing the limits appropriately</w:t>
            </w:r>
          </w:p>
          <w:p w:rsidR="006668E0" w:rsidRDefault="00DA4F45" w:rsidP="00DA4F45">
            <w:pPr>
              <w:pStyle w:val="ListParagraph"/>
              <w:numPr>
                <w:ilvl w:val="0"/>
                <w:numId w:val="6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i</w:t>
            </w:r>
            <w:r w:rsidR="006668E0">
              <w:rPr>
                <w:rFonts w:ascii="Arial" w:hAnsi="Arial"/>
                <w:lang w:val="en-AU"/>
              </w:rPr>
              <w:t>ntegrates the expression correctly</w:t>
            </w:r>
          </w:p>
          <w:p w:rsidR="006668E0" w:rsidRPr="00767BFB" w:rsidRDefault="007648CC" w:rsidP="00DA4F45">
            <w:pPr>
              <w:pStyle w:val="ListParagraph"/>
              <w:numPr>
                <w:ilvl w:val="0"/>
                <w:numId w:val="6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/>
                <w:lang w:val="en-AU"/>
              </w:rPr>
            </w:pPr>
            <w:r>
              <w:rPr>
                <w:rFonts w:ascii="Arial" w:hAnsi="Arial"/>
                <w:lang w:val="en-AU"/>
              </w:rPr>
              <w:t>s</w:t>
            </w:r>
            <w:r w:rsidR="006668E0">
              <w:rPr>
                <w:rFonts w:ascii="Arial" w:hAnsi="Arial"/>
                <w:lang w:val="en-AU"/>
              </w:rPr>
              <w:t>ubstitutes the boundary values and simplifies to a suitable form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8CC" w:rsidRDefault="006668E0" w:rsidP="007648CC">
            <w:pPr>
              <w:tabs>
                <w:tab w:val="left" w:pos="567"/>
                <w:tab w:val="right" w:pos="8505"/>
              </w:tabs>
              <w:spacing w:after="0"/>
              <w:rPr>
                <w:rFonts w:ascii="Times New Roman" w:hAnsi="Times New Roman"/>
              </w:rPr>
            </w:pPr>
            <w:r w:rsidRPr="006668E0">
              <w:rPr>
                <w:rFonts w:ascii="Times New Roman" w:hAnsi="Times New Roman"/>
              </w:rPr>
              <w:t>1</w:t>
            </w:r>
          </w:p>
          <w:p w:rsidR="006668E0" w:rsidRPr="006668E0" w:rsidRDefault="006668E0" w:rsidP="007648CC">
            <w:pPr>
              <w:tabs>
                <w:tab w:val="left" w:pos="567"/>
                <w:tab w:val="right" w:pos="8505"/>
              </w:tabs>
              <w:spacing w:after="0"/>
              <w:rPr>
                <w:rFonts w:ascii="Times New Roman" w:hAnsi="Times New Roman"/>
              </w:rPr>
            </w:pPr>
            <w:r w:rsidRPr="006668E0">
              <w:rPr>
                <w:rFonts w:ascii="Times New Roman" w:hAnsi="Times New Roman"/>
              </w:rPr>
              <w:t>1</w:t>
            </w:r>
          </w:p>
          <w:p w:rsidR="006668E0" w:rsidRPr="006668E0" w:rsidRDefault="006668E0" w:rsidP="007648CC">
            <w:pPr>
              <w:tabs>
                <w:tab w:val="left" w:pos="567"/>
                <w:tab w:val="right" w:pos="8505"/>
              </w:tabs>
              <w:spacing w:after="0"/>
              <w:rPr>
                <w:rFonts w:ascii="Times New Roman" w:hAnsi="Times New Roman"/>
              </w:rPr>
            </w:pPr>
            <w:r w:rsidRPr="006668E0">
              <w:rPr>
                <w:rFonts w:ascii="Times New Roman" w:hAnsi="Times New Roman"/>
              </w:rPr>
              <w:t>1</w:t>
            </w:r>
          </w:p>
          <w:p w:rsidR="006668E0" w:rsidRPr="006668E0" w:rsidRDefault="006668E0" w:rsidP="007648CC">
            <w:pPr>
              <w:tabs>
                <w:tab w:val="left" w:pos="567"/>
                <w:tab w:val="right" w:pos="8505"/>
              </w:tabs>
              <w:spacing w:after="0"/>
              <w:rPr>
                <w:rFonts w:ascii="Times New Roman" w:hAnsi="Times New Roman"/>
              </w:rPr>
            </w:pPr>
            <w:r w:rsidRPr="006668E0">
              <w:rPr>
                <w:rFonts w:ascii="Times New Roman" w:hAnsi="Times New Roman"/>
              </w:rPr>
              <w:t>1</w:t>
            </w:r>
          </w:p>
        </w:tc>
      </w:tr>
    </w:tbl>
    <w:p w:rsidR="006668E0" w:rsidRDefault="006668E0" w:rsidP="006668E0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Times New Roman" w:hAnsi="Times New Roman"/>
          <w:b/>
          <w:lang w:eastAsia="en-AU"/>
        </w:rPr>
      </w:pPr>
    </w:p>
    <w:p w:rsidR="007648CC" w:rsidRDefault="007648CC" w:rsidP="006668E0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Arial" w:hAnsi="Arial" w:cs="Arial"/>
          <w:b/>
        </w:rPr>
      </w:pPr>
    </w:p>
    <w:p w:rsidR="00DA4F45" w:rsidRDefault="00DA4F45" w:rsidP="006668E0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Arial" w:hAnsi="Arial" w:cs="Arial"/>
          <w:b/>
        </w:rPr>
      </w:pPr>
    </w:p>
    <w:p w:rsidR="00DA4F45" w:rsidRDefault="00DA4F45" w:rsidP="006668E0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Arial" w:hAnsi="Arial" w:cs="Arial"/>
          <w:b/>
        </w:rPr>
      </w:pPr>
    </w:p>
    <w:p w:rsidR="006668E0" w:rsidRPr="008434A2" w:rsidRDefault="00DA4F45" w:rsidP="007648CC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4</w:t>
      </w:r>
      <w:r w:rsidR="006668E0">
        <w:rPr>
          <w:rFonts w:ascii="Arial" w:hAnsi="Arial" w:cs="Arial"/>
          <w:b/>
        </w:rPr>
        <w:t xml:space="preserve">(c)                                                                                </w:t>
      </w:r>
      <w:r w:rsidR="007648CC">
        <w:rPr>
          <w:rFonts w:ascii="Arial" w:hAnsi="Arial" w:cs="Arial"/>
          <w:b/>
        </w:rPr>
        <w:t xml:space="preserve">                      </w:t>
      </w:r>
      <w:r w:rsidR="006668E0">
        <w:rPr>
          <w:rFonts w:ascii="Arial" w:hAnsi="Arial" w:cs="Arial"/>
          <w:b/>
        </w:rPr>
        <w:t xml:space="preserve">    (4 marks)</w:t>
      </w:r>
      <w:r w:rsidR="006668E0">
        <w:rPr>
          <w:rFonts w:ascii="Arial" w:hAnsi="Arial" w:cs="Arial"/>
          <w:b/>
        </w:rPr>
        <w:tab/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6668E0" w:rsidTr="00805743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8E0" w:rsidRPr="006668E0" w:rsidRDefault="006668E0" w:rsidP="00F0617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Times New Roman" w:hAnsi="Times New Roman"/>
              </w:rPr>
            </w:pPr>
            <w:r w:rsidRPr="006668E0">
              <w:rPr>
                <w:rFonts w:ascii="Times New Roman" w:hAnsi="Times New Roman"/>
              </w:rPr>
              <w:t>Solution</w:t>
            </w:r>
          </w:p>
        </w:tc>
      </w:tr>
      <w:tr w:rsidR="006668E0" w:rsidTr="00805743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8E0" w:rsidRPr="006668E0" w:rsidRDefault="006668E0" w:rsidP="007648CC">
            <w:pPr>
              <w:tabs>
                <w:tab w:val="center" w:pos="4200"/>
                <w:tab w:val="right" w:pos="8400"/>
              </w:tabs>
              <w:autoSpaceDE w:val="0"/>
              <w:autoSpaceDN w:val="0"/>
              <w:spacing w:after="0"/>
              <w:ind w:right="-41"/>
              <w:rPr>
                <w:rFonts w:ascii="Times New Roman" w:hAnsi="Times New Roman"/>
              </w:rPr>
            </w:pPr>
            <w:r w:rsidRPr="006668E0">
              <w:rPr>
                <w:rFonts w:ascii="Times New Roman" w:hAnsi="Times New Roman"/>
                <w:color w:val="000000"/>
                <w:position w:val="-22"/>
              </w:rPr>
              <w:t xml:space="preserve"> </w:t>
            </w:r>
            <w:r w:rsidRPr="006668E0">
              <w:rPr>
                <w:rFonts w:ascii="Times New Roman" w:hAnsi="Times New Roman"/>
              </w:rPr>
              <w:t xml:space="preserve">If we put </w:t>
            </w:r>
            <w:r w:rsidRPr="006668E0">
              <w:rPr>
                <w:rFonts w:ascii="Times New Roman" w:hAnsi="Times New Roman"/>
                <w:position w:val="-6"/>
              </w:rPr>
              <w:object w:dxaOrig="900" w:dyaOrig="220">
                <v:shape id="_x0000_i1034" type="#_x0000_t75" style="width:45pt;height:11.25pt" o:ole="">
                  <v:imagedata r:id="rId26" o:title=""/>
                </v:shape>
                <o:OLEObject Type="Embed" ProgID="Equation.DSMT4" ShapeID="_x0000_i1034" DrawAspect="Content" ObjectID="_1626590196" r:id="rId27"/>
              </w:object>
            </w:r>
            <w:r w:rsidRPr="006668E0">
              <w:rPr>
                <w:rFonts w:ascii="Times New Roman" w:hAnsi="Times New Roman"/>
              </w:rPr>
              <w:t xml:space="preserve"> then </w:t>
            </w:r>
            <w:r w:rsidRPr="006668E0">
              <w:rPr>
                <w:rFonts w:ascii="Times New Roman" w:hAnsi="Times New Roman"/>
                <w:position w:val="-24"/>
              </w:rPr>
              <w:object w:dxaOrig="1180" w:dyaOrig="620">
                <v:shape id="_x0000_i1035" type="#_x0000_t75" style="width:59.25pt;height:30.75pt" o:ole="">
                  <v:imagedata r:id="rId28" o:title=""/>
                </v:shape>
                <o:OLEObject Type="Embed" ProgID="Equation.DSMT4" ShapeID="_x0000_i1035" DrawAspect="Content" ObjectID="_1626590197" r:id="rId29"/>
              </w:object>
            </w:r>
            <w:r w:rsidRPr="006668E0">
              <w:rPr>
                <w:rFonts w:ascii="Times New Roman" w:hAnsi="Times New Roman"/>
              </w:rPr>
              <w:t xml:space="preserve"> and the integral</w:t>
            </w:r>
          </w:p>
          <w:p w:rsidR="006668E0" w:rsidRDefault="006668E0" w:rsidP="007648CC">
            <w:pPr>
              <w:tabs>
                <w:tab w:val="center" w:pos="4430"/>
                <w:tab w:val="right" w:pos="8860"/>
              </w:tabs>
              <w:autoSpaceDE w:val="0"/>
              <w:autoSpaceDN w:val="0"/>
              <w:spacing w:after="0"/>
              <w:ind w:right="-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Pr="00D566A6">
              <w:rPr>
                <w:rFonts w:ascii="Arial" w:hAnsi="Arial" w:cs="Arial"/>
                <w:position w:val="-32"/>
              </w:rPr>
              <w:object w:dxaOrig="4120" w:dyaOrig="760">
                <v:shape id="_x0000_i1036" type="#_x0000_t75" style="width:206.25pt;height:38.25pt" o:ole="">
                  <v:imagedata r:id="rId30" o:title=""/>
                </v:shape>
                <o:OLEObject Type="Embed" ProgID="Equation.DSMT4" ShapeID="_x0000_i1036" DrawAspect="Content" ObjectID="_1626590198" r:id="rId31"/>
              </w:object>
            </w:r>
            <w:r>
              <w:rPr>
                <w:rFonts w:ascii="Arial" w:hAnsi="Arial" w:cs="Arial"/>
              </w:rPr>
              <w:t xml:space="preserve"> </w:t>
            </w:r>
          </w:p>
          <w:p w:rsidR="006668E0" w:rsidRPr="00504915" w:rsidRDefault="006668E0" w:rsidP="007648CC">
            <w:pPr>
              <w:tabs>
                <w:tab w:val="center" w:pos="4430"/>
                <w:tab w:val="right" w:pos="8860"/>
              </w:tabs>
              <w:autoSpaceDE w:val="0"/>
              <w:autoSpaceDN w:val="0"/>
              <w:spacing w:after="0"/>
              <w:ind w:right="-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Hence if the integral equals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2019</m:t>
                  </m:r>
                </m:den>
              </m:f>
            </m:oMath>
            <w:r>
              <w:rPr>
                <w:rFonts w:ascii="Arial" w:hAnsi="Arial" w:cs="Arial"/>
              </w:rPr>
              <w:t xml:space="preserve"> we conclude that </w:t>
            </w:r>
            <w:r w:rsidR="00504915">
              <w:rPr>
                <w:rFonts w:ascii="Arial" w:hAnsi="Arial" w:cs="Arial"/>
                <w:i/>
              </w:rPr>
              <w:t>n</w:t>
            </w:r>
            <w:r w:rsidR="00504915">
              <w:rPr>
                <w:rFonts w:ascii="Arial" w:hAnsi="Arial" w:cs="Arial"/>
              </w:rPr>
              <w:t xml:space="preserve"> = 2018</w:t>
            </w:r>
          </w:p>
          <w:p w:rsidR="006668E0" w:rsidRPr="00D566A6" w:rsidRDefault="006668E0" w:rsidP="00F0617F">
            <w:pPr>
              <w:tabs>
                <w:tab w:val="center" w:pos="4200"/>
                <w:tab w:val="right" w:pos="8400"/>
              </w:tabs>
              <w:autoSpaceDE w:val="0"/>
              <w:autoSpaceDN w:val="0"/>
              <w:ind w:right="-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648CC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</w:t>
            </w:r>
          </w:p>
        </w:tc>
      </w:tr>
      <w:tr w:rsidR="006668E0" w:rsidTr="00805743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8E0" w:rsidRPr="006668E0" w:rsidRDefault="006668E0" w:rsidP="00F0617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Times New Roman" w:hAnsi="Times New Roman"/>
              </w:rPr>
            </w:pPr>
            <w:r w:rsidRPr="006668E0">
              <w:rPr>
                <w:rFonts w:ascii="Times New Roman" w:hAnsi="Times New Roman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8E0" w:rsidRPr="006668E0" w:rsidRDefault="006668E0" w:rsidP="00F0617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Times New Roman" w:hAnsi="Times New Roman"/>
              </w:rPr>
            </w:pPr>
            <w:r w:rsidRPr="006668E0">
              <w:rPr>
                <w:rFonts w:ascii="Times New Roman" w:hAnsi="Times New Roman"/>
              </w:rPr>
              <w:t>Marks</w:t>
            </w:r>
          </w:p>
        </w:tc>
      </w:tr>
      <w:tr w:rsidR="006668E0" w:rsidTr="00805743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8E0" w:rsidRPr="006668E0" w:rsidRDefault="007648CC" w:rsidP="007648CC">
            <w:pPr>
              <w:pStyle w:val="ListParagraph"/>
              <w:tabs>
                <w:tab w:val="right" w:pos="9356"/>
              </w:tabs>
              <w:autoSpaceDE w:val="0"/>
              <w:autoSpaceDN w:val="0"/>
              <w:ind w:left="780" w:right="-41"/>
              <w:rPr>
                <w:rFonts w:ascii="Times New Roman" w:hAnsi="Times New Roman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i</w:t>
            </w:r>
            <w:r w:rsidR="006668E0" w:rsidRPr="006668E0">
              <w:rPr>
                <w:rFonts w:ascii="Times New Roman" w:hAnsi="Times New Roman"/>
                <w:lang w:val="en-AU"/>
              </w:rPr>
              <w:t>dentifies that</w:t>
            </w:r>
            <w:r w:rsidR="006668E0" w:rsidRPr="006668E0">
              <w:rPr>
                <w:rFonts w:ascii="Times New Roman" w:hAnsi="Times New Roman"/>
                <w:position w:val="-24"/>
                <w:lang w:val="en-AU"/>
              </w:rPr>
              <w:object w:dxaOrig="2799" w:dyaOrig="660">
                <v:shape id="_x0000_i1037" type="#_x0000_t75" style="width:140.25pt;height:33pt" o:ole="">
                  <v:imagedata r:id="rId32" o:title=""/>
                </v:shape>
                <o:OLEObject Type="Embed" ProgID="Equation.DSMT4" ShapeID="_x0000_i1037" DrawAspect="Content" ObjectID="_1626590199" r:id="rId33"/>
              </w:object>
            </w:r>
            <w:r w:rsidR="006668E0" w:rsidRPr="006668E0">
              <w:rPr>
                <w:rFonts w:ascii="Times New Roman" w:hAnsi="Times New Roman"/>
                <w:lang w:val="en-AU"/>
              </w:rPr>
              <w:t xml:space="preserve"> </w:t>
            </w:r>
          </w:p>
          <w:p w:rsidR="006668E0" w:rsidRPr="006668E0" w:rsidRDefault="006668E0" w:rsidP="006668E0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 New Roman" w:hAnsi="Times New Roman"/>
                <w:lang w:val="en-AU"/>
              </w:rPr>
            </w:pPr>
            <w:r w:rsidRPr="006668E0">
              <w:rPr>
                <w:rFonts w:ascii="Times New Roman" w:hAnsi="Times New Roman"/>
                <w:lang w:val="en-AU"/>
              </w:rPr>
              <w:t>identifies the most appropriate substitution</w:t>
            </w:r>
          </w:p>
          <w:p w:rsidR="006668E0" w:rsidRPr="00D566A6" w:rsidRDefault="006668E0" w:rsidP="006668E0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/>
                <w:lang w:val="en-AU"/>
              </w:rPr>
            </w:pPr>
            <w:r w:rsidRPr="006668E0">
              <w:rPr>
                <w:rFonts w:ascii="Times New Roman" w:hAnsi="Times New Roman"/>
                <w:lang w:val="en-AU"/>
              </w:rPr>
              <w:t>evaluates the integral correctly and thereby</w:t>
            </w:r>
          </w:p>
          <w:p w:rsidR="006668E0" w:rsidRPr="00D566A6" w:rsidRDefault="00EC27FB" w:rsidP="006668E0">
            <w:pPr>
              <w:pStyle w:val="ListParagraph"/>
              <w:numPr>
                <w:ilvl w:val="0"/>
                <w:numId w:val="3"/>
              </w:numPr>
              <w:tabs>
                <w:tab w:val="right" w:pos="9356"/>
              </w:tabs>
              <w:autoSpaceDE w:val="0"/>
              <w:autoSpaceDN w:val="0"/>
              <w:ind w:right="-41"/>
              <w:rPr>
                <w:rFonts w:ascii="Arial" w:hAnsi="Arial"/>
                <w:lang w:val="en-AU"/>
              </w:rPr>
            </w:pPr>
            <w:r>
              <w:rPr>
                <w:rFonts w:ascii="Times New Roman" w:hAnsi="Times New Roman"/>
                <w:lang w:val="en-AU"/>
              </w:rPr>
              <w:t>d</w:t>
            </w:r>
            <w:r w:rsidR="006668E0" w:rsidRPr="006668E0">
              <w:rPr>
                <w:rFonts w:ascii="Times New Roman" w:hAnsi="Times New Roman"/>
                <w:lang w:val="en-AU"/>
              </w:rPr>
              <w:t xml:space="preserve">educes the correct value of </w:t>
            </w:r>
            <w:r w:rsidR="006668E0" w:rsidRPr="006668E0">
              <w:rPr>
                <w:rFonts w:ascii="Times New Roman" w:hAnsi="Times New Roman"/>
                <w:position w:val="-6"/>
                <w:lang w:val="en-AU"/>
              </w:rPr>
              <w:object w:dxaOrig="200" w:dyaOrig="220">
                <v:shape id="_x0000_i1038" type="#_x0000_t75" style="width:9.75pt;height:11.25pt" o:ole="">
                  <v:imagedata r:id="rId34" o:title=""/>
                </v:shape>
                <o:OLEObject Type="Embed" ProgID="Equation.DSMT4" ShapeID="_x0000_i1038" DrawAspect="Content" ObjectID="_1626590200" r:id="rId35"/>
              </w:object>
            </w:r>
            <w:r w:rsidR="006668E0" w:rsidRPr="006668E0">
              <w:rPr>
                <w:rFonts w:ascii="Times New Roman" w:hAnsi="Times New Roman"/>
                <w:lang w:val="en-AU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68E0" w:rsidRPr="006668E0" w:rsidRDefault="006668E0" w:rsidP="00EC27FB">
            <w:pPr>
              <w:tabs>
                <w:tab w:val="left" w:pos="567"/>
                <w:tab w:val="right" w:pos="8505"/>
              </w:tabs>
              <w:spacing w:after="0"/>
              <w:jc w:val="center"/>
              <w:rPr>
                <w:rFonts w:ascii="Times New Roman" w:hAnsi="Times New Roman"/>
              </w:rPr>
            </w:pPr>
          </w:p>
          <w:p w:rsidR="006668E0" w:rsidRPr="006668E0" w:rsidRDefault="006668E0" w:rsidP="00EC27FB">
            <w:pPr>
              <w:tabs>
                <w:tab w:val="left" w:pos="567"/>
                <w:tab w:val="right" w:pos="8505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6668E0">
              <w:rPr>
                <w:rFonts w:ascii="Times New Roman" w:hAnsi="Times New Roman"/>
              </w:rPr>
              <w:t>1</w:t>
            </w:r>
          </w:p>
          <w:p w:rsidR="006668E0" w:rsidRPr="006668E0" w:rsidRDefault="006668E0" w:rsidP="00EC27FB">
            <w:pPr>
              <w:tabs>
                <w:tab w:val="left" w:pos="567"/>
                <w:tab w:val="right" w:pos="8505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6668E0">
              <w:rPr>
                <w:rFonts w:ascii="Times New Roman" w:hAnsi="Times New Roman"/>
              </w:rPr>
              <w:t>1</w:t>
            </w:r>
          </w:p>
          <w:p w:rsidR="006668E0" w:rsidRPr="006668E0" w:rsidRDefault="006668E0" w:rsidP="00EC27FB">
            <w:pPr>
              <w:tabs>
                <w:tab w:val="left" w:pos="567"/>
                <w:tab w:val="right" w:pos="8505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6668E0">
              <w:rPr>
                <w:rFonts w:ascii="Times New Roman" w:hAnsi="Times New Roman"/>
              </w:rPr>
              <w:t>1</w:t>
            </w:r>
          </w:p>
          <w:p w:rsidR="006668E0" w:rsidRPr="006668E0" w:rsidRDefault="006668E0" w:rsidP="00EC27FB">
            <w:pPr>
              <w:tabs>
                <w:tab w:val="left" w:pos="567"/>
                <w:tab w:val="right" w:pos="8505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6668E0">
              <w:rPr>
                <w:rFonts w:ascii="Times New Roman" w:hAnsi="Times New Roman"/>
              </w:rPr>
              <w:t>1</w:t>
            </w:r>
          </w:p>
        </w:tc>
      </w:tr>
    </w:tbl>
    <w:p w:rsidR="006668E0" w:rsidRDefault="00805743" w:rsidP="00675087">
      <w:pPr>
        <w:tabs>
          <w:tab w:val="left" w:pos="720"/>
          <w:tab w:val="right" w:pos="9333"/>
          <w:tab w:val="right" w:pos="9360"/>
        </w:tabs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noProof/>
          <w:lang w:eastAsia="en-AU"/>
        </w:rPr>
        <w:lastRenderedPageBreak/>
        <w:drawing>
          <wp:inline distT="0" distB="0" distL="0" distR="0">
            <wp:extent cx="5553075" cy="781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43" w:rsidRDefault="00805743" w:rsidP="00805743">
      <w:pPr>
        <w:pStyle w:val="QNum"/>
      </w:pPr>
    </w:p>
    <w:p w:rsidR="00805743" w:rsidRDefault="00805743" w:rsidP="00805743">
      <w:pPr>
        <w:pStyle w:val="QNum"/>
      </w:pPr>
    </w:p>
    <w:p w:rsidR="00805743" w:rsidRDefault="00805743" w:rsidP="00805743">
      <w:pPr>
        <w:pStyle w:val="QNum"/>
      </w:pPr>
    </w:p>
    <w:p w:rsidR="00805743" w:rsidRDefault="00805743" w:rsidP="00805743">
      <w:pPr>
        <w:pStyle w:val="QNum"/>
      </w:pPr>
    </w:p>
    <w:p w:rsidR="00805743" w:rsidRDefault="00805743" w:rsidP="00805743">
      <w:pPr>
        <w:pStyle w:val="QNum"/>
      </w:pPr>
    </w:p>
    <w:p w:rsidR="00805743" w:rsidRDefault="00805743" w:rsidP="00805743">
      <w:pPr>
        <w:pStyle w:val="QNum"/>
      </w:pPr>
      <w:r>
        <w:lastRenderedPageBreak/>
        <w:t>Question 6</w:t>
      </w:r>
      <w:r>
        <w:tab/>
        <w:t>(6</w:t>
      </w:r>
      <w:r>
        <w:t xml:space="preserve"> marks)</w:t>
      </w:r>
    </w:p>
    <w:p w:rsidR="006668E0" w:rsidRDefault="006668E0" w:rsidP="006668E0">
      <w:pPr>
        <w:spacing w:after="160" w:line="259" w:lineRule="auto"/>
        <w:rPr>
          <w:b/>
          <w:szCs w:val="24"/>
          <w:lang w:val="en-US"/>
        </w:rPr>
      </w:pPr>
    </w:p>
    <w:p w:rsidR="006668E0" w:rsidRDefault="00805743" w:rsidP="006668E0">
      <w:pPr>
        <w:spacing w:after="160" w:line="259" w:lineRule="auto"/>
        <w:rPr>
          <w:b/>
          <w:szCs w:val="24"/>
          <w:lang w:val="en-US"/>
        </w:rPr>
      </w:pPr>
      <w:r>
        <w:rPr>
          <w:b/>
          <w:noProof/>
          <w:szCs w:val="24"/>
          <w:lang w:eastAsia="en-AU"/>
        </w:rPr>
        <w:drawing>
          <wp:inline distT="0" distB="0" distL="0" distR="0">
            <wp:extent cx="540067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862" w:rsidRDefault="002A6862" w:rsidP="006668E0">
      <w:pPr>
        <w:spacing w:after="160" w:line="259" w:lineRule="auto"/>
        <w:rPr>
          <w:b/>
          <w:szCs w:val="24"/>
          <w:lang w:val="en-US"/>
        </w:rPr>
      </w:pPr>
    </w:p>
    <w:p w:rsidR="00805743" w:rsidRPr="00805743" w:rsidRDefault="00805743" w:rsidP="00805743">
      <w:pPr>
        <w:pStyle w:val="QNum"/>
      </w:pPr>
      <w:r>
        <w:t>Question 7</w:t>
      </w:r>
      <w:r>
        <w:tab/>
        <w:t>(4</w:t>
      </w:r>
      <w:r>
        <w:t xml:space="preserve">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805743" w:rsidRPr="00004259" w:rsidTr="00C279ED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5743" w:rsidRPr="002A6862" w:rsidRDefault="00805743" w:rsidP="00C279E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Times New Roman" w:hAnsi="Times New Roman"/>
              </w:rPr>
            </w:pPr>
            <w:r w:rsidRPr="002A6862">
              <w:rPr>
                <w:rFonts w:ascii="Times New Roman" w:hAnsi="Times New Roman"/>
              </w:rPr>
              <w:t>Solution</w:t>
            </w:r>
          </w:p>
        </w:tc>
      </w:tr>
      <w:tr w:rsidR="00805743" w:rsidRPr="00004259" w:rsidTr="00C279ED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5743" w:rsidRPr="002A6862" w:rsidRDefault="00805743" w:rsidP="00C279E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rPr>
                <w:rFonts w:ascii="Times New Roman" w:hAnsi="Times New Roman"/>
              </w:rPr>
            </w:pPr>
          </w:p>
          <w:p w:rsidR="00805743" w:rsidRPr="002A6862" w:rsidRDefault="00805743" w:rsidP="00C279E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rPr>
                <w:rFonts w:ascii="Times New Roman" w:hAnsi="Times New Roman"/>
              </w:rPr>
            </w:pPr>
            <w:r w:rsidRPr="002A6862">
              <w:rPr>
                <w:rFonts w:ascii="Times New Roman" w:hAnsi="Times New Roman"/>
              </w:rPr>
              <w:t xml:space="preserve">If we write </w:t>
            </w:r>
            <w:r w:rsidRPr="002A6862">
              <w:rPr>
                <w:rFonts w:ascii="Times New Roman" w:hAnsi="Times New Roman"/>
                <w:position w:val="-28"/>
              </w:rPr>
              <w:object w:dxaOrig="3379" w:dyaOrig="660">
                <v:shape id="_x0000_i1062" type="#_x0000_t75" style="width:168.75pt;height:33pt" o:ole="">
                  <v:imagedata r:id="rId38" o:title=""/>
                </v:shape>
                <o:OLEObject Type="Embed" ProgID="Equation.DSMT4" ShapeID="_x0000_i1062" DrawAspect="Content" ObjectID="_1626590201" r:id="rId39"/>
              </w:object>
            </w:r>
            <w:r w:rsidRPr="002A6862">
              <w:rPr>
                <w:rFonts w:ascii="Times New Roman" w:hAnsi="Times New Roman"/>
              </w:rPr>
              <w:t xml:space="preserve"> </w:t>
            </w:r>
          </w:p>
          <w:p w:rsidR="00805743" w:rsidRPr="002A6862" w:rsidRDefault="00805743" w:rsidP="00C279E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rPr>
                <w:rFonts w:ascii="Times New Roman" w:hAnsi="Times New Roman"/>
              </w:rPr>
            </w:pPr>
            <w:r w:rsidRPr="002A6862">
              <w:rPr>
                <w:rFonts w:ascii="Times New Roman" w:hAnsi="Times New Roman"/>
              </w:rPr>
              <w:t xml:space="preserve">Equating the coefficients gives </w:t>
            </w:r>
            <w:r w:rsidRPr="002A6862">
              <w:rPr>
                <w:rFonts w:ascii="Times New Roman" w:hAnsi="Times New Roman"/>
                <w:position w:val="-6"/>
              </w:rPr>
              <w:object w:dxaOrig="720" w:dyaOrig="279">
                <v:shape id="_x0000_i1063" type="#_x0000_t75" style="width:36pt;height:14.25pt" o:ole="">
                  <v:imagedata r:id="rId40" o:title=""/>
                </v:shape>
                <o:OLEObject Type="Embed" ProgID="Equation.DSMT4" ShapeID="_x0000_i1063" DrawAspect="Content" ObjectID="_1626590202" r:id="rId41"/>
              </w:object>
            </w:r>
            <w:r w:rsidRPr="002A6862">
              <w:rPr>
                <w:rFonts w:ascii="Times New Roman" w:hAnsi="Times New Roman"/>
              </w:rPr>
              <w:t xml:space="preserve"> and </w:t>
            </w:r>
            <w:r w:rsidRPr="002A6862">
              <w:rPr>
                <w:rFonts w:ascii="Times New Roman" w:hAnsi="Times New Roman"/>
                <w:position w:val="-4"/>
              </w:rPr>
              <w:object w:dxaOrig="600" w:dyaOrig="260">
                <v:shape id="_x0000_i1064" type="#_x0000_t75" style="width:30pt;height:12.75pt" o:ole="">
                  <v:imagedata r:id="rId42" o:title=""/>
                </v:shape>
                <o:OLEObject Type="Embed" ProgID="Equation.DSMT4" ShapeID="_x0000_i1064" DrawAspect="Content" ObjectID="_1626590203" r:id="rId43"/>
              </w:object>
            </w:r>
            <w:r w:rsidRPr="002A6862">
              <w:rPr>
                <w:rFonts w:ascii="Times New Roman" w:hAnsi="Times New Roman"/>
              </w:rPr>
              <w:t xml:space="preserve"> </w:t>
            </w:r>
          </w:p>
          <w:p w:rsidR="00805743" w:rsidRPr="002A6862" w:rsidRDefault="00805743" w:rsidP="00C279E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rPr>
                <w:rFonts w:ascii="Times New Roman" w:hAnsi="Times New Roman"/>
              </w:rPr>
            </w:pPr>
          </w:p>
          <w:p w:rsidR="00805743" w:rsidRPr="002A6862" w:rsidRDefault="00805743" w:rsidP="00C279ED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rPr>
                <w:rFonts w:ascii="Times New Roman" w:hAnsi="Times New Roman"/>
              </w:rPr>
            </w:pPr>
            <w:r w:rsidRPr="002A6862">
              <w:rPr>
                <w:rFonts w:ascii="Times New Roman" w:hAnsi="Times New Roman"/>
              </w:rPr>
              <w:t xml:space="preserve">Hence </w:t>
            </w:r>
          </w:p>
          <w:p w:rsidR="00805743" w:rsidRPr="002A6862" w:rsidRDefault="00805743" w:rsidP="00C279ED">
            <w:pPr>
              <w:tabs>
                <w:tab w:val="center" w:pos="4430"/>
                <w:tab w:val="right" w:pos="8860"/>
              </w:tabs>
              <w:rPr>
                <w:rFonts w:ascii="Times New Roman" w:hAnsi="Times New Roman"/>
                <w:position w:val="-22"/>
              </w:rPr>
            </w:pPr>
            <w:r w:rsidRPr="002A6862">
              <w:rPr>
                <w:rFonts w:ascii="Times New Roman" w:hAnsi="Times New Roman"/>
                <w:position w:val="-22"/>
              </w:rPr>
              <w:tab/>
            </w:r>
            <w:r w:rsidRPr="002A6862">
              <w:rPr>
                <w:rFonts w:ascii="Times New Roman" w:hAnsi="Times New Roman"/>
                <w:position w:val="-30"/>
              </w:rPr>
              <w:object w:dxaOrig="7420" w:dyaOrig="720">
                <v:shape id="_x0000_i1065" type="#_x0000_t75" style="width:371.25pt;height:36pt" o:ole="">
                  <v:imagedata r:id="rId44" o:title=""/>
                </v:shape>
                <o:OLEObject Type="Embed" ProgID="Equation.DSMT4" ShapeID="_x0000_i1065" DrawAspect="Content" ObjectID="_1626590204" r:id="rId45"/>
              </w:object>
            </w:r>
            <w:r w:rsidRPr="002A6862">
              <w:rPr>
                <w:rFonts w:ascii="Times New Roman" w:hAnsi="Times New Roman"/>
                <w:position w:val="-22"/>
              </w:rPr>
              <w:t xml:space="preserve"> </w:t>
            </w:r>
          </w:p>
          <w:p w:rsidR="00805743" w:rsidRPr="002A6862" w:rsidRDefault="00805743" w:rsidP="00C279ED">
            <w:pPr>
              <w:tabs>
                <w:tab w:val="center" w:pos="4430"/>
                <w:tab w:val="right" w:pos="8860"/>
              </w:tabs>
              <w:rPr>
                <w:rFonts w:ascii="Times New Roman" w:hAnsi="Times New Roman"/>
                <w:position w:val="-22"/>
              </w:rPr>
            </w:pPr>
            <w:r w:rsidRPr="002A6862">
              <w:rPr>
                <w:rFonts w:ascii="Times New Roman" w:hAnsi="Times New Roman"/>
                <w:position w:val="-22"/>
              </w:rPr>
              <w:tab/>
              <w:t xml:space="preserve">                                                                                         </w:t>
            </w:r>
            <w:r w:rsidRPr="002A6862">
              <w:rPr>
                <w:rFonts w:ascii="Times New Roman" w:hAnsi="Times New Roman"/>
                <w:position w:val="-32"/>
              </w:rPr>
              <w:object w:dxaOrig="2299" w:dyaOrig="760">
                <v:shape id="_x0000_i1066" type="#_x0000_t75" style="width:114.75pt;height:38.25pt" o:ole="">
                  <v:imagedata r:id="rId46" o:title=""/>
                </v:shape>
                <o:OLEObject Type="Embed" ProgID="Equation.DSMT4" ShapeID="_x0000_i1066" DrawAspect="Content" ObjectID="_1626590205" r:id="rId47"/>
              </w:object>
            </w:r>
            <w:r w:rsidRPr="002A6862">
              <w:rPr>
                <w:rFonts w:ascii="Times New Roman" w:hAnsi="Times New Roman"/>
                <w:position w:val="-22"/>
              </w:rPr>
              <w:t xml:space="preserve"> </w:t>
            </w:r>
          </w:p>
        </w:tc>
      </w:tr>
      <w:tr w:rsidR="00805743" w:rsidRPr="00004259" w:rsidTr="00C279ED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743" w:rsidRPr="002A6862" w:rsidRDefault="00805743" w:rsidP="00C279E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Times New Roman" w:hAnsi="Times New Roman"/>
              </w:rPr>
            </w:pPr>
            <w:r w:rsidRPr="002A6862">
              <w:rPr>
                <w:rFonts w:ascii="Times New Roman" w:hAnsi="Times New Roman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743" w:rsidRPr="002A6862" w:rsidRDefault="00805743" w:rsidP="00C279ED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Times New Roman" w:hAnsi="Times New Roman"/>
              </w:rPr>
            </w:pPr>
            <w:r w:rsidRPr="002A6862">
              <w:rPr>
                <w:rFonts w:ascii="Times New Roman" w:hAnsi="Times New Roman"/>
              </w:rPr>
              <w:t>Marks</w:t>
            </w:r>
          </w:p>
        </w:tc>
      </w:tr>
      <w:tr w:rsidR="00805743" w:rsidRPr="00004259" w:rsidTr="00C279ED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743" w:rsidRPr="002A6862" w:rsidRDefault="00805743" w:rsidP="00C279ED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Times New Roman" w:hAnsi="Times New Roman"/>
              </w:rPr>
            </w:pPr>
            <w:r w:rsidRPr="002A6862">
              <w:rPr>
                <w:rFonts w:ascii="Times New Roman" w:hAnsi="Times New Roman"/>
              </w:rPr>
              <w:t>writes down the appropriate form of the partial fractions</w:t>
            </w:r>
          </w:p>
          <w:p w:rsidR="00805743" w:rsidRPr="002A6862" w:rsidRDefault="00805743" w:rsidP="00C279ED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Times New Roman" w:hAnsi="Times New Roman"/>
              </w:rPr>
            </w:pPr>
            <w:r w:rsidRPr="002A6862">
              <w:rPr>
                <w:rFonts w:ascii="Times New Roman" w:hAnsi="Times New Roman"/>
              </w:rPr>
              <w:t xml:space="preserve">compares coefficients to deduce the constants </w:t>
            </w:r>
            <w:r w:rsidRPr="002A6862">
              <w:rPr>
                <w:rFonts w:ascii="Times New Roman" w:hAnsi="Times New Roman"/>
                <w:position w:val="-4"/>
              </w:rPr>
              <w:object w:dxaOrig="240" w:dyaOrig="260">
                <v:shape id="_x0000_i1067" type="#_x0000_t75" style="width:12pt;height:12.75pt" o:ole="">
                  <v:imagedata r:id="rId48" o:title=""/>
                </v:shape>
                <o:OLEObject Type="Embed" ProgID="Equation.DSMT4" ShapeID="_x0000_i1067" DrawAspect="Content" ObjectID="_1626590206" r:id="rId49"/>
              </w:object>
            </w:r>
            <w:r w:rsidRPr="002A6862">
              <w:rPr>
                <w:rFonts w:ascii="Times New Roman" w:hAnsi="Times New Roman"/>
              </w:rPr>
              <w:t xml:space="preserve"> and </w:t>
            </w:r>
            <w:r w:rsidRPr="002A6862">
              <w:rPr>
                <w:rFonts w:ascii="Times New Roman" w:hAnsi="Times New Roman"/>
                <w:position w:val="-4"/>
              </w:rPr>
              <w:object w:dxaOrig="240" w:dyaOrig="260">
                <v:shape id="_x0000_i1068" type="#_x0000_t75" style="width:12pt;height:12.75pt" o:ole="">
                  <v:imagedata r:id="rId50" o:title=""/>
                </v:shape>
                <o:OLEObject Type="Embed" ProgID="Equation.DSMT4" ShapeID="_x0000_i1068" DrawAspect="Content" ObjectID="_1626590207" r:id="rId51"/>
              </w:object>
            </w:r>
            <w:r w:rsidRPr="002A6862">
              <w:rPr>
                <w:rFonts w:ascii="Times New Roman" w:hAnsi="Times New Roman"/>
              </w:rPr>
              <w:t xml:space="preserve"> </w:t>
            </w:r>
          </w:p>
          <w:p w:rsidR="00805743" w:rsidRPr="002A6862" w:rsidRDefault="00805743" w:rsidP="00C279ED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Times New Roman" w:hAnsi="Times New Roman"/>
              </w:rPr>
            </w:pPr>
            <w:r w:rsidRPr="002A6862">
              <w:rPr>
                <w:rFonts w:ascii="Times New Roman" w:hAnsi="Times New Roman"/>
              </w:rPr>
              <w:t>integrates correctly</w:t>
            </w:r>
          </w:p>
          <w:p w:rsidR="00805743" w:rsidRPr="002A6862" w:rsidRDefault="00805743" w:rsidP="00C279ED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Times New Roman" w:hAnsi="Times New Roman"/>
              </w:rPr>
            </w:pPr>
            <w:r w:rsidRPr="002A6862">
              <w:rPr>
                <w:rFonts w:ascii="Times New Roman" w:hAnsi="Times New Roman"/>
              </w:rPr>
              <w:t>deduces the required result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5743" w:rsidRPr="002A6862" w:rsidRDefault="00805743" w:rsidP="00C279ED">
            <w:pPr>
              <w:tabs>
                <w:tab w:val="left" w:pos="567"/>
                <w:tab w:val="right" w:pos="8505"/>
              </w:tabs>
              <w:jc w:val="center"/>
              <w:rPr>
                <w:rFonts w:ascii="Times New Roman" w:hAnsi="Times New Roman"/>
              </w:rPr>
            </w:pPr>
            <w:r w:rsidRPr="002A6862">
              <w:rPr>
                <w:rFonts w:ascii="Times New Roman" w:hAnsi="Times New Roman"/>
              </w:rPr>
              <w:t>1</w:t>
            </w:r>
          </w:p>
          <w:p w:rsidR="00805743" w:rsidRPr="002A6862" w:rsidRDefault="00805743" w:rsidP="00C279ED">
            <w:pPr>
              <w:tabs>
                <w:tab w:val="left" w:pos="567"/>
                <w:tab w:val="right" w:pos="8505"/>
              </w:tabs>
              <w:jc w:val="center"/>
              <w:rPr>
                <w:rFonts w:ascii="Times New Roman" w:hAnsi="Times New Roman"/>
              </w:rPr>
            </w:pPr>
            <w:r w:rsidRPr="002A6862">
              <w:rPr>
                <w:rFonts w:ascii="Times New Roman" w:hAnsi="Times New Roman"/>
              </w:rPr>
              <w:t>1</w:t>
            </w:r>
          </w:p>
          <w:p w:rsidR="00805743" w:rsidRPr="002A6862" w:rsidRDefault="00805743" w:rsidP="00C279ED">
            <w:pPr>
              <w:tabs>
                <w:tab w:val="left" w:pos="567"/>
                <w:tab w:val="right" w:pos="8505"/>
              </w:tabs>
              <w:jc w:val="center"/>
              <w:rPr>
                <w:rFonts w:ascii="Times New Roman" w:hAnsi="Times New Roman"/>
              </w:rPr>
            </w:pPr>
            <w:r w:rsidRPr="002A6862">
              <w:rPr>
                <w:rFonts w:ascii="Times New Roman" w:hAnsi="Times New Roman"/>
              </w:rPr>
              <w:t>1</w:t>
            </w:r>
          </w:p>
          <w:p w:rsidR="00805743" w:rsidRPr="002A6862" w:rsidRDefault="00805743" w:rsidP="00C279ED">
            <w:pPr>
              <w:tabs>
                <w:tab w:val="left" w:pos="567"/>
                <w:tab w:val="right" w:pos="8505"/>
              </w:tabs>
              <w:jc w:val="center"/>
              <w:rPr>
                <w:rFonts w:ascii="Times New Roman" w:hAnsi="Times New Roman"/>
              </w:rPr>
            </w:pPr>
            <w:r w:rsidRPr="002A6862">
              <w:rPr>
                <w:rFonts w:ascii="Times New Roman" w:hAnsi="Times New Roman"/>
              </w:rPr>
              <w:t>1</w:t>
            </w:r>
          </w:p>
        </w:tc>
      </w:tr>
    </w:tbl>
    <w:p w:rsidR="00504915" w:rsidRDefault="00504915" w:rsidP="007648CC">
      <w:pPr>
        <w:pStyle w:val="QNum"/>
      </w:pPr>
    </w:p>
    <w:p w:rsidR="007648CC" w:rsidRDefault="00805743" w:rsidP="007648CC">
      <w:pPr>
        <w:pStyle w:val="QNum"/>
      </w:pPr>
      <w:r>
        <w:t>Question 8</w:t>
      </w:r>
      <w:r w:rsidR="007648CC">
        <w:tab/>
        <w:t>(5 marks)</w:t>
      </w:r>
    </w:p>
    <w:p w:rsidR="007648CC" w:rsidRPr="007648CC" w:rsidRDefault="007648CC" w:rsidP="007648CC">
      <w:pPr>
        <w:pStyle w:val="Part"/>
        <w:rPr>
          <w:rFonts w:eastAsia="Times New Roman"/>
        </w:rPr>
      </w:pPr>
      <w:r>
        <w:t xml:space="preserve">The region </w:t>
      </w:r>
      <m:oMath>
        <m:r>
          <w:rPr>
            <w:rFonts w:ascii="Cambria Math" w:hAnsi="Cambria Math"/>
          </w:rPr>
          <m:t>R</m:t>
        </m:r>
      </m:oMath>
      <w:r w:rsidRPr="007648CC">
        <w:rPr>
          <w:rFonts w:eastAsia="Times New Roman"/>
        </w:rPr>
        <w:t xml:space="preserve"> </w:t>
      </w:r>
      <w:r>
        <w:t xml:space="preserve">enclosed by the curves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=kx</m:t>
        </m:r>
      </m:oMath>
      <w:r w:rsidRPr="007648CC">
        <w:rPr>
          <w:rFonts w:eastAsia="Times New Roman"/>
        </w:rPr>
        <w:t xml:space="preserve"> </w:t>
      </w:r>
      <w:proofErr w:type="gramStart"/>
      <w:r w:rsidRPr="007648CC">
        <w:rPr>
          <w:rFonts w:eastAsia="Times New Roman"/>
        </w:rPr>
        <w:t xml:space="preserve">and </w:t>
      </w:r>
      <w:proofErr w:type="gramEnd"/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x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  <m:r>
          <w:rPr>
            <w:rFonts w:ascii="Cambria Math" w:eastAsia="Times New Roman" w:hAnsi="Cambria Math"/>
          </w:rPr>
          <m:t>=27ky</m:t>
        </m:r>
      </m:oMath>
      <w:r w:rsidRPr="007648CC">
        <w:rPr>
          <w:rFonts w:eastAsia="Times New Roman"/>
        </w:rPr>
        <w:t xml:space="preserve">, has an area of </w:t>
      </w:r>
      <m:oMath>
        <m:r>
          <w:rPr>
            <w:rFonts w:ascii="Cambria Math" w:eastAsia="Times New Roman" w:hAnsi="Cambria Math"/>
          </w:rPr>
          <m:t>1156</m:t>
        </m:r>
      </m:oMath>
      <w:r w:rsidRPr="007648CC">
        <w:rPr>
          <w:rFonts w:eastAsia="Times New Roman"/>
        </w:rPr>
        <w:t xml:space="preserve"> square units.</w:t>
      </w:r>
    </w:p>
    <w:p w:rsidR="007648CC" w:rsidRPr="007648CC" w:rsidRDefault="007648CC" w:rsidP="007648CC">
      <w:pPr>
        <w:pStyle w:val="Part"/>
        <w:rPr>
          <w:rFonts w:eastAsia="Times New Roman"/>
        </w:rPr>
      </w:pPr>
    </w:p>
    <w:p w:rsidR="007648CC" w:rsidRDefault="007648CC" w:rsidP="007648CC">
      <w:pPr>
        <w:pStyle w:val="Part"/>
      </w:pPr>
      <w:r w:rsidRPr="007648CC">
        <w:rPr>
          <w:rFonts w:eastAsia="Times New Roman"/>
        </w:rPr>
        <w:t xml:space="preserve">Determine the value of the positive </w:t>
      </w:r>
      <w:proofErr w:type="gramStart"/>
      <w:r w:rsidRPr="007648CC">
        <w:rPr>
          <w:rFonts w:eastAsia="Times New Roman"/>
        </w:rPr>
        <w:t xml:space="preserve">constant </w:t>
      </w:r>
      <w:proofErr w:type="gramEnd"/>
      <m:oMath>
        <m:r>
          <w:rPr>
            <w:rFonts w:ascii="Cambria Math" w:eastAsia="Times New Roman" w:hAnsi="Cambria Math"/>
          </w:rPr>
          <m:t>k</m:t>
        </m:r>
      </m:oMath>
      <w:r w:rsidRPr="007648CC">
        <w:rPr>
          <w:rFonts w:eastAsia="Times New Roman"/>
        </w:rPr>
        <w:t>.</w:t>
      </w:r>
    </w:p>
    <w:p w:rsidR="007648CC" w:rsidRDefault="002A6862" w:rsidP="007648CC">
      <w:pPr>
        <w:pStyle w:val="Part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3737610</wp:posOffset>
                </wp:positionH>
                <wp:positionV relativeFrom="paragraph">
                  <wp:posOffset>824865</wp:posOffset>
                </wp:positionV>
                <wp:extent cx="2222500" cy="3619500"/>
                <wp:effectExtent l="0" t="0" r="2540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0" cy="3619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73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701"/>
                            </w:tblGrid>
                            <w:tr w:rsidR="007648CC" w:rsidTr="007648CC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7648CC" w:rsidRPr="00992D52" w:rsidRDefault="007648CC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CAS s</w:t>
                                  </w:r>
                                  <w:r w:rsidRPr="00992D52">
                                    <w:rPr>
                                      <w:b/>
                                    </w:rPr>
                                    <w:t>olution</w:t>
                                  </w:r>
                                </w:p>
                              </w:tc>
                            </w:tr>
                            <w:tr w:rsidR="007648CC" w:rsidTr="00A779EA">
                              <w:tc>
                                <w:tcPr>
                                  <w:tcW w:w="5000" w:type="pct"/>
                                </w:tcPr>
                                <w:p w:rsidR="007648CC" w:rsidRDefault="002A6862" w:rsidP="00A779EA">
                                  <w:pPr>
                                    <w:pStyle w:val="Parts"/>
                                  </w:pPr>
                                  <w:r>
                                    <w:rPr>
                                      <w:noProof/>
                                      <w:lang w:eastAsia="en-AU"/>
                                    </w:rPr>
                                    <w:drawing>
                                      <wp:inline distT="0" distB="0" distL="0" distR="0">
                                        <wp:extent cx="2057400" cy="3381375"/>
                                        <wp:effectExtent l="0" t="0" r="0" b="9525"/>
                                        <wp:docPr id="91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57400" cy="33813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7648CC" w:rsidRDefault="007648CC" w:rsidP="007648CC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94.3pt;margin-top:64.95pt;width:175pt;height:2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" fillcolor="window" strokecolor="window" strokeweight=".5pt">
                <v:path arrowok="t"/>
                <v:textbox inset="0,0,0,0">
                  <w:txbxContent>
                    <w:tbl>
                      <w:tblPr>
                        <w:tblStyle w:val="TableGrid"/>
                        <w:tblW w:w="4973" w:type="pct"/>
                        <w:tblLook w:val="04A0" w:firstRow="1" w:lastRow="0" w:firstColumn="1" w:lastColumn="0" w:noHBand="0" w:noVBand="1"/>
                      </w:tblPr>
                      <w:tblGrid>
                        <w:gridCol w:w="3701"/>
                      </w:tblGrid>
                      <w:tr w:rsidR="007648CC" w:rsidTr="007648CC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7648CC" w:rsidRPr="00992D52" w:rsidRDefault="007648CC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CAS s</w:t>
                            </w:r>
                            <w:r w:rsidRPr="00992D52">
                              <w:rPr>
                                <w:b/>
                              </w:rPr>
                              <w:t>olution</w:t>
                            </w:r>
                          </w:p>
                        </w:tc>
                      </w:tr>
                      <w:tr w:rsidR="007648CC" w:rsidTr="00A779EA">
                        <w:tc>
                          <w:tcPr>
                            <w:tcW w:w="5000" w:type="pct"/>
                          </w:tcPr>
                          <w:p w:rsidR="007648CC" w:rsidRDefault="002A6862" w:rsidP="00A779EA">
                            <w:pPr>
                              <w:pStyle w:val="Parts"/>
                            </w:pPr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2057400" cy="3381375"/>
                                  <wp:effectExtent l="0" t="0" r="0" b="9525"/>
                                  <wp:docPr id="91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7400" cy="3381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7648CC" w:rsidRDefault="007648CC" w:rsidP="007648CC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247015</wp:posOffset>
                </wp:positionV>
                <wp:extent cx="2692400" cy="4235450"/>
                <wp:effectExtent l="0" t="0" r="12700" b="12700"/>
                <wp:wrapNone/>
                <wp:docPr id="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92400" cy="4235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453"/>
                            </w:tblGrid>
                            <w:tr w:rsidR="007648CC" w:rsidTr="007648CC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7648CC" w:rsidRPr="00992D52" w:rsidRDefault="007648CC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7648CC" w:rsidTr="00BC4B6B">
                              <w:tc>
                                <w:tcPr>
                                  <w:tcW w:w="5000" w:type="pct"/>
                                </w:tcPr>
                                <w:p w:rsidR="007648CC" w:rsidRDefault="007648CC" w:rsidP="008F0DF3">
                                  <w:pPr>
                                    <w:pStyle w:val="Parts"/>
                                    <w:jc w:val="center"/>
                                  </w:pPr>
                                  <w:r>
                                    <w:object w:dxaOrig="2616" w:dyaOrig="1752">
                                      <v:shape id="_x0000_i1040" type="#_x0000_t75" style="width:131.25pt;height:87.75pt" o:ole="">
                                        <v:imagedata r:id="rId53" o:title=""/>
                                      </v:shape>
                                      <o:OLEObject Type="Embed" ProgID="FXDraw.Graphic" ShapeID="_x0000_i1040" DrawAspect="Content" ObjectID="_1626590208" r:id="rId54"/>
                                    </w:object>
                                  </w:r>
                                </w:p>
                                <w:p w:rsidR="007648CC" w:rsidRDefault="007648CC" w:rsidP="00992D52">
                                  <w:pPr>
                                    <w:pStyle w:val="Parts"/>
                                  </w:pPr>
                                </w:p>
                                <w:p w:rsidR="007648CC" w:rsidRPr="007648CC" w:rsidRDefault="007648CC" w:rsidP="00992D52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w:r>
                                    <w:t xml:space="preserve">Intersect at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(0, 0)</m:t>
                                    </m:r>
                                  </m:oMath>
                                  <w:r w:rsidRPr="007648CC">
                                    <w:rPr>
                                      <w:rFonts w:eastAsia="Times New Roman"/>
                                    </w:rPr>
                                    <w:t xml:space="preserve"> and </w:t>
                                  </w: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(9k, 3k)</m:t>
                                    </m:r>
                                  </m:oMath>
                                  <w:r w:rsidRPr="007648CC">
                                    <w:rPr>
                                      <w:rFonts w:eastAsia="Times New Roman"/>
                                    </w:rPr>
                                    <w:t xml:space="preserve"> (CAS)</w:t>
                                  </w:r>
                                </w:p>
                                <w:p w:rsidR="007648CC" w:rsidRDefault="007648CC" w:rsidP="00992D52">
                                  <w:pPr>
                                    <w:pStyle w:val="Parts"/>
                                  </w:pPr>
                                </w:p>
                                <w:p w:rsidR="007648CC" w:rsidRPr="007648CC" w:rsidRDefault="002A6862" w:rsidP="00992D52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subSu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9k</m:t>
                                          </m:r>
                                        </m:sup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rad>
                                              <m:rad>
                                                <m:radPr>
                                                  <m:degHide m:val="1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radPr>
                                                <m:deg/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rad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27k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="Times New Roman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="Times New Roman" w:hAnsi="Cambria Math"/>
                                        </w:rPr>
                                        <m:t>=9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  <w:p w:rsidR="007648CC" w:rsidRDefault="007648CC" w:rsidP="00992D52">
                                  <w:pPr>
                                    <w:pStyle w:val="Parts"/>
                                  </w:pPr>
                                </w:p>
                                <w:p w:rsidR="007648CC" w:rsidRPr="002A6862" w:rsidRDefault="002A6862" w:rsidP="00992D52">
                                  <w:pPr>
                                    <w:pStyle w:val="Parts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9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=1014</m:t>
                                      </m:r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⇒k=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34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=11.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3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7648CC" w:rsidRDefault="007648CC" w:rsidP="00992D52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7648CC" w:rsidTr="007648CC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7648CC" w:rsidRPr="00992D52" w:rsidRDefault="007648CC" w:rsidP="00992D52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7648CC" w:rsidTr="00BC4B6B">
                              <w:tc>
                                <w:tcPr>
                                  <w:tcW w:w="5000" w:type="pct"/>
                                </w:tcPr>
                                <w:p w:rsidR="007648CC" w:rsidRDefault="007648CC" w:rsidP="00992D52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sketches curves</w:t>
                                  </w:r>
                                </w:p>
                                <w:p w:rsidR="007648CC" w:rsidRDefault="007648CC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identifies points of intersection</w:t>
                                  </w:r>
                                </w:p>
                                <w:p w:rsidR="007648CC" w:rsidRDefault="007648CC" w:rsidP="00992D52">
                                  <w:pPr>
                                    <w:pStyle w:val="Parts"/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correctly formed integral</w:t>
                                  </w:r>
                                </w:p>
                                <w:p w:rsidR="007648CC" w:rsidRPr="007648CC" w:rsidRDefault="007648CC" w:rsidP="00992D52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</w:rPr>
                                    <w:t></w:t>
                                  </w:r>
                                  <w:r>
                                    <w:t xml:space="preserve"> evaluates integral in terms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oMath>
                                </w:p>
                                <w:p w:rsidR="007648CC" w:rsidRPr="007648CC" w:rsidRDefault="007648CC" w:rsidP="00992D52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w:r w:rsidRPr="007648CC">
                                    <w:rPr>
                                      <w:rFonts w:ascii="Wingdings" w:eastAsia="Times New Roman" w:hAnsi="Wingdings"/>
                                    </w:rPr>
                                    <w:t></w:t>
                                  </w:r>
                                  <w:r w:rsidRPr="007648CC">
                                    <w:rPr>
                                      <w:rFonts w:eastAsia="Times New Roman"/>
                                    </w:rPr>
                                    <w:t xml:space="preserve"> solves for </w:t>
                                  </w: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k</m:t>
                                    </m:r>
                                  </m:oMath>
                                </w:p>
                              </w:tc>
                            </w:tr>
                          </w:tbl>
                          <w:p w:rsidR="007648CC" w:rsidRDefault="007648CC" w:rsidP="007648CC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2.3pt;margin-top:19.45pt;width:212pt;height:33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" fillcolor="window" strokecolor="window" strokeweight=".5pt">
                <v:path arrowok="t"/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453"/>
                      </w:tblGrid>
                      <w:tr w:rsidR="007648CC" w:rsidTr="007648CC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7648CC" w:rsidRPr="00992D52" w:rsidRDefault="007648CC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7648CC" w:rsidTr="00BC4B6B">
                        <w:tc>
                          <w:tcPr>
                            <w:tcW w:w="5000" w:type="pct"/>
                          </w:tcPr>
                          <w:p w:rsidR="007648CC" w:rsidRDefault="007648CC" w:rsidP="008F0DF3">
                            <w:pPr>
                              <w:pStyle w:val="Parts"/>
                              <w:jc w:val="center"/>
                            </w:pPr>
                            <w:r>
                              <w:object w:dxaOrig="2616" w:dyaOrig="1752">
                                <v:shape id="_x0000_i1040" type="#_x0000_t75" style="width:131.25pt;height:87.75pt" o:ole="">
                                  <v:imagedata r:id="rId53" o:title=""/>
                                </v:shape>
                                <o:OLEObject Type="Embed" ProgID="FXDraw.Graphic" ShapeID="_x0000_i1040" DrawAspect="Content" ObjectID="_1626590208" r:id="rId55"/>
                              </w:object>
                            </w:r>
                          </w:p>
                          <w:p w:rsidR="007648CC" w:rsidRDefault="007648CC" w:rsidP="00992D52">
                            <w:pPr>
                              <w:pStyle w:val="Parts"/>
                            </w:pPr>
                          </w:p>
                          <w:p w:rsidR="007648CC" w:rsidRPr="007648CC" w:rsidRDefault="007648CC" w:rsidP="00992D52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w:r>
                              <w:t xml:space="preserve">Intersect at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(0, 0)</m:t>
                              </m:r>
                            </m:oMath>
                            <w:r w:rsidRPr="007648CC">
                              <w:rPr>
                                <w:rFonts w:eastAsia="Times New Roman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="Times New Roman" w:hAnsi="Cambria Math"/>
                                </w:rPr>
                                <m:t>(9k, 3k)</m:t>
                              </m:r>
                            </m:oMath>
                            <w:r w:rsidRPr="007648CC">
                              <w:rPr>
                                <w:rFonts w:eastAsia="Times New Roman"/>
                              </w:rPr>
                              <w:t xml:space="preserve"> (CAS)</w:t>
                            </w:r>
                          </w:p>
                          <w:p w:rsidR="007648CC" w:rsidRDefault="007648CC" w:rsidP="00992D52">
                            <w:pPr>
                              <w:pStyle w:val="Parts"/>
                            </w:pPr>
                          </w:p>
                          <w:p w:rsidR="007648CC" w:rsidRPr="007648CC" w:rsidRDefault="002A6862" w:rsidP="00992D52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9k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rad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rad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27k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="Times New Roman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="Times New Roman" w:hAnsi="Cambria Math"/>
                                  </w:rPr>
                                  <m:t>=9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7648CC" w:rsidRDefault="007648CC" w:rsidP="00992D52">
                            <w:pPr>
                              <w:pStyle w:val="Parts"/>
                            </w:pPr>
                          </w:p>
                          <w:p w:rsidR="007648CC" w:rsidRPr="002A6862" w:rsidRDefault="002A6862" w:rsidP="00992D52">
                            <w:pPr>
                              <w:pStyle w:val="Parts"/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9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=1014</m:t>
                                </m:r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⇒k=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34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=11.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3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7648CC" w:rsidRDefault="007648CC" w:rsidP="00992D52">
                            <w:pPr>
                              <w:pStyle w:val="Parts"/>
                            </w:pPr>
                          </w:p>
                        </w:tc>
                      </w:tr>
                      <w:tr w:rsidR="007648CC" w:rsidTr="007648CC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7648CC" w:rsidRPr="00992D52" w:rsidRDefault="007648CC" w:rsidP="00992D52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7648CC" w:rsidTr="00BC4B6B">
                        <w:tc>
                          <w:tcPr>
                            <w:tcW w:w="5000" w:type="pct"/>
                          </w:tcPr>
                          <w:p w:rsidR="007648CC" w:rsidRDefault="007648CC" w:rsidP="00992D52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sketches curves</w:t>
                            </w:r>
                          </w:p>
                          <w:p w:rsidR="007648CC" w:rsidRDefault="007648CC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identifies points of intersection</w:t>
                            </w:r>
                          </w:p>
                          <w:p w:rsidR="007648CC" w:rsidRDefault="007648CC" w:rsidP="00992D52">
                            <w:pPr>
                              <w:pStyle w:val="Parts"/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correctly formed integral</w:t>
                            </w:r>
                          </w:p>
                          <w:p w:rsidR="007648CC" w:rsidRPr="007648CC" w:rsidRDefault="007648CC" w:rsidP="00992D52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Wingdings" w:hAnsi="Wingdings"/>
                              </w:rPr>
                              <w:t></w:t>
                            </w:r>
                            <w:r>
                              <w:t xml:space="preserve"> evaluates integral in terms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oMath>
                          </w:p>
                          <w:p w:rsidR="007648CC" w:rsidRPr="007648CC" w:rsidRDefault="007648CC" w:rsidP="00992D52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w:r w:rsidRPr="007648CC">
                              <w:rPr>
                                <w:rFonts w:ascii="Wingdings" w:eastAsia="Times New Roman" w:hAnsi="Wingdings"/>
                              </w:rPr>
                              <w:t></w:t>
                            </w:r>
                            <w:r w:rsidRPr="007648CC">
                              <w:rPr>
                                <w:rFonts w:eastAsia="Times New Roman"/>
                              </w:rPr>
                              <w:t xml:space="preserve"> solves for </w:t>
                            </w:r>
                            <m:oMath>
                              <m:r>
                                <w:rPr>
                                  <w:rFonts w:ascii="Cambria Math" w:eastAsia="Times New Roman" w:hAnsi="Cambria Math"/>
                                </w:rPr>
                                <m:t>k</m:t>
                              </m:r>
                            </m:oMath>
                          </w:p>
                        </w:tc>
                      </w:tr>
                    </w:tbl>
                    <w:p w:rsidR="007648CC" w:rsidRDefault="007648CC" w:rsidP="007648CC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2A6862" w:rsidRDefault="002A6862"/>
    <w:p w:rsidR="002A6862" w:rsidRPr="002A6862" w:rsidRDefault="002A6862" w:rsidP="002A6862"/>
    <w:p w:rsidR="002A6862" w:rsidRPr="002A6862" w:rsidRDefault="002A6862" w:rsidP="002A6862"/>
    <w:p w:rsidR="002A6862" w:rsidRPr="002A6862" w:rsidRDefault="002A6862" w:rsidP="002A6862"/>
    <w:p w:rsidR="002A6862" w:rsidRPr="002A6862" w:rsidRDefault="002A6862" w:rsidP="002A6862"/>
    <w:p w:rsidR="002A6862" w:rsidRPr="002A6862" w:rsidRDefault="002A6862" w:rsidP="002A6862"/>
    <w:p w:rsidR="002A6862" w:rsidRPr="002A6862" w:rsidRDefault="002A6862" w:rsidP="002A6862"/>
    <w:p w:rsidR="002A6862" w:rsidRPr="002A6862" w:rsidRDefault="002A6862" w:rsidP="002A6862"/>
    <w:p w:rsidR="002A6862" w:rsidRPr="002A6862" w:rsidRDefault="002A6862" w:rsidP="002A6862"/>
    <w:p w:rsidR="002A6862" w:rsidRPr="002A6862" w:rsidRDefault="002A6862" w:rsidP="002A6862"/>
    <w:p w:rsidR="002A6862" w:rsidRPr="002A6862" w:rsidRDefault="002A6862" w:rsidP="002A6862"/>
    <w:p w:rsidR="002A6862" w:rsidRPr="002A6862" w:rsidRDefault="002A6862" w:rsidP="002A6862"/>
    <w:p w:rsidR="002A6862" w:rsidRPr="002A6862" w:rsidRDefault="002A6862" w:rsidP="002A6862"/>
    <w:p w:rsidR="002A6862" w:rsidRPr="002A6862" w:rsidRDefault="002A6862" w:rsidP="002A6862"/>
    <w:p w:rsidR="002A6862" w:rsidRDefault="002A6862" w:rsidP="002A6862"/>
    <w:p w:rsidR="002A6862" w:rsidRDefault="002A6862" w:rsidP="002A6862"/>
    <w:p w:rsidR="00760CA4" w:rsidRPr="002A6862" w:rsidRDefault="00760CA4" w:rsidP="002A6862">
      <w:pPr>
        <w:ind w:firstLine="720"/>
      </w:pPr>
    </w:p>
    <w:sectPr w:rsidR="00760CA4" w:rsidRPr="002A6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81AC3"/>
    <w:multiLevelType w:val="hybridMultilevel"/>
    <w:tmpl w:val="2084AC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31642"/>
    <w:multiLevelType w:val="hybridMultilevel"/>
    <w:tmpl w:val="F0FA648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5D6E05F0"/>
    <w:multiLevelType w:val="hybridMultilevel"/>
    <w:tmpl w:val="32183F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C07FB9"/>
    <w:multiLevelType w:val="hybridMultilevel"/>
    <w:tmpl w:val="A4BC54F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69CA44A6"/>
    <w:multiLevelType w:val="hybridMultilevel"/>
    <w:tmpl w:val="75A268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403340"/>
    <w:multiLevelType w:val="hybridMultilevel"/>
    <w:tmpl w:val="EF14729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8E0"/>
    <w:rsid w:val="002A6862"/>
    <w:rsid w:val="00504915"/>
    <w:rsid w:val="006668E0"/>
    <w:rsid w:val="00675087"/>
    <w:rsid w:val="00760CA4"/>
    <w:rsid w:val="007648CC"/>
    <w:rsid w:val="00805743"/>
    <w:rsid w:val="00B11EB4"/>
    <w:rsid w:val="00DA4F45"/>
    <w:rsid w:val="00EC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8E0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Num">
    <w:name w:val="QNum"/>
    <w:basedOn w:val="Normal"/>
    <w:rsid w:val="006668E0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/>
      <w:b/>
      <w:szCs w:val="24"/>
      <w:lang w:val="en-US"/>
    </w:rPr>
  </w:style>
  <w:style w:type="paragraph" w:customStyle="1" w:styleId="Part">
    <w:name w:val="Part"/>
    <w:qFormat/>
    <w:rsid w:val="006668E0"/>
    <w:rPr>
      <w:rFonts w:ascii="Arial" w:hAnsi="Arial"/>
      <w:sz w:val="22"/>
      <w:szCs w:val="22"/>
      <w:lang w:eastAsia="en-US"/>
    </w:rPr>
  </w:style>
  <w:style w:type="paragraph" w:customStyle="1" w:styleId="Parts">
    <w:name w:val="Part(s)"/>
    <w:basedOn w:val="Part"/>
    <w:qFormat/>
    <w:rsid w:val="006668E0"/>
    <w:pPr>
      <w:spacing w:line="264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6668E0"/>
    <w:pPr>
      <w:widowControl w:val="0"/>
      <w:spacing w:after="0" w:line="240" w:lineRule="auto"/>
    </w:pPr>
    <w:rPr>
      <w:rFonts w:cs="Arial"/>
      <w:lang w:val="en-US"/>
    </w:rPr>
  </w:style>
  <w:style w:type="character" w:customStyle="1" w:styleId="ListParagraphChar">
    <w:name w:val="List Paragraph Char"/>
    <w:link w:val="ListParagraph"/>
    <w:uiPriority w:val="34"/>
    <w:rsid w:val="006668E0"/>
    <w:rPr>
      <w:rFonts w:cs="Arial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F45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04915"/>
    <w:rPr>
      <w:color w:val="808080"/>
    </w:rPr>
  </w:style>
  <w:style w:type="paragraph" w:customStyle="1" w:styleId="ArNormal">
    <w:name w:val="Ar Normal"/>
    <w:basedOn w:val="Normal"/>
    <w:qFormat/>
    <w:rsid w:val="00B11EB4"/>
    <w:pPr>
      <w:spacing w:after="0" w:line="240" w:lineRule="auto"/>
    </w:pPr>
    <w:rPr>
      <w:rFonts w:ascii="Arial" w:eastAsia="MS Mincho" w:hAnsi="Arial"/>
      <w:iCs/>
      <w:sz w:val="24"/>
      <w:szCs w:val="24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8E0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Num">
    <w:name w:val="QNum"/>
    <w:basedOn w:val="Normal"/>
    <w:rsid w:val="006668E0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/>
      <w:b/>
      <w:szCs w:val="24"/>
      <w:lang w:val="en-US"/>
    </w:rPr>
  </w:style>
  <w:style w:type="paragraph" w:customStyle="1" w:styleId="Part">
    <w:name w:val="Part"/>
    <w:qFormat/>
    <w:rsid w:val="006668E0"/>
    <w:rPr>
      <w:rFonts w:ascii="Arial" w:hAnsi="Arial"/>
      <w:sz w:val="22"/>
      <w:szCs w:val="22"/>
      <w:lang w:eastAsia="en-US"/>
    </w:rPr>
  </w:style>
  <w:style w:type="paragraph" w:customStyle="1" w:styleId="Parts">
    <w:name w:val="Part(s)"/>
    <w:basedOn w:val="Part"/>
    <w:qFormat/>
    <w:rsid w:val="006668E0"/>
    <w:pPr>
      <w:spacing w:line="264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6668E0"/>
    <w:pPr>
      <w:widowControl w:val="0"/>
      <w:spacing w:after="0" w:line="240" w:lineRule="auto"/>
    </w:pPr>
    <w:rPr>
      <w:rFonts w:cs="Arial"/>
      <w:lang w:val="en-US"/>
    </w:rPr>
  </w:style>
  <w:style w:type="character" w:customStyle="1" w:styleId="ListParagraphChar">
    <w:name w:val="List Paragraph Char"/>
    <w:link w:val="ListParagraph"/>
    <w:uiPriority w:val="34"/>
    <w:rsid w:val="006668E0"/>
    <w:rPr>
      <w:rFonts w:cs="Arial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F45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04915"/>
    <w:rPr>
      <w:color w:val="808080"/>
    </w:rPr>
  </w:style>
  <w:style w:type="paragraph" w:customStyle="1" w:styleId="ArNormal">
    <w:name w:val="Ar Normal"/>
    <w:basedOn w:val="Normal"/>
    <w:qFormat/>
    <w:rsid w:val="00B11EB4"/>
    <w:pPr>
      <w:spacing w:after="0" w:line="240" w:lineRule="auto"/>
    </w:pPr>
    <w:rPr>
      <w:rFonts w:ascii="Arial" w:eastAsia="MS Mincho" w:hAnsi="Arial"/>
      <w:iCs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3.bin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2.bin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e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8.emf"/><Relationship Id="rId40" Type="http://schemas.openxmlformats.org/officeDocument/2006/relationships/image" Target="media/image20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emf"/><Relationship Id="rId49" Type="http://schemas.openxmlformats.org/officeDocument/2006/relationships/oleObject" Target="embeddings/oleObject20.bin"/><Relationship Id="rId57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2.wmf"/><Relationship Id="rId52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wmf"/><Relationship Id="rId5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8FBA7DB4</Template>
  <TotalTime>52</TotalTime>
  <Pages>7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4</cp:revision>
  <dcterms:created xsi:type="dcterms:W3CDTF">2019-08-05T01:23:00Z</dcterms:created>
  <dcterms:modified xsi:type="dcterms:W3CDTF">2019-08-06T01:48:00Z</dcterms:modified>
</cp:coreProperties>
</file>