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A9644" w14:textId="07948AD3" w:rsidR="00F77DF8" w:rsidRPr="00F77DF8" w:rsidRDefault="00F77DF8" w:rsidP="00F77DF8">
      <w:pPr>
        <w:pStyle w:val="ArNormal"/>
        <w:rPr>
          <w:rFonts w:cs="Arial"/>
        </w:rPr>
      </w:pPr>
    </w:p>
    <w:p w14:paraId="6A63E6DA" w14:textId="27941B8E" w:rsidR="00F77DF8" w:rsidRPr="00F77DF8" w:rsidRDefault="00F77DF8" w:rsidP="00F77DF8">
      <w:pPr>
        <w:jc w:val="center"/>
        <w:rPr>
          <w:rFonts w:cs="Arial"/>
          <w:b/>
          <w:i w:val="0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897"/>
      </w:tblGrid>
      <w:tr w:rsidR="00EB61EC" w14:paraId="45F1BC7A" w14:textId="77777777" w:rsidTr="00EB61EC">
        <w:tc>
          <w:tcPr>
            <w:tcW w:w="3085" w:type="dxa"/>
          </w:tcPr>
          <w:p w14:paraId="4D843368" w14:textId="77777777" w:rsidR="00EB61EC" w:rsidRDefault="00EB61EC" w:rsidP="00F77DF8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E51BC38" w14:textId="689E819D" w:rsidR="00EB61EC" w:rsidRDefault="00EB61EC" w:rsidP="00F77DF8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23DF5062" wp14:editId="6BA4B16F">
                  <wp:extent cx="1454728" cy="1521897"/>
                  <wp:effectExtent l="0" t="0" r="0" b="2540"/>
                  <wp:docPr id="1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99" cy="152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754B7945" w14:textId="15BE6D00" w:rsidR="00EB61EC" w:rsidRPr="00F77DF8" w:rsidRDefault="00EB61EC" w:rsidP="00EB61EC">
            <w:pPr>
              <w:rPr>
                <w:rFonts w:cs="Arial"/>
                <w:b/>
                <w:i w:val="0"/>
                <w:sz w:val="36"/>
                <w:szCs w:val="36"/>
              </w:rPr>
            </w:pPr>
            <w:r w:rsidRPr="00F77DF8">
              <w:rPr>
                <w:rFonts w:cs="Arial"/>
                <w:b/>
                <w:i w:val="0"/>
                <w:sz w:val="36"/>
                <w:szCs w:val="36"/>
              </w:rPr>
              <w:t>MATHEMATICS:</w:t>
            </w:r>
            <w:r>
              <w:rPr>
                <w:rFonts w:cs="Arial"/>
                <w:b/>
                <w:i w:val="0"/>
                <w:sz w:val="36"/>
                <w:szCs w:val="36"/>
              </w:rPr>
              <w:t xml:space="preserve">    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>SPECIALIST 3 &amp; 4</w:t>
            </w:r>
          </w:p>
          <w:p w14:paraId="747A0BBC" w14:textId="1F546A4F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SEMESTER 2</w:t>
            </w:r>
            <w:r w:rsidR="005A273F">
              <w:rPr>
                <w:rFonts w:cs="Arial"/>
                <w:b/>
                <w:i w:val="0"/>
                <w:sz w:val="36"/>
                <w:szCs w:val="36"/>
              </w:rPr>
              <w:tab/>
              <w:t>2019</w:t>
            </w:r>
          </w:p>
          <w:p w14:paraId="09211D1E" w14:textId="77777777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666B814" w14:textId="77777777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TEST 6</w:t>
            </w:r>
          </w:p>
          <w:p w14:paraId="3DB0A93D" w14:textId="77777777" w:rsidR="00EB61EC" w:rsidRPr="00F77DF8" w:rsidRDefault="00EB61EC" w:rsidP="00EB61EC">
            <w:pPr>
              <w:jc w:val="center"/>
              <w:rPr>
                <w:rFonts w:cs="Arial"/>
                <w:b/>
                <w:i w:val="0"/>
                <w:sz w:val="28"/>
                <w:szCs w:val="28"/>
              </w:rPr>
            </w:pPr>
          </w:p>
          <w:p w14:paraId="3D59580F" w14:textId="2F7A4E0A" w:rsidR="00EB61EC" w:rsidRPr="00F77DF8" w:rsidRDefault="00EB61EC" w:rsidP="00EB61EC">
            <w:pPr>
              <w:jc w:val="center"/>
              <w:rPr>
                <w:rFonts w:cs="Arial"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Calculator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 xml:space="preserve"> Free</w:t>
            </w:r>
          </w:p>
          <w:p w14:paraId="00AE9E0B" w14:textId="77777777" w:rsidR="00EB61EC" w:rsidRDefault="00EB61EC" w:rsidP="00F77DF8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</w:tc>
      </w:tr>
    </w:tbl>
    <w:p w14:paraId="62FFAE40" w14:textId="77777777" w:rsidR="00F77DF8" w:rsidRPr="00F77DF8" w:rsidRDefault="00F77DF8" w:rsidP="00F77DF8">
      <w:pPr>
        <w:pStyle w:val="ArNormal"/>
        <w:rPr>
          <w:rFonts w:cs="Arial"/>
        </w:rPr>
      </w:pPr>
    </w:p>
    <w:p w14:paraId="05CCC2F7" w14:textId="77777777" w:rsidR="00F77DF8" w:rsidRPr="00F77DF8" w:rsidRDefault="00F77DF8" w:rsidP="00F77DF8">
      <w:pPr>
        <w:pStyle w:val="ArNormal"/>
        <w:rPr>
          <w:rFonts w:cs="Arial"/>
        </w:rPr>
      </w:pPr>
      <w:r w:rsidRPr="00F77DF8">
        <w:rPr>
          <w:rFonts w:cs="Arial"/>
        </w:rPr>
        <w:t>Reading Time:  2 minutes</w:t>
      </w:r>
    </w:p>
    <w:p w14:paraId="565A9842" w14:textId="47F07711" w:rsidR="00F77DF8" w:rsidRDefault="00F77DF8" w:rsidP="00F77DF8">
      <w:pPr>
        <w:pStyle w:val="ArNormal"/>
        <w:rPr>
          <w:rFonts w:cs="Arial"/>
        </w:rPr>
      </w:pPr>
      <w:r>
        <w:rPr>
          <w:rFonts w:cs="Arial"/>
        </w:rPr>
        <w:t xml:space="preserve">Time Allowed:  </w:t>
      </w:r>
      <w:r w:rsidR="005A273F">
        <w:rPr>
          <w:rFonts w:cs="Arial"/>
        </w:rPr>
        <w:t>17</w:t>
      </w:r>
      <w:r>
        <w:rPr>
          <w:rFonts w:cs="Arial"/>
        </w:rPr>
        <w:t xml:space="preserve">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A92AF1">
        <w:rPr>
          <w:rFonts w:cs="Arial"/>
        </w:rPr>
        <w:tab/>
      </w:r>
      <w:r>
        <w:rPr>
          <w:rFonts w:cs="Arial"/>
        </w:rPr>
        <w:tab/>
        <w:t xml:space="preserve">Total Marks:  </w:t>
      </w:r>
      <w:r w:rsidR="005A273F">
        <w:rPr>
          <w:rFonts w:cs="Arial"/>
        </w:rPr>
        <w:t>17</w:t>
      </w:r>
    </w:p>
    <w:p w14:paraId="13C98B2B" w14:textId="77777777" w:rsidR="00A92AF1" w:rsidRPr="00F77DF8" w:rsidRDefault="00A92AF1" w:rsidP="00F77DF8">
      <w:pPr>
        <w:pStyle w:val="ArNormal"/>
        <w:rPr>
          <w:rFonts w:cs="Arial"/>
        </w:rPr>
      </w:pPr>
    </w:p>
    <w:p w14:paraId="64C0B77D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78CCEB40" w14:textId="07456122" w:rsidR="005A273F" w:rsidRPr="00413FBC" w:rsidRDefault="005A273F" w:rsidP="005A273F">
      <w:pPr>
        <w:rPr>
          <w:rFonts w:ascii="Arial" w:hAnsi="Arial" w:cs="Arial"/>
          <w:i w:val="0"/>
        </w:rPr>
      </w:pPr>
      <w:r w:rsidRPr="00413FBC">
        <w:rPr>
          <w:rFonts w:ascii="Arial" w:hAnsi="Arial" w:cs="Arial"/>
          <w:b/>
          <w:i w:val="0"/>
        </w:rPr>
        <w:t>1.</w:t>
      </w:r>
      <w:r w:rsidRPr="00413FBC">
        <w:rPr>
          <w:rFonts w:ascii="Arial" w:hAnsi="Arial" w:cs="Arial"/>
          <w:i w:val="0"/>
        </w:rPr>
        <w:tab/>
        <w:t>[</w:t>
      </w:r>
      <w:r>
        <w:rPr>
          <w:rFonts w:ascii="Arial" w:hAnsi="Arial" w:cs="Arial"/>
          <w:i w:val="0"/>
        </w:rPr>
        <w:t>3 marks</w:t>
      </w:r>
      <w:r w:rsidRPr="00413FBC">
        <w:rPr>
          <w:rFonts w:ascii="Arial" w:hAnsi="Arial" w:cs="Arial"/>
          <w:i w:val="0"/>
        </w:rPr>
        <w:t>]</w:t>
      </w:r>
    </w:p>
    <w:p w14:paraId="6869DC9A" w14:textId="77777777" w:rsidR="005A273F" w:rsidRPr="00413FBC" w:rsidRDefault="005A273F" w:rsidP="005A273F">
      <w:pPr>
        <w:rPr>
          <w:rFonts w:ascii="Arial" w:hAnsi="Arial" w:cs="Arial"/>
          <w:i w:val="0"/>
        </w:rPr>
      </w:pPr>
    </w:p>
    <w:p w14:paraId="4040DE94" w14:textId="77777777" w:rsidR="005A273F" w:rsidRDefault="005A273F" w:rsidP="005A273F">
      <w:pPr>
        <w:pStyle w:val="ArIndent1"/>
      </w:pPr>
      <w:r w:rsidRPr="00413FBC">
        <w:tab/>
        <w:t>A particle moves in a straight line and, at time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seconds, the displacement from a fixed origin is </w:t>
      </w:r>
      <m:oMath>
        <m:r>
          <w:rPr>
            <w:rFonts w:ascii="Cambria Math" w:hAnsi="Cambria Math"/>
          </w:rPr>
          <m:t>x</m:t>
        </m:r>
      </m:oMath>
      <w:r>
        <w:t xml:space="preserve"> metres, while </w:t>
      </w:r>
      <m:oMath>
        <m:r>
          <w:rPr>
            <w:rFonts w:ascii="Cambria Math" w:hAnsi="Cambria Math"/>
          </w:rPr>
          <m:t>v</m:t>
        </m:r>
      </m:oMath>
      <w:r>
        <w:t xml:space="preserve"> denotes the </w:t>
      </w:r>
      <w:proofErr w:type="gramStart"/>
      <w:r>
        <w:t xml:space="preserve">velocity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p w14:paraId="13A7BD6B" w14:textId="77777777" w:rsidR="005A273F" w:rsidRDefault="005A273F" w:rsidP="005A273F">
      <w:pPr>
        <w:pStyle w:val="ArIndent1"/>
      </w:pPr>
    </w:p>
    <w:p w14:paraId="251A69B2" w14:textId="08670598" w:rsidR="005A273F" w:rsidRDefault="005A273F" w:rsidP="005A273F">
      <w:pPr>
        <w:pStyle w:val="ArIndent2"/>
      </w:pP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v=3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</m:oMath>
      <w:r>
        <w:t xml:space="preserve">, and </w:t>
      </w:r>
      <m:oMath>
        <m:r>
          <w:rPr>
            <w:rFonts w:ascii="Cambria Math" w:hAnsi="Cambria Math"/>
          </w:rPr>
          <m:t>x=0</m:t>
        </m:r>
      </m:oMath>
      <w:r>
        <w:t xml:space="preserve"> when </w:t>
      </w:r>
      <m:oMath>
        <m:r>
          <w:rPr>
            <w:rFonts w:ascii="Cambria Math" w:hAnsi="Cambria Math"/>
          </w:rPr>
          <m:t>t=0</m:t>
        </m:r>
      </m:oMath>
      <w:r>
        <w:t xml:space="preserve">, find the value of </w:t>
      </w:r>
      <m:oMath>
        <m:r>
          <w:rPr>
            <w:rFonts w:ascii="Cambria Math" w:hAnsi="Cambria Math"/>
          </w:rPr>
          <m:t>t</m:t>
        </m:r>
      </m:oMath>
      <w:r>
        <w:t xml:space="preserve"> for which </w:t>
      </w:r>
      <m:oMath>
        <m:r>
          <w:rPr>
            <w:rFonts w:ascii="Cambria Math" w:hAnsi="Cambria Math"/>
          </w:rPr>
          <m:t>x</m:t>
        </m:r>
      </m:oMath>
      <w:r>
        <w:t xml:space="preserve"> next has the value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504C32B7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16427D6F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0FD2D4D5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263BAA20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59FA50AF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72F63937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6AFDE58B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295BFB5C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3338321E" w14:textId="77777777" w:rsidR="005A273F" w:rsidRDefault="005A273F" w:rsidP="005A273F">
      <w:pPr>
        <w:rPr>
          <w:rFonts w:ascii="Arial" w:hAnsi="Arial" w:cs="Arial"/>
          <w:b/>
          <w:i w:val="0"/>
        </w:rPr>
      </w:pPr>
    </w:p>
    <w:p w14:paraId="1360C4E5" w14:textId="709D22F2" w:rsidR="005A273F" w:rsidRPr="00413FBC" w:rsidRDefault="005A273F" w:rsidP="005A273F">
      <w:pPr>
        <w:tabs>
          <w:tab w:val="left" w:pos="567"/>
        </w:tabs>
        <w:rPr>
          <w:rFonts w:ascii="Arial" w:hAnsi="Arial" w:cs="Arial"/>
          <w:i w:val="0"/>
        </w:rPr>
      </w:pPr>
      <w:r>
        <w:rPr>
          <w:rFonts w:ascii="Arial" w:hAnsi="Arial" w:cs="Arial"/>
          <w:b/>
          <w:i w:val="0"/>
        </w:rPr>
        <w:t>2</w:t>
      </w:r>
      <w:r w:rsidRPr="00413FBC">
        <w:rPr>
          <w:rFonts w:ascii="Arial" w:hAnsi="Arial" w:cs="Arial"/>
          <w:b/>
          <w:i w:val="0"/>
        </w:rPr>
        <w:t>.</w:t>
      </w:r>
      <w:r w:rsidRPr="00413FBC">
        <w:rPr>
          <w:rFonts w:ascii="Arial" w:hAnsi="Arial" w:cs="Arial"/>
          <w:i w:val="0"/>
        </w:rPr>
        <w:tab/>
        <w:t>[</w:t>
      </w:r>
      <w:r w:rsidR="007B32BC">
        <w:rPr>
          <w:rFonts w:ascii="Arial" w:hAnsi="Arial" w:cs="Arial"/>
          <w:i w:val="0"/>
        </w:rPr>
        <w:t>5</w:t>
      </w:r>
      <w:r>
        <w:rPr>
          <w:rFonts w:ascii="Arial" w:hAnsi="Arial" w:cs="Arial"/>
          <w:i w:val="0"/>
        </w:rPr>
        <w:t xml:space="preserve"> marks</w:t>
      </w:r>
      <w:r w:rsidRPr="00413FBC">
        <w:rPr>
          <w:rFonts w:ascii="Arial" w:hAnsi="Arial" w:cs="Arial"/>
          <w:i w:val="0"/>
        </w:rPr>
        <w:t>]</w:t>
      </w:r>
    </w:p>
    <w:p w14:paraId="6722D220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  <w:i w:val="0"/>
          <w:szCs w:val="22"/>
        </w:rPr>
      </w:pPr>
    </w:p>
    <w:p w14:paraId="3DE40678" w14:textId="252918B9" w:rsidR="005A273F" w:rsidRPr="00576CCA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576CCA">
        <w:rPr>
          <w:rFonts w:ascii="Arial" w:hAnsi="Arial" w:cs="Arial"/>
          <w:bCs/>
          <w:i w:val="0"/>
          <w:szCs w:val="22"/>
        </w:rPr>
        <w:t>A particle in Simple Harmonic Motion travels from rest to rest</w:t>
      </w:r>
      <w:r>
        <w:rPr>
          <w:rFonts w:ascii="Arial" w:hAnsi="Arial" w:cs="Arial"/>
          <w:bCs/>
          <w:i w:val="0"/>
          <w:szCs w:val="22"/>
        </w:rPr>
        <w:t>,</w:t>
      </w:r>
      <w:r w:rsidRPr="00576CCA">
        <w:rPr>
          <w:rFonts w:ascii="Arial" w:hAnsi="Arial" w:cs="Arial"/>
          <w:bCs/>
          <w:i w:val="0"/>
          <w:szCs w:val="22"/>
        </w:rPr>
        <w:t xml:space="preserve"> a distance of 30m in 5 seconds.</w:t>
      </w:r>
    </w:p>
    <w:p w14:paraId="6FD8F232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70D068BD" w14:textId="4D5DB8F9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 xml:space="preserve">Find the </w:t>
      </w:r>
      <w:proofErr w:type="gramStart"/>
      <w:r>
        <w:rPr>
          <w:rFonts w:ascii="Arial" w:hAnsi="Arial" w:cs="Arial"/>
          <w:bCs/>
          <w:i w:val="0"/>
          <w:szCs w:val="22"/>
        </w:rPr>
        <w:t>particle’s</w:t>
      </w:r>
      <w:proofErr w:type="gramEnd"/>
      <w:r>
        <w:rPr>
          <w:rFonts w:ascii="Arial" w:hAnsi="Arial" w:cs="Arial"/>
          <w:bCs/>
          <w:i w:val="0"/>
          <w:szCs w:val="22"/>
        </w:rPr>
        <w:t>:</w:t>
      </w:r>
    </w:p>
    <w:p w14:paraId="064F0F2D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2205F635" w14:textId="34A6448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(a)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maximum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speed.</w:t>
      </w:r>
      <w:r>
        <w:rPr>
          <w:rFonts w:ascii="Arial" w:hAnsi="Arial" w:cs="Arial"/>
          <w:bCs/>
          <w:i w:val="0"/>
          <w:szCs w:val="22"/>
        </w:rPr>
        <w:tab/>
        <w:t>(3 marks)</w:t>
      </w:r>
    </w:p>
    <w:p w14:paraId="59C32652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2EA1F42D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385EA600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11F3F295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56AE05D6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6D22B60F" w14:textId="77777777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14:paraId="67AF5D0D" w14:textId="699FC848" w:rsidR="005A273F" w:rsidRDefault="005A273F" w:rsidP="005A273F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(b)</w:t>
      </w:r>
      <w:r>
        <w:rPr>
          <w:rFonts w:ascii="Arial" w:hAnsi="Arial" w:cs="Arial"/>
          <w:bCs/>
          <w:i w:val="0"/>
          <w:szCs w:val="22"/>
        </w:rPr>
        <w:tab/>
      </w:r>
      <w:proofErr w:type="gramStart"/>
      <w:r>
        <w:rPr>
          <w:rFonts w:ascii="Arial" w:hAnsi="Arial" w:cs="Arial"/>
          <w:bCs/>
          <w:i w:val="0"/>
          <w:szCs w:val="22"/>
        </w:rPr>
        <w:t>minimum</w:t>
      </w:r>
      <w:proofErr w:type="gramEnd"/>
      <w:r>
        <w:rPr>
          <w:rFonts w:ascii="Arial" w:hAnsi="Arial" w:cs="Arial"/>
          <w:bCs/>
          <w:i w:val="0"/>
          <w:szCs w:val="22"/>
        </w:rPr>
        <w:t xml:space="preserve"> acceleration and its displacement relative to the mean position at this instant.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14:paraId="4D91A273" w14:textId="77777777" w:rsidR="005A273F" w:rsidRDefault="005A273F">
      <w:pPr>
        <w:rPr>
          <w:rFonts w:ascii="Arial" w:hAnsi="Arial" w:cs="Arial"/>
          <w:b/>
          <w:i w:val="0"/>
        </w:rPr>
      </w:pPr>
    </w:p>
    <w:p w14:paraId="6711F0BD" w14:textId="77777777" w:rsidR="005A273F" w:rsidRDefault="005A273F">
      <w:pPr>
        <w:rPr>
          <w:rFonts w:ascii="Arial" w:hAnsi="Arial" w:cs="Arial"/>
          <w:b/>
          <w:i w:val="0"/>
        </w:rPr>
      </w:pPr>
    </w:p>
    <w:p w14:paraId="364D7022" w14:textId="77777777" w:rsidR="005A273F" w:rsidRDefault="005A273F">
      <w:pPr>
        <w:rPr>
          <w:rFonts w:ascii="Arial" w:hAnsi="Arial" w:cs="Arial"/>
          <w:b/>
          <w:i w:val="0"/>
        </w:rPr>
      </w:pPr>
    </w:p>
    <w:p w14:paraId="53D38A4A" w14:textId="77777777" w:rsidR="005A273F" w:rsidRDefault="005A273F">
      <w:pPr>
        <w:rPr>
          <w:rFonts w:ascii="Arial" w:hAnsi="Arial" w:cs="Arial"/>
          <w:b/>
          <w:i w:val="0"/>
        </w:rPr>
      </w:pPr>
    </w:p>
    <w:p w14:paraId="756D0CBA" w14:textId="77777777" w:rsidR="005A273F" w:rsidRDefault="005A273F">
      <w:pPr>
        <w:rPr>
          <w:rFonts w:ascii="Arial" w:hAnsi="Arial" w:cs="Arial"/>
          <w:b/>
          <w:i w:val="0"/>
        </w:rPr>
      </w:pPr>
    </w:p>
    <w:p w14:paraId="738E1F39" w14:textId="77777777" w:rsidR="005A273F" w:rsidRDefault="005A273F">
      <w:pPr>
        <w:rPr>
          <w:rFonts w:ascii="Arial" w:hAnsi="Arial" w:cs="Arial"/>
          <w:b/>
          <w:i w:val="0"/>
        </w:rPr>
      </w:pPr>
    </w:p>
    <w:p w14:paraId="2636DD76" w14:textId="77777777" w:rsidR="005A273F" w:rsidRDefault="005A273F">
      <w:pPr>
        <w:rPr>
          <w:rFonts w:ascii="Arial" w:hAnsi="Arial" w:cs="Arial"/>
          <w:b/>
          <w:i w:val="0"/>
        </w:rPr>
      </w:pPr>
    </w:p>
    <w:p w14:paraId="21DABF20" w14:textId="77777777" w:rsidR="005A273F" w:rsidRDefault="005A273F">
      <w:pPr>
        <w:rPr>
          <w:rFonts w:ascii="Arial" w:hAnsi="Arial" w:cs="Arial"/>
          <w:b/>
          <w:i w:val="0"/>
        </w:rPr>
      </w:pPr>
    </w:p>
    <w:p w14:paraId="5FE2FE7F" w14:textId="77777777" w:rsidR="005A273F" w:rsidRDefault="005A273F">
      <w:pPr>
        <w:rPr>
          <w:rFonts w:ascii="Arial" w:hAnsi="Arial" w:cs="Arial"/>
          <w:b/>
          <w:i w:val="0"/>
        </w:rPr>
      </w:pPr>
    </w:p>
    <w:p w14:paraId="1C84E6E5" w14:textId="00185232" w:rsidR="0019155A" w:rsidRPr="005A273F" w:rsidRDefault="005A273F">
      <w:pPr>
        <w:rPr>
          <w:rFonts w:ascii="Arial" w:hAnsi="Arial"/>
          <w:b/>
          <w:i w:val="0"/>
        </w:rPr>
      </w:pPr>
      <w:r>
        <w:rPr>
          <w:rFonts w:ascii="Arial" w:hAnsi="Arial"/>
          <w:b/>
          <w:i w:val="0"/>
        </w:rPr>
        <w:lastRenderedPageBreak/>
        <w:t>3</w:t>
      </w:r>
      <w:r w:rsidR="00741FEB" w:rsidRPr="00741FEB">
        <w:rPr>
          <w:rFonts w:ascii="Arial" w:hAnsi="Arial"/>
          <w:b/>
          <w:i w:val="0"/>
        </w:rPr>
        <w:t>.</w:t>
      </w:r>
      <w:r w:rsidR="00741FEB" w:rsidRPr="00741FEB">
        <w:rPr>
          <w:rFonts w:ascii="Arial" w:hAnsi="Arial"/>
          <w:i w:val="0"/>
        </w:rPr>
        <w:tab/>
      </w:r>
      <w:r w:rsidR="00741FEB">
        <w:rPr>
          <w:rFonts w:ascii="Arial" w:hAnsi="Arial"/>
          <w:i w:val="0"/>
        </w:rPr>
        <w:t>[</w:t>
      </w:r>
      <w:r w:rsidR="007B32BC">
        <w:rPr>
          <w:rFonts w:ascii="Arial" w:hAnsi="Arial"/>
          <w:i w:val="0"/>
        </w:rPr>
        <w:t>9</w:t>
      </w:r>
      <w:r w:rsidR="00902CA8">
        <w:rPr>
          <w:rFonts w:ascii="Arial" w:hAnsi="Arial"/>
          <w:i w:val="0"/>
        </w:rPr>
        <w:t xml:space="preserve"> marks</w:t>
      </w:r>
      <w:r w:rsidR="00741FEB">
        <w:rPr>
          <w:rFonts w:ascii="Arial" w:hAnsi="Arial"/>
          <w:i w:val="0"/>
        </w:rPr>
        <w:t>]</w:t>
      </w:r>
    </w:p>
    <w:p w14:paraId="015F0C25" w14:textId="77777777" w:rsidR="00741FEB" w:rsidRDefault="00741FEB">
      <w:pPr>
        <w:rPr>
          <w:rFonts w:ascii="Arial" w:hAnsi="Arial"/>
          <w:i w:val="0"/>
        </w:rPr>
      </w:pPr>
    </w:p>
    <w:p w14:paraId="5A6130F5" w14:textId="4CB7CFD1" w:rsidR="00741FEB" w:rsidRDefault="00741FEB" w:rsidP="00741FEB">
      <w:pPr>
        <w:pStyle w:val="ArIndent2"/>
      </w:pPr>
      <w:r>
        <w:t>(a)</w:t>
      </w:r>
      <w:r>
        <w:tab/>
        <w:t xml:space="preserve">A researcher was constructing a </w:t>
      </w:r>
      <m:oMath>
        <m:r>
          <w:rPr>
            <w:rFonts w:ascii="Cambria Math" w:hAnsi="Cambria Math"/>
          </w:rPr>
          <m:t>95%</m:t>
        </m:r>
      </m:oMath>
      <w:r>
        <w:t xml:space="preserve"> confidence interval for the average length of time it took for subjects to complete a puzzle.  Would increasing the number of subjects increase or decrease the width of the confidence interval?  Justify your answer.</w:t>
      </w:r>
    </w:p>
    <w:p w14:paraId="17997801" w14:textId="376D3883" w:rsidR="00741FEB" w:rsidRDefault="007B32BC" w:rsidP="00741FEB">
      <w:pPr>
        <w:pStyle w:val="ArIndent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59D7ECC" w14:textId="77777777" w:rsidR="00741FEB" w:rsidRDefault="00741FEB" w:rsidP="00741FEB">
      <w:pPr>
        <w:pStyle w:val="ArIndent2"/>
      </w:pPr>
    </w:p>
    <w:p w14:paraId="36166068" w14:textId="77777777" w:rsidR="00741FEB" w:rsidRDefault="00741FEB" w:rsidP="00741FEB">
      <w:pPr>
        <w:pStyle w:val="ArIndent2"/>
      </w:pPr>
    </w:p>
    <w:p w14:paraId="6C00FCC0" w14:textId="77777777" w:rsidR="00741FEB" w:rsidRDefault="00741FEB" w:rsidP="00741FEB">
      <w:pPr>
        <w:pStyle w:val="ArIndent2"/>
      </w:pPr>
    </w:p>
    <w:p w14:paraId="7CED36AD" w14:textId="77777777" w:rsidR="00741FEB" w:rsidRDefault="00741FEB" w:rsidP="00741FEB">
      <w:pPr>
        <w:pStyle w:val="ArIndent2"/>
      </w:pPr>
    </w:p>
    <w:p w14:paraId="33577E77" w14:textId="77777777" w:rsidR="00741FEB" w:rsidRDefault="00741FEB" w:rsidP="00741FEB">
      <w:pPr>
        <w:pStyle w:val="ArIndent2"/>
      </w:pPr>
    </w:p>
    <w:p w14:paraId="68B9B551" w14:textId="3730D58A" w:rsidR="00741FEB" w:rsidRDefault="00741FEB" w:rsidP="00741FEB">
      <w:pPr>
        <w:pStyle w:val="ArIndent2"/>
      </w:pPr>
      <w:r>
        <w:t>(b)</w:t>
      </w:r>
      <w:r>
        <w:tab/>
      </w:r>
      <w:r w:rsidR="00E06CE2">
        <w:t xml:space="preserve">Given that a </w:t>
      </w:r>
      <m:oMath>
        <m:r>
          <w:rPr>
            <w:rFonts w:ascii="Cambria Math" w:hAnsi="Cambria Math"/>
          </w:rPr>
          <m:t>92%</m:t>
        </m:r>
      </m:oMath>
      <w:r w:rsidR="00E06CE2">
        <w:t xml:space="preserve"> confidence interval corresponds to a z-score of </w:t>
      </w:r>
      <m:oMath>
        <m:r>
          <w:rPr>
            <w:rFonts w:ascii="Cambria Math" w:hAnsi="Cambria Math"/>
          </w:rPr>
          <m:t>1.75</m:t>
        </m:r>
      </m:oMath>
      <w:r w:rsidR="00E06CE2">
        <w:t xml:space="preserve">, determine a </w:t>
      </w:r>
      <m:oMath>
        <m:r>
          <w:rPr>
            <w:rFonts w:ascii="Cambria Math" w:hAnsi="Cambria Math"/>
          </w:rPr>
          <m:t>92%</m:t>
        </m:r>
      </m:oMath>
      <w:r w:rsidR="00E06CE2">
        <w:t xml:space="preserve"> confidence interval for the average length of a piece of string given that </w:t>
      </w:r>
      <m:oMath>
        <m:r>
          <w:rPr>
            <w:rFonts w:ascii="Cambria Math" w:hAnsi="Cambria Math"/>
          </w:rPr>
          <m:t>100</m:t>
        </m:r>
      </m:oMath>
      <w:r w:rsidR="00E06CE2">
        <w:t xml:space="preserve"> pieces of string had a mean length of </w:t>
      </w:r>
      <m:oMath>
        <m:r>
          <w:rPr>
            <w:rFonts w:ascii="Cambria Math" w:hAnsi="Cambria Math"/>
          </w:rPr>
          <m:t>30</m:t>
        </m:r>
      </m:oMath>
      <w:r w:rsidR="00E06CE2">
        <w:t xml:space="preserve"> cm with a standard deviation of </w:t>
      </w:r>
      <m:oMath>
        <m:r>
          <w:rPr>
            <w:rFonts w:ascii="Cambria Math" w:hAnsi="Cambria Math"/>
          </w:rPr>
          <m:t>16</m:t>
        </m:r>
      </m:oMath>
      <w:r w:rsidR="00E06CE2">
        <w:t xml:space="preserve"> cm.</w:t>
      </w:r>
      <w:r w:rsidR="007B32BC">
        <w:tab/>
        <w:t>(3 marks)</w:t>
      </w:r>
    </w:p>
    <w:p w14:paraId="64251FCB" w14:textId="77777777" w:rsidR="00E06CE2" w:rsidRDefault="00E06CE2" w:rsidP="00741FEB">
      <w:pPr>
        <w:pStyle w:val="ArIndent2"/>
      </w:pPr>
    </w:p>
    <w:p w14:paraId="7F41A295" w14:textId="77777777" w:rsidR="00E06CE2" w:rsidRDefault="00E06CE2" w:rsidP="00741FEB">
      <w:pPr>
        <w:pStyle w:val="ArIndent2"/>
      </w:pPr>
    </w:p>
    <w:p w14:paraId="1407274A" w14:textId="77777777" w:rsidR="00E06CE2" w:rsidRDefault="00E06CE2" w:rsidP="00741FEB">
      <w:pPr>
        <w:pStyle w:val="ArIndent2"/>
      </w:pPr>
    </w:p>
    <w:p w14:paraId="717B10C8" w14:textId="77777777" w:rsidR="00E06CE2" w:rsidRDefault="00E06CE2" w:rsidP="00741FEB">
      <w:pPr>
        <w:pStyle w:val="ArIndent2"/>
      </w:pPr>
    </w:p>
    <w:p w14:paraId="193FACC3" w14:textId="77777777" w:rsidR="00E06CE2" w:rsidRDefault="00E06CE2" w:rsidP="00741FEB">
      <w:pPr>
        <w:pStyle w:val="ArIndent2"/>
      </w:pPr>
    </w:p>
    <w:p w14:paraId="3AD38217" w14:textId="77777777" w:rsidR="00E06CE2" w:rsidRDefault="00E06CE2" w:rsidP="00741FEB">
      <w:pPr>
        <w:pStyle w:val="ArIndent2"/>
      </w:pPr>
    </w:p>
    <w:p w14:paraId="5F32909C" w14:textId="77777777" w:rsidR="00E06CE2" w:rsidRDefault="00E06CE2" w:rsidP="00741FEB">
      <w:pPr>
        <w:pStyle w:val="ArIndent2"/>
      </w:pPr>
    </w:p>
    <w:p w14:paraId="31E28BDC" w14:textId="3C86FB33" w:rsidR="00E06CE2" w:rsidRDefault="00E06CE2" w:rsidP="00741FEB">
      <w:pPr>
        <w:pStyle w:val="ArIndent2"/>
      </w:pPr>
      <w:r>
        <w:t>(c)</w:t>
      </w:r>
      <w:r>
        <w:tab/>
      </w:r>
      <w:r w:rsidR="000C1C11">
        <w:t xml:space="preserve">The length of time between phone calls at a call centre is exponentially distributed with both a mean and a standard deviation of </w:t>
      </w:r>
      <m:oMath>
        <m:r>
          <w:rPr>
            <w:rFonts w:ascii="Cambria Math" w:hAnsi="Cambria Math"/>
          </w:rPr>
          <m:t>5</m:t>
        </m:r>
      </m:oMath>
      <w:r w:rsidR="000C1C11">
        <w:t xml:space="preserve"> minutes.  </w:t>
      </w:r>
      <w:r w:rsidR="00902CA8">
        <w:t xml:space="preserve">The length of time between </w:t>
      </w:r>
      <m:oMath>
        <m:r>
          <w:rPr>
            <w:rFonts w:ascii="Cambria Math" w:hAnsi="Cambria Math"/>
          </w:rPr>
          <m:t>64</m:t>
        </m:r>
      </m:oMath>
      <w:r w:rsidR="00902CA8">
        <w:t xml:space="preserve"> phone calls is recorded. 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902CA8">
        <w:t xml:space="preserve"> be the average time between these phone calls.  </w:t>
      </w:r>
      <w:r w:rsidR="000C1C11">
        <w:t>Describe the distributi</w:t>
      </w:r>
      <w:r w:rsidR="00902CA8">
        <w:t xml:space="preserve">on that a large number of samples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902CA8">
        <w:t xml:space="preserve"> would follow.</w:t>
      </w:r>
      <w:r w:rsidR="007B32BC">
        <w:tab/>
        <w:t>(2 marks)</w:t>
      </w:r>
    </w:p>
    <w:p w14:paraId="658298FE" w14:textId="77777777" w:rsidR="00A55526" w:rsidRDefault="00A55526" w:rsidP="00741FEB">
      <w:pPr>
        <w:pStyle w:val="ArIndent2"/>
      </w:pPr>
    </w:p>
    <w:p w14:paraId="5E343EBC" w14:textId="77777777" w:rsidR="00A55526" w:rsidRDefault="00A55526" w:rsidP="00741FEB">
      <w:pPr>
        <w:pStyle w:val="ArIndent2"/>
      </w:pPr>
    </w:p>
    <w:p w14:paraId="15579E45" w14:textId="77777777" w:rsidR="00A55526" w:rsidRDefault="00A55526" w:rsidP="00741FEB">
      <w:pPr>
        <w:pStyle w:val="ArIndent2"/>
      </w:pPr>
    </w:p>
    <w:p w14:paraId="5D5F8D17" w14:textId="77777777" w:rsidR="00A55526" w:rsidRDefault="00A55526" w:rsidP="00741FEB">
      <w:pPr>
        <w:pStyle w:val="ArIndent2"/>
      </w:pPr>
    </w:p>
    <w:p w14:paraId="35B484E5" w14:textId="77777777" w:rsidR="00A55526" w:rsidRDefault="00A55526" w:rsidP="00741FEB">
      <w:pPr>
        <w:pStyle w:val="ArIndent2"/>
      </w:pPr>
    </w:p>
    <w:p w14:paraId="695B215A" w14:textId="77777777" w:rsidR="00A55526" w:rsidRDefault="00A55526" w:rsidP="00741FEB">
      <w:pPr>
        <w:pStyle w:val="ArIndent2"/>
      </w:pPr>
    </w:p>
    <w:p w14:paraId="681B6391" w14:textId="77777777" w:rsidR="00A55526" w:rsidRDefault="00A55526" w:rsidP="00741FEB">
      <w:pPr>
        <w:pStyle w:val="ArIndent2"/>
      </w:pPr>
    </w:p>
    <w:p w14:paraId="0710F570" w14:textId="782E1676" w:rsidR="00D02A1B" w:rsidRDefault="00E83D8F" w:rsidP="00A55526">
      <w:pPr>
        <w:pStyle w:val="ArIndent2"/>
      </w:pPr>
      <w:r>
        <w:t>(d)</w:t>
      </w:r>
      <w:r>
        <w:tab/>
        <w:t>When</w:t>
      </w:r>
      <w:r w:rsidR="00E9358D">
        <w:t xml:space="preserve"> a</w:t>
      </w:r>
      <w:r w:rsidR="00D02A1B">
        <w:t xml:space="preserve"> fair, standard ten-sided die</w:t>
      </w:r>
      <w:r w:rsidR="00E9358D">
        <w:t xml:space="preserve"> is rolled, then the outcome forms a uniform probability distribution</w:t>
      </w:r>
      <w:r w:rsidR="00FD02F3">
        <w:t>,</w:t>
      </w:r>
      <w:r w:rsidR="00E9358D">
        <w:t xml:space="preserve"> with a mean of </w:t>
      </w:r>
      <m:oMath>
        <m:r>
          <w:rPr>
            <w:rFonts w:ascii="Cambria Math" w:hAnsi="Cambria Math"/>
          </w:rPr>
          <m:t>5.5</m:t>
        </m:r>
      </m:oMath>
      <w:r w:rsidR="00E9358D">
        <w:t xml:space="preserve"> and a standard deviation of </w:t>
      </w:r>
      <m:oMath>
        <m:r>
          <w:rPr>
            <w:rFonts w:ascii="Cambria Math" w:hAnsi="Cambria Math"/>
          </w:rPr>
          <m:t>2.8723</m:t>
        </m:r>
      </m:oMath>
      <w:r w:rsidR="00E9358D">
        <w:t xml:space="preserve"> (to </w:t>
      </w:r>
      <m:oMath>
        <m:r>
          <w:rPr>
            <w:rFonts w:ascii="Cambria Math" w:hAnsi="Cambria Math"/>
          </w:rPr>
          <m:t>4</m:t>
        </m:r>
      </m:oMath>
      <w:r w:rsidR="00E9358D">
        <w:t xml:space="preserve"> d.p.)</w:t>
      </w:r>
    </w:p>
    <w:p w14:paraId="3436E557" w14:textId="77777777" w:rsidR="00D02A1B" w:rsidRDefault="00D02A1B" w:rsidP="00A55526">
      <w:pPr>
        <w:pStyle w:val="ArIndent2"/>
      </w:pPr>
    </w:p>
    <w:p w14:paraId="61D2DE57" w14:textId="6C4AB7B1" w:rsidR="00A55526" w:rsidRDefault="00E9358D" w:rsidP="00A55526">
      <w:pPr>
        <w:pStyle w:val="ArIndent2"/>
      </w:pPr>
      <w:r>
        <w:tab/>
      </w:r>
      <w:r w:rsidR="00D02A1B">
        <w:t xml:space="preserve">In an experiment, </w:t>
      </w:r>
      <m:oMath>
        <m:r>
          <w:rPr>
            <w:rFonts w:ascii="Cambria Math" w:hAnsi="Cambria Math"/>
          </w:rPr>
          <m:t>n</m:t>
        </m:r>
      </m:oMath>
      <w:r w:rsidR="00D02A1B">
        <w:t xml:space="preserve"> fair, standard, ten-sided dice are rolled and the </w:t>
      </w:r>
      <w:r w:rsidR="00FD02F3">
        <w:t>mean</w:t>
      </w:r>
      <w:r w:rsidR="00D02A1B">
        <w:t xml:space="preserve"> for the rolls</w:t>
      </w:r>
      <w:r w:rsidR="00D02A1B" w:rsidRPr="00D02A1B">
        <w:t xml:space="preserve"> </w:t>
      </w:r>
      <w:r w:rsidR="00D02A1B">
        <w:t xml:space="preserve">is calculated.  The experiment is repeated </w:t>
      </w:r>
      <m:oMath>
        <m:r>
          <w:rPr>
            <w:rFonts w:ascii="Cambria Math" w:hAnsi="Cambria Math"/>
          </w:rPr>
          <m:t>100</m:t>
        </m:r>
      </m:oMath>
      <w:r w:rsidR="00D02A1B">
        <w:t xml:space="preserve"> times, and the mean and standard deviation of the </w:t>
      </w:r>
      <w:r w:rsidR="00FD02F3">
        <w:t>means</w:t>
      </w:r>
      <w:r w:rsidR="00D02A1B">
        <w:t xml:space="preserve"> is calculated.</w:t>
      </w:r>
    </w:p>
    <w:p w14:paraId="426EBAC8" w14:textId="77777777" w:rsidR="00D02A1B" w:rsidRDefault="00D02A1B" w:rsidP="00A55526">
      <w:pPr>
        <w:pStyle w:val="ArIndent2"/>
      </w:pPr>
    </w:p>
    <w:p w14:paraId="40E42089" w14:textId="524D6D97" w:rsidR="00E9358D" w:rsidRDefault="00E9358D" w:rsidP="00E9358D">
      <w:pPr>
        <w:pStyle w:val="ArIndent2"/>
      </w:pPr>
      <w:r>
        <w:tab/>
      </w:r>
      <w:r w:rsidR="00FD02F3">
        <w:t xml:space="preserve">Andrew, Kelly and Patsy each performed the above procedure.  One used </w:t>
      </w:r>
      <m:oMath>
        <m:r>
          <w:rPr>
            <w:rFonts w:ascii="Cambria Math" w:hAnsi="Cambria Math"/>
          </w:rPr>
          <m:t>10</m:t>
        </m:r>
      </m:oMath>
      <w:r w:rsidR="00FD02F3">
        <w:t xml:space="preserve"> dice, another </w:t>
      </w:r>
      <m:oMath>
        <m:r>
          <w:rPr>
            <w:rFonts w:ascii="Cambria Math" w:hAnsi="Cambria Math"/>
          </w:rPr>
          <m:t>30</m:t>
        </m:r>
      </m:oMath>
      <w:r w:rsidR="00FD02F3">
        <w:t xml:space="preserve"> and another </w:t>
      </w:r>
      <m:oMath>
        <m:r>
          <w:rPr>
            <w:rFonts w:ascii="Cambria Math" w:hAnsi="Cambria Math"/>
          </w:rPr>
          <m:t>50</m:t>
        </m:r>
      </m:oMath>
      <w:r w:rsidR="00FD02F3">
        <w:t xml:space="preserve"> (that is, </w:t>
      </w:r>
      <m:oMath>
        <m:r>
          <w:rPr>
            <w:rFonts w:ascii="Cambria Math" w:hAnsi="Cambria Math"/>
          </w:rPr>
          <m:t>n=10</m:t>
        </m:r>
      </m:oMath>
      <w:r w:rsidR="00FD02F3">
        <w:t xml:space="preserve"> or </w:t>
      </w:r>
      <m:oMath>
        <m:r>
          <w:rPr>
            <w:rFonts w:ascii="Cambria Math" w:hAnsi="Cambria Math"/>
          </w:rPr>
          <m:t>n=30</m:t>
        </m:r>
      </m:oMath>
      <w:r w:rsidR="00FD02F3">
        <w:t xml:space="preserve"> </w:t>
      </w:r>
      <w:proofErr w:type="gramStart"/>
      <w:r w:rsidR="00FD02F3">
        <w:t xml:space="preserve">or </w:t>
      </w:r>
      <w:proofErr w:type="gramEnd"/>
      <m:oMath>
        <m:r>
          <w:rPr>
            <w:rFonts w:ascii="Cambria Math" w:hAnsi="Cambria Math"/>
          </w:rPr>
          <m:t>n=50</m:t>
        </m:r>
      </m:oMath>
      <w:r w:rsidR="00FD02F3">
        <w:t>).</w:t>
      </w:r>
    </w:p>
    <w:p w14:paraId="39642788" w14:textId="77777777" w:rsidR="00FD02F3" w:rsidRDefault="00FD02F3" w:rsidP="00E9358D">
      <w:pPr>
        <w:pStyle w:val="ArIndent2"/>
      </w:pPr>
    </w:p>
    <w:p w14:paraId="7F721AE2" w14:textId="70975BA1" w:rsidR="00FD02F3" w:rsidRDefault="00FD02F3" w:rsidP="00E9358D">
      <w:pPr>
        <w:pStyle w:val="ArIndent2"/>
      </w:pPr>
      <w:r>
        <w:tab/>
        <w:t xml:space="preserve">Andrew’s results were: </w:t>
      </w:r>
      <w:r>
        <w:tab/>
        <w:t xml:space="preserve">mean = </w:t>
      </w:r>
      <m:oMath>
        <m:r>
          <w:rPr>
            <w:rFonts w:ascii="Cambria Math" w:hAnsi="Cambria Math"/>
          </w:rPr>
          <m:t>5.35</m:t>
        </m:r>
      </m:oMath>
      <w:r>
        <w:tab/>
        <w:t>and</w:t>
      </w:r>
      <w:r>
        <w:tab/>
        <w:t xml:space="preserve">standard deviation = </w:t>
      </w:r>
      <m:oMath>
        <m:r>
          <w:rPr>
            <w:rFonts w:ascii="Cambria Math" w:hAnsi="Cambria Math"/>
          </w:rPr>
          <m:t>0.8954</m:t>
        </m:r>
      </m:oMath>
    </w:p>
    <w:p w14:paraId="110AFEA9" w14:textId="2EC7B0AF" w:rsidR="00FD02F3" w:rsidRDefault="00FD02F3" w:rsidP="00E9358D">
      <w:pPr>
        <w:pStyle w:val="ArIndent2"/>
      </w:pPr>
      <w:r>
        <w:tab/>
        <w:t>Kelly’s results were:</w:t>
      </w:r>
      <w:r>
        <w:tab/>
      </w:r>
      <w:r>
        <w:tab/>
        <w:t xml:space="preserve">mean = </w:t>
      </w:r>
      <m:oMath>
        <m:r>
          <w:rPr>
            <w:rFonts w:ascii="Cambria Math" w:hAnsi="Cambria Math"/>
          </w:rPr>
          <m:t>5.43</m:t>
        </m:r>
      </m:oMath>
      <w:r>
        <w:tab/>
        <w:t>and</w:t>
      </w:r>
      <w:r>
        <w:tab/>
        <w:t xml:space="preserve">standard deviation = </w:t>
      </w:r>
      <m:oMath>
        <m:r>
          <w:rPr>
            <w:rFonts w:ascii="Cambria Math" w:hAnsi="Cambria Math"/>
          </w:rPr>
          <m:t>0.3871</m:t>
        </m:r>
      </m:oMath>
    </w:p>
    <w:p w14:paraId="3DD206C9" w14:textId="3488DBF6" w:rsidR="00FD02F3" w:rsidRDefault="00FD02F3" w:rsidP="00E9358D">
      <w:pPr>
        <w:pStyle w:val="ArIndent2"/>
      </w:pPr>
      <w:r>
        <w:tab/>
        <w:t>Patsy’s results were:</w:t>
      </w:r>
      <w:r>
        <w:tab/>
        <w:t xml:space="preserve">mean = </w:t>
      </w:r>
      <m:oMath>
        <m:r>
          <w:rPr>
            <w:rFonts w:ascii="Cambria Math" w:hAnsi="Cambria Math"/>
          </w:rPr>
          <m:t>5.48</m:t>
        </m:r>
      </m:oMath>
      <w:r>
        <w:tab/>
        <w:t>and</w:t>
      </w:r>
      <w:r>
        <w:tab/>
        <w:t xml:space="preserve">standard deviation = </w:t>
      </w:r>
      <m:oMath>
        <m:r>
          <w:rPr>
            <w:rFonts w:ascii="Cambria Math" w:hAnsi="Cambria Math"/>
          </w:rPr>
          <m:t>0.5794</m:t>
        </m:r>
      </m:oMath>
    </w:p>
    <w:p w14:paraId="016B447D" w14:textId="77777777" w:rsidR="00FD02F3" w:rsidRDefault="00FD02F3" w:rsidP="00E9358D">
      <w:pPr>
        <w:pStyle w:val="ArIndent2"/>
      </w:pPr>
    </w:p>
    <w:p w14:paraId="0B2F13E7" w14:textId="7AC560DF" w:rsidR="00FD02F3" w:rsidRDefault="00FD02F3" w:rsidP="00E9358D">
      <w:pPr>
        <w:pStyle w:val="ArIndent2"/>
      </w:pPr>
      <w:r>
        <w:tab/>
      </w:r>
      <w:r w:rsidR="00F2348D">
        <w:t xml:space="preserve">Who was the person who was </w:t>
      </w:r>
      <w:r w:rsidR="00F2348D">
        <w:rPr>
          <w:i/>
        </w:rPr>
        <w:t>most likely</w:t>
      </w:r>
      <w:r w:rsidR="00F2348D">
        <w:t xml:space="preserve"> to have rolled </w:t>
      </w:r>
      <m:oMath>
        <m:r>
          <w:rPr>
            <w:rFonts w:ascii="Cambria Math" w:hAnsi="Cambria Math"/>
          </w:rPr>
          <m:t>50</m:t>
        </m:r>
      </m:oMath>
      <w:r w:rsidR="00F2348D">
        <w:t xml:space="preserve"> dice (</w:t>
      </w:r>
      <w:proofErr w:type="gramStart"/>
      <w:r w:rsidR="00F2348D">
        <w:t xml:space="preserve">ie </w:t>
      </w:r>
      <w:proofErr w:type="gramEnd"/>
      <m:oMath>
        <m:r>
          <w:rPr>
            <w:rFonts w:ascii="Cambria Math" w:hAnsi="Cambria Math"/>
          </w:rPr>
          <m:t>n=50</m:t>
        </m:r>
      </m:oMath>
      <w:r w:rsidR="00F2348D">
        <w:t>)?  Justify your answer.</w:t>
      </w:r>
      <w:r w:rsidR="007B32BC">
        <w:tab/>
      </w:r>
      <w:r w:rsidR="007B32BC">
        <w:tab/>
      </w:r>
      <w:r w:rsidR="007B32BC">
        <w:tab/>
      </w:r>
      <w:r w:rsidR="007B32BC">
        <w:tab/>
      </w:r>
      <w:r w:rsidR="007B32BC">
        <w:tab/>
      </w:r>
    </w:p>
    <w:p w14:paraId="012233EA" w14:textId="77D4550C" w:rsidR="007B32BC" w:rsidRPr="00F2348D" w:rsidRDefault="007B32BC" w:rsidP="00E9358D">
      <w:pPr>
        <w:pStyle w:val="ArIndent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A80AC93" w14:textId="215FB3D0" w:rsidR="00F77DF8" w:rsidRPr="00741FEB" w:rsidRDefault="00F77DF8">
      <w:pPr>
        <w:rPr>
          <w:i w:val="0"/>
        </w:rPr>
      </w:pPr>
      <w:r w:rsidRPr="00741FEB">
        <w:rPr>
          <w:i w:val="0"/>
        </w:rPr>
        <w:br w:type="page"/>
      </w:r>
      <w:r w:rsidR="007B32BC">
        <w:rPr>
          <w:i w:val="0"/>
        </w:rPr>
        <w:lastRenderedPageBreak/>
        <w:tab/>
      </w:r>
    </w:p>
    <w:p w14:paraId="08C7C892" w14:textId="17A07021" w:rsidR="00F77DF8" w:rsidRPr="00F77DF8" w:rsidRDefault="00F77DF8" w:rsidP="00F77DF8">
      <w:pPr>
        <w:pStyle w:val="ArNormal"/>
        <w:rPr>
          <w:rFonts w:cs="Arial"/>
        </w:rPr>
      </w:pPr>
    </w:p>
    <w:p w14:paraId="2556F0D2" w14:textId="77777777" w:rsidR="00F77DF8" w:rsidRPr="00F77DF8" w:rsidRDefault="00F77DF8" w:rsidP="00F77DF8">
      <w:pPr>
        <w:jc w:val="center"/>
        <w:rPr>
          <w:rFonts w:cs="Arial"/>
          <w:b/>
          <w:i w:val="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897"/>
      </w:tblGrid>
      <w:tr w:rsidR="00EB61EC" w14:paraId="40CBA80F" w14:textId="77777777" w:rsidTr="00295C3E">
        <w:tc>
          <w:tcPr>
            <w:tcW w:w="3085" w:type="dxa"/>
          </w:tcPr>
          <w:p w14:paraId="58E4B24A" w14:textId="77777777" w:rsidR="00EB61EC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898A62F" w14:textId="77777777" w:rsidR="00EB61EC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5FFB1CCA" wp14:editId="55DE0BE7">
                  <wp:extent cx="1338350" cy="1400146"/>
                  <wp:effectExtent l="0" t="0" r="0" b="0"/>
                  <wp:docPr id="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863" cy="139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732C4917" w14:textId="77777777" w:rsidR="00EB61EC" w:rsidRPr="00F77DF8" w:rsidRDefault="00EB61EC" w:rsidP="00295C3E">
            <w:pPr>
              <w:rPr>
                <w:rFonts w:cs="Arial"/>
                <w:b/>
                <w:i w:val="0"/>
                <w:sz w:val="36"/>
                <w:szCs w:val="36"/>
              </w:rPr>
            </w:pPr>
            <w:r w:rsidRPr="00F77DF8">
              <w:rPr>
                <w:rFonts w:cs="Arial"/>
                <w:b/>
                <w:i w:val="0"/>
                <w:sz w:val="36"/>
                <w:szCs w:val="36"/>
              </w:rPr>
              <w:t>MATHEMATICS:</w:t>
            </w:r>
            <w:r>
              <w:rPr>
                <w:rFonts w:cs="Arial"/>
                <w:b/>
                <w:i w:val="0"/>
                <w:sz w:val="36"/>
                <w:szCs w:val="36"/>
              </w:rPr>
              <w:t xml:space="preserve">    </w:t>
            </w:r>
            <w:r w:rsidRPr="00F77DF8">
              <w:rPr>
                <w:rFonts w:cs="Arial"/>
                <w:b/>
                <w:i w:val="0"/>
                <w:sz w:val="36"/>
                <w:szCs w:val="36"/>
              </w:rPr>
              <w:t>SPECIALIST 3 &amp; 4</w:t>
            </w:r>
          </w:p>
          <w:p w14:paraId="04FCE667" w14:textId="6E6D924A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SEMESTER 2</w:t>
            </w:r>
            <w:r w:rsidR="005A273F">
              <w:rPr>
                <w:rFonts w:cs="Arial"/>
                <w:b/>
                <w:i w:val="0"/>
                <w:sz w:val="36"/>
                <w:szCs w:val="36"/>
              </w:rPr>
              <w:tab/>
              <w:t>2019</w:t>
            </w:r>
          </w:p>
          <w:p w14:paraId="751FB862" w14:textId="77777777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  <w:p w14:paraId="5CF185EE" w14:textId="77777777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  <w:r>
              <w:rPr>
                <w:rFonts w:cs="Arial"/>
                <w:b/>
                <w:i w:val="0"/>
                <w:sz w:val="36"/>
                <w:szCs w:val="36"/>
              </w:rPr>
              <w:t>TEST 6</w:t>
            </w:r>
          </w:p>
          <w:p w14:paraId="38ABDEE4" w14:textId="77777777" w:rsidR="00EB61EC" w:rsidRPr="00F77DF8" w:rsidRDefault="00EB61EC" w:rsidP="00295C3E">
            <w:pPr>
              <w:jc w:val="center"/>
              <w:rPr>
                <w:rFonts w:cs="Arial"/>
                <w:b/>
                <w:i w:val="0"/>
                <w:sz w:val="28"/>
                <w:szCs w:val="28"/>
              </w:rPr>
            </w:pPr>
          </w:p>
          <w:p w14:paraId="3492AC18" w14:textId="20233718" w:rsidR="00EB61EC" w:rsidRPr="00F77DF8" w:rsidRDefault="00EB61EC" w:rsidP="00295C3E">
            <w:pPr>
              <w:jc w:val="center"/>
              <w:rPr>
                <w:rFonts w:cs="Arial"/>
                <w:i w:val="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cs="Arial"/>
                <w:b/>
                <w:i w:val="0"/>
                <w:sz w:val="36"/>
                <w:szCs w:val="36"/>
              </w:rPr>
              <w:t>Calculator Assumed</w:t>
            </w:r>
          </w:p>
          <w:p w14:paraId="79E0D155" w14:textId="77777777" w:rsidR="00EB61EC" w:rsidRDefault="00EB61EC" w:rsidP="00295C3E">
            <w:pPr>
              <w:jc w:val="center"/>
              <w:rPr>
                <w:rFonts w:cs="Arial"/>
                <w:b/>
                <w:i w:val="0"/>
                <w:sz w:val="36"/>
                <w:szCs w:val="36"/>
              </w:rPr>
            </w:pPr>
          </w:p>
        </w:tc>
      </w:tr>
    </w:tbl>
    <w:p w14:paraId="1C153CD5" w14:textId="77777777" w:rsidR="00F77DF8" w:rsidRPr="00F77DF8" w:rsidRDefault="00F77DF8" w:rsidP="00F77DF8">
      <w:pPr>
        <w:pStyle w:val="ArNormal"/>
        <w:rPr>
          <w:rFonts w:cs="Arial"/>
        </w:rPr>
      </w:pPr>
    </w:p>
    <w:p w14:paraId="75CB6622" w14:textId="210C086A" w:rsidR="00F77DF8" w:rsidRPr="00F77DF8" w:rsidRDefault="007B32BC" w:rsidP="00F77DF8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F77DF8" w:rsidRPr="00F77DF8">
        <w:rPr>
          <w:rFonts w:cs="Arial"/>
        </w:rPr>
        <w:t xml:space="preserve"> minutes</w:t>
      </w:r>
    </w:p>
    <w:p w14:paraId="171A0D61" w14:textId="3A54DDD1" w:rsidR="00F77DF8" w:rsidRPr="00F77DF8" w:rsidRDefault="00F77DF8" w:rsidP="00F77DF8">
      <w:pPr>
        <w:pStyle w:val="ArNormal"/>
        <w:rPr>
          <w:rFonts w:cs="Arial"/>
        </w:rPr>
      </w:pPr>
      <w:r>
        <w:rPr>
          <w:rFonts w:cs="Arial"/>
        </w:rPr>
        <w:t xml:space="preserve">Time Allowed:  </w:t>
      </w:r>
      <w:r w:rsidR="00832960">
        <w:rPr>
          <w:rFonts w:cs="Arial"/>
        </w:rPr>
        <w:t>25</w:t>
      </w:r>
      <w:r>
        <w:rPr>
          <w:rFonts w:cs="Arial"/>
        </w:rPr>
        <w:t xml:space="preserve">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A92AF1">
        <w:rPr>
          <w:rFonts w:cs="Arial"/>
        </w:rPr>
        <w:tab/>
      </w:r>
      <w:r>
        <w:rPr>
          <w:rFonts w:cs="Arial"/>
        </w:rPr>
        <w:tab/>
        <w:t xml:space="preserve">Total Marks:  </w:t>
      </w:r>
      <w:r w:rsidR="00832960">
        <w:rPr>
          <w:rFonts w:cs="Arial"/>
        </w:rPr>
        <w:t>23</w:t>
      </w:r>
    </w:p>
    <w:p w14:paraId="5D8012C9" w14:textId="77777777" w:rsidR="00F77DF8" w:rsidRPr="00F77DF8" w:rsidRDefault="00F77DF8" w:rsidP="00F77DF8">
      <w:pPr>
        <w:pStyle w:val="ArNormal"/>
        <w:rPr>
          <w:rFonts w:cs="Arial"/>
        </w:rPr>
      </w:pPr>
    </w:p>
    <w:p w14:paraId="155D8CFA" w14:textId="77777777" w:rsidR="00F77DF8" w:rsidRDefault="00F77DF8" w:rsidP="00F77DF8">
      <w:pPr>
        <w:rPr>
          <w:i w:val="0"/>
        </w:rPr>
      </w:pPr>
    </w:p>
    <w:p w14:paraId="32EC3565" w14:textId="0FE95697" w:rsidR="007B32BC" w:rsidRPr="005A273F" w:rsidRDefault="007B32BC" w:rsidP="007B32BC">
      <w:pPr>
        <w:rPr>
          <w:rFonts w:ascii="Arial" w:hAnsi="Arial"/>
          <w:b/>
          <w:i w:val="0"/>
        </w:rPr>
      </w:pPr>
      <w:r>
        <w:rPr>
          <w:rFonts w:ascii="Arial" w:hAnsi="Arial"/>
          <w:b/>
          <w:i w:val="0"/>
        </w:rPr>
        <w:t>4</w:t>
      </w:r>
      <w:r w:rsidRPr="00741FEB">
        <w:rPr>
          <w:rFonts w:ascii="Arial" w:hAnsi="Arial"/>
          <w:b/>
          <w:i w:val="0"/>
        </w:rPr>
        <w:t>.</w:t>
      </w:r>
      <w:r w:rsidRPr="00741FEB">
        <w:rPr>
          <w:rFonts w:ascii="Arial" w:hAnsi="Arial"/>
          <w:i w:val="0"/>
        </w:rPr>
        <w:tab/>
      </w:r>
      <w:r>
        <w:rPr>
          <w:rFonts w:ascii="Arial" w:hAnsi="Arial"/>
          <w:i w:val="0"/>
        </w:rPr>
        <w:t>[11 marks]</w:t>
      </w:r>
    </w:p>
    <w:p w14:paraId="5F6EE5FB" w14:textId="77777777" w:rsidR="007B32BC" w:rsidRPr="007B32BC" w:rsidRDefault="007B32BC" w:rsidP="007B32BC">
      <w:pPr>
        <w:tabs>
          <w:tab w:val="right" w:pos="9356"/>
        </w:tabs>
        <w:spacing w:line="276" w:lineRule="auto"/>
        <w:rPr>
          <w:rFonts w:ascii="Arial" w:hAnsi="Arial" w:cs="Arial"/>
          <w:b/>
          <w:i w:val="0"/>
        </w:rPr>
      </w:pPr>
    </w:p>
    <w:p w14:paraId="3C79B835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 xml:space="preserve">A particle moves along a straight line. The displacement of the particle from the origin is </w:t>
      </w:r>
      <w:r w:rsidRPr="007B32BC">
        <w:rPr>
          <w:rFonts w:ascii="Arial" w:hAnsi="Arial" w:cs="Arial"/>
          <w:i w:val="0"/>
          <w:position w:val="-6"/>
          <w:lang w:val="en-AU"/>
        </w:rPr>
        <w:object w:dxaOrig="195" w:dyaOrig="225" w14:anchorId="53E85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1.15pt" o:ole="">
            <v:imagedata r:id="rId7" o:title=""/>
          </v:shape>
          <o:OLEObject Type="Embed" ProgID="Equation.DSMT4" ShapeID="_x0000_i1025" DrawAspect="Content" ObjectID="_1630413802" r:id="rId8"/>
        </w:object>
      </w:r>
      <w:r w:rsidRPr="007B32BC">
        <w:rPr>
          <w:rFonts w:ascii="Arial" w:hAnsi="Arial" w:cs="Arial"/>
          <w:i w:val="0"/>
        </w:rPr>
        <w:t xml:space="preserve"> cm and its velocity is </w:t>
      </w:r>
      <w:r w:rsidRPr="007B32BC">
        <w:rPr>
          <w:rFonts w:ascii="Arial" w:hAnsi="Arial" w:cs="Arial"/>
          <w:i w:val="0"/>
          <w:position w:val="-6"/>
          <w:lang w:val="en-AU"/>
        </w:rPr>
        <w:object w:dxaOrig="180" w:dyaOrig="225" w14:anchorId="12C124B0">
          <v:shape id="_x0000_i1026" type="#_x0000_t75" style="width:9.15pt;height:11.15pt" o:ole="">
            <v:imagedata r:id="rId9" o:title=""/>
          </v:shape>
          <o:OLEObject Type="Embed" ProgID="Equation.DSMT4" ShapeID="_x0000_i1026" DrawAspect="Content" ObjectID="_1630413803" r:id="rId10"/>
        </w:object>
      </w:r>
      <w:r w:rsidRPr="007B32BC">
        <w:rPr>
          <w:rFonts w:ascii="Arial" w:hAnsi="Arial" w:cs="Arial"/>
          <w:i w:val="0"/>
        </w:rPr>
        <w:t xml:space="preserve"> cms</w:t>
      </w:r>
      <w:r w:rsidRPr="007B32BC">
        <w:rPr>
          <w:rFonts w:ascii="Arial" w:hAnsi="Arial" w:cs="Arial"/>
          <w:i w:val="0"/>
          <w:vertAlign w:val="superscript"/>
        </w:rPr>
        <w:t>-1</w:t>
      </w:r>
      <w:r w:rsidRPr="007B32BC">
        <w:rPr>
          <w:rFonts w:ascii="Arial" w:hAnsi="Arial" w:cs="Arial"/>
          <w:i w:val="0"/>
        </w:rPr>
        <w:t>. The particle is moving such that</w:t>
      </w:r>
      <w:r w:rsidRPr="007B32BC">
        <w:rPr>
          <w:rFonts w:ascii="Arial" w:hAnsi="Arial" w:cs="Arial"/>
          <w:i w:val="0"/>
          <w:position w:val="-6"/>
          <w:lang w:val="en-AU"/>
        </w:rPr>
        <w:object w:dxaOrig="1320" w:dyaOrig="315" w14:anchorId="16A93354">
          <v:shape id="_x0000_i1027" type="#_x0000_t75" style="width:66.1pt;height:15.7pt" o:ole="">
            <v:imagedata r:id="rId11" o:title=""/>
          </v:shape>
          <o:OLEObject Type="Embed" ProgID="Equation.DSMT4" ShapeID="_x0000_i1027" DrawAspect="Content" ObjectID="_1630413804" r:id="rId12"/>
        </w:object>
      </w:r>
      <w:r w:rsidRPr="007B32BC">
        <w:rPr>
          <w:rFonts w:ascii="Arial" w:hAnsi="Arial" w:cs="Arial"/>
          <w:i w:val="0"/>
        </w:rPr>
        <w:t>.</w:t>
      </w:r>
    </w:p>
    <w:p w14:paraId="249CA3EB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8493FF8" w14:textId="59244B4A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>(a)</w:t>
      </w:r>
      <w:r w:rsidRPr="007B32BC">
        <w:rPr>
          <w:rFonts w:ascii="Arial" w:hAnsi="Arial" w:cs="Arial"/>
          <w:i w:val="0"/>
        </w:rPr>
        <w:tab/>
        <w:t xml:space="preserve">Determine the acceleration of the particle and hence show that the motion of the particle is simple harmonic with </w:t>
      </w:r>
      <w:proofErr w:type="gramStart"/>
      <w:r w:rsidRPr="007B32BC">
        <w:rPr>
          <w:rFonts w:ascii="Arial" w:hAnsi="Arial" w:cs="Arial"/>
          <w:i w:val="0"/>
        </w:rPr>
        <w:t xml:space="preserve">period </w:t>
      </w:r>
      <w:proofErr w:type="gramEnd"/>
      <w:r w:rsidRPr="007B32BC">
        <w:rPr>
          <w:rFonts w:ascii="Arial" w:hAnsi="Arial" w:cs="Arial"/>
          <w:i w:val="0"/>
          <w:position w:val="-28"/>
          <w:lang w:val="en-AU"/>
        </w:rPr>
        <w:object w:dxaOrig="405" w:dyaOrig="660" w14:anchorId="7422EA9D">
          <v:shape id="_x0000_i1028" type="#_x0000_t75" style="width:20.3pt;height:32.75pt" o:ole="">
            <v:imagedata r:id="rId13" o:title=""/>
          </v:shape>
          <o:OLEObject Type="Embed" ProgID="Equation.DSMT4" ShapeID="_x0000_i1028" DrawAspect="Content" ObjectID="_1630413805" r:id="rId14"/>
        </w:object>
      </w:r>
      <w:r w:rsidRPr="007B32BC">
        <w:rPr>
          <w:rFonts w:ascii="Arial" w:hAnsi="Arial" w:cs="Arial"/>
          <w:i w:val="0"/>
        </w:rPr>
        <w:t>.</w:t>
      </w:r>
      <w:r w:rsidRPr="007B32BC"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 xml:space="preserve"> </w:t>
      </w:r>
      <w:r>
        <w:rPr>
          <w:rFonts w:ascii="Arial" w:hAnsi="Arial" w:cs="Arial"/>
          <w:i w:val="0"/>
        </w:rPr>
        <w:tab/>
      </w:r>
      <w:r w:rsidRPr="007B32BC">
        <w:rPr>
          <w:rFonts w:ascii="Arial" w:hAnsi="Arial" w:cs="Arial"/>
          <w:i w:val="0"/>
        </w:rPr>
        <w:t>(2 marks)</w:t>
      </w:r>
    </w:p>
    <w:p w14:paraId="1D27DF84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ab/>
      </w:r>
    </w:p>
    <w:p w14:paraId="1DB69D4D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01BD5E5B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58D97231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8FEB74B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4ECA7B88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48F1EE97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045AFD10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31AAF900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071F3298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52E4B088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contextualSpacing/>
        <w:rPr>
          <w:rFonts w:ascii="Arial" w:hAnsi="Arial" w:cs="Arial"/>
          <w:i w:val="0"/>
        </w:rPr>
      </w:pPr>
    </w:p>
    <w:p w14:paraId="2A553DE7" w14:textId="60693112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>(b)</w:t>
      </w:r>
      <w:r w:rsidRPr="007B32BC">
        <w:rPr>
          <w:rFonts w:ascii="Arial" w:hAnsi="Arial" w:cs="Arial"/>
          <w:i w:val="0"/>
        </w:rPr>
        <w:tab/>
        <w:t>Given the initial position of the particle was at the centre of oscillation, determine an expression for the displacement of the particle as a function of time.</w:t>
      </w:r>
      <w:r w:rsidRPr="007B32BC"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 w:rsidRPr="007B32BC">
        <w:rPr>
          <w:rFonts w:ascii="Arial" w:hAnsi="Arial" w:cs="Arial"/>
          <w:i w:val="0"/>
        </w:rPr>
        <w:t>(2 marks)</w:t>
      </w:r>
    </w:p>
    <w:p w14:paraId="2334A15C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351F031D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01C74E53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56147103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69405608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64316EDC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5776D4B9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04CB9F24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12A4EB11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5BDAAD7C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6F3E64BB" w14:textId="77777777" w:rsid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9A10C29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47AB4F59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120FD516" w14:textId="3E8C5B8D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>(c)</w:t>
      </w:r>
      <w:r w:rsidRPr="007B32BC">
        <w:rPr>
          <w:rFonts w:ascii="Arial" w:hAnsi="Arial" w:cs="Arial"/>
          <w:i w:val="0"/>
        </w:rPr>
        <w:tab/>
        <w:t>Find the maximum and minimum speed of the particle.</w:t>
      </w:r>
      <w:r w:rsidRPr="007B32BC"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 w:rsidRPr="007B32BC">
        <w:rPr>
          <w:rFonts w:ascii="Arial" w:hAnsi="Arial" w:cs="Arial"/>
          <w:i w:val="0"/>
        </w:rPr>
        <w:t>(2 marks)</w:t>
      </w:r>
    </w:p>
    <w:p w14:paraId="046E78F9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1D23A2FA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7B302556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01155041" w14:textId="6B718417" w:rsidR="007B32BC" w:rsidRDefault="007B32BC" w:rsidP="007B32BC">
      <w:pPr>
        <w:spacing w:after="160" w:line="254" w:lineRule="auto"/>
        <w:rPr>
          <w:rFonts w:ascii="Arial" w:hAnsi="Arial" w:cs="Arial"/>
          <w:i w:val="0"/>
        </w:rPr>
      </w:pPr>
    </w:p>
    <w:p w14:paraId="7CE55732" w14:textId="77777777" w:rsidR="007B32BC" w:rsidRDefault="007B32BC" w:rsidP="007B32BC">
      <w:pPr>
        <w:spacing w:after="160" w:line="254" w:lineRule="auto"/>
        <w:rPr>
          <w:rFonts w:ascii="Arial" w:hAnsi="Arial" w:cs="Arial"/>
          <w:i w:val="0"/>
        </w:rPr>
      </w:pPr>
    </w:p>
    <w:p w14:paraId="054F0849" w14:textId="77777777" w:rsidR="007B32BC" w:rsidRPr="007B32BC" w:rsidRDefault="007B32BC" w:rsidP="007B32BC">
      <w:pPr>
        <w:spacing w:after="160" w:line="254" w:lineRule="auto"/>
        <w:rPr>
          <w:rFonts w:ascii="Arial" w:hAnsi="Arial" w:cs="Arial"/>
          <w:i w:val="0"/>
        </w:rPr>
      </w:pPr>
    </w:p>
    <w:p w14:paraId="29B47268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>(d)</w:t>
      </w:r>
      <w:r w:rsidRPr="007B32BC">
        <w:rPr>
          <w:rFonts w:ascii="Arial" w:hAnsi="Arial" w:cs="Arial"/>
          <w:i w:val="0"/>
        </w:rPr>
        <w:tab/>
        <w:t>Determine the distance travelled by the particle during the fourth second correct to two decimal places.</w:t>
      </w:r>
    </w:p>
    <w:p w14:paraId="0A95BA61" w14:textId="43FD9A62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ab/>
      </w:r>
      <w:r w:rsidRPr="007B32BC"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 w:rsidRPr="007B32BC">
        <w:rPr>
          <w:rFonts w:ascii="Arial" w:hAnsi="Arial" w:cs="Arial"/>
          <w:i w:val="0"/>
        </w:rPr>
        <w:t>(3 marks)</w:t>
      </w:r>
    </w:p>
    <w:p w14:paraId="2D1BDBDE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0CE8D75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F158D5F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68DD38C2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09D7585D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565968B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454D1329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38E4DC5E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3EE6DF23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3A0B0527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53D16EED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499580F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29D408C0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4660644C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</w:p>
    <w:p w14:paraId="7AF49A70" w14:textId="77777777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>(e)</w:t>
      </w:r>
      <w:r w:rsidRPr="007B32BC">
        <w:rPr>
          <w:rFonts w:ascii="Arial" w:hAnsi="Arial" w:cs="Arial"/>
          <w:i w:val="0"/>
        </w:rPr>
        <w:tab/>
        <w:t xml:space="preserve">Is the particle travelling towards or away from the initial position at </w:t>
      </w:r>
      <w:r w:rsidRPr="007B32BC">
        <w:rPr>
          <w:rFonts w:ascii="Arial" w:hAnsi="Arial" w:cs="Arial"/>
          <w:i w:val="0"/>
          <w:position w:val="-6"/>
          <w:lang w:val="en-AU"/>
        </w:rPr>
        <w:object w:dxaOrig="495" w:dyaOrig="285" w14:anchorId="7A8F85B6">
          <v:shape id="_x0000_i1029" type="#_x0000_t75" style="width:24.85pt;height:14.4pt" o:ole="">
            <v:imagedata r:id="rId15" o:title=""/>
          </v:shape>
          <o:OLEObject Type="Embed" ProgID="Equation.DSMT4" ShapeID="_x0000_i1029" DrawAspect="Content" ObjectID="_1630413806" r:id="rId16"/>
        </w:object>
      </w:r>
      <w:r w:rsidRPr="007B32BC">
        <w:rPr>
          <w:rFonts w:ascii="Arial" w:hAnsi="Arial" w:cs="Arial"/>
          <w:i w:val="0"/>
        </w:rPr>
        <w:t xml:space="preserve"> seconds? Justify your answer.</w:t>
      </w:r>
    </w:p>
    <w:p w14:paraId="14D5AAEF" w14:textId="73186E7A" w:rsidR="007B32BC" w:rsidRPr="007B32BC" w:rsidRDefault="007B32BC" w:rsidP="007B32BC">
      <w:pPr>
        <w:tabs>
          <w:tab w:val="right" w:pos="9072"/>
        </w:tabs>
        <w:spacing w:after="160" w:line="276" w:lineRule="auto"/>
        <w:ind w:left="567" w:hanging="567"/>
        <w:contextualSpacing/>
        <w:rPr>
          <w:rFonts w:ascii="Arial" w:hAnsi="Arial" w:cs="Arial"/>
          <w:i w:val="0"/>
        </w:rPr>
      </w:pPr>
      <w:r w:rsidRPr="007B32BC">
        <w:rPr>
          <w:rFonts w:ascii="Arial" w:hAnsi="Arial" w:cs="Arial"/>
          <w:i w:val="0"/>
        </w:rPr>
        <w:tab/>
      </w:r>
      <w:r w:rsidRPr="007B32BC">
        <w:rPr>
          <w:rFonts w:ascii="Arial" w:hAnsi="Arial" w:cs="Arial"/>
          <w:i w:val="0"/>
        </w:rPr>
        <w:tab/>
      </w:r>
      <w:r>
        <w:rPr>
          <w:rFonts w:ascii="Arial" w:hAnsi="Arial" w:cs="Arial"/>
          <w:i w:val="0"/>
        </w:rPr>
        <w:tab/>
      </w:r>
      <w:r w:rsidRPr="007B32BC">
        <w:rPr>
          <w:rFonts w:ascii="Arial" w:hAnsi="Arial" w:cs="Arial"/>
          <w:i w:val="0"/>
        </w:rPr>
        <w:t>(2 marks)</w:t>
      </w:r>
    </w:p>
    <w:p w14:paraId="640B4A32" w14:textId="77777777" w:rsidR="007B32BC" w:rsidRPr="007B32BC" w:rsidRDefault="007B32BC" w:rsidP="007B32BC">
      <w:pPr>
        <w:tabs>
          <w:tab w:val="right" w:pos="9356"/>
        </w:tabs>
        <w:spacing w:after="160" w:line="276" w:lineRule="auto"/>
        <w:contextualSpacing/>
        <w:rPr>
          <w:rFonts w:ascii="Arial" w:hAnsi="Arial" w:cs="Arial"/>
          <w:i w:val="0"/>
        </w:rPr>
      </w:pPr>
    </w:p>
    <w:p w14:paraId="202A42EC" w14:textId="77777777" w:rsidR="007B32BC" w:rsidRPr="007B32BC" w:rsidRDefault="007B32BC" w:rsidP="007B32BC">
      <w:pPr>
        <w:spacing w:after="160" w:line="276" w:lineRule="auto"/>
        <w:rPr>
          <w:rFonts w:ascii="Arial" w:hAnsi="Arial" w:cs="Arial"/>
          <w:b/>
          <w:i w:val="0"/>
        </w:rPr>
      </w:pPr>
      <w:r w:rsidRPr="007B32BC">
        <w:rPr>
          <w:rFonts w:ascii="Arial" w:hAnsi="Arial" w:cs="Arial"/>
          <w:b/>
          <w:i w:val="0"/>
        </w:rPr>
        <w:br w:type="page"/>
      </w:r>
    </w:p>
    <w:p w14:paraId="0442B910" w14:textId="13AC5202" w:rsidR="00D02A1B" w:rsidRDefault="00D02A1B">
      <w:pPr>
        <w:rPr>
          <w:rFonts w:ascii="Arial" w:hAnsi="Arial"/>
          <w:b/>
          <w:i w:val="0"/>
        </w:rPr>
      </w:pPr>
    </w:p>
    <w:p w14:paraId="435CE0C9" w14:textId="77777777" w:rsidR="007B32BC" w:rsidRDefault="007B32BC" w:rsidP="007B32BC">
      <w:pPr>
        <w:rPr>
          <w:i w:val="0"/>
        </w:rPr>
      </w:pPr>
    </w:p>
    <w:p w14:paraId="5D2846F3" w14:textId="75DD28B8" w:rsidR="007B32BC" w:rsidRDefault="00832960" w:rsidP="007B32BC">
      <w:pPr>
        <w:pStyle w:val="ArIndent1"/>
      </w:pPr>
      <w:r>
        <w:rPr>
          <w:b/>
        </w:rPr>
        <w:t>5</w:t>
      </w:r>
      <w:r w:rsidR="007B32BC">
        <w:rPr>
          <w:b/>
        </w:rPr>
        <w:t>.</w:t>
      </w:r>
      <w:r>
        <w:tab/>
        <w:t>[12</w:t>
      </w:r>
      <w:r w:rsidR="007B32BC">
        <w:t xml:space="preserve"> marks]</w:t>
      </w:r>
    </w:p>
    <w:p w14:paraId="000152A7" w14:textId="5E315FEA" w:rsidR="007B32BC" w:rsidRPr="007B32BC" w:rsidRDefault="007B32BC" w:rsidP="007B32BC">
      <w:pPr>
        <w:rPr>
          <w:rFonts w:ascii="Arial" w:hAnsi="Arial" w:cs="Arial"/>
          <w:lang w:val="en-AU"/>
        </w:rPr>
      </w:pPr>
    </w:p>
    <w:p w14:paraId="4DCC820C" w14:textId="77777777" w:rsidR="007B32BC" w:rsidRPr="007B32BC" w:rsidRDefault="007B32BC" w:rsidP="007B32BC">
      <w:pPr>
        <w:rPr>
          <w:rFonts w:ascii="Arial" w:hAnsi="Arial" w:cs="Arial"/>
          <w:i w:val="0"/>
          <w:lang w:val="en-AU"/>
        </w:rPr>
      </w:pPr>
      <w:r w:rsidRPr="007B32BC">
        <w:rPr>
          <w:rFonts w:ascii="Arial" w:hAnsi="Arial" w:cs="Arial"/>
          <w:i w:val="0"/>
          <w:lang w:val="en-AU"/>
        </w:rPr>
        <w:t xml:space="preserve">People living a certain city are susceptible to migraine attacks. The number of migraines suffered by each person in any given week is known to be normally distributed, with a mean 5.04 and a standard deviation of 1.8. </w:t>
      </w:r>
    </w:p>
    <w:p w14:paraId="7BA5C85A" w14:textId="077071A2" w:rsidR="007B32BC" w:rsidRPr="00832960" w:rsidRDefault="007B32BC" w:rsidP="00832960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67D585D2" w14:textId="77777777" w:rsidR="007B32BC" w:rsidRPr="00832960" w:rsidRDefault="007B32BC" w:rsidP="00832960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i w:val="0"/>
          <w:lang w:val="en-AU"/>
        </w:rPr>
      </w:pPr>
      <w:r w:rsidRPr="00832960">
        <w:rPr>
          <w:rFonts w:ascii="Arial" w:hAnsi="Arial" w:cs="Arial"/>
          <w:i w:val="0"/>
          <w:lang w:val="en-AU"/>
        </w:rPr>
        <w:t xml:space="preserve">Researchers plan to test the effectiveness of acupuncture as treatment for migraine. They began by using acupuncture on a small random sample, and they found that for people in this sample the average number of migraines per week was 3.81, with a standard deviation of 1.3. </w:t>
      </w:r>
    </w:p>
    <w:p w14:paraId="057BB4D1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75D45C23" w14:textId="6484CEAA" w:rsidR="007B32BC" w:rsidRPr="007B32BC" w:rsidRDefault="007B32BC" w:rsidP="00832960">
      <w:pPr>
        <w:pStyle w:val="ListParagraph"/>
        <w:widowControl/>
        <w:numPr>
          <w:ilvl w:val="0"/>
          <w:numId w:val="2"/>
        </w:numPr>
        <w:tabs>
          <w:tab w:val="right" w:pos="9356"/>
        </w:tabs>
        <w:spacing w:after="160" w:line="254" w:lineRule="auto"/>
        <w:ind w:hanging="720"/>
        <w:contextualSpacing/>
        <w:rPr>
          <w:rFonts w:ascii="Arial" w:hAnsi="Arial" w:cs="Arial"/>
          <w:sz w:val="24"/>
          <w:szCs w:val="24"/>
          <w:lang w:val="en-AU"/>
        </w:rPr>
      </w:pPr>
      <w:r w:rsidRPr="007B32BC">
        <w:rPr>
          <w:rFonts w:ascii="Arial" w:hAnsi="Arial" w:cs="Arial"/>
          <w:sz w:val="24"/>
          <w:szCs w:val="24"/>
          <w:lang w:val="en-AU"/>
        </w:rPr>
        <w:t xml:space="preserve">They now wish to use a larger sample to estimate the average number of migraines per week that would be suffered by people treated with acupuncture, to an accuracy of 0.2 at a 95% level of confidence. </w:t>
      </w:r>
    </w:p>
    <w:p w14:paraId="6EDF9CFA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1396232D" w14:textId="6B80A6A9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  <w:r w:rsidRPr="007B32BC">
        <w:rPr>
          <w:rFonts w:ascii="Arial" w:hAnsi="Arial" w:cs="Arial"/>
          <w:sz w:val="24"/>
          <w:szCs w:val="24"/>
          <w:lang w:val="en-AU"/>
        </w:rPr>
        <w:t xml:space="preserve">How large does the sample need to be? Use the standard deviation from the preliminary trial to make your estimate. </w:t>
      </w:r>
      <w:r w:rsidRPr="007B32BC">
        <w:rPr>
          <w:rFonts w:ascii="Arial" w:hAnsi="Arial" w:cs="Arial"/>
          <w:sz w:val="24"/>
          <w:szCs w:val="24"/>
          <w:lang w:val="en-AU"/>
        </w:rPr>
        <w:tab/>
      </w:r>
      <w:r>
        <w:rPr>
          <w:rFonts w:ascii="Arial" w:hAnsi="Arial" w:cs="Arial"/>
          <w:sz w:val="24"/>
          <w:szCs w:val="24"/>
          <w:lang w:val="en-AU"/>
        </w:rPr>
        <w:tab/>
      </w:r>
      <w:r w:rsidR="00832960">
        <w:rPr>
          <w:rFonts w:ascii="Arial" w:hAnsi="Arial" w:cs="Arial"/>
          <w:sz w:val="24"/>
          <w:szCs w:val="24"/>
          <w:lang w:val="en-AU"/>
        </w:rPr>
        <w:t>(3</w:t>
      </w:r>
      <w:r w:rsidRPr="007B32BC">
        <w:rPr>
          <w:rFonts w:ascii="Arial" w:hAnsi="Arial" w:cs="Arial"/>
          <w:sz w:val="24"/>
          <w:szCs w:val="24"/>
          <w:lang w:val="en-AU"/>
        </w:rPr>
        <w:t xml:space="preserve"> marks)</w:t>
      </w:r>
    </w:p>
    <w:p w14:paraId="01D02EAC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2A9B2E3D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1E49A505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0A4C668B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30069F0A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0910137C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48C82F26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42C59A00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31B1B9A2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0A2B4835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397DD041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2AAB0D87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7F32CB8E" w14:textId="77777777" w:rsid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10468DE8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5AB80CC8" w14:textId="0D2E46B5" w:rsidR="007B32BC" w:rsidRPr="007B32BC" w:rsidRDefault="007B32BC" w:rsidP="00832960">
      <w:pPr>
        <w:pStyle w:val="ListParagraph"/>
        <w:widowControl/>
        <w:numPr>
          <w:ilvl w:val="0"/>
          <w:numId w:val="2"/>
        </w:numPr>
        <w:tabs>
          <w:tab w:val="right" w:pos="9356"/>
        </w:tabs>
        <w:spacing w:after="160" w:line="254" w:lineRule="auto"/>
        <w:ind w:hanging="720"/>
        <w:contextualSpacing/>
        <w:rPr>
          <w:rFonts w:ascii="Arial" w:hAnsi="Arial" w:cs="Arial"/>
          <w:sz w:val="24"/>
          <w:szCs w:val="24"/>
          <w:lang w:val="en-AU"/>
        </w:rPr>
      </w:pPr>
      <w:r w:rsidRPr="007B32BC">
        <w:rPr>
          <w:rFonts w:ascii="Arial" w:hAnsi="Arial" w:cs="Arial"/>
          <w:sz w:val="24"/>
          <w:szCs w:val="24"/>
          <w:lang w:val="en-AU"/>
        </w:rPr>
        <w:t>In a random sample of 200 people treated with acupuncture it is found that the average number of migraines is 4.55, with a standard deviation of 1.36.</w:t>
      </w:r>
    </w:p>
    <w:p w14:paraId="61CF3AC8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660EFA99" w14:textId="417B464E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  <w:r w:rsidRPr="007B32BC">
        <w:rPr>
          <w:rFonts w:ascii="Arial" w:hAnsi="Arial" w:cs="Arial"/>
          <w:sz w:val="24"/>
          <w:szCs w:val="24"/>
          <w:lang w:val="en-AU"/>
        </w:rPr>
        <w:t xml:space="preserve">Calculate a 95% confidence interval 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μ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acu</m:t>
            </m:r>
          </m:sub>
        </m:sSub>
        <m:r>
          <w:rPr>
            <w:rFonts w:ascii="Cambria Math" w:hAnsi="Cambria Math" w:cs="Arial"/>
            <w:sz w:val="24"/>
            <w:szCs w:val="24"/>
            <w:lang w:val="en-AU"/>
          </w:rPr>
          <m:t>,</m:t>
        </m:r>
      </m:oMath>
      <w:r w:rsidRPr="007B32BC">
        <w:rPr>
          <w:rFonts w:ascii="Arial" w:eastAsiaTheme="minorEastAsia" w:hAnsi="Arial" w:cs="Arial"/>
          <w:sz w:val="24"/>
          <w:szCs w:val="24"/>
          <w:lang w:val="en-AU"/>
        </w:rPr>
        <w:t xml:space="preserve"> </w:t>
      </w:r>
      <w:r w:rsidRPr="007B32BC">
        <w:rPr>
          <w:rFonts w:ascii="Arial" w:hAnsi="Arial" w:cs="Arial"/>
          <w:sz w:val="24"/>
          <w:szCs w:val="24"/>
          <w:lang w:val="en-AU"/>
        </w:rPr>
        <w:t>the average number of migraine attacks suffered by peopl</w:t>
      </w:r>
      <w:r w:rsidR="00832960">
        <w:rPr>
          <w:rFonts w:ascii="Arial" w:hAnsi="Arial" w:cs="Arial"/>
          <w:sz w:val="24"/>
          <w:szCs w:val="24"/>
          <w:lang w:val="en-AU"/>
        </w:rPr>
        <w:t xml:space="preserve">e treated with acupuncture.  </w:t>
      </w:r>
      <w:r w:rsidR="00832960">
        <w:rPr>
          <w:rFonts w:ascii="Arial" w:hAnsi="Arial" w:cs="Arial"/>
          <w:sz w:val="24"/>
          <w:szCs w:val="24"/>
          <w:lang w:val="en-AU"/>
        </w:rPr>
        <w:tab/>
      </w:r>
      <w:r w:rsidR="00832960">
        <w:rPr>
          <w:rFonts w:ascii="Arial" w:hAnsi="Arial" w:cs="Arial"/>
          <w:sz w:val="24"/>
          <w:szCs w:val="24"/>
          <w:lang w:val="en-AU"/>
        </w:rPr>
        <w:tab/>
        <w:t>(3</w:t>
      </w:r>
      <w:r w:rsidRPr="007B32BC">
        <w:rPr>
          <w:rFonts w:ascii="Arial" w:hAnsi="Arial" w:cs="Arial"/>
          <w:sz w:val="24"/>
          <w:szCs w:val="24"/>
          <w:lang w:val="en-AU"/>
        </w:rPr>
        <w:t xml:space="preserve"> marks)</w:t>
      </w:r>
    </w:p>
    <w:p w14:paraId="67B0A7A8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  <w:r w:rsidRPr="007B32BC">
        <w:rPr>
          <w:rFonts w:ascii="Arial" w:hAnsi="Arial" w:cs="Arial"/>
          <w:lang w:val="en-AU"/>
        </w:rPr>
        <w:tab/>
      </w:r>
    </w:p>
    <w:p w14:paraId="7F1CBD55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0C9855E6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4B24214F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441EBBDA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6A19601A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6A88B157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19084607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6D7331D6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3144FF98" w14:textId="77777777" w:rsidR="00832960" w:rsidRDefault="00832960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3F0E3B37" w14:textId="77777777" w:rsidR="00832960" w:rsidRDefault="00832960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20029462" w14:textId="77777777" w:rsidR="00832960" w:rsidRDefault="00832960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1E03408E" w14:textId="77777777" w:rsidR="00832960" w:rsidRDefault="00832960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774BE0E4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  <w:r w:rsidRPr="007B32BC">
        <w:rPr>
          <w:rFonts w:ascii="Arial" w:hAnsi="Arial" w:cs="Arial"/>
          <w:lang w:val="en-AU"/>
        </w:rPr>
        <w:tab/>
      </w:r>
    </w:p>
    <w:p w14:paraId="34FF784D" w14:textId="7DD04FF7" w:rsidR="007B32BC" w:rsidRPr="007B32BC" w:rsidRDefault="007B32BC" w:rsidP="00832960">
      <w:pPr>
        <w:pStyle w:val="ListParagraph"/>
        <w:widowControl/>
        <w:numPr>
          <w:ilvl w:val="0"/>
          <w:numId w:val="2"/>
        </w:numPr>
        <w:tabs>
          <w:tab w:val="right" w:pos="9356"/>
        </w:tabs>
        <w:spacing w:after="160" w:line="254" w:lineRule="auto"/>
        <w:ind w:left="709" w:hanging="709"/>
        <w:contextualSpacing/>
        <w:rPr>
          <w:rFonts w:ascii="Arial" w:hAnsi="Arial" w:cs="Arial"/>
          <w:sz w:val="24"/>
          <w:szCs w:val="24"/>
          <w:lang w:val="en-AU"/>
        </w:rPr>
      </w:pPr>
      <w:r w:rsidRPr="007B32BC">
        <w:rPr>
          <w:rFonts w:ascii="Arial" w:hAnsi="Arial" w:cs="Arial"/>
          <w:sz w:val="24"/>
          <w:szCs w:val="24"/>
          <w:lang w:val="en-AU"/>
        </w:rPr>
        <w:lastRenderedPageBreak/>
        <w:t xml:space="preserve">Comment on the claim that ‘the testing clearly shows that acupuncture reduces the frequency of migraine’ attacks. </w:t>
      </w:r>
      <w:r w:rsidRPr="007B32BC">
        <w:rPr>
          <w:rFonts w:ascii="Arial" w:hAnsi="Arial" w:cs="Arial"/>
          <w:sz w:val="24"/>
          <w:szCs w:val="24"/>
          <w:lang w:val="en-AU"/>
        </w:rPr>
        <w:tab/>
      </w:r>
      <w:r w:rsidR="00832960">
        <w:rPr>
          <w:rFonts w:ascii="Arial" w:hAnsi="Arial" w:cs="Arial"/>
          <w:sz w:val="24"/>
          <w:szCs w:val="24"/>
          <w:lang w:val="en-AU"/>
        </w:rPr>
        <w:tab/>
      </w:r>
      <w:r w:rsidRPr="007B32BC">
        <w:rPr>
          <w:rFonts w:ascii="Arial" w:hAnsi="Arial" w:cs="Arial"/>
          <w:sz w:val="24"/>
          <w:szCs w:val="24"/>
          <w:lang w:val="en-AU"/>
        </w:rPr>
        <w:t>(2 marks)</w:t>
      </w:r>
    </w:p>
    <w:p w14:paraId="47B6E3FC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4E55155C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312149F5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651F062E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723D0C2B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2B08B852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0893EE72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2E2F37EC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64812E86" w14:textId="77777777" w:rsidR="007B32BC" w:rsidRPr="007B32BC" w:rsidRDefault="007B32BC" w:rsidP="007B32BC">
      <w:pPr>
        <w:tabs>
          <w:tab w:val="right" w:pos="9356"/>
        </w:tabs>
        <w:spacing w:after="160" w:line="254" w:lineRule="auto"/>
        <w:contextualSpacing/>
        <w:rPr>
          <w:rFonts w:ascii="Arial" w:hAnsi="Arial" w:cs="Arial"/>
          <w:lang w:val="en-AU"/>
        </w:rPr>
      </w:pPr>
    </w:p>
    <w:p w14:paraId="4AE2CA0F" w14:textId="77777777" w:rsidR="007B32BC" w:rsidRPr="007B32BC" w:rsidRDefault="007B32BC" w:rsidP="00832960">
      <w:pPr>
        <w:pStyle w:val="ListParagraph"/>
        <w:widowControl/>
        <w:numPr>
          <w:ilvl w:val="0"/>
          <w:numId w:val="2"/>
        </w:numPr>
        <w:tabs>
          <w:tab w:val="right" w:pos="9356"/>
        </w:tabs>
        <w:spacing w:after="160" w:line="254" w:lineRule="auto"/>
        <w:ind w:left="709" w:hanging="709"/>
        <w:contextualSpacing/>
        <w:rPr>
          <w:rFonts w:ascii="Arial" w:hAnsi="Arial" w:cs="Arial"/>
          <w:sz w:val="24"/>
          <w:szCs w:val="24"/>
          <w:lang w:val="en-AU"/>
        </w:rPr>
      </w:pPr>
      <w:r w:rsidRPr="007B32BC">
        <w:rPr>
          <w:rFonts w:ascii="Arial" w:hAnsi="Arial" w:cs="Arial"/>
          <w:sz w:val="24"/>
          <w:szCs w:val="24"/>
          <w:lang w:val="en-AU"/>
        </w:rPr>
        <w:t>Researchers also tested an alternative treatment for migraine attacks. They found that for the 100 hundred randomly selected people who were given a certain drug, the average number of migraine attacks was 4.18, with a standard deviation of 2.43.</w:t>
      </w:r>
    </w:p>
    <w:p w14:paraId="796E7331" w14:textId="77777777" w:rsidR="007B32BC" w:rsidRPr="007B32BC" w:rsidRDefault="007B32BC" w:rsidP="007B32BC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1D462586" w14:textId="30A9189A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  <w:r w:rsidRPr="007B32BC">
        <w:rPr>
          <w:rFonts w:ascii="Arial" w:hAnsi="Arial" w:cs="Arial"/>
          <w:sz w:val="24"/>
          <w:szCs w:val="24"/>
          <w:lang w:val="en-AU"/>
        </w:rPr>
        <w:t>Use a confidence interval to test the claim that ‘these tests clearly show that the drug is more effective than acupuncture for treating migraine attacks’.</w:t>
      </w:r>
      <w:r w:rsidRPr="007B32BC">
        <w:rPr>
          <w:rFonts w:ascii="Arial" w:hAnsi="Arial" w:cs="Arial"/>
          <w:sz w:val="24"/>
          <w:szCs w:val="24"/>
          <w:lang w:val="en-AU"/>
        </w:rPr>
        <w:tab/>
      </w:r>
      <w:r w:rsidR="00832960">
        <w:rPr>
          <w:rFonts w:ascii="Arial" w:hAnsi="Arial" w:cs="Arial"/>
          <w:sz w:val="24"/>
          <w:szCs w:val="24"/>
          <w:lang w:val="en-AU"/>
        </w:rPr>
        <w:tab/>
        <w:t>(4</w:t>
      </w:r>
      <w:r w:rsidRPr="007B32BC">
        <w:rPr>
          <w:rFonts w:ascii="Arial" w:hAnsi="Arial" w:cs="Arial"/>
          <w:sz w:val="24"/>
          <w:szCs w:val="24"/>
          <w:lang w:val="en-AU"/>
        </w:rPr>
        <w:t xml:space="preserve"> marks)</w:t>
      </w:r>
    </w:p>
    <w:p w14:paraId="271A4FEF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37795DE4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4613B40B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7CEED705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71BBD087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4D3BB2AB" w14:textId="77777777" w:rsidR="007B32BC" w:rsidRPr="007B32BC" w:rsidRDefault="007B32BC" w:rsidP="007B32BC">
      <w:pPr>
        <w:pStyle w:val="ListParagraph"/>
        <w:widowControl/>
        <w:tabs>
          <w:tab w:val="right" w:pos="9356"/>
        </w:tabs>
        <w:spacing w:after="160" w:line="254" w:lineRule="auto"/>
        <w:ind w:left="709"/>
        <w:contextualSpacing/>
        <w:rPr>
          <w:rFonts w:ascii="Arial" w:hAnsi="Arial" w:cs="Arial"/>
          <w:sz w:val="24"/>
          <w:szCs w:val="24"/>
          <w:lang w:val="en-AU"/>
        </w:rPr>
      </w:pPr>
    </w:p>
    <w:p w14:paraId="449E1228" w14:textId="77777777" w:rsidR="00184788" w:rsidRPr="007B32BC" w:rsidRDefault="00184788" w:rsidP="00184788">
      <w:pPr>
        <w:pStyle w:val="ArIndent2"/>
        <w:rPr>
          <w:rFonts w:cs="Arial"/>
        </w:rPr>
      </w:pPr>
    </w:p>
    <w:sectPr w:rsidR="00184788" w:rsidRPr="007B32BC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3FF1"/>
    <w:multiLevelType w:val="hybridMultilevel"/>
    <w:tmpl w:val="ADFA0464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F855DE"/>
    <w:multiLevelType w:val="hybridMultilevel"/>
    <w:tmpl w:val="3AAAD42E"/>
    <w:lvl w:ilvl="0" w:tplc="42CCE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1B"/>
    <w:rsid w:val="00033AC7"/>
    <w:rsid w:val="000C1C11"/>
    <w:rsid w:val="00184788"/>
    <w:rsid w:val="0019155A"/>
    <w:rsid w:val="001F6CDA"/>
    <w:rsid w:val="00214373"/>
    <w:rsid w:val="00230092"/>
    <w:rsid w:val="00362275"/>
    <w:rsid w:val="003743C7"/>
    <w:rsid w:val="00413FBC"/>
    <w:rsid w:val="005A273F"/>
    <w:rsid w:val="00601AD4"/>
    <w:rsid w:val="00623194"/>
    <w:rsid w:val="00680482"/>
    <w:rsid w:val="00741FEB"/>
    <w:rsid w:val="007B32BC"/>
    <w:rsid w:val="007F391B"/>
    <w:rsid w:val="00832960"/>
    <w:rsid w:val="008517F5"/>
    <w:rsid w:val="00902CA8"/>
    <w:rsid w:val="00A55526"/>
    <w:rsid w:val="00A92AF1"/>
    <w:rsid w:val="00AB373F"/>
    <w:rsid w:val="00B23ECF"/>
    <w:rsid w:val="00C36120"/>
    <w:rsid w:val="00C4528C"/>
    <w:rsid w:val="00D02A1B"/>
    <w:rsid w:val="00D64835"/>
    <w:rsid w:val="00D923D1"/>
    <w:rsid w:val="00E06CE2"/>
    <w:rsid w:val="00E07FB6"/>
    <w:rsid w:val="00E40798"/>
    <w:rsid w:val="00E83D8F"/>
    <w:rsid w:val="00E9358D"/>
    <w:rsid w:val="00EB61EC"/>
    <w:rsid w:val="00EC2EFA"/>
    <w:rsid w:val="00F2348D"/>
    <w:rsid w:val="00F77DF8"/>
    <w:rsid w:val="00FD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FE6ED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1B"/>
    <w:rPr>
      <w:rFonts w:ascii="Bookman Old Style" w:hAnsi="Bookman Old Style" w:cs="Times New Roman"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hAnsi="Arial"/>
      <w:i w:val="0"/>
      <w:lang w:eastAsia="ja-JP"/>
    </w:rPr>
  </w:style>
  <w:style w:type="paragraph" w:customStyle="1" w:styleId="ArNormal">
    <w:name w:val="Ar Normal"/>
    <w:basedOn w:val="Normal"/>
    <w:qFormat/>
    <w:rsid w:val="00D64835"/>
    <w:rPr>
      <w:rFonts w:ascii="Arial" w:hAnsi="Arial"/>
      <w:i w:val="0"/>
      <w:lang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eastAsia="Times New Roman"/>
      <w:i w:val="0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/>
      <w:i w:val="0"/>
      <w:iCs w:val="0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1B"/>
    <w:rPr>
      <w:rFonts w:ascii="Lucida Grande" w:hAnsi="Lucida Grande" w:cs="Lucida Grande"/>
      <w:i/>
      <w:iCs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13FBC"/>
    <w:rPr>
      <w:color w:val="808080"/>
    </w:rPr>
  </w:style>
  <w:style w:type="table" w:styleId="TableGrid">
    <w:name w:val="Table Grid"/>
    <w:basedOn w:val="TableNormal"/>
    <w:uiPriority w:val="59"/>
    <w:rsid w:val="00EB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A273F"/>
    <w:rPr>
      <w:rFonts w:ascii="Times New Roman" w:eastAsia="Times New Roman" w:hAnsi="Times New Roman"/>
      <w:sz w:val="22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5A273F"/>
    <w:rPr>
      <w:rFonts w:ascii="Times New Roman" w:eastAsia="Times New Roman" w:hAnsi="Times New Roman" w:cs="Times New Roman"/>
      <w:i/>
      <w:iCs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7B32BC"/>
    <w:pPr>
      <w:widowControl w:val="0"/>
    </w:pPr>
    <w:rPr>
      <w:rFonts w:asciiTheme="minorHAnsi" w:eastAsiaTheme="minorHAnsi" w:hAnsiTheme="minorHAnsi" w:cstheme="minorBidi"/>
      <w:i w:val="0"/>
      <w:iCs w:val="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1B"/>
    <w:rPr>
      <w:rFonts w:ascii="Bookman Old Style" w:hAnsi="Bookman Old Style" w:cs="Times New Roman"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ind w:left="709" w:hanging="709"/>
    </w:pPr>
    <w:rPr>
      <w:rFonts w:ascii="Arial" w:hAnsi="Arial"/>
      <w:i w:val="0"/>
      <w:lang w:eastAsia="ja-JP"/>
    </w:rPr>
  </w:style>
  <w:style w:type="paragraph" w:customStyle="1" w:styleId="ArNormal">
    <w:name w:val="Ar Normal"/>
    <w:basedOn w:val="Normal"/>
    <w:qFormat/>
    <w:rsid w:val="00D64835"/>
    <w:rPr>
      <w:rFonts w:ascii="Arial" w:hAnsi="Arial"/>
      <w:i w:val="0"/>
      <w:lang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eastAsia="Times New Roman"/>
      <w:i w:val="0"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/>
      <w:i w:val="0"/>
      <w:iCs w:val="0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91B"/>
    <w:rPr>
      <w:rFonts w:ascii="Lucida Grande" w:hAnsi="Lucida Grande" w:cs="Lucida Grande"/>
      <w:i/>
      <w:iCs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13FBC"/>
    <w:rPr>
      <w:color w:val="808080"/>
    </w:rPr>
  </w:style>
  <w:style w:type="table" w:styleId="TableGrid">
    <w:name w:val="Table Grid"/>
    <w:basedOn w:val="TableNormal"/>
    <w:uiPriority w:val="59"/>
    <w:rsid w:val="00EB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A273F"/>
    <w:rPr>
      <w:rFonts w:ascii="Times New Roman" w:eastAsia="Times New Roman" w:hAnsi="Times New Roman"/>
      <w:sz w:val="22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5A273F"/>
    <w:rPr>
      <w:rFonts w:ascii="Times New Roman" w:eastAsia="Times New Roman" w:hAnsi="Times New Roman" w:cs="Times New Roman"/>
      <w:i/>
      <w:iCs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7B32BC"/>
    <w:pPr>
      <w:widowControl w:val="0"/>
    </w:pPr>
    <w:rPr>
      <w:rFonts w:asciiTheme="minorHAnsi" w:eastAsiaTheme="minorHAnsi" w:hAnsiTheme="minorHAnsi" w:cstheme="minorBidi"/>
      <w:i w:val="0"/>
      <w:iCs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2CECBD84</Template>
  <TotalTime>1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3</cp:revision>
  <cp:lastPrinted>2016-09-14T04:27:00Z</cp:lastPrinted>
  <dcterms:created xsi:type="dcterms:W3CDTF">2019-09-19T07:50:00Z</dcterms:created>
  <dcterms:modified xsi:type="dcterms:W3CDTF">2019-09-19T07:50:00Z</dcterms:modified>
</cp:coreProperties>
</file>