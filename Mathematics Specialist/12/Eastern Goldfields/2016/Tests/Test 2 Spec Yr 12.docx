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A62020" w14:paraId="08217FC4" w14:textId="77777777" w:rsidTr="00A62020">
        <w:tc>
          <w:tcPr>
            <w:tcW w:w="2518" w:type="dxa"/>
          </w:tcPr>
          <w:p w14:paraId="489624B2" w14:textId="77777777" w:rsidR="00A62020" w:rsidRDefault="00A62020" w:rsidP="003D349A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082F2AAB" wp14:editId="64B30401">
                  <wp:extent cx="1261933" cy="108585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14:paraId="430AA478" w14:textId="6CCE70C0" w:rsidR="00A62020" w:rsidRPr="0098380C" w:rsidRDefault="00A62020" w:rsidP="003D349A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  <w:r>
              <w:rPr>
                <w:rFonts w:ascii="Arial" w:hAnsi="Arial"/>
                <w:b/>
                <w:sz w:val="28"/>
                <w:szCs w:val="28"/>
              </w:rPr>
              <w:t>UNIT 3</w:t>
            </w:r>
          </w:p>
          <w:p w14:paraId="16D2B952" w14:textId="77777777" w:rsidR="00A62020" w:rsidRDefault="00A62020" w:rsidP="00A62020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090FB317" w14:textId="2D1C3ACF" w:rsidR="00A62020" w:rsidRPr="0098380C" w:rsidRDefault="00A62020" w:rsidP="00A62020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2    2016</w:t>
            </w:r>
          </w:p>
          <w:p w14:paraId="3A563D17" w14:textId="77777777" w:rsidR="00A62020" w:rsidRPr="0098380C" w:rsidRDefault="00A62020" w:rsidP="003D349A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19727CFD" w14:textId="600E11EE" w:rsidR="00A62020" w:rsidRPr="0098380C" w:rsidRDefault="00A62020" w:rsidP="003D349A">
            <w:pPr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Free</w:t>
            </w:r>
          </w:p>
          <w:p w14:paraId="5831C363" w14:textId="77777777" w:rsidR="00A62020" w:rsidRDefault="00A62020" w:rsidP="003D349A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14:paraId="7D36E9EE" w14:textId="77777777" w:rsidR="000D7353" w:rsidRPr="000D7353" w:rsidRDefault="000D7353" w:rsidP="000D7353"/>
    <w:p w14:paraId="3EB954FC" w14:textId="77777777" w:rsidR="007C290F" w:rsidRDefault="007C290F" w:rsidP="007C290F">
      <w:r>
        <w:t>Name: _____________________________</w:t>
      </w:r>
    </w:p>
    <w:p w14:paraId="66FE1565" w14:textId="58F4413D" w:rsidR="000D7353" w:rsidRPr="006B4264" w:rsidRDefault="006B4264" w:rsidP="000D7353">
      <w:pPr>
        <w:rPr>
          <w:rFonts w:asciiTheme="minorHAnsi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4264">
        <w:rPr>
          <w:rFonts w:asciiTheme="minorHAnsi" w:hAnsiTheme="minorHAnsi"/>
        </w:rPr>
        <w:t>Reading Time: 2 minutes</w:t>
      </w:r>
    </w:p>
    <w:p w14:paraId="3C87B954" w14:textId="302EE83A" w:rsidR="000D7353" w:rsidRPr="003D41C9" w:rsidRDefault="003D41C9" w:rsidP="000D7353">
      <w:pPr>
        <w:rPr>
          <w:rFonts w:asciiTheme="minorHAnsi" w:hAnsiTheme="minorHAnsi"/>
        </w:rPr>
      </w:pPr>
      <w:r>
        <w:rPr>
          <w:rFonts w:asciiTheme="minorHAnsi" w:hAnsiTheme="minorHAnsi"/>
        </w:rPr>
        <w:t>Total Marks</w:t>
      </w:r>
      <w:r w:rsidR="000D7353" w:rsidRPr="003D41C9">
        <w:rPr>
          <w:rFonts w:asciiTheme="minorHAnsi" w:hAnsiTheme="minorHAnsi"/>
        </w:rPr>
        <w:t xml:space="preserve">:  </w:t>
      </w:r>
      <w:r w:rsidR="00EA2E4B">
        <w:rPr>
          <w:rFonts w:asciiTheme="minorHAnsi" w:hAnsiTheme="minorHAnsi"/>
        </w:rPr>
        <w:t>40</w:t>
      </w:r>
      <w:r w:rsidR="000D7353" w:rsidRPr="003D41C9">
        <w:rPr>
          <w:rFonts w:asciiTheme="minorHAnsi" w:hAnsiTheme="minorHAnsi"/>
        </w:rPr>
        <w:t xml:space="preserve"> marks</w:t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>
        <w:rPr>
          <w:rFonts w:asciiTheme="minorHAnsi" w:hAnsiTheme="minorHAnsi"/>
        </w:rPr>
        <w:t>Time Allowed:</w:t>
      </w:r>
      <w:r w:rsidR="00EA2E4B">
        <w:rPr>
          <w:rFonts w:asciiTheme="minorHAnsi" w:hAnsiTheme="minorHAnsi"/>
        </w:rPr>
        <w:t xml:space="preserve"> 40</w:t>
      </w:r>
      <w:r w:rsidR="006B4264">
        <w:rPr>
          <w:rFonts w:asciiTheme="minorHAnsi" w:hAnsiTheme="minorHAnsi"/>
        </w:rPr>
        <w:t xml:space="preserve"> minutes</w:t>
      </w:r>
    </w:p>
    <w:p w14:paraId="3DDDAC19" w14:textId="77777777" w:rsidR="000D7353" w:rsidRPr="003D41C9" w:rsidRDefault="000D7353" w:rsidP="000D7353">
      <w:pPr>
        <w:rPr>
          <w:rFonts w:asciiTheme="minorHAnsi" w:hAnsiTheme="minorHAnsi"/>
        </w:rPr>
      </w:pPr>
    </w:p>
    <w:p w14:paraId="7C201A16" w14:textId="77777777" w:rsidR="004F5C19" w:rsidRPr="005A1E23" w:rsidRDefault="004F5C19" w:rsidP="000D7353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5A1E23">
        <w:rPr>
          <w:rFonts w:asciiTheme="minorHAnsi" w:hAnsiTheme="minorHAnsi" w:cstheme="minorHAnsi"/>
          <w:b/>
          <w:sz w:val="22"/>
          <w:szCs w:val="22"/>
        </w:rPr>
        <w:t>Question 1.</w:t>
      </w:r>
      <w:r w:rsidRPr="005A1E23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CA15AB" w:rsidRPr="005A1E23">
        <w:rPr>
          <w:rFonts w:asciiTheme="minorHAnsi" w:hAnsiTheme="minorHAnsi" w:cstheme="minorHAnsi"/>
          <w:b/>
          <w:sz w:val="22"/>
          <w:szCs w:val="22"/>
        </w:rPr>
        <w:t>2</w:t>
      </w:r>
      <w:r w:rsidRPr="005A1E23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14:paraId="7695CA7B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  <w:r w:rsidRPr="004F5C19">
        <w:rPr>
          <w:rFonts w:asciiTheme="minorHAnsi" w:hAnsiTheme="minorHAnsi" w:cstheme="minorHAnsi"/>
          <w:sz w:val="22"/>
          <w:szCs w:val="22"/>
        </w:rPr>
        <w:t xml:space="preserve">Sketch the set of points </w:t>
      </w:r>
      <w:r w:rsidRPr="004F5C19">
        <w:rPr>
          <w:rFonts w:ascii="Cambria Math" w:hAnsi="Cambria Math" w:cstheme="minorHAnsi"/>
          <w:sz w:val="22"/>
          <w:szCs w:val="22"/>
        </w:rPr>
        <w:t>z</w:t>
      </w:r>
      <w:r w:rsidRPr="004F5C19">
        <w:rPr>
          <w:rFonts w:asciiTheme="minorHAnsi" w:hAnsiTheme="minorHAnsi" w:cstheme="minorHAnsi"/>
          <w:sz w:val="22"/>
          <w:szCs w:val="22"/>
        </w:rPr>
        <w:t xml:space="preserve">, in the complex plane, that satisfy the </w:t>
      </w:r>
      <w:r w:rsidR="00CA15AB">
        <w:rPr>
          <w:rFonts w:asciiTheme="minorHAnsi" w:hAnsiTheme="minorHAnsi" w:cstheme="minorHAnsi"/>
          <w:sz w:val="22"/>
          <w:szCs w:val="22"/>
        </w:rPr>
        <w:t xml:space="preserve">equation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z-3i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z-3</m:t>
            </m:r>
          </m:e>
        </m:d>
      </m:oMath>
    </w:p>
    <w:tbl>
      <w:tblPr>
        <w:tblStyle w:val="TableGrid"/>
        <w:tblpPr w:leftFromText="180" w:rightFromText="180" w:vertAnchor="text" w:horzAnchor="page" w:tblpX="2620" w:tblpY="212"/>
        <w:tblW w:w="5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2"/>
      </w:tblGrid>
      <w:tr w:rsidR="0038019E" w14:paraId="4A13ADAB" w14:textId="77777777" w:rsidTr="0038019E">
        <w:trPr>
          <w:trHeight w:val="3985"/>
        </w:trPr>
        <w:tc>
          <w:tcPr>
            <w:tcW w:w="5202" w:type="dxa"/>
          </w:tcPr>
          <w:p w14:paraId="6B85C0B3" w14:textId="77777777" w:rsidR="0038019E" w:rsidRPr="00304EAA" w:rsidRDefault="003D349A" w:rsidP="0038019E">
            <w:pPr>
              <w:rPr>
                <w:position w:val="-12"/>
              </w:rPr>
            </w:pPr>
            <w:r>
              <w:rPr>
                <w:noProof/>
                <w:position w:val="-12"/>
              </w:rPr>
              <w:object w:dxaOrig="1440" w:dyaOrig="1440" w14:anchorId="76901D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margin-left:28.6pt;margin-top:2.5pt;width:178.65pt;height:180.15pt;z-index:251684864">
                  <v:imagedata r:id="rId9" o:title=""/>
                  <w10:wrap type="square"/>
                </v:shape>
                <o:OLEObject Type="Embed" ProgID="FXDraw.Graphic" ShapeID="_x0000_s1045" DrawAspect="Content" ObjectID="_1596610088" r:id="rId10"/>
              </w:object>
            </w:r>
          </w:p>
          <w:p w14:paraId="053E8226" w14:textId="77777777" w:rsidR="0038019E" w:rsidRPr="00AC3639" w:rsidRDefault="0038019E" w:rsidP="0038019E">
            <w:pPr>
              <w:rPr>
                <w:position w:val="-12"/>
              </w:rPr>
            </w:pPr>
          </w:p>
        </w:tc>
      </w:tr>
    </w:tbl>
    <w:p w14:paraId="6FFA45FF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6F5C2F69" w14:textId="77777777" w:rsidR="004F5C19" w:rsidRDefault="004F5C19" w:rsidP="000D735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93BF03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4513B746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206AC276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3AB2EE07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7D624F1E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3F82242A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7EB2393E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164B0580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571EAA48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4E77817E" w14:textId="77777777" w:rsidR="0038019E" w:rsidRDefault="0038019E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59AFA9D8" w14:textId="77777777" w:rsidR="00641CFD" w:rsidRPr="008F75F2" w:rsidRDefault="00C63B60" w:rsidP="00C63B60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 w:rsidR="008F75F2">
        <w:rPr>
          <w:rFonts w:asciiTheme="minorHAnsi" w:hAnsiTheme="minorHAnsi" w:cstheme="minorHAnsi"/>
          <w:b/>
          <w:sz w:val="22"/>
          <w:szCs w:val="22"/>
        </w:rPr>
        <w:t>2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262A1E">
        <w:rPr>
          <w:rFonts w:asciiTheme="minorHAnsi" w:hAnsiTheme="minorHAnsi" w:cstheme="minorHAnsi"/>
          <w:b/>
          <w:sz w:val="22"/>
          <w:szCs w:val="22"/>
        </w:rPr>
        <w:t>4</w:t>
      </w:r>
      <w:r w:rsidRPr="008F75F2">
        <w:rPr>
          <w:rFonts w:asciiTheme="minorHAnsi" w:hAnsiTheme="minorHAnsi" w:cstheme="minorHAnsi"/>
          <w:b/>
          <w:sz w:val="22"/>
          <w:szCs w:val="22"/>
        </w:rPr>
        <w:t xml:space="preserve"> marks</w:t>
      </w:r>
      <w:r w:rsidR="00A05F62">
        <w:rPr>
          <w:rFonts w:asciiTheme="minorHAnsi" w:hAnsiTheme="minorHAnsi" w:cstheme="minorHAnsi"/>
          <w:b/>
          <w:sz w:val="22"/>
          <w:szCs w:val="22"/>
        </w:rPr>
        <w:t>; 2,2</w:t>
      </w:r>
      <w:r w:rsidR="004F5C19" w:rsidRPr="008F75F2">
        <w:rPr>
          <w:rFonts w:asciiTheme="minorHAnsi" w:hAnsiTheme="minorHAnsi" w:cstheme="minorHAnsi"/>
          <w:b/>
          <w:sz w:val="22"/>
          <w:szCs w:val="22"/>
        </w:rPr>
        <w:t>)</w:t>
      </w:r>
    </w:p>
    <w:p w14:paraId="4313B2F6" w14:textId="77777777" w:rsidR="00C63B60" w:rsidRPr="00C63B60" w:rsidRDefault="00C63B60" w:rsidP="00262A1E">
      <w:pPr>
        <w:spacing w:after="120"/>
        <w:ind w:right="-45"/>
        <w:rPr>
          <w:rFonts w:asciiTheme="minorHAnsi" w:hAnsiTheme="minorHAnsi" w:cstheme="minorHAnsi"/>
          <w:sz w:val="22"/>
          <w:szCs w:val="22"/>
          <w:lang w:eastAsia="en-US"/>
        </w:rPr>
      </w:pPr>
      <w:r w:rsidRPr="00C63B60">
        <w:rPr>
          <w:rFonts w:asciiTheme="minorHAnsi" w:hAnsiTheme="minorHAnsi" w:cstheme="minorHAnsi"/>
          <w:sz w:val="22"/>
          <w:szCs w:val="22"/>
          <w:lang w:eastAsia="en-US"/>
        </w:rPr>
        <w:t>Sketch</w:t>
      </w:r>
      <w:r w:rsidR="00262A1E">
        <w:rPr>
          <w:rFonts w:asciiTheme="minorHAnsi" w:hAnsiTheme="minorHAnsi" w:cstheme="minorHAnsi"/>
          <w:sz w:val="22"/>
          <w:szCs w:val="22"/>
          <w:lang w:eastAsia="en-US"/>
        </w:rPr>
        <w:t>, on the same set of axes below,</w:t>
      </w:r>
      <w:r w:rsidRPr="00C63B60">
        <w:rPr>
          <w:rFonts w:asciiTheme="minorHAnsi" w:hAnsiTheme="minorHAnsi" w:cstheme="minorHAnsi"/>
          <w:sz w:val="22"/>
          <w:szCs w:val="22"/>
          <w:lang w:eastAsia="en-US"/>
        </w:rPr>
        <w:t xml:space="preserve"> the region in the complex plane defined by </w:t>
      </w:r>
    </w:p>
    <w:p w14:paraId="65C56BFE" w14:textId="539004A2" w:rsidR="00C63B60" w:rsidRDefault="00262A1E" w:rsidP="00C63B60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a)</w:t>
      </w:r>
      <w:r>
        <w:rPr>
          <w:rFonts w:asciiTheme="minorHAnsi" w:hAnsiTheme="minorHAnsi" w:cstheme="minorHAnsi"/>
          <w:sz w:val="22"/>
          <w:szCs w:val="22"/>
          <w:lang w:eastAsia="en-US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eastAsia="en-US"/>
              </w:rPr>
              <m:t>z-1+2i</m:t>
            </m:r>
          </m:e>
        </m:d>
        <m:r>
          <w:rPr>
            <w:rFonts w:ascii="Cambria Math" w:hAnsi="Cambria Math" w:cstheme="minorHAnsi"/>
            <w:sz w:val="22"/>
            <w:szCs w:val="22"/>
            <w:lang w:eastAsia="en-US"/>
          </w:rPr>
          <m:t>&lt;1</m:t>
        </m:r>
      </m:oMath>
    </w:p>
    <w:p w14:paraId="61CCED4D" w14:textId="77777777" w:rsidR="00262A1E" w:rsidRDefault="00262A1E" w:rsidP="00C63B60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0DB890BF" w14:textId="77777777" w:rsidR="00262A1E" w:rsidRPr="00C63B60" w:rsidRDefault="00262A1E" w:rsidP="00262A1E">
      <w:pPr>
        <w:tabs>
          <w:tab w:val="left" w:pos="733"/>
        </w:tabs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b)</w:t>
      </w:r>
      <w:r>
        <w:rPr>
          <w:rFonts w:asciiTheme="minorHAnsi" w:hAnsiTheme="minorHAnsi" w:cstheme="minorHAnsi"/>
          <w:sz w:val="22"/>
          <w:szCs w:val="22"/>
          <w:lang w:eastAsia="en-US"/>
        </w:rPr>
        <w:tab/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eastAsia="en-US"/>
              </w:rPr>
              <m:t>π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eastAsia="en-US"/>
              </w:rPr>
              <m:t>6</m:t>
            </m:r>
          </m:den>
        </m:f>
        <m:r>
          <w:rPr>
            <w:rFonts w:ascii="Cambria Math" w:hAnsi="Cambria Math" w:cstheme="minorHAnsi"/>
            <w:sz w:val="22"/>
            <w:szCs w:val="22"/>
            <w:lang w:eastAsia="en-US"/>
          </w:rPr>
          <m:t xml:space="preserve"> ≤ θ ≤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  <w:lang w:eastAsia="en-US"/>
              </w:rPr>
              <m:t>π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  <w:lang w:eastAsia="en-US"/>
              </w:rPr>
              <m:t>3</m:t>
            </m:r>
          </m:den>
        </m:f>
      </m:oMath>
    </w:p>
    <w:p w14:paraId="7C95A6D5" w14:textId="77777777" w:rsidR="00C63B60" w:rsidRPr="00C63B60" w:rsidRDefault="003D349A" w:rsidP="00C63B60">
      <w:pPr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object w:dxaOrig="1440" w:dyaOrig="1440" w14:anchorId="11D918FE">
          <v:shape id="_x0000_s1033" type="#_x0000_t75" style="position:absolute;left:0;text-align:left;margin-left:100pt;margin-top:11.85pt;width:218.45pt;height:180.15pt;z-index:251674624">
            <v:imagedata r:id="rId11" o:title=""/>
            <w10:wrap type="square"/>
          </v:shape>
          <o:OLEObject Type="Embed" ProgID="FXDraw.Graphic" ShapeID="_x0000_s1033" DrawAspect="Content" ObjectID="_1596610089" r:id="rId12"/>
        </w:object>
      </w:r>
    </w:p>
    <w:p w14:paraId="142E231B" w14:textId="77777777" w:rsidR="00C63B60" w:rsidRPr="00C63B60" w:rsidRDefault="00C63B60" w:rsidP="00C63B60">
      <w:pPr>
        <w:jc w:val="center"/>
        <w:rPr>
          <w:rFonts w:ascii="Arial" w:hAnsi="Arial" w:cs="Arial"/>
          <w:noProof/>
          <w:lang w:eastAsia="en-US"/>
        </w:rPr>
      </w:pPr>
    </w:p>
    <w:p w14:paraId="490581AC" w14:textId="77777777" w:rsidR="00C63B60" w:rsidRDefault="00C63B60" w:rsidP="00C63B60">
      <w:pPr>
        <w:jc w:val="center"/>
        <w:rPr>
          <w:rFonts w:ascii="Arial" w:hAnsi="Arial" w:cs="Arial"/>
          <w:lang w:eastAsia="en-US"/>
        </w:rPr>
      </w:pPr>
    </w:p>
    <w:p w14:paraId="734C8C88" w14:textId="77777777" w:rsidR="004F5C19" w:rsidRDefault="004F5C19" w:rsidP="00C63B60">
      <w:pPr>
        <w:jc w:val="center"/>
        <w:rPr>
          <w:rFonts w:ascii="Arial" w:hAnsi="Arial" w:cs="Arial"/>
          <w:lang w:eastAsia="en-US"/>
        </w:rPr>
      </w:pPr>
    </w:p>
    <w:p w14:paraId="5AB83092" w14:textId="77777777" w:rsidR="004F5C19" w:rsidRDefault="004F5C19" w:rsidP="00C63B60">
      <w:pPr>
        <w:jc w:val="center"/>
        <w:rPr>
          <w:rFonts w:ascii="Arial" w:hAnsi="Arial" w:cs="Arial"/>
          <w:lang w:eastAsia="en-US"/>
        </w:rPr>
      </w:pPr>
    </w:p>
    <w:p w14:paraId="672C31EB" w14:textId="77777777" w:rsidR="004F5C19" w:rsidRDefault="004F5C19" w:rsidP="00C63B60">
      <w:pPr>
        <w:jc w:val="center"/>
        <w:rPr>
          <w:rFonts w:ascii="Arial" w:hAnsi="Arial" w:cs="Arial"/>
          <w:lang w:eastAsia="en-US"/>
        </w:rPr>
      </w:pPr>
    </w:p>
    <w:p w14:paraId="2583FF41" w14:textId="77777777" w:rsidR="004F5C19" w:rsidRPr="00C63B60" w:rsidRDefault="004F5C19" w:rsidP="00C63B60">
      <w:pPr>
        <w:jc w:val="center"/>
        <w:rPr>
          <w:rFonts w:ascii="Arial" w:hAnsi="Arial" w:cs="Arial"/>
          <w:lang w:eastAsia="en-US"/>
        </w:rPr>
      </w:pPr>
    </w:p>
    <w:p w14:paraId="53E43641" w14:textId="77777777" w:rsidR="00C63B60" w:rsidRPr="00C63B60" w:rsidRDefault="00C63B60" w:rsidP="00C63B60">
      <w:pPr>
        <w:jc w:val="both"/>
        <w:rPr>
          <w:rFonts w:ascii="Arial" w:hAnsi="Arial" w:cs="Arial"/>
          <w:lang w:eastAsia="en-US"/>
        </w:rPr>
      </w:pPr>
    </w:p>
    <w:p w14:paraId="75024D0D" w14:textId="77777777" w:rsidR="00C63B60" w:rsidRDefault="00C63B60" w:rsidP="00C63B60">
      <w:pPr>
        <w:rPr>
          <w:rFonts w:asciiTheme="minorHAnsi" w:hAnsiTheme="minorHAnsi" w:cstheme="minorHAnsi"/>
          <w:sz w:val="22"/>
          <w:szCs w:val="22"/>
        </w:rPr>
      </w:pPr>
    </w:p>
    <w:p w14:paraId="7452EC12" w14:textId="77777777" w:rsidR="00C63B60" w:rsidRDefault="00C63B60" w:rsidP="00C63B60">
      <w:pPr>
        <w:rPr>
          <w:rFonts w:asciiTheme="minorHAnsi" w:hAnsiTheme="minorHAnsi" w:cstheme="minorHAnsi"/>
          <w:sz w:val="22"/>
          <w:szCs w:val="22"/>
        </w:rPr>
      </w:pPr>
    </w:p>
    <w:p w14:paraId="2C377496" w14:textId="77777777" w:rsidR="00C63B60" w:rsidRDefault="00C63B60" w:rsidP="00C63B60">
      <w:pPr>
        <w:rPr>
          <w:rFonts w:asciiTheme="minorHAnsi" w:hAnsiTheme="minorHAnsi" w:cstheme="minorHAnsi"/>
          <w:sz w:val="22"/>
          <w:szCs w:val="22"/>
        </w:rPr>
      </w:pPr>
    </w:p>
    <w:p w14:paraId="668076AE" w14:textId="77777777" w:rsidR="00CA15AB" w:rsidRDefault="00CA15AB" w:rsidP="00CA15AB">
      <w:pPr>
        <w:rPr>
          <w:rFonts w:asciiTheme="minorHAnsi" w:hAnsiTheme="minorHAnsi" w:cstheme="minorHAnsi"/>
          <w:b/>
          <w:sz w:val="22"/>
          <w:szCs w:val="22"/>
        </w:rPr>
      </w:pPr>
    </w:p>
    <w:p w14:paraId="6955E965" w14:textId="77777777" w:rsidR="005A1E23" w:rsidRDefault="005A1E23" w:rsidP="00CA15AB">
      <w:pPr>
        <w:rPr>
          <w:rFonts w:asciiTheme="minorHAnsi" w:hAnsiTheme="minorHAnsi" w:cstheme="minorHAnsi"/>
          <w:b/>
          <w:sz w:val="22"/>
          <w:szCs w:val="22"/>
        </w:rPr>
      </w:pPr>
    </w:p>
    <w:p w14:paraId="504F6B82" w14:textId="77777777" w:rsidR="00970BFD" w:rsidRDefault="00970BFD" w:rsidP="00C63B6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8233C05" w14:textId="77777777" w:rsidR="006B4264" w:rsidRDefault="006B4264" w:rsidP="00E270BD">
      <w:pPr>
        <w:tabs>
          <w:tab w:val="left" w:pos="720"/>
          <w:tab w:val="left" w:pos="1440"/>
          <w:tab w:val="left" w:pos="2160"/>
          <w:tab w:val="left" w:pos="2880"/>
          <w:tab w:val="left" w:pos="3590"/>
        </w:tabs>
        <w:spacing w:after="120"/>
        <w:rPr>
          <w:rFonts w:asciiTheme="minorHAnsi" w:hAnsiTheme="minorHAnsi" w:cstheme="minorHAnsi"/>
          <w:b/>
          <w:sz w:val="22"/>
          <w:szCs w:val="22"/>
        </w:rPr>
      </w:pPr>
    </w:p>
    <w:p w14:paraId="1AEE3CFA" w14:textId="5224533A" w:rsidR="00C63B60" w:rsidRPr="008F75F2" w:rsidRDefault="00C63B60" w:rsidP="00E270BD">
      <w:pPr>
        <w:tabs>
          <w:tab w:val="left" w:pos="720"/>
          <w:tab w:val="left" w:pos="1440"/>
          <w:tab w:val="left" w:pos="2160"/>
          <w:tab w:val="left" w:pos="2880"/>
          <w:tab w:val="left" w:pos="3590"/>
        </w:tabs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Question </w:t>
      </w:r>
      <w:r w:rsidR="00BC76DF">
        <w:rPr>
          <w:rFonts w:asciiTheme="minorHAnsi" w:hAnsiTheme="minorHAnsi" w:cstheme="minorHAnsi"/>
          <w:b/>
          <w:sz w:val="22"/>
          <w:szCs w:val="22"/>
        </w:rPr>
        <w:t>3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970BFD">
        <w:rPr>
          <w:rFonts w:asciiTheme="minorHAnsi" w:hAnsiTheme="minorHAnsi" w:cstheme="minorHAnsi"/>
          <w:b/>
          <w:sz w:val="22"/>
          <w:szCs w:val="22"/>
        </w:rPr>
        <w:t>7 marks: 1, 1, 1, 1, 1, 2</w:t>
      </w:r>
      <w:r w:rsidRPr="008F75F2">
        <w:rPr>
          <w:rFonts w:asciiTheme="minorHAnsi" w:hAnsiTheme="minorHAnsi" w:cstheme="minorHAnsi"/>
          <w:b/>
          <w:sz w:val="22"/>
          <w:szCs w:val="22"/>
        </w:rPr>
        <w:t>)</w:t>
      </w:r>
      <w:r w:rsidR="00E270BD">
        <w:rPr>
          <w:rFonts w:asciiTheme="minorHAnsi" w:hAnsiTheme="minorHAnsi" w:cstheme="minorHAnsi"/>
          <w:b/>
          <w:sz w:val="22"/>
          <w:szCs w:val="22"/>
        </w:rPr>
        <w:tab/>
      </w:r>
    </w:p>
    <w:p w14:paraId="4486D3ED" w14:textId="77777777" w:rsidR="00970BFD" w:rsidRPr="00F02AB0" w:rsidRDefault="00970BFD" w:rsidP="00970BFD"/>
    <w:p w14:paraId="037D0F81" w14:textId="77777777" w:rsidR="00970BFD" w:rsidRPr="000743FD" w:rsidRDefault="00970BFD" w:rsidP="00970BFD">
      <w:pPr>
        <w:rPr>
          <w:rFonts w:asciiTheme="minorHAnsi" w:hAnsiTheme="minorHAnsi"/>
        </w:rPr>
      </w:pPr>
      <w:r w:rsidRPr="000743FD">
        <w:rPr>
          <w:rFonts w:asciiTheme="minorHAnsi" w:hAnsiTheme="minorHAnsi"/>
        </w:rPr>
        <w:t xml:space="preserve">Given that </w:t>
      </w:r>
      <m:oMath>
        <m:r>
          <w:rPr>
            <w:rFonts w:ascii="Cambria Math" w:hAnsi="Cambria Math"/>
          </w:rPr>
          <m:t xml:space="preserve">z=3 cis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0743FD">
        <w:rPr>
          <w:rFonts w:asciiTheme="minorHAnsi" w:hAnsiTheme="minorHAnsi"/>
        </w:rPr>
        <w:t xml:space="preserve"> and </w:t>
      </w:r>
      <m:oMath>
        <m:r>
          <w:rPr>
            <w:rFonts w:ascii="Cambria Math" w:hAnsi="Cambria Math"/>
          </w:rPr>
          <m:t>w=2 cis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 w:rsidRPr="000743FD">
        <w:rPr>
          <w:rFonts w:asciiTheme="minorHAnsi" w:hAnsiTheme="minorHAnsi"/>
        </w:rPr>
        <w:t xml:space="preserve">determine using </w:t>
      </w:r>
      <m:oMath>
        <m:r>
          <w:rPr>
            <w:rFonts w:ascii="Cambria Math" w:hAnsi="Cambria Math"/>
          </w:rPr>
          <m:t>cis</m:t>
        </m:r>
      </m:oMath>
      <w:r w:rsidRPr="000743FD">
        <w:rPr>
          <w:rFonts w:asciiTheme="minorHAnsi" w:hAnsiTheme="minorHAnsi"/>
        </w:rPr>
        <w:t xml:space="preserve"> notation:</w:t>
      </w:r>
    </w:p>
    <w:p w14:paraId="6FC88A9F" w14:textId="77777777" w:rsidR="00970BFD" w:rsidRPr="000743FD" w:rsidRDefault="00970BFD" w:rsidP="00970BFD">
      <w:pPr>
        <w:rPr>
          <w:rFonts w:asciiTheme="minorHAnsi" w:hAnsiTheme="minorHAnsi"/>
        </w:rPr>
      </w:pPr>
    </w:p>
    <w:p w14:paraId="7B7AEFE4" w14:textId="77777777" w:rsidR="00970BFD" w:rsidRPr="000743FD" w:rsidRDefault="00970BFD" w:rsidP="00970BF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z . w</m:t>
        </m:r>
      </m:oMath>
    </w:p>
    <w:p w14:paraId="365200E1" w14:textId="77777777" w:rsidR="00970BFD" w:rsidRPr="000743FD" w:rsidRDefault="00970BFD" w:rsidP="00970BFD">
      <w:pPr>
        <w:rPr>
          <w:rFonts w:asciiTheme="minorHAnsi" w:hAnsiTheme="minorHAnsi"/>
        </w:rPr>
      </w:pPr>
    </w:p>
    <w:p w14:paraId="02F885BE" w14:textId="77777777" w:rsidR="00970BFD" w:rsidRPr="000743FD" w:rsidRDefault="00970BFD" w:rsidP="00970BFD">
      <w:pPr>
        <w:rPr>
          <w:rFonts w:asciiTheme="minorHAnsi" w:hAnsiTheme="minorHAnsi"/>
        </w:rPr>
      </w:pPr>
    </w:p>
    <w:p w14:paraId="132F80E0" w14:textId="77777777" w:rsidR="00970BFD" w:rsidRPr="000743FD" w:rsidRDefault="003D349A" w:rsidP="00970BF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</w:p>
    <w:p w14:paraId="206FC35B" w14:textId="77777777" w:rsidR="00970BFD" w:rsidRPr="000743FD" w:rsidRDefault="00970BFD" w:rsidP="00970BFD">
      <w:pPr>
        <w:rPr>
          <w:rFonts w:asciiTheme="minorHAnsi" w:hAnsiTheme="minorHAnsi"/>
        </w:rPr>
      </w:pPr>
    </w:p>
    <w:p w14:paraId="7AA64A74" w14:textId="77777777" w:rsidR="00970BFD" w:rsidRPr="000743FD" w:rsidRDefault="00970BFD" w:rsidP="00970BFD">
      <w:pPr>
        <w:rPr>
          <w:rFonts w:asciiTheme="minorHAnsi" w:hAnsiTheme="minorHAnsi"/>
        </w:rPr>
      </w:pPr>
    </w:p>
    <w:p w14:paraId="58834085" w14:textId="77777777" w:rsidR="00970BFD" w:rsidRPr="000743FD" w:rsidRDefault="00970BFD" w:rsidP="00970BF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i. w</m:t>
        </m:r>
      </m:oMath>
    </w:p>
    <w:p w14:paraId="3E4F1C3D" w14:textId="77777777" w:rsidR="00970BFD" w:rsidRPr="000743FD" w:rsidRDefault="00970BFD" w:rsidP="00970BFD">
      <w:pPr>
        <w:rPr>
          <w:rFonts w:asciiTheme="minorHAnsi" w:hAnsiTheme="minorHAnsi"/>
        </w:rPr>
      </w:pPr>
    </w:p>
    <w:p w14:paraId="7BFB158A" w14:textId="77777777" w:rsidR="00970BFD" w:rsidRPr="000743FD" w:rsidRDefault="00970BFD" w:rsidP="00970BFD">
      <w:pPr>
        <w:rPr>
          <w:rFonts w:asciiTheme="minorHAnsi" w:hAnsiTheme="minorHAnsi"/>
        </w:rPr>
      </w:pPr>
    </w:p>
    <w:p w14:paraId="6A7656FA" w14:textId="77777777" w:rsidR="00970BFD" w:rsidRPr="000743FD" w:rsidRDefault="00970BFD" w:rsidP="00970BFD">
      <w:pPr>
        <w:rPr>
          <w:rFonts w:asciiTheme="minorHAnsi" w:hAnsiTheme="minorHAnsi"/>
        </w:rPr>
      </w:pPr>
    </w:p>
    <w:p w14:paraId="58F39ACC" w14:textId="77777777" w:rsidR="00970BFD" w:rsidRPr="000743FD" w:rsidRDefault="003D349A" w:rsidP="00970BF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14:paraId="1486661E" w14:textId="77777777" w:rsidR="00970BFD" w:rsidRPr="000743FD" w:rsidRDefault="00970BFD" w:rsidP="00970BFD">
      <w:pPr>
        <w:rPr>
          <w:rFonts w:asciiTheme="minorHAnsi" w:hAnsiTheme="minorHAnsi"/>
        </w:rPr>
      </w:pPr>
    </w:p>
    <w:p w14:paraId="030856DB" w14:textId="77777777" w:rsidR="00970BFD" w:rsidRPr="000743FD" w:rsidRDefault="00970BFD" w:rsidP="00970BFD">
      <w:pPr>
        <w:rPr>
          <w:rFonts w:asciiTheme="minorHAnsi" w:hAnsiTheme="minorHAnsi"/>
        </w:rPr>
      </w:pPr>
    </w:p>
    <w:p w14:paraId="71F8CDBF" w14:textId="71D965D6" w:rsidR="00970BFD" w:rsidRPr="000743FD" w:rsidRDefault="00970BFD" w:rsidP="00970BFD">
      <w:pPr>
        <w:rPr>
          <w:rFonts w:asciiTheme="minorHAnsi" w:hAnsiTheme="minorHAnsi"/>
        </w:rPr>
      </w:pPr>
      <w:r w:rsidRPr="000743FD">
        <w:rPr>
          <w:rFonts w:asciiTheme="minorHAnsi" w:hAnsiTheme="minorHAnsi"/>
        </w:rPr>
        <w:t xml:space="preserve">     e) </w:t>
      </w:r>
      <w:r w:rsidR="00A62020" w:rsidRPr="000743FD">
        <w:rPr>
          <w:rFonts w:asciiTheme="minorHAnsi" w:hAnsiTheme="minorHAnsi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</w:p>
    <w:p w14:paraId="70FA0F73" w14:textId="77777777" w:rsidR="00970BFD" w:rsidRPr="000743FD" w:rsidRDefault="00970BFD" w:rsidP="00970BFD">
      <w:pPr>
        <w:rPr>
          <w:rFonts w:asciiTheme="minorHAnsi" w:hAnsiTheme="minorHAnsi"/>
        </w:rPr>
      </w:pPr>
    </w:p>
    <w:p w14:paraId="72D0521D" w14:textId="77777777" w:rsidR="00970BFD" w:rsidRPr="000743FD" w:rsidRDefault="00970BFD" w:rsidP="00970BFD">
      <w:pPr>
        <w:rPr>
          <w:rFonts w:asciiTheme="minorHAnsi" w:hAnsiTheme="minorHAnsi"/>
        </w:rPr>
      </w:pPr>
    </w:p>
    <w:p w14:paraId="3CEB1819" w14:textId="77777777" w:rsidR="00970BFD" w:rsidRPr="000743FD" w:rsidRDefault="00970BFD" w:rsidP="00970BFD">
      <w:pPr>
        <w:rPr>
          <w:rFonts w:asciiTheme="minorHAnsi" w:hAnsiTheme="minorHAnsi"/>
        </w:rPr>
      </w:pPr>
    </w:p>
    <w:p w14:paraId="220850C6" w14:textId="77777777" w:rsidR="00970BFD" w:rsidRPr="000743FD" w:rsidRDefault="00970BFD" w:rsidP="00970BFD">
      <w:pPr>
        <w:rPr>
          <w:rFonts w:asciiTheme="minorHAnsi" w:hAnsiTheme="minorHAnsi"/>
        </w:rPr>
      </w:pPr>
      <w:r w:rsidRPr="000743FD">
        <w:rPr>
          <w:rFonts w:asciiTheme="minorHAnsi" w:hAnsiTheme="minorHAnsi"/>
        </w:rPr>
        <w:t xml:space="preserve">      f)  Determine </w:t>
      </w:r>
      <m:oMath>
        <m:r>
          <w:rPr>
            <w:rFonts w:ascii="Cambria Math" w:hAnsi="Cambria Math"/>
          </w:rPr>
          <m:t>Re (z+w)</m:t>
        </m:r>
      </m:oMath>
      <w:r w:rsidRPr="000743FD">
        <w:rPr>
          <w:rFonts w:asciiTheme="minorHAnsi" w:hAnsiTheme="minorHAnsi"/>
        </w:rPr>
        <w:t xml:space="preserve"> exactly.</w:t>
      </w:r>
    </w:p>
    <w:p w14:paraId="340F7FAA" w14:textId="77777777" w:rsidR="00970BFD" w:rsidRDefault="00970BFD" w:rsidP="00970BFD"/>
    <w:p w14:paraId="3C24BCF3" w14:textId="77777777" w:rsidR="00A62020" w:rsidRDefault="00A62020" w:rsidP="00970BFD"/>
    <w:p w14:paraId="68719A01" w14:textId="77777777" w:rsidR="00A62020" w:rsidRPr="00F02AB0" w:rsidRDefault="00A62020" w:rsidP="00970BFD"/>
    <w:p w14:paraId="6D2EFA88" w14:textId="77777777" w:rsidR="00C63B60" w:rsidRPr="00C63B60" w:rsidRDefault="00C63B60" w:rsidP="00C63B60">
      <w:pPr>
        <w:rPr>
          <w:rFonts w:asciiTheme="minorHAnsi" w:hAnsiTheme="minorHAnsi" w:cstheme="minorHAnsi"/>
          <w:sz w:val="22"/>
          <w:szCs w:val="22"/>
        </w:rPr>
      </w:pPr>
    </w:p>
    <w:p w14:paraId="3E4E2E84" w14:textId="77777777" w:rsidR="00C63B60" w:rsidRDefault="00C63B60" w:rsidP="00C63B60">
      <w:pPr>
        <w:rPr>
          <w:rFonts w:asciiTheme="minorHAnsi" w:hAnsiTheme="minorHAnsi" w:cstheme="minorHAnsi"/>
          <w:sz w:val="22"/>
          <w:szCs w:val="22"/>
        </w:rPr>
      </w:pPr>
    </w:p>
    <w:p w14:paraId="585B4236" w14:textId="7E23EAC6" w:rsidR="0038019E" w:rsidRDefault="00A176A5" w:rsidP="00C63B60">
      <w:pPr>
        <w:rPr>
          <w:rFonts w:asciiTheme="minorHAnsi" w:hAnsiTheme="minorHAnsi" w:cstheme="minorHAnsi"/>
          <w:sz w:val="22"/>
          <w:szCs w:val="22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EA2E4B">
        <w:rPr>
          <w:rFonts w:asciiTheme="minorHAnsi" w:hAnsiTheme="minorHAnsi" w:cstheme="minorHAnsi"/>
          <w:b/>
          <w:sz w:val="22"/>
          <w:szCs w:val="22"/>
        </w:rPr>
        <w:t>11</w:t>
      </w:r>
      <w:r>
        <w:rPr>
          <w:rFonts w:asciiTheme="minorHAnsi" w:hAnsiTheme="minorHAnsi" w:cstheme="minorHAnsi"/>
          <w:b/>
          <w:sz w:val="22"/>
          <w:szCs w:val="22"/>
        </w:rPr>
        <w:t xml:space="preserve"> marks: 3, 2</w:t>
      </w:r>
      <w:r w:rsidR="00EA2E4B">
        <w:rPr>
          <w:rFonts w:asciiTheme="minorHAnsi" w:hAnsiTheme="minorHAnsi" w:cstheme="minorHAnsi"/>
          <w:b/>
          <w:sz w:val="22"/>
          <w:szCs w:val="22"/>
        </w:rPr>
        <w:t>, 4,</w:t>
      </w:r>
      <w:r w:rsidR="000743FD">
        <w:rPr>
          <w:rFonts w:asciiTheme="minorHAnsi" w:hAnsiTheme="minorHAnsi" w:cstheme="minorHAnsi"/>
          <w:b/>
          <w:sz w:val="22"/>
          <w:szCs w:val="22"/>
        </w:rPr>
        <w:t xml:space="preserve"> 2</w:t>
      </w:r>
      <w:r w:rsidRPr="008F75F2">
        <w:rPr>
          <w:rFonts w:asciiTheme="minorHAnsi" w:hAnsiTheme="minorHAnsi" w:cstheme="minorHAnsi"/>
          <w:b/>
          <w:sz w:val="22"/>
          <w:szCs w:val="22"/>
        </w:rPr>
        <w:t>)</w:t>
      </w:r>
    </w:p>
    <w:p w14:paraId="3DA25B44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  <w:r w:rsidRPr="000743FD">
        <w:rPr>
          <w:rFonts w:asciiTheme="minorHAnsi" w:hAnsiTheme="minorHAnsi"/>
        </w:rPr>
        <w:t>a)</w:t>
      </w:r>
      <w:r w:rsidRPr="000743FD">
        <w:rPr>
          <w:rFonts w:asciiTheme="minorHAnsi" w:hAnsiTheme="minorHAnsi"/>
        </w:rPr>
        <w:tab/>
      </w:r>
      <w:r w:rsidRPr="000743FD">
        <w:rPr>
          <w:rFonts w:asciiTheme="minorHAnsi" w:eastAsiaTheme="minorHAnsi" w:hAnsiTheme="minorHAnsi" w:cs="Arial"/>
          <w:sz w:val="22"/>
          <w:szCs w:val="22"/>
          <w:lang w:val="en-US" w:eastAsia="en-US"/>
        </w:rPr>
        <w:t xml:space="preserve">Express </w:t>
      </w:r>
      <w:r w:rsidRPr="000743FD">
        <w:rPr>
          <w:rFonts w:asciiTheme="minorHAnsi" w:eastAsiaTheme="minorHAnsi" w:hAnsiTheme="minorHAnsi" w:cs="Arial"/>
          <w:position w:val="-4"/>
          <w:sz w:val="22"/>
          <w:szCs w:val="22"/>
          <w:lang w:val="en-US" w:eastAsia="en-US"/>
        </w:rPr>
        <w:object w:dxaOrig="200" w:dyaOrig="300" w14:anchorId="1F80CF48">
          <v:shape id="_x0000_i1027" type="#_x0000_t75" style="width:9.75pt;height:14.35pt" o:ole="">
            <v:imagedata r:id="rId13" o:title=""/>
          </v:shape>
          <o:OLEObject Type="Embed" ProgID="Equation.3" ShapeID="_x0000_i1027" DrawAspect="Content" ObjectID="_1596610080" r:id="rId14"/>
        </w:object>
      </w:r>
      <w:r w:rsidR="00A176A5" w:rsidRPr="000743FD">
        <w:rPr>
          <w:rFonts w:asciiTheme="minorHAnsi" w:hAnsiTheme="minorHAnsi"/>
          <w:position w:val="-28"/>
        </w:rPr>
        <w:object w:dxaOrig="960" w:dyaOrig="720" w14:anchorId="2B9CC96F">
          <v:shape id="_x0000_i1028" type="#_x0000_t75" style="width:47.9pt;height:36.15pt" o:ole="">
            <v:imagedata r:id="rId15" o:title=""/>
          </v:shape>
          <o:OLEObject Type="Embed" ProgID="Equation.3" ShapeID="_x0000_i1028" DrawAspect="Content" ObjectID="_1596610081" r:id="rId16"/>
        </w:object>
      </w:r>
      <w:r w:rsidRPr="000743FD">
        <w:rPr>
          <w:rFonts w:asciiTheme="minorHAnsi" w:hAnsiTheme="minorHAnsi"/>
        </w:rPr>
        <w:t xml:space="preserve"> </w:t>
      </w:r>
      <w:r w:rsidRPr="000743FD">
        <w:rPr>
          <w:rFonts w:asciiTheme="minorHAnsi" w:eastAsiaTheme="minorHAnsi" w:hAnsiTheme="minorHAnsi" w:cs="Arial"/>
          <w:sz w:val="22"/>
          <w:szCs w:val="22"/>
          <w:lang w:val="en-US" w:eastAsia="en-US"/>
        </w:rPr>
        <w:t>in the form a + bi where a and b are real numbers.</w:t>
      </w:r>
    </w:p>
    <w:p w14:paraId="18941E1E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05541348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05747558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5FC66FAF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5AB767B0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49119FFB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4433403E" w14:textId="77777777" w:rsidR="005771E1" w:rsidRPr="000743FD" w:rsidRDefault="005771E1" w:rsidP="005771E1">
      <w:pPr>
        <w:ind w:left="1134" w:hanging="567"/>
        <w:rPr>
          <w:rFonts w:asciiTheme="minorHAnsi" w:hAnsiTheme="minorHAnsi" w:cs="Arial"/>
        </w:rPr>
      </w:pPr>
    </w:p>
    <w:p w14:paraId="7D345F1D" w14:textId="77777777" w:rsidR="005771E1" w:rsidRPr="000743FD" w:rsidRDefault="005771E1" w:rsidP="005771E1">
      <w:pPr>
        <w:ind w:left="1134" w:hanging="567"/>
        <w:rPr>
          <w:rFonts w:asciiTheme="minorHAnsi" w:hAnsiTheme="minorHAnsi" w:cs="Arial"/>
        </w:rPr>
      </w:pPr>
    </w:p>
    <w:p w14:paraId="5D31DE82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  <w:r w:rsidRPr="000743FD">
        <w:rPr>
          <w:rFonts w:asciiTheme="minorHAnsi" w:hAnsiTheme="minorHAnsi"/>
        </w:rPr>
        <w:t>b)</w:t>
      </w:r>
      <w:r w:rsidRPr="000743FD">
        <w:rPr>
          <w:rFonts w:asciiTheme="minorHAnsi" w:hAnsiTheme="minorHAnsi"/>
        </w:rPr>
        <w:tab/>
      </w:r>
      <w:r w:rsidRPr="000743FD">
        <w:rPr>
          <w:rFonts w:asciiTheme="minorHAnsi" w:eastAsiaTheme="minorHAnsi" w:hAnsiTheme="minorHAnsi" w:cs="Arial"/>
          <w:sz w:val="22"/>
          <w:szCs w:val="22"/>
          <w:lang w:val="en-US" w:eastAsia="en-US"/>
        </w:rPr>
        <w:t>If (a + 5i) (2 - i) = b where a and b are real numbers, determine a and b</w:t>
      </w:r>
    </w:p>
    <w:p w14:paraId="5D320E8C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6464EB39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0EA0C5CC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48D0DFA7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1020DA85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576BD36B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5E9A8510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68EFA4CE" w14:textId="77777777" w:rsidR="005771E1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6660FF7A" w14:textId="77777777" w:rsidR="000743FD" w:rsidRPr="000743FD" w:rsidRDefault="000743FD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4C92658D" w14:textId="77777777" w:rsidR="005771E1" w:rsidRPr="000743FD" w:rsidRDefault="005771E1" w:rsidP="005771E1">
      <w:pPr>
        <w:ind w:left="1134" w:hanging="567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</w:p>
    <w:p w14:paraId="3235D8A4" w14:textId="198E921F" w:rsidR="000743FD" w:rsidRDefault="000743FD" w:rsidP="000743FD">
      <w:pPr>
        <w:ind w:left="1134" w:hanging="1134"/>
        <w:rPr>
          <w:rFonts w:asciiTheme="minorHAnsi" w:eastAsiaTheme="minorHAnsi" w:hAnsiTheme="minorHAnsi" w:cs="Arial"/>
          <w:sz w:val="22"/>
          <w:szCs w:val="22"/>
          <w:lang w:val="en-US" w:eastAsia="en-US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lastRenderedPageBreak/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</w:p>
    <w:p w14:paraId="274EAF96" w14:textId="77777777" w:rsidR="005771E1" w:rsidRPr="000743FD" w:rsidRDefault="005771E1" w:rsidP="005771E1">
      <w:pPr>
        <w:ind w:left="1134" w:hanging="567"/>
        <w:rPr>
          <w:rFonts w:asciiTheme="minorHAnsi" w:hAnsiTheme="minorHAnsi"/>
        </w:rPr>
      </w:pPr>
      <w:r w:rsidRPr="000743FD">
        <w:rPr>
          <w:rFonts w:asciiTheme="minorHAnsi" w:eastAsiaTheme="minorHAnsi" w:hAnsiTheme="minorHAnsi" w:cs="Arial"/>
          <w:sz w:val="22"/>
          <w:szCs w:val="22"/>
          <w:lang w:val="en-US" w:eastAsia="en-US"/>
        </w:rPr>
        <w:t>c)</w:t>
      </w:r>
      <w:r w:rsidRPr="000743FD">
        <w:rPr>
          <w:rFonts w:asciiTheme="minorHAnsi" w:eastAsiaTheme="minorHAnsi" w:hAnsiTheme="minorHAnsi" w:cs="Arial"/>
          <w:sz w:val="22"/>
          <w:szCs w:val="22"/>
          <w:lang w:val="en-US" w:eastAsia="en-US"/>
        </w:rPr>
        <w:tab/>
        <w:t xml:space="preserve">Given z = </w:t>
      </w:r>
      <w:r w:rsidR="00A176A5" w:rsidRPr="000743FD">
        <w:rPr>
          <w:rFonts w:asciiTheme="minorHAnsi" w:hAnsiTheme="minorHAnsi"/>
          <w:position w:val="-8"/>
        </w:rPr>
        <w:object w:dxaOrig="940" w:dyaOrig="360" w14:anchorId="38E87DB8">
          <v:shape id="_x0000_i1029" type="#_x0000_t75" style="width:46.6pt;height:17.9pt" o:ole="">
            <v:imagedata r:id="rId17" o:title=""/>
          </v:shape>
          <o:OLEObject Type="Embed" ProgID="Equation.3" ShapeID="_x0000_i1029" DrawAspect="Content" ObjectID="_1596610082" r:id="rId18"/>
        </w:object>
      </w:r>
      <w:r w:rsidRPr="000743FD">
        <w:rPr>
          <w:rFonts w:asciiTheme="minorHAnsi" w:hAnsiTheme="minorHAnsi"/>
        </w:rPr>
        <w:t xml:space="preserve"> and w = </w:t>
      </w:r>
      <w:r w:rsidR="000743FD" w:rsidRPr="000743FD">
        <w:rPr>
          <w:rFonts w:asciiTheme="minorHAnsi" w:hAnsiTheme="minorHAnsi"/>
          <w:position w:val="-8"/>
        </w:rPr>
        <w:object w:dxaOrig="1160" w:dyaOrig="360" w14:anchorId="4A2BBFE1">
          <v:shape id="_x0000_i1030" type="#_x0000_t75" style="width:58.65pt;height:17.9pt" o:ole="">
            <v:imagedata r:id="rId19" o:title=""/>
          </v:shape>
          <o:OLEObject Type="Embed" ProgID="Equation.3" ShapeID="_x0000_i1030" DrawAspect="Content" ObjectID="_1596610083" r:id="rId20"/>
        </w:object>
      </w:r>
      <w:r w:rsidRPr="000743FD">
        <w:rPr>
          <w:rFonts w:asciiTheme="minorHAnsi" w:hAnsiTheme="minorHAnsi"/>
        </w:rPr>
        <w:t xml:space="preserve"> </w:t>
      </w:r>
    </w:p>
    <w:p w14:paraId="20D0BEA6" w14:textId="769A6B3A" w:rsidR="000743FD" w:rsidRDefault="005771E1" w:rsidP="003D349A">
      <w:pPr>
        <w:ind w:left="1134"/>
        <w:rPr>
          <w:rFonts w:asciiTheme="minorHAnsi" w:hAnsiTheme="minorHAnsi"/>
        </w:rPr>
      </w:pPr>
      <w:r w:rsidRPr="000743FD">
        <w:rPr>
          <w:rFonts w:asciiTheme="minorHAnsi" w:hAnsiTheme="minorHAnsi"/>
        </w:rPr>
        <w:t>i</w:t>
      </w:r>
      <w:r w:rsidR="003D349A">
        <w:rPr>
          <w:rFonts w:asciiTheme="minorHAnsi" w:hAnsiTheme="minorHAnsi"/>
        </w:rPr>
        <w:t>)</w:t>
      </w:r>
      <w:r w:rsidR="003D349A">
        <w:rPr>
          <w:rFonts w:asciiTheme="minorHAnsi" w:hAnsiTheme="minorHAnsi"/>
        </w:rPr>
        <w:tab/>
        <w:t xml:space="preserve">express z and </w:t>
      </w:r>
      <w:proofErr w:type="spellStart"/>
      <w:r w:rsidR="003D349A">
        <w:rPr>
          <w:rFonts w:asciiTheme="minorHAnsi" w:hAnsiTheme="minorHAnsi"/>
        </w:rPr>
        <w:t>w in</w:t>
      </w:r>
      <w:proofErr w:type="spellEnd"/>
      <w:r w:rsidR="003D349A">
        <w:rPr>
          <w:rFonts w:asciiTheme="minorHAnsi" w:hAnsiTheme="minorHAnsi"/>
        </w:rPr>
        <w:t xml:space="preserve"> polar form</w:t>
      </w:r>
    </w:p>
    <w:p w14:paraId="6DC69C08" w14:textId="501C728B" w:rsidR="00F1332C" w:rsidRDefault="000743FD" w:rsidP="003D349A">
      <w:pPr>
        <w:ind w:left="1134"/>
        <w:rPr>
          <w:rFonts w:asciiTheme="minorHAnsi" w:hAnsiTheme="minorHAnsi"/>
        </w:rPr>
      </w:pPr>
      <w:bookmarkStart w:id="0" w:name="_GoBack"/>
      <w:bookmarkEnd w:id="0"/>
      <w:r w:rsidRPr="000743FD">
        <w:rPr>
          <w:rFonts w:asciiTheme="minorHAnsi" w:hAnsiTheme="minorHAnsi"/>
        </w:rPr>
        <w:t>i</w:t>
      </w:r>
      <w:r w:rsidR="005771E1" w:rsidRPr="000743FD">
        <w:rPr>
          <w:rFonts w:asciiTheme="minorHAnsi" w:hAnsiTheme="minorHAnsi"/>
        </w:rPr>
        <w:t>i)</w:t>
      </w:r>
      <w:r w:rsidR="005771E1" w:rsidRPr="000743FD">
        <w:rPr>
          <w:rFonts w:asciiTheme="minorHAnsi" w:hAnsiTheme="minorHAnsi"/>
        </w:rPr>
        <w:tab/>
        <w:t xml:space="preserve">Find </w:t>
      </w:r>
      <w:r w:rsidR="00A176A5" w:rsidRPr="000743FD">
        <w:rPr>
          <w:rFonts w:asciiTheme="minorHAnsi" w:hAnsiTheme="minorHAnsi"/>
          <w:position w:val="-6"/>
        </w:rPr>
        <w:object w:dxaOrig="380" w:dyaOrig="340" w14:anchorId="6D882817">
          <v:shape id="_x0000_i1031" type="#_x0000_t75" style="width:18.9pt;height:16.6pt" o:ole="">
            <v:imagedata r:id="rId21" o:title=""/>
          </v:shape>
          <o:OLEObject Type="Embed" ProgID="Equation.3" ShapeID="_x0000_i1031" DrawAspect="Content" ObjectID="_1596610084" r:id="rId22"/>
        </w:object>
      </w:r>
      <w:r w:rsidR="005771E1" w:rsidRPr="000743FD">
        <w:rPr>
          <w:rFonts w:asciiTheme="minorHAnsi" w:hAnsiTheme="minorHAnsi"/>
        </w:rPr>
        <w:t xml:space="preserve"> in </w:t>
      </w:r>
      <w:proofErr w:type="spellStart"/>
      <w:r w:rsidR="005771E1" w:rsidRPr="000743FD">
        <w:rPr>
          <w:rFonts w:asciiTheme="minorHAnsi" w:hAnsiTheme="minorHAnsi"/>
        </w:rPr>
        <w:t>cartesian</w:t>
      </w:r>
      <w:proofErr w:type="spellEnd"/>
      <w:r w:rsidR="005771E1" w:rsidRPr="000743FD">
        <w:rPr>
          <w:rFonts w:asciiTheme="minorHAnsi" w:hAnsiTheme="minorHAnsi"/>
        </w:rPr>
        <w:t xml:space="preserve"> form.</w:t>
      </w:r>
    </w:p>
    <w:p w14:paraId="201F82DC" w14:textId="77777777" w:rsidR="003D349A" w:rsidRPr="003D349A" w:rsidRDefault="003D349A" w:rsidP="003D349A">
      <w:pPr>
        <w:ind w:left="1134"/>
        <w:rPr>
          <w:rFonts w:asciiTheme="minorHAnsi" w:hAnsiTheme="minorHAnsi" w:cs="Arial"/>
        </w:rPr>
      </w:pPr>
    </w:p>
    <w:p w14:paraId="59830EA5" w14:textId="658A21B4" w:rsidR="005771E1" w:rsidRPr="00F1332C" w:rsidRDefault="00F1332C" w:rsidP="00F1332C">
      <w:pPr>
        <w:rPr>
          <w:rFonts w:asciiTheme="minorHAnsi" w:hAnsiTheme="minorHAnsi" w:cstheme="minorHAnsi"/>
          <w:sz w:val="22"/>
          <w:szCs w:val="22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5 marks</w:t>
      </w:r>
      <w:r w:rsidRPr="008F75F2">
        <w:rPr>
          <w:rFonts w:asciiTheme="minorHAnsi" w:hAnsiTheme="minorHAnsi" w:cstheme="minorHAnsi"/>
          <w:b/>
          <w:sz w:val="22"/>
          <w:szCs w:val="22"/>
        </w:rPr>
        <w:t>)</w:t>
      </w:r>
    </w:p>
    <w:p w14:paraId="611BC382" w14:textId="77777777" w:rsidR="00F1332C" w:rsidRDefault="00F1332C" w:rsidP="005771E1">
      <w:pPr>
        <w:ind w:left="567"/>
        <w:rPr>
          <w:rFonts w:eastAsiaTheme="minorHAnsi"/>
          <w:lang w:val="en-US" w:eastAsia="en-US"/>
        </w:rPr>
      </w:pPr>
    </w:p>
    <w:p w14:paraId="13D5C80E" w14:textId="77777777" w:rsidR="005771E1" w:rsidRPr="000743FD" w:rsidRDefault="005771E1" w:rsidP="005771E1">
      <w:pPr>
        <w:ind w:left="567"/>
        <w:rPr>
          <w:rFonts w:asciiTheme="minorHAnsi" w:eastAsiaTheme="minorHAnsi" w:hAnsiTheme="minorHAnsi"/>
          <w:lang w:val="en-US" w:eastAsia="en-US"/>
        </w:rPr>
      </w:pPr>
      <w:r w:rsidRPr="000743FD">
        <w:rPr>
          <w:rFonts w:asciiTheme="minorHAnsi" w:eastAsiaTheme="minorHAnsi" w:hAnsiTheme="minorHAnsi"/>
          <w:lang w:val="en-US" w:eastAsia="en-US"/>
        </w:rPr>
        <w:t>The function f(x) = x</w:t>
      </w:r>
      <w:r w:rsidRPr="000743FD">
        <w:rPr>
          <w:rFonts w:asciiTheme="minorHAnsi" w:eastAsiaTheme="minorHAnsi" w:hAnsiTheme="minorHAnsi"/>
          <w:vertAlign w:val="superscript"/>
          <w:lang w:val="en-US" w:eastAsia="en-US"/>
        </w:rPr>
        <w:t>3</w:t>
      </w:r>
      <w:r w:rsidRPr="000743FD">
        <w:rPr>
          <w:rFonts w:asciiTheme="minorHAnsi" w:eastAsiaTheme="minorHAnsi" w:hAnsiTheme="minorHAnsi"/>
          <w:lang w:val="en-US" w:eastAsia="en-US"/>
        </w:rPr>
        <w:t>+ ax</w:t>
      </w:r>
      <w:r w:rsidRPr="000743FD">
        <w:rPr>
          <w:rFonts w:asciiTheme="minorHAnsi" w:eastAsiaTheme="minorHAnsi" w:hAnsiTheme="minorHAnsi"/>
          <w:vertAlign w:val="superscript"/>
          <w:lang w:val="en-US" w:eastAsia="en-US"/>
        </w:rPr>
        <w:t xml:space="preserve">2 </w:t>
      </w:r>
      <w:r w:rsidRPr="000743FD">
        <w:rPr>
          <w:rFonts w:asciiTheme="minorHAnsi" w:eastAsiaTheme="minorHAnsi" w:hAnsiTheme="minorHAnsi"/>
          <w:lang w:val="en-US" w:eastAsia="en-US"/>
        </w:rPr>
        <w:t xml:space="preserve">+ </w:t>
      </w:r>
      <w:proofErr w:type="spellStart"/>
      <w:r w:rsidRPr="000743FD">
        <w:rPr>
          <w:rFonts w:asciiTheme="minorHAnsi" w:eastAsiaTheme="minorHAnsi" w:hAnsiTheme="minorHAnsi"/>
          <w:lang w:val="en-US" w:eastAsia="en-US"/>
        </w:rPr>
        <w:t>bx</w:t>
      </w:r>
      <w:proofErr w:type="spellEnd"/>
      <w:r w:rsidRPr="000743FD">
        <w:rPr>
          <w:rFonts w:asciiTheme="minorHAnsi" w:eastAsiaTheme="minorHAnsi" w:hAnsiTheme="minorHAnsi"/>
          <w:lang w:val="en-US" w:eastAsia="en-US"/>
        </w:rPr>
        <w:t xml:space="preserve"> - 2 has (x - 2) as a factor but a remainder of -6 is left when f(x) is divided by (x + 1). Find </w:t>
      </w:r>
      <w:proofErr w:type="gramStart"/>
      <w:r w:rsidRPr="000743FD">
        <w:rPr>
          <w:rFonts w:asciiTheme="minorHAnsi" w:eastAsiaTheme="minorHAnsi" w:hAnsiTheme="minorHAnsi"/>
          <w:lang w:val="en-US" w:eastAsia="en-US"/>
        </w:rPr>
        <w:t>a</w:t>
      </w:r>
      <w:proofErr w:type="gramEnd"/>
      <w:r w:rsidRPr="000743FD">
        <w:rPr>
          <w:rFonts w:asciiTheme="minorHAnsi" w:eastAsiaTheme="minorHAnsi" w:hAnsiTheme="minorHAnsi"/>
          <w:lang w:val="en-US" w:eastAsia="en-US"/>
        </w:rPr>
        <w:t xml:space="preserve"> and b.</w:t>
      </w:r>
    </w:p>
    <w:p w14:paraId="47B587D4" w14:textId="731C8DD6" w:rsidR="005771E1" w:rsidRDefault="005771E1" w:rsidP="003D349A">
      <w:pPr>
        <w:tabs>
          <w:tab w:val="left" w:pos="1493"/>
        </w:tabs>
        <w:rPr>
          <w:b/>
        </w:rPr>
      </w:pPr>
    </w:p>
    <w:p w14:paraId="1A28B672" w14:textId="77777777" w:rsidR="005771E1" w:rsidRDefault="005771E1" w:rsidP="005771E1">
      <w:pPr>
        <w:rPr>
          <w:b/>
        </w:rPr>
      </w:pPr>
    </w:p>
    <w:p w14:paraId="26EBF281" w14:textId="3670A4EE" w:rsidR="005771E1" w:rsidRDefault="00F1332C" w:rsidP="005771E1">
      <w:pPr>
        <w:rPr>
          <w:b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6</w:t>
      </w:r>
      <w:r w:rsidRPr="008F75F2">
        <w:rPr>
          <w:rFonts w:asciiTheme="minorHAnsi" w:hAnsiTheme="minorHAnsi" w:cstheme="minorHAnsi"/>
          <w:b/>
          <w:sz w:val="22"/>
          <w:szCs w:val="22"/>
        </w:rPr>
        <w:t>.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6 marks</w:t>
      </w:r>
      <w:r w:rsidRPr="008F75F2">
        <w:rPr>
          <w:rFonts w:asciiTheme="minorHAnsi" w:hAnsiTheme="minorHAnsi" w:cstheme="minorHAnsi"/>
          <w:b/>
          <w:sz w:val="22"/>
          <w:szCs w:val="22"/>
        </w:rPr>
        <w:t>)</w:t>
      </w:r>
    </w:p>
    <w:p w14:paraId="44C31674" w14:textId="77777777" w:rsidR="005771E1" w:rsidRPr="000743FD" w:rsidRDefault="005771E1" w:rsidP="005771E1">
      <w:pPr>
        <w:rPr>
          <w:rFonts w:asciiTheme="minorHAnsi" w:hAnsiTheme="minorHAnsi"/>
          <w:b/>
        </w:rPr>
      </w:pPr>
    </w:p>
    <w:p w14:paraId="02B3F109" w14:textId="77777777" w:rsidR="005771E1" w:rsidRPr="000743FD" w:rsidRDefault="005771E1" w:rsidP="00F1332C">
      <w:pPr>
        <w:tabs>
          <w:tab w:val="left" w:pos="567"/>
          <w:tab w:val="left" w:pos="1134"/>
        </w:tabs>
        <w:rPr>
          <w:rFonts w:asciiTheme="minorHAnsi" w:hAnsiTheme="minorHAnsi"/>
        </w:rPr>
      </w:pPr>
      <w:r w:rsidRPr="000743FD">
        <w:rPr>
          <w:rFonts w:asciiTheme="minorHAnsi" w:hAnsiTheme="minorHAnsi"/>
        </w:rPr>
        <w:tab/>
        <w:t>Find all the real and complex roots of x</w:t>
      </w:r>
      <w:r w:rsidRPr="000743FD">
        <w:rPr>
          <w:rFonts w:asciiTheme="minorHAnsi" w:hAnsiTheme="minorHAnsi"/>
          <w:vertAlign w:val="superscript"/>
        </w:rPr>
        <w:t>3</w:t>
      </w:r>
      <w:r w:rsidRPr="000743FD">
        <w:rPr>
          <w:rFonts w:asciiTheme="minorHAnsi" w:hAnsiTheme="minorHAnsi"/>
        </w:rPr>
        <w:t xml:space="preserve"> + 3x</w:t>
      </w:r>
      <w:r w:rsidRPr="000743FD">
        <w:rPr>
          <w:rFonts w:asciiTheme="minorHAnsi" w:hAnsiTheme="minorHAnsi"/>
          <w:vertAlign w:val="superscript"/>
        </w:rPr>
        <w:t>2</w:t>
      </w:r>
      <w:r w:rsidRPr="000743FD">
        <w:rPr>
          <w:rFonts w:asciiTheme="minorHAnsi" w:hAnsiTheme="minorHAnsi"/>
        </w:rPr>
        <w:t xml:space="preserve"> + 3x + 2 = 0.</w:t>
      </w:r>
    </w:p>
    <w:p w14:paraId="4C32A895" w14:textId="77777777" w:rsidR="005771E1" w:rsidRDefault="005771E1" w:rsidP="005771E1">
      <w:pPr>
        <w:tabs>
          <w:tab w:val="left" w:pos="567"/>
          <w:tab w:val="left" w:pos="1134"/>
        </w:tabs>
        <w:ind w:left="567" w:hanging="567"/>
      </w:pPr>
    </w:p>
    <w:p w14:paraId="11B9C903" w14:textId="016F40AE" w:rsidR="005771E1" w:rsidRDefault="005771E1" w:rsidP="005771E1">
      <w:pPr>
        <w:tabs>
          <w:tab w:val="left" w:pos="567"/>
          <w:tab w:val="left" w:pos="1134"/>
        </w:tabs>
        <w:ind w:left="567" w:hanging="567"/>
      </w:pPr>
    </w:p>
    <w:p w14:paraId="00694D5A" w14:textId="5115B019" w:rsidR="00EA2E4B" w:rsidRPr="003D349A" w:rsidRDefault="00EA2E4B" w:rsidP="003D349A">
      <w:pPr>
        <w:spacing w:after="200" w:line="276" w:lineRule="auto"/>
        <w:rPr>
          <w:b/>
        </w:rPr>
      </w:pPr>
      <w:r w:rsidRPr="00E5529E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7.</w:t>
      </w:r>
      <w:r w:rsidRPr="00E5529E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E5529E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14:paraId="62C916BD" w14:textId="77777777" w:rsidR="00EA2E4B" w:rsidRDefault="00EA2E4B" w:rsidP="00EA2E4B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Evaluate (1 + i)</w:t>
      </w:r>
      <w:r w:rsidRPr="0054732E">
        <w:rPr>
          <w:rFonts w:asciiTheme="minorHAnsi" w:hAnsiTheme="minorHAnsi" w:cstheme="minorHAnsi"/>
          <w:sz w:val="22"/>
          <w:szCs w:val="22"/>
          <w:vertAlign w:val="superscript"/>
        </w:rPr>
        <w:t>7</w:t>
      </w:r>
      <w:r>
        <w:rPr>
          <w:rFonts w:asciiTheme="minorHAnsi" w:hAnsiTheme="minorHAnsi" w:cstheme="minorHAnsi"/>
          <w:sz w:val="22"/>
          <w:szCs w:val="22"/>
        </w:rPr>
        <w:t xml:space="preserve"> + (1 – </w:t>
      </w:r>
      <w:proofErr w:type="spellStart"/>
      <w:r>
        <w:rPr>
          <w:rFonts w:asciiTheme="minorHAnsi" w:hAnsiTheme="minorHAnsi" w:cstheme="minorHAnsi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  <w:r w:rsidRPr="0054732E">
        <w:rPr>
          <w:rFonts w:asciiTheme="minorHAnsi" w:hAnsiTheme="minorHAnsi" w:cstheme="minorHAnsi"/>
          <w:sz w:val="22"/>
          <w:szCs w:val="22"/>
          <w:vertAlign w:val="superscript"/>
        </w:rPr>
        <w:t>7</w:t>
      </w:r>
      <w:r>
        <w:rPr>
          <w:rFonts w:asciiTheme="minorHAnsi" w:hAnsiTheme="minorHAnsi" w:cstheme="minorHAnsi"/>
          <w:sz w:val="22"/>
          <w:szCs w:val="22"/>
        </w:rPr>
        <w:t xml:space="preserve"> using de </w:t>
      </w:r>
      <w:proofErr w:type="spellStart"/>
      <w:r>
        <w:rPr>
          <w:rFonts w:asciiTheme="minorHAnsi" w:hAnsiTheme="minorHAnsi" w:cstheme="minorHAnsi"/>
          <w:sz w:val="22"/>
          <w:szCs w:val="22"/>
        </w:rPr>
        <w:t>Moivre’s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rule. </w:t>
      </w:r>
    </w:p>
    <w:p w14:paraId="42F2A8D0" w14:textId="77777777" w:rsidR="00EA2E4B" w:rsidRDefault="00EA2E4B" w:rsidP="00F1332C">
      <w:pPr>
        <w:spacing w:after="200" w:line="276" w:lineRule="auto"/>
        <w:rPr>
          <w:b/>
        </w:rPr>
      </w:pPr>
    </w:p>
    <w:p w14:paraId="72430934" w14:textId="77777777" w:rsidR="00EA2E4B" w:rsidRDefault="00EA2E4B" w:rsidP="00F1332C">
      <w:pPr>
        <w:spacing w:after="200" w:line="276" w:lineRule="auto"/>
        <w:rPr>
          <w:b/>
        </w:rPr>
      </w:pPr>
    </w:p>
    <w:p w14:paraId="1AB33EB0" w14:textId="77777777" w:rsidR="00EA2E4B" w:rsidRDefault="00EA2E4B" w:rsidP="00F1332C">
      <w:pPr>
        <w:spacing w:after="200" w:line="276" w:lineRule="auto"/>
        <w:rPr>
          <w:b/>
        </w:rPr>
      </w:pPr>
    </w:p>
    <w:p w14:paraId="6978AE64" w14:textId="77777777" w:rsidR="00EA2E4B" w:rsidRDefault="00EA2E4B" w:rsidP="00F1332C">
      <w:pPr>
        <w:spacing w:after="200" w:line="276" w:lineRule="auto"/>
        <w:rPr>
          <w:b/>
        </w:rPr>
      </w:pPr>
    </w:p>
    <w:p w14:paraId="55C724F8" w14:textId="77777777" w:rsidR="00EA2E4B" w:rsidRDefault="00EA2E4B" w:rsidP="00F1332C">
      <w:pPr>
        <w:spacing w:after="200" w:line="276" w:lineRule="auto"/>
        <w:rPr>
          <w:b/>
        </w:rPr>
      </w:pPr>
    </w:p>
    <w:p w14:paraId="53E2147C" w14:textId="77777777" w:rsidR="00EA2E4B" w:rsidRDefault="00EA2E4B" w:rsidP="00F1332C">
      <w:pPr>
        <w:spacing w:after="200" w:line="276" w:lineRule="auto"/>
        <w:rPr>
          <w:b/>
        </w:rPr>
      </w:pPr>
    </w:p>
    <w:p w14:paraId="2338C372" w14:textId="77777777" w:rsidR="00EA2E4B" w:rsidRDefault="00EA2E4B" w:rsidP="00F1332C">
      <w:pPr>
        <w:spacing w:after="200" w:line="276" w:lineRule="auto"/>
        <w:rPr>
          <w:b/>
        </w:rPr>
      </w:pPr>
    </w:p>
    <w:p w14:paraId="53AEC38E" w14:textId="77777777" w:rsidR="00EA2E4B" w:rsidRDefault="00EA2E4B" w:rsidP="00F1332C">
      <w:pPr>
        <w:spacing w:after="200" w:line="276" w:lineRule="auto"/>
        <w:rPr>
          <w:b/>
        </w:rPr>
      </w:pPr>
    </w:p>
    <w:p w14:paraId="729101F0" w14:textId="77777777" w:rsidR="00EA2E4B" w:rsidRDefault="00EA2E4B" w:rsidP="00F1332C">
      <w:pPr>
        <w:spacing w:after="200" w:line="276" w:lineRule="auto"/>
        <w:rPr>
          <w:b/>
        </w:rPr>
      </w:pPr>
    </w:p>
    <w:p w14:paraId="40044ED8" w14:textId="77777777" w:rsidR="00EA2E4B" w:rsidRDefault="00EA2E4B" w:rsidP="00F1332C">
      <w:pPr>
        <w:spacing w:after="200" w:line="276" w:lineRule="auto"/>
        <w:rPr>
          <w:b/>
        </w:rPr>
      </w:pPr>
    </w:p>
    <w:p w14:paraId="00519BA6" w14:textId="77777777" w:rsidR="00EA2E4B" w:rsidRDefault="00EA2E4B" w:rsidP="00F1332C">
      <w:pPr>
        <w:spacing w:after="200" w:line="276" w:lineRule="auto"/>
        <w:rPr>
          <w:b/>
        </w:rPr>
      </w:pPr>
    </w:p>
    <w:p w14:paraId="55CCE75A" w14:textId="77777777" w:rsidR="00EA2E4B" w:rsidRDefault="00EA2E4B" w:rsidP="00F1332C">
      <w:pPr>
        <w:spacing w:after="200" w:line="276" w:lineRule="auto"/>
        <w:rPr>
          <w:b/>
        </w:rPr>
      </w:pPr>
    </w:p>
    <w:p w14:paraId="30D43C71" w14:textId="77777777" w:rsidR="00EA2E4B" w:rsidRDefault="00EA2E4B" w:rsidP="00F1332C">
      <w:pPr>
        <w:spacing w:after="200" w:line="276" w:lineRule="auto"/>
        <w:rPr>
          <w:b/>
        </w:rPr>
      </w:pPr>
    </w:p>
    <w:p w14:paraId="591F8D9F" w14:textId="77777777" w:rsidR="00EA2E4B" w:rsidRDefault="00EA2E4B" w:rsidP="00F1332C">
      <w:pPr>
        <w:spacing w:after="200" w:line="276" w:lineRule="auto"/>
        <w:rPr>
          <w:b/>
        </w:rPr>
      </w:pPr>
    </w:p>
    <w:p w14:paraId="2A88ED0C" w14:textId="77777777" w:rsidR="00EA2E4B" w:rsidRDefault="00EA2E4B" w:rsidP="00F1332C">
      <w:pPr>
        <w:spacing w:after="200" w:line="276" w:lineRule="auto"/>
        <w:rPr>
          <w:b/>
        </w:rPr>
      </w:pPr>
    </w:p>
    <w:p w14:paraId="61FAA87E" w14:textId="77777777" w:rsidR="00EA2E4B" w:rsidRDefault="00EA2E4B" w:rsidP="00F1332C">
      <w:pPr>
        <w:spacing w:after="200" w:line="276" w:lineRule="auto"/>
        <w:rPr>
          <w:b/>
        </w:rPr>
      </w:pPr>
    </w:p>
    <w:p w14:paraId="681EE062" w14:textId="77777777" w:rsidR="00EA2E4B" w:rsidRDefault="00EA2E4B" w:rsidP="00F1332C">
      <w:pPr>
        <w:spacing w:after="200" w:line="276" w:lineRule="auto"/>
        <w:rPr>
          <w:b/>
        </w:rPr>
      </w:pPr>
    </w:p>
    <w:p w14:paraId="0392FE0D" w14:textId="77777777" w:rsidR="00EA2E4B" w:rsidRDefault="00EA2E4B" w:rsidP="00F1332C">
      <w:pPr>
        <w:spacing w:after="200" w:line="276" w:lineRule="auto"/>
        <w:rPr>
          <w:b/>
        </w:rPr>
      </w:pPr>
    </w:p>
    <w:p w14:paraId="3928E229" w14:textId="77777777" w:rsidR="00EA2E4B" w:rsidRDefault="00EA2E4B" w:rsidP="00F1332C">
      <w:pPr>
        <w:spacing w:after="200" w:line="276" w:lineRule="auto"/>
        <w:rPr>
          <w:b/>
        </w:rPr>
      </w:pPr>
    </w:p>
    <w:p w14:paraId="70790387" w14:textId="77777777" w:rsidR="00EA2E4B" w:rsidRDefault="00EA2E4B" w:rsidP="00F1332C">
      <w:pPr>
        <w:spacing w:after="200" w:line="276" w:lineRule="auto"/>
        <w:rPr>
          <w:b/>
        </w:rPr>
      </w:pPr>
    </w:p>
    <w:p w14:paraId="6D893A91" w14:textId="77777777" w:rsidR="00EA2E4B" w:rsidRDefault="00EA2E4B" w:rsidP="00F1332C">
      <w:pPr>
        <w:spacing w:after="200" w:line="276" w:lineRule="auto"/>
        <w:rPr>
          <w:b/>
        </w:rPr>
      </w:pPr>
    </w:p>
    <w:p w14:paraId="4498B580" w14:textId="77777777" w:rsidR="00EA2E4B" w:rsidRDefault="00EA2E4B" w:rsidP="00F1332C">
      <w:pPr>
        <w:spacing w:after="200" w:line="276" w:lineRule="auto"/>
        <w:rPr>
          <w:b/>
        </w:rPr>
      </w:pPr>
    </w:p>
    <w:p w14:paraId="3177CDD6" w14:textId="77777777" w:rsidR="00EA2E4B" w:rsidRDefault="00EA2E4B" w:rsidP="00F1332C">
      <w:pPr>
        <w:spacing w:after="200" w:line="276" w:lineRule="auto"/>
        <w:rPr>
          <w:b/>
        </w:rPr>
      </w:pPr>
    </w:p>
    <w:p w14:paraId="10C50156" w14:textId="77777777" w:rsidR="00EA2E4B" w:rsidRDefault="00EA2E4B" w:rsidP="00F1332C">
      <w:pPr>
        <w:spacing w:after="200" w:line="276" w:lineRule="auto"/>
        <w:rPr>
          <w:b/>
        </w:rPr>
      </w:pPr>
    </w:p>
    <w:p w14:paraId="70D0F3DD" w14:textId="77777777" w:rsidR="00EA2E4B" w:rsidRDefault="00EA2E4B" w:rsidP="00F1332C">
      <w:pPr>
        <w:spacing w:after="200" w:line="276" w:lineRule="auto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0743FD" w14:paraId="6B280866" w14:textId="77777777" w:rsidTr="003D349A">
        <w:tc>
          <w:tcPr>
            <w:tcW w:w="2518" w:type="dxa"/>
          </w:tcPr>
          <w:p w14:paraId="32EC2E03" w14:textId="77777777" w:rsidR="000743FD" w:rsidRDefault="000743FD" w:rsidP="003D349A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</w:rPr>
              <w:drawing>
                <wp:inline distT="0" distB="0" distL="0" distR="0" wp14:anchorId="79D71947" wp14:editId="4BF1AC1B">
                  <wp:extent cx="1261933" cy="108585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891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14:paraId="29ADFE96" w14:textId="77777777" w:rsidR="000743FD" w:rsidRPr="0098380C" w:rsidRDefault="000743FD" w:rsidP="003D349A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  <w:r>
              <w:rPr>
                <w:rFonts w:ascii="Arial" w:hAnsi="Arial"/>
                <w:b/>
                <w:sz w:val="28"/>
                <w:szCs w:val="28"/>
              </w:rPr>
              <w:t>UNIT 3</w:t>
            </w:r>
          </w:p>
          <w:p w14:paraId="130C7DA3" w14:textId="77777777" w:rsidR="000743FD" w:rsidRDefault="000743FD" w:rsidP="003D349A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14:paraId="613C9215" w14:textId="77777777" w:rsidR="000743FD" w:rsidRPr="0098380C" w:rsidRDefault="000743FD" w:rsidP="003D349A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2    2016</w:t>
            </w:r>
          </w:p>
          <w:p w14:paraId="6BBD0E7C" w14:textId="77777777" w:rsidR="000743FD" w:rsidRPr="0098380C" w:rsidRDefault="000743FD" w:rsidP="003D349A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4EE1A99A" w14:textId="5627CAC4" w:rsidR="000743FD" w:rsidRPr="0098380C" w:rsidRDefault="000743FD" w:rsidP="003D349A">
            <w:pPr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Assumed</w:t>
            </w:r>
          </w:p>
          <w:p w14:paraId="42344AD8" w14:textId="77777777" w:rsidR="000743FD" w:rsidRDefault="000743FD" w:rsidP="003D349A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14:paraId="2AE8BC06" w14:textId="1AD6D7A8" w:rsidR="007C290F" w:rsidRPr="006B4264" w:rsidRDefault="007C290F" w:rsidP="006B4264">
      <w:pPr>
        <w:spacing w:after="200" w:line="276" w:lineRule="auto"/>
        <w:rPr>
          <w:rFonts w:asciiTheme="minorHAnsi" w:hAnsiTheme="minorHAnsi"/>
        </w:rPr>
      </w:pPr>
      <w:r>
        <w:t>Name: _____________________________</w:t>
      </w:r>
    </w:p>
    <w:p w14:paraId="3F1C03AD" w14:textId="36BAD0FB" w:rsidR="006B4264" w:rsidRPr="006B4264" w:rsidRDefault="006B4264" w:rsidP="006B4264">
      <w:pPr>
        <w:spacing w:after="200" w:line="276" w:lineRule="auto"/>
        <w:rPr>
          <w:rFonts w:asciiTheme="minorHAnsi" w:hAnsiTheme="minorHAnsi"/>
        </w:rPr>
      </w:pP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</w:r>
      <w:r w:rsidRPr="006B4264">
        <w:rPr>
          <w:rFonts w:asciiTheme="minorHAnsi" w:hAnsiTheme="minorHAnsi"/>
        </w:rPr>
        <w:tab/>
        <w:t>Reading Time:</w:t>
      </w:r>
      <w:r>
        <w:rPr>
          <w:rFonts w:asciiTheme="minorHAnsi" w:hAnsiTheme="minorHAnsi"/>
        </w:rPr>
        <w:t xml:space="preserve"> 2 minutes</w:t>
      </w:r>
    </w:p>
    <w:p w14:paraId="3DB59449" w14:textId="21216BB2" w:rsidR="008F75F2" w:rsidRDefault="000743FD" w:rsidP="00021398">
      <w:pPr>
        <w:rPr>
          <w:rFonts w:asciiTheme="minorHAnsi" w:hAnsiTheme="minorHAnsi"/>
          <w:b/>
        </w:rPr>
      </w:pPr>
      <w:r w:rsidRPr="003D41C9">
        <w:rPr>
          <w:rFonts w:asciiTheme="minorHAnsi" w:hAnsiTheme="minorHAnsi"/>
        </w:rPr>
        <w:t>Total Marks</w:t>
      </w:r>
      <w:r w:rsidR="00EA2E4B">
        <w:rPr>
          <w:rFonts w:asciiTheme="minorHAnsi" w:hAnsiTheme="minorHAnsi"/>
        </w:rPr>
        <w:t>:  26</w:t>
      </w:r>
      <w:r w:rsidR="00021398" w:rsidRPr="003D41C9">
        <w:rPr>
          <w:rFonts w:asciiTheme="minorHAnsi" w:hAnsiTheme="minorHAnsi"/>
        </w:rPr>
        <w:t xml:space="preserve"> marks</w:t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B41D96" w:rsidRPr="003D41C9">
        <w:rPr>
          <w:rFonts w:asciiTheme="minorHAnsi" w:hAnsiTheme="minorHAnsi"/>
        </w:rPr>
        <w:tab/>
      </w:r>
      <w:r w:rsidR="003D41C9" w:rsidRPr="006B4264">
        <w:rPr>
          <w:rFonts w:asciiTheme="minorHAnsi" w:hAnsiTheme="minorHAnsi"/>
        </w:rPr>
        <w:t>Time Allowed:</w:t>
      </w:r>
      <w:r w:rsidR="00EA2E4B">
        <w:rPr>
          <w:rFonts w:asciiTheme="minorHAnsi" w:hAnsiTheme="minorHAnsi"/>
        </w:rPr>
        <w:t xml:space="preserve"> 28</w:t>
      </w:r>
      <w:r w:rsidR="006B4264">
        <w:rPr>
          <w:rFonts w:asciiTheme="minorHAnsi" w:hAnsiTheme="minorHAnsi"/>
        </w:rPr>
        <w:t xml:space="preserve"> minutes</w:t>
      </w:r>
    </w:p>
    <w:p w14:paraId="3BDD1112" w14:textId="77777777" w:rsidR="006B4264" w:rsidRPr="003D41C9" w:rsidRDefault="006B4264" w:rsidP="00021398">
      <w:pPr>
        <w:rPr>
          <w:rFonts w:asciiTheme="minorHAnsi" w:hAnsiTheme="minorHAnsi"/>
        </w:rPr>
      </w:pPr>
    </w:p>
    <w:p w14:paraId="7A069699" w14:textId="5FF0AE9F" w:rsidR="00CA15AB" w:rsidRDefault="00CA15AB" w:rsidP="00CA15AB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8F75F2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 w:rsidR="00EA2E4B">
        <w:rPr>
          <w:rFonts w:asciiTheme="minorHAnsi" w:hAnsiTheme="minorHAnsi" w:cstheme="minorHAnsi"/>
          <w:b/>
          <w:sz w:val="22"/>
          <w:szCs w:val="22"/>
        </w:rPr>
        <w:t>8</w:t>
      </w:r>
      <w:r w:rsidRPr="008F75F2">
        <w:rPr>
          <w:rFonts w:asciiTheme="minorHAnsi" w:hAnsiTheme="minorHAnsi" w:cstheme="minorHAnsi"/>
          <w:b/>
          <w:sz w:val="22"/>
          <w:szCs w:val="22"/>
        </w:rPr>
        <w:tab/>
        <w:t>(</w:t>
      </w:r>
      <w:r w:rsidR="005102DB">
        <w:rPr>
          <w:rFonts w:asciiTheme="minorHAnsi" w:hAnsiTheme="minorHAnsi" w:cstheme="minorHAnsi"/>
          <w:b/>
          <w:sz w:val="22"/>
          <w:szCs w:val="22"/>
        </w:rPr>
        <w:t>5</w:t>
      </w:r>
      <w:r w:rsidRPr="008F75F2">
        <w:rPr>
          <w:rFonts w:asciiTheme="minorHAnsi" w:hAnsiTheme="minorHAnsi" w:cstheme="minorHAnsi"/>
          <w:b/>
          <w:sz w:val="22"/>
          <w:szCs w:val="22"/>
        </w:rPr>
        <w:t xml:space="preserve"> marks; </w:t>
      </w:r>
      <w:r w:rsidR="005102DB">
        <w:rPr>
          <w:rFonts w:asciiTheme="minorHAnsi" w:hAnsiTheme="minorHAnsi" w:cstheme="minorHAnsi"/>
          <w:b/>
          <w:sz w:val="22"/>
          <w:szCs w:val="22"/>
        </w:rPr>
        <w:t>1</w:t>
      </w:r>
      <w:r w:rsidRPr="008F75F2">
        <w:rPr>
          <w:rFonts w:asciiTheme="minorHAnsi" w:hAnsiTheme="minorHAnsi" w:cstheme="minorHAnsi"/>
          <w:b/>
          <w:sz w:val="22"/>
          <w:szCs w:val="22"/>
        </w:rPr>
        <w:t>,</w:t>
      </w:r>
      <w:r w:rsidR="005102DB">
        <w:rPr>
          <w:rFonts w:asciiTheme="minorHAnsi" w:hAnsiTheme="minorHAnsi" w:cstheme="minorHAnsi"/>
          <w:b/>
          <w:sz w:val="22"/>
          <w:szCs w:val="22"/>
        </w:rPr>
        <w:t>4</w:t>
      </w:r>
      <w:r w:rsidRPr="008F75F2">
        <w:rPr>
          <w:rFonts w:asciiTheme="minorHAnsi" w:hAnsiTheme="minorHAnsi" w:cstheme="minorHAnsi"/>
          <w:b/>
          <w:sz w:val="22"/>
          <w:szCs w:val="22"/>
        </w:rPr>
        <w:t>)</w:t>
      </w:r>
    </w:p>
    <w:p w14:paraId="69CC62DE" w14:textId="77777777" w:rsidR="00CA15AB" w:rsidRPr="00C14F3D" w:rsidRDefault="00C14F3D" w:rsidP="00CA15AB">
      <w:pPr>
        <w:spacing w:after="120"/>
        <w:rPr>
          <w:rFonts w:asciiTheme="minorHAnsi" w:hAnsiTheme="minorHAnsi" w:cstheme="minorHAnsi"/>
          <w:sz w:val="22"/>
          <w:szCs w:val="22"/>
        </w:rPr>
      </w:pPr>
      <w:r w:rsidRPr="00C14F3D">
        <w:rPr>
          <w:rFonts w:ascii="Arial" w:hAnsi="Arial" w:cs="Arial"/>
          <w:noProof/>
          <w:sz w:val="22"/>
          <w:szCs w:val="22"/>
        </w:rPr>
        <w:t xml:space="preserve">One cube root of </w:t>
      </w:r>
      <w:r w:rsidRPr="00530623">
        <w:rPr>
          <w:i/>
          <w:noProof/>
          <w:sz w:val="22"/>
          <w:szCs w:val="22"/>
        </w:rPr>
        <w:t>z</w:t>
      </w:r>
      <w:r w:rsidRPr="00C14F3D">
        <w:rPr>
          <w:rFonts w:ascii="Arial" w:hAnsi="Arial" w:cs="Arial"/>
          <w:noProof/>
          <w:sz w:val="22"/>
          <w:szCs w:val="22"/>
        </w:rPr>
        <w:t xml:space="preserve"> is </w:t>
      </w:r>
      <m:oMath>
        <m:f>
          <m:f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noProof/>
                <w:sz w:val="22"/>
                <w:szCs w:val="22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noProof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noProof/>
                    <w:sz w:val="22"/>
                    <w:szCs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noProof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noProof/>
            <w:sz w:val="22"/>
            <w:szCs w:val="22"/>
          </w:rPr>
          <m:t>+</m:t>
        </m:r>
        <m:f>
          <m:fPr>
            <m:ctrlPr>
              <w:rPr>
                <w:rFonts w:ascii="Cambria Math" w:hAnsi="Cambria Math" w:cs="Arial"/>
                <w:i/>
                <w:noProof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noProof/>
                <w:sz w:val="22"/>
                <w:szCs w:val="22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noProof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noProof/>
                    <w:sz w:val="22"/>
                    <w:szCs w:val="22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noProof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="Arial"/>
            <w:noProof/>
            <w:sz w:val="22"/>
            <w:szCs w:val="22"/>
          </w:rPr>
          <m:t>i</m:t>
        </m:r>
      </m:oMath>
      <w:r w:rsidR="005102DB">
        <w:rPr>
          <w:rFonts w:ascii="Arial" w:hAnsi="Arial" w:cs="Arial"/>
          <w:noProof/>
          <w:sz w:val="22"/>
          <w:szCs w:val="22"/>
        </w:rPr>
        <w:t xml:space="preserve"> </w:t>
      </w:r>
    </w:p>
    <w:p w14:paraId="60F9BF14" w14:textId="77777777" w:rsidR="00CA15AB" w:rsidRPr="000D7353" w:rsidRDefault="00CA15AB" w:rsidP="00CA15AB">
      <w:pPr>
        <w:tabs>
          <w:tab w:val="left" w:pos="5103"/>
        </w:tabs>
        <w:jc w:val="both"/>
        <w:rPr>
          <w:rFonts w:ascii="Arial" w:hAnsi="Arial" w:cs="Arial"/>
          <w:lang w:eastAsia="en-US"/>
        </w:rPr>
      </w:pPr>
      <w:r w:rsidRPr="000D7353">
        <w:rPr>
          <w:rFonts w:ascii="Arial" w:hAnsi="Arial" w:cs="Arial"/>
          <w:lang w:eastAsia="en-US"/>
        </w:rPr>
        <w:tab/>
      </w:r>
    </w:p>
    <w:p w14:paraId="682459B3" w14:textId="77777777" w:rsidR="00CA15AB" w:rsidRDefault="00CA15AB" w:rsidP="00CA15AB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a)</w:t>
      </w:r>
      <w:r w:rsidR="005102DB">
        <w:rPr>
          <w:rFonts w:asciiTheme="minorHAnsi" w:hAnsiTheme="minorHAnsi" w:cstheme="minorHAnsi"/>
          <w:sz w:val="22"/>
          <w:szCs w:val="22"/>
        </w:rPr>
        <w:tab/>
        <w:t xml:space="preserve">Write </w:t>
      </w:r>
      <w:r w:rsidR="005102DB" w:rsidRPr="005102DB">
        <w:rPr>
          <w:sz w:val="22"/>
          <w:szCs w:val="22"/>
        </w:rPr>
        <w:t>z</w:t>
      </w:r>
      <w:r w:rsidR="005102DB">
        <w:rPr>
          <w:rFonts w:asciiTheme="minorHAnsi" w:hAnsiTheme="minorHAnsi" w:cstheme="minorHAnsi"/>
          <w:sz w:val="22"/>
          <w:szCs w:val="22"/>
        </w:rPr>
        <w:t xml:space="preserve"> in exact Cartesian form.</w:t>
      </w:r>
    </w:p>
    <w:p w14:paraId="55921665" w14:textId="77777777" w:rsidR="00CA15AB" w:rsidRPr="000D7353" w:rsidRDefault="00CA15AB" w:rsidP="00CA15AB">
      <w:pPr>
        <w:rPr>
          <w:rFonts w:asciiTheme="minorHAnsi" w:hAnsiTheme="minorHAnsi" w:cstheme="minorHAnsi"/>
          <w:sz w:val="22"/>
          <w:szCs w:val="22"/>
        </w:rPr>
      </w:pPr>
    </w:p>
    <w:p w14:paraId="60720FE2" w14:textId="77777777" w:rsidR="00CA15AB" w:rsidRPr="000D7353" w:rsidRDefault="00CA15AB" w:rsidP="00CA15AB"/>
    <w:p w14:paraId="12D84039" w14:textId="77777777" w:rsidR="00CA15AB" w:rsidRDefault="00CA15AB" w:rsidP="00CA15AB"/>
    <w:p w14:paraId="0D248C7F" w14:textId="77777777" w:rsidR="00CA15AB" w:rsidRDefault="00CA15AB" w:rsidP="00CA15AB"/>
    <w:p w14:paraId="4E2EAA0B" w14:textId="77777777" w:rsidR="00CA15AB" w:rsidRDefault="00CA15AB" w:rsidP="00CA15AB"/>
    <w:p w14:paraId="6F3E53E4" w14:textId="77777777" w:rsidR="00BF3301" w:rsidRPr="000D7353" w:rsidRDefault="00BF3301" w:rsidP="00CA15AB"/>
    <w:p w14:paraId="4525413F" w14:textId="77777777" w:rsidR="00CA15AB" w:rsidRPr="000D7353" w:rsidRDefault="00CA15AB" w:rsidP="00CA15AB"/>
    <w:p w14:paraId="4144EB9F" w14:textId="77777777" w:rsidR="00CA15AB" w:rsidRDefault="00CA15AB" w:rsidP="00CA15AB">
      <w:pPr>
        <w:rPr>
          <w:rFonts w:asciiTheme="minorHAnsi" w:hAnsiTheme="minorHAnsi" w:cstheme="minorHAnsi"/>
          <w:sz w:val="22"/>
          <w:szCs w:val="22"/>
        </w:rPr>
      </w:pPr>
      <w:r w:rsidRPr="000D7353">
        <w:rPr>
          <w:rFonts w:asciiTheme="minorHAnsi" w:hAnsiTheme="minorHAnsi" w:cstheme="minorHAnsi"/>
          <w:sz w:val="22"/>
          <w:szCs w:val="22"/>
        </w:rPr>
        <w:t>b)</w:t>
      </w:r>
      <w:r w:rsidR="005102DB">
        <w:rPr>
          <w:rFonts w:asciiTheme="minorHAnsi" w:hAnsiTheme="minorHAnsi" w:cstheme="minorHAnsi"/>
          <w:sz w:val="22"/>
          <w:szCs w:val="22"/>
        </w:rPr>
        <w:tab/>
        <w:t xml:space="preserve">State the other two cube roots of </w:t>
      </w:r>
      <w:r w:rsidR="005102DB" w:rsidRPr="0054732E">
        <w:rPr>
          <w:i/>
          <w:sz w:val="22"/>
          <w:szCs w:val="22"/>
        </w:rPr>
        <w:t>z</w:t>
      </w:r>
      <w:r w:rsidR="005102DB">
        <w:rPr>
          <w:rFonts w:asciiTheme="minorHAnsi" w:hAnsiTheme="minorHAnsi" w:cstheme="minorHAnsi"/>
          <w:sz w:val="22"/>
          <w:szCs w:val="22"/>
        </w:rPr>
        <w:t xml:space="preserve"> in exact polar form.</w:t>
      </w:r>
    </w:p>
    <w:p w14:paraId="0C101585" w14:textId="77777777" w:rsidR="00CA15AB" w:rsidRPr="00C63B60" w:rsidRDefault="00CA15AB" w:rsidP="00CA15AB">
      <w:pPr>
        <w:rPr>
          <w:rFonts w:asciiTheme="minorHAnsi" w:hAnsiTheme="minorHAnsi" w:cstheme="minorHAnsi"/>
          <w:sz w:val="22"/>
          <w:szCs w:val="22"/>
        </w:rPr>
      </w:pPr>
    </w:p>
    <w:p w14:paraId="6016523A" w14:textId="77777777" w:rsidR="00CA15AB" w:rsidRPr="00C63B60" w:rsidRDefault="00CA15AB" w:rsidP="00CA15AB">
      <w:pPr>
        <w:rPr>
          <w:rFonts w:asciiTheme="minorHAnsi" w:hAnsiTheme="minorHAnsi" w:cstheme="minorHAnsi"/>
          <w:sz w:val="22"/>
          <w:szCs w:val="22"/>
        </w:rPr>
      </w:pPr>
    </w:p>
    <w:p w14:paraId="535D5CC7" w14:textId="77777777" w:rsidR="00CA15AB" w:rsidRDefault="00CA15AB" w:rsidP="00CA15AB">
      <w:pPr>
        <w:rPr>
          <w:rFonts w:asciiTheme="minorHAnsi" w:hAnsiTheme="minorHAnsi" w:cstheme="minorHAnsi"/>
          <w:sz w:val="22"/>
          <w:szCs w:val="22"/>
        </w:rPr>
      </w:pPr>
    </w:p>
    <w:p w14:paraId="3FBD12BD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5384AB56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23ADD172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5E48B5AA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266E1DE4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697D7337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0CB9F873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557D03BB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3805005D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32EBCB0D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1AD96E58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226AD76C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77D71F93" w14:textId="77777777" w:rsidR="00BF3301" w:rsidRDefault="00BF3301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12E34656" w14:textId="77777777" w:rsidR="00BF3301" w:rsidRDefault="00BF3301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340E1581" w14:textId="77777777" w:rsidR="0054732E" w:rsidRDefault="0054732E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1B5BBB8D" w14:textId="77777777" w:rsidR="0054732E" w:rsidRDefault="0054732E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2936C0DA" w14:textId="77777777" w:rsidR="0054732E" w:rsidRDefault="0054732E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3491409D" w14:textId="77777777" w:rsidR="0054732E" w:rsidRDefault="0054732E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4368A392" w14:textId="77777777" w:rsidR="00BF3301" w:rsidRDefault="00BF3301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2057FE65" w14:textId="77777777" w:rsidR="00BF3301" w:rsidRDefault="00BF3301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6AC720CF" w14:textId="77777777" w:rsidR="00BF3301" w:rsidRDefault="00BF3301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47D4496E" w14:textId="77777777" w:rsidR="00F1332C" w:rsidRDefault="00F1332C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3EC50D11" w14:textId="77777777" w:rsidR="00F1332C" w:rsidRDefault="00F1332C" w:rsidP="00BC76DF">
      <w:pPr>
        <w:rPr>
          <w:rFonts w:asciiTheme="minorHAnsi" w:hAnsiTheme="minorHAnsi" w:cstheme="minorHAnsi"/>
          <w:b/>
          <w:sz w:val="22"/>
          <w:szCs w:val="22"/>
        </w:rPr>
      </w:pPr>
    </w:p>
    <w:p w14:paraId="7442A746" w14:textId="413429DD" w:rsidR="00BC76DF" w:rsidRPr="002A3B51" w:rsidRDefault="003D41C9" w:rsidP="00BC76D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 w:rsidR="00EA2E4B">
        <w:rPr>
          <w:rFonts w:asciiTheme="minorHAnsi" w:hAnsiTheme="minorHAnsi" w:cstheme="minorHAnsi"/>
          <w:b/>
          <w:sz w:val="22"/>
          <w:szCs w:val="22"/>
        </w:rPr>
        <w:t>9</w:t>
      </w:r>
      <w:r w:rsidR="000743FD">
        <w:rPr>
          <w:rFonts w:asciiTheme="minorHAnsi" w:hAnsiTheme="minorHAnsi" w:cstheme="minorHAnsi"/>
          <w:b/>
          <w:sz w:val="22"/>
          <w:szCs w:val="22"/>
        </w:rPr>
        <w:t>.</w:t>
      </w:r>
      <w:r w:rsidR="000743FD">
        <w:rPr>
          <w:rFonts w:asciiTheme="minorHAnsi" w:hAnsiTheme="minorHAnsi" w:cstheme="minorHAnsi"/>
          <w:b/>
          <w:sz w:val="22"/>
          <w:szCs w:val="22"/>
        </w:rPr>
        <w:tab/>
        <w:t>(10</w:t>
      </w:r>
      <w:r w:rsidR="00BC76DF" w:rsidRPr="002A3B51">
        <w:rPr>
          <w:rFonts w:asciiTheme="minorHAnsi" w:hAnsiTheme="minorHAnsi" w:cstheme="minorHAnsi"/>
          <w:b/>
          <w:sz w:val="22"/>
          <w:szCs w:val="22"/>
        </w:rPr>
        <w:t xml:space="preserve"> marks; 5, 3</w:t>
      </w:r>
      <w:r w:rsidR="000743FD">
        <w:rPr>
          <w:rFonts w:asciiTheme="minorHAnsi" w:hAnsiTheme="minorHAnsi" w:cstheme="minorHAnsi"/>
          <w:b/>
          <w:sz w:val="22"/>
          <w:szCs w:val="22"/>
        </w:rPr>
        <w:t>, 2</w:t>
      </w:r>
      <w:r w:rsidR="00BC76DF" w:rsidRPr="002A3B51">
        <w:rPr>
          <w:rFonts w:asciiTheme="minorHAnsi" w:hAnsiTheme="minorHAnsi" w:cstheme="minorHAnsi"/>
          <w:b/>
          <w:sz w:val="22"/>
          <w:szCs w:val="22"/>
        </w:rPr>
        <w:t>)</w:t>
      </w:r>
    </w:p>
    <w:p w14:paraId="3C180EDB" w14:textId="0E2E7FC7" w:rsidR="00BC76DF" w:rsidRPr="002A3B51" w:rsidRDefault="00BC76DF" w:rsidP="00BC76DF">
      <w:pPr>
        <w:rPr>
          <w:rFonts w:asciiTheme="minorHAnsi" w:hAnsiTheme="minorHAnsi" w:cstheme="minorHAnsi"/>
          <w:sz w:val="22"/>
          <w:szCs w:val="22"/>
        </w:rPr>
      </w:pPr>
      <w:r w:rsidRPr="002A3B51">
        <w:rPr>
          <w:rFonts w:asciiTheme="minorHAnsi" w:hAnsiTheme="minorHAnsi" w:cstheme="minorHAnsi"/>
          <w:sz w:val="22"/>
          <w:szCs w:val="22"/>
        </w:rPr>
        <w:t>a)</w:t>
      </w:r>
      <w:r w:rsidRPr="002A3B51">
        <w:rPr>
          <w:rFonts w:asciiTheme="minorHAnsi" w:hAnsiTheme="minorHAnsi" w:cstheme="minorHAnsi"/>
          <w:sz w:val="22"/>
          <w:szCs w:val="22"/>
        </w:rPr>
        <w:tab/>
        <w:t xml:space="preserve">Determine </w:t>
      </w:r>
      <w:r w:rsidR="00BF3301">
        <w:rPr>
          <w:rFonts w:asciiTheme="minorHAnsi" w:hAnsiTheme="minorHAnsi" w:cstheme="minorHAnsi"/>
          <w:sz w:val="22"/>
          <w:szCs w:val="22"/>
        </w:rPr>
        <w:t xml:space="preserve">all the roots of the equation </w:t>
      </w:r>
      <m:oMath>
        <m:sSup>
          <m:s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theme="minorHAnsi"/>
                <w:sz w:val="22"/>
                <w:szCs w:val="22"/>
              </w:rPr>
              <m:t>3</m:t>
            </m:r>
          </m:e>
        </m:rad>
        <m:r>
          <w:rPr>
            <w:rFonts w:ascii="Cambria Math" w:hAnsi="Cambria Math" w:cstheme="minorHAnsi"/>
            <w:sz w:val="22"/>
            <w:szCs w:val="22"/>
          </w:rPr>
          <m:t>+i</m:t>
        </m:r>
      </m:oMath>
      <w:r w:rsidR="00BF3301">
        <w:rPr>
          <w:rFonts w:asciiTheme="minorHAnsi" w:hAnsiTheme="minorHAnsi" w:cstheme="minorHAnsi"/>
          <w:sz w:val="22"/>
          <w:szCs w:val="22"/>
        </w:rPr>
        <w:t xml:space="preserve"> , expressing them in</w:t>
      </w:r>
      <w:r w:rsidR="000743FD">
        <w:rPr>
          <w:rFonts w:asciiTheme="minorHAnsi" w:hAnsiTheme="minorHAnsi" w:cstheme="minorHAnsi"/>
          <w:sz w:val="22"/>
          <w:szCs w:val="22"/>
        </w:rPr>
        <w:t xml:space="preserve"> exact</w:t>
      </w:r>
      <w:r w:rsidR="00BF3301">
        <w:rPr>
          <w:rFonts w:asciiTheme="minorHAnsi" w:hAnsiTheme="minorHAnsi" w:cstheme="minorHAnsi"/>
          <w:sz w:val="22"/>
          <w:szCs w:val="22"/>
        </w:rPr>
        <w:t xml:space="preserve"> polar form </w:t>
      </w:r>
      <w:proofErr w:type="spellStart"/>
      <w:r w:rsidR="00BF3301" w:rsidRPr="00BF3301">
        <w:rPr>
          <w:i/>
          <w:sz w:val="22"/>
          <w:szCs w:val="22"/>
        </w:rPr>
        <w:t>r</w:t>
      </w:r>
      <w:r w:rsidR="00BF3301">
        <w:rPr>
          <w:rFonts w:asciiTheme="minorHAnsi" w:hAnsiTheme="minorHAnsi" w:cstheme="minorHAnsi"/>
          <w:sz w:val="22"/>
          <w:szCs w:val="22"/>
        </w:rPr>
        <w:t>cis</w:t>
      </w:r>
      <w:proofErr w:type="spellEnd"/>
      <m:oMath>
        <m:r>
          <w:rPr>
            <w:rFonts w:ascii="Cambria Math" w:hAnsi="Cambria Math" w:cstheme="minorHAnsi"/>
            <w:sz w:val="22"/>
            <w:szCs w:val="22"/>
          </w:rPr>
          <m:t>θ</m:t>
        </m:r>
      </m:oMath>
    </w:p>
    <w:p w14:paraId="01FECD17" w14:textId="77777777" w:rsidR="00BC76DF" w:rsidRDefault="00BF3301" w:rsidP="00BC76D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where  </w:t>
      </w:r>
      <w:r w:rsidRPr="00BF3301">
        <w:rPr>
          <w:i/>
          <w:sz w:val="22"/>
          <w:szCs w:val="22"/>
        </w:rPr>
        <w:t>r</w:t>
      </w:r>
      <m:oMath>
        <m:r>
          <w:rPr>
            <w:rFonts w:ascii="Cambria Math" w:hAnsi="Cambria Math" w:cstheme="minorHAnsi"/>
            <w:sz w:val="22"/>
            <w:szCs w:val="22"/>
          </w:rPr>
          <m:t>≥</m:t>
        </m:r>
      </m:oMath>
      <w:r>
        <w:rPr>
          <w:rFonts w:asciiTheme="minorHAnsi" w:hAnsiTheme="minorHAnsi" w:cstheme="minorHAnsi"/>
          <w:sz w:val="22"/>
          <w:szCs w:val="22"/>
        </w:rPr>
        <w:t xml:space="preserve"> 0 and  </w:t>
      </w:r>
      <m:oMath>
        <m:r>
          <w:rPr>
            <w:rFonts w:ascii="Cambria Math" w:hAnsi="Cambria Math" w:cstheme="minorHAnsi"/>
            <w:sz w:val="20"/>
            <w:szCs w:val="20"/>
          </w:rPr>
          <m:t>-π &lt; θ ≤ π.</m:t>
        </m:r>
      </m:oMath>
    </w:p>
    <w:p w14:paraId="270EA38E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7A53AE7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8D1A93B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E55F2E8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2548A26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0447B72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E407B43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AC5A8AD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BE4E1A5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6B146E4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F96B66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6545BF6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D58D4E4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3EC1793" w14:textId="77777777" w:rsidR="00BC76DF" w:rsidRPr="002A3B51" w:rsidRDefault="00BC76DF" w:rsidP="00BC76DF">
      <w:pPr>
        <w:rPr>
          <w:rFonts w:asciiTheme="minorHAnsi" w:hAnsiTheme="minorHAnsi" w:cstheme="minorHAnsi"/>
          <w:position w:val="-4"/>
          <w:sz w:val="22"/>
          <w:szCs w:val="22"/>
        </w:rPr>
      </w:pPr>
      <w:r w:rsidRPr="002A3B51">
        <w:rPr>
          <w:rFonts w:asciiTheme="minorHAnsi" w:hAnsiTheme="minorHAnsi" w:cstheme="minorHAnsi"/>
          <w:sz w:val="22"/>
          <w:szCs w:val="22"/>
        </w:rPr>
        <w:t xml:space="preserve">b) </w:t>
      </w:r>
      <w:r w:rsidRPr="002A3B51">
        <w:rPr>
          <w:rFonts w:asciiTheme="minorHAnsi" w:hAnsiTheme="minorHAnsi" w:cstheme="minorHAnsi"/>
          <w:sz w:val="22"/>
          <w:szCs w:val="22"/>
        </w:rPr>
        <w:tab/>
        <w:t>Sketch all the roots from (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2A3B51">
        <w:rPr>
          <w:rFonts w:asciiTheme="minorHAnsi" w:hAnsiTheme="minorHAnsi" w:cstheme="minorHAnsi"/>
          <w:sz w:val="22"/>
          <w:szCs w:val="22"/>
        </w:rPr>
        <w:t xml:space="preserve">) on the diagram below. </w:t>
      </w:r>
    </w:p>
    <w:p w14:paraId="7351600E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3DEEA61" w14:textId="77777777" w:rsidR="00BC76DF" w:rsidRDefault="003D349A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object w:dxaOrig="1440" w:dyaOrig="1440" w14:anchorId="685C0B3C">
          <v:shape id="_x0000_s1035" type="#_x0000_t75" style="position:absolute;margin-left:73.55pt;margin-top:15pt;width:236.5pt;height:238.95pt;z-index:251678720">
            <v:imagedata r:id="rId23" o:title=""/>
            <w10:wrap type="square"/>
          </v:shape>
          <o:OLEObject Type="Embed" ProgID="FXDraw.Graphic" ShapeID="_x0000_s1035" DrawAspect="Content" ObjectID="_1596610090" r:id="rId24"/>
        </w:object>
      </w:r>
    </w:p>
    <w:p w14:paraId="69D2574A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6B99BC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F591B2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6E32FAF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A91421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7621BD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FF90AED" w14:textId="77777777" w:rsidR="00BC76DF" w:rsidRDefault="00BC76DF" w:rsidP="00BC76DF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02519F0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6A60DF21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215CF81D" w14:textId="77777777" w:rsidR="008F75F2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06A7456F" w14:textId="77777777" w:rsidR="008F75F2" w:rsidRPr="00C63B60" w:rsidRDefault="008F75F2" w:rsidP="00CA15AB">
      <w:pPr>
        <w:rPr>
          <w:rFonts w:asciiTheme="minorHAnsi" w:hAnsiTheme="minorHAnsi" w:cstheme="minorHAnsi"/>
          <w:sz w:val="22"/>
          <w:szCs w:val="22"/>
        </w:rPr>
      </w:pPr>
    </w:p>
    <w:p w14:paraId="5A1F5F15" w14:textId="77777777" w:rsidR="00CA15AB" w:rsidRPr="00C63B60" w:rsidRDefault="00CA15AB" w:rsidP="00CA15AB">
      <w:pPr>
        <w:rPr>
          <w:rFonts w:asciiTheme="minorHAnsi" w:hAnsiTheme="minorHAnsi" w:cstheme="minorHAnsi"/>
          <w:sz w:val="22"/>
          <w:szCs w:val="22"/>
        </w:rPr>
      </w:pPr>
    </w:p>
    <w:p w14:paraId="008F8578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1D000218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245D20B9" w14:textId="77777777" w:rsidR="00E5529E" w:rsidRDefault="00E5529E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23BD1B8F" w14:textId="4C1C16E0" w:rsidR="00E5529E" w:rsidRPr="000743FD" w:rsidRDefault="000743FD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c)</w:t>
      </w:r>
      <w:r>
        <w:rPr>
          <w:rFonts w:asciiTheme="minorHAnsi" w:hAnsiTheme="minorHAnsi" w:cstheme="minorHAnsi"/>
          <w:sz w:val="22"/>
          <w:szCs w:val="22"/>
          <w:lang w:eastAsia="en-US"/>
        </w:rPr>
        <w:tab/>
        <w:t>The roots form the vertices of a hexagon.  Determine the exact value for the perimeter of the hexagon.</w:t>
      </w:r>
    </w:p>
    <w:p w14:paraId="28D6FD94" w14:textId="77777777" w:rsidR="00E5529E" w:rsidRDefault="00E5529E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2CFBABA0" w14:textId="77777777" w:rsidR="000743FD" w:rsidRDefault="000743FD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4DF3D7D7" w14:textId="77777777" w:rsidR="000743FD" w:rsidRDefault="000743FD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1EAC2E38" w14:textId="77777777" w:rsidR="000743FD" w:rsidRDefault="000743FD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1D6D8906" w14:textId="77777777" w:rsidR="000743FD" w:rsidRDefault="000743FD" w:rsidP="003D41C9">
      <w:pPr>
        <w:tabs>
          <w:tab w:val="left" w:pos="567"/>
          <w:tab w:val="left" w:pos="1134"/>
        </w:tabs>
        <w:spacing w:after="120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14:paraId="5ACAD092" w14:textId="1B2C6B03" w:rsidR="004F5C19" w:rsidRDefault="003D41C9" w:rsidP="00E270BD">
      <w:pPr>
        <w:tabs>
          <w:tab w:val="left" w:pos="567"/>
          <w:tab w:val="left" w:pos="1134"/>
        </w:tabs>
        <w:spacing w:after="120"/>
        <w:ind w:left="567" w:hanging="567"/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Question </w:t>
      </w:r>
      <w:r w:rsidR="00EA2E4B">
        <w:rPr>
          <w:rFonts w:asciiTheme="minorHAnsi" w:hAnsiTheme="minorHAnsi" w:cstheme="minorHAnsi"/>
          <w:b/>
          <w:sz w:val="22"/>
          <w:szCs w:val="22"/>
          <w:lang w:eastAsia="en-US"/>
        </w:rPr>
        <w:t>10</w:t>
      </w:r>
      <w:r w:rsidR="00A05F62">
        <w:rPr>
          <w:rFonts w:asciiTheme="minorHAnsi" w:hAnsiTheme="minorHAnsi" w:cstheme="minorHAnsi"/>
          <w:b/>
          <w:sz w:val="22"/>
          <w:szCs w:val="22"/>
          <w:lang w:eastAsia="en-US"/>
        </w:rPr>
        <w:t>.</w:t>
      </w:r>
      <w:r w:rsidR="00A05F62">
        <w:rPr>
          <w:rFonts w:asciiTheme="minorHAnsi" w:hAnsiTheme="minorHAnsi" w:cstheme="minorHAnsi"/>
          <w:b/>
          <w:sz w:val="22"/>
          <w:szCs w:val="22"/>
          <w:lang w:eastAsia="en-US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  <w:lang w:eastAsia="en-US"/>
        </w:rPr>
        <w:t>6</w:t>
      </w:r>
      <w:r w:rsidR="004F5C19" w:rsidRPr="00950677"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 marks</w:t>
      </w:r>
      <w:r w:rsidR="00A05F62">
        <w:rPr>
          <w:rFonts w:asciiTheme="minorHAnsi" w:hAnsiTheme="minorHAnsi" w:cstheme="minorHAnsi"/>
          <w:b/>
          <w:sz w:val="22"/>
          <w:szCs w:val="22"/>
          <w:lang w:eastAsia="en-US"/>
        </w:rPr>
        <w:t>;</w:t>
      </w:r>
      <w:r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 2, 4</w:t>
      </w:r>
      <w:r w:rsidR="004F5C19" w:rsidRPr="00950677">
        <w:rPr>
          <w:rFonts w:asciiTheme="minorHAnsi" w:hAnsiTheme="minorHAnsi" w:cstheme="minorHAnsi"/>
          <w:b/>
          <w:sz w:val="22"/>
          <w:szCs w:val="22"/>
          <w:lang w:eastAsia="en-US"/>
        </w:rPr>
        <w:t xml:space="preserve">] </w:t>
      </w:r>
    </w:p>
    <w:p w14:paraId="31B06345" w14:textId="77777777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3B51">
        <w:rPr>
          <w:rFonts w:asciiTheme="minorHAnsi" w:hAnsiTheme="minorHAnsi" w:cstheme="minorHAnsi"/>
          <w:sz w:val="22"/>
          <w:szCs w:val="22"/>
          <w:lang w:eastAsia="en-US"/>
        </w:rPr>
        <w:t xml:space="preserve">For 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="003D41C9" w:rsidRPr="003D41C9">
        <w:rPr>
          <w:rFonts w:asciiTheme="minorHAnsi" w:hAnsiTheme="minorHAnsi" w:cstheme="minorHAnsi"/>
          <w:position w:val="-14"/>
          <w:sz w:val="22"/>
          <w:szCs w:val="22"/>
          <w:lang w:eastAsia="en-US"/>
        </w:rPr>
        <w:object w:dxaOrig="2020" w:dyaOrig="400" w14:anchorId="2E27DFDA">
          <v:shape id="_x0000_i1033" type="#_x0000_t75" style="width:101.3pt;height:20.2pt" o:ole="">
            <v:imagedata r:id="rId25" o:title=""/>
          </v:shape>
          <o:OLEObject Type="Embed" ProgID="Equation.3" ShapeID="_x0000_i1033" DrawAspect="Content" ObjectID="_1596610085" r:id="rId26"/>
        </w:object>
      </w:r>
      <w:r w:rsidR="00F460D6" w:rsidRPr="002A3B51">
        <w:rPr>
          <w:rFonts w:asciiTheme="minorHAnsi" w:hAnsiTheme="minorHAnsi" w:cstheme="minorHAnsi"/>
          <w:sz w:val="22"/>
          <w:szCs w:val="22"/>
          <w:lang w:eastAsia="en-US"/>
        </w:rPr>
        <w:fldChar w:fldCharType="begin"/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instrText xml:space="preserve"> QUOTE </w:instrTex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 xml:space="preserve">z :  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z-(3+4i)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=2</m:t>
            </m:r>
          </m:e>
        </m:d>
      </m:oMath>
      <w:r w:rsidR="00F460D6" w:rsidRPr="002A3B51">
        <w:rPr>
          <w:rFonts w:asciiTheme="minorHAnsi" w:hAnsiTheme="minorHAnsi" w:cstheme="minorHAnsi"/>
          <w:sz w:val="22"/>
          <w:szCs w:val="22"/>
          <w:lang w:eastAsia="en-US"/>
        </w:rPr>
        <w:fldChar w:fldCharType="end"/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 xml:space="preserve">  determine:</w:t>
      </w:r>
    </w:p>
    <w:p w14:paraId="2E49E722" w14:textId="77777777" w:rsidR="003D41C9" w:rsidRDefault="003D41C9" w:rsidP="003D41C9"/>
    <w:p w14:paraId="56DD115A" w14:textId="77777777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79EF87E1" w14:textId="5828343A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3B51">
        <w:rPr>
          <w:rFonts w:asciiTheme="minorHAnsi" w:hAnsiTheme="minorHAnsi" w:cstheme="minorHAnsi"/>
          <w:sz w:val="22"/>
          <w:szCs w:val="22"/>
          <w:lang w:eastAsia="en-US"/>
        </w:rPr>
        <w:t>a)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ab/>
        <w:t>The maximum</w:t>
      </w:r>
      <w:r w:rsidR="003D41C9">
        <w:rPr>
          <w:rFonts w:asciiTheme="minorHAnsi" w:hAnsiTheme="minorHAnsi" w:cstheme="minorHAnsi"/>
          <w:sz w:val="22"/>
          <w:szCs w:val="22"/>
          <w:lang w:eastAsia="en-US"/>
        </w:rPr>
        <w:t xml:space="preserve"> and minimum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2A3F97">
        <w:rPr>
          <w:rFonts w:asciiTheme="minorHAnsi" w:hAnsiTheme="minorHAnsi" w:cstheme="minorHAnsi"/>
          <w:sz w:val="22"/>
          <w:szCs w:val="22"/>
          <w:lang w:eastAsia="en-US"/>
        </w:rPr>
        <w:t xml:space="preserve">value 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>of |</w:t>
      </w:r>
      <w:r w:rsidRPr="00C545E9">
        <w:rPr>
          <w:i/>
          <w:sz w:val="22"/>
          <w:szCs w:val="22"/>
          <w:lang w:eastAsia="en-US"/>
        </w:rPr>
        <w:t>z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>|</w:t>
      </w:r>
    </w:p>
    <w:p w14:paraId="753CA8F0" w14:textId="77777777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3329F61A" w14:textId="77777777" w:rsidR="004F5C19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6BD3011C" w14:textId="77777777" w:rsidR="00950677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18DE7BD2" w14:textId="77777777" w:rsidR="00950677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2A40E974" w14:textId="77777777" w:rsidR="00950677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1748C988" w14:textId="77777777" w:rsidR="00950677" w:rsidRPr="002A3B51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5E681755" w14:textId="77777777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5A54092B" w14:textId="6CC880C9" w:rsidR="004F5C19" w:rsidRPr="002A3B51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2A3B51">
        <w:rPr>
          <w:rFonts w:asciiTheme="minorHAnsi" w:hAnsiTheme="minorHAnsi" w:cstheme="minorHAnsi"/>
          <w:sz w:val="22"/>
          <w:szCs w:val="22"/>
          <w:lang w:eastAsia="en-US"/>
        </w:rPr>
        <w:t>b)</w:t>
      </w:r>
      <w:r w:rsidRPr="002A3B51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="003D41C9">
        <w:rPr>
          <w:rFonts w:asciiTheme="minorHAnsi" w:hAnsiTheme="minorHAnsi" w:cstheme="minorHAnsi"/>
          <w:sz w:val="22"/>
          <w:szCs w:val="22"/>
          <w:lang w:eastAsia="en-US"/>
        </w:rPr>
        <w:t xml:space="preserve">the maximum and minimum values of </w:t>
      </w:r>
      <w:proofErr w:type="spellStart"/>
      <w:r w:rsidR="003D41C9">
        <w:rPr>
          <w:rFonts w:asciiTheme="minorHAnsi" w:hAnsiTheme="minorHAnsi" w:cstheme="minorHAnsi"/>
          <w:sz w:val="22"/>
          <w:szCs w:val="22"/>
          <w:lang w:eastAsia="en-US"/>
        </w:rPr>
        <w:t>arg</w:t>
      </w:r>
      <w:proofErr w:type="spellEnd"/>
      <w:r w:rsidR="003D41C9">
        <w:rPr>
          <w:rFonts w:asciiTheme="minorHAnsi" w:hAnsiTheme="minorHAnsi" w:cstheme="minorHAnsi"/>
          <w:sz w:val="22"/>
          <w:szCs w:val="22"/>
          <w:lang w:eastAsia="en-US"/>
        </w:rPr>
        <w:t xml:space="preserve"> z.</w:t>
      </w:r>
    </w:p>
    <w:p w14:paraId="64F0A909" w14:textId="77777777" w:rsidR="004F5C19" w:rsidRPr="004F5C19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7F91A61E" w14:textId="77777777" w:rsidR="004F5C19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119EC3AA" w14:textId="77777777" w:rsidR="00950677" w:rsidRPr="004F5C19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12C5007D" w14:textId="77777777" w:rsidR="004F5C19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2AB089F0" w14:textId="77777777" w:rsidR="00950677" w:rsidRPr="004F5C19" w:rsidRDefault="00950677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51A87D73" w14:textId="77777777" w:rsidR="004F5C19" w:rsidRPr="004F5C19" w:rsidRDefault="004F5C19" w:rsidP="004F5C19">
      <w:pPr>
        <w:tabs>
          <w:tab w:val="left" w:pos="567"/>
          <w:tab w:val="left" w:pos="1134"/>
        </w:tabs>
        <w:ind w:left="567" w:hanging="567"/>
        <w:jc w:val="both"/>
        <w:rPr>
          <w:rFonts w:ascii="Arial" w:hAnsi="Arial" w:cs="Arial"/>
          <w:lang w:eastAsia="en-US"/>
        </w:rPr>
      </w:pPr>
    </w:p>
    <w:p w14:paraId="31F6D73C" w14:textId="77777777" w:rsidR="004F5C19" w:rsidRPr="002A3B51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65ABDF3A" w14:textId="77777777" w:rsidR="004F5C19" w:rsidRPr="002A3B51" w:rsidRDefault="004F5C19" w:rsidP="004F5C19">
      <w:pPr>
        <w:rPr>
          <w:rFonts w:asciiTheme="minorHAnsi" w:hAnsiTheme="minorHAnsi" w:cstheme="minorHAnsi"/>
          <w:sz w:val="22"/>
          <w:szCs w:val="22"/>
        </w:rPr>
      </w:pPr>
      <w:r w:rsidRPr="002A3B51">
        <w:rPr>
          <w:rFonts w:asciiTheme="minorHAnsi" w:hAnsiTheme="minorHAnsi" w:cstheme="minorHAnsi"/>
          <w:sz w:val="22"/>
          <w:szCs w:val="22"/>
        </w:rPr>
        <w:tab/>
      </w:r>
    </w:p>
    <w:p w14:paraId="0D9FAA63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4158442C" w14:textId="77777777" w:rsidR="00950677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723C2C44" w14:textId="77777777" w:rsidR="00950677" w:rsidRPr="002A3B51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097B1635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520F9923" w14:textId="77777777" w:rsidR="00950677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3B72C229" w14:textId="77777777" w:rsidR="00950677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3C8F6EB2" w14:textId="77777777" w:rsidR="00950677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6596674C" w14:textId="77777777" w:rsidR="00950677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5605B722" w14:textId="77777777" w:rsidR="00950677" w:rsidRPr="002A3B51" w:rsidRDefault="00950677" w:rsidP="004F5C19">
      <w:pPr>
        <w:rPr>
          <w:rFonts w:asciiTheme="minorHAnsi" w:hAnsiTheme="minorHAnsi" w:cstheme="minorHAnsi"/>
          <w:sz w:val="22"/>
          <w:szCs w:val="22"/>
        </w:rPr>
      </w:pPr>
    </w:p>
    <w:p w14:paraId="344F7C1A" w14:textId="77777777" w:rsidR="004F5C19" w:rsidRPr="002A3B51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6858C8BC" w14:textId="77777777" w:rsidR="004F5C19" w:rsidRPr="002A3B51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44BDFDE8" w14:textId="0B6BF193" w:rsidR="004F5C19" w:rsidRDefault="004F5C19" w:rsidP="003D41C9">
      <w:pPr>
        <w:tabs>
          <w:tab w:val="left" w:pos="567"/>
          <w:tab w:val="left" w:pos="1134"/>
        </w:tabs>
        <w:ind w:left="1134" w:hanging="1134"/>
        <w:jc w:val="both"/>
        <w:rPr>
          <w:rFonts w:asciiTheme="minorHAnsi" w:hAnsiTheme="minorHAnsi" w:cstheme="minorHAnsi"/>
          <w:sz w:val="22"/>
          <w:szCs w:val="22"/>
        </w:rPr>
      </w:pPr>
    </w:p>
    <w:p w14:paraId="47C29522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0EE009C1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43E2E0C5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71D5AD1F" w14:textId="77777777" w:rsidR="002A3B51" w:rsidRDefault="002A3B51" w:rsidP="004F5C19">
      <w:pPr>
        <w:rPr>
          <w:rFonts w:asciiTheme="minorHAnsi" w:hAnsiTheme="minorHAnsi" w:cstheme="minorHAnsi"/>
          <w:sz w:val="22"/>
          <w:szCs w:val="22"/>
        </w:rPr>
      </w:pPr>
    </w:p>
    <w:p w14:paraId="2D5F6A03" w14:textId="77777777" w:rsidR="002A3B51" w:rsidRPr="004F5C19" w:rsidRDefault="002A3B51" w:rsidP="004F5C19">
      <w:pPr>
        <w:rPr>
          <w:rFonts w:asciiTheme="minorHAnsi" w:hAnsiTheme="minorHAnsi" w:cstheme="minorHAnsi"/>
          <w:sz w:val="22"/>
          <w:szCs w:val="22"/>
        </w:rPr>
      </w:pPr>
    </w:p>
    <w:p w14:paraId="4072B05C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0AE486E7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7C17F859" w14:textId="77777777" w:rsidR="004F5C19" w:rsidRP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3E9F6385" w14:textId="77777777" w:rsidR="004F5C19" w:rsidRDefault="004F5C19" w:rsidP="004F5C19">
      <w:pPr>
        <w:rPr>
          <w:rFonts w:asciiTheme="minorHAnsi" w:hAnsiTheme="minorHAnsi" w:cstheme="minorHAnsi"/>
          <w:sz w:val="22"/>
          <w:szCs w:val="22"/>
        </w:rPr>
      </w:pPr>
    </w:p>
    <w:p w14:paraId="03B9C275" w14:textId="77777777" w:rsidR="002A3B51" w:rsidRDefault="002A3B51" w:rsidP="002A3B51">
      <w:pPr>
        <w:rPr>
          <w:rFonts w:asciiTheme="minorHAnsi" w:hAnsiTheme="minorHAnsi" w:cstheme="minorHAnsi"/>
          <w:b/>
          <w:sz w:val="22"/>
          <w:szCs w:val="22"/>
        </w:rPr>
      </w:pPr>
    </w:p>
    <w:p w14:paraId="0865AD84" w14:textId="77777777" w:rsidR="004F5C19" w:rsidRPr="005D6C40" w:rsidRDefault="004F5C19" w:rsidP="004F5C19">
      <w:pPr>
        <w:tabs>
          <w:tab w:val="left" w:pos="567"/>
        </w:tabs>
        <w:ind w:left="567" w:hanging="567"/>
      </w:pPr>
    </w:p>
    <w:p w14:paraId="3FBE5E78" w14:textId="77777777" w:rsidR="004F5C19" w:rsidRPr="005D6C40" w:rsidRDefault="004F5C19" w:rsidP="004F5C19">
      <w:pPr>
        <w:tabs>
          <w:tab w:val="left" w:pos="567"/>
        </w:tabs>
        <w:ind w:left="567" w:hanging="567"/>
      </w:pPr>
    </w:p>
    <w:p w14:paraId="053B004F" w14:textId="77777777" w:rsidR="004F5C19" w:rsidRDefault="004F5C19" w:rsidP="004F5C19">
      <w:pPr>
        <w:tabs>
          <w:tab w:val="left" w:pos="567"/>
        </w:tabs>
        <w:ind w:left="567" w:hanging="567"/>
      </w:pPr>
    </w:p>
    <w:p w14:paraId="43877A97" w14:textId="77777777" w:rsidR="004F5C19" w:rsidRDefault="004F5C19" w:rsidP="004F5C19">
      <w:pPr>
        <w:tabs>
          <w:tab w:val="left" w:pos="567"/>
        </w:tabs>
        <w:ind w:left="567" w:hanging="567"/>
      </w:pPr>
    </w:p>
    <w:p w14:paraId="3F76CCEB" w14:textId="77777777" w:rsidR="00E270BD" w:rsidRDefault="00E270BD" w:rsidP="00E270BD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</w:p>
    <w:p w14:paraId="7398FA6C" w14:textId="77777777" w:rsidR="003D41C9" w:rsidRDefault="003D41C9" w:rsidP="00E270BD">
      <w:pPr>
        <w:spacing w:after="120" w:line="360" w:lineRule="auto"/>
        <w:rPr>
          <w:rFonts w:asciiTheme="minorHAnsi" w:hAnsiTheme="minorHAnsi" w:cstheme="minorHAnsi"/>
          <w:sz w:val="22"/>
          <w:szCs w:val="22"/>
        </w:rPr>
      </w:pPr>
    </w:p>
    <w:p w14:paraId="459D69C2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121211EF" w14:textId="77777777" w:rsidR="00EA2E4B" w:rsidRDefault="00EA2E4B" w:rsidP="00021398">
      <w:pPr>
        <w:rPr>
          <w:rFonts w:asciiTheme="minorHAnsi" w:hAnsiTheme="minorHAnsi" w:cstheme="minorHAnsi"/>
          <w:sz w:val="22"/>
          <w:szCs w:val="22"/>
        </w:rPr>
      </w:pPr>
    </w:p>
    <w:p w14:paraId="337731F1" w14:textId="4DBC432F" w:rsidR="00970BFD" w:rsidRPr="003D41C9" w:rsidRDefault="003D41C9" w:rsidP="003D41C9">
      <w:pPr>
        <w:spacing w:after="120"/>
        <w:rPr>
          <w:rFonts w:asciiTheme="minorHAnsi" w:hAnsiTheme="minorHAnsi" w:cstheme="minorHAnsi"/>
          <w:b/>
          <w:sz w:val="22"/>
          <w:szCs w:val="22"/>
        </w:rPr>
      </w:pPr>
      <w:r w:rsidRPr="00E5529E">
        <w:rPr>
          <w:rFonts w:asciiTheme="minorHAnsi" w:hAnsiTheme="minorHAnsi" w:cstheme="minorHAnsi"/>
          <w:b/>
          <w:sz w:val="22"/>
          <w:szCs w:val="22"/>
        </w:rPr>
        <w:t xml:space="preserve">Question </w:t>
      </w:r>
      <w:r>
        <w:rPr>
          <w:rFonts w:asciiTheme="minorHAnsi" w:hAnsiTheme="minorHAnsi" w:cstheme="minorHAnsi"/>
          <w:b/>
          <w:sz w:val="22"/>
          <w:szCs w:val="22"/>
        </w:rPr>
        <w:t>11.</w:t>
      </w:r>
      <w:r w:rsidRPr="00E5529E">
        <w:rPr>
          <w:rFonts w:asciiTheme="minorHAnsi" w:hAnsiTheme="minorHAnsi" w:cstheme="minorHAnsi"/>
          <w:b/>
          <w:sz w:val="22"/>
          <w:szCs w:val="22"/>
        </w:rPr>
        <w:tab/>
        <w:t>(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E5529E">
        <w:rPr>
          <w:rFonts w:asciiTheme="minorHAnsi" w:hAnsiTheme="minorHAnsi" w:cstheme="minorHAnsi"/>
          <w:b/>
          <w:sz w:val="22"/>
          <w:szCs w:val="22"/>
        </w:rPr>
        <w:t xml:space="preserve"> marks)</w:t>
      </w:r>
    </w:p>
    <w:p w14:paraId="49DA8ACB" w14:textId="02DC0519" w:rsidR="00970BFD" w:rsidRPr="003D41C9" w:rsidRDefault="00970BFD" w:rsidP="00970BFD">
      <w:pPr>
        <w:pStyle w:val="PartA"/>
        <w:rPr>
          <w:rFonts w:asciiTheme="minorHAnsi" w:hAnsiTheme="minorHAnsi"/>
          <w:lang w:val="en-US"/>
        </w:rPr>
      </w:pPr>
      <w:r>
        <w:rPr>
          <w:lang w:val="en-US"/>
        </w:rPr>
        <w:tab/>
      </w:r>
      <w:r w:rsidRPr="003D41C9">
        <w:rPr>
          <w:rFonts w:asciiTheme="minorHAnsi" w:hAnsiTheme="minorHAnsi"/>
          <w:lang w:val="en-US"/>
        </w:rPr>
        <w:t xml:space="preserve">Use the identity </w:t>
      </w:r>
      <w:r w:rsidRPr="003D41C9">
        <w:rPr>
          <w:rFonts w:asciiTheme="minorHAnsi" w:hAnsiTheme="minorHAnsi"/>
          <w:position w:val="-26"/>
          <w:lang w:val="en-US"/>
        </w:rPr>
        <w:object w:dxaOrig="1840" w:dyaOrig="620" w14:anchorId="386AAC03">
          <v:shape id="_x0000_i1034" type="#_x0000_t75" style="width:92.2pt;height:30.6pt" o:ole="">
            <v:imagedata r:id="rId27" o:title=""/>
          </v:shape>
          <o:OLEObject Type="Embed" ProgID="Equation.DSMT4" ShapeID="_x0000_i1034" DrawAspect="Content" ObjectID="_1596610086" r:id="rId28"/>
        </w:object>
      </w:r>
      <w:r w:rsidRPr="003D41C9">
        <w:rPr>
          <w:rFonts w:asciiTheme="minorHAnsi" w:hAnsiTheme="minorHAnsi"/>
          <w:lang w:val="en-US"/>
        </w:rPr>
        <w:t xml:space="preserve"> to prove that </w:t>
      </w:r>
      <w:r w:rsidRPr="003D41C9">
        <w:rPr>
          <w:rFonts w:asciiTheme="minorHAnsi" w:hAnsiTheme="minorHAnsi"/>
          <w:position w:val="-22"/>
          <w:lang w:val="en-US"/>
        </w:rPr>
        <w:object w:dxaOrig="2320" w:dyaOrig="580" w14:anchorId="6F55CE5C">
          <v:shape id="_x0000_i1035" type="#_x0000_t75" style="width:116.3pt;height:29.3pt" o:ole="">
            <v:imagedata r:id="rId29" o:title=""/>
          </v:shape>
          <o:OLEObject Type="Embed" ProgID="Equation.DSMT4" ShapeID="_x0000_i1035" DrawAspect="Content" ObjectID="_1596610087" r:id="rId30"/>
        </w:object>
      </w:r>
      <w:r w:rsidRPr="003D41C9">
        <w:rPr>
          <w:rFonts w:asciiTheme="minorHAnsi" w:hAnsiTheme="minorHAnsi"/>
          <w:lang w:val="en-US"/>
        </w:rPr>
        <w:t>.</w:t>
      </w:r>
      <w:r w:rsidRPr="003D41C9">
        <w:rPr>
          <w:rFonts w:asciiTheme="minorHAnsi" w:hAnsiTheme="minorHAnsi"/>
          <w:lang w:val="en-US"/>
        </w:rPr>
        <w:tab/>
      </w:r>
    </w:p>
    <w:p w14:paraId="2A4B4757" w14:textId="77777777" w:rsidR="007C290F" w:rsidRPr="003D41C9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24FC91E6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0875EE5D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2F46160A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2EC85693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56AE102E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6EAF9930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6194B687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212B4F0F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1584A926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1D59E136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1C219642" w14:textId="77777777" w:rsidR="007C290F" w:rsidRDefault="007C290F" w:rsidP="00021398">
      <w:pPr>
        <w:rPr>
          <w:rFonts w:asciiTheme="minorHAnsi" w:hAnsiTheme="minorHAnsi" w:cstheme="minorHAnsi"/>
          <w:sz w:val="22"/>
          <w:szCs w:val="22"/>
        </w:rPr>
      </w:pPr>
    </w:p>
    <w:p w14:paraId="4F8E19F3" w14:textId="77777777" w:rsidR="00021398" w:rsidRDefault="00021398" w:rsidP="00021398">
      <w:pPr>
        <w:rPr>
          <w:rFonts w:asciiTheme="minorHAnsi" w:hAnsiTheme="minorHAnsi" w:cstheme="minorHAnsi"/>
          <w:sz w:val="22"/>
          <w:szCs w:val="22"/>
        </w:rPr>
      </w:pPr>
    </w:p>
    <w:p w14:paraId="74A5F62D" w14:textId="77777777" w:rsidR="00021398" w:rsidRPr="00A05F62" w:rsidRDefault="00021398" w:rsidP="00021398">
      <w:pPr>
        <w:rPr>
          <w:rFonts w:asciiTheme="minorHAnsi" w:hAnsiTheme="minorHAnsi" w:cstheme="minorHAnsi"/>
          <w:sz w:val="22"/>
          <w:szCs w:val="22"/>
        </w:rPr>
      </w:pPr>
    </w:p>
    <w:sectPr w:rsidR="00021398" w:rsidRPr="00A05F62" w:rsidSect="005A1E23">
      <w:footerReference w:type="even" r:id="rId31"/>
      <w:footerReference w:type="default" r:id="rId3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D270E" w14:textId="77777777" w:rsidR="00380A84" w:rsidRDefault="00380A84" w:rsidP="00C63B60">
      <w:r>
        <w:separator/>
      </w:r>
    </w:p>
  </w:endnote>
  <w:endnote w:type="continuationSeparator" w:id="0">
    <w:p w14:paraId="394ADAB0" w14:textId="77777777" w:rsidR="00380A84" w:rsidRDefault="00380A84" w:rsidP="00C6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B5726" w14:textId="77777777" w:rsidR="00380A84" w:rsidRDefault="00380A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6EB28BE" w14:textId="77777777" w:rsidR="00380A84" w:rsidRDefault="00380A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DAA80" w14:textId="77777777" w:rsidR="00380A84" w:rsidRDefault="00380A84" w:rsidP="00A02803">
    <w:pPr>
      <w:pStyle w:val="Footer"/>
      <w:tabs>
        <w:tab w:val="right" w:pos="9072"/>
      </w:tabs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235FF" w14:textId="77777777" w:rsidR="00380A84" w:rsidRDefault="00380A84" w:rsidP="00C63B60">
      <w:r>
        <w:separator/>
      </w:r>
    </w:p>
  </w:footnote>
  <w:footnote w:type="continuationSeparator" w:id="0">
    <w:p w14:paraId="23D51A31" w14:textId="77777777" w:rsidR="00380A84" w:rsidRDefault="00380A84" w:rsidP="00C63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739CD"/>
    <w:multiLevelType w:val="hybridMultilevel"/>
    <w:tmpl w:val="89E48C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53"/>
    <w:rsid w:val="00021398"/>
    <w:rsid w:val="000743FD"/>
    <w:rsid w:val="000910D3"/>
    <w:rsid w:val="000D7353"/>
    <w:rsid w:val="000E5CAF"/>
    <w:rsid w:val="001818F2"/>
    <w:rsid w:val="00262A1E"/>
    <w:rsid w:val="0026471E"/>
    <w:rsid w:val="002A3B51"/>
    <w:rsid w:val="002A3F97"/>
    <w:rsid w:val="003766E0"/>
    <w:rsid w:val="0038019E"/>
    <w:rsid w:val="00380A84"/>
    <w:rsid w:val="0039262B"/>
    <w:rsid w:val="003D349A"/>
    <w:rsid w:val="003D41C9"/>
    <w:rsid w:val="00477F28"/>
    <w:rsid w:val="004F5C19"/>
    <w:rsid w:val="005102DB"/>
    <w:rsid w:val="00530623"/>
    <w:rsid w:val="0054732E"/>
    <w:rsid w:val="005771E1"/>
    <w:rsid w:val="005A1E23"/>
    <w:rsid w:val="005B074C"/>
    <w:rsid w:val="005F181F"/>
    <w:rsid w:val="00624099"/>
    <w:rsid w:val="00641CFD"/>
    <w:rsid w:val="006B4264"/>
    <w:rsid w:val="00702BFC"/>
    <w:rsid w:val="00741579"/>
    <w:rsid w:val="007C290F"/>
    <w:rsid w:val="008C239A"/>
    <w:rsid w:val="008F75F2"/>
    <w:rsid w:val="00913780"/>
    <w:rsid w:val="00914A10"/>
    <w:rsid w:val="00950677"/>
    <w:rsid w:val="00964BF8"/>
    <w:rsid w:val="00970BFD"/>
    <w:rsid w:val="009C51FE"/>
    <w:rsid w:val="009F0EAA"/>
    <w:rsid w:val="00A02803"/>
    <w:rsid w:val="00A05F62"/>
    <w:rsid w:val="00A176A5"/>
    <w:rsid w:val="00A36545"/>
    <w:rsid w:val="00A62020"/>
    <w:rsid w:val="00A80C44"/>
    <w:rsid w:val="00AE1EED"/>
    <w:rsid w:val="00B14600"/>
    <w:rsid w:val="00B41D96"/>
    <w:rsid w:val="00BC76DF"/>
    <w:rsid w:val="00BF3301"/>
    <w:rsid w:val="00C14F3D"/>
    <w:rsid w:val="00C545E9"/>
    <w:rsid w:val="00C63B60"/>
    <w:rsid w:val="00CA15AB"/>
    <w:rsid w:val="00CF0A31"/>
    <w:rsid w:val="00D82CF0"/>
    <w:rsid w:val="00E270BD"/>
    <w:rsid w:val="00E5529E"/>
    <w:rsid w:val="00E6118F"/>
    <w:rsid w:val="00E61DED"/>
    <w:rsid w:val="00E92F32"/>
    <w:rsid w:val="00EA2E4B"/>
    <w:rsid w:val="00F1332C"/>
    <w:rsid w:val="00F460D6"/>
    <w:rsid w:val="00F84708"/>
    <w:rsid w:val="00FB55EE"/>
    <w:rsid w:val="00FD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C8C8741"/>
  <w15:docId w15:val="{CDB9C489-395E-4BB2-B2BA-CE49AE646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73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353"/>
    <w:rPr>
      <w:rFonts w:ascii="Tahoma" w:eastAsia="Times New Roman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63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B60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C63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B60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C63B60"/>
    <w:rPr>
      <w:color w:val="808080"/>
    </w:rPr>
  </w:style>
  <w:style w:type="character" w:styleId="PageNumber">
    <w:name w:val="page number"/>
    <w:rsid w:val="004F5C19"/>
    <w:rPr>
      <w:rFonts w:ascii="Arial" w:hAnsi="Arial"/>
      <w:noProof w:val="0"/>
      <w:sz w:val="14"/>
      <w:lang w:val="en-GB"/>
    </w:rPr>
  </w:style>
  <w:style w:type="table" w:styleId="TableGrid">
    <w:name w:val="Table Grid"/>
    <w:basedOn w:val="TableNormal"/>
    <w:uiPriority w:val="59"/>
    <w:rsid w:val="004F5C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link w:val="ParagraphChar"/>
    <w:qFormat/>
    <w:rsid w:val="007C290F"/>
    <w:pPr>
      <w:spacing w:before="120" w:after="120" w:line="276" w:lineRule="auto"/>
    </w:pPr>
    <w:rPr>
      <w:rFonts w:ascii="Arial" w:eastAsiaTheme="minorHAnsi" w:hAnsi="Arial" w:cs="Arial"/>
      <w:color w:val="595959" w:themeColor="text1" w:themeTint="A6"/>
      <w:sz w:val="22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7C290F"/>
    <w:rPr>
      <w:rFonts w:ascii="Arial" w:hAnsi="Arial" w:cs="Arial"/>
      <w:color w:val="595959" w:themeColor="text1" w:themeTint="A6"/>
      <w:lang w:eastAsia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290F"/>
    <w:pPr>
      <w:spacing w:after="120"/>
    </w:pPr>
    <w:rPr>
      <w:rFonts w:ascii="Calibri" w:eastAsiaTheme="minorEastAsia" w:hAnsi="Calibri" w:cstheme="minorBidi"/>
      <w:b/>
      <w:bCs/>
      <w:color w:val="4F81BD" w:themeColor="accent1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970BFD"/>
    <w:pPr>
      <w:ind w:left="720"/>
      <w:contextualSpacing/>
    </w:pPr>
    <w:rPr>
      <w:rFonts w:ascii="Arial" w:eastAsiaTheme="minorEastAsia" w:hAnsi="Arial" w:cstheme="minorBidi"/>
      <w:lang w:val="en-US" w:eastAsia="en-US"/>
    </w:rPr>
  </w:style>
  <w:style w:type="paragraph" w:customStyle="1" w:styleId="PartA">
    <w:name w:val="PartA"/>
    <w:basedOn w:val="Normal"/>
    <w:rsid w:val="00970BFD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E6B93-62E8-4082-9C77-5C1A99285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ABA02487</Template>
  <TotalTime>51</TotalTime>
  <Pages>7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 Kevin</dc:creator>
  <cp:lastModifiedBy>PALMER Patsy [Eastern Goldfields College]</cp:lastModifiedBy>
  <cp:revision>5</cp:revision>
  <cp:lastPrinted>2015-11-25T06:51:00Z</cp:lastPrinted>
  <dcterms:created xsi:type="dcterms:W3CDTF">2016-03-07T00:09:00Z</dcterms:created>
  <dcterms:modified xsi:type="dcterms:W3CDTF">2018-08-24T02:01:00Z</dcterms:modified>
</cp:coreProperties>
</file>