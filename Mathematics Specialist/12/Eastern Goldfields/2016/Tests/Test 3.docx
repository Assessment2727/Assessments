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180"/>
      </w:tblGrid>
      <w:tr w:rsidR="00FD79E9" w14:paraId="58187EC4" w14:textId="77777777" w:rsidTr="00FD79E9">
        <w:tc>
          <w:tcPr>
            <w:tcW w:w="2802" w:type="dxa"/>
          </w:tcPr>
          <w:p w14:paraId="2A17A197" w14:textId="7CB627B8" w:rsidR="00FD79E9" w:rsidRDefault="00FD79E9" w:rsidP="00F05133">
            <w:pPr>
              <w:pStyle w:val="ArNormal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731EAA1D" wp14:editId="7A710681">
                  <wp:extent cx="1261933" cy="1085850"/>
                  <wp:effectExtent l="0" t="0" r="0" b="0"/>
                  <wp:docPr id="16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891" cy="1086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0" w:type="dxa"/>
          </w:tcPr>
          <w:p w14:paraId="71F87438" w14:textId="4AD3AD94" w:rsidR="00FD79E9" w:rsidRPr="004169E3" w:rsidRDefault="00FD79E9" w:rsidP="00FD79E9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</w:t>
            </w:r>
            <w:r>
              <w:rPr>
                <w:rFonts w:cs="Arial"/>
                <w:b/>
                <w:sz w:val="36"/>
                <w:szCs w:val="36"/>
              </w:rPr>
              <w:t>SPECIALIST 3</w:t>
            </w:r>
            <w:r w:rsidRPr="004169E3">
              <w:rPr>
                <w:rFonts w:cs="Arial"/>
                <w:b/>
                <w:sz w:val="36"/>
                <w:szCs w:val="36"/>
              </w:rPr>
              <w:t xml:space="preserve"> &amp; </w:t>
            </w:r>
            <w:r>
              <w:rPr>
                <w:rFonts w:cs="Arial"/>
                <w:b/>
                <w:sz w:val="36"/>
                <w:szCs w:val="36"/>
              </w:rPr>
              <w:t>4</w:t>
            </w:r>
          </w:p>
          <w:p w14:paraId="640ABE0E" w14:textId="77777777" w:rsidR="00FD79E9" w:rsidRPr="004169E3" w:rsidRDefault="00FD79E9" w:rsidP="00FD79E9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SEMESTER 1</w:t>
            </w:r>
            <w:r w:rsidRPr="004169E3">
              <w:rPr>
                <w:rFonts w:cs="Arial"/>
                <w:b/>
                <w:sz w:val="36"/>
                <w:szCs w:val="36"/>
              </w:rPr>
              <w:tab/>
              <w:t>201</w:t>
            </w:r>
            <w:r>
              <w:rPr>
                <w:rFonts w:cs="Arial"/>
                <w:b/>
                <w:sz w:val="36"/>
                <w:szCs w:val="36"/>
              </w:rPr>
              <w:t>6</w:t>
            </w:r>
          </w:p>
          <w:p w14:paraId="4AE3B2ED" w14:textId="35B6D657" w:rsidR="00FD79E9" w:rsidRPr="00FD79E9" w:rsidRDefault="00FD79E9" w:rsidP="00FD79E9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TEST 3</w:t>
            </w:r>
          </w:p>
          <w:p w14:paraId="1C53F8E1" w14:textId="659972BD" w:rsidR="00FD79E9" w:rsidRPr="004169E3" w:rsidRDefault="00FD79E9" w:rsidP="00FD79E9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</w:t>
            </w:r>
            <w:r w:rsidRPr="004169E3">
              <w:rPr>
                <w:rFonts w:cs="Arial"/>
                <w:b/>
                <w:sz w:val="36"/>
                <w:szCs w:val="36"/>
              </w:rPr>
              <w:t xml:space="preserve"> Free</w:t>
            </w:r>
          </w:p>
          <w:p w14:paraId="679EF48C" w14:textId="77777777" w:rsidR="00FD79E9" w:rsidRDefault="00FD79E9" w:rsidP="00F05133">
            <w:pPr>
              <w:pStyle w:val="ArNormal"/>
              <w:rPr>
                <w:rFonts w:cs="Arial"/>
              </w:rPr>
            </w:pPr>
          </w:p>
        </w:tc>
      </w:tr>
    </w:tbl>
    <w:p w14:paraId="623D1262" w14:textId="77777777" w:rsidR="00F05133" w:rsidRDefault="00F05133" w:rsidP="00F05133">
      <w:pPr>
        <w:pStyle w:val="ArNormal"/>
        <w:rPr>
          <w:rFonts w:cs="Arial"/>
        </w:rPr>
      </w:pPr>
    </w:p>
    <w:p w14:paraId="323FFAE1" w14:textId="05BEBADC" w:rsidR="00774044" w:rsidRPr="004169E3" w:rsidRDefault="00774044" w:rsidP="00F05133">
      <w:pPr>
        <w:pStyle w:val="ArNormal"/>
        <w:rPr>
          <w:rFonts w:cs="Arial"/>
        </w:rPr>
      </w:pPr>
      <w:r>
        <w:rPr>
          <w:rFonts w:cs="Arial"/>
        </w:rPr>
        <w:t>Reading Time:  2 minutes</w:t>
      </w:r>
    </w:p>
    <w:p w14:paraId="5BF729D8" w14:textId="0F22EB32" w:rsidR="00F05133" w:rsidRPr="004169E3" w:rsidRDefault="00215E15" w:rsidP="00F05133">
      <w:pPr>
        <w:pStyle w:val="ArNormal"/>
        <w:rPr>
          <w:rFonts w:cs="Arial"/>
        </w:rPr>
      </w:pPr>
      <w:r>
        <w:rPr>
          <w:rFonts w:cs="Arial"/>
        </w:rPr>
        <w:t>Time Allowed:  17</w:t>
      </w:r>
      <w:r w:rsidR="00B122DB">
        <w:rPr>
          <w:rFonts w:cs="Arial"/>
        </w:rPr>
        <w:t xml:space="preserve"> minutes</w:t>
      </w:r>
      <w:r w:rsidR="00B122DB">
        <w:rPr>
          <w:rFonts w:cs="Arial"/>
        </w:rPr>
        <w:tab/>
      </w:r>
      <w:r w:rsidR="00B122DB">
        <w:rPr>
          <w:rFonts w:cs="Arial"/>
        </w:rPr>
        <w:tab/>
      </w:r>
      <w:r w:rsidR="00B122DB">
        <w:rPr>
          <w:rFonts w:cs="Arial"/>
        </w:rPr>
        <w:tab/>
      </w:r>
      <w:r w:rsidR="00B122DB">
        <w:rPr>
          <w:rFonts w:cs="Arial"/>
        </w:rPr>
        <w:tab/>
      </w:r>
      <w:r w:rsidR="00B122DB">
        <w:rPr>
          <w:rFonts w:cs="Arial"/>
        </w:rPr>
        <w:tab/>
      </w:r>
      <w:r w:rsidR="00B122DB">
        <w:rPr>
          <w:rFonts w:cs="Arial"/>
        </w:rPr>
        <w:tab/>
      </w:r>
      <w:r w:rsidR="00B122DB">
        <w:rPr>
          <w:rFonts w:cs="Arial"/>
        </w:rPr>
        <w:tab/>
      </w:r>
      <w:r w:rsidR="00B122DB">
        <w:rPr>
          <w:rFonts w:cs="Arial"/>
        </w:rPr>
        <w:tab/>
        <w:t>Total Marks:  16</w:t>
      </w:r>
    </w:p>
    <w:p w14:paraId="340D210E" w14:textId="77777777" w:rsidR="00F05133" w:rsidRPr="004169E3" w:rsidRDefault="00F05133" w:rsidP="00F05133">
      <w:pPr>
        <w:pStyle w:val="ArNormal"/>
        <w:rPr>
          <w:rFonts w:cs="Arial"/>
        </w:rPr>
      </w:pPr>
    </w:p>
    <w:p w14:paraId="60C5E9C8" w14:textId="722EF5B4" w:rsidR="00C116B8" w:rsidRDefault="00C116B8" w:rsidP="00C116B8">
      <w:pPr>
        <w:spacing w:after="0"/>
      </w:pPr>
      <w:r>
        <w:rPr>
          <w:b/>
        </w:rPr>
        <w:t>1.</w:t>
      </w:r>
      <w:r>
        <w:tab/>
        <w:t>[</w:t>
      </w:r>
      <w:r w:rsidR="00DE551D">
        <w:t xml:space="preserve">1, </w:t>
      </w:r>
      <w:r w:rsidR="001801C6">
        <w:t>1, 1, 3 marks</w:t>
      </w:r>
      <w:r>
        <w:t>]</w:t>
      </w:r>
    </w:p>
    <w:p w14:paraId="45290A76" w14:textId="77777777" w:rsidR="00C116B8" w:rsidRPr="00C116B8" w:rsidRDefault="00C116B8" w:rsidP="00C116B8">
      <w:pPr>
        <w:spacing w:after="0"/>
      </w:pPr>
    </w:p>
    <w:p w14:paraId="5575916F" w14:textId="1F489E31" w:rsidR="00F05133" w:rsidRDefault="00C116B8" w:rsidP="00C116B8">
      <w:pPr>
        <w:pStyle w:val="ArIndent1"/>
      </w:pPr>
      <w:r>
        <w:tab/>
        <w:t xml:space="preserve">A system of linear equations </w:t>
      </w:r>
      <w:proofErr w:type="gramStart"/>
      <w:r>
        <w:t xml:space="preserve">in </w:t>
      </w:r>
      <w:proofErr w:type="gramEnd"/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</m:oMath>
      <w:r>
        <w:t xml:space="preserve"> and </w:t>
      </w:r>
      <m:oMath>
        <m:r>
          <w:rPr>
            <w:rFonts w:ascii="Cambria Math" w:hAnsi="Cambria Math"/>
          </w:rPr>
          <m:t>z</m:t>
        </m:r>
      </m:oMath>
      <w:r>
        <w:t xml:space="preserve"> has been partially reduced to the following form:</w:t>
      </w:r>
      <w:r>
        <w:tab/>
      </w:r>
    </w:p>
    <w:p w14:paraId="578029F5" w14:textId="77777777" w:rsidR="00C116B8" w:rsidRDefault="00C116B8" w:rsidP="00C116B8">
      <w:pPr>
        <w:pStyle w:val="ArIndent1"/>
      </w:pPr>
    </w:p>
    <w:p w14:paraId="42A717CB" w14:textId="23F6ABC8" w:rsidR="00C116B8" w:rsidRPr="00DE551D" w:rsidRDefault="00FD79E9" w:rsidP="00DE551D">
      <w:pPr>
        <w:pStyle w:val="ArIndent1"/>
        <w:jc w:val="center"/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2x</m:t>
              </m:r>
            </m:e>
          </m:mr>
          <m:mr>
            <m:e/>
          </m:mr>
          <m:mr>
            <m:e/>
          </m:mr>
        </m:m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+</m:t>
              </m:r>
            </m:e>
          </m:mr>
          <m:mr>
            <m:e/>
          </m:mr>
          <m:mr>
            <m:e/>
          </m:mr>
        </m:m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7y</m:t>
              </m:r>
            </m:e>
          </m:mr>
          <m:mr>
            <m:e>
              <m:r>
                <w:rPr>
                  <w:rFonts w:ascii="Cambria Math" w:hAnsi="Cambria Math"/>
                </w:rPr>
                <m:t>3y</m:t>
              </m:r>
            </m:e>
          </m:mr>
          <m:mr>
            <m:e>
              <m:r>
                <w:rPr>
                  <w:rFonts w:ascii="Cambria Math" w:hAnsi="Cambria Math"/>
                </w:rPr>
                <m:t>9y</m:t>
              </m:r>
            </m:e>
          </m:mr>
        </m:m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+</m:t>
              </m:r>
            </m:e>
          </m:mr>
          <m:mr>
            <m:e>
              <m:r>
                <w:rPr>
                  <w:rFonts w:ascii="Cambria Math" w:hAnsi="Cambria Math"/>
                </w:rPr>
                <m:t>+</m:t>
              </m:r>
            </m:e>
          </m:mr>
        </m:m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z</m:t>
              </m:r>
            </m:e>
          </m:mr>
          <m:mr>
            <m:e>
              <m:r>
                <w:rPr>
                  <w:rFonts w:ascii="Cambria Math" w:hAnsi="Cambria Math"/>
                </w:rPr>
                <m:t>z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mr>
        </m:m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=</m:t>
              </m:r>
            </m:e>
          </m:mr>
          <m:mr>
            <m:e>
              <m:r>
                <w:rPr>
                  <w:rFonts w:ascii="Cambria Math" w:hAnsi="Cambria Math"/>
                </w:rPr>
                <m:t>=</m:t>
              </m:r>
            </m:e>
          </m:mr>
          <m:mr>
            <m:e>
              <m:r>
                <w:rPr>
                  <w:rFonts w:ascii="Cambria Math" w:hAnsi="Cambria Math"/>
                </w:rPr>
                <m:t>=</m:t>
              </m:r>
            </m:e>
          </m:mr>
        </m:m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10</m:t>
              </m:r>
            </m:e>
          </m:mr>
        </m:m>
      </m:oMath>
      <w:r w:rsidR="00DE551D">
        <w:tab/>
      </w:r>
      <w:r w:rsidR="00DE551D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</m:m>
      </m:oMath>
    </w:p>
    <w:p w14:paraId="456D1B76" w14:textId="3376C84B" w:rsidR="00DE551D" w:rsidRDefault="00DE551D" w:rsidP="00DE551D">
      <w:pPr>
        <w:pStyle w:val="ArIndent1"/>
      </w:pPr>
      <w:r>
        <w:tab/>
      </w:r>
    </w:p>
    <w:p w14:paraId="71109B7A" w14:textId="3C1886AD" w:rsidR="00DE551D" w:rsidRDefault="00DE551D" w:rsidP="00DE551D">
      <w:pPr>
        <w:pStyle w:val="ArIndent2"/>
      </w:pPr>
      <w:r>
        <w:t>(a)</w:t>
      </w:r>
      <w:r>
        <w:tab/>
        <w:t xml:space="preserve">Perform one further operation so that the coefficient of </w:t>
      </w:r>
      <m:oMath>
        <m:r>
          <w:rPr>
            <w:rFonts w:ascii="Cambria Math" w:hAnsi="Cambria Math"/>
          </w:rPr>
          <m:t>y</m:t>
        </m:r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is zero.</w:t>
      </w:r>
    </w:p>
    <w:p w14:paraId="3B18DD7D" w14:textId="77777777" w:rsidR="00DE551D" w:rsidRDefault="00DE551D" w:rsidP="00DE551D">
      <w:pPr>
        <w:pStyle w:val="ArIndent2"/>
      </w:pPr>
    </w:p>
    <w:p w14:paraId="4745927D" w14:textId="77777777" w:rsidR="00DE551D" w:rsidRDefault="00DE551D" w:rsidP="00DE551D">
      <w:pPr>
        <w:pStyle w:val="ArIndent2"/>
      </w:pPr>
    </w:p>
    <w:p w14:paraId="53118D31" w14:textId="77777777" w:rsidR="00DE551D" w:rsidRDefault="00DE551D" w:rsidP="00DE551D">
      <w:pPr>
        <w:pStyle w:val="ArIndent2"/>
      </w:pPr>
    </w:p>
    <w:p w14:paraId="63626B16" w14:textId="77777777" w:rsidR="00DE551D" w:rsidRDefault="00DE551D" w:rsidP="00DE551D">
      <w:pPr>
        <w:pStyle w:val="ArIndent2"/>
      </w:pPr>
    </w:p>
    <w:p w14:paraId="51B32679" w14:textId="77777777" w:rsidR="00DE551D" w:rsidRDefault="00DE551D" w:rsidP="00DE551D">
      <w:pPr>
        <w:pStyle w:val="ArIndent2"/>
      </w:pPr>
    </w:p>
    <w:p w14:paraId="60D7D6FB" w14:textId="77777777" w:rsidR="00DE551D" w:rsidRDefault="00DE551D" w:rsidP="00DE551D">
      <w:pPr>
        <w:pStyle w:val="ArIndent2"/>
      </w:pPr>
    </w:p>
    <w:p w14:paraId="535F5205" w14:textId="77777777" w:rsidR="00DE551D" w:rsidRDefault="00DE551D" w:rsidP="00DE551D">
      <w:pPr>
        <w:pStyle w:val="ArIndent2"/>
      </w:pPr>
    </w:p>
    <w:p w14:paraId="02CABA40" w14:textId="3D33FA1C" w:rsidR="00DE551D" w:rsidRDefault="00DE551D" w:rsidP="00DE551D">
      <w:pPr>
        <w:pStyle w:val="ArIndent2"/>
      </w:pPr>
      <w:r>
        <w:t xml:space="preserve">State, if possible, all the values of </w:t>
      </w:r>
      <m:oMath>
        <m:r>
          <w:rPr>
            <w:rFonts w:ascii="Cambria Math" w:hAnsi="Cambria Math"/>
          </w:rPr>
          <m:t>b</m:t>
        </m:r>
      </m:oMath>
      <w:r>
        <w:t xml:space="preserve"> where by the system of equations will have</w:t>
      </w:r>
    </w:p>
    <w:p w14:paraId="3657E75E" w14:textId="77777777" w:rsidR="00DE551D" w:rsidRDefault="00DE551D" w:rsidP="00DE551D">
      <w:pPr>
        <w:pStyle w:val="ArIndent2"/>
      </w:pPr>
    </w:p>
    <w:p w14:paraId="6553CAE1" w14:textId="3394EDCA" w:rsidR="00DE551D" w:rsidRDefault="00DE551D" w:rsidP="00DE551D">
      <w:pPr>
        <w:pStyle w:val="ArIndent2"/>
      </w:pPr>
      <w:r>
        <w:t>(b)</w:t>
      </w:r>
      <w:r>
        <w:tab/>
      </w:r>
      <w:proofErr w:type="gramStart"/>
      <w:r>
        <w:t>no</w:t>
      </w:r>
      <w:proofErr w:type="gramEnd"/>
      <w:r>
        <w:t xml:space="preserve"> solutions</w:t>
      </w:r>
    </w:p>
    <w:p w14:paraId="455898A0" w14:textId="77777777" w:rsidR="00DE551D" w:rsidRDefault="00DE551D" w:rsidP="00DE551D">
      <w:pPr>
        <w:pStyle w:val="ArIndent2"/>
      </w:pPr>
    </w:p>
    <w:p w14:paraId="72E41926" w14:textId="77777777" w:rsidR="00DE551D" w:rsidRDefault="00DE551D" w:rsidP="00DE551D">
      <w:pPr>
        <w:pStyle w:val="ArIndent2"/>
      </w:pPr>
    </w:p>
    <w:p w14:paraId="0E94FD85" w14:textId="77777777" w:rsidR="001801C6" w:rsidRDefault="001801C6" w:rsidP="00DE551D">
      <w:pPr>
        <w:pStyle w:val="ArIndent2"/>
      </w:pPr>
    </w:p>
    <w:p w14:paraId="5A9B0064" w14:textId="77777777" w:rsidR="00DE551D" w:rsidRDefault="00DE551D" w:rsidP="00DE551D">
      <w:pPr>
        <w:pStyle w:val="ArIndent2"/>
      </w:pPr>
    </w:p>
    <w:p w14:paraId="076AD054" w14:textId="54977CDF" w:rsidR="00DE551D" w:rsidRDefault="000C56CB" w:rsidP="00DE551D">
      <w:pPr>
        <w:pStyle w:val="ArIndent2"/>
      </w:pPr>
      <w:r>
        <w:t>(c)</w:t>
      </w:r>
      <w:r>
        <w:tab/>
      </w:r>
      <w:proofErr w:type="gramStart"/>
      <w:r>
        <w:t>many</w:t>
      </w:r>
      <w:proofErr w:type="gramEnd"/>
      <w:r w:rsidR="00DE551D">
        <w:t xml:space="preserve"> solution</w:t>
      </w:r>
      <w:r>
        <w:t>s</w:t>
      </w:r>
    </w:p>
    <w:p w14:paraId="27C6CB62" w14:textId="77777777" w:rsidR="00DE551D" w:rsidRDefault="00DE551D" w:rsidP="00DE551D">
      <w:pPr>
        <w:pStyle w:val="ArIndent2"/>
      </w:pPr>
    </w:p>
    <w:p w14:paraId="730C52DA" w14:textId="77777777" w:rsidR="00DE551D" w:rsidRDefault="00DE551D" w:rsidP="00DE551D">
      <w:pPr>
        <w:pStyle w:val="ArIndent2"/>
      </w:pPr>
    </w:p>
    <w:p w14:paraId="3AD3593A" w14:textId="77777777" w:rsidR="00DE551D" w:rsidRDefault="00DE551D" w:rsidP="00DE551D">
      <w:pPr>
        <w:pStyle w:val="ArIndent2"/>
      </w:pPr>
    </w:p>
    <w:p w14:paraId="04CE8600" w14:textId="77777777" w:rsidR="001801C6" w:rsidRDefault="001801C6" w:rsidP="00DE551D">
      <w:pPr>
        <w:pStyle w:val="ArIndent2"/>
      </w:pPr>
    </w:p>
    <w:p w14:paraId="7AC5929F" w14:textId="77777777" w:rsidR="00DE551D" w:rsidRDefault="00DE551D" w:rsidP="00DE551D">
      <w:pPr>
        <w:pStyle w:val="ArIndent2"/>
      </w:pPr>
    </w:p>
    <w:p w14:paraId="0896D606" w14:textId="77777777" w:rsidR="00DE551D" w:rsidRDefault="00DE551D" w:rsidP="00DE551D">
      <w:pPr>
        <w:pStyle w:val="ArIndent2"/>
      </w:pPr>
      <w:r>
        <w:t xml:space="preserve">If </w:t>
      </w:r>
      <w:r>
        <w:rPr>
          <w:i/>
        </w:rPr>
        <w:t>b</w:t>
      </w:r>
      <w:r>
        <w:t xml:space="preserve"> was given the value 2</w:t>
      </w:r>
    </w:p>
    <w:p w14:paraId="1D9D6C30" w14:textId="77777777" w:rsidR="00DE551D" w:rsidRDefault="00DE551D" w:rsidP="00DE551D">
      <w:pPr>
        <w:pStyle w:val="ArIndent2"/>
      </w:pPr>
    </w:p>
    <w:p w14:paraId="3B4C3645" w14:textId="22109B9F" w:rsidR="00DE551D" w:rsidRDefault="001801C6" w:rsidP="00DE551D">
      <w:pPr>
        <w:pStyle w:val="ArIndent2"/>
      </w:pPr>
      <w:r>
        <w:t>(d</w:t>
      </w:r>
      <w:r w:rsidR="00DE551D">
        <w:t>)</w:t>
      </w:r>
      <w:r w:rsidR="00DE551D">
        <w:tab/>
      </w:r>
      <w:proofErr w:type="gramStart"/>
      <w:r w:rsidR="00DE551D">
        <w:t>give</w:t>
      </w:r>
      <w:proofErr w:type="gramEnd"/>
      <w:r w:rsidR="00DE551D">
        <w:t xml:space="preserve"> the solution to this system of linear equations.</w:t>
      </w:r>
    </w:p>
    <w:p w14:paraId="7DCED4E8" w14:textId="77777777" w:rsidR="00DE551D" w:rsidRDefault="00DE551D" w:rsidP="00DE551D">
      <w:pPr>
        <w:pStyle w:val="ArIndent2"/>
      </w:pPr>
    </w:p>
    <w:p w14:paraId="60E17C97" w14:textId="4D086FAE" w:rsidR="001801C6" w:rsidRPr="00215E15" w:rsidRDefault="001801C6" w:rsidP="00215E15">
      <w:pPr>
        <w:spacing w:after="0"/>
        <w:rPr>
          <w:rFonts w:cs="Times New Roman"/>
          <w:iCs/>
          <w:lang w:val="en-GB"/>
        </w:rPr>
      </w:pPr>
      <w:r>
        <w:br w:type="page"/>
      </w:r>
      <w:r w:rsidR="006E0CE3">
        <w:rPr>
          <w:b/>
        </w:rPr>
        <w:lastRenderedPageBreak/>
        <w:t>2.</w:t>
      </w:r>
      <w:r w:rsidR="006E0CE3">
        <w:tab/>
        <w:t>[</w:t>
      </w:r>
      <w:r w:rsidR="009342F2">
        <w:t>1, 2, 2 marks</w:t>
      </w:r>
      <w:r w:rsidR="006E0CE3">
        <w:t>]</w:t>
      </w:r>
    </w:p>
    <w:p w14:paraId="1EDBDE4A" w14:textId="77777777" w:rsidR="006E0CE3" w:rsidRDefault="006E0CE3" w:rsidP="006E0CE3">
      <w:pPr>
        <w:pStyle w:val="ArIndent1"/>
      </w:pPr>
    </w:p>
    <w:p w14:paraId="2E755ABA" w14:textId="34C9B88C" w:rsidR="006E0CE3" w:rsidRDefault="006E0CE3" w:rsidP="006E0CE3">
      <w:pPr>
        <w:pStyle w:val="ArIndent1"/>
      </w:pPr>
      <w:r>
        <w:tab/>
        <w:t xml:space="preserve">Given that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50D6907B" w14:textId="2604C54D" w:rsidR="006E0CE3" w:rsidRDefault="006E0CE3" w:rsidP="006E0CE3">
      <w:pPr>
        <w:pStyle w:val="ArIndent1"/>
      </w:pPr>
    </w:p>
    <w:p w14:paraId="5271A748" w14:textId="2088722B" w:rsidR="006E0CE3" w:rsidRDefault="006E0CE3" w:rsidP="006E0CE3">
      <w:pPr>
        <w:pStyle w:val="ArIndent1"/>
      </w:pPr>
      <w:r>
        <w:tab/>
        <w:t>Determine</w:t>
      </w:r>
    </w:p>
    <w:p w14:paraId="39B99E50" w14:textId="4496BCBE" w:rsidR="006E0CE3" w:rsidRDefault="006E0CE3" w:rsidP="006E0CE3">
      <w:pPr>
        <w:pStyle w:val="ArIndent1"/>
      </w:pPr>
    </w:p>
    <w:p w14:paraId="60DAE168" w14:textId="3B429CFB" w:rsidR="006E0CE3" w:rsidRPr="006E0CE3" w:rsidRDefault="006E0CE3" w:rsidP="006E0CE3">
      <w:pPr>
        <w:pStyle w:val="ArIndent2"/>
      </w:pPr>
      <w:r>
        <w:t>(a)</w:t>
      </w:r>
      <w:r>
        <w:tab/>
      </w:r>
      <w:proofErr w:type="gramStart"/>
      <w:r>
        <w:t>the</w:t>
      </w:r>
      <w:proofErr w:type="gramEnd"/>
      <w:r>
        <w:t xml:space="preserve"> scalar product,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14:paraId="08EE62B6" w14:textId="1D8A2975" w:rsidR="006E0CE3" w:rsidRDefault="006E0CE3" w:rsidP="009342F2">
      <w:pPr>
        <w:pStyle w:val="ArIndent2"/>
      </w:pPr>
    </w:p>
    <w:p w14:paraId="3C4D946B" w14:textId="5DA130F4" w:rsidR="006E0CE3" w:rsidRDefault="006E0CE3" w:rsidP="009342F2">
      <w:pPr>
        <w:pStyle w:val="ArIndent2"/>
      </w:pPr>
    </w:p>
    <w:p w14:paraId="07439E79" w14:textId="77777777" w:rsidR="006E0CE3" w:rsidRDefault="006E0CE3" w:rsidP="009342F2">
      <w:pPr>
        <w:pStyle w:val="ArIndent2"/>
      </w:pPr>
    </w:p>
    <w:p w14:paraId="48233404" w14:textId="77777777" w:rsidR="006E0CE3" w:rsidRDefault="006E0CE3" w:rsidP="009342F2">
      <w:pPr>
        <w:pStyle w:val="ArIndent2"/>
      </w:pPr>
    </w:p>
    <w:p w14:paraId="098F4FCE" w14:textId="4D5CFE43" w:rsidR="006E0CE3" w:rsidRDefault="006E0CE3" w:rsidP="006E0CE3">
      <w:pPr>
        <w:pStyle w:val="ArIndent2"/>
      </w:pPr>
      <w:r>
        <w:t>(b)</w:t>
      </w:r>
      <w:r>
        <w:tab/>
      </w:r>
      <w:proofErr w:type="gramStart"/>
      <w:r>
        <w:t>the</w:t>
      </w:r>
      <w:proofErr w:type="gramEnd"/>
      <w:r>
        <w:t xml:space="preserve"> cross product,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14:paraId="10ADB00D" w14:textId="77777777" w:rsidR="009342F2" w:rsidRDefault="009342F2" w:rsidP="006E0CE3">
      <w:pPr>
        <w:pStyle w:val="ArIndent2"/>
      </w:pPr>
    </w:p>
    <w:p w14:paraId="7247A7E1" w14:textId="77777777" w:rsidR="009342F2" w:rsidRDefault="009342F2" w:rsidP="006E0CE3">
      <w:pPr>
        <w:pStyle w:val="ArIndent2"/>
      </w:pPr>
    </w:p>
    <w:p w14:paraId="420055AE" w14:textId="77777777" w:rsidR="009342F2" w:rsidRDefault="009342F2" w:rsidP="006E0CE3">
      <w:pPr>
        <w:pStyle w:val="ArIndent2"/>
      </w:pPr>
    </w:p>
    <w:p w14:paraId="21E3C044" w14:textId="77777777" w:rsidR="009342F2" w:rsidRDefault="009342F2" w:rsidP="006E0CE3">
      <w:pPr>
        <w:pStyle w:val="ArIndent2"/>
      </w:pPr>
    </w:p>
    <w:p w14:paraId="3953B231" w14:textId="77777777" w:rsidR="009342F2" w:rsidRDefault="009342F2" w:rsidP="006E0CE3">
      <w:pPr>
        <w:pStyle w:val="ArIndent2"/>
      </w:pPr>
    </w:p>
    <w:p w14:paraId="5AE7D233" w14:textId="377BA819" w:rsidR="009342F2" w:rsidRDefault="009342F2" w:rsidP="006E0CE3">
      <w:pPr>
        <w:pStyle w:val="ArIndent2"/>
      </w:pPr>
      <w:r>
        <w:t>(c)</w:t>
      </w:r>
      <w:r>
        <w:tab/>
      </w:r>
      <w:proofErr w:type="gramStart"/>
      <w:r>
        <w:t>the</w:t>
      </w:r>
      <w:proofErr w:type="gramEnd"/>
      <w:r>
        <w:t xml:space="preserve"> </w:t>
      </w:r>
      <w:r w:rsidR="00081D03">
        <w:t xml:space="preserve">vector </w:t>
      </w:r>
      <w:r>
        <w:t xml:space="preserve">equation of the line that is perpendicular to both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and passes through the point </w:t>
      </w:r>
      <m:oMath>
        <m:r>
          <w:rPr>
            <w:rFonts w:ascii="Cambria Math" w:hAnsi="Cambria Math"/>
          </w:rPr>
          <m:t>(5, 1, 3)</m:t>
        </m:r>
      </m:oMath>
      <w:r>
        <w:t>.</w:t>
      </w:r>
    </w:p>
    <w:p w14:paraId="6046085E" w14:textId="77777777" w:rsidR="007F4348" w:rsidRDefault="007F4348" w:rsidP="006E0CE3">
      <w:pPr>
        <w:pStyle w:val="ArIndent2"/>
      </w:pPr>
    </w:p>
    <w:p w14:paraId="79BBF116" w14:textId="77777777" w:rsidR="007F4348" w:rsidRDefault="007F4348" w:rsidP="006E0CE3">
      <w:pPr>
        <w:pStyle w:val="ArIndent2"/>
      </w:pPr>
    </w:p>
    <w:p w14:paraId="3A1CCB42" w14:textId="77777777" w:rsidR="007F4348" w:rsidRDefault="007F4348" w:rsidP="006E0CE3">
      <w:pPr>
        <w:pStyle w:val="ArIndent2"/>
      </w:pPr>
    </w:p>
    <w:p w14:paraId="7DAE7CF6" w14:textId="77777777" w:rsidR="007F4348" w:rsidRDefault="007F4348" w:rsidP="006E0CE3">
      <w:pPr>
        <w:pStyle w:val="ArIndent2"/>
      </w:pPr>
    </w:p>
    <w:p w14:paraId="29FCEF57" w14:textId="77777777" w:rsidR="007F4348" w:rsidRDefault="007F4348" w:rsidP="006E0CE3">
      <w:pPr>
        <w:pStyle w:val="ArIndent2"/>
      </w:pPr>
    </w:p>
    <w:p w14:paraId="6776ADC0" w14:textId="77777777" w:rsidR="007F4348" w:rsidRDefault="007F4348" w:rsidP="006E0CE3">
      <w:pPr>
        <w:pStyle w:val="ArIndent2"/>
      </w:pPr>
    </w:p>
    <w:p w14:paraId="3F041A0E" w14:textId="77777777" w:rsidR="009342F2" w:rsidRDefault="009342F2" w:rsidP="006E0CE3">
      <w:pPr>
        <w:pStyle w:val="ArIndent2"/>
      </w:pPr>
    </w:p>
    <w:p w14:paraId="1B68611B" w14:textId="77777777" w:rsidR="009342F2" w:rsidRDefault="009342F2" w:rsidP="006E0CE3">
      <w:pPr>
        <w:pStyle w:val="ArIndent2"/>
      </w:pPr>
    </w:p>
    <w:p w14:paraId="0E62105E" w14:textId="77777777" w:rsidR="009342F2" w:rsidRDefault="009342F2" w:rsidP="006E0CE3">
      <w:pPr>
        <w:pStyle w:val="ArIndent2"/>
      </w:pPr>
    </w:p>
    <w:p w14:paraId="631AAB88" w14:textId="77777777" w:rsidR="009342F2" w:rsidRDefault="009342F2" w:rsidP="006E0CE3">
      <w:pPr>
        <w:pStyle w:val="ArIndent2"/>
      </w:pPr>
    </w:p>
    <w:p w14:paraId="113361E4" w14:textId="7AE02CF4" w:rsidR="009342F2" w:rsidRDefault="0057279B" w:rsidP="0057279B">
      <w:pPr>
        <w:pStyle w:val="ArIndent1"/>
      </w:pPr>
      <w:r w:rsidRPr="0057279B">
        <w:rPr>
          <w:b/>
        </w:rPr>
        <w:t>3.</w:t>
      </w:r>
      <w:r w:rsidRPr="0057279B">
        <w:rPr>
          <w:b/>
        </w:rPr>
        <w:tab/>
      </w:r>
      <w:r w:rsidR="00B122DB">
        <w:t>[5</w:t>
      </w:r>
      <w:r>
        <w:t xml:space="preserve"> ma</w:t>
      </w:r>
      <w:r w:rsidRPr="0057279B">
        <w:t>rks]</w:t>
      </w:r>
    </w:p>
    <w:p w14:paraId="42AF62D6" w14:textId="77777777" w:rsidR="0057279B" w:rsidRDefault="0057279B" w:rsidP="0057279B">
      <w:pPr>
        <w:pStyle w:val="ArIndent1"/>
      </w:pPr>
    </w:p>
    <w:p w14:paraId="5D6F9158" w14:textId="10EE5C5F" w:rsidR="0057279B" w:rsidRDefault="00215E15" w:rsidP="0057279B">
      <w:pPr>
        <w:pStyle w:val="ArIndent1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1F2A957" wp14:editId="71564740">
                <wp:simplePos x="0" y="0"/>
                <wp:positionH relativeFrom="page">
                  <wp:posOffset>1370330</wp:posOffset>
                </wp:positionH>
                <wp:positionV relativeFrom="page">
                  <wp:posOffset>6501130</wp:posOffset>
                </wp:positionV>
                <wp:extent cx="3913505" cy="1445260"/>
                <wp:effectExtent l="0" t="0" r="0" b="254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3505" cy="1445260"/>
                          <a:chOff x="0" y="0"/>
                          <a:chExt cx="3913505" cy="144526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296545" y="254000"/>
                            <a:ext cx="3332480" cy="955040"/>
                          </a:xfrm>
                          <a:custGeom>
                            <a:avLst/>
                            <a:gdLst>
                              <a:gd name="connsiteX0" fmla="*/ 0 w 3332480"/>
                              <a:gd name="connsiteY0" fmla="*/ 955040 h 955040"/>
                              <a:gd name="connsiteX1" fmla="*/ 1635760 w 3332480"/>
                              <a:gd name="connsiteY1" fmla="*/ 0 h 955040"/>
                              <a:gd name="connsiteX2" fmla="*/ 2773680 w 3332480"/>
                              <a:gd name="connsiteY2" fmla="*/ 71120 h 955040"/>
                              <a:gd name="connsiteX3" fmla="*/ 3332480 w 3332480"/>
                              <a:gd name="connsiteY3" fmla="*/ 741680 h 955040"/>
                              <a:gd name="connsiteX4" fmla="*/ 0 w 3332480"/>
                              <a:gd name="connsiteY4" fmla="*/ 955040 h 9550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32480" h="955040">
                                <a:moveTo>
                                  <a:pt x="0" y="955040"/>
                                </a:moveTo>
                                <a:lnTo>
                                  <a:pt x="1635760" y="0"/>
                                </a:lnTo>
                                <a:lnTo>
                                  <a:pt x="2773680" y="71120"/>
                                </a:lnTo>
                                <a:lnTo>
                                  <a:pt x="3332480" y="741680"/>
                                </a:lnTo>
                                <a:lnTo>
                                  <a:pt x="0" y="9550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069340"/>
                            <a:ext cx="3759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7A2066" w14:textId="32B28F95" w:rsidR="00215E15" w:rsidRDefault="00215E15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708785" y="10160"/>
                            <a:ext cx="3759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25D79" w14:textId="629A8500" w:rsidR="00215E15" w:rsidRDefault="00215E15" w:rsidP="0057279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958465" y="127000"/>
                            <a:ext cx="3759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ED3F25" w14:textId="2D556432" w:rsidR="00215E15" w:rsidRDefault="00215E15" w:rsidP="0057279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537585" y="914400"/>
                            <a:ext cx="3759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F198BF" w14:textId="47B21A34" w:rsidR="00215E15" w:rsidRDefault="00215E15" w:rsidP="0057279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470785" y="254000"/>
                            <a:ext cx="45719" cy="60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340100" y="629920"/>
                            <a:ext cx="45085" cy="60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983105" y="1079500"/>
                            <a:ext cx="45085" cy="60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190625" y="652780"/>
                            <a:ext cx="45085" cy="60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916305" y="461645"/>
                            <a:ext cx="3759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D7B893" w14:textId="4C99BF22" w:rsidR="00215E15" w:rsidRDefault="00215E15" w:rsidP="0009136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327910" y="0"/>
                            <a:ext cx="3759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662C1" w14:textId="73A1B527" w:rsidR="00215E15" w:rsidRDefault="00215E15" w:rsidP="0009136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289300" y="502920"/>
                            <a:ext cx="3759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AF8A89" w14:textId="5C4ACEE1" w:rsidR="00215E15" w:rsidRDefault="00215E15" w:rsidP="0009136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805305" y="1109980"/>
                            <a:ext cx="3759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EF7D75" w14:textId="4FC0CE7B" w:rsidR="00215E15" w:rsidRDefault="00215E15" w:rsidP="0009136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15" o:spid="_x0000_s1026" style="position:absolute;left:0;text-align:left;margin-left:107.9pt;margin-top:511.9pt;width:308.15pt;height:113.8pt;z-index:251686912;mso-position-horizontal-relative:page;mso-position-vertical-relative:page" coordsize="3913505,14452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">
                <v:shape id="Freeform 2" o:spid="_x0000_s1027" style="position:absolute;left:296545;top:254000;width:3332480;height:955040;visibility:visible;mso-wrap-style:square;v-text-anchor:middle" coordsize="3332480,9550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N3h0wwAA&#10;ANoAAAAPAAAAZHJzL2Rvd25yZXYueG1sRI9Ba8JAFITvBf/D8oTe6sZgg0RX0VChhxKoevH22H0m&#10;wezbkN0m6b/vFgo9DjPzDbPdT7YVA/W+caxguUhAEGtnGq4UXC+nlzUIH5ANto5JwTd52O9mT1vM&#10;jRv5k4ZzqESEsM9RQR1Cl0vpdU0W/cJ1xNG7u95iiLKvpOlxjHDbyjRJMmmx4bhQY0dFTfpx/rIK&#10;7jd9WA0fbZKVptSX4u12LOlVqef5dNiACDSF//Bf+90oSOH3SrwBcvc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N3h0wwAAANoAAAAPAAAAAAAAAAAAAAAAAJcCAABkcnMvZG93&#10;bnJldi54bWxQSwUGAAAAAAQABAD1AAAAhwMAAAAA&#10;" path="m0,955040l1635760,,2773680,71120,3332480,741680,,955040xe" filled="f" strokecolor="black [3200]">
                  <v:path arrowok="t" o:connecttype="custom" o:connectlocs="0,955040;1635760,0;2773680,71120;3332480,741680;0,955040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8" type="#_x0000_t202" style="position:absolute;top:1069340;width:375920;height:335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4B7A2066" w14:textId="32B28F95" w:rsidR="00215E15" w:rsidRDefault="00215E15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" o:spid="_x0000_s1029" type="#_x0000_t202" style="position:absolute;left:1708785;top:10160;width:375920;height:335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5C725D79" w14:textId="629A8500" w:rsidR="00215E15" w:rsidRDefault="00215E15" w:rsidP="0057279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" o:spid="_x0000_s1030" type="#_x0000_t202" style="position:absolute;left:2958465;top:127000;width:375920;height:335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5CED3F25" w14:textId="2D556432" w:rsidR="00215E15" w:rsidRDefault="00215E15" w:rsidP="0057279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" o:spid="_x0000_s1031" type="#_x0000_t202" style="position:absolute;left:3537585;top:914400;width:375920;height:335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3FF198BF" w14:textId="47B21A34" w:rsidR="00215E15" w:rsidRDefault="00215E15" w:rsidP="0057279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oval id="Oval 7" o:spid="_x0000_s1032" style="position:absolute;left:2470785;top:254000;width:45719;height:60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l6GwAAA&#10;ANoAAAAPAAAAZHJzL2Rvd25yZXYueG1sRI9Bi8IwFITvwv6H8Bb2punuYZVqFHdBKHqy6v3ZPJtq&#10;81KaWOu/N4LgcZiZb5jZore16Kj1lWMF36MEBHHhdMWlgv1uNZyA8AFZY+2YFNzJw2L+MZhhqt2N&#10;t9TloRQRwj5FBSaEJpXSF4Ys+pFriKN3cq3FEGVbSt3iLcJtLX+S5FdarDguGGzo31Bxya9WgVtt&#10;jnpsdpfscM64OuZ/3fpklPr67JdTEIH68A6/2plWMIbnlXgD5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Aql6GwAAAANoAAAAPAAAAAAAAAAAAAAAAAJcCAABkcnMvZG93bnJl&#10;di54bWxQSwUGAAAAAAQABAD1AAAAhAMAAAAA&#10;" fillcolor="black [3200]" strokecolor="black [1600]" strokeweight="2pt"/>
                <v:oval id="Oval 8" o:spid="_x0000_s1033" style="position:absolute;left:3340100;top:629920;width:45085;height:60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cr0vwAA&#10;ANoAAAAPAAAAZHJzL2Rvd25yZXYueG1sRE89b4MwEN0j9T9YV6lbMO3QRhQnSishoXYKSfcDXzAJ&#10;PiPsAv338VAp49P7zneL7cVEo+8cK3hOUhDEjdMdtwpOx2K9AeEDssbeMSn4Iw+77cMqx0y7mQ80&#10;VaEVMYR9hgpMCEMmpW8MWfSJG4gjd3ajxRDh2Eo94hzDbS9f0vRVWuw4Nhgc6NNQc61+rQJXfNf6&#10;zRyv5c+l5K6uPqavs1Hq6XHZv4MItIS7+N9dagVxa7wSb4Dc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E1yvS/AAAA2gAAAA8AAAAAAAAAAAAAAAAAlwIAAGRycy9kb3ducmV2&#10;LnhtbFBLBQYAAAAABAAEAPUAAACDAwAAAAA=&#10;" fillcolor="black [3200]" strokecolor="black [1600]" strokeweight="2pt"/>
                <v:oval id="Oval 9" o:spid="_x0000_s1034" style="position:absolute;left:1983105;top:1079500;width:45085;height:60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W9vwgAA&#10;ANoAAAAPAAAAZHJzL2Rvd25yZXYueG1sRI9Ba8JAFITvhf6H5RW81U09aE2zSlsQgj0Z9f7MvmRT&#10;s29Ddo3x33cFocdhZr5hsvVoWzFQ7xvHCt6mCQji0umGawWH/eb1HYQPyBpbx6TgRh7Wq+enDFPt&#10;rryjoQi1iBD2KSowIXSplL40ZNFPXUccvcr1FkOUfS11j9cIt62cJclcWmw4Lhjs6NtQeS4uVoHb&#10;/Jz0wuzP+fE35+ZUfA3byig1eRk/P0AEGsN/+NHOtYIl3K/EGyB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55b2/CAAAA2gAAAA8AAAAAAAAAAAAAAAAAlwIAAGRycy9kb3du&#10;cmV2LnhtbFBLBQYAAAAABAAEAPUAAACGAwAAAAA=&#10;" fillcolor="black [3200]" strokecolor="black [1600]" strokeweight="2pt"/>
                <v:oval id="Oval 10" o:spid="_x0000_s1035" style="position:absolute;left:1190625;top:652780;width:45085;height:60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GVgiwgAA&#10;ANsAAAAPAAAAZHJzL2Rvd25yZXYueG1sRI9Bb8IwDIXvk/YfIk/abaRwGFNHQICEVLHTCrubxjSF&#10;xqmaULp/Px+QdrP1nt/7vFiNvlUD9bEJbGA6yUARV8E2XBs4HnZvH6BiQrbYBiYDvxRhtXx+WmBu&#10;w52/aShTrSSEY44GXEpdrnWsHHmMk9ARi3YOvccka19r2+Ndwn2rZ1n2rj02LA0OO9o6qq7lzRsI&#10;u6+TnbvDtfi5FNycys2wPztjXl/G9SeoRGP6Nz+uCyv4Qi+/yAB6+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ZWCLCAAAA2wAAAA8AAAAAAAAAAAAAAAAAlwIAAGRycy9kb3du&#10;cmV2LnhtbFBLBQYAAAAABAAEAPUAAACGAwAAAAA=&#10;" fillcolor="black [3200]" strokecolor="black [1600]" strokeweight="2pt"/>
                <v:shape id="Text Box 11" o:spid="_x0000_s1036" type="#_x0000_t202" style="position:absolute;left:916305;top:461645;width:375920;height:335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59D7B893" w14:textId="4C99BF22" w:rsidR="00215E15" w:rsidRDefault="00215E15" w:rsidP="0009136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2" o:spid="_x0000_s1037" type="#_x0000_t202" style="position:absolute;left:2327910;width:375920;height:335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414662C1" w14:textId="73A1B527" w:rsidR="00215E15" w:rsidRDefault="00215E15" w:rsidP="0009136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3" o:spid="_x0000_s1038" type="#_x0000_t202" style="position:absolute;left:3289300;top:502920;width:375920;height:335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1DAF8A89" w14:textId="5C4ACEE1" w:rsidR="00215E15" w:rsidRDefault="00215E15" w:rsidP="0009136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4" o:spid="_x0000_s1039" type="#_x0000_t202" style="position:absolute;left:1805305;top:1109980;width:375920;height:335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3CEF7D75" w14:textId="4FC0CE7B" w:rsidR="00215E15" w:rsidRDefault="00215E15" w:rsidP="0009136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  <w:r w:rsidR="0057279B">
        <w:tab/>
        <w:t xml:space="preserve">In the quadrilateral </w:t>
      </w:r>
      <m:oMath>
        <m:r>
          <w:rPr>
            <w:rFonts w:ascii="Cambria Math" w:hAnsi="Cambria Math"/>
          </w:rPr>
          <m:t>ABCD</m:t>
        </m:r>
      </m:oMath>
      <w:r w:rsidR="0057279B">
        <w:t xml:space="preserve"> shown below</w:t>
      </w:r>
      <w:proofErr w:type="gramStart"/>
      <w:r w:rsidR="0057279B">
        <w:t xml:space="preserve">,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57279B"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c</m:t>
        </m:r>
      </m:oMath>
      <w:r w:rsidR="0057279B"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AD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d</m:t>
        </m:r>
      </m:oMath>
      <w:r w:rsidR="0057279B">
        <w:t xml:space="preserve">.  The </w:t>
      </w:r>
      <w:proofErr w:type="gramStart"/>
      <w:r w:rsidR="0057279B">
        <w:t xml:space="preserve">points </w:t>
      </w:r>
      <w:proofErr w:type="gramEnd"/>
      <m:oMath>
        <m:r>
          <w:rPr>
            <w:rFonts w:ascii="Cambria Math" w:hAnsi="Cambria Math"/>
          </w:rPr>
          <m:t>R</m:t>
        </m:r>
      </m:oMath>
      <w:r w:rsidR="0057279B">
        <w:t xml:space="preserve">, </w:t>
      </w:r>
      <m:oMath>
        <m:r>
          <w:rPr>
            <w:rFonts w:ascii="Cambria Math" w:hAnsi="Cambria Math"/>
          </w:rPr>
          <m:t>T</m:t>
        </m:r>
      </m:oMath>
      <w:r w:rsidR="0057279B">
        <w:t xml:space="preserve">, </w:t>
      </w:r>
      <m:oMath>
        <m:r>
          <w:rPr>
            <w:rFonts w:ascii="Cambria Math" w:hAnsi="Cambria Math"/>
          </w:rPr>
          <m:t>S</m:t>
        </m:r>
      </m:oMath>
      <w:r w:rsidR="0057279B">
        <w:t xml:space="preserve"> and </w:t>
      </w:r>
      <m:oMath>
        <m:r>
          <w:rPr>
            <w:rFonts w:ascii="Cambria Math" w:hAnsi="Cambria Math"/>
          </w:rPr>
          <m:t>U</m:t>
        </m:r>
      </m:oMath>
      <w:r w:rsidR="0057279B">
        <w:t xml:space="preserve"> are the midpoints of the sides shown in the diagram.</w:t>
      </w:r>
    </w:p>
    <w:p w14:paraId="1F23FA75" w14:textId="43D657AD" w:rsidR="0057279B" w:rsidRPr="00091364" w:rsidRDefault="00091364" w:rsidP="0057279B">
      <w:pPr>
        <w:pStyle w:val="ArIndent1"/>
      </w:pPr>
      <w:r>
        <w:tab/>
        <w:t xml:space="preserve">Show, using </w:t>
      </w:r>
      <w:proofErr w:type="gramStart"/>
      <w:r>
        <w:t xml:space="preserve">vectors </w:t>
      </w:r>
      <w:proofErr w:type="gramEnd"/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t xml:space="preserve"> that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TS</m:t>
            </m:r>
          </m:e>
        </m:acc>
      </m:oMath>
      <w:r>
        <w:t xml:space="preserve"> is parallel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RU</m:t>
            </m:r>
          </m:e>
        </m:acc>
      </m:oMath>
      <w:r>
        <w:t>.</w:t>
      </w:r>
    </w:p>
    <w:p w14:paraId="424C2D4D" w14:textId="251EF7B8" w:rsidR="0057279B" w:rsidRDefault="0057279B" w:rsidP="0057279B">
      <w:pPr>
        <w:pStyle w:val="ArIndent1"/>
      </w:pPr>
    </w:p>
    <w:p w14:paraId="7F72B1CB" w14:textId="77777777" w:rsidR="0057279B" w:rsidRPr="0057279B" w:rsidRDefault="0057279B" w:rsidP="0057279B">
      <w:pPr>
        <w:pStyle w:val="ArIndent1"/>
      </w:pPr>
    </w:p>
    <w:p w14:paraId="77B8B6F9" w14:textId="77777777" w:rsidR="0057279B" w:rsidRDefault="0057279B" w:rsidP="0057279B">
      <w:pPr>
        <w:tabs>
          <w:tab w:val="right" w:pos="284"/>
          <w:tab w:val="left" w:pos="425"/>
          <w:tab w:val="left" w:pos="851"/>
          <w:tab w:val="left" w:pos="1418"/>
        </w:tabs>
        <w:jc w:val="both"/>
      </w:pPr>
    </w:p>
    <w:p w14:paraId="04506A8B" w14:textId="121B2A9F" w:rsidR="0057279B" w:rsidRDefault="0057279B" w:rsidP="0057279B">
      <w:pPr>
        <w:tabs>
          <w:tab w:val="right" w:pos="284"/>
          <w:tab w:val="left" w:pos="425"/>
          <w:tab w:val="left" w:pos="851"/>
          <w:tab w:val="left" w:pos="1418"/>
        </w:tabs>
        <w:jc w:val="both"/>
      </w:pPr>
    </w:p>
    <w:p w14:paraId="1C14022F" w14:textId="77777777" w:rsidR="0057279B" w:rsidRDefault="0057279B" w:rsidP="0057279B">
      <w:pPr>
        <w:tabs>
          <w:tab w:val="right" w:pos="284"/>
          <w:tab w:val="left" w:pos="425"/>
          <w:tab w:val="left" w:pos="851"/>
          <w:tab w:val="left" w:pos="1418"/>
        </w:tabs>
        <w:jc w:val="both"/>
      </w:pPr>
    </w:p>
    <w:p w14:paraId="46A47494" w14:textId="77777777" w:rsidR="0057279B" w:rsidRDefault="0057279B" w:rsidP="0057279B">
      <w:pPr>
        <w:tabs>
          <w:tab w:val="right" w:pos="284"/>
          <w:tab w:val="left" w:pos="425"/>
          <w:tab w:val="left" w:pos="851"/>
          <w:tab w:val="left" w:pos="1418"/>
        </w:tabs>
        <w:jc w:val="both"/>
      </w:pPr>
    </w:p>
    <w:p w14:paraId="1A59305C" w14:textId="263BE6B6" w:rsidR="00F05133" w:rsidRDefault="003C01AB" w:rsidP="007F4348">
      <w:pPr>
        <w:tabs>
          <w:tab w:val="right" w:pos="284"/>
          <w:tab w:val="left" w:pos="425"/>
          <w:tab w:val="left" w:pos="851"/>
          <w:tab w:val="left" w:pos="1418"/>
        </w:tabs>
        <w:jc w:val="both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180"/>
      </w:tblGrid>
      <w:tr w:rsidR="00FD79E9" w14:paraId="1D6E4C63" w14:textId="77777777" w:rsidTr="00A14FB2">
        <w:tc>
          <w:tcPr>
            <w:tcW w:w="2802" w:type="dxa"/>
          </w:tcPr>
          <w:p w14:paraId="2E171658" w14:textId="77777777" w:rsidR="00FD79E9" w:rsidRDefault="00FD79E9" w:rsidP="00A14FB2">
            <w:pPr>
              <w:pStyle w:val="ArNormal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2B7539BF" wp14:editId="4B352EAD">
                  <wp:extent cx="1261933" cy="1085850"/>
                  <wp:effectExtent l="0" t="0" r="0" b="0"/>
                  <wp:docPr id="17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891" cy="1086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0" w:type="dxa"/>
          </w:tcPr>
          <w:p w14:paraId="46C0FF1E" w14:textId="77777777" w:rsidR="00FD79E9" w:rsidRPr="004169E3" w:rsidRDefault="00FD79E9" w:rsidP="00A14FB2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</w:t>
            </w:r>
            <w:r>
              <w:rPr>
                <w:rFonts w:cs="Arial"/>
                <w:b/>
                <w:sz w:val="36"/>
                <w:szCs w:val="36"/>
              </w:rPr>
              <w:t>SPECIALIST 3</w:t>
            </w:r>
            <w:r w:rsidRPr="004169E3">
              <w:rPr>
                <w:rFonts w:cs="Arial"/>
                <w:b/>
                <w:sz w:val="36"/>
                <w:szCs w:val="36"/>
              </w:rPr>
              <w:t xml:space="preserve"> &amp; </w:t>
            </w:r>
            <w:r>
              <w:rPr>
                <w:rFonts w:cs="Arial"/>
                <w:b/>
                <w:sz w:val="36"/>
                <w:szCs w:val="36"/>
              </w:rPr>
              <w:t>4</w:t>
            </w:r>
          </w:p>
          <w:p w14:paraId="7507F0DF" w14:textId="77777777" w:rsidR="00FD79E9" w:rsidRPr="004169E3" w:rsidRDefault="00FD79E9" w:rsidP="00A14FB2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SEMESTER 1</w:t>
            </w:r>
            <w:r w:rsidRPr="004169E3">
              <w:rPr>
                <w:rFonts w:cs="Arial"/>
                <w:b/>
                <w:sz w:val="36"/>
                <w:szCs w:val="36"/>
              </w:rPr>
              <w:tab/>
              <w:t>201</w:t>
            </w:r>
            <w:r>
              <w:rPr>
                <w:rFonts w:cs="Arial"/>
                <w:b/>
                <w:sz w:val="36"/>
                <w:szCs w:val="36"/>
              </w:rPr>
              <w:t>6</w:t>
            </w:r>
          </w:p>
          <w:p w14:paraId="4CB08615" w14:textId="77777777" w:rsidR="00FD79E9" w:rsidRPr="00FD79E9" w:rsidRDefault="00FD79E9" w:rsidP="00A14FB2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TEST 3</w:t>
            </w:r>
          </w:p>
          <w:p w14:paraId="2B14C333" w14:textId="5AA325C1" w:rsidR="00FD79E9" w:rsidRPr="004169E3" w:rsidRDefault="00FD79E9" w:rsidP="00A14FB2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</w:t>
            </w:r>
            <w:r w:rsidRPr="004169E3">
              <w:rPr>
                <w:rFonts w:cs="Arial"/>
                <w:b/>
                <w:sz w:val="36"/>
                <w:szCs w:val="36"/>
              </w:rPr>
              <w:t xml:space="preserve"> </w:t>
            </w:r>
            <w:r>
              <w:rPr>
                <w:rFonts w:cs="Arial"/>
                <w:b/>
                <w:sz w:val="36"/>
                <w:szCs w:val="36"/>
              </w:rPr>
              <w:t>Assumed</w:t>
            </w:r>
          </w:p>
          <w:p w14:paraId="569140C3" w14:textId="77777777" w:rsidR="00FD79E9" w:rsidRDefault="00FD79E9" w:rsidP="00A14FB2">
            <w:pPr>
              <w:pStyle w:val="ArNormal"/>
              <w:rPr>
                <w:rFonts w:cs="Arial"/>
              </w:rPr>
            </w:pPr>
          </w:p>
        </w:tc>
      </w:tr>
    </w:tbl>
    <w:p w14:paraId="777C4B85" w14:textId="77777777" w:rsidR="00F05133" w:rsidRDefault="00F05133" w:rsidP="00F05133">
      <w:pPr>
        <w:pStyle w:val="ArNormal"/>
        <w:rPr>
          <w:rFonts w:cs="Arial"/>
        </w:rPr>
      </w:pPr>
      <w:bookmarkStart w:id="0" w:name="_GoBack"/>
      <w:bookmarkEnd w:id="0"/>
    </w:p>
    <w:p w14:paraId="011336CF" w14:textId="4729A995" w:rsidR="00774044" w:rsidRPr="004169E3" w:rsidRDefault="00774044" w:rsidP="00F05133">
      <w:pPr>
        <w:pStyle w:val="ArNormal"/>
        <w:rPr>
          <w:rFonts w:cs="Arial"/>
        </w:rPr>
      </w:pPr>
      <w:r>
        <w:rPr>
          <w:rFonts w:cs="Arial"/>
        </w:rPr>
        <w:t>Reading Time:  4 minutes</w:t>
      </w:r>
    </w:p>
    <w:p w14:paraId="766A2CEB" w14:textId="51F2E7BE" w:rsidR="00F05133" w:rsidRPr="004169E3" w:rsidRDefault="00215E15" w:rsidP="00F05133">
      <w:pPr>
        <w:pStyle w:val="ArNormal"/>
        <w:rPr>
          <w:rFonts w:cs="Arial"/>
        </w:rPr>
      </w:pPr>
      <w:r>
        <w:rPr>
          <w:rFonts w:cs="Arial"/>
        </w:rPr>
        <w:t>Time Allowed:  43</w:t>
      </w:r>
      <w:r w:rsidR="00B122DB">
        <w:rPr>
          <w:rFonts w:cs="Arial"/>
        </w:rPr>
        <w:t xml:space="preserve"> minutes</w:t>
      </w:r>
      <w:r w:rsidR="00B122DB">
        <w:rPr>
          <w:rFonts w:cs="Arial"/>
        </w:rPr>
        <w:tab/>
      </w:r>
      <w:r w:rsidR="00B122DB">
        <w:rPr>
          <w:rFonts w:cs="Arial"/>
        </w:rPr>
        <w:tab/>
      </w:r>
      <w:r w:rsidR="00B122DB">
        <w:rPr>
          <w:rFonts w:cs="Arial"/>
        </w:rPr>
        <w:tab/>
      </w:r>
      <w:r w:rsidR="00B122DB">
        <w:rPr>
          <w:rFonts w:cs="Arial"/>
        </w:rPr>
        <w:tab/>
      </w:r>
      <w:r w:rsidR="00B122DB">
        <w:rPr>
          <w:rFonts w:cs="Arial"/>
        </w:rPr>
        <w:tab/>
      </w:r>
      <w:r w:rsidR="00B122DB">
        <w:rPr>
          <w:rFonts w:cs="Arial"/>
        </w:rPr>
        <w:tab/>
      </w:r>
      <w:r w:rsidR="00B122DB">
        <w:rPr>
          <w:rFonts w:cs="Arial"/>
        </w:rPr>
        <w:tab/>
      </w:r>
      <w:r w:rsidR="00B122DB">
        <w:rPr>
          <w:rFonts w:cs="Arial"/>
        </w:rPr>
        <w:tab/>
        <w:t>Total Marks:  42</w:t>
      </w:r>
    </w:p>
    <w:p w14:paraId="624A1A19" w14:textId="77777777" w:rsidR="00F05133" w:rsidRDefault="00F05133" w:rsidP="00F05133">
      <w:pPr>
        <w:pStyle w:val="ArNormal"/>
        <w:rPr>
          <w:rFonts w:cs="Arial"/>
        </w:rPr>
      </w:pPr>
    </w:p>
    <w:p w14:paraId="2D9F3FA7" w14:textId="37074CFF" w:rsidR="006230EC" w:rsidRDefault="006230EC" w:rsidP="006230EC">
      <w:pPr>
        <w:pStyle w:val="ArNormal"/>
      </w:pPr>
      <w:r>
        <w:rPr>
          <w:b/>
        </w:rPr>
        <w:t>4.</w:t>
      </w:r>
      <w:r>
        <w:tab/>
        <w:t>[3, 1 marks]</w:t>
      </w:r>
    </w:p>
    <w:p w14:paraId="5159C65B" w14:textId="77777777" w:rsidR="006230EC" w:rsidRDefault="006230EC" w:rsidP="006230EC">
      <w:pPr>
        <w:pStyle w:val="ArNormal"/>
      </w:pPr>
    </w:p>
    <w:p w14:paraId="7C1B5EFB" w14:textId="39C037C7" w:rsidR="006230EC" w:rsidRDefault="006230EC" w:rsidP="006230EC">
      <w:pPr>
        <w:pStyle w:val="ArIndent1"/>
      </w:pPr>
      <w:r>
        <w:tab/>
        <w:t xml:space="preserve">Sally has the ability to do </w:t>
      </w:r>
      <m:oMath>
        <m:r>
          <w:rPr>
            <w:rFonts w:ascii="Cambria Math" w:hAnsi="Cambria Math"/>
          </w:rPr>
          <m:t>3</m:t>
        </m:r>
      </m:oMath>
      <w:r>
        <w:t xml:space="preserve"> jobs:  window cleaning, aerobics coaching, and school teaching.  She finds that she has only </w:t>
      </w:r>
      <m:oMath>
        <m:r>
          <w:rPr>
            <w:rFonts w:ascii="Cambria Math" w:hAnsi="Cambria Math"/>
          </w:rPr>
          <m:t>36</m:t>
        </m:r>
      </m:oMath>
      <w:r>
        <w:t xml:space="preserve"> hours available to work.  She knows that there is only half as much aerobics as teaching and window cleaning combined.  She must do </w:t>
      </w:r>
      <m:oMath>
        <m:r>
          <w:rPr>
            <w:rFonts w:ascii="Cambria Math" w:hAnsi="Cambria Math"/>
          </w:rPr>
          <m:t>2</m:t>
        </m:r>
      </m:oMath>
      <w:r>
        <w:t xml:space="preserve"> hours less aerobics than window cleaning.</w:t>
      </w:r>
    </w:p>
    <w:p w14:paraId="4117BFCA" w14:textId="77777777" w:rsidR="006230EC" w:rsidRDefault="006230EC" w:rsidP="006230EC">
      <w:pPr>
        <w:pStyle w:val="ArNormal"/>
      </w:pPr>
    </w:p>
    <w:p w14:paraId="472584EB" w14:textId="77777777" w:rsidR="006230EC" w:rsidRDefault="006230EC" w:rsidP="006230EC">
      <w:pPr>
        <w:pStyle w:val="ArIndent2"/>
      </w:pPr>
      <w:r>
        <w:t>(a)</w:t>
      </w:r>
      <w:r>
        <w:tab/>
        <w:t>Write these restrictions as simultaneous equations.</w:t>
      </w:r>
    </w:p>
    <w:p w14:paraId="1E28A5A3" w14:textId="77777777" w:rsidR="006230EC" w:rsidRDefault="006230EC" w:rsidP="006230EC">
      <w:pPr>
        <w:pStyle w:val="ArIndent2"/>
      </w:pPr>
    </w:p>
    <w:p w14:paraId="1867179D" w14:textId="77777777" w:rsidR="006230EC" w:rsidRDefault="006230EC" w:rsidP="006230EC">
      <w:pPr>
        <w:pStyle w:val="ArIndent2"/>
      </w:pPr>
    </w:p>
    <w:p w14:paraId="46019AC1" w14:textId="77777777" w:rsidR="006230EC" w:rsidRDefault="006230EC" w:rsidP="006230EC">
      <w:pPr>
        <w:pStyle w:val="ArIndent2"/>
      </w:pPr>
    </w:p>
    <w:p w14:paraId="469ACB35" w14:textId="77777777" w:rsidR="006230EC" w:rsidRDefault="006230EC" w:rsidP="006230EC">
      <w:pPr>
        <w:pStyle w:val="ArIndent2"/>
      </w:pPr>
    </w:p>
    <w:p w14:paraId="4C2229A9" w14:textId="77777777" w:rsidR="006230EC" w:rsidRDefault="006230EC" w:rsidP="006230EC">
      <w:pPr>
        <w:pStyle w:val="ArIndent2"/>
      </w:pPr>
    </w:p>
    <w:p w14:paraId="1425ACB1" w14:textId="77777777" w:rsidR="00215E15" w:rsidRDefault="00215E15" w:rsidP="006230EC">
      <w:pPr>
        <w:pStyle w:val="ArIndent2"/>
      </w:pPr>
    </w:p>
    <w:p w14:paraId="045ECF7B" w14:textId="77777777" w:rsidR="00215E15" w:rsidRDefault="00215E15" w:rsidP="006230EC">
      <w:pPr>
        <w:pStyle w:val="ArIndent2"/>
      </w:pPr>
    </w:p>
    <w:p w14:paraId="3B729C14" w14:textId="77777777" w:rsidR="006230EC" w:rsidRDefault="006230EC" w:rsidP="006230EC">
      <w:pPr>
        <w:pStyle w:val="ArIndent2"/>
      </w:pPr>
    </w:p>
    <w:p w14:paraId="36DA6D5A" w14:textId="77777777" w:rsidR="006230EC" w:rsidRDefault="006230EC" w:rsidP="006230EC">
      <w:pPr>
        <w:pStyle w:val="ArIndent2"/>
      </w:pPr>
    </w:p>
    <w:p w14:paraId="7796D784" w14:textId="57FE26C5" w:rsidR="006230EC" w:rsidRDefault="006230EC" w:rsidP="006230EC">
      <w:pPr>
        <w:pStyle w:val="ArIndent2"/>
      </w:pPr>
      <w:r>
        <w:t>(b)</w:t>
      </w:r>
      <w:r>
        <w:tab/>
        <w:t>Solve this system of equations.</w:t>
      </w:r>
    </w:p>
    <w:p w14:paraId="70D6C87A" w14:textId="77777777" w:rsidR="006230EC" w:rsidRDefault="006230EC" w:rsidP="006230EC">
      <w:pPr>
        <w:pStyle w:val="ArNormal"/>
      </w:pPr>
    </w:p>
    <w:p w14:paraId="17E19A33" w14:textId="77777777" w:rsidR="006230EC" w:rsidRDefault="006230EC" w:rsidP="006230EC">
      <w:pPr>
        <w:pStyle w:val="ArNormal"/>
        <w:rPr>
          <w:rFonts w:cs="Arial"/>
        </w:rPr>
      </w:pPr>
    </w:p>
    <w:p w14:paraId="44E5594A" w14:textId="77777777" w:rsidR="006230EC" w:rsidRPr="004169E3" w:rsidRDefault="006230EC" w:rsidP="006230EC">
      <w:pPr>
        <w:pStyle w:val="ArNormal"/>
        <w:rPr>
          <w:rFonts w:cs="Arial"/>
        </w:rPr>
      </w:pPr>
    </w:p>
    <w:p w14:paraId="000F125C" w14:textId="4D958F90" w:rsidR="00215E15" w:rsidRDefault="00215E15" w:rsidP="00215E15">
      <w:pPr>
        <w:pStyle w:val="ArIndent1"/>
      </w:pPr>
      <w:r>
        <w:rPr>
          <w:b/>
        </w:rPr>
        <w:br w:type="page"/>
      </w:r>
      <w:r>
        <w:rPr>
          <w:b/>
        </w:rPr>
        <w:lastRenderedPageBreak/>
        <w:t>5.</w:t>
      </w:r>
      <w:r>
        <w:tab/>
        <w:t>[5 marks]</w:t>
      </w:r>
    </w:p>
    <w:p w14:paraId="5D40119C" w14:textId="77777777" w:rsidR="00215E15" w:rsidRDefault="00215E15" w:rsidP="00215E15">
      <w:pPr>
        <w:pStyle w:val="ArIndent1"/>
      </w:pPr>
    </w:p>
    <w:p w14:paraId="7DF084BB" w14:textId="77777777" w:rsidR="00215E15" w:rsidRDefault="00215E15" w:rsidP="00215E15">
      <w:pPr>
        <w:pStyle w:val="ArIndent1"/>
      </w:pPr>
      <w:r>
        <w:tab/>
        <w:t xml:space="preserve">A particle is moving in the plane such that its position at any time </w:t>
      </w:r>
      <m:oMath>
        <m:r>
          <w:rPr>
            <w:rFonts w:ascii="Cambria Math" w:hAnsi="Cambria Math"/>
          </w:rPr>
          <m:t>t</m:t>
        </m:r>
      </m:oMath>
      <w:r>
        <w:t xml:space="preserve"> is given by</w:t>
      </w:r>
    </w:p>
    <w:p w14:paraId="0F20F977" w14:textId="77777777" w:rsidR="00215E15" w:rsidRDefault="00215E15" w:rsidP="00215E15">
      <w:pPr>
        <w:pStyle w:val="ArIndent1"/>
      </w:pPr>
    </w:p>
    <w:p w14:paraId="7F0F03B2" w14:textId="77777777" w:rsidR="00215E15" w:rsidRPr="00486265" w:rsidRDefault="00215E15" w:rsidP="00215E15">
      <w:pPr>
        <w:pStyle w:val="ArIndent1"/>
        <w:rPr>
          <w:b/>
        </w:rPr>
      </w:pPr>
      <w:r>
        <w:tab/>
      </w:r>
      <w:r>
        <w:tab/>
      </w:r>
      <w:r>
        <w:tab/>
      </w:r>
      <m:oMath>
        <m:r>
          <m:rPr>
            <m:sty m:val="bi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m:rPr>
            <m:sty m:val="bi"/>
          </m:rPr>
          <w:rPr>
            <w:rFonts w:ascii="Cambria Math" w:hAnsi="Cambria Math"/>
          </w:rPr>
          <m:t>j</m:t>
        </m:r>
      </m:oMath>
    </w:p>
    <w:p w14:paraId="7E0DD014" w14:textId="77777777" w:rsidR="00215E15" w:rsidRDefault="00215E15" w:rsidP="00215E15">
      <w:pPr>
        <w:pStyle w:val="ArIndent1"/>
      </w:pPr>
    </w:p>
    <w:p w14:paraId="72F47863" w14:textId="77777777" w:rsidR="00215E15" w:rsidRPr="00486265" w:rsidRDefault="00215E15" w:rsidP="00215E15">
      <w:pPr>
        <w:pStyle w:val="ArIndent1"/>
      </w:pPr>
      <w:r>
        <w:tab/>
        <w:t xml:space="preserve">Determine the vector equation of the line that is perpendicular to the motion of the particle at the point </w:t>
      </w:r>
      <w:proofErr w:type="gramStart"/>
      <w:r>
        <w:t xml:space="preserve">when </w:t>
      </w:r>
      <w:proofErr w:type="gramEnd"/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.</w:t>
      </w:r>
    </w:p>
    <w:p w14:paraId="27BB682D" w14:textId="77777777" w:rsidR="00215E15" w:rsidRDefault="00215E15" w:rsidP="00215E15">
      <w:pPr>
        <w:pStyle w:val="ArIndent1"/>
      </w:pPr>
    </w:p>
    <w:p w14:paraId="5B9843B6" w14:textId="77777777" w:rsidR="00215E15" w:rsidRDefault="00215E15" w:rsidP="00215E15">
      <w:pPr>
        <w:pStyle w:val="ArIndent1"/>
      </w:pPr>
    </w:p>
    <w:p w14:paraId="7DB15589" w14:textId="77777777" w:rsidR="00215E15" w:rsidRDefault="00215E15" w:rsidP="00215E15">
      <w:pPr>
        <w:pStyle w:val="ArIndent1"/>
      </w:pPr>
    </w:p>
    <w:p w14:paraId="172B5AE3" w14:textId="77777777" w:rsidR="00215E15" w:rsidRDefault="00215E15" w:rsidP="00215E15">
      <w:pPr>
        <w:pStyle w:val="ArIndent1"/>
      </w:pPr>
    </w:p>
    <w:p w14:paraId="754A8284" w14:textId="77777777" w:rsidR="00215E15" w:rsidRDefault="00215E15" w:rsidP="00215E15">
      <w:pPr>
        <w:pStyle w:val="ArIndent1"/>
      </w:pPr>
    </w:p>
    <w:p w14:paraId="467DE9CE" w14:textId="77777777" w:rsidR="00215E15" w:rsidRDefault="00215E15" w:rsidP="00215E15">
      <w:pPr>
        <w:pStyle w:val="ArIndent1"/>
      </w:pPr>
    </w:p>
    <w:p w14:paraId="677F5462" w14:textId="77777777" w:rsidR="00215E15" w:rsidRDefault="00215E15" w:rsidP="00215E15">
      <w:pPr>
        <w:pStyle w:val="ArIndent1"/>
      </w:pPr>
    </w:p>
    <w:p w14:paraId="1AD5178F" w14:textId="77777777" w:rsidR="00215E15" w:rsidRDefault="00215E15" w:rsidP="00215E15">
      <w:pPr>
        <w:pStyle w:val="ArIndent1"/>
      </w:pPr>
    </w:p>
    <w:p w14:paraId="7BF58843" w14:textId="77777777" w:rsidR="00215E15" w:rsidRDefault="00215E15" w:rsidP="00215E15">
      <w:pPr>
        <w:pStyle w:val="ArIndent1"/>
      </w:pPr>
    </w:p>
    <w:p w14:paraId="15795ED7" w14:textId="77777777" w:rsidR="00215E15" w:rsidRDefault="00215E15" w:rsidP="00215E15">
      <w:pPr>
        <w:pStyle w:val="ArIndent1"/>
      </w:pPr>
    </w:p>
    <w:p w14:paraId="6C38122E" w14:textId="77777777" w:rsidR="00215E15" w:rsidRDefault="00215E15" w:rsidP="00215E15">
      <w:pPr>
        <w:pStyle w:val="ArIndent1"/>
      </w:pPr>
    </w:p>
    <w:p w14:paraId="3E1E51C4" w14:textId="77777777" w:rsidR="00215E15" w:rsidRDefault="00215E15" w:rsidP="00215E15">
      <w:pPr>
        <w:pStyle w:val="ArIndent1"/>
      </w:pPr>
    </w:p>
    <w:p w14:paraId="2C33AB24" w14:textId="77777777" w:rsidR="00215E15" w:rsidRDefault="00215E15" w:rsidP="00215E15">
      <w:pPr>
        <w:pStyle w:val="ArIndent1"/>
      </w:pPr>
    </w:p>
    <w:p w14:paraId="55393CDF" w14:textId="77777777" w:rsidR="00215E15" w:rsidRDefault="00215E15" w:rsidP="00215E15">
      <w:pPr>
        <w:pStyle w:val="ArIndent1"/>
      </w:pPr>
    </w:p>
    <w:p w14:paraId="0FE12B14" w14:textId="77777777" w:rsidR="00215E15" w:rsidRDefault="00215E15" w:rsidP="00215E15">
      <w:pPr>
        <w:pStyle w:val="ArIndent1"/>
      </w:pPr>
    </w:p>
    <w:p w14:paraId="4C3E5F9A" w14:textId="77777777" w:rsidR="00215E15" w:rsidRDefault="00215E15" w:rsidP="00215E15">
      <w:pPr>
        <w:pStyle w:val="ArIndent1"/>
      </w:pPr>
    </w:p>
    <w:p w14:paraId="7B6A9440" w14:textId="77777777" w:rsidR="00215E15" w:rsidRPr="00486265" w:rsidRDefault="00215E15" w:rsidP="00215E15">
      <w:pPr>
        <w:pStyle w:val="ArIndent1"/>
      </w:pPr>
    </w:p>
    <w:p w14:paraId="282A4148" w14:textId="77777777" w:rsidR="00215E15" w:rsidRDefault="00215E15" w:rsidP="00B11B0B">
      <w:pPr>
        <w:pStyle w:val="ArIndent1"/>
        <w:rPr>
          <w:b/>
        </w:rPr>
      </w:pPr>
    </w:p>
    <w:p w14:paraId="2B373593" w14:textId="77777777" w:rsidR="00215E15" w:rsidRDefault="00215E15" w:rsidP="00B11B0B">
      <w:pPr>
        <w:pStyle w:val="ArIndent1"/>
        <w:rPr>
          <w:b/>
        </w:rPr>
      </w:pPr>
    </w:p>
    <w:p w14:paraId="24AB53BF" w14:textId="1F2F2983" w:rsidR="00034E54" w:rsidRDefault="00B122DB" w:rsidP="00B11B0B">
      <w:pPr>
        <w:pStyle w:val="ArIndent1"/>
      </w:pPr>
      <w:r>
        <w:rPr>
          <w:b/>
        </w:rPr>
        <w:t>6</w:t>
      </w:r>
      <w:r w:rsidR="00034E54" w:rsidRPr="00034E54">
        <w:rPr>
          <w:b/>
        </w:rPr>
        <w:t>.</w:t>
      </w:r>
      <w:r w:rsidR="00034E54" w:rsidRPr="00034E54">
        <w:tab/>
        <w:t>[</w:t>
      </w:r>
      <w:r w:rsidR="00034E54">
        <w:t xml:space="preserve">2, </w:t>
      </w:r>
      <w:r w:rsidR="00A23650">
        <w:t xml:space="preserve">2, </w:t>
      </w:r>
      <w:r w:rsidR="008147D2">
        <w:t>3</w:t>
      </w:r>
      <w:r w:rsidR="00034E54" w:rsidRPr="00034E54">
        <w:t>]</w:t>
      </w:r>
    </w:p>
    <w:p w14:paraId="5032631B" w14:textId="77777777" w:rsidR="00034E54" w:rsidRDefault="00034E54" w:rsidP="00B11B0B">
      <w:pPr>
        <w:pStyle w:val="ArIndent1"/>
        <w:rPr>
          <w:b/>
        </w:rPr>
      </w:pPr>
    </w:p>
    <w:p w14:paraId="3810E32B" w14:textId="5EA6BAFC" w:rsidR="00034E54" w:rsidRDefault="00034E54" w:rsidP="00034E54">
      <w:pPr>
        <w:pStyle w:val="ArIndent2"/>
      </w:pPr>
      <w:r>
        <w:t>(a)</w:t>
      </w:r>
      <w:r>
        <w:tab/>
        <w:t xml:space="preserve">An ellipse has vector </w:t>
      </w:r>
      <w:proofErr w:type="gramStart"/>
      <w:r>
        <w:t xml:space="preserve">equation </w:t>
      </w:r>
      <w:proofErr w:type="gramEnd"/>
      <m:oMath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 =5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bi"/>
          </m:rPr>
          <w:rPr>
            <w:rFonts w:ascii="Cambria Math" w:hAnsi="Cambria Math"/>
          </w:rPr>
          <m:t>j</m:t>
        </m:r>
      </m:oMath>
      <w:r>
        <w:t>.</w:t>
      </w:r>
    </w:p>
    <w:p w14:paraId="0740DE8F" w14:textId="31ACF09B" w:rsidR="00034E54" w:rsidRDefault="00034E54" w:rsidP="00034E54">
      <w:pPr>
        <w:pStyle w:val="ArIndent2"/>
      </w:pPr>
      <w:r>
        <w:tab/>
        <w:t>Determine the Cartesian equation of the ellipse.</w:t>
      </w:r>
    </w:p>
    <w:p w14:paraId="3D6047BD" w14:textId="77777777" w:rsidR="00034E54" w:rsidRDefault="00034E54" w:rsidP="00034E54">
      <w:pPr>
        <w:pStyle w:val="ArIndent2"/>
      </w:pPr>
    </w:p>
    <w:p w14:paraId="7EE0566F" w14:textId="77777777" w:rsidR="00584E67" w:rsidRDefault="00584E67" w:rsidP="00034E54">
      <w:pPr>
        <w:pStyle w:val="ArIndent2"/>
      </w:pPr>
    </w:p>
    <w:p w14:paraId="7F60E1F2" w14:textId="77777777" w:rsidR="00584E67" w:rsidRDefault="00584E67" w:rsidP="00034E54">
      <w:pPr>
        <w:pStyle w:val="ArIndent2"/>
      </w:pPr>
    </w:p>
    <w:p w14:paraId="4366A38F" w14:textId="77777777" w:rsidR="00215E15" w:rsidRDefault="00215E15" w:rsidP="00034E54">
      <w:pPr>
        <w:pStyle w:val="ArIndent2"/>
      </w:pPr>
    </w:p>
    <w:p w14:paraId="42C90A68" w14:textId="77777777" w:rsidR="00584E67" w:rsidRDefault="00584E67" w:rsidP="00034E54">
      <w:pPr>
        <w:pStyle w:val="ArIndent2"/>
      </w:pPr>
    </w:p>
    <w:p w14:paraId="72AA56CD" w14:textId="77777777" w:rsidR="00215E15" w:rsidRDefault="00215E15" w:rsidP="00034E54">
      <w:pPr>
        <w:pStyle w:val="ArIndent2"/>
      </w:pPr>
    </w:p>
    <w:p w14:paraId="651A67DB" w14:textId="77777777" w:rsidR="00B51669" w:rsidRDefault="00B51669" w:rsidP="00034E54">
      <w:pPr>
        <w:pStyle w:val="ArIndent2"/>
      </w:pPr>
    </w:p>
    <w:p w14:paraId="410F28E8" w14:textId="77777777" w:rsidR="00B51669" w:rsidRDefault="00B51669" w:rsidP="00034E54">
      <w:pPr>
        <w:pStyle w:val="ArIndent2"/>
      </w:pPr>
    </w:p>
    <w:p w14:paraId="35A11D9C" w14:textId="77777777" w:rsidR="00584E67" w:rsidRDefault="00584E67" w:rsidP="00034E54">
      <w:pPr>
        <w:pStyle w:val="ArIndent2"/>
      </w:pPr>
    </w:p>
    <w:p w14:paraId="00F9BDBF" w14:textId="77777777" w:rsidR="00584E67" w:rsidRDefault="00584E67" w:rsidP="00034E54">
      <w:pPr>
        <w:pStyle w:val="ArIndent2"/>
      </w:pPr>
    </w:p>
    <w:p w14:paraId="07F0F439" w14:textId="77777777" w:rsidR="00584E67" w:rsidRDefault="00584E67" w:rsidP="00034E54">
      <w:pPr>
        <w:pStyle w:val="ArIndent2"/>
      </w:pPr>
    </w:p>
    <w:p w14:paraId="29994D6D" w14:textId="77777777" w:rsidR="00A23650" w:rsidRDefault="00584E67" w:rsidP="00034E54">
      <w:pPr>
        <w:pStyle w:val="ArIndent2"/>
      </w:pPr>
      <w:r>
        <w:t>(b)</w:t>
      </w:r>
      <w:r>
        <w:tab/>
        <w:t xml:space="preserve">Determine the acute angle between the lines with equations </w:t>
      </w:r>
    </w:p>
    <w:p w14:paraId="7E7735C0" w14:textId="77777777" w:rsidR="008147D2" w:rsidRDefault="008147D2" w:rsidP="00034E54">
      <w:pPr>
        <w:pStyle w:val="ArIndent2"/>
      </w:pPr>
    </w:p>
    <w:p w14:paraId="3066C173" w14:textId="77777777" w:rsidR="00A23650" w:rsidRDefault="00A23650" w:rsidP="00034E54">
      <w:pPr>
        <w:pStyle w:val="ArIndent2"/>
      </w:pPr>
      <w:r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3+2λ</m:t>
            </m:r>
          </m:e>
        </m:d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1-3λ</m:t>
            </m:r>
          </m:e>
        </m:d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4+λ</m:t>
            </m:r>
          </m:e>
        </m:d>
        <m:r>
          <m:rPr>
            <m:sty m:val="bi"/>
          </m:rPr>
          <w:rPr>
            <w:rFonts w:ascii="Cambria Math" w:hAnsi="Cambria Math"/>
          </w:rPr>
          <m:t>k</m:t>
        </m:r>
      </m:oMath>
      <w:r w:rsidRPr="00A23650">
        <w:t xml:space="preserve"> </w:t>
      </w:r>
      <w:proofErr w:type="gramStart"/>
      <w:r w:rsidRPr="00A23650">
        <w:t>and</w:t>
      </w:r>
      <w:proofErr w:type="gramEnd"/>
      <w:r w:rsidRPr="00A23650">
        <w:t xml:space="preserve"> </w:t>
      </w:r>
    </w:p>
    <w:p w14:paraId="41D5EC26" w14:textId="71182F51" w:rsidR="00584E67" w:rsidRPr="00A23650" w:rsidRDefault="00A23650" w:rsidP="00034E54">
      <w:pPr>
        <w:pStyle w:val="ArIndent2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2-λ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5+2λ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7-2λ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k</m:t>
          </m:r>
        </m:oMath>
      </m:oMathPara>
    </w:p>
    <w:p w14:paraId="5BB89309" w14:textId="77777777" w:rsidR="00034E54" w:rsidRDefault="00034E54" w:rsidP="00B11B0B">
      <w:pPr>
        <w:pStyle w:val="ArIndent1"/>
        <w:rPr>
          <w:b/>
        </w:rPr>
      </w:pPr>
    </w:p>
    <w:p w14:paraId="47DC2EC3" w14:textId="77777777" w:rsidR="00A23650" w:rsidRDefault="00A23650" w:rsidP="00B11B0B">
      <w:pPr>
        <w:pStyle w:val="ArIndent1"/>
        <w:rPr>
          <w:b/>
        </w:rPr>
      </w:pPr>
    </w:p>
    <w:p w14:paraId="7D29CC4E" w14:textId="77777777" w:rsidR="00352FCD" w:rsidRDefault="00352FCD" w:rsidP="00B11B0B">
      <w:pPr>
        <w:pStyle w:val="ArIndent1"/>
        <w:rPr>
          <w:b/>
        </w:rPr>
      </w:pPr>
    </w:p>
    <w:p w14:paraId="611602A2" w14:textId="0FE67FC6" w:rsidR="00352FCD" w:rsidRDefault="00215E15" w:rsidP="00352FCD">
      <w:pPr>
        <w:pStyle w:val="ArIndent2"/>
      </w:pPr>
      <w:r>
        <w:rPr>
          <w:b/>
        </w:rPr>
        <w:br w:type="page"/>
      </w:r>
      <w:r w:rsidR="00352FCD">
        <w:lastRenderedPageBreak/>
        <w:t>(c)</w:t>
      </w:r>
      <w:r w:rsidR="00352FCD">
        <w:tab/>
      </w:r>
      <w:proofErr w:type="gramStart"/>
      <w:r w:rsidR="00352FCD">
        <w:t>Points</w:t>
      </w:r>
      <w:r w:rsidR="008147D2">
        <w:t xml:space="preserve"> </w:t>
      </w:r>
      <w:proofErr w:type="gramEnd"/>
      <m:oMath>
        <m:r>
          <w:rPr>
            <w:rFonts w:ascii="Cambria Math" w:hAnsi="Cambria Math"/>
          </w:rPr>
          <m:t>O</m:t>
        </m:r>
      </m:oMath>
      <w:r w:rsidR="008147D2">
        <w:t>,</w:t>
      </w:r>
      <w:r w:rsidR="00352FCD">
        <w:t xml:space="preserve"> </w:t>
      </w:r>
      <m:oMath>
        <m:r>
          <w:rPr>
            <w:rFonts w:ascii="Cambria Math" w:hAnsi="Cambria Math"/>
          </w:rPr>
          <m:t>A</m:t>
        </m:r>
      </m:oMath>
      <w:r w:rsidR="00352FCD">
        <w:t xml:space="preserve"> and </w:t>
      </w:r>
      <m:oMath>
        <m:r>
          <w:rPr>
            <w:rFonts w:ascii="Cambria Math" w:hAnsi="Cambria Math"/>
          </w:rPr>
          <m:t>B</m:t>
        </m:r>
      </m:oMath>
      <w:r w:rsidR="00352FCD">
        <w:t xml:space="preserve"> are such that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=3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+a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+4</m:t>
        </m:r>
        <m:r>
          <m:rPr>
            <m:sty m:val="bi"/>
          </m:rPr>
          <w:rPr>
            <w:rFonts w:ascii="Cambria Math" w:hAnsi="Cambria Math"/>
          </w:rPr>
          <m:t>k</m:t>
        </m:r>
      </m:oMath>
      <w:r w:rsidR="008147D2"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+5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k</m:t>
        </m:r>
      </m:oMath>
      <w:r w:rsidR="008147D2">
        <w:t>.</w:t>
      </w:r>
    </w:p>
    <w:p w14:paraId="08EA6F66" w14:textId="0106662C" w:rsidR="008147D2" w:rsidRDefault="008147D2" w:rsidP="00352FCD">
      <w:pPr>
        <w:pStyle w:val="ArIndent2"/>
      </w:pPr>
      <w:r>
        <w:tab/>
        <w:t>Determine the area</w:t>
      </w:r>
      <w:r w:rsidR="00D84179">
        <w:t xml:space="preserve">, in terms </w:t>
      </w:r>
      <w:proofErr w:type="gramStart"/>
      <w:r w:rsidR="00D84179">
        <w:t xml:space="preserve">of </w:t>
      </w:r>
      <w:proofErr w:type="gramEnd"/>
      <m:oMath>
        <m:r>
          <w:rPr>
            <w:rFonts w:ascii="Cambria Math" w:hAnsi="Cambria Math"/>
          </w:rPr>
          <m:t>a</m:t>
        </m:r>
      </m:oMath>
      <w:r w:rsidR="00D84179">
        <w:t>,</w:t>
      </w:r>
      <w:r>
        <w:t xml:space="preserve"> </w:t>
      </w:r>
      <w:proofErr w:type="spellStart"/>
      <w:r>
        <w:t>of</w:t>
      </w:r>
      <w:proofErr w:type="spellEnd"/>
      <w:r>
        <w:t xml:space="preserve"> triangle </w:t>
      </w:r>
      <m:oMath>
        <m:r>
          <w:rPr>
            <w:rFonts w:ascii="Cambria Math" w:hAnsi="Cambria Math"/>
          </w:rPr>
          <m:t>OAB</m:t>
        </m:r>
      </m:oMath>
      <w:r w:rsidR="00D84179">
        <w:t>.</w:t>
      </w:r>
    </w:p>
    <w:p w14:paraId="24C05860" w14:textId="77777777" w:rsidR="008147D2" w:rsidRDefault="008147D2" w:rsidP="00352FCD">
      <w:pPr>
        <w:pStyle w:val="ArIndent2"/>
      </w:pPr>
    </w:p>
    <w:p w14:paraId="003A5C4B" w14:textId="77777777" w:rsidR="00215E15" w:rsidRDefault="00215E15" w:rsidP="00352FCD">
      <w:pPr>
        <w:pStyle w:val="ArIndent2"/>
      </w:pPr>
    </w:p>
    <w:p w14:paraId="59F36556" w14:textId="77777777" w:rsidR="00215E15" w:rsidRDefault="00215E15" w:rsidP="00352FCD">
      <w:pPr>
        <w:pStyle w:val="ArIndent2"/>
      </w:pPr>
    </w:p>
    <w:p w14:paraId="69838801" w14:textId="77777777" w:rsidR="00215E15" w:rsidRDefault="00215E15" w:rsidP="00352FCD">
      <w:pPr>
        <w:pStyle w:val="ArIndent2"/>
      </w:pPr>
    </w:p>
    <w:p w14:paraId="76058EF0" w14:textId="77777777" w:rsidR="00215E15" w:rsidRDefault="00215E15" w:rsidP="00352FCD">
      <w:pPr>
        <w:pStyle w:val="ArIndent2"/>
      </w:pPr>
    </w:p>
    <w:p w14:paraId="4E4981B3" w14:textId="77777777" w:rsidR="00215E15" w:rsidRDefault="00215E15" w:rsidP="00352FCD">
      <w:pPr>
        <w:pStyle w:val="ArIndent2"/>
      </w:pPr>
    </w:p>
    <w:p w14:paraId="75019B3F" w14:textId="77777777" w:rsidR="00215E15" w:rsidRDefault="00215E15" w:rsidP="00352FCD">
      <w:pPr>
        <w:pStyle w:val="ArIndent2"/>
      </w:pPr>
    </w:p>
    <w:p w14:paraId="59ADBD51" w14:textId="77777777" w:rsidR="00215E15" w:rsidRDefault="00215E15" w:rsidP="00352FCD">
      <w:pPr>
        <w:pStyle w:val="ArIndent2"/>
      </w:pPr>
    </w:p>
    <w:p w14:paraId="7944A8F6" w14:textId="77777777" w:rsidR="00215E15" w:rsidRDefault="00215E15" w:rsidP="00352FCD">
      <w:pPr>
        <w:pStyle w:val="ArIndent2"/>
      </w:pPr>
    </w:p>
    <w:p w14:paraId="5A12CBB8" w14:textId="77777777" w:rsidR="00215E15" w:rsidRDefault="00215E15" w:rsidP="00352FCD">
      <w:pPr>
        <w:pStyle w:val="ArIndent2"/>
      </w:pPr>
    </w:p>
    <w:p w14:paraId="1E1E307B" w14:textId="77777777" w:rsidR="00215E15" w:rsidRDefault="00215E15" w:rsidP="00352FCD">
      <w:pPr>
        <w:pStyle w:val="ArIndent2"/>
      </w:pPr>
    </w:p>
    <w:p w14:paraId="0736A1F9" w14:textId="77777777" w:rsidR="00215E15" w:rsidRDefault="00215E15" w:rsidP="00352FCD">
      <w:pPr>
        <w:pStyle w:val="ArIndent2"/>
      </w:pPr>
    </w:p>
    <w:p w14:paraId="55F08547" w14:textId="77777777" w:rsidR="00215E15" w:rsidRDefault="00215E15" w:rsidP="00352FCD">
      <w:pPr>
        <w:pStyle w:val="ArIndent2"/>
      </w:pPr>
    </w:p>
    <w:p w14:paraId="0735DB00" w14:textId="77777777" w:rsidR="00215E15" w:rsidRDefault="00215E15" w:rsidP="00352FCD">
      <w:pPr>
        <w:pStyle w:val="ArIndent2"/>
      </w:pPr>
    </w:p>
    <w:p w14:paraId="381F392F" w14:textId="77777777" w:rsidR="00215E15" w:rsidRDefault="00215E15" w:rsidP="00352FCD">
      <w:pPr>
        <w:pStyle w:val="ArIndent2"/>
      </w:pPr>
    </w:p>
    <w:p w14:paraId="20E1A408" w14:textId="77777777" w:rsidR="00215E15" w:rsidRDefault="00215E15" w:rsidP="00352FCD">
      <w:pPr>
        <w:pStyle w:val="ArIndent2"/>
      </w:pPr>
    </w:p>
    <w:p w14:paraId="0B5E8639" w14:textId="77777777" w:rsidR="00215E15" w:rsidRDefault="00215E15" w:rsidP="00352FCD">
      <w:pPr>
        <w:pStyle w:val="ArIndent2"/>
      </w:pPr>
    </w:p>
    <w:p w14:paraId="6C6A2597" w14:textId="77777777" w:rsidR="00215E15" w:rsidRDefault="00215E15" w:rsidP="00352FCD">
      <w:pPr>
        <w:pStyle w:val="ArIndent2"/>
      </w:pPr>
    </w:p>
    <w:p w14:paraId="3F30F9EE" w14:textId="77777777" w:rsidR="00215E15" w:rsidRDefault="00215E15" w:rsidP="00352FCD">
      <w:pPr>
        <w:pStyle w:val="ArIndent2"/>
      </w:pPr>
    </w:p>
    <w:p w14:paraId="4BF0588B" w14:textId="1CA51194" w:rsidR="00215E15" w:rsidRDefault="00B122DB" w:rsidP="00215E15">
      <w:pPr>
        <w:pStyle w:val="ArIndent1"/>
      </w:pPr>
      <w:r>
        <w:rPr>
          <w:b/>
        </w:rPr>
        <w:t>7</w:t>
      </w:r>
      <w:r w:rsidR="00215E15">
        <w:rPr>
          <w:b/>
        </w:rPr>
        <w:t>.</w:t>
      </w:r>
      <w:r>
        <w:tab/>
        <w:t>[4, 2</w:t>
      </w:r>
      <w:r w:rsidR="00215E15">
        <w:t>, 3 marks]</w:t>
      </w:r>
    </w:p>
    <w:p w14:paraId="5E81AF8D" w14:textId="77777777" w:rsidR="00215E15" w:rsidRDefault="00215E15" w:rsidP="00215E15">
      <w:pPr>
        <w:pStyle w:val="ArIndent1"/>
      </w:pPr>
    </w:p>
    <w:p w14:paraId="30389302" w14:textId="77777777" w:rsidR="00215E15" w:rsidRDefault="00215E15" w:rsidP="00215E15">
      <w:pPr>
        <w:pStyle w:val="ArIndent1"/>
      </w:pPr>
      <w:r>
        <w:tab/>
        <w:t>A particle is moving in a vertical plane such that its acceleration</w:t>
      </w:r>
      <w:proofErr w:type="gramStart"/>
      <w:r>
        <w:t xml:space="preserve">,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, is given by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=-9.8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t xml:space="preserve"> m/s</w:t>
      </w:r>
      <w:r>
        <w:rPr>
          <w:vertAlign w:val="superscript"/>
        </w:rPr>
        <w:t>2</w:t>
      </w:r>
      <w:r>
        <w:t xml:space="preserve"> where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t xml:space="preserve"> is a horizontal unit vector in the plane, and 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>
        <w:t xml:space="preserve"> is a vertical unit vector in the plane.  Initially the particle is at the origin, travelling with velocity,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=20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+100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t xml:space="preserve"> m/s.</w:t>
      </w:r>
    </w:p>
    <w:p w14:paraId="056C84F4" w14:textId="77777777" w:rsidR="00215E15" w:rsidRDefault="00215E15" w:rsidP="00215E15">
      <w:pPr>
        <w:pStyle w:val="ArIndent1"/>
      </w:pPr>
    </w:p>
    <w:p w14:paraId="2F353439" w14:textId="77777777" w:rsidR="00215E15" w:rsidRDefault="00215E15" w:rsidP="00215E15">
      <w:pPr>
        <w:pStyle w:val="ArIndent1"/>
      </w:pPr>
      <w:r>
        <w:tab/>
        <w:t xml:space="preserve">Point </w:t>
      </w:r>
      <m:oMath>
        <m:r>
          <w:rPr>
            <w:rFonts w:ascii="Cambria Math" w:hAnsi="Cambria Math"/>
          </w:rPr>
          <m:t>P</m:t>
        </m:r>
      </m:oMath>
      <w:r>
        <w:t xml:space="preserve"> has </w:t>
      </w:r>
      <w:proofErr w:type="gramStart"/>
      <w:r>
        <w:t xml:space="preserve">coordinates </w:t>
      </w:r>
      <w:proofErr w:type="gramEnd"/>
      <m:oMath>
        <m:r>
          <w:rPr>
            <w:rFonts w:ascii="Cambria Math" w:hAnsi="Cambria Math"/>
          </w:rPr>
          <m:t>(120, y)</m:t>
        </m:r>
      </m:oMath>
      <w:r>
        <w:t>.</w:t>
      </w:r>
    </w:p>
    <w:p w14:paraId="27212F4C" w14:textId="77777777" w:rsidR="00215E15" w:rsidRDefault="00215E15" w:rsidP="00215E15">
      <w:pPr>
        <w:pStyle w:val="ArIndent1"/>
      </w:pPr>
    </w:p>
    <w:p w14:paraId="3F20401D" w14:textId="77777777" w:rsidR="00215E15" w:rsidRDefault="00215E15" w:rsidP="00215E15">
      <w:pPr>
        <w:pStyle w:val="ArIndent2"/>
      </w:pPr>
      <w:r>
        <w:t>(a)</w:t>
      </w:r>
      <w:r>
        <w:tab/>
        <w:t xml:space="preserve">Given that the particle passes through </w:t>
      </w:r>
      <w:proofErr w:type="gramStart"/>
      <w:r>
        <w:t xml:space="preserve">point </w:t>
      </w:r>
      <w:proofErr w:type="gramEnd"/>
      <m:oMath>
        <m:r>
          <w:rPr>
            <w:rFonts w:ascii="Cambria Math" w:hAnsi="Cambria Math"/>
          </w:rPr>
          <m:t>P</m:t>
        </m:r>
      </m:oMath>
      <w:r>
        <w:t xml:space="preserve">, determine the value for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534879A4" w14:textId="77777777" w:rsidR="00215E15" w:rsidRDefault="00215E15" w:rsidP="00215E15">
      <w:pPr>
        <w:pStyle w:val="ArIndent2"/>
      </w:pPr>
    </w:p>
    <w:p w14:paraId="1E6F7201" w14:textId="77777777" w:rsidR="00215E15" w:rsidRDefault="00215E15" w:rsidP="00215E15">
      <w:pPr>
        <w:pStyle w:val="ArIndent2"/>
      </w:pPr>
      <w:r>
        <w:t xml:space="preserve"> </w:t>
      </w:r>
    </w:p>
    <w:p w14:paraId="347559A5" w14:textId="77777777" w:rsidR="00215E15" w:rsidRDefault="00215E15" w:rsidP="00215E15">
      <w:pPr>
        <w:pStyle w:val="ArIndent2"/>
      </w:pPr>
    </w:p>
    <w:p w14:paraId="14FCDB25" w14:textId="77777777" w:rsidR="00215E15" w:rsidRDefault="00215E15" w:rsidP="00215E15">
      <w:pPr>
        <w:pStyle w:val="ArIndent2"/>
      </w:pPr>
    </w:p>
    <w:p w14:paraId="436FE9DE" w14:textId="77777777" w:rsidR="00215E15" w:rsidRDefault="00215E15" w:rsidP="00215E15">
      <w:pPr>
        <w:pStyle w:val="ArIndent2"/>
      </w:pPr>
    </w:p>
    <w:p w14:paraId="376BB1CE" w14:textId="77777777" w:rsidR="00215E15" w:rsidRDefault="00215E15" w:rsidP="00215E15">
      <w:pPr>
        <w:pStyle w:val="ArIndent2"/>
      </w:pPr>
    </w:p>
    <w:p w14:paraId="3991029B" w14:textId="77777777" w:rsidR="00215E15" w:rsidRDefault="00215E15" w:rsidP="00215E15">
      <w:pPr>
        <w:pStyle w:val="ArIndent2"/>
      </w:pPr>
    </w:p>
    <w:p w14:paraId="0B1DB4D3" w14:textId="77777777" w:rsidR="00215E15" w:rsidRDefault="00215E15" w:rsidP="00215E15">
      <w:pPr>
        <w:pStyle w:val="ArIndent2"/>
      </w:pPr>
    </w:p>
    <w:p w14:paraId="0DAEC531" w14:textId="77777777" w:rsidR="00215E15" w:rsidRDefault="00215E15" w:rsidP="00215E15">
      <w:pPr>
        <w:pStyle w:val="ArIndent2"/>
      </w:pPr>
      <w:r>
        <w:t>(b)</w:t>
      </w:r>
      <w:r>
        <w:tab/>
        <w:t xml:space="preserve">Determine the speed of the particle when it passes through </w:t>
      </w:r>
      <w:proofErr w:type="gramStart"/>
      <w:r>
        <w:t xml:space="preserve">point </w:t>
      </w:r>
      <w:proofErr w:type="gramEnd"/>
      <m:oMath>
        <m:r>
          <w:rPr>
            <w:rFonts w:ascii="Cambria Math" w:hAnsi="Cambria Math"/>
          </w:rPr>
          <m:t>P</m:t>
        </m:r>
      </m:oMath>
      <w:r>
        <w:t>.</w:t>
      </w:r>
    </w:p>
    <w:p w14:paraId="04CFA7AB" w14:textId="77777777" w:rsidR="00215E15" w:rsidRDefault="00215E15" w:rsidP="00215E15">
      <w:pPr>
        <w:pStyle w:val="ArIndent2"/>
      </w:pPr>
      <w:r>
        <w:tab/>
        <w:t>Give your answer to one decimal place.</w:t>
      </w:r>
    </w:p>
    <w:p w14:paraId="2D600DCF" w14:textId="77777777" w:rsidR="00215E15" w:rsidRDefault="00215E15" w:rsidP="00215E15">
      <w:pPr>
        <w:pStyle w:val="ArIndent2"/>
      </w:pPr>
    </w:p>
    <w:p w14:paraId="58FE8B00" w14:textId="77777777" w:rsidR="00215E15" w:rsidRDefault="00215E15" w:rsidP="00215E15">
      <w:pPr>
        <w:pStyle w:val="ArIndent2"/>
      </w:pPr>
    </w:p>
    <w:p w14:paraId="38275FCF" w14:textId="77777777" w:rsidR="00215E15" w:rsidRDefault="00215E15" w:rsidP="00215E15">
      <w:pPr>
        <w:pStyle w:val="ArIndent2"/>
      </w:pPr>
    </w:p>
    <w:p w14:paraId="599355C0" w14:textId="77777777" w:rsidR="00215E15" w:rsidRDefault="00215E15" w:rsidP="00215E15">
      <w:pPr>
        <w:pStyle w:val="ArIndent2"/>
      </w:pPr>
    </w:p>
    <w:p w14:paraId="044D8085" w14:textId="77777777" w:rsidR="00215E15" w:rsidRDefault="00215E15" w:rsidP="00215E15">
      <w:pPr>
        <w:pStyle w:val="ArIndent2"/>
      </w:pPr>
    </w:p>
    <w:p w14:paraId="2C4812A8" w14:textId="77777777" w:rsidR="00215E15" w:rsidRDefault="00215E15" w:rsidP="00215E15">
      <w:pPr>
        <w:pStyle w:val="ArIndent2"/>
      </w:pPr>
    </w:p>
    <w:p w14:paraId="6400948A" w14:textId="77777777" w:rsidR="00215E15" w:rsidRDefault="00215E15" w:rsidP="00215E15">
      <w:pPr>
        <w:pStyle w:val="ArIndent2"/>
      </w:pPr>
      <w:r>
        <w:t>(c)</w:t>
      </w:r>
      <w:r>
        <w:tab/>
        <w:t>Determine the maximum height of the particle, and its horizontal distance from the origin at that point.</w:t>
      </w:r>
    </w:p>
    <w:p w14:paraId="054F665A" w14:textId="77777777" w:rsidR="00215E15" w:rsidRDefault="00215E15" w:rsidP="00215E15">
      <w:pPr>
        <w:pStyle w:val="ArIndent2"/>
      </w:pPr>
    </w:p>
    <w:p w14:paraId="5216339B" w14:textId="77777777" w:rsidR="00215E15" w:rsidRDefault="00215E15" w:rsidP="00215E15">
      <w:pPr>
        <w:pStyle w:val="ArIndent2"/>
      </w:pPr>
    </w:p>
    <w:p w14:paraId="38C6A1E4" w14:textId="77777777" w:rsidR="00215E15" w:rsidRPr="00A81633" w:rsidRDefault="00215E15" w:rsidP="00215E15">
      <w:pPr>
        <w:pStyle w:val="ArIndent2"/>
      </w:pPr>
    </w:p>
    <w:p w14:paraId="4FD80C1F" w14:textId="31854D36" w:rsidR="00F05133" w:rsidRPr="00B11B0B" w:rsidRDefault="00215E15" w:rsidP="00215E15">
      <w:pPr>
        <w:pStyle w:val="ArIndent1"/>
      </w:pPr>
      <w:r>
        <w:br w:type="page"/>
      </w:r>
      <w:r w:rsidR="00B122DB">
        <w:rPr>
          <w:b/>
        </w:rPr>
        <w:lastRenderedPageBreak/>
        <w:t>8</w:t>
      </w:r>
      <w:r w:rsidR="00B11B0B" w:rsidRPr="00B11B0B">
        <w:rPr>
          <w:b/>
        </w:rPr>
        <w:t>.</w:t>
      </w:r>
      <w:r w:rsidR="00B11B0B" w:rsidRPr="00B11B0B">
        <w:tab/>
        <w:t>[</w:t>
      </w:r>
      <w:r w:rsidR="001A640D">
        <w:t>4, 3</w:t>
      </w:r>
      <w:r w:rsidR="008B6046">
        <w:t>, 3</w:t>
      </w:r>
      <w:r w:rsidR="001A640D">
        <w:t xml:space="preserve"> marks</w:t>
      </w:r>
      <w:r w:rsidR="00B11B0B" w:rsidRPr="00B11B0B">
        <w:t>]</w:t>
      </w:r>
    </w:p>
    <w:p w14:paraId="78583144" w14:textId="77777777" w:rsidR="00B11B0B" w:rsidRPr="00B11B0B" w:rsidRDefault="00B11B0B" w:rsidP="00B11B0B">
      <w:pPr>
        <w:pStyle w:val="ArIndent1"/>
      </w:pPr>
    </w:p>
    <w:p w14:paraId="1CBAD0F4" w14:textId="7EF86ED8" w:rsidR="00DA5BB5" w:rsidRDefault="00B11B0B" w:rsidP="00DA5BB5">
      <w:pPr>
        <w:pStyle w:val="ArIndent1"/>
      </w:pPr>
      <w:r w:rsidRPr="00B11B0B">
        <w:tab/>
      </w:r>
      <w:r w:rsidR="00DA5BB5">
        <w:t>Consider</w:t>
      </w:r>
      <w:r w:rsidRPr="00B11B0B">
        <w:t xml:space="preserve"> </w:t>
      </w:r>
      <w:r w:rsidR="00DA5BB5">
        <w:t>two particles</w:t>
      </w:r>
      <w:r w:rsidR="006802E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802E4">
        <w:t xml:space="preserve"> </w:t>
      </w:r>
      <w:proofErr w:type="gramStart"/>
      <w:r w:rsidR="006802E4"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802E4">
        <w:t>,</w:t>
      </w:r>
      <w:r w:rsidR="00DA5BB5">
        <w:t xml:space="preserve"> that move along the</w:t>
      </w:r>
      <w:r>
        <w:t xml:space="preserve"> lines defined by </w:t>
      </w:r>
    </w:p>
    <w:p w14:paraId="7A00E9E4" w14:textId="77777777" w:rsidR="00DA5BB5" w:rsidRDefault="00DA5BB5" w:rsidP="00B11B0B">
      <w:pPr>
        <w:pStyle w:val="ArIndent1"/>
      </w:pPr>
    </w:p>
    <w:p w14:paraId="0AFF6C47" w14:textId="2C998D25" w:rsidR="00B11B0B" w:rsidRDefault="00DA5BB5" w:rsidP="00B11B0B">
      <w:pPr>
        <w:pStyle w:val="ArIndent1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+3</m:t>
        </m:r>
        <m:r>
          <m:rPr>
            <m:sty m:val="bi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+t(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+3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)</m:t>
        </m:r>
      </m:oMath>
      <w:r>
        <w:t xml:space="preserve"> </w:t>
      </w:r>
      <w:proofErr w:type="gramStart"/>
      <w:r>
        <w:t>and</w:t>
      </w:r>
      <w:proofErr w:type="gramEnd"/>
    </w:p>
    <w:p w14:paraId="46A8332D" w14:textId="7B0F88A5" w:rsidR="00DA5BB5" w:rsidRDefault="00DA5BB5" w:rsidP="00B11B0B">
      <w:pPr>
        <w:pStyle w:val="ArIndent1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=-3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-3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+2</m:t>
        </m:r>
        <m:r>
          <m:rPr>
            <m:sty m:val="bi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+t(2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+4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)</m:t>
        </m:r>
      </m:oMath>
    </w:p>
    <w:p w14:paraId="11E571F2" w14:textId="77777777" w:rsidR="00DA5BB5" w:rsidRPr="00DA5BB5" w:rsidRDefault="00DA5BB5" w:rsidP="00B11B0B">
      <w:pPr>
        <w:pStyle w:val="ArIndent1"/>
      </w:pPr>
    </w:p>
    <w:p w14:paraId="3DC00CD4" w14:textId="0BBA0262" w:rsidR="00DA5BB5" w:rsidRDefault="00DA5BB5" w:rsidP="00DA5BB5">
      <w:pPr>
        <w:pStyle w:val="ArIndent2"/>
      </w:pPr>
      <w:r>
        <w:t>(a)</w:t>
      </w:r>
      <w:r w:rsidR="00173E6F">
        <w:tab/>
        <w:t>Show that the particles</w:t>
      </w:r>
      <w:r>
        <w:t xml:space="preserve"> cross</w:t>
      </w:r>
      <w:r w:rsidR="006802E4">
        <w:t xml:space="preserve"> paths</w:t>
      </w:r>
      <w:r>
        <w:t xml:space="preserve">, </w:t>
      </w:r>
      <w:r>
        <w:rPr>
          <w:i/>
        </w:rPr>
        <w:t xml:space="preserve">but do </w:t>
      </w:r>
      <w:r w:rsidR="006802E4">
        <w:rPr>
          <w:i/>
        </w:rPr>
        <w:t xml:space="preserve">not </w:t>
      </w:r>
      <w:r>
        <w:rPr>
          <w:i/>
        </w:rPr>
        <w:t>meet</w:t>
      </w:r>
      <w:r>
        <w:t xml:space="preserve">, at the </w:t>
      </w:r>
      <w:proofErr w:type="gramStart"/>
      <w:r>
        <w:t xml:space="preserve">point </w:t>
      </w:r>
      <w:proofErr w:type="gramEnd"/>
      <m:oMath>
        <m:r>
          <w:rPr>
            <w:rFonts w:ascii="Cambria Math" w:hAnsi="Cambria Math"/>
          </w:rPr>
          <m:t>(2, 7, -3)</m:t>
        </m:r>
      </m:oMath>
      <w:r>
        <w:t>.</w:t>
      </w:r>
    </w:p>
    <w:p w14:paraId="4D00E279" w14:textId="77777777" w:rsidR="00DA5BB5" w:rsidRDefault="00DA5BB5" w:rsidP="00DA5BB5">
      <w:pPr>
        <w:pStyle w:val="ArIndent2"/>
      </w:pPr>
    </w:p>
    <w:p w14:paraId="4C256328" w14:textId="77777777" w:rsidR="00DA5BB5" w:rsidRDefault="00DA5BB5" w:rsidP="00DA5BB5">
      <w:pPr>
        <w:pStyle w:val="ArIndent2"/>
      </w:pPr>
    </w:p>
    <w:p w14:paraId="5159D19E" w14:textId="77777777" w:rsidR="00DA5BB5" w:rsidRDefault="00DA5BB5" w:rsidP="00DA5BB5">
      <w:pPr>
        <w:pStyle w:val="ArIndent2"/>
      </w:pPr>
    </w:p>
    <w:p w14:paraId="7DCB7D4D" w14:textId="77777777" w:rsidR="00DA5BB5" w:rsidRDefault="00DA5BB5" w:rsidP="00DA5BB5">
      <w:pPr>
        <w:pStyle w:val="ArIndent2"/>
      </w:pPr>
    </w:p>
    <w:p w14:paraId="0292EA30" w14:textId="77777777" w:rsidR="00DA5BB5" w:rsidRDefault="00DA5BB5" w:rsidP="00DA5BB5">
      <w:pPr>
        <w:pStyle w:val="ArIndent2"/>
      </w:pPr>
    </w:p>
    <w:p w14:paraId="592EE69D" w14:textId="77777777" w:rsidR="00DA5BB5" w:rsidRDefault="00DA5BB5" w:rsidP="00DA5BB5">
      <w:pPr>
        <w:pStyle w:val="ArIndent2"/>
      </w:pPr>
    </w:p>
    <w:p w14:paraId="7751F132" w14:textId="77777777" w:rsidR="00DA5BB5" w:rsidRDefault="00DA5BB5" w:rsidP="00DA5BB5">
      <w:pPr>
        <w:pStyle w:val="ArIndent2"/>
      </w:pPr>
    </w:p>
    <w:p w14:paraId="1D9F0C0B" w14:textId="77777777" w:rsidR="00DA5BB5" w:rsidRDefault="00DA5BB5" w:rsidP="00DA5BB5">
      <w:pPr>
        <w:pStyle w:val="ArIndent2"/>
      </w:pPr>
    </w:p>
    <w:p w14:paraId="799DC5A7" w14:textId="77777777" w:rsidR="00DA5BB5" w:rsidRDefault="00DA5BB5" w:rsidP="00DA5BB5">
      <w:pPr>
        <w:pStyle w:val="ArIndent2"/>
      </w:pPr>
    </w:p>
    <w:p w14:paraId="26816A63" w14:textId="77777777" w:rsidR="001A640D" w:rsidRDefault="001A640D" w:rsidP="00DA5BB5">
      <w:pPr>
        <w:pStyle w:val="ArIndent2"/>
      </w:pPr>
    </w:p>
    <w:p w14:paraId="4DDB1BC6" w14:textId="77777777" w:rsidR="001A640D" w:rsidRDefault="001A640D" w:rsidP="00DA5BB5">
      <w:pPr>
        <w:pStyle w:val="ArIndent2"/>
      </w:pPr>
    </w:p>
    <w:p w14:paraId="34B498B2" w14:textId="77777777" w:rsidR="00DA5BB5" w:rsidRDefault="00DA5BB5" w:rsidP="00DA5BB5">
      <w:pPr>
        <w:pStyle w:val="ArIndent2"/>
      </w:pPr>
    </w:p>
    <w:p w14:paraId="355CE05C" w14:textId="77777777" w:rsidR="008B6046" w:rsidRDefault="008B6046" w:rsidP="00DA5BB5">
      <w:pPr>
        <w:pStyle w:val="ArIndent2"/>
      </w:pPr>
    </w:p>
    <w:p w14:paraId="4717F699" w14:textId="77777777" w:rsidR="008B6046" w:rsidRDefault="008B6046" w:rsidP="00DA5BB5">
      <w:pPr>
        <w:pStyle w:val="ArIndent2"/>
      </w:pPr>
    </w:p>
    <w:p w14:paraId="7D5C28DD" w14:textId="77777777" w:rsidR="008B6046" w:rsidRDefault="008B6046" w:rsidP="00DA5BB5">
      <w:pPr>
        <w:pStyle w:val="ArIndent2"/>
      </w:pPr>
    </w:p>
    <w:p w14:paraId="0F52B66A" w14:textId="77777777" w:rsidR="00DA5BB5" w:rsidRDefault="00DA5BB5" w:rsidP="00DA5BB5">
      <w:pPr>
        <w:pStyle w:val="ArIndent2"/>
      </w:pPr>
    </w:p>
    <w:p w14:paraId="732CBA80" w14:textId="77777777" w:rsidR="00DA5BB5" w:rsidRDefault="00DA5BB5" w:rsidP="00DA5BB5">
      <w:pPr>
        <w:pStyle w:val="ArIndent2"/>
      </w:pPr>
    </w:p>
    <w:p w14:paraId="15FBB0F8" w14:textId="77777777" w:rsidR="00DA5BB5" w:rsidRDefault="00DA5BB5" w:rsidP="00DA5BB5">
      <w:pPr>
        <w:pStyle w:val="ArIndent2"/>
      </w:pPr>
    </w:p>
    <w:p w14:paraId="73C0E64B" w14:textId="77777777" w:rsidR="00DA5BB5" w:rsidRDefault="00DA5BB5" w:rsidP="00DA5BB5">
      <w:pPr>
        <w:pStyle w:val="ArIndent2"/>
      </w:pPr>
    </w:p>
    <w:p w14:paraId="4A4FC108" w14:textId="77777777" w:rsidR="00DA5BB5" w:rsidRDefault="00DA5BB5" w:rsidP="00DA5BB5">
      <w:pPr>
        <w:pStyle w:val="ArIndent2"/>
      </w:pPr>
    </w:p>
    <w:p w14:paraId="7E061963" w14:textId="77777777" w:rsidR="006802E4" w:rsidRDefault="006802E4" w:rsidP="00DA5BB5">
      <w:pPr>
        <w:pStyle w:val="ArIndent2"/>
      </w:pPr>
    </w:p>
    <w:p w14:paraId="323468CC" w14:textId="77777777" w:rsidR="006802E4" w:rsidRDefault="006802E4" w:rsidP="006802E4">
      <w:pPr>
        <w:pStyle w:val="ArIndent2"/>
      </w:pPr>
      <w:r>
        <w:t xml:space="preserve">A sphere has Cartesian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-10x-4y+2z-6=0</m:t>
        </m:r>
      </m:oMath>
    </w:p>
    <w:p w14:paraId="4B08E6AC" w14:textId="71B46FDD" w:rsidR="006802E4" w:rsidRDefault="006802E4" w:rsidP="00DA5BB5">
      <w:pPr>
        <w:pStyle w:val="ArIndent2"/>
      </w:pPr>
    </w:p>
    <w:p w14:paraId="292E1FF5" w14:textId="1F962D6A" w:rsidR="0040060E" w:rsidRDefault="00DA5BB5" w:rsidP="00DA5BB5">
      <w:pPr>
        <w:pStyle w:val="ArIndent2"/>
      </w:pPr>
      <w:r>
        <w:t>(b)</w:t>
      </w:r>
      <w:r>
        <w:tab/>
        <w:t xml:space="preserve">Determine the exact distance between the </w:t>
      </w:r>
      <w:r w:rsidR="0040060E">
        <w:t xml:space="preserve">point at which the particles’ paths cross and the </w:t>
      </w:r>
      <w:r w:rsidR="006802E4">
        <w:t>centre of the sphere,</w:t>
      </w:r>
    </w:p>
    <w:p w14:paraId="57A859AB" w14:textId="77777777" w:rsidR="0040060E" w:rsidRDefault="0040060E" w:rsidP="00DA5BB5">
      <w:pPr>
        <w:pStyle w:val="ArIndent2"/>
      </w:pPr>
    </w:p>
    <w:p w14:paraId="2CFFFA6C" w14:textId="77777777" w:rsidR="00F05133" w:rsidRDefault="00F05133" w:rsidP="006802E4">
      <w:pPr>
        <w:pStyle w:val="ArIndent2"/>
      </w:pPr>
    </w:p>
    <w:p w14:paraId="4338EA7C" w14:textId="77777777" w:rsidR="006802E4" w:rsidRDefault="006802E4" w:rsidP="006802E4">
      <w:pPr>
        <w:pStyle w:val="ArIndent2"/>
      </w:pPr>
    </w:p>
    <w:p w14:paraId="79887E25" w14:textId="77777777" w:rsidR="006802E4" w:rsidRDefault="006802E4" w:rsidP="006802E4">
      <w:pPr>
        <w:pStyle w:val="ArIndent2"/>
      </w:pPr>
    </w:p>
    <w:p w14:paraId="045C4F40" w14:textId="77777777" w:rsidR="006802E4" w:rsidRDefault="006802E4" w:rsidP="006802E4">
      <w:pPr>
        <w:pStyle w:val="ArIndent2"/>
      </w:pPr>
    </w:p>
    <w:p w14:paraId="6458FCD3" w14:textId="77777777" w:rsidR="006802E4" w:rsidRDefault="006802E4" w:rsidP="006802E4">
      <w:pPr>
        <w:pStyle w:val="ArIndent2"/>
      </w:pPr>
    </w:p>
    <w:p w14:paraId="44E81BCB" w14:textId="77777777" w:rsidR="006802E4" w:rsidRDefault="006802E4" w:rsidP="006802E4">
      <w:pPr>
        <w:pStyle w:val="ArIndent2"/>
      </w:pPr>
    </w:p>
    <w:p w14:paraId="177F1F3A" w14:textId="77777777" w:rsidR="006802E4" w:rsidRDefault="006802E4" w:rsidP="006802E4">
      <w:pPr>
        <w:pStyle w:val="ArIndent2"/>
      </w:pPr>
    </w:p>
    <w:p w14:paraId="02DDBDCE" w14:textId="77777777" w:rsidR="006802E4" w:rsidRDefault="006802E4" w:rsidP="006802E4">
      <w:pPr>
        <w:pStyle w:val="ArIndent2"/>
      </w:pPr>
    </w:p>
    <w:p w14:paraId="0FC73120" w14:textId="77777777" w:rsidR="006802E4" w:rsidRDefault="006802E4" w:rsidP="006802E4">
      <w:pPr>
        <w:pStyle w:val="ArIndent2"/>
      </w:pPr>
    </w:p>
    <w:p w14:paraId="67B44F53" w14:textId="5398ABF5" w:rsidR="006802E4" w:rsidRDefault="008B6046" w:rsidP="006802E4">
      <w:pPr>
        <w:pStyle w:val="ArIndent2"/>
      </w:pPr>
      <w:r>
        <w:br w:type="page"/>
      </w:r>
      <w:r w:rsidR="006802E4">
        <w:lastRenderedPageBreak/>
        <w:t>(c)</w:t>
      </w:r>
      <w:r w:rsidR="006802E4">
        <w:tab/>
        <w:t xml:space="preserve">Determine the minimum distance that </w:t>
      </w:r>
      <w:r w:rsidR="00804417">
        <w:t xml:space="preserve">the particle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802E4" w:rsidRPr="006802E4">
        <w:t xml:space="preserve"> gets </w:t>
      </w:r>
      <w:r w:rsidR="006802E4">
        <w:t>to the centre of the sphere.</w:t>
      </w:r>
    </w:p>
    <w:p w14:paraId="45F0C009" w14:textId="77777777" w:rsidR="008B6046" w:rsidRDefault="008B6046" w:rsidP="006802E4">
      <w:pPr>
        <w:pStyle w:val="ArIndent2"/>
      </w:pPr>
    </w:p>
    <w:p w14:paraId="400402D8" w14:textId="77777777" w:rsidR="008B6046" w:rsidRDefault="008B6046" w:rsidP="006802E4">
      <w:pPr>
        <w:pStyle w:val="ArIndent2"/>
      </w:pPr>
    </w:p>
    <w:p w14:paraId="74EDEFAF" w14:textId="77777777" w:rsidR="008B6046" w:rsidRDefault="008B6046" w:rsidP="006802E4">
      <w:pPr>
        <w:pStyle w:val="ArIndent2"/>
      </w:pPr>
    </w:p>
    <w:p w14:paraId="6710F6E5" w14:textId="77777777" w:rsidR="008B6046" w:rsidRDefault="008B6046" w:rsidP="006802E4">
      <w:pPr>
        <w:pStyle w:val="ArIndent2"/>
      </w:pPr>
    </w:p>
    <w:p w14:paraId="10DCA5CE" w14:textId="77777777" w:rsidR="008B6046" w:rsidRDefault="008B6046" w:rsidP="006802E4">
      <w:pPr>
        <w:pStyle w:val="ArIndent2"/>
      </w:pPr>
    </w:p>
    <w:p w14:paraId="7BD197EA" w14:textId="77777777" w:rsidR="008B6046" w:rsidRDefault="008B6046" w:rsidP="006802E4">
      <w:pPr>
        <w:pStyle w:val="ArIndent2"/>
      </w:pPr>
    </w:p>
    <w:p w14:paraId="32BDE22C" w14:textId="77777777" w:rsidR="008B6046" w:rsidRDefault="008B6046" w:rsidP="006802E4">
      <w:pPr>
        <w:pStyle w:val="ArIndent2"/>
      </w:pPr>
    </w:p>
    <w:p w14:paraId="399A76B2" w14:textId="77777777" w:rsidR="008B6046" w:rsidRDefault="008B6046" w:rsidP="006802E4">
      <w:pPr>
        <w:pStyle w:val="ArIndent2"/>
      </w:pPr>
    </w:p>
    <w:p w14:paraId="000A303A" w14:textId="77777777" w:rsidR="00CD51ED" w:rsidRDefault="00CD51ED" w:rsidP="006802E4">
      <w:pPr>
        <w:pStyle w:val="ArIndent2"/>
      </w:pPr>
    </w:p>
    <w:p w14:paraId="21E8DE84" w14:textId="77777777" w:rsidR="00CD51ED" w:rsidRDefault="00CD51ED" w:rsidP="006802E4">
      <w:pPr>
        <w:pStyle w:val="ArIndent2"/>
      </w:pPr>
    </w:p>
    <w:p w14:paraId="7DAD1F54" w14:textId="77777777" w:rsidR="00CD51ED" w:rsidRDefault="00CD51ED" w:rsidP="006802E4">
      <w:pPr>
        <w:pStyle w:val="ArIndent2"/>
      </w:pPr>
    </w:p>
    <w:p w14:paraId="7597DBE3" w14:textId="77777777" w:rsidR="00CD51ED" w:rsidRDefault="00CD51ED" w:rsidP="006802E4">
      <w:pPr>
        <w:pStyle w:val="ArIndent2"/>
      </w:pPr>
    </w:p>
    <w:p w14:paraId="5DDB95C3" w14:textId="77777777" w:rsidR="00CD51ED" w:rsidRDefault="00CD51ED" w:rsidP="006802E4">
      <w:pPr>
        <w:pStyle w:val="ArIndent2"/>
      </w:pPr>
    </w:p>
    <w:p w14:paraId="75C853CB" w14:textId="77777777" w:rsidR="008B6046" w:rsidRDefault="008B6046" w:rsidP="006802E4">
      <w:pPr>
        <w:pStyle w:val="ArIndent2"/>
      </w:pPr>
    </w:p>
    <w:p w14:paraId="284A9445" w14:textId="77777777" w:rsidR="00CD51ED" w:rsidRDefault="00CD51ED" w:rsidP="006802E4">
      <w:pPr>
        <w:pStyle w:val="ArIndent2"/>
      </w:pPr>
    </w:p>
    <w:p w14:paraId="5026EB04" w14:textId="77777777" w:rsidR="00CD51ED" w:rsidRDefault="00CD51ED" w:rsidP="006802E4">
      <w:pPr>
        <w:pStyle w:val="ArIndent2"/>
      </w:pPr>
    </w:p>
    <w:p w14:paraId="0012CB07" w14:textId="77777777" w:rsidR="00CD51ED" w:rsidRDefault="00CD51ED" w:rsidP="006802E4">
      <w:pPr>
        <w:pStyle w:val="ArIndent2"/>
      </w:pPr>
    </w:p>
    <w:p w14:paraId="1D4321F3" w14:textId="47C98CCD" w:rsidR="001A640D" w:rsidRDefault="00B51669">
      <w:pPr>
        <w:spacing w:after="0"/>
      </w:pPr>
      <w:r>
        <w:rPr>
          <w:b/>
        </w:rPr>
        <w:br w:type="page"/>
      </w:r>
      <w:r w:rsidR="00B122DB">
        <w:rPr>
          <w:b/>
        </w:rPr>
        <w:lastRenderedPageBreak/>
        <w:t>9</w:t>
      </w:r>
      <w:r w:rsidR="00CD51ED">
        <w:rPr>
          <w:b/>
        </w:rPr>
        <w:t>.</w:t>
      </w:r>
      <w:r w:rsidR="00CD51ED">
        <w:tab/>
        <w:t>[</w:t>
      </w:r>
      <w:r w:rsidR="00F90A40">
        <w:t>7</w:t>
      </w:r>
      <w:r w:rsidR="00172F23">
        <w:t xml:space="preserve"> marks</w:t>
      </w:r>
      <w:r w:rsidR="00CD51ED">
        <w:t>]</w:t>
      </w:r>
    </w:p>
    <w:p w14:paraId="28C588D7" w14:textId="77777777" w:rsidR="00CD51ED" w:rsidRDefault="00CD51ED">
      <w:pPr>
        <w:spacing w:after="0"/>
      </w:pPr>
    </w:p>
    <w:p w14:paraId="6B9AA482" w14:textId="5F376E9F" w:rsidR="00172F23" w:rsidRDefault="00211E62" w:rsidP="00211E62">
      <w:pPr>
        <w:pStyle w:val="ArIndent1"/>
      </w:pPr>
      <w:r>
        <w:tab/>
        <w:t xml:space="preserve">The acceleration of a particle moving in the </w:t>
      </w:r>
      <m:oMath>
        <m:r>
          <w:rPr>
            <w:rFonts w:ascii="Cambria Math" w:hAnsi="Cambria Math"/>
          </w:rPr>
          <m:t>x-y</m:t>
        </m:r>
      </m:oMath>
      <w:r>
        <w:t xml:space="preserve"> plane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–g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t xml:space="preserve">, where </w:t>
      </w:r>
      <m:oMath>
        <m:r>
          <w:rPr>
            <w:rFonts w:ascii="Cambria Math" w:hAnsi="Cambria Math"/>
          </w:rPr>
          <m:t>g</m:t>
        </m:r>
      </m:oMath>
      <w:r>
        <w:t xml:space="preserve"> is a constant.  At time </w:t>
      </w:r>
      <m:oMath>
        <m:r>
          <w:rPr>
            <w:rFonts w:ascii="Cambria Math" w:hAnsi="Cambria Math"/>
          </w:rPr>
          <m:t>t=0</m:t>
        </m:r>
      </m:oMath>
      <w:r>
        <w:t xml:space="preserve"> the particle leaves the point with position </w:t>
      </w:r>
      <w:proofErr w:type="gramStart"/>
      <w:r>
        <w:t xml:space="preserve">vector </w:t>
      </w:r>
      <w:proofErr w:type="gramEnd"/>
      <m:oMath>
        <m: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t>, with velocity</w:t>
      </w:r>
    </w:p>
    <w:p w14:paraId="56FDBC8E" w14:textId="77777777" w:rsidR="00211E62" w:rsidRDefault="00211E62" w:rsidP="00211E62">
      <w:pPr>
        <w:pStyle w:val="ArIndent1"/>
      </w:pPr>
    </w:p>
    <w:p w14:paraId="6C9BBE33" w14:textId="1E647925" w:rsidR="00211E62" w:rsidRPr="00211E62" w:rsidRDefault="00FD79E9" w:rsidP="00211E62">
      <w:pPr>
        <w:pStyle w:val="ArIndent1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</w:rPr>
            <m:t>j</m:t>
          </m:r>
        </m:oMath>
      </m:oMathPara>
    </w:p>
    <w:p w14:paraId="7B5B8094" w14:textId="77777777" w:rsidR="00211E62" w:rsidRDefault="00211E62" w:rsidP="00211E62">
      <w:pPr>
        <w:pStyle w:val="ArIndent1"/>
      </w:pPr>
    </w:p>
    <w:p w14:paraId="00609D43" w14:textId="0865F062" w:rsidR="00211E62" w:rsidRDefault="00211E62" w:rsidP="00211E62">
      <w:pPr>
        <w:pStyle w:val="ArIndent1"/>
      </w:pPr>
      <w:r>
        <w:tab/>
        <w:t xml:space="preserve">By integration, find expressions for the velocity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 xml:space="preserve"> and the position </w:t>
      </w:r>
      <w:proofErr w:type="gramStart"/>
      <w:r>
        <w:t xml:space="preserve">vector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 xml:space="preserve">, of the particle, at time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14:paraId="5C8C2B4C" w14:textId="77777777" w:rsidR="00211E62" w:rsidRDefault="00211E62" w:rsidP="00211E62">
      <w:pPr>
        <w:pStyle w:val="ArIndent1"/>
      </w:pPr>
    </w:p>
    <w:p w14:paraId="49C3970C" w14:textId="6A2F55E3" w:rsidR="00211E62" w:rsidRDefault="00211E62" w:rsidP="00211E62">
      <w:pPr>
        <w:pStyle w:val="ArIndent1"/>
      </w:pPr>
      <w:r>
        <w:tab/>
        <w:t>Deduce that the particle follows a path whose Cartesian equation is</w:t>
      </w:r>
    </w:p>
    <w:p w14:paraId="1878B7C9" w14:textId="77777777" w:rsidR="00211E62" w:rsidRDefault="00211E62" w:rsidP="00211E62">
      <w:pPr>
        <w:pStyle w:val="ArIndent1"/>
      </w:pPr>
    </w:p>
    <w:p w14:paraId="34FEC453" w14:textId="670A8065" w:rsidR="00211E62" w:rsidRDefault="00F90A40" w:rsidP="00211E62">
      <w:pPr>
        <w:pStyle w:val="ArIndent1"/>
      </w:pPr>
      <m:oMathPara>
        <m:oMath>
          <m:r>
            <w:rPr>
              <w:rFonts w:ascii="Cambria Math" w:hAnsi="Cambria Math"/>
            </w:rPr>
            <m:t>y=h+x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4A0A7E0A" w14:textId="6F163E73" w:rsidR="0046670F" w:rsidRPr="00486265" w:rsidRDefault="0046670F" w:rsidP="00211E62">
      <w:pPr>
        <w:pStyle w:val="ArIndent1"/>
      </w:pPr>
    </w:p>
    <w:sectPr w:rsidR="0046670F" w:rsidRPr="00486265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drawingGridHorizontalSpacing w:val="113"/>
  <w:drawingGridVerticalSpacing w:val="113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33"/>
    <w:rsid w:val="00010304"/>
    <w:rsid w:val="00033AC7"/>
    <w:rsid w:val="00034E54"/>
    <w:rsid w:val="00066819"/>
    <w:rsid w:val="00081D03"/>
    <w:rsid w:val="00091364"/>
    <w:rsid w:val="000C56CB"/>
    <w:rsid w:val="00172F23"/>
    <w:rsid w:val="00173E6F"/>
    <w:rsid w:val="001801C6"/>
    <w:rsid w:val="001A640D"/>
    <w:rsid w:val="001F6CDA"/>
    <w:rsid w:val="00211E62"/>
    <w:rsid w:val="00215E15"/>
    <w:rsid w:val="00352FCD"/>
    <w:rsid w:val="003743C7"/>
    <w:rsid w:val="003C01AB"/>
    <w:rsid w:val="003C40B6"/>
    <w:rsid w:val="003F6450"/>
    <w:rsid w:val="0040060E"/>
    <w:rsid w:val="0046670F"/>
    <w:rsid w:val="00486265"/>
    <w:rsid w:val="0057279B"/>
    <w:rsid w:val="00584E67"/>
    <w:rsid w:val="00601AD4"/>
    <w:rsid w:val="006230EC"/>
    <w:rsid w:val="006802E4"/>
    <w:rsid w:val="00696208"/>
    <w:rsid w:val="006E0CE3"/>
    <w:rsid w:val="00774044"/>
    <w:rsid w:val="007F4348"/>
    <w:rsid w:val="00804417"/>
    <w:rsid w:val="008147D2"/>
    <w:rsid w:val="008B6046"/>
    <w:rsid w:val="009342F2"/>
    <w:rsid w:val="00981A28"/>
    <w:rsid w:val="00A23650"/>
    <w:rsid w:val="00A44216"/>
    <w:rsid w:val="00A81633"/>
    <w:rsid w:val="00AC041A"/>
    <w:rsid w:val="00B11B0B"/>
    <w:rsid w:val="00B122DB"/>
    <w:rsid w:val="00B51669"/>
    <w:rsid w:val="00C116B8"/>
    <w:rsid w:val="00C4528C"/>
    <w:rsid w:val="00CD51ED"/>
    <w:rsid w:val="00D64835"/>
    <w:rsid w:val="00D84179"/>
    <w:rsid w:val="00DA5BB5"/>
    <w:rsid w:val="00DC32D6"/>
    <w:rsid w:val="00DE551D"/>
    <w:rsid w:val="00E07FB6"/>
    <w:rsid w:val="00E40798"/>
    <w:rsid w:val="00EC2EFA"/>
    <w:rsid w:val="00F05133"/>
    <w:rsid w:val="00F90A40"/>
    <w:rsid w:val="00FD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C48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33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C116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6B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B8"/>
    <w:rPr>
      <w:rFonts w:ascii="Lucida Grande" w:hAnsi="Lucida Grande" w:cs="Lucida Grande"/>
      <w:sz w:val="18"/>
      <w:szCs w:val="18"/>
      <w:lang w:val="en-AU" w:eastAsia="ja-JP"/>
    </w:rPr>
  </w:style>
  <w:style w:type="paragraph" w:customStyle="1" w:styleId="Indent1">
    <w:name w:val="Indent 1"/>
    <w:basedOn w:val="Normal"/>
    <w:rsid w:val="00DE551D"/>
    <w:pPr>
      <w:spacing w:after="0"/>
      <w:ind w:left="709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2">
    <w:name w:val="Indent 2"/>
    <w:basedOn w:val="Normal"/>
    <w:rsid w:val="00DE551D"/>
    <w:pPr>
      <w:spacing w:after="0"/>
      <w:ind w:left="1418" w:hanging="709"/>
    </w:pPr>
    <w:rPr>
      <w:rFonts w:ascii="Bookman Old Style" w:eastAsia="Times New Roman" w:hAnsi="Bookman Old Style" w:cs="Times New Roman"/>
      <w:szCs w:val="20"/>
      <w:lang w:eastAsia="en-US"/>
    </w:rPr>
  </w:style>
  <w:style w:type="table" w:styleId="TableGrid">
    <w:name w:val="Table Grid"/>
    <w:basedOn w:val="TableNormal"/>
    <w:uiPriority w:val="59"/>
    <w:rsid w:val="00FD79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33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C116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6B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B8"/>
    <w:rPr>
      <w:rFonts w:ascii="Lucida Grande" w:hAnsi="Lucida Grande" w:cs="Lucida Grande"/>
      <w:sz w:val="18"/>
      <w:szCs w:val="18"/>
      <w:lang w:val="en-AU" w:eastAsia="ja-JP"/>
    </w:rPr>
  </w:style>
  <w:style w:type="paragraph" w:customStyle="1" w:styleId="Indent1">
    <w:name w:val="Indent 1"/>
    <w:basedOn w:val="Normal"/>
    <w:rsid w:val="00DE551D"/>
    <w:pPr>
      <w:spacing w:after="0"/>
      <w:ind w:left="709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2">
    <w:name w:val="Indent 2"/>
    <w:basedOn w:val="Normal"/>
    <w:rsid w:val="00DE551D"/>
    <w:pPr>
      <w:spacing w:after="0"/>
      <w:ind w:left="1418" w:hanging="709"/>
    </w:pPr>
    <w:rPr>
      <w:rFonts w:ascii="Bookman Old Style" w:eastAsia="Times New Roman" w:hAnsi="Bookman Old Style" w:cs="Times New Roman"/>
      <w:szCs w:val="20"/>
      <w:lang w:eastAsia="en-US"/>
    </w:rPr>
  </w:style>
  <w:style w:type="table" w:styleId="TableGrid">
    <w:name w:val="Table Grid"/>
    <w:basedOn w:val="TableNormal"/>
    <w:uiPriority w:val="59"/>
    <w:rsid w:val="00FD79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596C8CDB</Template>
  <TotalTime>260</TotalTime>
  <Pages>8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PALMER Patsy</cp:lastModifiedBy>
  <cp:revision>26</cp:revision>
  <cp:lastPrinted>2016-05-20T04:40:00Z</cp:lastPrinted>
  <dcterms:created xsi:type="dcterms:W3CDTF">2016-04-25T12:13:00Z</dcterms:created>
  <dcterms:modified xsi:type="dcterms:W3CDTF">2016-05-20T04:40:00Z</dcterms:modified>
</cp:coreProperties>
</file>