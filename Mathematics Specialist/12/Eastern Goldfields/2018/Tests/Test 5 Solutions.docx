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923" w:rsidRPr="00642BAC" w:rsidRDefault="004C5923" w:rsidP="004C5923">
      <w:pPr>
        <w:rPr>
          <w:rFonts w:ascii="Arial" w:hAnsi="Arial" w:cs="Arial"/>
          <w:b/>
        </w:rPr>
      </w:pPr>
      <w:r w:rsidRPr="00642BAC">
        <w:rPr>
          <w:rFonts w:ascii="Arial" w:hAnsi="Arial" w:cs="Arial"/>
          <w:b/>
        </w:rPr>
        <w:t>MATHEMATICS SPECIALIST UNIT 3&amp;4</w:t>
      </w:r>
      <w:r w:rsidRPr="00642BAC">
        <w:rPr>
          <w:rFonts w:ascii="Arial" w:hAnsi="Arial" w:cs="Arial"/>
          <w:b/>
        </w:rPr>
        <w:tab/>
      </w:r>
      <w:r w:rsidRPr="00642BAC">
        <w:rPr>
          <w:rFonts w:ascii="Arial" w:hAnsi="Arial" w:cs="Arial"/>
          <w:b/>
        </w:rPr>
        <w:tab/>
      </w:r>
      <w:r w:rsidRPr="00642BAC">
        <w:rPr>
          <w:rFonts w:ascii="Arial" w:hAnsi="Arial" w:cs="Arial"/>
          <w:b/>
        </w:rPr>
        <w:tab/>
      </w:r>
      <w:r w:rsidRPr="00642BA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SOLUTIONS</w:t>
      </w:r>
    </w:p>
    <w:p w:rsidR="004C5923" w:rsidRPr="00642BAC" w:rsidRDefault="004C5923" w:rsidP="004C5923">
      <w:pPr>
        <w:rPr>
          <w:rFonts w:ascii="Arial" w:hAnsi="Arial" w:cs="Arial"/>
          <w:b/>
        </w:rPr>
      </w:pPr>
      <w:r w:rsidRPr="00642BAC">
        <w:rPr>
          <w:rFonts w:ascii="Arial" w:hAnsi="Arial" w:cs="Arial"/>
          <w:b/>
        </w:rPr>
        <w:t>TEST 5</w:t>
      </w:r>
      <w:r>
        <w:rPr>
          <w:rFonts w:ascii="Arial" w:hAnsi="Arial" w:cs="Arial"/>
          <w:b/>
        </w:rPr>
        <w:t>,    2018</w:t>
      </w:r>
    </w:p>
    <w:p w:rsidR="004C5923" w:rsidRDefault="004C5923" w:rsidP="004C5923">
      <w:pPr>
        <w:rPr>
          <w:rFonts w:ascii="Arial" w:hAnsi="Arial" w:cs="Arial"/>
          <w:b/>
        </w:rPr>
      </w:pPr>
      <w:r w:rsidRPr="00642BAC">
        <w:rPr>
          <w:rFonts w:ascii="Arial" w:hAnsi="Arial" w:cs="Arial"/>
          <w:b/>
        </w:rPr>
        <w:t>Section One: Resource Free</w:t>
      </w:r>
    </w:p>
    <w:p w:rsidR="004C5923" w:rsidRPr="009A0FC0" w:rsidRDefault="004C5923" w:rsidP="004C59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Reading time: 2 minutes        </w:t>
      </w:r>
      <w:r w:rsidRPr="00642BAC">
        <w:rPr>
          <w:rFonts w:ascii="Arial" w:hAnsi="Arial" w:cs="Arial"/>
        </w:rPr>
        <w:t xml:space="preserve">Time: </w:t>
      </w:r>
      <w:r w:rsidR="004965FB">
        <w:rPr>
          <w:rFonts w:ascii="Arial" w:hAnsi="Arial" w:cs="Arial"/>
        </w:rPr>
        <w:t>22</w:t>
      </w:r>
      <w:r>
        <w:rPr>
          <w:rFonts w:ascii="Arial" w:hAnsi="Arial" w:cs="Arial"/>
        </w:rPr>
        <w:t xml:space="preserve"> </w:t>
      </w:r>
      <w:r w:rsidRPr="00642BAC">
        <w:rPr>
          <w:rFonts w:ascii="Arial" w:hAnsi="Arial" w:cs="Arial"/>
        </w:rPr>
        <w:t>minutes</w:t>
      </w:r>
      <w:r w:rsidRPr="00642BAC">
        <w:rPr>
          <w:rFonts w:ascii="Arial" w:hAnsi="Arial" w:cs="Arial"/>
        </w:rPr>
        <w:tab/>
      </w:r>
      <w:r w:rsidRPr="00642BAC"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42BAC">
        <w:rPr>
          <w:rFonts w:ascii="Arial" w:hAnsi="Arial" w:cs="Arial"/>
        </w:rPr>
        <w:t>Total marks:</w:t>
      </w:r>
      <w:r w:rsidR="004965FB">
        <w:rPr>
          <w:rFonts w:ascii="Arial" w:hAnsi="Arial" w:cs="Arial"/>
        </w:rPr>
        <w:t xml:space="preserve">  22</w:t>
      </w:r>
      <w:r w:rsidRPr="00642BAC">
        <w:rPr>
          <w:rFonts w:ascii="Arial" w:hAnsi="Arial" w:cs="Arial"/>
        </w:rPr>
        <w:t xml:space="preserve">  </w:t>
      </w:r>
      <w:r>
        <w:rPr>
          <w:sz w:val="20"/>
          <w:szCs w:val="20"/>
        </w:rPr>
        <w:t xml:space="preserve"> </w:t>
      </w:r>
      <w:r w:rsidRPr="004D6CD4">
        <w:rPr>
          <w:sz w:val="20"/>
          <w:szCs w:val="20"/>
        </w:rPr>
        <w:t>_____________________________________________________________________</w:t>
      </w:r>
      <w:r>
        <w:rPr>
          <w:sz w:val="20"/>
          <w:szCs w:val="20"/>
        </w:rPr>
        <w:t>___________________</w:t>
      </w:r>
    </w:p>
    <w:p w:rsidR="004C5923" w:rsidRDefault="004C5923" w:rsidP="003939A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hAnsi="Arial" w:cs="Arial"/>
        </w:rPr>
      </w:pPr>
    </w:p>
    <w:p w:rsidR="004C5923" w:rsidRPr="000A51B2" w:rsidRDefault="004C5923" w:rsidP="004C5923">
      <w:pPr>
        <w:pStyle w:val="QNum"/>
      </w:pPr>
      <w:r>
        <w:t>Question 1</w:t>
      </w:r>
      <w:r>
        <w:tab/>
        <w:t>(4 marks)</w:t>
      </w:r>
    </w:p>
    <w:p w:rsidR="003939AA" w:rsidRPr="004B4FDA" w:rsidRDefault="003939AA" w:rsidP="003939A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</w:pPr>
    </w:p>
    <w:p w:rsidR="003939AA" w:rsidRDefault="003939AA" w:rsidP="003939A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009FD3C" wp14:editId="0A44C237">
                <wp:simplePos x="0" y="0"/>
                <wp:positionH relativeFrom="column">
                  <wp:posOffset>4748530</wp:posOffset>
                </wp:positionH>
                <wp:positionV relativeFrom="paragraph">
                  <wp:posOffset>698500</wp:posOffset>
                </wp:positionV>
                <wp:extent cx="1034415" cy="282575"/>
                <wp:effectExtent l="5080" t="3175" r="8255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4415" cy="2825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39AA" w:rsidRDefault="003939AA" w:rsidP="003939AA">
                            <w:pPr>
                              <w:spacing w:after="0"/>
                            </w:pPr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-1/error</w:t>
                            </w:r>
                          </w:p>
                          <w:p w:rsidR="003939AA" w:rsidRDefault="003939AA" w:rsidP="003939AA">
                            <w:pPr>
                              <w:spacing w:after="0"/>
                            </w:pPr>
                          </w:p>
                          <w:p w:rsidR="003939AA" w:rsidRDefault="003939AA" w:rsidP="003939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373.9pt;margin-top:55pt;width:81.45pt;height:22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" stroked="f">
                <v:fill opacity="0"/>
                <v:textbox>
                  <w:txbxContent>
                    <w:p w:rsidR="003939AA" w:rsidRDefault="003939AA" w:rsidP="003939AA">
                      <w:pPr>
                        <w:spacing w:after="0"/>
                      </w:pPr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</w:rPr>
                        <w:t xml:space="preserve">   -1/error</w:t>
                      </w:r>
                    </w:p>
                    <w:p w:rsidR="003939AA" w:rsidRDefault="003939AA" w:rsidP="003939AA">
                      <w:pPr>
                        <w:spacing w:after="0"/>
                      </w:pPr>
                    </w:p>
                    <w:p w:rsidR="003939AA" w:rsidRDefault="003939AA" w:rsidP="003939A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  <w:t>(a)</w:t>
      </w:r>
    </w:p>
    <w:tbl>
      <w:tblPr>
        <w:tblW w:w="5760" w:type="dxa"/>
        <w:tblInd w:w="138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3939AA" w:rsidRPr="00841E7D" w:rsidTr="008F5E2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39AA" w:rsidRPr="00841E7D" w:rsidRDefault="003939AA" w:rsidP="008F5E26">
            <w:pPr>
              <w:spacing w:after="0" w:line="240" w:lineRule="auto"/>
              <w:ind w:left="-108" w:firstLine="108"/>
              <w:jc w:val="center"/>
              <w:rPr>
                <w:rFonts w:ascii="Arial" w:hAnsi="Arial" w:cs="Arial"/>
                <w:color w:val="000000"/>
              </w:rPr>
            </w:pPr>
            <w:r w:rsidRPr="00841E7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39AA" w:rsidRPr="00841E7D" w:rsidRDefault="003939AA" w:rsidP="008F5E26">
            <w:pPr>
              <w:spacing w:after="0" w:line="240" w:lineRule="auto"/>
              <w:ind w:left="-108" w:firstLine="108"/>
              <w:jc w:val="center"/>
              <w:rPr>
                <w:rFonts w:ascii="Arial" w:hAnsi="Arial" w:cs="Arial"/>
                <w:color w:val="000000"/>
              </w:rPr>
            </w:pPr>
            <w:r w:rsidRPr="00841E7D">
              <w:rPr>
                <w:rFonts w:ascii="Arial" w:hAnsi="Arial" w:cs="Arial"/>
                <w:color w:val="000000"/>
              </w:rPr>
              <w:t>-2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39AA" w:rsidRPr="00841E7D" w:rsidRDefault="003939AA" w:rsidP="008F5E26">
            <w:pPr>
              <w:spacing w:after="0" w:line="240" w:lineRule="auto"/>
              <w:ind w:left="-108" w:firstLine="108"/>
              <w:jc w:val="center"/>
              <w:rPr>
                <w:rFonts w:ascii="Arial" w:hAnsi="Arial" w:cs="Arial"/>
                <w:color w:val="000000"/>
              </w:rPr>
            </w:pPr>
            <w:r w:rsidRPr="00841E7D">
              <w:rPr>
                <w:rFonts w:ascii="Arial" w:hAnsi="Arial" w:cs="Arial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39AA" w:rsidRPr="00841E7D" w:rsidRDefault="003939AA" w:rsidP="008F5E26">
            <w:pPr>
              <w:spacing w:after="0" w:line="240" w:lineRule="auto"/>
              <w:ind w:left="-108" w:firstLine="108"/>
              <w:jc w:val="center"/>
              <w:rPr>
                <w:rFonts w:ascii="Arial" w:hAnsi="Arial" w:cs="Arial"/>
                <w:color w:val="000000"/>
              </w:rPr>
            </w:pPr>
            <w:r w:rsidRPr="00841E7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39AA" w:rsidRPr="00841E7D" w:rsidRDefault="003939AA" w:rsidP="008F5E26">
            <w:pPr>
              <w:spacing w:after="0" w:line="240" w:lineRule="auto"/>
              <w:ind w:left="-108" w:firstLine="108"/>
              <w:jc w:val="center"/>
              <w:rPr>
                <w:rFonts w:ascii="Arial" w:hAnsi="Arial" w:cs="Arial"/>
                <w:color w:val="000000"/>
              </w:rPr>
            </w:pPr>
            <w:r w:rsidRPr="00841E7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39AA" w:rsidRPr="00841E7D" w:rsidRDefault="003939AA" w:rsidP="008F5E26">
            <w:pPr>
              <w:spacing w:after="0" w:line="240" w:lineRule="auto"/>
              <w:ind w:left="-108" w:firstLine="108"/>
              <w:jc w:val="center"/>
              <w:rPr>
                <w:rFonts w:ascii="Arial" w:hAnsi="Arial" w:cs="Arial"/>
                <w:color w:val="000000"/>
              </w:rPr>
            </w:pPr>
            <w:r w:rsidRPr="00841E7D">
              <w:rPr>
                <w:rFonts w:ascii="Arial" w:hAnsi="Arial" w:cs="Arial"/>
                <w:color w:val="000000"/>
              </w:rPr>
              <w:t>2</w:t>
            </w:r>
          </w:p>
        </w:tc>
      </w:tr>
      <w:tr w:rsidR="003939AA" w:rsidRPr="00841E7D" w:rsidTr="008F5E2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39AA" w:rsidRPr="00841E7D" w:rsidRDefault="003939AA" w:rsidP="008F5E26">
            <w:pPr>
              <w:spacing w:after="0" w:line="240" w:lineRule="auto"/>
              <w:ind w:left="-108" w:firstLine="108"/>
              <w:jc w:val="center"/>
              <w:rPr>
                <w:rFonts w:ascii="Arial" w:hAnsi="Arial" w:cs="Arial"/>
                <w:color w:val="000000"/>
              </w:rPr>
            </w:pPr>
            <w:r w:rsidRPr="00841E7D">
              <w:rPr>
                <w:rFonts w:ascii="Arial" w:hAnsi="Arial" w:cs="Arial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39AA" w:rsidRPr="00841E7D" w:rsidRDefault="003939AA" w:rsidP="008F5E26">
            <w:pPr>
              <w:spacing w:after="0" w:line="240" w:lineRule="auto"/>
              <w:ind w:left="-108" w:firstLine="108"/>
              <w:jc w:val="center"/>
              <w:rPr>
                <w:rFonts w:ascii="Arial" w:hAnsi="Arial" w:cs="Arial"/>
                <w:color w:val="000000"/>
              </w:rPr>
            </w:pPr>
            <w:r w:rsidRPr="00841E7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39AA" w:rsidRPr="00841E7D" w:rsidRDefault="003939AA" w:rsidP="008F5E26">
            <w:pPr>
              <w:spacing w:after="0" w:line="240" w:lineRule="auto"/>
              <w:ind w:left="-108" w:firstLine="108"/>
              <w:jc w:val="center"/>
              <w:rPr>
                <w:rFonts w:ascii="Arial" w:hAnsi="Arial" w:cs="Arial"/>
                <w:color w:val="000000"/>
              </w:rPr>
            </w:pPr>
            <w:r w:rsidRPr="00841E7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39AA" w:rsidRPr="00841E7D" w:rsidRDefault="003939AA" w:rsidP="008F5E26">
            <w:pPr>
              <w:spacing w:after="0" w:line="240" w:lineRule="auto"/>
              <w:ind w:left="-108" w:firstLine="108"/>
              <w:jc w:val="center"/>
              <w:rPr>
                <w:rFonts w:ascii="Arial" w:hAnsi="Arial" w:cs="Arial"/>
                <w:color w:val="000000"/>
              </w:rPr>
            </w:pPr>
            <w:r w:rsidRPr="00841E7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39AA" w:rsidRPr="00841E7D" w:rsidRDefault="003939AA" w:rsidP="008F5E26">
            <w:pPr>
              <w:spacing w:after="0" w:line="240" w:lineRule="auto"/>
              <w:ind w:left="-108" w:firstLine="108"/>
              <w:jc w:val="center"/>
              <w:rPr>
                <w:rFonts w:ascii="Arial" w:hAnsi="Arial" w:cs="Arial"/>
                <w:color w:val="000000"/>
              </w:rPr>
            </w:pPr>
            <w:r w:rsidRPr="00841E7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39AA" w:rsidRPr="00841E7D" w:rsidRDefault="003939AA" w:rsidP="008F5E26">
            <w:pPr>
              <w:spacing w:after="0" w:line="240" w:lineRule="auto"/>
              <w:ind w:left="-108" w:firstLine="108"/>
              <w:jc w:val="center"/>
              <w:rPr>
                <w:rFonts w:ascii="Arial" w:hAnsi="Arial" w:cs="Arial"/>
                <w:color w:val="000000"/>
              </w:rPr>
            </w:pPr>
            <w:r w:rsidRPr="00841E7D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939AA" w:rsidRPr="00841E7D" w:rsidTr="008F5E26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39AA" w:rsidRPr="00841E7D" w:rsidRDefault="003939AA" w:rsidP="008F5E26">
            <w:pPr>
              <w:spacing w:after="0" w:line="240" w:lineRule="auto"/>
              <w:ind w:left="-108" w:firstLine="108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eastAsia="en-AU"/>
              </w:rPr>
              <w:drawing>
                <wp:anchor distT="0" distB="0" distL="114300" distR="114300" simplePos="0" relativeHeight="251709440" behindDoc="0" locked="0" layoutInCell="1" allowOverlap="1" wp14:anchorId="0ADB5C2D" wp14:editId="1C6BD390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16510</wp:posOffset>
                  </wp:positionV>
                  <wp:extent cx="215900" cy="393700"/>
                  <wp:effectExtent l="0" t="0" r="0" b="0"/>
                  <wp:wrapNone/>
                  <wp:docPr id="45" name="Picture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41E7D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39AA" w:rsidRPr="00841E7D" w:rsidRDefault="003939AA" w:rsidP="008F5E26">
            <w:pPr>
              <w:spacing w:after="0" w:line="240" w:lineRule="auto"/>
              <w:ind w:left="-108" w:firstLine="108"/>
              <w:jc w:val="center"/>
              <w:rPr>
                <w:rFonts w:ascii="Arial" w:hAnsi="Arial" w:cs="Arial"/>
                <w:b/>
                <w:color w:val="000000"/>
              </w:rPr>
            </w:pPr>
            <w:r w:rsidRPr="00841E7D">
              <w:rPr>
                <w:rFonts w:ascii="Arial" w:hAnsi="Arial" w:cs="Arial"/>
                <w:b/>
                <w:color w:val="000000"/>
              </w:rPr>
              <w:t>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39AA" w:rsidRPr="00841E7D" w:rsidRDefault="003939AA" w:rsidP="008F5E26">
            <w:pPr>
              <w:spacing w:after="0" w:line="240" w:lineRule="auto"/>
              <w:ind w:left="-108" w:firstLine="108"/>
              <w:jc w:val="center"/>
              <w:rPr>
                <w:rFonts w:ascii="Arial" w:hAnsi="Arial" w:cs="Arial"/>
                <w:b/>
                <w:color w:val="000000"/>
              </w:rPr>
            </w:pPr>
            <w:r w:rsidRPr="00841E7D"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39AA" w:rsidRPr="00841E7D" w:rsidRDefault="003939AA" w:rsidP="008F5E26">
            <w:pPr>
              <w:spacing w:after="0" w:line="240" w:lineRule="auto"/>
              <w:ind w:left="-108" w:firstLine="108"/>
              <w:jc w:val="center"/>
              <w:rPr>
                <w:rFonts w:ascii="Arial" w:hAnsi="Arial" w:cs="Arial"/>
                <w:b/>
                <w:color w:val="000000"/>
              </w:rPr>
            </w:pPr>
            <w:r w:rsidRPr="00841E7D">
              <w:rPr>
                <w:rFonts w:ascii="Arial" w:hAnsi="Arial" w:cs="Arial"/>
                <w:b/>
                <w:color w:val="000000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39AA" w:rsidRPr="00841E7D" w:rsidRDefault="003939AA" w:rsidP="008F5E26">
            <w:pPr>
              <w:spacing w:after="0" w:line="240" w:lineRule="auto"/>
              <w:ind w:left="-108" w:firstLine="108"/>
              <w:jc w:val="center"/>
              <w:rPr>
                <w:rFonts w:ascii="Arial" w:hAnsi="Arial" w:cs="Arial"/>
                <w:b/>
                <w:color w:val="000000"/>
              </w:rPr>
            </w:pPr>
            <w:r w:rsidRPr="00841E7D">
              <w:rPr>
                <w:rFonts w:ascii="Arial" w:hAnsi="Arial" w:cs="Arial"/>
                <w:b/>
                <w:color w:val="000000"/>
              </w:rPr>
              <w:t>-2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39AA" w:rsidRPr="00841E7D" w:rsidRDefault="003939AA" w:rsidP="008F5E26">
            <w:pPr>
              <w:spacing w:after="0" w:line="240" w:lineRule="auto"/>
              <w:ind w:left="-108" w:firstLine="108"/>
              <w:jc w:val="center"/>
              <w:rPr>
                <w:rFonts w:ascii="Arial" w:hAnsi="Arial" w:cs="Arial"/>
                <w:b/>
                <w:color w:val="000000"/>
              </w:rPr>
            </w:pPr>
            <w:r w:rsidRPr="00841E7D">
              <w:rPr>
                <w:rFonts w:ascii="Arial" w:hAnsi="Arial" w:cs="Arial"/>
                <w:b/>
                <w:color w:val="000000"/>
              </w:rPr>
              <w:t>-4</w:t>
            </w:r>
          </w:p>
        </w:tc>
      </w:tr>
      <w:tr w:rsidR="003939AA" w:rsidRPr="00841E7D" w:rsidTr="008F5E26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39AA" w:rsidRPr="00841E7D" w:rsidRDefault="003939AA" w:rsidP="008F5E2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39AA" w:rsidRPr="00841E7D" w:rsidRDefault="003939AA" w:rsidP="008F5E2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39AA" w:rsidRPr="00841E7D" w:rsidRDefault="003939AA" w:rsidP="008F5E2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39AA" w:rsidRPr="00841E7D" w:rsidRDefault="003939AA" w:rsidP="008F5E2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39AA" w:rsidRPr="00841E7D" w:rsidRDefault="003939AA" w:rsidP="008F5E2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939AA" w:rsidRPr="00841E7D" w:rsidRDefault="003939AA" w:rsidP="008F5E26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3939AA" w:rsidRDefault="003939AA" w:rsidP="003939A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hAnsi="Arial" w:cs="Arial"/>
        </w:rPr>
      </w:pPr>
    </w:p>
    <w:p w:rsidR="003939AA" w:rsidRDefault="003939AA" w:rsidP="003939A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</w:p>
    <w:p w:rsidR="003939AA" w:rsidRDefault="003939AA" w:rsidP="003939A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F9FEB0A" wp14:editId="6508D385">
                <wp:simplePos x="0" y="0"/>
                <wp:positionH relativeFrom="column">
                  <wp:posOffset>4459605</wp:posOffset>
                </wp:positionH>
                <wp:positionV relativeFrom="paragraph">
                  <wp:posOffset>538480</wp:posOffset>
                </wp:positionV>
                <wp:extent cx="1034415" cy="269875"/>
                <wp:effectExtent l="1905" t="5080" r="1905" b="127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4415" cy="269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39AA" w:rsidRDefault="003939AA" w:rsidP="003939AA">
                            <w:pPr>
                              <w:spacing w:after="0"/>
                            </w:pPr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-1/error</w:t>
                            </w:r>
                          </w:p>
                          <w:p w:rsidR="003939AA" w:rsidRDefault="003939AA" w:rsidP="003939AA">
                            <w:pPr>
                              <w:spacing w:after="0"/>
                            </w:pPr>
                          </w:p>
                          <w:p w:rsidR="003939AA" w:rsidRDefault="003939AA" w:rsidP="003939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7" type="#_x0000_t202" style="position:absolute;margin-left:351.15pt;margin-top:42.4pt;width:81.45pt;height:21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" stroked="f">
                <v:fill opacity="0"/>
                <v:textbox>
                  <w:txbxContent>
                    <w:p w:rsidR="003939AA" w:rsidRDefault="003939AA" w:rsidP="003939AA">
                      <w:pPr>
                        <w:spacing w:after="0"/>
                      </w:pPr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</w:rPr>
                        <w:t xml:space="preserve">   -1/error</w:t>
                      </w:r>
                    </w:p>
                    <w:p w:rsidR="003939AA" w:rsidRDefault="003939AA" w:rsidP="003939AA">
                      <w:pPr>
                        <w:spacing w:after="0"/>
                      </w:pPr>
                    </w:p>
                    <w:p w:rsidR="003939AA" w:rsidRDefault="003939AA" w:rsidP="003939A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872EE">
        <w:rPr>
          <w:rFonts w:ascii="Arial" w:hAnsi="Arial" w:cs="Arial"/>
        </w:rPr>
        <w:object w:dxaOrig="8170" w:dyaOrig="34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95.25pt" o:ole="">
            <v:imagedata r:id="rId6" o:title=""/>
          </v:shape>
          <o:OLEObject Type="Embed" ProgID="FXDraw.Graphic" ShapeID="_x0000_i1025" DrawAspect="Content" ObjectID="_1596890544" r:id="rId7"/>
        </w:object>
      </w:r>
    </w:p>
    <w:p w:rsidR="003939AA" w:rsidRDefault="003939AA" w:rsidP="003939A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hAnsi="Arial" w:cs="Arial"/>
        </w:rPr>
      </w:pPr>
    </w:p>
    <w:p w:rsidR="00C86918" w:rsidRPr="009A0FC0" w:rsidRDefault="003939AA" w:rsidP="003939A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965FB" w:rsidRPr="000A51B2" w:rsidRDefault="004965FB" w:rsidP="004965FB">
      <w:pPr>
        <w:pStyle w:val="QNum"/>
      </w:pPr>
      <w:r>
        <w:lastRenderedPageBreak/>
        <w:t>Question 2</w:t>
      </w:r>
      <w:r>
        <w:tab/>
        <w:t>(8 marks)</w:t>
      </w:r>
    </w:p>
    <w:p w:rsidR="004965FB" w:rsidRDefault="004965FB"/>
    <w:p w:rsidR="004965FB" w:rsidRDefault="004965FB"/>
    <w:p w:rsidR="004965FB" w:rsidRDefault="004965FB">
      <w:pPr>
        <w:rPr>
          <w:rFonts w:ascii="Arial" w:eastAsia="Times New Roman" w:hAnsi="Arial" w:cs="Times New Roman"/>
          <w:b/>
          <w:szCs w:val="24"/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5731510" cy="543354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395048" w:rsidRPr="000A51B2" w:rsidRDefault="00395048" w:rsidP="00395048">
      <w:pPr>
        <w:pStyle w:val="QNum"/>
      </w:pPr>
      <w:r>
        <w:lastRenderedPageBreak/>
        <w:t xml:space="preserve">Question </w:t>
      </w:r>
      <w:r w:rsidR="004965FB">
        <w:t>3</w:t>
      </w:r>
      <w:r>
        <w:tab/>
        <w:t>(7 marks)</w:t>
      </w:r>
    </w:p>
    <w:p w:rsidR="00395048" w:rsidRDefault="00395048" w:rsidP="00C8691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after="0"/>
        <w:rPr>
          <w:rFonts w:ascii="Arial" w:hAnsi="Arial" w:cs="Arial"/>
        </w:rPr>
      </w:pPr>
    </w:p>
    <w:p w:rsidR="00C86918" w:rsidRDefault="00C86918" w:rsidP="00C8691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after="0"/>
        <w:rPr>
          <w:rFonts w:ascii="Arial" w:hAnsi="Arial" w:cs="Arial"/>
        </w:rPr>
      </w:pPr>
      <w:r w:rsidRPr="009A0FC0"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</w:r>
      <w:r w:rsidRPr="009A0FC0">
        <w:rPr>
          <w:rFonts w:ascii="Arial" w:hAnsi="Arial" w:cs="Arial"/>
          <w:position w:val="-28"/>
        </w:rPr>
        <w:object w:dxaOrig="1180" w:dyaOrig="660">
          <v:shape id="_x0000_i1026" type="#_x0000_t75" style="width:58.5pt;height:33pt" o:ole="">
            <v:imagedata r:id="rId9" o:title=""/>
          </v:shape>
          <o:OLEObject Type="Embed" ProgID="Equation.DSMT4" ShapeID="_x0000_i1026" DrawAspect="Content" ObjectID="_1596890545" r:id="rId10"/>
        </w:object>
      </w:r>
    </w:p>
    <w:p w:rsidR="00C86918" w:rsidRDefault="00C86918" w:rsidP="00C8691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after="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112395</wp:posOffset>
                </wp:positionV>
                <wp:extent cx="318770" cy="232410"/>
                <wp:effectExtent l="1905" t="7620" r="3175" b="762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32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918" w:rsidRDefault="00C86918" w:rsidP="00C86918">
                            <w:pPr>
                              <w:spacing w:after="0"/>
                            </w:pPr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</w:p>
                          <w:p w:rsidR="00C86918" w:rsidRDefault="00C86918" w:rsidP="00C869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8" type="#_x0000_t202" style="position:absolute;margin-left:231.15pt;margin-top:8.85pt;width:25.1pt;height:18.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" stroked="f">
                <v:fill opacity="0"/>
                <v:textbox>
                  <w:txbxContent>
                    <w:p w:rsidR="00C86918" w:rsidRDefault="00C86918" w:rsidP="00C86918">
                      <w:pPr>
                        <w:spacing w:after="0"/>
                      </w:pPr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</w:p>
                    <w:p w:rsidR="00C86918" w:rsidRDefault="00C86918" w:rsidP="00C86918"/>
                  </w:txbxContent>
                </v:textbox>
              </v:shape>
            </w:pict>
          </mc:Fallback>
        </mc:AlternateContent>
      </w:r>
      <w:r w:rsidRPr="008F7083">
        <w:rPr>
          <w:rFonts w:ascii="Arial" w:hAnsi="Arial" w:cs="Arial"/>
          <w:noProof/>
          <w:highlight w:val="yellow"/>
          <w:lang w:eastAsia="en-A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1213485</wp:posOffset>
                </wp:positionV>
                <wp:extent cx="318770" cy="232410"/>
                <wp:effectExtent l="6350" t="3810" r="8255" b="190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32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918" w:rsidRDefault="00C86918" w:rsidP="00C86918">
                            <w:pPr>
                              <w:spacing w:after="0"/>
                            </w:pPr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</w:p>
                          <w:p w:rsidR="00C86918" w:rsidRDefault="00C86918" w:rsidP="00C869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9" type="#_x0000_t202" style="position:absolute;margin-left:128pt;margin-top:95.55pt;width:25.1pt;height:18.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" stroked="f">
                <v:fill opacity="0"/>
                <v:textbox>
                  <w:txbxContent>
                    <w:p w:rsidR="00C86918" w:rsidRDefault="00C86918" w:rsidP="00C86918">
                      <w:pPr>
                        <w:spacing w:after="0"/>
                      </w:pPr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</w:p>
                    <w:p w:rsidR="00C86918" w:rsidRDefault="00C86918" w:rsidP="00C8691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421005</wp:posOffset>
                </wp:positionV>
                <wp:extent cx="875030" cy="266700"/>
                <wp:effectExtent l="1270" t="1905" r="0" b="762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918" w:rsidRDefault="00C86918" w:rsidP="00C86918">
                            <w:pPr>
                              <w:spacing w:after="0"/>
                            </w:pPr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</w:p>
                          <w:p w:rsidR="00C86918" w:rsidRDefault="00C86918" w:rsidP="00C86918">
                            <w:pPr>
                              <w:spacing w:after="0"/>
                            </w:pPr>
                          </w:p>
                          <w:p w:rsidR="00C86918" w:rsidRDefault="00C86918" w:rsidP="00C869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0" type="#_x0000_t202" style="position:absolute;margin-left:178.6pt;margin-top:33.15pt;width:68.9pt;height:2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" stroked="f">
                <v:fill opacity="0"/>
                <v:textbox>
                  <w:txbxContent>
                    <w:p w:rsidR="00C86918" w:rsidRDefault="00C86918" w:rsidP="00C86918">
                      <w:pPr>
                        <w:spacing w:after="0"/>
                      </w:pPr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</w:p>
                    <w:p w:rsidR="00C86918" w:rsidRDefault="00C86918" w:rsidP="00C86918">
                      <w:pPr>
                        <w:spacing w:after="0"/>
                      </w:pPr>
                    </w:p>
                    <w:p w:rsidR="00C86918" w:rsidRDefault="00C86918" w:rsidP="00C8691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D3528">
        <w:rPr>
          <w:rFonts w:ascii="Arial" w:hAnsi="Arial" w:cs="Arial"/>
          <w:position w:val="-112"/>
        </w:rPr>
        <w:object w:dxaOrig="3260" w:dyaOrig="2360">
          <v:shape id="_x0000_i1027" type="#_x0000_t75" style="width:163.5pt;height:118.5pt" o:ole="">
            <v:imagedata r:id="rId11" o:title=""/>
          </v:shape>
          <o:OLEObject Type="Embed" ProgID="Equation.DSMT4" ShapeID="_x0000_i1027" DrawAspect="Content" ObjectID="_1596890546" r:id="rId12"/>
        </w:object>
      </w:r>
    </w:p>
    <w:p w:rsidR="00C86918" w:rsidRDefault="00C86918" w:rsidP="00C8691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after="0"/>
        <w:rPr>
          <w:rFonts w:ascii="Arial" w:hAnsi="Arial" w:cs="Arial"/>
        </w:rPr>
      </w:pPr>
    </w:p>
    <w:p w:rsidR="00C86918" w:rsidRDefault="00C86918" w:rsidP="00C8691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after="0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  <w:r w:rsidRPr="006308E1">
        <w:rPr>
          <w:position w:val="-28"/>
        </w:rPr>
        <w:object w:dxaOrig="1900" w:dyaOrig="660">
          <v:shape id="_x0000_i1028" type="#_x0000_t75" style="width:94.5pt;height:33pt" o:ole="">
            <v:imagedata r:id="rId13" o:title=""/>
          </v:shape>
          <o:OLEObject Type="Embed" ProgID="Equation.DSMT4" ShapeID="_x0000_i1028" DrawAspect="Content" ObjectID="_1596890547" r:id="rId14"/>
        </w:object>
      </w:r>
    </w:p>
    <w:p w:rsidR="00C86918" w:rsidRDefault="00C86918" w:rsidP="00C8691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after="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706120</wp:posOffset>
                </wp:positionV>
                <wp:extent cx="318770" cy="232410"/>
                <wp:effectExtent l="5715" t="1270" r="8890" b="444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32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918" w:rsidRDefault="00C86918" w:rsidP="00C86918">
                            <w:pPr>
                              <w:spacing w:after="0"/>
                            </w:pPr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</w:p>
                          <w:p w:rsidR="00C86918" w:rsidRDefault="00C86918" w:rsidP="00C869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1" type="#_x0000_t202" style="position:absolute;margin-left:151.95pt;margin-top:55.6pt;width:25.1pt;height:18.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" stroked="f">
                <v:fill opacity="0"/>
                <v:textbox>
                  <w:txbxContent>
                    <w:p w:rsidR="00C86918" w:rsidRDefault="00C86918" w:rsidP="00C86918">
                      <w:pPr>
                        <w:spacing w:after="0"/>
                      </w:pPr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</w:p>
                    <w:p w:rsidR="00C86918" w:rsidRDefault="00C86918" w:rsidP="00C8691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2605405</wp:posOffset>
                </wp:positionV>
                <wp:extent cx="318770" cy="232410"/>
                <wp:effectExtent l="2540" t="5080" r="2540" b="63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32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918" w:rsidRDefault="00C86918" w:rsidP="00C86918">
                            <w:pPr>
                              <w:spacing w:after="0"/>
                            </w:pPr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</w:p>
                          <w:p w:rsidR="00C86918" w:rsidRDefault="00C86918" w:rsidP="00C869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2" type="#_x0000_t202" style="position:absolute;margin-left:165.2pt;margin-top:205.15pt;width:25.1pt;height:18.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" stroked="f">
                <v:fill opacity="0"/>
                <v:textbox>
                  <w:txbxContent>
                    <w:p w:rsidR="00C86918" w:rsidRDefault="00C86918" w:rsidP="00C86918">
                      <w:pPr>
                        <w:spacing w:after="0"/>
                      </w:pPr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</w:p>
                    <w:p w:rsidR="00C86918" w:rsidRDefault="00C86918" w:rsidP="00C8691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1071245</wp:posOffset>
                </wp:positionV>
                <wp:extent cx="318770" cy="232410"/>
                <wp:effectExtent l="1270" t="4445" r="3810" b="127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32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6918" w:rsidRDefault="00C86918" w:rsidP="00C86918">
                            <w:pPr>
                              <w:spacing w:after="0"/>
                            </w:pPr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</w:p>
                          <w:p w:rsidR="00C86918" w:rsidRDefault="00C86918" w:rsidP="00C869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3" type="#_x0000_t202" style="position:absolute;margin-left:192.85pt;margin-top:84.35pt;width:25.1pt;height:18.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" stroked="f">
                <v:fill opacity="0"/>
                <v:textbox>
                  <w:txbxContent>
                    <w:p w:rsidR="00C86918" w:rsidRDefault="00C86918" w:rsidP="00C86918">
                      <w:pPr>
                        <w:spacing w:after="0"/>
                      </w:pPr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</w:p>
                    <w:p w:rsidR="00C86918" w:rsidRDefault="00C86918" w:rsidP="00C8691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06A68">
        <w:rPr>
          <w:rFonts w:ascii="Arial" w:hAnsi="Arial" w:cs="Arial"/>
          <w:position w:val="-4"/>
        </w:rPr>
        <w:object w:dxaOrig="2900" w:dyaOrig="4420">
          <v:shape id="_x0000_i1029" type="#_x0000_t75" style="width:145.5pt;height:220.5pt" o:ole="">
            <v:imagedata r:id="rId15" o:title=""/>
          </v:shape>
          <o:OLEObject Type="Embed" ProgID="Equation.DSMT4" ShapeID="_x0000_i1029" DrawAspect="Content" ObjectID="_1596890548" r:id="rId16"/>
        </w:object>
      </w:r>
    </w:p>
    <w:p w:rsidR="004965FB" w:rsidRPr="004965FB" w:rsidRDefault="00C86918" w:rsidP="004965F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034FC" w:rsidRDefault="00C034FC" w:rsidP="00C034FC">
      <w:pPr>
        <w:pStyle w:val="QNum"/>
      </w:pPr>
      <w:r>
        <w:lastRenderedPageBreak/>
        <w:t>Question 4</w:t>
      </w:r>
      <w:r>
        <w:tab/>
        <w:t>(3 marks)</w:t>
      </w:r>
    </w:p>
    <w:p w:rsidR="00C034FC" w:rsidRPr="00A03904" w:rsidRDefault="00C034FC" w:rsidP="00C034FC">
      <w:pPr>
        <w:pStyle w:val="NoSpacing"/>
        <w:rPr>
          <w:rFonts w:ascii="Arial" w:hAnsi="Arial" w:cs="Arial"/>
        </w:rPr>
      </w:pPr>
      <w:r w:rsidRPr="00A03904">
        <w:rPr>
          <w:rFonts w:ascii="Arial" w:hAnsi="Arial" w:cs="Arial"/>
        </w:rPr>
        <w:t xml:space="preserve">For every degree Celsius the temperature increases in a given range, the radius of ball </w:t>
      </w:r>
    </w:p>
    <w:p w:rsidR="00C034FC" w:rsidRPr="00A03904" w:rsidRDefault="00C034FC" w:rsidP="00C034FC">
      <w:pPr>
        <w:pStyle w:val="NoSpacing"/>
        <w:rPr>
          <w:rFonts w:ascii="Arial" w:hAnsi="Arial" w:cs="Arial"/>
        </w:rPr>
      </w:pPr>
      <w:r w:rsidRPr="00A03904">
        <w:rPr>
          <w:rFonts w:ascii="Arial" w:hAnsi="Arial" w:cs="Arial"/>
        </w:rPr>
        <w:t>bearings in an engine increase by 0.01 mm.</w:t>
      </w:r>
    </w:p>
    <w:p w:rsidR="00395048" w:rsidRDefault="00C034FC" w:rsidP="00C034FC">
      <w:pPr>
        <w:spacing w:after="0"/>
        <w:rPr>
          <w:rFonts w:ascii="Arial" w:hAnsi="Arial" w:cs="Arial"/>
        </w:rPr>
      </w:pPr>
      <w:r w:rsidRPr="00A03904">
        <w:rPr>
          <w:rFonts w:ascii="Arial" w:hAnsi="Arial" w:cs="Arial"/>
        </w:rPr>
        <w:t>If the temperature of the engine increases one degree Celsius (in the given range) and the ball bearings had a radius of 1.5 cm immediately be</w:t>
      </w:r>
      <w:r>
        <w:rPr>
          <w:rFonts w:ascii="Arial" w:hAnsi="Arial" w:cs="Arial"/>
        </w:rPr>
        <w:t xml:space="preserve">fore the temperature increase, </w:t>
      </w:r>
      <w:r w:rsidRPr="00A03904">
        <w:rPr>
          <w:rFonts w:ascii="Arial" w:hAnsi="Arial" w:cs="Arial"/>
        </w:rPr>
        <w:t>use a calculus method to determine the corresponding increase in volume of the ball bearings.</w:t>
      </w:r>
      <w:r w:rsidRPr="00A03904">
        <w:tab/>
      </w:r>
      <w:r w:rsidR="0062489C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79E364D" wp14:editId="6B95FC90">
                <wp:simplePos x="0" y="0"/>
                <wp:positionH relativeFrom="column">
                  <wp:posOffset>1345565</wp:posOffset>
                </wp:positionH>
                <wp:positionV relativeFrom="paragraph">
                  <wp:posOffset>1342390</wp:posOffset>
                </wp:positionV>
                <wp:extent cx="342900" cy="244475"/>
                <wp:effectExtent l="2540" t="8890" r="6985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4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89C" w:rsidRDefault="0062489C" w:rsidP="0062489C">
                            <w:pPr>
                              <w:spacing w:after="0"/>
                            </w:pPr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105.95pt;margin-top:105.7pt;width:27pt;height:19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" stroked="f">
                <v:fill opacity="0"/>
                <v:textbox>
                  <w:txbxContent>
                    <w:p w:rsidR="0062489C" w:rsidRDefault="0062489C" w:rsidP="0062489C">
                      <w:pPr>
                        <w:spacing w:after="0"/>
                      </w:pPr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62489C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4072349" wp14:editId="50E194D7">
                <wp:simplePos x="0" y="0"/>
                <wp:positionH relativeFrom="column">
                  <wp:posOffset>1758315</wp:posOffset>
                </wp:positionH>
                <wp:positionV relativeFrom="paragraph">
                  <wp:posOffset>1922780</wp:posOffset>
                </wp:positionV>
                <wp:extent cx="342900" cy="244475"/>
                <wp:effectExtent l="5715" t="8255" r="381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4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89C" w:rsidRDefault="0062489C" w:rsidP="0062489C">
                            <w:pPr>
                              <w:spacing w:after="0"/>
                            </w:pPr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138.45pt;margin-top:151.4pt;width:27pt;height:19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" stroked="f">
                <v:fill opacity="0"/>
                <v:textbox>
                  <w:txbxContent>
                    <w:p w:rsidR="0062489C" w:rsidRDefault="0062489C" w:rsidP="0062489C">
                      <w:pPr>
                        <w:spacing w:after="0"/>
                      </w:pPr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62489C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917D68A" wp14:editId="228E758E">
                <wp:simplePos x="0" y="0"/>
                <wp:positionH relativeFrom="column">
                  <wp:posOffset>1625600</wp:posOffset>
                </wp:positionH>
                <wp:positionV relativeFrom="paragraph">
                  <wp:posOffset>2305685</wp:posOffset>
                </wp:positionV>
                <wp:extent cx="342900" cy="244475"/>
                <wp:effectExtent l="6350" t="635" r="3175" b="25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4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89C" w:rsidRDefault="0062489C" w:rsidP="0062489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margin-left:128pt;margin-top:181.55pt;width:27pt;height:19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" stroked="f">
                <v:fill opacity="0"/>
                <v:textbox>
                  <w:txbxContent>
                    <w:p w:rsidR="0062489C" w:rsidRDefault="0062489C" w:rsidP="0062489C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62489C" w:rsidRPr="00443852">
        <w:rPr>
          <w:rFonts w:ascii="Arial" w:hAnsi="Arial" w:cs="Arial"/>
        </w:rPr>
        <w:tab/>
      </w:r>
    </w:p>
    <w:p w:rsidR="0062489C" w:rsidRPr="00443852" w:rsidRDefault="00E81F87" w:rsidP="0062489C">
      <w:pPr>
        <w:spacing w:after="0"/>
      </w:pPr>
      <w:r w:rsidRPr="00443852">
        <w:rPr>
          <w:rFonts w:ascii="Arial" w:hAnsi="Arial" w:cs="Arial"/>
          <w:position w:val="-164"/>
        </w:rPr>
        <w:object w:dxaOrig="2040" w:dyaOrig="3960">
          <v:shape id="_x0000_i1030" type="#_x0000_t75" style="width:107.25pt;height:208.5pt" o:ole="">
            <v:imagedata r:id="rId17" o:title=""/>
          </v:shape>
          <o:OLEObject Type="Embed" ProgID="Equation.DSMT4" ShapeID="_x0000_i1030" DrawAspect="Content" ObjectID="_1596890549" r:id="rId18"/>
        </w:object>
      </w:r>
    </w:p>
    <w:p w:rsidR="00E81F87" w:rsidRDefault="0062489C" w:rsidP="00E81F87">
      <w:pPr>
        <w:spacing w:after="0"/>
      </w:pPr>
      <w:r w:rsidRPr="00631027">
        <w:rPr>
          <w:rFonts w:ascii="Arial" w:hAnsi="Arial" w:cs="Arial"/>
        </w:rPr>
        <w:t xml:space="preserve">The increase in the volume is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9π</m:t>
            </m:r>
          </m:num>
          <m:den>
            <m:r>
              <w:rPr>
                <w:rFonts w:ascii="Cambria Math" w:hAnsi="Cambria Math" w:cs="Arial"/>
              </w:rPr>
              <m:t>1000</m:t>
            </m:r>
          </m:den>
        </m:f>
        <m:r>
          <w:rPr>
            <w:rFonts w:ascii="Cambria Math" w:hAnsi="Cambria Math" w:cs="Arial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cm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 w:rsidR="00E81F87" w:rsidRPr="002E43C8">
        <w:rPr>
          <w:rFonts w:ascii="Arial" w:hAnsi="Arial" w:cs="Arial"/>
        </w:rPr>
        <w:sym w:font="Wingdings" w:char="F0FC"/>
      </w:r>
    </w:p>
    <w:p w:rsidR="0062489C" w:rsidRDefault="0062489C" w:rsidP="0062489C"/>
    <w:p w:rsidR="0062489C" w:rsidRDefault="0062489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E33BD" w:rsidRPr="000B766E" w:rsidRDefault="001E33BD" w:rsidP="001E33BD">
      <w:pPr>
        <w:rPr>
          <w:rFonts w:ascii="Arial" w:hAnsi="Arial" w:cs="Arial"/>
          <w:b/>
        </w:rPr>
      </w:pPr>
      <w:r w:rsidRPr="000B766E">
        <w:rPr>
          <w:rFonts w:ascii="Arial" w:hAnsi="Arial" w:cs="Arial"/>
          <w:b/>
        </w:rPr>
        <w:lastRenderedPageBreak/>
        <w:t>MATHEMATICS SPECIALIST UNIT 3&amp;4</w:t>
      </w:r>
      <w:r w:rsidRPr="000B766E">
        <w:rPr>
          <w:rFonts w:ascii="Arial" w:hAnsi="Arial" w:cs="Arial"/>
          <w:b/>
        </w:rPr>
        <w:tab/>
      </w:r>
      <w:r w:rsidRPr="000B766E">
        <w:rPr>
          <w:rFonts w:ascii="Arial" w:hAnsi="Arial" w:cs="Arial"/>
          <w:b/>
        </w:rPr>
        <w:tab/>
      </w:r>
      <w:r w:rsidRPr="000B766E">
        <w:rPr>
          <w:rFonts w:ascii="Arial" w:hAnsi="Arial" w:cs="Arial"/>
          <w:b/>
        </w:rPr>
        <w:tab/>
      </w:r>
      <w:r w:rsidRPr="000B766E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SOLUTIONS</w:t>
      </w:r>
    </w:p>
    <w:p w:rsidR="001E33BD" w:rsidRPr="000B766E" w:rsidRDefault="001E33BD" w:rsidP="001E33BD">
      <w:pPr>
        <w:rPr>
          <w:rFonts w:ascii="Arial" w:hAnsi="Arial" w:cs="Arial"/>
          <w:b/>
        </w:rPr>
      </w:pPr>
      <w:r w:rsidRPr="000B766E">
        <w:rPr>
          <w:rFonts w:ascii="Arial" w:hAnsi="Arial" w:cs="Arial"/>
          <w:b/>
        </w:rPr>
        <w:t xml:space="preserve">TEST 5,    </w:t>
      </w:r>
      <w:r>
        <w:rPr>
          <w:rFonts w:ascii="Arial" w:hAnsi="Arial" w:cs="Arial"/>
          <w:b/>
        </w:rPr>
        <w:t>2018</w:t>
      </w:r>
    </w:p>
    <w:p w:rsidR="001E33BD" w:rsidRPr="000B766E" w:rsidRDefault="001E33BD" w:rsidP="001E33BD">
      <w:pPr>
        <w:rPr>
          <w:rFonts w:ascii="Arial" w:hAnsi="Arial" w:cs="Arial"/>
          <w:b/>
        </w:rPr>
      </w:pPr>
      <w:r w:rsidRPr="000B766E">
        <w:rPr>
          <w:rFonts w:ascii="Arial" w:hAnsi="Arial" w:cs="Arial"/>
          <w:b/>
        </w:rPr>
        <w:t>Section One: Resource Rich</w:t>
      </w:r>
    </w:p>
    <w:p w:rsidR="001E33BD" w:rsidRDefault="001E33BD" w:rsidP="001E33BD">
      <w:pPr>
        <w:rPr>
          <w:sz w:val="20"/>
          <w:szCs w:val="20"/>
        </w:rPr>
      </w:pPr>
      <w:r>
        <w:rPr>
          <w:rFonts w:ascii="Arial" w:hAnsi="Arial" w:cs="Arial"/>
        </w:rPr>
        <w:t xml:space="preserve">Reading time: 2 minutes          </w:t>
      </w:r>
      <w:r w:rsidR="00835932">
        <w:rPr>
          <w:rFonts w:ascii="Arial" w:hAnsi="Arial" w:cs="Arial"/>
        </w:rPr>
        <w:t>Time:  4</w:t>
      </w:r>
      <w:r>
        <w:rPr>
          <w:rFonts w:ascii="Arial" w:hAnsi="Arial" w:cs="Arial"/>
        </w:rPr>
        <w:t>0 minutes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B766E">
        <w:rPr>
          <w:rFonts w:ascii="Arial" w:hAnsi="Arial" w:cs="Arial"/>
        </w:rPr>
        <w:t>Total marks</w:t>
      </w:r>
      <w:r w:rsidRPr="00DD04FE">
        <w:rPr>
          <w:rFonts w:ascii="Arial" w:hAnsi="Arial" w:cs="Arial"/>
        </w:rPr>
        <w:t xml:space="preserve">:  </w:t>
      </w:r>
      <w:proofErr w:type="gramStart"/>
      <w:r w:rsidR="00835932">
        <w:rPr>
          <w:rFonts w:ascii="Arial" w:hAnsi="Arial" w:cs="Arial"/>
        </w:rPr>
        <w:t>38</w:t>
      </w:r>
      <w:r w:rsidRPr="00DD04FE">
        <w:rPr>
          <w:rFonts w:ascii="Arial" w:hAnsi="Arial" w:cs="Arial"/>
        </w:rPr>
        <w:t xml:space="preserve"> </w:t>
      </w:r>
      <w:r w:rsidRPr="004D6CD4">
        <w:rPr>
          <w:sz w:val="20"/>
          <w:szCs w:val="20"/>
        </w:rPr>
        <w:t xml:space="preserve"> _</w:t>
      </w:r>
      <w:proofErr w:type="gramEnd"/>
      <w:r w:rsidRPr="004D6CD4">
        <w:rPr>
          <w:sz w:val="20"/>
          <w:szCs w:val="20"/>
        </w:rPr>
        <w:t>____________________________________________________________________</w:t>
      </w:r>
      <w:r>
        <w:rPr>
          <w:sz w:val="20"/>
          <w:szCs w:val="20"/>
        </w:rPr>
        <w:t>___________________</w:t>
      </w:r>
    </w:p>
    <w:p w:rsidR="001E33BD" w:rsidRDefault="001E33BD" w:rsidP="001E33BD">
      <w:pPr>
        <w:pStyle w:val="QNum"/>
      </w:pPr>
      <w:r>
        <w:t>Question 5</w:t>
      </w:r>
      <w:r>
        <w:tab/>
        <w:t>(2 marks)</w:t>
      </w:r>
    </w:p>
    <w:p w:rsidR="001E33BD" w:rsidRDefault="001E33BD" w:rsidP="001E33B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</w:p>
    <w:p w:rsidR="001E33BD" w:rsidRDefault="001E33BD" w:rsidP="001E33B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An oil spill is spreading in a circular fashion such that the radius is increasing at a </w:t>
      </w:r>
    </w:p>
    <w:p w:rsidR="001E33BD" w:rsidRDefault="001E33BD" w:rsidP="001E33B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rate</w:t>
      </w:r>
      <w:proofErr w:type="gramEnd"/>
      <w:r>
        <w:rPr>
          <w:rFonts w:ascii="Arial" w:hAnsi="Arial" w:cs="Arial"/>
        </w:rPr>
        <w:t xml:space="preserve"> of </w:t>
      </w:r>
      <w:r w:rsidR="0064449D">
        <w:rPr>
          <w:rFonts w:ascii="Arial" w:hAnsi="Arial" w:cs="Arial"/>
        </w:rPr>
        <w:t xml:space="preserve"> 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r</m:t>
            </m:r>
          </m:den>
        </m:f>
      </m:oMath>
      <w:r w:rsidR="0064449D">
        <w:rPr>
          <w:rFonts w:ascii="Arial" w:eastAsiaTheme="minorEastAsia" w:hAnsi="Arial" w:cs="Arial"/>
        </w:rPr>
        <w:t xml:space="preserve">  </w:t>
      </w:r>
      <w:r w:rsidR="0064449D" w:rsidRPr="005906B6">
        <w:rPr>
          <w:rFonts w:ascii="Arial" w:eastAsiaTheme="minorEastAsia" w:hAnsi="Arial" w:cs="Arial"/>
          <w:i/>
        </w:rPr>
        <w:t>m/minute</w:t>
      </w:r>
    </w:p>
    <w:p w:rsidR="001E33BD" w:rsidRDefault="001E33BD" w:rsidP="001E33B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</w:pPr>
      <w:r>
        <w:rPr>
          <w:rFonts w:ascii="Arial" w:hAnsi="Arial" w:cs="Arial"/>
        </w:rPr>
        <w:t>Show that the area is increasing at a constant rate.</w:t>
      </w:r>
      <w:r w:rsidR="007C0937">
        <w:tab/>
      </w:r>
      <w:r w:rsidR="007C0937">
        <w:tab/>
      </w:r>
    </w:p>
    <w:p w:rsidR="001E33BD" w:rsidRDefault="001E33BD" w:rsidP="007C0937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</w:pPr>
    </w:p>
    <w:p w:rsidR="001E33BD" w:rsidRDefault="001E33BD" w:rsidP="007C0937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</w:pPr>
    </w:p>
    <w:p w:rsidR="007C0937" w:rsidRDefault="001E33BD" w:rsidP="007C0937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</w:pPr>
      <w:r>
        <w:tab/>
      </w:r>
      <w:r>
        <w:tab/>
      </w:r>
      <w:r w:rsidR="007C0937" w:rsidRPr="00D902FE">
        <w:rPr>
          <w:position w:val="-6"/>
        </w:rPr>
        <w:object w:dxaOrig="800" w:dyaOrig="320">
          <v:shape id="_x0000_i1032" type="#_x0000_t75" style="width:40.5pt;height:16.5pt" o:ole="">
            <v:imagedata r:id="rId19" o:title=""/>
          </v:shape>
          <o:OLEObject Type="Embed" ProgID="Equation.DSMT4" ShapeID="_x0000_i1032" DrawAspect="Content" ObjectID="_1596890550" r:id="rId20"/>
        </w:object>
      </w:r>
    </w:p>
    <w:p w:rsidR="007C0937" w:rsidRDefault="007C0937" w:rsidP="007C0937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1170305</wp:posOffset>
                </wp:positionV>
                <wp:extent cx="342900" cy="325120"/>
                <wp:effectExtent l="4445" t="8255" r="508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937" w:rsidRDefault="007C0937" w:rsidP="007C0937">
                            <w:pPr>
                              <w:spacing w:after="0"/>
                            </w:pPr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7" type="#_x0000_t202" style="position:absolute;margin-left:144.35pt;margin-top:92.15pt;width:27pt;height:25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" stroked="f">
                <v:fill opacity="0"/>
                <v:textbox>
                  <w:txbxContent>
                    <w:p w:rsidR="007C0937" w:rsidRDefault="007C0937" w:rsidP="007C0937">
                      <w:pPr>
                        <w:spacing w:after="0"/>
                      </w:pPr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81915</wp:posOffset>
                </wp:positionV>
                <wp:extent cx="342900" cy="325120"/>
                <wp:effectExtent l="3810" t="5715" r="5715" b="254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937" w:rsidRDefault="007C0937" w:rsidP="007C0937">
                            <w:pPr>
                              <w:spacing w:after="0"/>
                            </w:pPr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8" type="#_x0000_t202" style="position:absolute;margin-left:127.8pt;margin-top:6.45pt;width:27pt;height:25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" stroked="f">
                <v:fill opacity="0"/>
                <v:textbox>
                  <w:txbxContent>
                    <w:p w:rsidR="007C0937" w:rsidRDefault="007C0937" w:rsidP="007C0937">
                      <w:pPr>
                        <w:spacing w:after="0"/>
                      </w:pPr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 w:rsidRPr="00C94FBC">
        <w:rPr>
          <w:rFonts w:ascii="Arial" w:hAnsi="Arial" w:cs="Arial"/>
          <w:position w:val="-88"/>
        </w:rPr>
        <w:object w:dxaOrig="1820" w:dyaOrig="1920">
          <v:shape id="_x0000_i1033" type="#_x0000_t75" style="width:91.5pt;height:96pt" o:ole="">
            <v:imagedata r:id="rId21" o:title=""/>
          </v:shape>
          <o:OLEObject Type="Embed" ProgID="Equation.DSMT4" ShapeID="_x0000_i1033" DrawAspect="Content" ObjectID="_1596890551" r:id="rId22"/>
        </w:object>
      </w:r>
    </w:p>
    <w:p w:rsidR="007C0937" w:rsidRDefault="007C0937" w:rsidP="007C0937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which is constant</w:t>
      </w:r>
    </w:p>
    <w:p w:rsidR="0064449D" w:rsidRPr="00F52158" w:rsidRDefault="007C093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4449D" w:rsidRPr="005E1F5E" w:rsidRDefault="0064449D" w:rsidP="0064449D">
      <w:pPr>
        <w:pStyle w:val="QNum"/>
      </w:pPr>
      <w:r>
        <w:lastRenderedPageBreak/>
        <w:t>Question 6</w:t>
      </w:r>
      <w:r>
        <w:tab/>
        <w:t>(7 marks)</w:t>
      </w:r>
    </w:p>
    <w:p w:rsidR="0064449D" w:rsidRPr="005E1F5E" w:rsidRDefault="0064449D" w:rsidP="0064449D">
      <w:pPr>
        <w:rPr>
          <w:rFonts w:ascii="Arial" w:hAnsi="Arial" w:cs="Arial"/>
        </w:rPr>
      </w:pPr>
      <w:r w:rsidRPr="005E1F5E">
        <w:rPr>
          <w:rFonts w:ascii="Arial" w:hAnsi="Arial" w:cs="Arial"/>
        </w:rPr>
        <w:t xml:space="preserve">Assuming </w:t>
      </w:r>
      <w:proofErr w:type="gramStart"/>
      <w:r w:rsidRPr="005E1F5E">
        <w:rPr>
          <w:rFonts w:ascii="Arial" w:hAnsi="Arial" w:cs="Arial"/>
        </w:rPr>
        <w:t>that  the</w:t>
      </w:r>
      <w:proofErr w:type="gramEnd"/>
      <w:r w:rsidRPr="005E1F5E">
        <w:rPr>
          <w:rFonts w:ascii="Arial" w:hAnsi="Arial" w:cs="Arial"/>
        </w:rPr>
        <w:t xml:space="preserve"> rate of cooling of a body is proportional to the temperature difference between the body and the medium it is contained in is given by the differential equation</w:t>
      </w:r>
    </w:p>
    <w:p w:rsidR="0064449D" w:rsidRPr="005E1F5E" w:rsidRDefault="0064449D" w:rsidP="0064449D">
      <w:pPr>
        <w:ind w:left="709" w:hanging="709"/>
        <w:jc w:val="both"/>
        <w:rPr>
          <w:rFonts w:ascii="Arial" w:hAnsi="Arial" w:cs="Arial"/>
          <w:color w:val="000000"/>
          <w:szCs w:val="24"/>
        </w:rPr>
      </w:pPr>
      <w:r w:rsidRPr="005E1F5E">
        <w:rPr>
          <w:rFonts w:ascii="Arial" w:hAnsi="Arial" w:cs="Arial"/>
          <w:color w:val="000000"/>
          <w:szCs w:val="24"/>
        </w:rPr>
        <w:tab/>
      </w:r>
      <w:r w:rsidRPr="005E1F5E">
        <w:rPr>
          <w:rFonts w:ascii="Arial" w:hAnsi="Arial" w:cs="Arial"/>
          <w:color w:val="000000"/>
          <w:szCs w:val="24"/>
        </w:rPr>
        <w:tab/>
      </w:r>
      <w:r w:rsidRPr="005E1F5E">
        <w:rPr>
          <w:rFonts w:ascii="Arial" w:hAnsi="Arial" w:cs="Arial"/>
          <w:color w:val="000000"/>
          <w:szCs w:val="24"/>
        </w:rPr>
        <w:tab/>
      </w:r>
      <w:r w:rsidRPr="005E1F5E">
        <w:rPr>
          <w:rFonts w:ascii="Arial" w:hAnsi="Arial" w:cs="Arial"/>
          <w:color w:val="000000"/>
          <w:szCs w:val="24"/>
        </w:rPr>
        <w:tab/>
      </w:r>
      <w:r w:rsidRPr="005E1F5E">
        <w:rPr>
          <w:rFonts w:ascii="Arial" w:hAnsi="Arial" w:cs="Arial"/>
          <w:color w:val="000000"/>
          <w:position w:val="-24"/>
          <w:szCs w:val="24"/>
        </w:rPr>
        <w:object w:dxaOrig="1920" w:dyaOrig="620">
          <v:shape id="_x0000_i1047" type="#_x0000_t75" style="width:96pt;height:30.75pt" o:ole="">
            <v:imagedata r:id="rId23" o:title=""/>
          </v:shape>
          <o:OLEObject Type="Embed" ProgID="Equation.3" ShapeID="_x0000_i1047" DrawAspect="Content" ObjectID="_1596890552" r:id="rId24"/>
        </w:object>
      </w:r>
      <w:r w:rsidRPr="005E1F5E">
        <w:rPr>
          <w:rFonts w:ascii="Arial" w:hAnsi="Arial" w:cs="Arial"/>
          <w:color w:val="000000"/>
          <w:szCs w:val="24"/>
        </w:rPr>
        <w:t xml:space="preserve"> </w:t>
      </w:r>
    </w:p>
    <w:p w:rsidR="0064449D" w:rsidRDefault="0064449D"/>
    <w:p w:rsidR="0064449D" w:rsidRDefault="0064449D"/>
    <w:p w:rsidR="0064449D" w:rsidRDefault="0064449D">
      <w:pPr>
        <w:rPr>
          <w:rFonts w:ascii="Arial" w:eastAsia="Times New Roman" w:hAnsi="Arial" w:cs="Times New Roman"/>
          <w:b/>
          <w:szCs w:val="24"/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5839837" cy="624544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41" cy="624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449D">
        <w:t xml:space="preserve"> </w:t>
      </w:r>
      <w:r>
        <w:br w:type="page"/>
      </w:r>
    </w:p>
    <w:p w:rsidR="0064449D" w:rsidRDefault="0064449D">
      <w:pPr>
        <w:rPr>
          <w:rFonts w:ascii="Arial" w:eastAsia="Times New Roman" w:hAnsi="Arial" w:cs="Times New Roman"/>
          <w:b/>
          <w:szCs w:val="24"/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>
            <wp:extent cx="4171950" cy="53394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601" cy="534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5D1506" w:rsidRDefault="00846E6D" w:rsidP="005D1506">
      <w:pPr>
        <w:pStyle w:val="QNum"/>
      </w:pPr>
      <w:r>
        <w:lastRenderedPageBreak/>
        <w:t>Question 7</w:t>
      </w:r>
      <w:r w:rsidR="005D1506">
        <w:tab/>
        <w:t>(12 marks)</w:t>
      </w:r>
    </w:p>
    <w:p w:rsidR="005D1506" w:rsidRDefault="005D1506" w:rsidP="005D1506">
      <w:pPr>
        <w:rPr>
          <w:rFonts w:eastAsiaTheme="minorEastAsia"/>
        </w:rPr>
      </w:pPr>
      <w:r>
        <w:t xml:space="preserve">An inverted right cone of diameter 80 cm and height 20 cm is being filled with water at a constant rate of </w:t>
      </w:r>
      <m:oMath>
        <m:r>
          <w:rPr>
            <w:rFonts w:ascii="Cambria Math" w:hAnsi="Cambria Math"/>
          </w:rPr>
          <m:t>3π</m:t>
        </m:r>
      </m:oMath>
      <w:r>
        <w:t xml:space="preserve"> cm</w:t>
      </w:r>
      <w:r>
        <w:rPr>
          <w:vertAlign w:val="superscript"/>
        </w:rPr>
        <w:t>3</w:t>
      </w:r>
      <w:r>
        <w:t xml:space="preserve"> per second. Initially the cone contains </w:t>
      </w:r>
      <m:oMath>
        <m:r>
          <w:rPr>
            <w:rFonts w:ascii="Cambria Math" w:hAnsi="Cambria Math"/>
          </w:rPr>
          <m:t>24π</m:t>
        </m:r>
      </m:oMath>
      <w:r>
        <w:t xml:space="preserve"> cm</w:t>
      </w:r>
      <w:r>
        <w:rPr>
          <w:vertAlign w:val="superscript"/>
        </w:rPr>
        <w:t>3</w:t>
      </w:r>
      <w:r>
        <w:t xml:space="preserve"> of water. Let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be the radius of the surface of the water and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be the depth of water after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seconds.</w:t>
      </w:r>
    </w:p>
    <w:p w:rsidR="005D1506" w:rsidRDefault="005D1506" w:rsidP="005D1506">
      <w:pPr>
        <w:rPr>
          <w:rFonts w:eastAsiaTheme="minorEastAsia"/>
        </w:rPr>
      </w:pPr>
    </w:p>
    <w:p w:rsidR="005D1506" w:rsidRDefault="00C739E4" w:rsidP="005D1506">
      <w:pPr>
        <w:jc w:val="center"/>
        <w:rPr>
          <w:rFonts w:eastAsiaTheme="minorEastAsia"/>
        </w:rPr>
      </w:pPr>
      <w:r>
        <w:rPr>
          <w:rFonts w:eastAsiaTheme="minorEastAsia"/>
        </w:rPr>
        <w:object w:dxaOrig="3816" w:dyaOrig="1603">
          <v:shape id="_x0000_i1034" type="#_x0000_t75" style="width:178.5pt;height:75pt" o:ole="">
            <v:imagedata r:id="rId27" o:title=""/>
          </v:shape>
          <o:OLEObject Type="Embed" ProgID="FXDraw.Graphic" ShapeID="_x0000_i1034" DrawAspect="Content" ObjectID="_1596890553" r:id="rId28"/>
        </w:object>
      </w:r>
    </w:p>
    <w:p w:rsidR="005D1506" w:rsidRDefault="005D1506" w:rsidP="005D1506">
      <w:pPr>
        <w:pStyle w:val="Parta"/>
      </w:pPr>
    </w:p>
    <w:p w:rsidR="005D1506" w:rsidRDefault="005D1506" w:rsidP="005D1506">
      <w:pPr>
        <w:pStyle w:val="Parta"/>
        <w:rPr>
          <w:rFonts w:eastAsiaTheme="minorEastAsia"/>
        </w:rPr>
      </w:pPr>
      <w:r>
        <w:t>(a)</w:t>
      </w:r>
      <w:r>
        <w:tab/>
        <w:t xml:space="preserve">Show that the relationship between the volume of water in the cone,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cm</w:t>
      </w:r>
      <w:r>
        <w:rPr>
          <w:rFonts w:eastAsiaTheme="minorEastAsia"/>
          <w:vertAlign w:val="superscript"/>
        </w:rPr>
        <w:t>3</w:t>
      </w:r>
      <w:r>
        <w:t xml:space="preserve">, and the radius is given by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5D1506" w:rsidRDefault="005D1506" w:rsidP="005D1506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64D27" wp14:editId="25AAB041">
                <wp:simplePos x="0" y="0"/>
                <wp:positionH relativeFrom="column">
                  <wp:posOffset>1807210</wp:posOffset>
                </wp:positionH>
                <wp:positionV relativeFrom="paragraph">
                  <wp:posOffset>60960</wp:posOffset>
                </wp:positionV>
                <wp:extent cx="2857500" cy="1187450"/>
                <wp:effectExtent l="0" t="0" r="1905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187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713"/>
                            </w:tblGrid>
                            <w:tr w:rsidR="005D150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5D1506" w:rsidRPr="00BC4B6B" w:rsidRDefault="005D1506" w:rsidP="004D099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5D1506" w:rsidTr="004D0990">
                              <w:tc>
                                <w:tcPr>
                                  <w:tcW w:w="5000" w:type="pct"/>
                                </w:tcPr>
                                <w:p w:rsidR="005D1506" w:rsidRPr="00B36DD8" w:rsidRDefault="005D1506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 V=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:rsidR="005D1506" w:rsidRDefault="005D1506" w:rsidP="00377754"/>
                              </w:tc>
                            </w:tr>
                            <w:tr w:rsidR="005D150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5D1506" w:rsidRPr="00BC4B6B" w:rsidRDefault="005D1506" w:rsidP="004D099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5D1506" w:rsidTr="004D0990">
                              <w:tc>
                                <w:tcPr>
                                  <w:tcW w:w="5000" w:type="pct"/>
                                </w:tcPr>
                                <w:p w:rsidR="005D1506" w:rsidRDefault="005D1506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relates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oMath>
                                </w:p>
                                <w:p w:rsidR="005D1506" w:rsidRDefault="005D1506" w:rsidP="00377754"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substitutes and simplifies cone volume</w:t>
                                  </w:r>
                                </w:p>
                              </w:tc>
                            </w:tr>
                          </w:tbl>
                          <w:p w:rsidR="005D1506" w:rsidRDefault="005D1506" w:rsidP="005D150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9" type="#_x0000_t202" style="position:absolute;left:0;text-align:left;margin-left:142.3pt;margin-top:4.8pt;width:225pt;height:9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713"/>
                      </w:tblGrid>
                      <w:tr w:rsidR="005D150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5D1506" w:rsidRPr="00BC4B6B" w:rsidRDefault="005D1506" w:rsidP="004D09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5D1506" w:rsidTr="004D0990">
                        <w:tc>
                          <w:tcPr>
                            <w:tcW w:w="5000" w:type="pct"/>
                          </w:tcPr>
                          <w:p w:rsidR="005D1506" w:rsidRPr="00B36DD8" w:rsidRDefault="005D1506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, V=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h=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5D1506" w:rsidRDefault="005D1506" w:rsidP="00377754"/>
                        </w:tc>
                      </w:tr>
                      <w:tr w:rsidR="005D150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5D1506" w:rsidRPr="00BC4B6B" w:rsidRDefault="005D1506" w:rsidP="004D09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5D1506" w:rsidTr="004D0990">
                        <w:tc>
                          <w:tcPr>
                            <w:tcW w:w="5000" w:type="pct"/>
                          </w:tcPr>
                          <w:p w:rsidR="005D1506" w:rsidRDefault="005D1506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relates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oMath>
                          </w:p>
                          <w:p w:rsidR="005D1506" w:rsidRDefault="005D1506" w:rsidP="00377754"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substitutes and simplifies cone volume</w:t>
                            </w:r>
                          </w:p>
                        </w:tc>
                      </w:tr>
                    </w:tbl>
                    <w:p w:rsidR="005D1506" w:rsidRDefault="005D1506" w:rsidP="005D1506"/>
                  </w:txbxContent>
                </v:textbox>
              </v:shape>
            </w:pict>
          </mc:Fallback>
        </mc:AlternateContent>
      </w:r>
    </w:p>
    <w:p w:rsidR="005D1506" w:rsidRDefault="005D1506" w:rsidP="005D1506">
      <w:pPr>
        <w:pStyle w:val="Parta"/>
        <w:rPr>
          <w:rFonts w:eastAsiaTheme="minorEastAsia"/>
        </w:rPr>
      </w:pPr>
    </w:p>
    <w:p w:rsidR="005D1506" w:rsidRDefault="005D1506" w:rsidP="005D1506">
      <w:pPr>
        <w:pStyle w:val="Parta"/>
        <w:rPr>
          <w:rFonts w:eastAsiaTheme="minorEastAsia"/>
        </w:rPr>
      </w:pPr>
    </w:p>
    <w:p w:rsidR="005D1506" w:rsidRDefault="005D1506" w:rsidP="005D1506">
      <w:pPr>
        <w:pStyle w:val="Parta"/>
        <w:rPr>
          <w:rFonts w:eastAsiaTheme="minorEastAsia"/>
        </w:rPr>
      </w:pPr>
    </w:p>
    <w:p w:rsidR="005D1506" w:rsidRDefault="005D1506" w:rsidP="005D1506">
      <w:pPr>
        <w:pStyle w:val="Parta"/>
        <w:rPr>
          <w:rFonts w:eastAsiaTheme="minorEastAsia"/>
        </w:rPr>
      </w:pPr>
    </w:p>
    <w:p w:rsidR="005D1506" w:rsidRDefault="005D1506" w:rsidP="005D1506">
      <w:pPr>
        <w:pStyle w:val="Parta"/>
        <w:rPr>
          <w:rFonts w:eastAsiaTheme="minorEastAsia"/>
        </w:rPr>
      </w:pPr>
    </w:p>
    <w:p w:rsidR="005D1506" w:rsidRDefault="005D1506" w:rsidP="005D1506">
      <w:pPr>
        <w:pStyle w:val="Parta"/>
        <w:rPr>
          <w:rFonts w:eastAsiaTheme="minorEastAsia"/>
        </w:rPr>
      </w:pPr>
    </w:p>
    <w:p w:rsidR="005D1506" w:rsidRDefault="005D1506" w:rsidP="005D1506">
      <w:pPr>
        <w:pStyle w:val="Parta"/>
        <w:rPr>
          <w:rFonts w:eastAsiaTheme="minorEastAsia"/>
        </w:rPr>
      </w:pPr>
    </w:p>
    <w:p w:rsidR="005D1506" w:rsidRDefault="005D1506" w:rsidP="005D1506">
      <w:pPr>
        <w:pStyle w:val="Parta"/>
        <w:rPr>
          <w:rFonts w:eastAsiaTheme="minorEastAsia"/>
        </w:rPr>
      </w:pPr>
    </w:p>
    <w:p w:rsidR="005D1506" w:rsidRDefault="005D1506" w:rsidP="005D1506">
      <w:pPr>
        <w:pStyle w:val="Parta"/>
        <w:rPr>
          <w:rFonts w:eastAsiaTheme="minorEastAsia"/>
        </w:rPr>
      </w:pPr>
      <w:bookmarkStart w:id="0" w:name="_Hlk486681534"/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Show that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dr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bar>
            </m:e>
          </m:mr>
        </m:m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bar>
            </m:e>
          </m:mr>
        </m:m>
      </m:oMath>
      <w:r>
        <w:rPr>
          <w:rFonts w:eastAsiaTheme="minorEastAsia"/>
        </w:rPr>
        <w:t xml:space="preserve"> .</w:t>
      </w:r>
      <w:r>
        <w:rPr>
          <w:rFonts w:eastAsiaTheme="minorEastAsia"/>
        </w:rPr>
        <w:tab/>
        <w:t>(2 marks)</w:t>
      </w:r>
    </w:p>
    <w:bookmarkEnd w:id="0"/>
    <w:p w:rsidR="005D1506" w:rsidRDefault="005D1506" w:rsidP="005D1506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87459" wp14:editId="30D43FCB">
                <wp:simplePos x="0" y="0"/>
                <wp:positionH relativeFrom="column">
                  <wp:posOffset>1720850</wp:posOffset>
                </wp:positionH>
                <wp:positionV relativeFrom="paragraph">
                  <wp:posOffset>40005</wp:posOffset>
                </wp:positionV>
                <wp:extent cx="3378200" cy="175895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1758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531"/>
                            </w:tblGrid>
                            <w:tr w:rsidR="005D150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5D1506" w:rsidRPr="00BC4B6B" w:rsidRDefault="005D1506" w:rsidP="004D099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5D1506" w:rsidTr="004D0990">
                              <w:tc>
                                <w:tcPr>
                                  <w:tcW w:w="5000" w:type="pct"/>
                                </w:tcPr>
                                <w:p w:rsidR="005D1506" w:rsidRPr="00B80906" w:rsidRDefault="00A72D59" w:rsidP="007E71AB">
                                  <w:pPr>
                                    <w:pStyle w:val="Eqn"/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dr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and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=3π</m:t>
                                      </m:r>
                                    </m:oMath>
                                  </m:oMathPara>
                                </w:p>
                                <w:p w:rsidR="005D1506" w:rsidRPr="007126DB" w:rsidRDefault="005D1506" w:rsidP="007E71AB">
                                  <w:pPr>
                                    <w:pStyle w:val="Eqn"/>
                                  </w:pPr>
                                </w:p>
                                <w:p w:rsidR="005D1506" w:rsidRPr="00B80906" w:rsidRDefault="00A72D59" w:rsidP="007E71AB">
                                  <w:pPr>
                                    <w:pStyle w:val="Eqn"/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dV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×3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  <w:p w:rsidR="005D1506" w:rsidRPr="000A1A2F" w:rsidRDefault="005D1506" w:rsidP="002A166F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5D150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5D1506" w:rsidRPr="00BC4B6B" w:rsidRDefault="005D1506" w:rsidP="004D099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5D1506" w:rsidTr="004D0990">
                              <w:tc>
                                <w:tcPr>
                                  <w:tcW w:w="5000" w:type="pct"/>
                                </w:tcPr>
                                <w:p w:rsidR="005D1506" w:rsidRDefault="005D1506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indicates </w:t>
                                  </w:r>
                                  <w:proofErr w:type="spellStart"/>
                                  <w:r>
                                    <w:t>dV</w:t>
                                  </w:r>
                                  <w:proofErr w:type="spellEnd"/>
                                  <w:r>
                                    <w:t>/</w:t>
                                  </w:r>
                                  <w:proofErr w:type="spellStart"/>
                                  <w:r>
                                    <w:t>dr</w:t>
                                  </w:r>
                                  <w:proofErr w:type="spellEnd"/>
                                  <w:r>
                                    <w:t xml:space="preserve"> and </w:t>
                                  </w:r>
                                  <w:proofErr w:type="spellStart"/>
                                  <w:r>
                                    <w:t>dV</w:t>
                                  </w:r>
                                  <w:proofErr w:type="spellEnd"/>
                                  <w:r>
                                    <w:t>/</w:t>
                                  </w:r>
                                  <w:proofErr w:type="spellStart"/>
                                  <w:r>
                                    <w:t>dt</w:t>
                                  </w:r>
                                  <w:proofErr w:type="spellEnd"/>
                                </w:p>
                                <w:p w:rsidR="005D1506" w:rsidRDefault="005D1506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uses chain rule to obtain expression for </w:t>
                                  </w:r>
                                  <w:proofErr w:type="spellStart"/>
                                  <w:r>
                                    <w:t>dr</w:t>
                                  </w:r>
                                  <w:proofErr w:type="spellEnd"/>
                                  <w:r>
                                    <w:t>/</w:t>
                                  </w:r>
                                  <w:proofErr w:type="spellStart"/>
                                  <w:r>
                                    <w:t>dt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5D1506" w:rsidRDefault="005D1506" w:rsidP="005D150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0" type="#_x0000_t202" style="position:absolute;left:0;text-align:left;margin-left:135.5pt;margin-top:3.15pt;width:266pt;height:13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531"/>
                      </w:tblGrid>
                      <w:tr w:rsidR="005D150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5D1506" w:rsidRPr="00BC4B6B" w:rsidRDefault="005D1506" w:rsidP="004D09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5D1506" w:rsidTr="004D0990">
                        <w:tc>
                          <w:tcPr>
                            <w:tcW w:w="5000" w:type="pct"/>
                          </w:tcPr>
                          <w:p w:rsidR="005D1506" w:rsidRPr="00B80906" w:rsidRDefault="00A72D59" w:rsidP="007E71AB">
                            <w:pPr>
                              <w:pStyle w:val="Eqn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dr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and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=3π</m:t>
                                </m:r>
                              </m:oMath>
                            </m:oMathPara>
                          </w:p>
                          <w:p w:rsidR="005D1506" w:rsidRPr="007126DB" w:rsidRDefault="005D1506" w:rsidP="007E71AB">
                            <w:pPr>
                              <w:pStyle w:val="Eqn"/>
                            </w:pPr>
                          </w:p>
                          <w:p w:rsidR="005D1506" w:rsidRPr="00B80906" w:rsidRDefault="00A72D59" w:rsidP="007E71AB">
                            <w:pPr>
                              <w:pStyle w:val="Eqn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dV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×3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5D1506" w:rsidRPr="000A1A2F" w:rsidRDefault="005D1506" w:rsidP="002A166F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5D150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5D1506" w:rsidRPr="00BC4B6B" w:rsidRDefault="005D1506" w:rsidP="004D09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5D1506" w:rsidTr="004D0990">
                        <w:tc>
                          <w:tcPr>
                            <w:tcW w:w="5000" w:type="pct"/>
                          </w:tcPr>
                          <w:p w:rsidR="005D1506" w:rsidRDefault="005D1506" w:rsidP="00377754">
                            <w:r>
                              <w:sym w:font="Wingdings" w:char="F0FC"/>
                            </w:r>
                            <w:r>
                              <w:t xml:space="preserve"> indicates </w:t>
                            </w:r>
                            <w:proofErr w:type="spellStart"/>
                            <w:r>
                              <w:t>dV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dr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dV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dt</w:t>
                            </w:r>
                            <w:proofErr w:type="spellEnd"/>
                          </w:p>
                          <w:p w:rsidR="005D1506" w:rsidRDefault="005D1506" w:rsidP="00377754">
                            <w:r>
                              <w:sym w:font="Wingdings" w:char="F0FC"/>
                            </w:r>
                            <w:r>
                              <w:t xml:space="preserve"> uses chain rule to obtain expression for </w:t>
                            </w:r>
                            <w:proofErr w:type="spellStart"/>
                            <w:r>
                              <w:t>dr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dt</w:t>
                            </w:r>
                            <w:proofErr w:type="spellEnd"/>
                          </w:p>
                        </w:tc>
                      </w:tr>
                    </w:tbl>
                    <w:p w:rsidR="005D1506" w:rsidRDefault="005D1506" w:rsidP="005D1506"/>
                  </w:txbxContent>
                </v:textbox>
              </v:shape>
            </w:pict>
          </mc:Fallback>
        </mc:AlternateContent>
      </w:r>
    </w:p>
    <w:p w:rsidR="005D1506" w:rsidRDefault="005D1506" w:rsidP="005D1506">
      <w:pPr>
        <w:pStyle w:val="Parta"/>
        <w:rPr>
          <w:rFonts w:eastAsiaTheme="minorEastAsia"/>
        </w:rPr>
      </w:pPr>
    </w:p>
    <w:p w:rsidR="005D1506" w:rsidRDefault="005D1506" w:rsidP="005D1506">
      <w:pPr>
        <w:pStyle w:val="Parta"/>
        <w:rPr>
          <w:rFonts w:eastAsiaTheme="minorEastAsia"/>
        </w:rPr>
      </w:pPr>
    </w:p>
    <w:p w:rsidR="005D1506" w:rsidRDefault="005D1506" w:rsidP="005D1506">
      <w:pPr>
        <w:pStyle w:val="Parta"/>
        <w:rPr>
          <w:rFonts w:eastAsiaTheme="minorEastAsia"/>
        </w:rPr>
      </w:pPr>
    </w:p>
    <w:p w:rsidR="005D1506" w:rsidRDefault="005D1506" w:rsidP="005D1506">
      <w:pPr>
        <w:pStyle w:val="Parta"/>
        <w:rPr>
          <w:rFonts w:eastAsiaTheme="minorEastAsia"/>
        </w:rPr>
      </w:pPr>
    </w:p>
    <w:p w:rsidR="005D1506" w:rsidRDefault="005D1506" w:rsidP="005D1506">
      <w:pPr>
        <w:pStyle w:val="Parta"/>
        <w:rPr>
          <w:rFonts w:eastAsiaTheme="minorEastAsia"/>
        </w:rPr>
      </w:pPr>
    </w:p>
    <w:p w:rsidR="005D1506" w:rsidRDefault="005D1506" w:rsidP="005D1506">
      <w:pPr>
        <w:pStyle w:val="Parta"/>
        <w:rPr>
          <w:rFonts w:eastAsiaTheme="minorEastAsia"/>
        </w:rPr>
      </w:pPr>
    </w:p>
    <w:p w:rsidR="005D1506" w:rsidRDefault="005D1506" w:rsidP="005D1506">
      <w:pPr>
        <w:pStyle w:val="Parta"/>
        <w:rPr>
          <w:rFonts w:eastAsiaTheme="minorEastAsia"/>
        </w:rPr>
      </w:pPr>
    </w:p>
    <w:p w:rsidR="005D1506" w:rsidRDefault="005D1506" w:rsidP="005D1506">
      <w:pPr>
        <w:pStyle w:val="Parta"/>
        <w:rPr>
          <w:rFonts w:eastAsiaTheme="minorEastAsia"/>
        </w:rPr>
      </w:pPr>
    </w:p>
    <w:p w:rsidR="005D1506" w:rsidRDefault="005D1506" w:rsidP="005D1506">
      <w:pPr>
        <w:pStyle w:val="Parta"/>
        <w:rPr>
          <w:rFonts w:eastAsiaTheme="minorEastAsia"/>
        </w:rPr>
      </w:pPr>
    </w:p>
    <w:p w:rsidR="005D1506" w:rsidRDefault="005D1506" w:rsidP="005D1506">
      <w:pPr>
        <w:pStyle w:val="Parta"/>
        <w:rPr>
          <w:rFonts w:eastAsiaTheme="minorEastAsia"/>
        </w:rPr>
      </w:pPr>
    </w:p>
    <w:p w:rsidR="005D1506" w:rsidRDefault="005D1506" w:rsidP="005D1506">
      <w:pPr>
        <w:pStyle w:val="Parta"/>
        <w:rPr>
          <w:rFonts w:eastAsiaTheme="minorEastAsia"/>
        </w:rPr>
      </w:pPr>
    </w:p>
    <w:p w:rsidR="005D1506" w:rsidRDefault="005D1506" w:rsidP="005D1506">
      <w:pPr>
        <w:pStyle w:val="Parta"/>
        <w:rPr>
          <w:rFonts w:eastAsiaTheme="minorEastAsia"/>
        </w:rPr>
      </w:pPr>
    </w:p>
    <w:p w:rsidR="005D1506" w:rsidRDefault="005D1506" w:rsidP="00C739E4">
      <w:pPr>
        <w:pStyle w:val="Parta"/>
        <w:ind w:left="0" w:firstLine="0"/>
        <w:rPr>
          <w:rFonts w:eastAsiaTheme="minorEastAsia"/>
        </w:rPr>
      </w:pPr>
    </w:p>
    <w:p w:rsidR="005D1506" w:rsidRDefault="005D1506" w:rsidP="005D1506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rate of change of radius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t=4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5D1506" w:rsidRDefault="005D1506" w:rsidP="005D1506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A010D5" wp14:editId="6CB29D28">
                <wp:simplePos x="0" y="0"/>
                <wp:positionH relativeFrom="column">
                  <wp:posOffset>2095500</wp:posOffset>
                </wp:positionH>
                <wp:positionV relativeFrom="paragraph">
                  <wp:posOffset>81915</wp:posOffset>
                </wp:positionV>
                <wp:extent cx="2567940" cy="2026920"/>
                <wp:effectExtent l="0" t="0" r="2286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2026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257"/>
                            </w:tblGrid>
                            <w:tr w:rsidR="005D150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5D1506" w:rsidRPr="00BC4B6B" w:rsidRDefault="005D1506" w:rsidP="004D099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5D1506" w:rsidTr="004D0990">
                              <w:tc>
                                <w:tcPr>
                                  <w:tcW w:w="5000" w:type="pct"/>
                                </w:tcPr>
                                <w:p w:rsidR="005D1506" w:rsidRPr="007126DB" w:rsidRDefault="005D1506" w:rsidP="00D17EAB">
                                  <w:pPr>
                                    <w:pStyle w:val="Eqn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=24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+12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=36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oMath>
                                  </m:oMathPara>
                                </w:p>
                                <w:p w:rsidR="005D1506" w:rsidRPr="00B80906" w:rsidRDefault="00A72D59" w:rsidP="00D17EAB">
                                  <w:pPr>
                                    <w:pStyle w:val="Eqn"/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=36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⇒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=6</m:t>
                                      </m:r>
                                    </m:oMath>
                                  </m:oMathPara>
                                </w:p>
                                <w:p w:rsidR="005D1506" w:rsidRDefault="005D1506" w:rsidP="00377754"/>
                                <w:p w:rsidR="005D1506" w:rsidRPr="000A1A2F" w:rsidRDefault="00A72D59" w:rsidP="002A166F">
                                  <w:pPr>
                                    <w:pStyle w:val="Eqn"/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m:t>cm/s</m:t>
                                      </m:r>
                                    </m:oMath>
                                  </m:oMathPara>
                                </w:p>
                                <w:p w:rsidR="005D1506" w:rsidRDefault="005D1506" w:rsidP="00377754"/>
                              </w:tc>
                            </w:tr>
                            <w:tr w:rsidR="005D150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5D1506" w:rsidRPr="00BC4B6B" w:rsidRDefault="005D1506" w:rsidP="004D099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5D1506" w:rsidTr="004D0990">
                              <w:tc>
                                <w:tcPr>
                                  <w:tcW w:w="5000" w:type="pct"/>
                                </w:tcPr>
                                <w:p w:rsidR="005D1506" w:rsidRDefault="005D1506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calculates radius</w:t>
                                  </w:r>
                                </w:p>
                                <w:p w:rsidR="005D1506" w:rsidRDefault="005D1506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substitutes to obtain rate</w:t>
                                  </w:r>
                                </w:p>
                              </w:tc>
                            </w:tr>
                          </w:tbl>
                          <w:p w:rsidR="005D1506" w:rsidRDefault="005D1506" w:rsidP="005D150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1" type="#_x0000_t202" style="position:absolute;left:0;text-align:left;margin-left:165pt;margin-top:6.45pt;width:202.2pt;height:15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257"/>
                      </w:tblGrid>
                      <w:tr w:rsidR="005D150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5D1506" w:rsidRPr="00BC4B6B" w:rsidRDefault="005D1506" w:rsidP="004D09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5D1506" w:rsidTr="004D0990">
                        <w:tc>
                          <w:tcPr>
                            <w:tcW w:w="5000" w:type="pct"/>
                          </w:tcPr>
                          <w:p w:rsidR="005D1506" w:rsidRPr="007126DB" w:rsidRDefault="005D1506" w:rsidP="00D17EAB">
                            <w:pPr>
                              <w:pStyle w:val="Eqn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=24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+12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=36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oMath>
                            </m:oMathPara>
                          </w:p>
                          <w:p w:rsidR="005D1506" w:rsidRPr="00B80906" w:rsidRDefault="00A72D59" w:rsidP="00D17EAB">
                            <w:pPr>
                              <w:pStyle w:val="Eqn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=36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=6</m:t>
                                </m:r>
                              </m:oMath>
                            </m:oMathPara>
                          </w:p>
                          <w:p w:rsidR="005D1506" w:rsidRDefault="005D1506" w:rsidP="00377754"/>
                          <w:p w:rsidR="005D1506" w:rsidRPr="000A1A2F" w:rsidRDefault="00A72D59" w:rsidP="002A166F">
                            <w:pPr>
                              <w:pStyle w:val="Eqn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m:t>cm/s</m:t>
                                </m:r>
                              </m:oMath>
                            </m:oMathPara>
                          </w:p>
                          <w:p w:rsidR="005D1506" w:rsidRDefault="005D1506" w:rsidP="00377754"/>
                        </w:tc>
                      </w:tr>
                      <w:tr w:rsidR="005D150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5D1506" w:rsidRPr="00BC4B6B" w:rsidRDefault="005D1506" w:rsidP="004D09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5D1506" w:rsidTr="004D0990">
                        <w:tc>
                          <w:tcPr>
                            <w:tcW w:w="5000" w:type="pct"/>
                          </w:tcPr>
                          <w:p w:rsidR="005D1506" w:rsidRDefault="005D1506" w:rsidP="00377754">
                            <w:r>
                              <w:sym w:font="Wingdings" w:char="F0FC"/>
                            </w:r>
                            <w:r>
                              <w:t xml:space="preserve"> calculates radius</w:t>
                            </w:r>
                          </w:p>
                          <w:p w:rsidR="005D1506" w:rsidRDefault="005D1506" w:rsidP="00377754">
                            <w:r>
                              <w:sym w:font="Wingdings" w:char="F0FC"/>
                            </w:r>
                            <w:r>
                              <w:t xml:space="preserve"> substitutes to obtain rate</w:t>
                            </w:r>
                          </w:p>
                        </w:tc>
                      </w:tr>
                    </w:tbl>
                    <w:p w:rsidR="005D1506" w:rsidRDefault="005D1506" w:rsidP="005D1506"/>
                  </w:txbxContent>
                </v:textbox>
              </v:shape>
            </w:pict>
          </mc:Fallback>
        </mc:AlternateContent>
      </w:r>
    </w:p>
    <w:p w:rsidR="005D1506" w:rsidRDefault="005D1506" w:rsidP="005D1506">
      <w:pPr>
        <w:pStyle w:val="Parta"/>
        <w:rPr>
          <w:rFonts w:eastAsiaTheme="minorEastAsia"/>
        </w:rPr>
      </w:pPr>
    </w:p>
    <w:p w:rsidR="005D1506" w:rsidRDefault="005D1506" w:rsidP="005D1506"/>
    <w:p w:rsidR="005D1506" w:rsidRDefault="005D1506" w:rsidP="005D1506"/>
    <w:p w:rsidR="005D1506" w:rsidRPr="00F913EF" w:rsidRDefault="005D1506" w:rsidP="005D1506"/>
    <w:p w:rsidR="005D1506" w:rsidRDefault="005D1506" w:rsidP="005D1506"/>
    <w:p w:rsidR="005D1506" w:rsidRDefault="005D1506" w:rsidP="005D1506">
      <w:pPr>
        <w:pStyle w:val="Parta"/>
        <w:rPr>
          <w:rFonts w:eastAsiaTheme="minorEastAsia"/>
        </w:rPr>
      </w:pPr>
      <w:r>
        <w:lastRenderedPageBreak/>
        <w:t>(d)</w:t>
      </w:r>
      <w:r>
        <w:tab/>
        <w:t xml:space="preserve">Use the differential equation from (b) to determine a relationship between the radius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and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:rsidR="005D1506" w:rsidRDefault="005D1506" w:rsidP="005D1506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80A035" wp14:editId="6C8EBD3C">
                <wp:simplePos x="0" y="0"/>
                <wp:positionH relativeFrom="column">
                  <wp:posOffset>1546860</wp:posOffset>
                </wp:positionH>
                <wp:positionV relativeFrom="paragraph">
                  <wp:posOffset>38100</wp:posOffset>
                </wp:positionV>
                <wp:extent cx="2575560" cy="3627120"/>
                <wp:effectExtent l="0" t="0" r="1524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3627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269"/>
                            </w:tblGrid>
                            <w:tr w:rsidR="005D150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5D1506" w:rsidRPr="00BC4B6B" w:rsidRDefault="005D1506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5D1506" w:rsidTr="00BC4B6B">
                              <w:tc>
                                <w:tcPr>
                                  <w:tcW w:w="5000" w:type="pct"/>
                                </w:tcPr>
                                <w:p w:rsidR="005D1506" w:rsidRPr="008B60B8" w:rsidRDefault="00A72D59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  <w:p w:rsidR="005D1506" w:rsidRDefault="005D1506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5D1506" w:rsidRPr="00E039E9" w:rsidRDefault="00A72D59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dr=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dt</m:t>
                                      </m:r>
                                    </m:oMath>
                                  </m:oMathPara>
                                </w:p>
                                <w:p w:rsidR="005D1506" w:rsidRDefault="005D1506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5D1506" w:rsidRPr="00540E39" w:rsidRDefault="00A72D59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=6t+c</m:t>
                                      </m:r>
                                    </m:oMath>
                                  </m:oMathPara>
                                </w:p>
                                <w:p w:rsidR="005D1506" w:rsidRDefault="005D1506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5D1506" w:rsidRPr="00540E39" w:rsidRDefault="005D1506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6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-6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=48</m:t>
                                      </m:r>
                                    </m:oMath>
                                  </m:oMathPara>
                                </w:p>
                                <w:p w:rsidR="005D1506" w:rsidRDefault="005D1506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5D1506" w:rsidRPr="00540E39" w:rsidRDefault="00A72D59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=18t+144</m:t>
                                      </m:r>
                                    </m:oMath>
                                  </m:oMathPara>
                                </w:p>
                                <w:p w:rsidR="005D1506" w:rsidRPr="00540E39" w:rsidRDefault="005D1506" w:rsidP="000E7315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5D150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5D1506" w:rsidRPr="00BC4B6B" w:rsidRDefault="005D1506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5D1506" w:rsidTr="00BC4B6B">
                              <w:tc>
                                <w:tcPr>
                                  <w:tcW w:w="5000" w:type="pct"/>
                                </w:tcPr>
                                <w:p w:rsidR="005D1506" w:rsidRDefault="005D1506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separates variables</w:t>
                                  </w:r>
                                </w:p>
                                <w:p w:rsidR="005D1506" w:rsidRDefault="005D1506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anti-differentiates correctly</w:t>
                                  </w:r>
                                </w:p>
                                <w:p w:rsidR="005D1506" w:rsidRDefault="005D1506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determines constant</w:t>
                                  </w:r>
                                </w:p>
                                <w:p w:rsidR="005D1506" w:rsidRDefault="005D1506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correct relationship</w:t>
                                  </w:r>
                                </w:p>
                              </w:tc>
                            </w:tr>
                          </w:tbl>
                          <w:p w:rsidR="005D1506" w:rsidRDefault="005D1506" w:rsidP="005D150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2" type="#_x0000_t202" style="position:absolute;left:0;text-align:left;margin-left:121.8pt;margin-top:3pt;width:202.8pt;height:28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269"/>
                      </w:tblGrid>
                      <w:tr w:rsidR="005D150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5D1506" w:rsidRPr="00BC4B6B" w:rsidRDefault="005D1506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5D1506" w:rsidTr="00BC4B6B">
                        <w:tc>
                          <w:tcPr>
                            <w:tcW w:w="5000" w:type="pct"/>
                          </w:tcPr>
                          <w:p w:rsidR="005D1506" w:rsidRPr="008B60B8" w:rsidRDefault="00A72D59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5D1506" w:rsidRDefault="005D1506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5D1506" w:rsidRPr="00E039E9" w:rsidRDefault="00A72D59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dr=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dt</m:t>
                                </m:r>
                              </m:oMath>
                            </m:oMathPara>
                          </w:p>
                          <w:p w:rsidR="005D1506" w:rsidRDefault="005D1506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5D1506" w:rsidRPr="00540E39" w:rsidRDefault="00A72D59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=6t+c</m:t>
                                </m:r>
                              </m:oMath>
                            </m:oMathPara>
                          </w:p>
                          <w:p w:rsidR="005D1506" w:rsidRDefault="005D1506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5D1506" w:rsidRPr="00540E39" w:rsidRDefault="005D1506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6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-6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=48</m:t>
                                </m:r>
                              </m:oMath>
                            </m:oMathPara>
                          </w:p>
                          <w:p w:rsidR="005D1506" w:rsidRDefault="005D1506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5D1506" w:rsidRPr="00540E39" w:rsidRDefault="00A72D59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=18t+144</m:t>
                                </m:r>
                              </m:oMath>
                            </m:oMathPara>
                          </w:p>
                          <w:p w:rsidR="005D1506" w:rsidRPr="00540E39" w:rsidRDefault="005D1506" w:rsidP="000E7315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5D150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5D1506" w:rsidRPr="00BC4B6B" w:rsidRDefault="005D1506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5D1506" w:rsidTr="00BC4B6B">
                        <w:tc>
                          <w:tcPr>
                            <w:tcW w:w="5000" w:type="pct"/>
                          </w:tcPr>
                          <w:p w:rsidR="005D1506" w:rsidRDefault="005D1506" w:rsidP="00377754">
                            <w:r>
                              <w:sym w:font="Wingdings" w:char="F0FC"/>
                            </w:r>
                            <w:r>
                              <w:t xml:space="preserve"> separates variables</w:t>
                            </w:r>
                          </w:p>
                          <w:p w:rsidR="005D1506" w:rsidRDefault="005D1506" w:rsidP="00377754">
                            <w:r>
                              <w:sym w:font="Wingdings" w:char="F0FC"/>
                            </w:r>
                            <w:r>
                              <w:t xml:space="preserve"> anti-differentiates correctly</w:t>
                            </w:r>
                          </w:p>
                          <w:p w:rsidR="005D1506" w:rsidRDefault="005D1506" w:rsidP="00377754">
                            <w:r>
                              <w:sym w:font="Wingdings" w:char="F0FC"/>
                            </w:r>
                            <w:r>
                              <w:t xml:space="preserve"> determines constant</w:t>
                            </w:r>
                          </w:p>
                          <w:p w:rsidR="005D1506" w:rsidRDefault="005D1506" w:rsidP="00377754">
                            <w:r>
                              <w:sym w:font="Wingdings" w:char="F0FC"/>
                            </w:r>
                            <w:r>
                              <w:t xml:space="preserve"> correct relationship</w:t>
                            </w:r>
                          </w:p>
                        </w:tc>
                      </w:tr>
                    </w:tbl>
                    <w:p w:rsidR="005D1506" w:rsidRDefault="005D1506" w:rsidP="005D1506"/>
                  </w:txbxContent>
                </v:textbox>
              </v:shape>
            </w:pict>
          </mc:Fallback>
        </mc:AlternateContent>
      </w:r>
    </w:p>
    <w:p w:rsidR="005D1506" w:rsidRDefault="005D1506" w:rsidP="005D1506">
      <w:pPr>
        <w:pStyle w:val="Parta"/>
        <w:rPr>
          <w:rFonts w:eastAsiaTheme="minorEastAsia"/>
        </w:rPr>
      </w:pPr>
    </w:p>
    <w:p w:rsidR="005D1506" w:rsidRDefault="005D1506" w:rsidP="005D1506">
      <w:pPr>
        <w:pStyle w:val="Parta"/>
        <w:rPr>
          <w:rFonts w:eastAsiaTheme="minorEastAsia"/>
        </w:rPr>
      </w:pPr>
    </w:p>
    <w:p w:rsidR="005D1506" w:rsidRDefault="005D1506" w:rsidP="005D1506"/>
    <w:p w:rsidR="005D1506" w:rsidRDefault="005D1506" w:rsidP="005D1506"/>
    <w:p w:rsidR="005D1506" w:rsidRDefault="005D1506" w:rsidP="005D1506"/>
    <w:p w:rsidR="005D1506" w:rsidRDefault="005D1506" w:rsidP="005D1506"/>
    <w:p w:rsidR="005D1506" w:rsidRDefault="005D1506" w:rsidP="005D1506">
      <w:pPr>
        <w:pStyle w:val="Eqn"/>
      </w:pPr>
    </w:p>
    <w:p w:rsidR="005D1506" w:rsidRDefault="005D1506" w:rsidP="005D1506"/>
    <w:p w:rsidR="005D1506" w:rsidRPr="00F913EF" w:rsidRDefault="005D1506" w:rsidP="005D1506"/>
    <w:p w:rsidR="005D1506" w:rsidRDefault="005D1506" w:rsidP="005D1506"/>
    <w:p w:rsidR="005D1506" w:rsidRDefault="005D1506" w:rsidP="005D1506"/>
    <w:p w:rsidR="005D1506" w:rsidRDefault="005D1506" w:rsidP="005D1506"/>
    <w:p w:rsidR="005D1506" w:rsidRDefault="005D1506" w:rsidP="005D1506"/>
    <w:p w:rsidR="00C739E4" w:rsidRDefault="00C739E4" w:rsidP="00C739E4">
      <w:pPr>
        <w:pStyle w:val="Parta"/>
      </w:pPr>
      <w:r>
        <w:t>(e)</w:t>
      </w:r>
      <w:r>
        <w:tab/>
        <w:t>Calculate the time required to completely fill the cone.</w:t>
      </w:r>
      <w:r>
        <w:tab/>
        <w:t>(2 marks)</w:t>
      </w:r>
    </w:p>
    <w:p w:rsidR="00C739E4" w:rsidRDefault="00C739E4" w:rsidP="00C739E4">
      <w:pPr>
        <w:pStyle w:val="Parta"/>
      </w:pPr>
    </w:p>
    <w:p w:rsidR="00C739E4" w:rsidRDefault="00C739E4" w:rsidP="00C739E4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88D608" wp14:editId="7087D994">
                <wp:simplePos x="0" y="0"/>
                <wp:positionH relativeFrom="column">
                  <wp:posOffset>1546860</wp:posOffset>
                </wp:positionH>
                <wp:positionV relativeFrom="paragraph">
                  <wp:posOffset>78105</wp:posOffset>
                </wp:positionV>
                <wp:extent cx="2317750" cy="1352550"/>
                <wp:effectExtent l="0" t="0" r="2540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1352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864"/>
                            </w:tblGrid>
                            <w:tr w:rsidR="00C739E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C739E4" w:rsidRPr="00BC4B6B" w:rsidRDefault="00C739E4" w:rsidP="004D099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739E4" w:rsidTr="004D0990">
                              <w:tc>
                                <w:tcPr>
                                  <w:tcW w:w="5000" w:type="pct"/>
                                </w:tcPr>
                                <w:p w:rsidR="00C739E4" w:rsidRPr="000E7315" w:rsidRDefault="00A72D59" w:rsidP="00934A4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18t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+144</m:t>
                                      </m:r>
                                    </m:oMath>
                                  </m:oMathPara>
                                </w:p>
                                <w:p w:rsidR="00C739E4" w:rsidRPr="000E7315" w:rsidRDefault="00C739E4" w:rsidP="00934A4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C739E4" w:rsidRPr="00934A44" w:rsidRDefault="00C739E4" w:rsidP="00934A4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t=3547.6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oMath>
                                  </m:oMathPara>
                                </w:p>
                                <w:p w:rsidR="00C739E4" w:rsidRPr="00934A44" w:rsidRDefault="00C739E4" w:rsidP="00934A4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C739E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C739E4" w:rsidRPr="00BC4B6B" w:rsidRDefault="00C739E4" w:rsidP="004D099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C739E4" w:rsidTr="004D0990">
                              <w:tc>
                                <w:tcPr>
                                  <w:tcW w:w="5000" w:type="pct"/>
                                </w:tcPr>
                                <w:p w:rsidR="00C739E4" w:rsidRDefault="00C739E4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writes equation</w:t>
                                  </w:r>
                                </w:p>
                                <w:p w:rsidR="00C739E4" w:rsidRDefault="00C739E4" w:rsidP="00377754"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determines time</w:t>
                                  </w:r>
                                </w:p>
                              </w:tc>
                            </w:tr>
                          </w:tbl>
                          <w:p w:rsidR="00C739E4" w:rsidRDefault="00C739E4" w:rsidP="00C739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3" type="#_x0000_t202" style="position:absolute;left:0;text-align:left;margin-left:121.8pt;margin-top:6.15pt;width:182.5pt;height:10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864"/>
                      </w:tblGrid>
                      <w:tr w:rsidR="00C739E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C739E4" w:rsidRPr="00BC4B6B" w:rsidRDefault="00C739E4" w:rsidP="004D09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C739E4" w:rsidTr="004D0990">
                        <w:tc>
                          <w:tcPr>
                            <w:tcW w:w="5000" w:type="pct"/>
                          </w:tcPr>
                          <w:p w:rsidR="00C739E4" w:rsidRPr="000E7315" w:rsidRDefault="00A72D59" w:rsidP="00934A4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18t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+144</m:t>
                                </m:r>
                              </m:oMath>
                            </m:oMathPara>
                          </w:p>
                          <w:p w:rsidR="00C739E4" w:rsidRPr="000E7315" w:rsidRDefault="00C739E4" w:rsidP="00934A4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C739E4" w:rsidRPr="00934A44" w:rsidRDefault="00C739E4" w:rsidP="00934A4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t=3547.6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  <w:p w:rsidR="00C739E4" w:rsidRPr="00934A44" w:rsidRDefault="00C739E4" w:rsidP="00934A4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C739E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C739E4" w:rsidRPr="00BC4B6B" w:rsidRDefault="00C739E4" w:rsidP="004D09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C739E4" w:rsidTr="004D0990">
                        <w:tc>
                          <w:tcPr>
                            <w:tcW w:w="5000" w:type="pct"/>
                          </w:tcPr>
                          <w:p w:rsidR="00C739E4" w:rsidRDefault="00C739E4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writes equation</w:t>
                            </w:r>
                          </w:p>
                          <w:p w:rsidR="00C739E4" w:rsidRDefault="00C739E4" w:rsidP="00377754"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determines time</w:t>
                            </w:r>
                          </w:p>
                        </w:tc>
                      </w:tr>
                    </w:tbl>
                    <w:p w:rsidR="00C739E4" w:rsidRDefault="00C739E4" w:rsidP="00C739E4"/>
                  </w:txbxContent>
                </v:textbox>
              </v:shape>
            </w:pict>
          </mc:Fallback>
        </mc:AlternateContent>
      </w:r>
    </w:p>
    <w:p w:rsidR="00C739E4" w:rsidRDefault="00C739E4" w:rsidP="00C739E4">
      <w:pPr>
        <w:pStyle w:val="Parta"/>
      </w:pPr>
    </w:p>
    <w:p w:rsidR="00C739E4" w:rsidRDefault="00C739E4" w:rsidP="00C739E4">
      <w:pPr>
        <w:pStyle w:val="Parta"/>
      </w:pPr>
    </w:p>
    <w:p w:rsidR="00C739E4" w:rsidRDefault="00C739E4" w:rsidP="00C739E4"/>
    <w:p w:rsidR="00C739E4" w:rsidRDefault="00C739E4" w:rsidP="00C739E4"/>
    <w:p w:rsidR="005D1506" w:rsidRDefault="005D1506" w:rsidP="005D1506"/>
    <w:p w:rsidR="005D1506" w:rsidRDefault="005D1506" w:rsidP="005D1506"/>
    <w:p w:rsidR="005D1506" w:rsidRDefault="005D1506" w:rsidP="005D1506"/>
    <w:p w:rsidR="005D1506" w:rsidRDefault="005D1506" w:rsidP="005D1506"/>
    <w:p w:rsidR="004B1B15" w:rsidRDefault="004B1B15">
      <w:r>
        <w:br w:type="page"/>
      </w:r>
    </w:p>
    <w:p w:rsidR="004B1B15" w:rsidRPr="00F52158" w:rsidRDefault="0020323C" w:rsidP="00F52158">
      <w:pPr>
        <w:rPr>
          <w:rFonts w:ascii="Arial" w:eastAsia="Times New Roman" w:hAnsi="Arial" w:cs="Arial"/>
          <w:b/>
          <w:szCs w:val="24"/>
          <w:lang w:val="en-US"/>
        </w:rPr>
      </w:pPr>
      <w:r>
        <w:rPr>
          <w:rFonts w:ascii="Arial" w:hAnsi="Arial" w:cs="Arial"/>
          <w:b/>
        </w:rPr>
        <w:lastRenderedPageBreak/>
        <w:t>Question 8</w:t>
      </w:r>
      <w:r w:rsidR="004B1B15" w:rsidRPr="00F52158">
        <w:rPr>
          <w:rFonts w:ascii="Arial" w:hAnsi="Arial" w:cs="Arial"/>
          <w:b/>
        </w:rPr>
        <w:tab/>
      </w:r>
      <w:r w:rsidR="00F52158">
        <w:rPr>
          <w:rFonts w:ascii="Arial" w:hAnsi="Arial" w:cs="Arial"/>
          <w:b/>
        </w:rPr>
        <w:tab/>
      </w:r>
      <w:r w:rsidR="00F52158">
        <w:rPr>
          <w:rFonts w:ascii="Arial" w:hAnsi="Arial" w:cs="Arial"/>
          <w:b/>
        </w:rPr>
        <w:tab/>
      </w:r>
      <w:r w:rsidR="00F52158">
        <w:rPr>
          <w:rFonts w:ascii="Arial" w:hAnsi="Arial" w:cs="Arial"/>
          <w:b/>
        </w:rPr>
        <w:tab/>
      </w:r>
      <w:r w:rsidR="00F52158">
        <w:rPr>
          <w:rFonts w:ascii="Arial" w:hAnsi="Arial" w:cs="Arial"/>
          <w:b/>
        </w:rPr>
        <w:tab/>
      </w:r>
      <w:r w:rsidR="00F52158">
        <w:rPr>
          <w:rFonts w:ascii="Arial" w:hAnsi="Arial" w:cs="Arial"/>
          <w:b/>
        </w:rPr>
        <w:tab/>
      </w:r>
      <w:r w:rsidR="00F52158">
        <w:rPr>
          <w:rFonts w:ascii="Arial" w:hAnsi="Arial" w:cs="Arial"/>
          <w:b/>
        </w:rPr>
        <w:tab/>
      </w:r>
      <w:r w:rsidR="00F52158">
        <w:rPr>
          <w:rFonts w:ascii="Arial" w:hAnsi="Arial" w:cs="Arial"/>
          <w:b/>
        </w:rPr>
        <w:tab/>
      </w:r>
      <w:r w:rsidR="00F52158">
        <w:rPr>
          <w:rFonts w:ascii="Arial" w:hAnsi="Arial" w:cs="Arial"/>
          <w:b/>
        </w:rPr>
        <w:tab/>
      </w:r>
      <w:r w:rsidR="004B1B15" w:rsidRPr="00F52158">
        <w:rPr>
          <w:rFonts w:ascii="Arial" w:hAnsi="Arial" w:cs="Arial"/>
          <w:b/>
        </w:rPr>
        <w:t>(9 marks)</w:t>
      </w:r>
    </w:p>
    <w:p w:rsidR="004B1B15" w:rsidRDefault="004B1B15" w:rsidP="004B1B15">
      <w:pPr>
        <w:pStyle w:val="Parta"/>
      </w:pPr>
      <w:r>
        <w:t>A first-order differential equation has a slope field as shown below.</w:t>
      </w:r>
    </w:p>
    <w:p w:rsidR="004B1B15" w:rsidRDefault="004B1B15" w:rsidP="004B1B15">
      <w:pPr>
        <w:pStyle w:val="Parta"/>
      </w:pPr>
    </w:p>
    <w:p w:rsidR="004B1B15" w:rsidRDefault="004B1B15" w:rsidP="004B1B15">
      <w:pPr>
        <w:pStyle w:val="Parta"/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678D33" wp14:editId="29A09B58">
                <wp:simplePos x="0" y="0"/>
                <wp:positionH relativeFrom="column">
                  <wp:posOffset>162560</wp:posOffset>
                </wp:positionH>
                <wp:positionV relativeFrom="paragraph">
                  <wp:posOffset>112395</wp:posOffset>
                </wp:positionV>
                <wp:extent cx="2349500" cy="1035050"/>
                <wp:effectExtent l="0" t="0" r="1270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1035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914"/>
                            </w:tblGrid>
                            <w:tr w:rsidR="004B1B15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4B1B15" w:rsidRPr="00BC4B6B" w:rsidRDefault="004B1B15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(a)</w:t>
                                  </w:r>
                                </w:p>
                              </w:tc>
                            </w:tr>
                            <w:tr w:rsidR="004B1B15" w:rsidTr="00BC4B6B">
                              <w:tc>
                                <w:tcPr>
                                  <w:tcW w:w="5000" w:type="pct"/>
                                </w:tcPr>
                                <w:p w:rsidR="004B1B15" w:rsidRDefault="004B1B15" w:rsidP="00377754">
                                  <w:r>
                                    <w:t>See graph</w:t>
                                  </w:r>
                                </w:p>
                              </w:tc>
                            </w:tr>
                            <w:tr w:rsidR="004B1B15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4B1B15" w:rsidRPr="00BC4B6B" w:rsidRDefault="004B1B15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4B1B15" w:rsidTr="00BC4B6B">
                              <w:tc>
                                <w:tcPr>
                                  <w:tcW w:w="5000" w:type="pct"/>
                                </w:tcPr>
                                <w:p w:rsidR="004B1B15" w:rsidRDefault="004B1B15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through (3, 0) and close to (5, 2)</w:t>
                                  </w:r>
                                </w:p>
                                <w:p w:rsidR="004B1B15" w:rsidRDefault="004B1B15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y-intercept close to (0, -0.75) </w:t>
                                  </w:r>
                                </w:p>
                                <w:p w:rsidR="004B1B15" w:rsidRDefault="004B1B15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asymptotic with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y=-1</m:t>
                                    </m:r>
                                  </m:oMath>
                                </w:p>
                              </w:tc>
                            </w:tr>
                          </w:tbl>
                          <w:p w:rsidR="004B1B15" w:rsidRDefault="004B1B15" w:rsidP="004B1B1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4" type="#_x0000_t202" style="position:absolute;left:0;text-align:left;margin-left:12.8pt;margin-top:8.85pt;width:185pt;height:8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914"/>
                      </w:tblGrid>
                      <w:tr w:rsidR="004B1B15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4B1B15" w:rsidRPr="00BC4B6B" w:rsidRDefault="004B1B15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  <w:r>
                              <w:rPr>
                                <w:b/>
                              </w:rPr>
                              <w:t xml:space="preserve"> (a)</w:t>
                            </w:r>
                          </w:p>
                        </w:tc>
                      </w:tr>
                      <w:tr w:rsidR="004B1B15" w:rsidTr="00BC4B6B">
                        <w:tc>
                          <w:tcPr>
                            <w:tcW w:w="5000" w:type="pct"/>
                          </w:tcPr>
                          <w:p w:rsidR="004B1B15" w:rsidRDefault="004B1B15" w:rsidP="00377754">
                            <w:r>
                              <w:t>See graph</w:t>
                            </w:r>
                          </w:p>
                        </w:tc>
                      </w:tr>
                      <w:tr w:rsidR="004B1B15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4B1B15" w:rsidRPr="00BC4B6B" w:rsidRDefault="004B1B15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4B1B15" w:rsidTr="00BC4B6B">
                        <w:tc>
                          <w:tcPr>
                            <w:tcW w:w="5000" w:type="pct"/>
                          </w:tcPr>
                          <w:p w:rsidR="004B1B15" w:rsidRDefault="004B1B15" w:rsidP="00377754">
                            <w:r>
                              <w:sym w:font="Wingdings" w:char="F0FC"/>
                            </w:r>
                            <w:r>
                              <w:t xml:space="preserve"> through (3, 0) and close to (5, 2)</w:t>
                            </w:r>
                          </w:p>
                          <w:p w:rsidR="004B1B15" w:rsidRDefault="004B1B15" w:rsidP="00377754">
                            <w:r>
                              <w:sym w:font="Wingdings" w:char="F0FC"/>
                            </w:r>
                            <w:r>
                              <w:t xml:space="preserve"> y-intercept close to (0, -0.75) </w:t>
                            </w:r>
                          </w:p>
                          <w:p w:rsidR="004B1B15" w:rsidRDefault="004B1B15" w:rsidP="00377754">
                            <w:r>
                              <w:sym w:font="Wingdings" w:char="F0FC"/>
                            </w:r>
                            <w:r>
                              <w:t xml:space="preserve"> asymptotic with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y=-1</m:t>
                              </m:r>
                            </m:oMath>
                          </w:p>
                        </w:tc>
                      </w:tr>
                    </w:tbl>
                    <w:p w:rsidR="004B1B15" w:rsidRDefault="004B1B15" w:rsidP="004B1B15"/>
                  </w:txbxContent>
                </v:textbox>
              </v:shape>
            </w:pict>
          </mc:Fallback>
        </mc:AlternateContent>
      </w:r>
      <w:r>
        <w:object w:dxaOrig="7584" w:dyaOrig="3820">
          <v:shape id="_x0000_i1035" type="#_x0000_t75" style="width:378.75pt;height:191.25pt" o:ole="">
            <v:imagedata r:id="rId29" o:title=""/>
          </v:shape>
          <o:OLEObject Type="Embed" ProgID="FXDraw.Graphic" ShapeID="_x0000_i1035" DrawAspect="Content" ObjectID="_1596890554" r:id="rId30"/>
        </w:object>
      </w:r>
    </w:p>
    <w:p w:rsidR="004B1B15" w:rsidRDefault="004B1B15" w:rsidP="004B1B15">
      <w:pPr>
        <w:pStyle w:val="Parta"/>
      </w:pPr>
    </w:p>
    <w:p w:rsidR="004B1B15" w:rsidRDefault="004B1B15" w:rsidP="004B1B15">
      <w:pPr>
        <w:pStyle w:val="Parta"/>
      </w:pPr>
      <w:r>
        <w:t>(a)</w:t>
      </w:r>
      <w:r>
        <w:tab/>
        <w:t xml:space="preserve">Sketch the solution of the equation that passes through </w:t>
      </w:r>
      <m:oMath>
        <m:r>
          <w:rPr>
            <w:rFonts w:ascii="Cambria Math" w:hAnsi="Cambria Math"/>
          </w:rPr>
          <m:t>P(3, 0)</m:t>
        </m:r>
      </m:oMath>
      <w:r>
        <w:t>, where</w:t>
      </w:r>
      <w:r w:rsidRPr="00B30EF4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value of the slope is </w:t>
      </w:r>
      <m:oMath>
        <m:r>
          <w:rPr>
            <w:rFonts w:ascii="Cambria Math" w:eastAsiaTheme="minorEastAsia" w:hAnsi="Cambria Math"/>
          </w:rPr>
          <m:t>0.5</m:t>
        </m:r>
      </m:oMath>
      <w:r>
        <w:rPr>
          <w:rFonts w:eastAsiaTheme="minorEastAsia"/>
        </w:rPr>
        <w:t>.</w:t>
      </w:r>
      <w:r>
        <w:tab/>
        <w:t>(3 marks)</w:t>
      </w:r>
    </w:p>
    <w:p w:rsidR="004B1B15" w:rsidRDefault="004B1B15" w:rsidP="004B1B15">
      <w:pPr>
        <w:pStyle w:val="Parta"/>
      </w:pPr>
    </w:p>
    <w:p w:rsidR="004B1B15" w:rsidRDefault="004B1B15" w:rsidP="004B1B15">
      <w:pPr>
        <w:pStyle w:val="Parta"/>
      </w:pPr>
    </w:p>
    <w:p w:rsidR="004B1B15" w:rsidRDefault="004B1B15" w:rsidP="004B1B15">
      <w:pPr>
        <w:pStyle w:val="Parta"/>
      </w:pPr>
      <w:r>
        <w:t>(b)</w:t>
      </w:r>
      <w:r>
        <w:tab/>
        <w:t xml:space="preserve">The general differential equation for the slope field is of the form below, where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constants:</w:t>
      </w:r>
    </w:p>
    <w:p w:rsidR="004B1B15" w:rsidRPr="00512F01" w:rsidRDefault="00A72D59" w:rsidP="004B1B15">
      <w:pPr>
        <w:pStyle w:val="Par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=a(y+b)</m:t>
          </m:r>
        </m:oMath>
      </m:oMathPara>
    </w:p>
    <w:p w:rsidR="004B1B15" w:rsidRDefault="004B1B15" w:rsidP="004B1B15">
      <w:pPr>
        <w:pStyle w:val="Parta"/>
      </w:pPr>
    </w:p>
    <w:p w:rsidR="004B1B15" w:rsidRPr="00512F01" w:rsidRDefault="004B1B15" w:rsidP="004B1B15">
      <w:pPr>
        <w:pStyle w:val="Parta"/>
        <w:rPr>
          <w:rFonts w:eastAsiaTheme="minorEastAsia"/>
        </w:rPr>
      </w:pPr>
      <w:r>
        <w:tab/>
        <w:t xml:space="preserve">Derive the solution to this equation </w:t>
      </w:r>
      <w:r>
        <w:rPr>
          <w:rFonts w:eastAsiaTheme="minorEastAsia"/>
        </w:rPr>
        <w:t xml:space="preserve">that passes through </w:t>
      </w:r>
      <m:oMath>
        <m:r>
          <w:rPr>
            <w:rFonts w:ascii="Cambria Math" w:eastAsiaTheme="minorEastAsia" w:hAnsi="Cambria Math"/>
          </w:rPr>
          <m:t>P</m:t>
        </m:r>
      </m:oMath>
      <w:r w:rsidRPr="004B6BF7">
        <w:t xml:space="preserve"> </w:t>
      </w:r>
      <w:r>
        <w:t xml:space="preserve">in the form </w:t>
      </w:r>
      <m:oMath>
        <m:r>
          <w:rPr>
            <w:rFonts w:ascii="Cambria Math" w:hAnsi="Cambria Math"/>
          </w:rPr>
          <m:t>y=f(x)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(6 marks)</w:t>
      </w:r>
    </w:p>
    <w:p w:rsidR="004B1B15" w:rsidRDefault="004B1B15" w:rsidP="004B1B15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745331" wp14:editId="36A83892">
                <wp:simplePos x="0" y="0"/>
                <wp:positionH relativeFrom="column">
                  <wp:posOffset>807720</wp:posOffset>
                </wp:positionH>
                <wp:positionV relativeFrom="paragraph">
                  <wp:posOffset>80645</wp:posOffset>
                </wp:positionV>
                <wp:extent cx="2952750" cy="4442460"/>
                <wp:effectExtent l="0" t="0" r="19050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4442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862"/>
                            </w:tblGrid>
                            <w:tr w:rsidR="004B1B15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4B1B15" w:rsidRPr="00BC4B6B" w:rsidRDefault="004B1B15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4B1B15" w:rsidTr="00BC4B6B">
                              <w:tc>
                                <w:tcPr>
                                  <w:tcW w:w="5000" w:type="pct"/>
                                </w:tcPr>
                                <w:p w:rsidR="004B1B15" w:rsidRPr="001222DF" w:rsidRDefault="00A72D59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=0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when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y=-1⇒b=1</m:t>
                                      </m:r>
                                    </m:oMath>
                                  </m:oMathPara>
                                </w:p>
                                <w:p w:rsidR="004B1B15" w:rsidRPr="001222DF" w:rsidRDefault="004B1B15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0.5=a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⇒a=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4B1B15" w:rsidRDefault="004B1B15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4B1B15" w:rsidRDefault="00A72D59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y+1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dy=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dx</m:t>
                                      </m:r>
                                    </m:oMath>
                                  </m:oMathPara>
                                </w:p>
                                <w:p w:rsidR="004B1B15" w:rsidRPr="002D67F8" w:rsidRDefault="00A72D59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y+1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+c</m:t>
                                      </m:r>
                                    </m:oMath>
                                  </m:oMathPara>
                                </w:p>
                                <w:p w:rsidR="004B1B15" w:rsidRDefault="004B1B15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4B1B15" w:rsidRPr="009F3825" w:rsidRDefault="004B1B15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3, 0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⇒c=-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4B1B15" w:rsidRPr="006F0A15" w:rsidRDefault="004B1B15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4B1B15" w:rsidRPr="002D67F8" w:rsidRDefault="004B1B15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y&gt;-1⇒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y+1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4B1B15" w:rsidRDefault="004B1B15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4B1B15" w:rsidRPr="00274495" w:rsidRDefault="004B1B15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3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oMath>
                                  </m:oMathPara>
                                </w:p>
                                <w:p w:rsidR="004B1B15" w:rsidRPr="001222DF" w:rsidRDefault="004B1B15" w:rsidP="00CE719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4B1B15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4B1B15" w:rsidRPr="00BC4B6B" w:rsidRDefault="004B1B15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4B1B15" w:rsidTr="00BC4B6B">
                              <w:tc>
                                <w:tcPr>
                                  <w:tcW w:w="5000" w:type="pct"/>
                                </w:tcPr>
                                <w:p w:rsidR="004B1B15" w:rsidRPr="00DE7256" w:rsidRDefault="004B1B15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value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oMath>
                                </w:p>
                                <w:p w:rsidR="004B1B15" w:rsidRPr="00DE7256" w:rsidRDefault="004B1B15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determines value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oMath>
                                </w:p>
                                <w:p w:rsidR="004B1B15" w:rsidRDefault="004B1B15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separates variables and </w:t>
                                  </w:r>
                                  <w:proofErr w:type="spellStart"/>
                                  <w:r>
                                    <w:rPr>
                                      <w:rFonts w:eastAsiaTheme="minorEastAsia"/>
                                    </w:rPr>
                                    <w:t>antidifferentiates</w:t>
                                  </w:r>
                                  <w:proofErr w:type="spellEnd"/>
                                </w:p>
                                <w:p w:rsidR="004B1B15" w:rsidRDefault="004B1B15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determines constant</w:t>
                                  </w:r>
                                </w:p>
                                <w:p w:rsidR="004B1B15" w:rsidRDefault="004B1B15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considers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y&gt;-1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when rearranging for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oMath>
                                </w:p>
                                <w:p w:rsidR="004B1B15" w:rsidRPr="00DE7256" w:rsidRDefault="004B1B15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expresses as required</w:t>
                                  </w:r>
                                </w:p>
                              </w:tc>
                            </w:tr>
                          </w:tbl>
                          <w:p w:rsidR="004B1B15" w:rsidRDefault="004B1B15" w:rsidP="004B1B1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5" type="#_x0000_t202" style="position:absolute;left:0;text-align:left;margin-left:63.6pt;margin-top:6.35pt;width:232.5pt;height:34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862"/>
                      </w:tblGrid>
                      <w:tr w:rsidR="004B1B15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4B1B15" w:rsidRPr="00BC4B6B" w:rsidRDefault="004B1B15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4B1B15" w:rsidTr="00BC4B6B">
                        <w:tc>
                          <w:tcPr>
                            <w:tcW w:w="5000" w:type="pct"/>
                          </w:tcPr>
                          <w:p w:rsidR="004B1B15" w:rsidRPr="001222DF" w:rsidRDefault="00A72D59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=0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when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y=-1⇒b=1</m:t>
                                </m:r>
                              </m:oMath>
                            </m:oMathPara>
                          </w:p>
                          <w:p w:rsidR="004B1B15" w:rsidRPr="001222DF" w:rsidRDefault="004B1B15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0.5=a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⇒a=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4B1B15" w:rsidRDefault="004B1B15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4B1B15" w:rsidRDefault="00A72D59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y+1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dy=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</m:t>
                                </m:r>
                              </m:oMath>
                            </m:oMathPara>
                          </w:p>
                          <w:p w:rsidR="004B1B15" w:rsidRPr="002D67F8" w:rsidRDefault="00A72D59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y+1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+c</m:t>
                                </m:r>
                              </m:oMath>
                            </m:oMathPara>
                          </w:p>
                          <w:p w:rsidR="004B1B15" w:rsidRDefault="004B1B15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4B1B15" w:rsidRPr="009F3825" w:rsidRDefault="004B1B15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3, 0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⇒c=-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4B1B15" w:rsidRPr="006F0A15" w:rsidRDefault="004B1B15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4B1B15" w:rsidRPr="002D67F8" w:rsidRDefault="004B1B15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y&gt;-1⇒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y+1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4B1B15" w:rsidRDefault="004B1B15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4B1B15" w:rsidRPr="00274495" w:rsidRDefault="004B1B15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oMath>
                            </m:oMathPara>
                          </w:p>
                          <w:p w:rsidR="004B1B15" w:rsidRPr="001222DF" w:rsidRDefault="004B1B15" w:rsidP="00CE719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4B1B15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4B1B15" w:rsidRPr="00BC4B6B" w:rsidRDefault="004B1B15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4B1B15" w:rsidTr="00BC4B6B">
                        <w:tc>
                          <w:tcPr>
                            <w:tcW w:w="5000" w:type="pct"/>
                          </w:tcPr>
                          <w:p w:rsidR="004B1B15" w:rsidRPr="00DE7256" w:rsidRDefault="004B1B15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</w:p>
                          <w:p w:rsidR="004B1B15" w:rsidRPr="00DE7256" w:rsidRDefault="004B1B15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determines value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oMath>
                          </w:p>
                          <w:p w:rsidR="004B1B15" w:rsidRDefault="004B1B15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separates variables and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antidifferentiates</w:t>
                            </w:r>
                            <w:proofErr w:type="spellEnd"/>
                          </w:p>
                          <w:p w:rsidR="004B1B15" w:rsidRDefault="004B1B15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determines constant</w:t>
                            </w:r>
                          </w:p>
                          <w:p w:rsidR="004B1B15" w:rsidRDefault="004B1B15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considers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y&gt;-1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when rearranging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oMath>
                          </w:p>
                          <w:p w:rsidR="004B1B15" w:rsidRPr="00DE7256" w:rsidRDefault="004B1B15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expresses as required</w:t>
                            </w:r>
                          </w:p>
                        </w:tc>
                      </w:tr>
                    </w:tbl>
                    <w:p w:rsidR="004B1B15" w:rsidRDefault="004B1B15" w:rsidP="004B1B15"/>
                  </w:txbxContent>
                </v:textbox>
              </v:shape>
            </w:pict>
          </mc:Fallback>
        </mc:AlternateContent>
      </w:r>
    </w:p>
    <w:p w:rsidR="004B1B15" w:rsidRDefault="004B1B15" w:rsidP="004B1B15"/>
    <w:p w:rsidR="004B1B15" w:rsidRDefault="004B1B15" w:rsidP="004B1B15"/>
    <w:p w:rsidR="004B1B15" w:rsidRDefault="004B1B15" w:rsidP="004B1B1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8F1499" wp14:editId="02163071">
                <wp:simplePos x="0" y="0"/>
                <wp:positionH relativeFrom="column">
                  <wp:posOffset>3509010</wp:posOffset>
                </wp:positionH>
                <wp:positionV relativeFrom="paragraph">
                  <wp:posOffset>298450</wp:posOffset>
                </wp:positionV>
                <wp:extent cx="2311400" cy="2159000"/>
                <wp:effectExtent l="0" t="0" r="127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2159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854"/>
                            </w:tblGrid>
                            <w:tr w:rsidR="004B1B15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4B1B15" w:rsidRPr="00BC4B6B" w:rsidRDefault="004B1B15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4B1B15" w:rsidTr="00BC4B6B">
                              <w:tc>
                                <w:tcPr>
                                  <w:tcW w:w="5000" w:type="pct"/>
                                </w:tcPr>
                                <w:p w:rsidR="004B1B15" w:rsidRDefault="004B1B15" w:rsidP="003A4C67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Using CAS </w:t>
                                  </w:r>
                                  <w:proofErr w:type="spellStart"/>
                                  <w:r>
                                    <w:rPr>
                                      <w:rFonts w:eastAsiaTheme="minorEastAsia"/>
                                    </w:rPr>
                                    <w:t>dsolve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</w:rPr>
                                    <w:t>(), max 3/6</w:t>
                                  </w:r>
                                </w:p>
                                <w:p w:rsidR="004B1B15" w:rsidRDefault="004B1B15" w:rsidP="003A4C67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AU"/>
                                    </w:rPr>
                                    <w:drawing>
                                      <wp:inline distT="0" distB="0" distL="0" distR="0" wp14:anchorId="1CAF8DED" wp14:editId="15E486D4">
                                        <wp:extent cx="2149815" cy="958850"/>
                                        <wp:effectExtent l="0" t="0" r="3175" b="0"/>
                                        <wp:docPr id="38" name="Picture 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31"/>
                                                <a:srcRect b="67553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57531" cy="9622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4B1B15" w:rsidRPr="001222DF" w:rsidRDefault="004B1B15" w:rsidP="003A4C67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4B1B15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4B1B15" w:rsidRPr="00BC4B6B" w:rsidRDefault="004B1B15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4B1B15" w:rsidTr="00BC4B6B">
                              <w:tc>
                                <w:tcPr>
                                  <w:tcW w:w="5000" w:type="pct"/>
                                </w:tcPr>
                                <w:p w:rsidR="004B1B15" w:rsidRPr="00DE7256" w:rsidRDefault="004B1B15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value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oMath>
                                </w:p>
                                <w:p w:rsidR="004B1B15" w:rsidRPr="00DE7256" w:rsidRDefault="004B1B15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determines value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oMath>
                                </w:p>
                                <w:p w:rsidR="004B1B15" w:rsidRPr="00DE7256" w:rsidRDefault="004B1B15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expresses as required</w:t>
                                  </w:r>
                                </w:p>
                              </w:tc>
                            </w:tr>
                          </w:tbl>
                          <w:p w:rsidR="004B1B15" w:rsidRDefault="004B1B15" w:rsidP="004B1B1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6" type="#_x0000_t202" style="position:absolute;margin-left:276.3pt;margin-top:23.5pt;width:182pt;height:17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854"/>
                      </w:tblGrid>
                      <w:tr w:rsidR="004B1B15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4B1B15" w:rsidRPr="00BC4B6B" w:rsidRDefault="004B1B15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4B1B15" w:rsidTr="00BC4B6B">
                        <w:tc>
                          <w:tcPr>
                            <w:tcW w:w="5000" w:type="pct"/>
                          </w:tcPr>
                          <w:p w:rsidR="004B1B15" w:rsidRDefault="004B1B15" w:rsidP="003A4C67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Using CAS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dsolve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>(), max 3/6</w:t>
                            </w:r>
                          </w:p>
                          <w:p w:rsidR="004B1B15" w:rsidRDefault="004B1B15" w:rsidP="003A4C67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1CAF8DED" wp14:editId="15E486D4">
                                  <wp:extent cx="2149815" cy="958850"/>
                                  <wp:effectExtent l="0" t="0" r="3175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31"/>
                                          <a:srcRect b="6755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7531" cy="9622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1B15" w:rsidRPr="001222DF" w:rsidRDefault="004B1B15" w:rsidP="003A4C67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4B1B15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4B1B15" w:rsidRPr="00BC4B6B" w:rsidRDefault="004B1B15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4B1B15" w:rsidTr="00BC4B6B">
                        <w:tc>
                          <w:tcPr>
                            <w:tcW w:w="5000" w:type="pct"/>
                          </w:tcPr>
                          <w:p w:rsidR="004B1B15" w:rsidRPr="00DE7256" w:rsidRDefault="004B1B15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</w:p>
                          <w:p w:rsidR="004B1B15" w:rsidRPr="00DE7256" w:rsidRDefault="004B1B15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determines value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oMath>
                          </w:p>
                          <w:p w:rsidR="004B1B15" w:rsidRPr="00DE7256" w:rsidRDefault="004B1B15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expresses as required</w:t>
                            </w:r>
                          </w:p>
                        </w:tc>
                      </w:tr>
                    </w:tbl>
                    <w:p w:rsidR="004B1B15" w:rsidRDefault="004B1B15" w:rsidP="004B1B15"/>
                  </w:txbxContent>
                </v:textbox>
              </v:shape>
            </w:pict>
          </mc:Fallback>
        </mc:AlternateContent>
      </w:r>
    </w:p>
    <w:p w:rsidR="005D1506" w:rsidRDefault="005D1506" w:rsidP="005D1506"/>
    <w:p w:rsidR="005D1506" w:rsidRDefault="005D1506" w:rsidP="005D1506"/>
    <w:p w:rsidR="005D1506" w:rsidRDefault="005D1506" w:rsidP="005D1506"/>
    <w:p w:rsidR="005D1506" w:rsidRDefault="005D1506" w:rsidP="005D1506"/>
    <w:p w:rsidR="005D1506" w:rsidRDefault="005D1506" w:rsidP="005D1506"/>
    <w:p w:rsidR="005D1506" w:rsidRDefault="005D1506" w:rsidP="005D1506"/>
    <w:p w:rsidR="005D1506" w:rsidRDefault="005D1506" w:rsidP="005D1506"/>
    <w:p w:rsidR="005D1506" w:rsidRDefault="005D1506" w:rsidP="005D1506"/>
    <w:p w:rsidR="005D1506" w:rsidRDefault="005D1506" w:rsidP="005D1506"/>
    <w:p w:rsidR="00846E6D" w:rsidRDefault="0020323C" w:rsidP="00846E6D">
      <w:pPr>
        <w:pStyle w:val="QNum"/>
      </w:pPr>
      <w:r>
        <w:lastRenderedPageBreak/>
        <w:t>Question 9</w:t>
      </w:r>
      <w:r w:rsidR="00A72D59">
        <w:tab/>
        <w:t>(8</w:t>
      </w:r>
      <w:bookmarkStart w:id="1" w:name="_GoBack"/>
      <w:bookmarkEnd w:id="1"/>
      <w:r w:rsidR="00846E6D">
        <w:t xml:space="preserve"> marks)</w:t>
      </w:r>
    </w:p>
    <w:p w:rsidR="00196E29" w:rsidRDefault="00196E29" w:rsidP="00196E29">
      <w:pPr>
        <w:shd w:val="clear" w:color="auto" w:fill="FFFFFF"/>
        <w:tabs>
          <w:tab w:val="left" w:pos="567"/>
          <w:tab w:val="left" w:pos="1134"/>
          <w:tab w:val="left" w:pos="1701"/>
          <w:tab w:val="right" w:pos="8505"/>
          <w:tab w:val="right" w:pos="9072"/>
        </w:tabs>
        <w:spacing w:after="0"/>
        <w:rPr>
          <w:rFonts w:ascii="Arial" w:hAnsi="Arial" w:cs="Arial"/>
        </w:rPr>
      </w:pPr>
    </w:p>
    <w:p w:rsidR="00196E29" w:rsidRDefault="00196E29" w:rsidP="00196E29">
      <w:pPr>
        <w:shd w:val="clear" w:color="auto" w:fill="FFFFFF"/>
        <w:tabs>
          <w:tab w:val="left" w:pos="567"/>
          <w:tab w:val="left" w:pos="1134"/>
          <w:tab w:val="left" w:pos="1701"/>
          <w:tab w:val="right" w:pos="8505"/>
          <w:tab w:val="right" w:pos="907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  <w:t>(</w:t>
      </w:r>
      <w:proofErr w:type="spellStart"/>
      <w:proofErr w:type="gramStart"/>
      <w:r>
        <w:rPr>
          <w:rFonts w:ascii="Arial" w:hAnsi="Arial" w:cs="Arial"/>
        </w:rPr>
        <w:t>i</w:t>
      </w:r>
      <w:proofErr w:type="spellEnd"/>
      <w:proofErr w:type="gramEnd"/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7C4101">
        <w:rPr>
          <w:rFonts w:ascii="Arial" w:hAnsi="Arial" w:cs="Arial"/>
          <w:position w:val="-10"/>
        </w:rPr>
        <w:object w:dxaOrig="1560" w:dyaOrig="320">
          <v:shape id="_x0000_i1036" type="#_x0000_t75" style="width:78pt;height:16.5pt" o:ole="">
            <v:imagedata r:id="rId32" o:title=""/>
          </v:shape>
          <o:OLEObject Type="Embed" ProgID="Equation.DSMT4" ShapeID="_x0000_i1036" DrawAspect="Content" ObjectID="_1596890555" r:id="rId33"/>
        </w:object>
      </w:r>
      <w:r>
        <w:rPr>
          <w:rFonts w:ascii="Arial" w:hAnsi="Arial" w:cs="Arial"/>
        </w:rPr>
        <w:t xml:space="preserve">    </w:t>
      </w:r>
      <w:r w:rsidRPr="002E43C8">
        <w:rPr>
          <w:rFonts w:ascii="Arial" w:hAnsi="Arial" w:cs="Arial"/>
        </w:rPr>
        <w:sym w:font="Wingdings" w:char="F0FC"/>
      </w:r>
    </w:p>
    <w:p w:rsidR="00196E29" w:rsidRPr="007E2A5E" w:rsidRDefault="00196E29" w:rsidP="00196E29">
      <w:pPr>
        <w:shd w:val="clear" w:color="auto" w:fill="FFFFFF"/>
        <w:tabs>
          <w:tab w:val="left" w:pos="567"/>
          <w:tab w:val="left" w:pos="1134"/>
          <w:tab w:val="left" w:pos="1701"/>
          <w:tab w:val="right" w:pos="8505"/>
          <w:tab w:val="right" w:pos="9072"/>
        </w:tabs>
        <w:spacing w:after="0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(ii)</w:t>
      </w:r>
      <w:r>
        <w:rPr>
          <w:rFonts w:ascii="Arial" w:hAnsi="Arial" w:cs="Arial"/>
        </w:rPr>
        <w:tab/>
      </w:r>
      <w:r w:rsidRPr="007C4101">
        <w:rPr>
          <w:rFonts w:ascii="Arial" w:hAnsi="Arial" w:cs="Arial"/>
          <w:position w:val="-10"/>
        </w:rPr>
        <w:object w:dxaOrig="1579" w:dyaOrig="320">
          <v:shape id="_x0000_i1037" type="#_x0000_t75" style="width:79.5pt;height:16.5pt" o:ole="">
            <v:imagedata r:id="rId34" o:title=""/>
          </v:shape>
          <o:OLEObject Type="Embed" ProgID="Equation.DSMT4" ShapeID="_x0000_i1037" DrawAspect="Content" ObjectID="_1596890556" r:id="rId35"/>
        </w:object>
      </w:r>
      <w:r>
        <w:t xml:space="preserve">    </w:t>
      </w:r>
      <w:r w:rsidRPr="002E43C8">
        <w:rPr>
          <w:rFonts w:ascii="Arial" w:hAnsi="Arial" w:cs="Arial"/>
        </w:rPr>
        <w:sym w:font="Wingdings" w:char="F0FC"/>
      </w:r>
    </w:p>
    <w:p w:rsidR="00196E29" w:rsidRDefault="00196E29" w:rsidP="00196E29">
      <w:pPr>
        <w:shd w:val="clear" w:color="auto" w:fill="FFFFFF"/>
        <w:tabs>
          <w:tab w:val="left" w:pos="567"/>
          <w:tab w:val="left" w:pos="1134"/>
          <w:tab w:val="left" w:pos="1701"/>
          <w:tab w:val="right" w:pos="8505"/>
          <w:tab w:val="right" w:pos="9072"/>
        </w:tabs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444500</wp:posOffset>
                </wp:positionV>
                <wp:extent cx="361950" cy="217805"/>
                <wp:effectExtent l="0" t="0" r="0" b="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178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E29" w:rsidRDefault="00196E29" w:rsidP="00196E29">
                            <w:pPr>
                              <w:spacing w:after="0"/>
                            </w:pPr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  <w:r w:rsidR="0020323C"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7" type="#_x0000_t202" style="position:absolute;margin-left:180.75pt;margin-top:35pt;width:28.5pt;height:17.1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" stroked="f">
                <v:fill opacity="0"/>
                <v:textbox>
                  <w:txbxContent>
                    <w:p w:rsidR="00196E29" w:rsidRDefault="00196E29" w:rsidP="00196E29">
                      <w:pPr>
                        <w:spacing w:after="0"/>
                      </w:pPr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  <w:r w:rsidR="0020323C">
                        <w:rPr>
                          <w:rFonts w:ascii="Arial" w:hAnsi="Arial" w:cs="Arial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  <w:r w:rsidRPr="00D902FE">
        <w:rPr>
          <w:position w:val="-28"/>
        </w:rPr>
        <w:object w:dxaOrig="2040" w:dyaOrig="680">
          <v:shape id="_x0000_i1038" type="#_x0000_t75" style="width:102pt;height:34.5pt" o:ole="">
            <v:imagedata r:id="rId36" o:title=""/>
          </v:shape>
          <o:OLEObject Type="Embed" ProgID="Equation.DSMT4" ShapeID="_x0000_i1038" DrawAspect="Content" ObjectID="_1596890557" r:id="rId37"/>
        </w:object>
      </w:r>
    </w:p>
    <w:p w:rsidR="00196E29" w:rsidRDefault="00196E29" w:rsidP="00196E29">
      <w:pPr>
        <w:shd w:val="clear" w:color="auto" w:fill="FFFFFF"/>
        <w:tabs>
          <w:tab w:val="left" w:pos="567"/>
          <w:tab w:val="left" w:pos="1134"/>
          <w:tab w:val="left" w:pos="1701"/>
          <w:tab w:val="right" w:pos="8505"/>
          <w:tab w:val="right" w:pos="9072"/>
        </w:tabs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1324610</wp:posOffset>
                </wp:positionH>
                <wp:positionV relativeFrom="paragraph">
                  <wp:posOffset>586740</wp:posOffset>
                </wp:positionV>
                <wp:extent cx="342900" cy="262890"/>
                <wp:effectExtent l="0" t="0" r="0" b="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2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E29" w:rsidRDefault="00196E29" w:rsidP="00196E29">
                            <w:pPr>
                              <w:spacing w:after="0"/>
                            </w:pPr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8" type="#_x0000_t202" style="position:absolute;margin-left:104.3pt;margin-top:46.2pt;width:27pt;height:20.7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" stroked="f">
                <v:fill opacity="0"/>
                <v:textbox>
                  <w:txbxContent>
                    <w:p w:rsidR="00196E29" w:rsidRDefault="00196E29" w:rsidP="00196E29">
                      <w:pPr>
                        <w:spacing w:after="0"/>
                      </w:pPr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E2A5E">
        <w:rPr>
          <w:rFonts w:ascii="Arial" w:hAnsi="Arial" w:cs="Arial"/>
          <w:position w:val="-54"/>
        </w:rPr>
        <w:object w:dxaOrig="2180" w:dyaOrig="1320">
          <v:shape id="_x0000_i1039" type="#_x0000_t75" style="width:109.5pt;height:66pt" o:ole="">
            <v:imagedata r:id="rId38" o:title=""/>
          </v:shape>
          <o:OLEObject Type="Embed" ProgID="Equation.DSMT4" ShapeID="_x0000_i1039" DrawAspect="Content" ObjectID="_1596890558" r:id="rId39"/>
        </w:object>
      </w:r>
    </w:p>
    <w:p w:rsidR="00196E29" w:rsidRDefault="00196E29" w:rsidP="00196E29">
      <w:pPr>
        <w:shd w:val="clear" w:color="auto" w:fill="FFFFFF"/>
        <w:tabs>
          <w:tab w:val="left" w:pos="567"/>
          <w:tab w:val="left" w:pos="1134"/>
          <w:tab w:val="left" w:pos="1701"/>
          <w:tab w:val="right" w:pos="8505"/>
          <w:tab w:val="right" w:pos="9072"/>
        </w:tabs>
        <w:spacing w:after="0"/>
        <w:rPr>
          <w:rFonts w:ascii="Arial" w:hAnsi="Arial" w:cs="Arial"/>
        </w:rPr>
      </w:pPr>
    </w:p>
    <w:p w:rsidR="00196E29" w:rsidRDefault="00196E29" w:rsidP="00196E29">
      <w:pPr>
        <w:shd w:val="clear" w:color="auto" w:fill="FFFFFF"/>
        <w:tabs>
          <w:tab w:val="left" w:pos="567"/>
          <w:tab w:val="left" w:pos="1134"/>
          <w:tab w:val="left" w:pos="1701"/>
          <w:tab w:val="right" w:pos="8505"/>
          <w:tab w:val="right" w:pos="907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Pr="007C4101">
        <w:rPr>
          <w:rFonts w:ascii="Arial" w:hAnsi="Arial" w:cs="Arial"/>
          <w:position w:val="-24"/>
        </w:rPr>
        <w:object w:dxaOrig="1880" w:dyaOrig="620">
          <v:shape id="_x0000_i1040" type="#_x0000_t75" style="width:94.5pt;height:30.75pt" o:ole="">
            <v:imagedata r:id="rId40" o:title=""/>
          </v:shape>
          <o:OLEObject Type="Embed" ProgID="Equation.DSMT4" ShapeID="_x0000_i1040" DrawAspect="Content" ObjectID="_1596890559" r:id="rId41"/>
        </w:object>
      </w:r>
    </w:p>
    <w:p w:rsidR="00196E29" w:rsidRDefault="00A0682E" w:rsidP="00196E29">
      <w:pPr>
        <w:shd w:val="clear" w:color="auto" w:fill="FFFFFF"/>
        <w:tabs>
          <w:tab w:val="left" w:pos="567"/>
          <w:tab w:val="left" w:pos="1134"/>
          <w:tab w:val="left" w:pos="1701"/>
          <w:tab w:val="right" w:pos="8505"/>
          <w:tab w:val="right" w:pos="9072"/>
        </w:tabs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9D46141" wp14:editId="33A3A6E6">
                <wp:simplePos x="0" y="0"/>
                <wp:positionH relativeFrom="column">
                  <wp:posOffset>2178050</wp:posOffset>
                </wp:positionH>
                <wp:positionV relativeFrom="paragraph">
                  <wp:posOffset>653415</wp:posOffset>
                </wp:positionV>
                <wp:extent cx="342900" cy="262890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2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E29" w:rsidRDefault="00196E29" w:rsidP="00196E29">
                            <w:pPr>
                              <w:spacing w:after="0"/>
                            </w:pPr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9" type="#_x0000_t202" style="position:absolute;margin-left:171.5pt;margin-top:51.45pt;width:27pt;height:20.7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" stroked="f">
                <v:fill opacity="0"/>
                <v:textbox>
                  <w:txbxContent>
                    <w:p w:rsidR="00196E29" w:rsidRDefault="00196E29" w:rsidP="00196E29">
                      <w:pPr>
                        <w:spacing w:after="0"/>
                      </w:pPr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835BBF1" wp14:editId="5077EE68">
                <wp:simplePos x="0" y="0"/>
                <wp:positionH relativeFrom="column">
                  <wp:posOffset>3150870</wp:posOffset>
                </wp:positionH>
                <wp:positionV relativeFrom="paragraph">
                  <wp:posOffset>139065</wp:posOffset>
                </wp:positionV>
                <wp:extent cx="342900" cy="262890"/>
                <wp:effectExtent l="0" t="0" r="0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2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E29" w:rsidRDefault="00196E29" w:rsidP="00196E29">
                            <w:pPr>
                              <w:spacing w:after="0"/>
                            </w:pPr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50" type="#_x0000_t202" style="position:absolute;margin-left:248.1pt;margin-top:10.95pt;width:27pt;height:20.7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" stroked="f">
                <v:fill opacity="0"/>
                <v:textbox>
                  <w:txbxContent>
                    <w:p w:rsidR="00196E29" w:rsidRDefault="00196E29" w:rsidP="00196E29">
                      <w:pPr>
                        <w:spacing w:after="0"/>
                      </w:pPr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196E29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401EE2A" wp14:editId="791A87B0">
                <wp:simplePos x="0" y="0"/>
                <wp:positionH relativeFrom="column">
                  <wp:posOffset>4364355</wp:posOffset>
                </wp:positionH>
                <wp:positionV relativeFrom="paragraph">
                  <wp:posOffset>1176655</wp:posOffset>
                </wp:positionV>
                <wp:extent cx="342900" cy="262890"/>
                <wp:effectExtent l="0" t="0" r="0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2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E29" w:rsidRDefault="00196E29" w:rsidP="00196E29">
                            <w:pPr>
                              <w:spacing w:after="0"/>
                            </w:pPr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51" type="#_x0000_t202" style="position:absolute;margin-left:343.65pt;margin-top:92.65pt;width:27pt;height:20.7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" stroked="f">
                <v:fill opacity="0"/>
                <v:textbox>
                  <w:txbxContent>
                    <w:p w:rsidR="00196E29" w:rsidRDefault="00196E29" w:rsidP="00196E29">
                      <w:pPr>
                        <w:spacing w:after="0"/>
                      </w:pPr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196E29">
        <w:rPr>
          <w:rFonts w:ascii="Arial" w:hAnsi="Arial" w:cs="Arial"/>
        </w:rPr>
        <w:tab/>
      </w:r>
      <w:r w:rsidR="00196E29">
        <w:rPr>
          <w:rFonts w:ascii="Arial" w:hAnsi="Arial" w:cs="Arial"/>
        </w:rPr>
        <w:tab/>
      </w:r>
      <w:r w:rsidR="00196E29" w:rsidRPr="00C30466">
        <w:rPr>
          <w:rFonts w:ascii="Arial" w:hAnsi="Arial" w:cs="Arial"/>
          <w:position w:val="-106"/>
        </w:rPr>
        <w:object w:dxaOrig="5560" w:dyaOrig="2340">
          <v:shape id="_x0000_i1041" type="#_x0000_t75" style="width:279pt;height:116.25pt" o:ole="">
            <v:imagedata r:id="rId42" o:title=""/>
          </v:shape>
          <o:OLEObject Type="Embed" ProgID="Equation.DSMT4" ShapeID="_x0000_i1041" DrawAspect="Content" ObjectID="_1596890560" r:id="rId43"/>
        </w:object>
      </w:r>
    </w:p>
    <w:p w:rsidR="00196E29" w:rsidRDefault="00196E29" w:rsidP="00196E29">
      <w:pPr>
        <w:shd w:val="clear" w:color="auto" w:fill="FFFFFF"/>
        <w:tabs>
          <w:tab w:val="left" w:pos="567"/>
          <w:tab w:val="left" w:pos="1134"/>
          <w:tab w:val="left" w:pos="1701"/>
          <w:tab w:val="right" w:pos="8505"/>
          <w:tab w:val="right" w:pos="9072"/>
        </w:tabs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3661410</wp:posOffset>
                </wp:positionH>
                <wp:positionV relativeFrom="paragraph">
                  <wp:posOffset>395605</wp:posOffset>
                </wp:positionV>
                <wp:extent cx="342900" cy="262890"/>
                <wp:effectExtent l="0" t="0" r="0" b="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2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E29" w:rsidRDefault="00196E29" w:rsidP="00196E29">
                            <w:pPr>
                              <w:spacing w:after="0"/>
                            </w:pPr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52" type="#_x0000_t202" style="position:absolute;margin-left:288.3pt;margin-top:31.15pt;width:27pt;height:20.7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" stroked="f">
                <v:fill opacity="0"/>
                <v:textbox>
                  <w:txbxContent>
                    <w:p w:rsidR="00196E29" w:rsidRDefault="00196E29" w:rsidP="00196E29">
                      <w:pPr>
                        <w:spacing w:after="0"/>
                      </w:pPr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30466">
        <w:rPr>
          <w:position w:val="-26"/>
        </w:rPr>
        <w:object w:dxaOrig="6940" w:dyaOrig="639">
          <v:shape id="_x0000_i1042" type="#_x0000_t75" style="width:408.75pt;height:37.5pt" o:ole="">
            <v:imagedata r:id="rId44" o:title=""/>
          </v:shape>
          <o:OLEObject Type="Embed" ProgID="Equation.DSMT4" ShapeID="_x0000_i1042" DrawAspect="Content" ObjectID="_1596890561" r:id="rId45"/>
        </w:object>
      </w:r>
    </w:p>
    <w:p w:rsidR="00196E29" w:rsidRDefault="00196E29" w:rsidP="00196E2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96E29" w:rsidRDefault="00196E29" w:rsidP="00196E29">
      <w:pPr>
        <w:spacing w:after="0"/>
        <w:rPr>
          <w:rFonts w:ascii="Arial" w:hAnsi="Arial" w:cs="Arial"/>
        </w:rPr>
      </w:pPr>
    </w:p>
    <w:p w:rsidR="00196E29" w:rsidRDefault="00196E29" w:rsidP="00196E29">
      <w:pPr>
        <w:spacing w:after="0"/>
      </w:pPr>
    </w:p>
    <w:p w:rsidR="005D1506" w:rsidRDefault="005D1506" w:rsidP="005D1506"/>
    <w:p w:rsidR="00101F63" w:rsidRDefault="00101F63">
      <w:r>
        <w:br w:type="page"/>
      </w:r>
    </w:p>
    <w:p w:rsidR="00101F63" w:rsidRDefault="00101F63" w:rsidP="00101F63">
      <w:pPr>
        <w:pStyle w:val="Parta"/>
      </w:pPr>
    </w:p>
    <w:p w:rsidR="00101F63" w:rsidRDefault="00101F63" w:rsidP="00101F63">
      <w:pPr>
        <w:pStyle w:val="Parta"/>
      </w:pPr>
    </w:p>
    <w:p w:rsidR="00101F63" w:rsidRDefault="00101F63" w:rsidP="00101F63">
      <w:pPr>
        <w:pStyle w:val="Parta"/>
      </w:pPr>
    </w:p>
    <w:p w:rsidR="00101F63" w:rsidRDefault="00101F63" w:rsidP="00101F63">
      <w:pPr>
        <w:pStyle w:val="Parta"/>
      </w:pPr>
    </w:p>
    <w:p w:rsidR="00101F63" w:rsidRDefault="00101F63" w:rsidP="00101F63">
      <w:pPr>
        <w:pStyle w:val="Parta"/>
      </w:pPr>
    </w:p>
    <w:p w:rsidR="00101F63" w:rsidRDefault="00101F63" w:rsidP="00101F63">
      <w:pPr>
        <w:pStyle w:val="Parta"/>
      </w:pPr>
    </w:p>
    <w:p w:rsidR="00101F63" w:rsidRDefault="00101F63" w:rsidP="00101F63"/>
    <w:p w:rsidR="00101F63" w:rsidRDefault="00101F63" w:rsidP="00250061"/>
    <w:sectPr w:rsidR="0010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4E"/>
    <w:rsid w:val="000807F8"/>
    <w:rsid w:val="00101F63"/>
    <w:rsid w:val="00115859"/>
    <w:rsid w:val="00196E29"/>
    <w:rsid w:val="001E33BD"/>
    <w:rsid w:val="00203219"/>
    <w:rsid w:val="0020323C"/>
    <w:rsid w:val="00235EFF"/>
    <w:rsid w:val="00250061"/>
    <w:rsid w:val="002D248A"/>
    <w:rsid w:val="003939AA"/>
    <w:rsid w:val="00395048"/>
    <w:rsid w:val="004965FB"/>
    <w:rsid w:val="004B1B15"/>
    <w:rsid w:val="004C5923"/>
    <w:rsid w:val="00502A14"/>
    <w:rsid w:val="00521BDC"/>
    <w:rsid w:val="00544E3E"/>
    <w:rsid w:val="005D1506"/>
    <w:rsid w:val="0062489C"/>
    <w:rsid w:val="00624B39"/>
    <w:rsid w:val="0064449D"/>
    <w:rsid w:val="00723E23"/>
    <w:rsid w:val="007439AB"/>
    <w:rsid w:val="007C0937"/>
    <w:rsid w:val="00835932"/>
    <w:rsid w:val="00846E6D"/>
    <w:rsid w:val="00A0682E"/>
    <w:rsid w:val="00A72D59"/>
    <w:rsid w:val="00BD60ED"/>
    <w:rsid w:val="00C034FC"/>
    <w:rsid w:val="00C739E4"/>
    <w:rsid w:val="00C86918"/>
    <w:rsid w:val="00C92A1A"/>
    <w:rsid w:val="00E81F87"/>
    <w:rsid w:val="00F52158"/>
    <w:rsid w:val="00F7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5D1506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hAnsi="Arial"/>
    </w:rPr>
  </w:style>
  <w:style w:type="table" w:styleId="TableGrid">
    <w:name w:val="Table Grid"/>
    <w:basedOn w:val="TableNormal"/>
    <w:uiPriority w:val="39"/>
    <w:rsid w:val="005D1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Num">
    <w:name w:val="QNum"/>
    <w:basedOn w:val="Normal"/>
    <w:rsid w:val="005D1506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 w:cs="Times New Roman"/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506"/>
    <w:rPr>
      <w:rFonts w:ascii="Tahoma" w:hAnsi="Tahoma" w:cs="Tahoma"/>
      <w:sz w:val="16"/>
      <w:szCs w:val="16"/>
    </w:rPr>
  </w:style>
  <w:style w:type="paragraph" w:customStyle="1" w:styleId="Eqn">
    <w:name w:val="Eqn"/>
    <w:basedOn w:val="Normal"/>
    <w:qFormat/>
    <w:rsid w:val="005D1506"/>
    <w:pPr>
      <w:spacing w:after="0" w:line="264" w:lineRule="auto"/>
    </w:pPr>
    <w:rPr>
      <w:rFonts w:ascii="Arial" w:hAnsi="Arial"/>
    </w:rPr>
  </w:style>
  <w:style w:type="character" w:customStyle="1" w:styleId="Variable">
    <w:name w:val="Variable"/>
    <w:uiPriority w:val="1"/>
    <w:qFormat/>
    <w:rsid w:val="00115859"/>
    <w:rPr>
      <w:rFonts w:ascii="Cambria" w:hAnsi="Cambria"/>
      <w:i/>
      <w:sz w:val="22"/>
    </w:rPr>
  </w:style>
  <w:style w:type="character" w:styleId="PlaceholderText">
    <w:name w:val="Placeholder Text"/>
    <w:basedOn w:val="DefaultParagraphFont"/>
    <w:uiPriority w:val="99"/>
    <w:semiHidden/>
    <w:rsid w:val="00624B39"/>
    <w:rPr>
      <w:color w:val="808080"/>
    </w:rPr>
  </w:style>
  <w:style w:type="paragraph" w:styleId="NoSpacing">
    <w:name w:val="No Spacing"/>
    <w:uiPriority w:val="1"/>
    <w:qFormat/>
    <w:rsid w:val="00C034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5D1506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hAnsi="Arial"/>
    </w:rPr>
  </w:style>
  <w:style w:type="table" w:styleId="TableGrid">
    <w:name w:val="Table Grid"/>
    <w:basedOn w:val="TableNormal"/>
    <w:uiPriority w:val="39"/>
    <w:rsid w:val="005D1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Num">
    <w:name w:val="QNum"/>
    <w:basedOn w:val="Normal"/>
    <w:rsid w:val="005D1506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 w:cs="Times New Roman"/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506"/>
    <w:rPr>
      <w:rFonts w:ascii="Tahoma" w:hAnsi="Tahoma" w:cs="Tahoma"/>
      <w:sz w:val="16"/>
      <w:szCs w:val="16"/>
    </w:rPr>
  </w:style>
  <w:style w:type="paragraph" w:customStyle="1" w:styleId="Eqn">
    <w:name w:val="Eqn"/>
    <w:basedOn w:val="Normal"/>
    <w:qFormat/>
    <w:rsid w:val="005D1506"/>
    <w:pPr>
      <w:spacing w:after="0" w:line="264" w:lineRule="auto"/>
    </w:pPr>
    <w:rPr>
      <w:rFonts w:ascii="Arial" w:hAnsi="Arial"/>
    </w:rPr>
  </w:style>
  <w:style w:type="character" w:customStyle="1" w:styleId="Variable">
    <w:name w:val="Variable"/>
    <w:uiPriority w:val="1"/>
    <w:qFormat/>
    <w:rsid w:val="00115859"/>
    <w:rPr>
      <w:rFonts w:ascii="Cambria" w:hAnsi="Cambria"/>
      <w:i/>
      <w:sz w:val="22"/>
    </w:rPr>
  </w:style>
  <w:style w:type="character" w:styleId="PlaceholderText">
    <w:name w:val="Placeholder Text"/>
    <w:basedOn w:val="DefaultParagraphFont"/>
    <w:uiPriority w:val="99"/>
    <w:semiHidden/>
    <w:rsid w:val="00624B39"/>
    <w:rPr>
      <w:color w:val="808080"/>
    </w:rPr>
  </w:style>
  <w:style w:type="paragraph" w:styleId="NoSpacing">
    <w:name w:val="No Spacing"/>
    <w:uiPriority w:val="1"/>
    <w:qFormat/>
    <w:rsid w:val="00C034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emf"/><Relationship Id="rId39" Type="http://schemas.openxmlformats.org/officeDocument/2006/relationships/oleObject" Target="embeddings/oleObject15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emf"/><Relationship Id="rId33" Type="http://schemas.openxmlformats.org/officeDocument/2006/relationships/oleObject" Target="embeddings/oleObject12.bin"/><Relationship Id="rId38" Type="http://schemas.openxmlformats.org/officeDocument/2006/relationships/image" Target="media/image20.wmf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5.png"/><Relationship Id="rId41" Type="http://schemas.openxmlformats.org/officeDocument/2006/relationships/oleObject" Target="embeddings/oleObject16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image" Target="media/image17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8.bin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9.wmf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6.png"/><Relationship Id="rId44" Type="http://schemas.openxmlformats.org/officeDocument/2006/relationships/image" Target="media/image23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4.png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601DA702</Template>
  <TotalTime>77</TotalTime>
  <Pages>12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HOEY Kelly</dc:creator>
  <cp:lastModifiedBy>HOEY Kelly</cp:lastModifiedBy>
  <cp:revision>35</cp:revision>
  <dcterms:created xsi:type="dcterms:W3CDTF">2018-08-16T07:39:00Z</dcterms:created>
  <dcterms:modified xsi:type="dcterms:W3CDTF">2018-08-27T07:54:00Z</dcterms:modified>
</cp:coreProperties>
</file>