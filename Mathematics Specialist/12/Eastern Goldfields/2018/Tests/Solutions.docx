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CCED13" w14:textId="1BB1E84A" w:rsidR="00F27295" w:rsidRDefault="00F27295" w:rsidP="00DE36CA">
      <w:pPr>
        <w:jc w:val="right"/>
        <w:rPr>
          <w:rFonts w:ascii="Arial" w:hAnsi="Arial" w:cs="Arial"/>
          <w:sz w:val="24"/>
          <w:szCs w:val="24"/>
        </w:rPr>
      </w:pPr>
      <w:r w:rsidRPr="00DE36CA">
        <w:rPr>
          <w:rFonts w:ascii="Arial" w:hAnsi="Arial" w:cs="Arial"/>
          <w:b/>
          <w:noProof/>
          <w:sz w:val="24"/>
          <w:szCs w:val="24"/>
          <w:lang w:eastAsia="en-AU"/>
        </w:rPr>
        <w:drawing>
          <wp:anchor distT="0" distB="0" distL="114300" distR="114300" simplePos="0" relativeHeight="251659264" behindDoc="0" locked="0" layoutInCell="1" allowOverlap="1" wp14:anchorId="5B89DFA7" wp14:editId="06A4A12F">
            <wp:simplePos x="0" y="0"/>
            <wp:positionH relativeFrom="column">
              <wp:posOffset>635000</wp:posOffset>
            </wp:positionH>
            <wp:positionV relativeFrom="paragraph">
              <wp:posOffset>142875</wp:posOffset>
            </wp:positionV>
            <wp:extent cx="1626235" cy="170180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23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ADA1B9" w14:textId="2315F056" w:rsidR="00DE36CA" w:rsidRPr="00DE36CA" w:rsidRDefault="00DE36CA" w:rsidP="00DE36CA">
      <w:pPr>
        <w:jc w:val="right"/>
        <w:rPr>
          <w:rFonts w:ascii="Arial" w:hAnsi="Arial" w:cs="Arial"/>
          <w:b/>
          <w:sz w:val="24"/>
          <w:szCs w:val="24"/>
        </w:rPr>
      </w:pPr>
      <w:r w:rsidRPr="00DE36CA">
        <w:rPr>
          <w:rFonts w:ascii="Arial" w:hAnsi="Arial" w:cs="Arial"/>
          <w:sz w:val="24"/>
          <w:szCs w:val="24"/>
        </w:rPr>
        <w:t>Name______</w:t>
      </w:r>
      <w:r>
        <w:rPr>
          <w:rFonts w:ascii="Arial" w:hAnsi="Arial" w:cs="Arial"/>
          <w:sz w:val="24"/>
          <w:szCs w:val="24"/>
        </w:rPr>
        <w:t>________</w:t>
      </w:r>
      <w:r w:rsidRPr="00DE36CA">
        <w:rPr>
          <w:rFonts w:ascii="Arial" w:hAnsi="Arial" w:cs="Arial"/>
          <w:sz w:val="24"/>
          <w:szCs w:val="24"/>
        </w:rPr>
        <w:t>_________________</w:t>
      </w:r>
    </w:p>
    <w:p w14:paraId="6421EDBA" w14:textId="77777777" w:rsidR="00DE36CA" w:rsidRPr="00DE36CA" w:rsidRDefault="00DE36CA" w:rsidP="00DE36CA">
      <w:pPr>
        <w:jc w:val="center"/>
        <w:rPr>
          <w:rFonts w:ascii="Arial" w:hAnsi="Arial" w:cs="Arial"/>
          <w:i/>
          <w:sz w:val="36"/>
          <w:szCs w:val="36"/>
        </w:rPr>
      </w:pPr>
      <w:r w:rsidRPr="00DE36CA">
        <w:rPr>
          <w:rFonts w:ascii="Arial" w:hAnsi="Arial" w:cs="Arial"/>
          <w:b/>
          <w:sz w:val="36"/>
          <w:szCs w:val="36"/>
        </w:rPr>
        <w:t>MATHEMATICS SPECIALIST 3 &amp; 4</w:t>
      </w:r>
    </w:p>
    <w:p w14:paraId="04A9E944" w14:textId="74C83986" w:rsidR="00DE36CA" w:rsidRPr="00DE36CA" w:rsidRDefault="00B01123" w:rsidP="00DE36CA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</w:t>
      </w:r>
      <w:bookmarkStart w:id="0" w:name="_GoBack"/>
      <w:bookmarkEnd w:id="0"/>
      <w:r w:rsidR="00DE36CA" w:rsidRPr="00DE36CA">
        <w:rPr>
          <w:rFonts w:ascii="Arial" w:hAnsi="Arial" w:cs="Arial"/>
          <w:b/>
          <w:sz w:val="36"/>
          <w:szCs w:val="36"/>
        </w:rPr>
        <w:t>Test 6    2018</w:t>
      </w:r>
    </w:p>
    <w:p w14:paraId="05669060" w14:textId="6BF92B0B" w:rsidR="00DE36CA" w:rsidRPr="00DE36CA" w:rsidRDefault="00DE36CA" w:rsidP="00DE36CA">
      <w:pPr>
        <w:jc w:val="center"/>
        <w:rPr>
          <w:rFonts w:ascii="Arial" w:hAnsi="Arial" w:cs="Arial"/>
          <w:b/>
          <w:i/>
          <w:sz w:val="36"/>
          <w:szCs w:val="36"/>
        </w:rPr>
      </w:pPr>
      <w:r w:rsidRPr="00DE36CA">
        <w:rPr>
          <w:rFonts w:ascii="Arial" w:hAnsi="Arial" w:cs="Arial"/>
          <w:b/>
          <w:sz w:val="36"/>
          <w:szCs w:val="36"/>
        </w:rPr>
        <w:t>Calculator-</w:t>
      </w:r>
      <w:r w:rsidR="00390AFE">
        <w:rPr>
          <w:rFonts w:ascii="Arial" w:hAnsi="Arial" w:cs="Arial"/>
          <w:b/>
          <w:sz w:val="36"/>
          <w:szCs w:val="36"/>
        </w:rPr>
        <w:t>assumed</w:t>
      </w:r>
    </w:p>
    <w:p w14:paraId="4ABD6EF8" w14:textId="2C7952AA" w:rsidR="00DE36CA" w:rsidRDefault="00E26A6B" w:rsidP="00DE36CA">
      <w:pPr>
        <w:pStyle w:val="ArNormal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Reading Time:  50</w:t>
      </w:r>
      <w:r w:rsidR="00DE36CA" w:rsidRPr="00AC3010">
        <w:rPr>
          <w:rFonts w:cs="Arial"/>
          <w:sz w:val="22"/>
          <w:szCs w:val="22"/>
        </w:rPr>
        <w:t xml:space="preserve"> minutes</w:t>
      </w:r>
    </w:p>
    <w:p w14:paraId="6056ED7E" w14:textId="4FBDAFD4" w:rsidR="00E40798" w:rsidRPr="00DE36CA" w:rsidRDefault="00DE36CA" w:rsidP="00DE36CA">
      <w:pPr>
        <w:pStyle w:val="ArNormal"/>
        <w:tabs>
          <w:tab w:val="right" w:pos="10772"/>
        </w:tabs>
        <w:rPr>
          <w:rFonts w:cs="Arial"/>
          <w:sz w:val="22"/>
          <w:szCs w:val="22"/>
        </w:rPr>
      </w:pPr>
      <w:r w:rsidRPr="00AC3010">
        <w:rPr>
          <w:rFonts w:cs="Arial"/>
          <w:sz w:val="22"/>
          <w:szCs w:val="22"/>
        </w:rPr>
        <w:t xml:space="preserve">Time Allowed:  </w:t>
      </w:r>
      <w:r w:rsidR="00E26A6B">
        <w:rPr>
          <w:rFonts w:cs="Arial"/>
          <w:sz w:val="22"/>
          <w:szCs w:val="22"/>
        </w:rPr>
        <w:t>3</w:t>
      </w:r>
      <w:r>
        <w:rPr>
          <w:rFonts w:cs="Arial"/>
          <w:sz w:val="22"/>
          <w:szCs w:val="22"/>
        </w:rPr>
        <w:t xml:space="preserve"> minutes</w:t>
      </w:r>
      <w:r>
        <w:rPr>
          <w:rFonts w:cs="Arial"/>
          <w:sz w:val="22"/>
          <w:szCs w:val="22"/>
        </w:rPr>
        <w:tab/>
        <w:t xml:space="preserve">Total Marks:  </w:t>
      </w:r>
      <w:r w:rsidR="00E26A6B">
        <w:rPr>
          <w:rFonts w:cs="Arial"/>
          <w:sz w:val="22"/>
          <w:szCs w:val="22"/>
        </w:rPr>
        <w:t>50</w:t>
      </w:r>
    </w:p>
    <w:p w14:paraId="01E1ECF8" w14:textId="77777777" w:rsidR="00C12EF1" w:rsidRDefault="00C12EF1" w:rsidP="00B67B74">
      <w:pPr>
        <w:pStyle w:val="ArNormal"/>
      </w:pPr>
    </w:p>
    <w:p w14:paraId="4683B653" w14:textId="1DC2CAF6" w:rsidR="00B67B74" w:rsidRPr="00B67B74" w:rsidRDefault="00B67B74" w:rsidP="00B67B74">
      <w:pPr>
        <w:pStyle w:val="ArNormal"/>
        <w:tabs>
          <w:tab w:val="right" w:pos="10772"/>
        </w:tabs>
        <w:rPr>
          <w:b/>
        </w:rPr>
      </w:pPr>
      <w:r w:rsidRPr="00B67B74">
        <w:rPr>
          <w:b/>
        </w:rPr>
        <w:t>Quest</w:t>
      </w:r>
      <w:r>
        <w:rPr>
          <w:b/>
        </w:rPr>
        <w:t>ion 1</w:t>
      </w:r>
      <w:r>
        <w:rPr>
          <w:b/>
        </w:rPr>
        <w:tab/>
        <w:t>(4 marks)</w:t>
      </w:r>
    </w:p>
    <w:p w14:paraId="45F65BDA" w14:textId="77777777" w:rsidR="00B67B74" w:rsidRDefault="00B67B74" w:rsidP="00B67B74">
      <w:pPr>
        <w:pStyle w:val="ArNormal"/>
        <w:rPr>
          <w:b/>
        </w:rPr>
      </w:pPr>
    </w:p>
    <w:p w14:paraId="172EA1E6" w14:textId="5F421498" w:rsidR="00B67B74" w:rsidRDefault="00B67B74" w:rsidP="00B67B74">
      <w:pPr>
        <w:pStyle w:val="ArNormal"/>
      </w:pPr>
      <w:r>
        <w:t xml:space="preserve">A particle moves in a straight line and, at </w:t>
      </w:r>
      <w:proofErr w:type="gramStart"/>
      <w:r>
        <w:t xml:space="preserve">time </w:t>
      </w:r>
      <w:proofErr w:type="gramEnd"/>
      <m:oMath>
        <m:r>
          <w:rPr>
            <w:rFonts w:ascii="Cambria Math" w:hAnsi="Cambria Math"/>
          </w:rPr>
          <m:t>t</m:t>
        </m:r>
      </m:oMath>
      <w:r>
        <w:t xml:space="preserve">, the displacement from a fixed origin is </w:t>
      </w:r>
      <m:oMath>
        <m:r>
          <w:rPr>
            <w:rFonts w:ascii="Cambria Math" w:hAnsi="Cambria Math"/>
          </w:rPr>
          <m:t>x</m:t>
        </m:r>
      </m:oMath>
      <w:r>
        <w:t xml:space="preserve">, while </w:t>
      </w:r>
      <m:oMath>
        <m:r>
          <w:rPr>
            <w:rFonts w:ascii="Cambria Math" w:hAnsi="Cambria Math"/>
          </w:rPr>
          <m:t>v</m:t>
        </m:r>
      </m:oMath>
      <w:r>
        <w:t xml:space="preserve"> denotes the velocity.</w:t>
      </w:r>
    </w:p>
    <w:p w14:paraId="6E662263" w14:textId="77777777" w:rsidR="00B67B74" w:rsidRDefault="00B67B74" w:rsidP="00B67B74">
      <w:pPr>
        <w:pStyle w:val="ArNormal"/>
      </w:pPr>
    </w:p>
    <w:p w14:paraId="051CE2F7" w14:textId="211FAABA" w:rsidR="00B67B74" w:rsidRDefault="00B67B74" w:rsidP="00B67B74">
      <w:pPr>
        <w:pStyle w:val="ArIndent1"/>
      </w:pPr>
      <w:r>
        <w:t xml:space="preserve">If the particle moves in the </w:t>
      </w:r>
      <w:proofErr w:type="gramStart"/>
      <w:r>
        <w:t xml:space="preserve">region </w:t>
      </w:r>
      <w:proofErr w:type="gramEnd"/>
      <m:oMath>
        <m:r>
          <w:rPr>
            <w:rFonts w:ascii="Cambria Math" w:hAnsi="Cambria Math"/>
          </w:rPr>
          <m:t>x&lt;2</m:t>
        </m:r>
      </m:oMath>
      <w:r>
        <w:t xml:space="preserve">, and </w:t>
      </w:r>
      <m:oMath>
        <m:r>
          <w:rPr>
            <w:rFonts w:ascii="Cambria Math" w:hAnsi="Cambria Math"/>
          </w:rPr>
          <m:t>v=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(x-2)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find the acceleration when </w:t>
      </w:r>
      <m:oMath>
        <m:r>
          <w:rPr>
            <w:rFonts w:ascii="Cambria Math" w:hAnsi="Cambria Math"/>
          </w:rPr>
          <m:t>v=4</m:t>
        </m:r>
      </m:oMath>
      <w:r>
        <w:t>.</w:t>
      </w:r>
    </w:p>
    <w:p w14:paraId="7305B703" w14:textId="77777777" w:rsidR="00B67B74" w:rsidRDefault="00B67B74">
      <w:pPr>
        <w:spacing w:after="0" w:line="240" w:lineRule="auto"/>
        <w:rPr>
          <w:b/>
        </w:rPr>
      </w:pPr>
    </w:p>
    <w:p w14:paraId="3D4AF2B7" w14:textId="77777777" w:rsidR="00B67B74" w:rsidRDefault="00B67B74">
      <w:pPr>
        <w:spacing w:after="0" w:line="240" w:lineRule="auto"/>
        <w:rPr>
          <w:b/>
        </w:rPr>
      </w:pPr>
    </w:p>
    <w:p w14:paraId="6A652D32" w14:textId="38662368" w:rsidR="00B67B74" w:rsidRDefault="008B073D">
      <w:pPr>
        <w:spacing w:after="0" w:line="240" w:lineRule="auto"/>
        <w:rPr>
          <w:rFonts w:ascii="Arial" w:eastAsia="Times New Roman" w:hAnsi="Arial" w:cs="Times New Roman"/>
          <w:b/>
          <w:iCs/>
          <w:sz w:val="24"/>
          <w:szCs w:val="24"/>
          <w:lang w:val="en-GB" w:eastAsia="ja-JP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B3C7E8" wp14:editId="7FEB6E4F">
                <wp:simplePos x="0" y="0"/>
                <wp:positionH relativeFrom="column">
                  <wp:posOffset>502285</wp:posOffset>
                </wp:positionH>
                <wp:positionV relativeFrom="paragraph">
                  <wp:posOffset>45720</wp:posOffset>
                </wp:positionV>
                <wp:extent cx="5740400" cy="3731260"/>
                <wp:effectExtent l="0" t="0" r="25400" b="279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0" cy="37312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9244"/>
                            </w:tblGrid>
                            <w:tr w:rsidR="00230C7C" w14:paraId="271AAA19" w14:textId="77777777" w:rsidTr="008B073D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14:paraId="64A8498E" w14:textId="77777777" w:rsidR="00230C7C" w:rsidRPr="00BC4B6B" w:rsidRDefault="00230C7C" w:rsidP="008B073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230C7C" w14:paraId="49E8E255" w14:textId="77777777" w:rsidTr="008B073D">
                              <w:tc>
                                <w:tcPr>
                                  <w:tcW w:w="5000" w:type="pct"/>
                                </w:tcPr>
                                <w:p w14:paraId="44FC4EEF" w14:textId="49B62003" w:rsidR="00230C7C" w:rsidRPr="008B073D" w:rsidRDefault="00230C7C" w:rsidP="008B073D">
                                  <w:pPr>
                                    <w:pStyle w:val="Eqn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(x-2)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14:paraId="74BED89A" w14:textId="150913F1" w:rsidR="00230C7C" w:rsidRPr="008B073D" w:rsidRDefault="00230C7C" w:rsidP="008B073D">
                                  <w:pPr>
                                    <w:pStyle w:val="Eqn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±2=x-2</m:t>
                                      </m:r>
                                    </m:oMath>
                                  </m:oMathPara>
                                </w:p>
                                <w:p w14:paraId="1E6CF61A" w14:textId="6A874296" w:rsidR="00230C7C" w:rsidRPr="007126DB" w:rsidRDefault="00230C7C" w:rsidP="008B073D">
                                  <w:pPr>
                                    <w:pStyle w:val="Eqn"/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x=4 or 0</m:t>
                                      </m:r>
                                    </m:oMath>
                                  </m:oMathPara>
                                </w:p>
                                <w:p w14:paraId="5529FDAA" w14:textId="10B9BF16" w:rsidR="00230C7C" w:rsidRDefault="00230C7C" w:rsidP="008B073D">
                                  <w:pPr>
                                    <w:pStyle w:val="Eqn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t xml:space="preserve">So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x=0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as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x&lt;2</m:t>
                                    </m:r>
                                  </m:oMath>
                                </w:p>
                                <w:p w14:paraId="40E46218" w14:textId="556CB866" w:rsidR="00230C7C" w:rsidRPr="008B073D" w:rsidRDefault="00B01123" w:rsidP="008B073D">
                                  <w:pPr>
                                    <w:pStyle w:val="Eqn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dv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dx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=2(x-2)</m:t>
                                      </m:r>
                                    </m:oMath>
                                  </m:oMathPara>
                                </w:p>
                                <w:p w14:paraId="70FFA858" w14:textId="074EFD91" w:rsidR="00230C7C" w:rsidRPr="008B073D" w:rsidRDefault="00230C7C" w:rsidP="008B073D">
                                  <w:pPr>
                                    <w:pStyle w:val="Eqn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a=v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dv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dx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7C624803" w14:textId="6C72DD1E" w:rsidR="00230C7C" w:rsidRPr="008B073D" w:rsidRDefault="00230C7C" w:rsidP="008B073D">
                                  <w:pPr>
                                    <w:pStyle w:val="Eqn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x-2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.2(x-2)</m:t>
                                      </m:r>
                                    </m:oMath>
                                  </m:oMathPara>
                                </w:p>
                                <w:p w14:paraId="2DF7F2A4" w14:textId="5C9A76AC" w:rsidR="00230C7C" w:rsidRPr="008B073D" w:rsidRDefault="00230C7C" w:rsidP="008B073D">
                                  <w:pPr>
                                    <w:pStyle w:val="Eqn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a=2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(x-2)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14:paraId="2CC790D5" w14:textId="35428C02" w:rsidR="00230C7C" w:rsidRDefault="00230C7C" w:rsidP="008B073D">
                                  <w:pPr>
                                    <w:pStyle w:val="Eqn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 xml:space="preserve">When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v=4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,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x=0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so</w:t>
                                  </w:r>
                                </w:p>
                                <w:p w14:paraId="5502063C" w14:textId="5F0C3399" w:rsidR="00230C7C" w:rsidRPr="008B073D" w:rsidRDefault="00230C7C" w:rsidP="008B073D">
                                  <w:pPr>
                                    <w:pStyle w:val="Eqn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a=2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0-2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14:paraId="0BFB4A72" w14:textId="63D4B00C" w:rsidR="00230C7C" w:rsidRPr="008B073D" w:rsidRDefault="00230C7C" w:rsidP="008B073D">
                                  <w:pPr>
                                    <w:pStyle w:val="Eqn"/>
                                    <w:jc w:val="center"/>
                                    <w:rPr>
                                      <w:rFonts w:eastAsiaTheme="minorEastAsia"/>
                                      <w:vertAlign w:val="superscript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=-16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m/s</w:t>
                                  </w:r>
                                  <w:r>
                                    <w:rPr>
                                      <w:rFonts w:eastAsiaTheme="minorEastAsia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  <w:p w14:paraId="46F541C4" w14:textId="77777777" w:rsidR="00230C7C" w:rsidRPr="000A1A2F" w:rsidRDefault="00230C7C" w:rsidP="008B073D">
                                  <w:pPr>
                                    <w:pStyle w:val="Eqn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230C7C" w14:paraId="51FB9094" w14:textId="77777777" w:rsidTr="008B073D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14:paraId="063FA076" w14:textId="77777777" w:rsidR="00230C7C" w:rsidRPr="00BC4B6B" w:rsidRDefault="00230C7C" w:rsidP="008B073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230C7C" w14:paraId="6F170DD8" w14:textId="77777777" w:rsidTr="008B073D">
                              <w:tc>
                                <w:tcPr>
                                  <w:tcW w:w="5000" w:type="pct"/>
                                </w:tcPr>
                                <w:p w14:paraId="20DF6D39" w14:textId="67A9D8B2" w:rsidR="00230C7C" w:rsidRDefault="00230C7C" w:rsidP="008B073D">
                                  <w:pPr>
                                    <w:pStyle w:val="ArNormal"/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</w:pPr>
                                  <w:r w:rsidRPr="008B073D"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  <w:t xml:space="preserve"> Sets up equation to find where v = 4</w:t>
                                  </w:r>
                                </w:p>
                                <w:p w14:paraId="3AE66312" w14:textId="5B0F3FDF" w:rsidR="00230C7C" w:rsidRPr="008B073D" w:rsidRDefault="00230C7C" w:rsidP="008B073D">
                                  <w:pPr>
                                    <w:pStyle w:val="ArNormal"/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</w:pPr>
                                  <w:r w:rsidRPr="008B073D"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  <w:sym w:font="Wingdings" w:char="F0FC"/>
                                  </w:r>
                                  <w:r w:rsidRPr="008B073D"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  <w:t xml:space="preserve"> Determines that x = 0</w:t>
                                  </w:r>
                                </w:p>
                                <w:p w14:paraId="6D907CC3" w14:textId="77777777" w:rsidR="00230C7C" w:rsidRDefault="00230C7C" w:rsidP="008B073D">
                                  <w:pPr>
                                    <w:spacing w:after="0"/>
                                  </w:pPr>
                                  <w:r w:rsidRPr="008B073D">
                                    <w:sym w:font="Wingdings" w:char="F0FC"/>
                                  </w:r>
                                  <w:r>
                                    <w:t xml:space="preserve"> Determines expression for acceleration in terms of x</w:t>
                                  </w:r>
                                </w:p>
                                <w:p w14:paraId="1185447D" w14:textId="5F3C2189" w:rsidR="00230C7C" w:rsidRDefault="00230C7C" w:rsidP="008B073D">
                                  <w:r>
                                    <w:sym w:font="Wingdings" w:char="F0FC"/>
                                  </w:r>
                                  <w:r>
                                    <w:t xml:space="preserve"> Determines acceleration when v = 4.</w:t>
                                  </w:r>
                                </w:p>
                                <w:p w14:paraId="33737332" w14:textId="7B865A3F" w:rsidR="00230C7C" w:rsidRDefault="00230C7C" w:rsidP="008B073D">
                                  <w:proofErr w:type="spellStart"/>
                                  <w:r>
                                    <w:t>dt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627AF8A6" w14:textId="77777777" w:rsidR="00230C7C" w:rsidRDefault="00230C7C" w:rsidP="008B073D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39.55pt;margin-top:3.6pt;width:452pt;height:29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9244"/>
                      </w:tblGrid>
                      <w:tr w:rsidR="00230C7C" w14:paraId="271AAA19" w14:textId="77777777" w:rsidTr="008B073D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14:paraId="64A8498E" w14:textId="77777777" w:rsidR="00230C7C" w:rsidRPr="00BC4B6B" w:rsidRDefault="00230C7C" w:rsidP="008B073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230C7C" w14:paraId="49E8E255" w14:textId="77777777" w:rsidTr="008B073D">
                        <w:tc>
                          <w:tcPr>
                            <w:tcW w:w="5000" w:type="pct"/>
                          </w:tcPr>
                          <w:p w14:paraId="44FC4EEF" w14:textId="49B62003" w:rsidR="00230C7C" w:rsidRPr="008B073D" w:rsidRDefault="00230C7C" w:rsidP="008B073D">
                            <w:pPr>
                              <w:pStyle w:val="Eqn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4=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(x-2)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74BED89A" w14:textId="150913F1" w:rsidR="00230C7C" w:rsidRPr="008B073D" w:rsidRDefault="00230C7C" w:rsidP="008B073D">
                            <w:pPr>
                              <w:pStyle w:val="Eqn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±2=x-2</m:t>
                                </m:r>
                              </m:oMath>
                            </m:oMathPara>
                          </w:p>
                          <w:p w14:paraId="1E6CF61A" w14:textId="6A874296" w:rsidR="00230C7C" w:rsidRPr="007126DB" w:rsidRDefault="00230C7C" w:rsidP="008B073D">
                            <w:pPr>
                              <w:pStyle w:val="Eqn"/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x=4 or 0</m:t>
                                </m:r>
                              </m:oMath>
                            </m:oMathPara>
                          </w:p>
                          <w:p w14:paraId="5529FDAA" w14:textId="10B9BF16" w:rsidR="00230C7C" w:rsidRDefault="00230C7C" w:rsidP="008B073D">
                            <w:pPr>
                              <w:pStyle w:val="Eqn"/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So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x=0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as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x&lt;2</m:t>
                              </m:r>
                            </m:oMath>
                          </w:p>
                          <w:p w14:paraId="40E46218" w14:textId="556CB866" w:rsidR="00230C7C" w:rsidRPr="008B073D" w:rsidRDefault="00B01123" w:rsidP="008B073D">
                            <w:pPr>
                              <w:pStyle w:val="Eqn"/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=2(x-2)</m:t>
                                </m:r>
                              </m:oMath>
                            </m:oMathPara>
                          </w:p>
                          <w:p w14:paraId="70FFA858" w14:textId="074EFD91" w:rsidR="00230C7C" w:rsidRPr="008B073D" w:rsidRDefault="00230C7C" w:rsidP="008B073D">
                            <w:pPr>
                              <w:pStyle w:val="Eqn"/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a=v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7C624803" w14:textId="6C72DD1E" w:rsidR="00230C7C" w:rsidRPr="008B073D" w:rsidRDefault="00230C7C" w:rsidP="008B073D">
                            <w:pPr>
                              <w:pStyle w:val="Eqn"/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x-2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.2(x-2)</m:t>
                                </m:r>
                              </m:oMath>
                            </m:oMathPara>
                          </w:p>
                          <w:p w14:paraId="2DF7F2A4" w14:textId="5C9A76AC" w:rsidR="00230C7C" w:rsidRPr="008B073D" w:rsidRDefault="00230C7C" w:rsidP="008B073D">
                            <w:pPr>
                              <w:pStyle w:val="Eqn"/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a=2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(x-2)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2CC790D5" w14:textId="35428C02" w:rsidR="00230C7C" w:rsidRDefault="00230C7C" w:rsidP="008B073D">
                            <w:pPr>
                              <w:pStyle w:val="Eqn"/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When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v=4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,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x=0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so</w:t>
                            </w:r>
                          </w:p>
                          <w:p w14:paraId="5502063C" w14:textId="5F0C3399" w:rsidR="00230C7C" w:rsidRPr="008B073D" w:rsidRDefault="00230C7C" w:rsidP="008B073D">
                            <w:pPr>
                              <w:pStyle w:val="Eqn"/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a=2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0-2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0BFB4A72" w14:textId="63D4B00C" w:rsidR="00230C7C" w:rsidRPr="008B073D" w:rsidRDefault="00230C7C" w:rsidP="008B073D">
                            <w:pPr>
                              <w:pStyle w:val="Eqn"/>
                              <w:jc w:val="center"/>
                              <w:rPr>
                                <w:rFonts w:eastAsiaTheme="minorEastAsia"/>
                                <w:vertAlign w:val="superscript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=-16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m/s</w:t>
                            </w:r>
                            <w:r>
                              <w:rPr>
                                <w:rFonts w:eastAsiaTheme="minorEastAsia"/>
                                <w:vertAlign w:val="superscript"/>
                              </w:rPr>
                              <w:t>2</w:t>
                            </w:r>
                          </w:p>
                          <w:p w14:paraId="46F541C4" w14:textId="77777777" w:rsidR="00230C7C" w:rsidRPr="000A1A2F" w:rsidRDefault="00230C7C" w:rsidP="008B073D">
                            <w:pPr>
                              <w:pStyle w:val="Eqn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230C7C" w14:paraId="51FB9094" w14:textId="77777777" w:rsidTr="008B073D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14:paraId="063FA076" w14:textId="77777777" w:rsidR="00230C7C" w:rsidRPr="00BC4B6B" w:rsidRDefault="00230C7C" w:rsidP="008B073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230C7C" w14:paraId="6F170DD8" w14:textId="77777777" w:rsidTr="008B073D">
                        <w:tc>
                          <w:tcPr>
                            <w:tcW w:w="5000" w:type="pct"/>
                          </w:tcPr>
                          <w:p w14:paraId="20DF6D39" w14:textId="67A9D8B2" w:rsidR="00230C7C" w:rsidRDefault="00230C7C" w:rsidP="008B073D">
                            <w:pPr>
                              <w:pStyle w:val="ArNormal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8B073D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Sets up equation to find where v = 4</w:t>
                            </w:r>
                          </w:p>
                          <w:p w14:paraId="3AE66312" w14:textId="5B0F3FDF" w:rsidR="00230C7C" w:rsidRPr="008B073D" w:rsidRDefault="00230C7C" w:rsidP="008B073D">
                            <w:pPr>
                              <w:pStyle w:val="ArNormal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8B073D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  <w:r w:rsidRPr="008B073D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Determines that x = 0</w:t>
                            </w:r>
                          </w:p>
                          <w:p w14:paraId="6D907CC3" w14:textId="77777777" w:rsidR="00230C7C" w:rsidRDefault="00230C7C" w:rsidP="008B073D">
                            <w:pPr>
                              <w:spacing w:after="0"/>
                            </w:pPr>
                            <w:r w:rsidRPr="008B073D">
                              <w:sym w:font="Wingdings" w:char="F0FC"/>
                            </w:r>
                            <w:r>
                              <w:t xml:space="preserve"> Determines expression for acceleration in terms of x</w:t>
                            </w:r>
                          </w:p>
                          <w:p w14:paraId="1185447D" w14:textId="5F3C2189" w:rsidR="00230C7C" w:rsidRDefault="00230C7C" w:rsidP="008B073D">
                            <w:r>
                              <w:sym w:font="Wingdings" w:char="F0FC"/>
                            </w:r>
                            <w:r>
                              <w:t xml:space="preserve"> Determines acceleration when v = 4.</w:t>
                            </w:r>
                          </w:p>
                          <w:p w14:paraId="33737332" w14:textId="7B865A3F" w:rsidR="00230C7C" w:rsidRDefault="00230C7C" w:rsidP="008B073D">
                            <w:proofErr w:type="spellStart"/>
                            <w:r>
                              <w:t>dt</w:t>
                            </w:r>
                            <w:proofErr w:type="spellEnd"/>
                          </w:p>
                        </w:tc>
                      </w:tr>
                    </w:tbl>
                    <w:p w14:paraId="627AF8A6" w14:textId="77777777" w:rsidR="00230C7C" w:rsidRDefault="00230C7C" w:rsidP="008B073D"/>
                  </w:txbxContent>
                </v:textbox>
              </v:shape>
            </w:pict>
          </mc:Fallback>
        </mc:AlternateContent>
      </w:r>
      <w:r w:rsidR="00B67B74">
        <w:rPr>
          <w:b/>
        </w:rPr>
        <w:br w:type="page"/>
      </w:r>
    </w:p>
    <w:p w14:paraId="534C92AD" w14:textId="3A1E7AF3" w:rsidR="00C12EF1" w:rsidRPr="00390AFE" w:rsidRDefault="004E2E5B" w:rsidP="00390AFE">
      <w:pPr>
        <w:pStyle w:val="ArNormal"/>
        <w:tabs>
          <w:tab w:val="right" w:pos="10772"/>
        </w:tabs>
        <w:rPr>
          <w:b/>
        </w:rPr>
      </w:pPr>
      <w:r>
        <w:rPr>
          <w:b/>
        </w:rPr>
        <w:lastRenderedPageBreak/>
        <w:t>Question 2</w:t>
      </w:r>
      <w:r w:rsidR="00C12EF1" w:rsidRPr="00390AFE">
        <w:rPr>
          <w:b/>
        </w:rPr>
        <w:tab/>
        <w:t>(5 marks)</w:t>
      </w:r>
    </w:p>
    <w:p w14:paraId="23D456E2" w14:textId="77777777" w:rsidR="00390AFE" w:rsidRDefault="00390AFE" w:rsidP="00DE36CA">
      <w:pPr>
        <w:pStyle w:val="ArNormal"/>
      </w:pPr>
    </w:p>
    <w:p w14:paraId="3BA3D39D" w14:textId="77777777" w:rsidR="00C12EF1" w:rsidRDefault="00C12EF1" w:rsidP="00DE36CA">
      <w:pPr>
        <w:pStyle w:val="ArNormal"/>
        <w:rPr>
          <w:rFonts w:cs="Arial"/>
        </w:rPr>
      </w:pPr>
      <w:r w:rsidRPr="006F18D3">
        <w:rPr>
          <w:rFonts w:cs="Arial"/>
        </w:rPr>
        <w:t xml:space="preserve">An object, initially at rest, is dropped from the top of tall building so that after </w:t>
      </w:r>
      <m:oMath>
        <m:r>
          <w:rPr>
            <w:rFonts w:ascii="Cambria Math" w:hAnsi="Cambria Math" w:cs="Arial"/>
          </w:rPr>
          <m:t>t</m:t>
        </m:r>
      </m:oMath>
      <w:r w:rsidRPr="006F18D3">
        <w:rPr>
          <w:rFonts w:cs="Arial"/>
        </w:rPr>
        <w:t xml:space="preserve"> seconds it has velocity </w:t>
      </w:r>
      <m:oMath>
        <m:r>
          <w:rPr>
            <w:rFonts w:ascii="Cambria Math" w:hAnsi="Cambria Math" w:cs="Arial"/>
          </w:rPr>
          <m:t>v</m:t>
        </m:r>
      </m:oMath>
      <w:r w:rsidRPr="006F18D3">
        <w:rPr>
          <w:rFonts w:cs="Arial"/>
        </w:rPr>
        <w:t xml:space="preserve"> meters per second.</w:t>
      </w:r>
    </w:p>
    <w:p w14:paraId="54BF5C47" w14:textId="77777777" w:rsidR="00390AFE" w:rsidRPr="006F18D3" w:rsidRDefault="00390AFE" w:rsidP="00DE36CA">
      <w:pPr>
        <w:pStyle w:val="ArNormal"/>
        <w:rPr>
          <w:rFonts w:cs="Arial"/>
        </w:rPr>
      </w:pPr>
    </w:p>
    <w:p w14:paraId="16F9F392" w14:textId="77777777" w:rsidR="00C12EF1" w:rsidRPr="006F18D3" w:rsidRDefault="00C12EF1" w:rsidP="00DE36CA">
      <w:pPr>
        <w:pStyle w:val="ArNormal"/>
        <w:rPr>
          <w:rFonts w:cs="Arial"/>
        </w:rPr>
      </w:pPr>
      <w:r w:rsidRPr="006F18D3">
        <w:rPr>
          <w:rFonts w:cs="Arial"/>
        </w:rPr>
        <w:t>The air resistance encountered by the object is proportional to its velocity, so that the velocity satisfies the equation</w:t>
      </w:r>
      <w:r w:rsidRPr="006F18D3">
        <w:rPr>
          <w:rFonts w:cs="Arial"/>
        </w:rPr>
        <w:tab/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dv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  <m:r>
          <w:rPr>
            <w:rFonts w:ascii="Cambria Math" w:hAnsi="Cambria Math" w:cs="Arial"/>
          </w:rPr>
          <m:t>=10-kv</m:t>
        </m:r>
      </m:oMath>
      <w:r w:rsidRPr="006F18D3">
        <w:rPr>
          <w:rFonts w:cs="Arial"/>
        </w:rPr>
        <w:t xml:space="preserve">, where </w:t>
      </w:r>
      <m:oMath>
        <m:r>
          <w:rPr>
            <w:rFonts w:ascii="Cambria Math" w:hAnsi="Cambria Math" w:cs="Arial"/>
          </w:rPr>
          <m:t>k</m:t>
        </m:r>
      </m:oMath>
      <w:r w:rsidRPr="006F18D3">
        <w:rPr>
          <w:rFonts w:cs="Arial"/>
        </w:rPr>
        <w:t xml:space="preserve"> is a constant.</w:t>
      </w:r>
    </w:p>
    <w:p w14:paraId="0E01F119" w14:textId="77777777" w:rsidR="00C12EF1" w:rsidRDefault="00C12EF1" w:rsidP="00DE36CA">
      <w:pPr>
        <w:pStyle w:val="ArNormal"/>
      </w:pPr>
    </w:p>
    <w:p w14:paraId="7B8B0360" w14:textId="66A8A3EF" w:rsidR="00C12EF1" w:rsidRDefault="00C12EF1" w:rsidP="00390AFE">
      <w:pPr>
        <w:pStyle w:val="ArIndent1"/>
        <w:tabs>
          <w:tab w:val="right" w:pos="10772"/>
        </w:tabs>
      </w:pPr>
      <w:r>
        <w:t>(a)</w:t>
      </w:r>
      <w:r>
        <w:tab/>
        <w:t>Express the velocity of the object in terms of</w:t>
      </w:r>
      <w:r w:rsidR="00390AFE">
        <w:t xml:space="preserve"> </w:t>
      </w:r>
      <m:oMath>
        <m:r>
          <w:rPr>
            <w:rFonts w:ascii="Cambria Math" w:hAnsi="Cambria Math"/>
          </w:rPr>
          <m:t>t</m:t>
        </m:r>
      </m:oMath>
      <w:r w:rsidR="00390AFE">
        <w:t xml:space="preserve"> </w:t>
      </w:r>
      <w:proofErr w:type="gramStart"/>
      <w:r>
        <w:t>and</w:t>
      </w:r>
      <w:r w:rsidR="00390AFE">
        <w:t xml:space="preserve"> </w:t>
      </w:r>
      <w:proofErr w:type="gramEnd"/>
      <m:oMath>
        <m:r>
          <w:rPr>
            <w:rFonts w:ascii="Cambria Math" w:hAnsi="Cambria Math"/>
          </w:rPr>
          <m:t>k</m:t>
        </m:r>
      </m:oMath>
      <w:r>
        <w:t>.</w:t>
      </w:r>
      <w:r>
        <w:tab/>
        <w:t>(4 marks)</w:t>
      </w:r>
    </w:p>
    <w:p w14:paraId="1F0D7C07" w14:textId="4F87A23B" w:rsidR="00C12EF1" w:rsidRDefault="0000719C" w:rsidP="00DE36CA">
      <w:pPr>
        <w:pStyle w:val="ArNormal"/>
        <w:rPr>
          <w:rFonts w:eastAsiaTheme="minorEastAsia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D6F25A" wp14:editId="1D799328">
                <wp:simplePos x="0" y="0"/>
                <wp:positionH relativeFrom="column">
                  <wp:posOffset>645795</wp:posOffset>
                </wp:positionH>
                <wp:positionV relativeFrom="paragraph">
                  <wp:posOffset>120016</wp:posOffset>
                </wp:positionV>
                <wp:extent cx="5740400" cy="5095240"/>
                <wp:effectExtent l="0" t="0" r="25400" b="355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0" cy="50952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9244"/>
                            </w:tblGrid>
                            <w:tr w:rsidR="00230C7C" w14:paraId="418D30EC" w14:textId="77777777" w:rsidTr="008B073D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14:paraId="3A49F01C" w14:textId="77777777" w:rsidR="00230C7C" w:rsidRPr="00BC4B6B" w:rsidRDefault="00230C7C" w:rsidP="008B073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230C7C" w14:paraId="390E68EF" w14:textId="77777777" w:rsidTr="008B073D">
                              <w:tc>
                                <w:tcPr>
                                  <w:tcW w:w="5000" w:type="pct"/>
                                </w:tcPr>
                                <w:p w14:paraId="4323C2F3" w14:textId="77777777" w:rsidR="00230C7C" w:rsidRPr="0000719C" w:rsidRDefault="00B01123" w:rsidP="0000719C">
                                  <w:pPr>
                                    <w:pStyle w:val="Eqn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dv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=10-kv</m:t>
                                      </m:r>
                                    </m:oMath>
                                  </m:oMathPara>
                                </w:p>
                                <w:p w14:paraId="27CCDE96" w14:textId="77777777" w:rsidR="00230C7C" w:rsidRPr="0000719C" w:rsidRDefault="00B01123" w:rsidP="0000719C">
                                  <w:pPr>
                                    <w:pStyle w:val="Eqn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dv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10-kv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=dt</m:t>
                                      </m:r>
                                    </m:oMath>
                                  </m:oMathPara>
                                </w:p>
                                <w:p w14:paraId="61CCE702" w14:textId="77777777" w:rsidR="00230C7C" w:rsidRPr="0000719C" w:rsidRDefault="00B01123" w:rsidP="0000719C">
                                  <w:pPr>
                                    <w:pStyle w:val="Eqn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k</m:t>
                                          </m:r>
                                        </m:den>
                                      </m:f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10-kv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=t+c</m:t>
                                      </m:r>
                                    </m:oMath>
                                  </m:oMathPara>
                                </w:p>
                                <w:p w14:paraId="6A48873C" w14:textId="108397E6" w:rsidR="00230C7C" w:rsidRPr="0000719C" w:rsidRDefault="00230C7C" w:rsidP="0000719C">
                                  <w:pPr>
                                    <w:pStyle w:val="Eqn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t=0, v=0</m:t>
                                      </m:r>
                                    </m:oMath>
                                  </m:oMathPara>
                                </w:p>
                                <w:p w14:paraId="228C687F" w14:textId="77777777" w:rsidR="00230C7C" w:rsidRPr="0000719C" w:rsidRDefault="00B01123" w:rsidP="0000719C">
                                  <w:pPr>
                                    <w:pStyle w:val="Eqn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k</m:t>
                                          </m:r>
                                        </m:den>
                                      </m:f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10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=c</m:t>
                                      </m:r>
                                    </m:oMath>
                                  </m:oMathPara>
                                </w:p>
                                <w:p w14:paraId="5820FA9B" w14:textId="77777777" w:rsidR="00230C7C" w:rsidRPr="0000719C" w:rsidRDefault="00B01123" w:rsidP="0000719C">
                                  <w:pPr>
                                    <w:pStyle w:val="Eqn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k</m:t>
                                          </m:r>
                                        </m:den>
                                      </m:f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10-kv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=t+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k</m:t>
                                          </m:r>
                                        </m:den>
                                      </m:f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10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oMath>
                                  </m:oMathPara>
                                </w:p>
                                <w:p w14:paraId="1E067E25" w14:textId="77777777" w:rsidR="00230C7C" w:rsidRPr="0000719C" w:rsidRDefault="00B01123" w:rsidP="0000719C">
                                  <w:pPr>
                                    <w:pStyle w:val="Eqn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k</m:t>
                                          </m:r>
                                        </m:den>
                                      </m:f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10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k</m:t>
                                          </m:r>
                                        </m:den>
                                      </m:f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10-kv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=t</m:t>
                                      </m:r>
                                    </m:oMath>
                                  </m:oMathPara>
                                </w:p>
                                <w:p w14:paraId="6804CA67" w14:textId="77777777" w:rsidR="00230C7C" w:rsidRPr="0000719C" w:rsidRDefault="00B01123" w:rsidP="0000719C">
                                  <w:pPr>
                                    <w:pStyle w:val="Eqn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k</m:t>
                                          </m:r>
                                        </m:den>
                                      </m:f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10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10-kv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=t</m:t>
                                      </m:r>
                                    </m:oMath>
                                  </m:oMathPara>
                                </w:p>
                                <w:p w14:paraId="05296681" w14:textId="77777777" w:rsidR="00230C7C" w:rsidRPr="0000719C" w:rsidRDefault="00B01123" w:rsidP="0000719C">
                                  <w:pPr>
                                    <w:pStyle w:val="Eqn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10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10-kv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=kt</m:t>
                                      </m:r>
                                    </m:oMath>
                                  </m:oMathPara>
                                </w:p>
                                <w:p w14:paraId="0831A143" w14:textId="77777777" w:rsidR="00230C7C" w:rsidRPr="0000719C" w:rsidRDefault="00B01123" w:rsidP="0000719C">
                                  <w:pPr>
                                    <w:pStyle w:val="Eqn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10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10-kv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kt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14:paraId="14CEC3C6" w14:textId="77777777" w:rsidR="00230C7C" w:rsidRPr="0000719C" w:rsidRDefault="00B01123" w:rsidP="0000719C">
                                  <w:pPr>
                                    <w:pStyle w:val="Eqn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10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kt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=10-kv</m:t>
                                      </m:r>
                                    </m:oMath>
                                  </m:oMathPara>
                                </w:p>
                                <w:p w14:paraId="24A8DEED" w14:textId="77777777" w:rsidR="00230C7C" w:rsidRPr="0000719C" w:rsidRDefault="00230C7C" w:rsidP="0000719C">
                                  <w:pPr>
                                    <w:pStyle w:val="Eqn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kv=10-10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-kt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14:paraId="5428B757" w14:textId="7AEEC864" w:rsidR="00230C7C" w:rsidRPr="000A1A2F" w:rsidRDefault="00230C7C" w:rsidP="0000719C">
                                  <w:pPr>
                                    <w:pStyle w:val="Eqn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v=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10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k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-kt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</w:tr>
                            <w:tr w:rsidR="00230C7C" w14:paraId="3D66C713" w14:textId="77777777" w:rsidTr="008B073D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14:paraId="78DC7AFA" w14:textId="77777777" w:rsidR="00230C7C" w:rsidRPr="00BC4B6B" w:rsidRDefault="00230C7C" w:rsidP="008B073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230C7C" w14:paraId="2E9A48B9" w14:textId="77777777" w:rsidTr="008B073D">
                              <w:tc>
                                <w:tcPr>
                                  <w:tcW w:w="5000" w:type="pct"/>
                                </w:tcPr>
                                <w:p w14:paraId="2AF0004A" w14:textId="41D49401" w:rsidR="00230C7C" w:rsidRDefault="00230C7C" w:rsidP="008B073D">
                                  <w:pPr>
                                    <w:pStyle w:val="ArNormal"/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</w:pPr>
                                  <w:r w:rsidRPr="008B073D"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  <w:t xml:space="preserve"> Separates variables</w:t>
                                  </w:r>
                                </w:p>
                                <w:p w14:paraId="5447EF4C" w14:textId="6C24979A" w:rsidR="00230C7C" w:rsidRPr="008B073D" w:rsidRDefault="00230C7C" w:rsidP="008B073D">
                                  <w:pPr>
                                    <w:pStyle w:val="ArNormal"/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</w:pPr>
                                  <w:r w:rsidRPr="008B073D"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  <w:t xml:space="preserve"> Integrates both sides</w:t>
                                  </w:r>
                                </w:p>
                                <w:p w14:paraId="66B41D56" w14:textId="631427E6" w:rsidR="00230C7C" w:rsidRDefault="00230C7C" w:rsidP="008B073D">
                                  <w:pPr>
                                    <w:spacing w:after="0"/>
                                  </w:pPr>
                                  <w:r w:rsidRPr="008B073D">
                                    <w:sym w:font="Wingdings" w:char="F0FC"/>
                                  </w:r>
                                  <w:r>
                                    <w:t xml:space="preserve"> Determines expression for c</w:t>
                                  </w:r>
                                </w:p>
                                <w:p w14:paraId="26D64735" w14:textId="478B0DDF" w:rsidR="00230C7C" w:rsidRDefault="00230C7C" w:rsidP="008B073D">
                                  <w:r>
                                    <w:sym w:font="Wingdings" w:char="F0FC"/>
                                  </w:r>
                                  <w:r>
                                    <w:t xml:space="preserve"> Determines expression for v</w:t>
                                  </w:r>
                                </w:p>
                                <w:p w14:paraId="0576835D" w14:textId="77777777" w:rsidR="00230C7C" w:rsidRDefault="00230C7C" w:rsidP="008B073D"/>
                              </w:tc>
                            </w:tr>
                          </w:tbl>
                          <w:p w14:paraId="6FE4B50D" w14:textId="77777777" w:rsidR="00230C7C" w:rsidRDefault="00230C7C" w:rsidP="0000719C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50.85pt;margin-top:9.45pt;width:452pt;height:40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9244"/>
                      </w:tblGrid>
                      <w:tr w:rsidR="00230C7C" w14:paraId="418D30EC" w14:textId="77777777" w:rsidTr="008B073D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14:paraId="3A49F01C" w14:textId="77777777" w:rsidR="00230C7C" w:rsidRPr="00BC4B6B" w:rsidRDefault="00230C7C" w:rsidP="008B073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230C7C" w14:paraId="390E68EF" w14:textId="77777777" w:rsidTr="008B073D">
                        <w:tc>
                          <w:tcPr>
                            <w:tcW w:w="5000" w:type="pct"/>
                          </w:tcPr>
                          <w:p w14:paraId="4323C2F3" w14:textId="77777777" w:rsidR="00230C7C" w:rsidRPr="0000719C" w:rsidRDefault="00B01123" w:rsidP="0000719C">
                            <w:pPr>
                              <w:pStyle w:val="Eqn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=10-kv</m:t>
                                </m:r>
                              </m:oMath>
                            </m:oMathPara>
                          </w:p>
                          <w:p w14:paraId="27CCDE96" w14:textId="77777777" w:rsidR="00230C7C" w:rsidRPr="0000719C" w:rsidRDefault="00B01123" w:rsidP="0000719C">
                            <w:pPr>
                              <w:pStyle w:val="Eqn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10-kv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=dt</m:t>
                                </m:r>
                              </m:oMath>
                            </m:oMathPara>
                          </w:p>
                          <w:p w14:paraId="61CCE702" w14:textId="77777777" w:rsidR="00230C7C" w:rsidRPr="0000719C" w:rsidRDefault="00B01123" w:rsidP="0000719C">
                            <w:pPr>
                              <w:pStyle w:val="Eqn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den>
                                </m:f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10-kv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=t+c</m:t>
                                </m:r>
                              </m:oMath>
                            </m:oMathPara>
                          </w:p>
                          <w:p w14:paraId="6A48873C" w14:textId="108397E6" w:rsidR="00230C7C" w:rsidRPr="0000719C" w:rsidRDefault="00230C7C" w:rsidP="0000719C">
                            <w:pPr>
                              <w:pStyle w:val="Eqn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t=0, v=0</m:t>
                                </m:r>
                              </m:oMath>
                            </m:oMathPara>
                          </w:p>
                          <w:p w14:paraId="228C687F" w14:textId="77777777" w:rsidR="00230C7C" w:rsidRPr="0000719C" w:rsidRDefault="00B01123" w:rsidP="0000719C">
                            <w:pPr>
                              <w:pStyle w:val="Eqn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den>
                                </m:f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10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=c</m:t>
                                </m:r>
                              </m:oMath>
                            </m:oMathPara>
                          </w:p>
                          <w:p w14:paraId="5820FA9B" w14:textId="77777777" w:rsidR="00230C7C" w:rsidRPr="0000719C" w:rsidRDefault="00B01123" w:rsidP="0000719C">
                            <w:pPr>
                              <w:pStyle w:val="Eqn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den>
                                </m:f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10-kv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=t+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den>
                                </m:f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10</m:t>
                                        </m:r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  <w:p w14:paraId="1E067E25" w14:textId="77777777" w:rsidR="00230C7C" w:rsidRPr="0000719C" w:rsidRDefault="00B01123" w:rsidP="0000719C">
                            <w:pPr>
                              <w:pStyle w:val="Eqn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den>
                                </m:f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10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den>
                                </m:f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10-kv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=t</m:t>
                                </m:r>
                              </m:oMath>
                            </m:oMathPara>
                          </w:p>
                          <w:p w14:paraId="6804CA67" w14:textId="77777777" w:rsidR="00230C7C" w:rsidRPr="0000719C" w:rsidRDefault="00B01123" w:rsidP="0000719C">
                            <w:pPr>
                              <w:pStyle w:val="Eqn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den>
                                </m:f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10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10-kv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=t</m:t>
                                </m:r>
                              </m:oMath>
                            </m:oMathPara>
                          </w:p>
                          <w:p w14:paraId="05296681" w14:textId="77777777" w:rsidR="00230C7C" w:rsidRPr="0000719C" w:rsidRDefault="00B01123" w:rsidP="0000719C">
                            <w:pPr>
                              <w:pStyle w:val="Eqn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10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10-kv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=kt</m:t>
                                </m:r>
                              </m:oMath>
                            </m:oMathPara>
                          </w:p>
                          <w:p w14:paraId="0831A143" w14:textId="77777777" w:rsidR="00230C7C" w:rsidRPr="0000719C" w:rsidRDefault="00B01123" w:rsidP="0000719C">
                            <w:pPr>
                              <w:pStyle w:val="Eqn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10-kv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kt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14CEC3C6" w14:textId="77777777" w:rsidR="00230C7C" w:rsidRPr="0000719C" w:rsidRDefault="00B01123" w:rsidP="0000719C">
                            <w:pPr>
                              <w:pStyle w:val="Eqn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10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kt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=10-kv</m:t>
                                </m:r>
                              </m:oMath>
                            </m:oMathPara>
                          </w:p>
                          <w:p w14:paraId="24A8DEED" w14:textId="77777777" w:rsidR="00230C7C" w:rsidRPr="0000719C" w:rsidRDefault="00230C7C" w:rsidP="0000719C">
                            <w:pPr>
                              <w:pStyle w:val="Eqn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kv=10-10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-kt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5428B757" w14:textId="7AEEC864" w:rsidR="00230C7C" w:rsidRPr="000A1A2F" w:rsidRDefault="00230C7C" w:rsidP="0000719C">
                            <w:pPr>
                              <w:pStyle w:val="Eqn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-kt</m:t>
                                        </m:r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</w:tc>
                      </w:tr>
                      <w:tr w:rsidR="00230C7C" w14:paraId="3D66C713" w14:textId="77777777" w:rsidTr="008B073D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14:paraId="78DC7AFA" w14:textId="77777777" w:rsidR="00230C7C" w:rsidRPr="00BC4B6B" w:rsidRDefault="00230C7C" w:rsidP="008B073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230C7C" w14:paraId="2E9A48B9" w14:textId="77777777" w:rsidTr="008B073D">
                        <w:tc>
                          <w:tcPr>
                            <w:tcW w:w="5000" w:type="pct"/>
                          </w:tcPr>
                          <w:p w14:paraId="2AF0004A" w14:textId="41D49401" w:rsidR="00230C7C" w:rsidRDefault="00230C7C" w:rsidP="008B073D">
                            <w:pPr>
                              <w:pStyle w:val="ArNormal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8B073D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Separates variables</w:t>
                            </w:r>
                          </w:p>
                          <w:p w14:paraId="5447EF4C" w14:textId="6C24979A" w:rsidR="00230C7C" w:rsidRPr="008B073D" w:rsidRDefault="00230C7C" w:rsidP="008B073D">
                            <w:pPr>
                              <w:pStyle w:val="ArNormal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8B073D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Integrates both sides</w:t>
                            </w:r>
                          </w:p>
                          <w:p w14:paraId="66B41D56" w14:textId="631427E6" w:rsidR="00230C7C" w:rsidRDefault="00230C7C" w:rsidP="008B073D">
                            <w:pPr>
                              <w:spacing w:after="0"/>
                            </w:pPr>
                            <w:r w:rsidRPr="008B073D">
                              <w:sym w:font="Wingdings" w:char="F0FC"/>
                            </w:r>
                            <w:r>
                              <w:t xml:space="preserve"> Determines expression for c</w:t>
                            </w:r>
                          </w:p>
                          <w:p w14:paraId="26D64735" w14:textId="478B0DDF" w:rsidR="00230C7C" w:rsidRDefault="00230C7C" w:rsidP="008B073D">
                            <w:r>
                              <w:sym w:font="Wingdings" w:char="F0FC"/>
                            </w:r>
                            <w:r>
                              <w:t xml:space="preserve"> Determines expression for v</w:t>
                            </w:r>
                          </w:p>
                          <w:p w14:paraId="0576835D" w14:textId="77777777" w:rsidR="00230C7C" w:rsidRDefault="00230C7C" w:rsidP="008B073D"/>
                        </w:tc>
                      </w:tr>
                    </w:tbl>
                    <w:p w14:paraId="6FE4B50D" w14:textId="77777777" w:rsidR="00230C7C" w:rsidRDefault="00230C7C" w:rsidP="0000719C"/>
                  </w:txbxContent>
                </v:textbox>
              </v:shape>
            </w:pict>
          </mc:Fallback>
        </mc:AlternateContent>
      </w:r>
    </w:p>
    <w:p w14:paraId="635BDFA6" w14:textId="45278EAB" w:rsidR="00C12EF1" w:rsidRDefault="00C12EF1" w:rsidP="00DE36CA">
      <w:pPr>
        <w:pStyle w:val="ArNormal"/>
        <w:rPr>
          <w:rFonts w:eastAsiaTheme="minorEastAsia"/>
        </w:rPr>
      </w:pPr>
    </w:p>
    <w:p w14:paraId="569FCB9B" w14:textId="77777777" w:rsidR="00C12EF1" w:rsidRDefault="00C12EF1" w:rsidP="00DE36CA">
      <w:pPr>
        <w:pStyle w:val="ArNormal"/>
        <w:rPr>
          <w:rFonts w:eastAsiaTheme="minorEastAsia"/>
        </w:rPr>
      </w:pPr>
    </w:p>
    <w:p w14:paraId="4B52CD27" w14:textId="31C4373B" w:rsidR="00C12EF1" w:rsidRDefault="00C12EF1" w:rsidP="00DE36CA">
      <w:pPr>
        <w:pStyle w:val="ArNormal"/>
        <w:rPr>
          <w:rFonts w:eastAsiaTheme="minorEastAsia"/>
        </w:rPr>
      </w:pPr>
    </w:p>
    <w:p w14:paraId="429534D3" w14:textId="77777777" w:rsidR="00C12EF1" w:rsidRDefault="00C12EF1" w:rsidP="00DE36CA">
      <w:pPr>
        <w:pStyle w:val="ArNormal"/>
        <w:rPr>
          <w:rFonts w:eastAsiaTheme="minorEastAsia"/>
        </w:rPr>
      </w:pPr>
    </w:p>
    <w:p w14:paraId="71184C74" w14:textId="77777777" w:rsidR="00C12EF1" w:rsidRDefault="00C12EF1" w:rsidP="00DE36CA">
      <w:pPr>
        <w:pStyle w:val="ArNormal"/>
        <w:rPr>
          <w:rFonts w:eastAsiaTheme="minorEastAsia"/>
        </w:rPr>
      </w:pPr>
    </w:p>
    <w:p w14:paraId="4C39FB1F" w14:textId="77777777" w:rsidR="00C12EF1" w:rsidRDefault="00C12EF1" w:rsidP="00DE36CA">
      <w:pPr>
        <w:pStyle w:val="ArNormal"/>
        <w:rPr>
          <w:rFonts w:eastAsiaTheme="minorEastAsia"/>
        </w:rPr>
      </w:pPr>
    </w:p>
    <w:p w14:paraId="6763AD33" w14:textId="77777777" w:rsidR="00C12EF1" w:rsidRDefault="00C12EF1" w:rsidP="00DE36CA">
      <w:pPr>
        <w:pStyle w:val="ArNormal"/>
      </w:pPr>
    </w:p>
    <w:p w14:paraId="75F86EAB" w14:textId="77777777" w:rsidR="00C12EF1" w:rsidRDefault="00C12EF1" w:rsidP="00DE36CA">
      <w:pPr>
        <w:pStyle w:val="ArNormal"/>
      </w:pPr>
    </w:p>
    <w:p w14:paraId="56BA7A99" w14:textId="77777777" w:rsidR="00C12EF1" w:rsidRDefault="00C12EF1" w:rsidP="00DE36CA">
      <w:pPr>
        <w:pStyle w:val="ArNormal"/>
      </w:pPr>
    </w:p>
    <w:p w14:paraId="4AFE2FC0" w14:textId="77777777" w:rsidR="00C12EF1" w:rsidRDefault="00C12EF1" w:rsidP="00DE36CA">
      <w:pPr>
        <w:pStyle w:val="ArNormal"/>
      </w:pPr>
    </w:p>
    <w:p w14:paraId="147AAF5F" w14:textId="77777777" w:rsidR="00C12EF1" w:rsidRDefault="00C12EF1" w:rsidP="00DE36CA">
      <w:pPr>
        <w:pStyle w:val="ArNormal"/>
      </w:pPr>
    </w:p>
    <w:p w14:paraId="41A68217" w14:textId="77777777" w:rsidR="00C12EF1" w:rsidRDefault="00C12EF1" w:rsidP="00DE36CA">
      <w:pPr>
        <w:pStyle w:val="ArNormal"/>
      </w:pPr>
    </w:p>
    <w:p w14:paraId="2BD97723" w14:textId="77777777" w:rsidR="00C12EF1" w:rsidRDefault="00C12EF1" w:rsidP="00DE36CA">
      <w:pPr>
        <w:pStyle w:val="ArNormal"/>
      </w:pPr>
    </w:p>
    <w:p w14:paraId="50BC37D4" w14:textId="77777777" w:rsidR="00C12EF1" w:rsidRDefault="00C12EF1" w:rsidP="00DE36CA">
      <w:pPr>
        <w:pStyle w:val="ArNormal"/>
      </w:pPr>
    </w:p>
    <w:p w14:paraId="5FB6B01B" w14:textId="77777777" w:rsidR="00C12EF1" w:rsidRDefault="00C12EF1" w:rsidP="00DE36CA">
      <w:pPr>
        <w:pStyle w:val="ArNormal"/>
      </w:pPr>
    </w:p>
    <w:p w14:paraId="7E8EF1D1" w14:textId="77777777" w:rsidR="00C12EF1" w:rsidRDefault="00C12EF1" w:rsidP="00DE36CA">
      <w:pPr>
        <w:pStyle w:val="ArNormal"/>
      </w:pPr>
    </w:p>
    <w:p w14:paraId="4CDFE259" w14:textId="77777777" w:rsidR="00C12EF1" w:rsidRDefault="00C12EF1" w:rsidP="00DE36CA">
      <w:pPr>
        <w:pStyle w:val="ArNormal"/>
      </w:pPr>
    </w:p>
    <w:p w14:paraId="43FB6140" w14:textId="77777777" w:rsidR="00C12EF1" w:rsidRDefault="00C12EF1" w:rsidP="00DE36CA">
      <w:pPr>
        <w:pStyle w:val="ArNormal"/>
      </w:pPr>
    </w:p>
    <w:p w14:paraId="1DCEA3D4" w14:textId="77777777" w:rsidR="00C12EF1" w:rsidRDefault="00C12EF1" w:rsidP="00DE36CA">
      <w:pPr>
        <w:pStyle w:val="ArNormal"/>
      </w:pPr>
    </w:p>
    <w:p w14:paraId="1B6FABBF" w14:textId="77777777" w:rsidR="00C12EF1" w:rsidRDefault="00C12EF1" w:rsidP="00DE36CA">
      <w:pPr>
        <w:pStyle w:val="ArNormal"/>
      </w:pPr>
    </w:p>
    <w:p w14:paraId="261C8CEA" w14:textId="77777777" w:rsidR="00C12EF1" w:rsidRDefault="00C12EF1" w:rsidP="00DE36CA">
      <w:pPr>
        <w:pStyle w:val="ArNormal"/>
      </w:pPr>
    </w:p>
    <w:p w14:paraId="3056AE46" w14:textId="6DF81AC9" w:rsidR="00C12EF1" w:rsidRDefault="00C12EF1" w:rsidP="00DE36CA">
      <w:pPr>
        <w:pStyle w:val="ArNormal"/>
      </w:pPr>
    </w:p>
    <w:p w14:paraId="120C49ED" w14:textId="446F7EA4" w:rsidR="0000719C" w:rsidRDefault="0000719C" w:rsidP="00DE36CA">
      <w:pPr>
        <w:pStyle w:val="ArNormal"/>
      </w:pPr>
    </w:p>
    <w:p w14:paraId="7C7CB321" w14:textId="77777777" w:rsidR="0000719C" w:rsidRDefault="0000719C" w:rsidP="00DE36CA">
      <w:pPr>
        <w:pStyle w:val="ArNormal"/>
      </w:pPr>
    </w:p>
    <w:p w14:paraId="56F0F55E" w14:textId="1253CEC1" w:rsidR="0000719C" w:rsidRDefault="0000719C" w:rsidP="00DE36CA">
      <w:pPr>
        <w:pStyle w:val="ArNormal"/>
      </w:pPr>
    </w:p>
    <w:p w14:paraId="75020511" w14:textId="77777777" w:rsidR="0000719C" w:rsidRDefault="0000719C" w:rsidP="00DE36CA">
      <w:pPr>
        <w:pStyle w:val="ArNormal"/>
      </w:pPr>
    </w:p>
    <w:p w14:paraId="698948EC" w14:textId="77777777" w:rsidR="0000719C" w:rsidRDefault="0000719C" w:rsidP="00DE36CA">
      <w:pPr>
        <w:pStyle w:val="ArNormal"/>
      </w:pPr>
    </w:p>
    <w:p w14:paraId="52BF675D" w14:textId="77777777" w:rsidR="0000719C" w:rsidRDefault="0000719C" w:rsidP="00DE36CA">
      <w:pPr>
        <w:pStyle w:val="ArNormal"/>
      </w:pPr>
    </w:p>
    <w:p w14:paraId="13ED4EA1" w14:textId="77777777" w:rsidR="0000719C" w:rsidRDefault="0000719C" w:rsidP="00DE36CA">
      <w:pPr>
        <w:pStyle w:val="ArNormal"/>
      </w:pPr>
    </w:p>
    <w:p w14:paraId="352C9271" w14:textId="77777777" w:rsidR="0000719C" w:rsidRDefault="0000719C" w:rsidP="00DE36CA">
      <w:pPr>
        <w:pStyle w:val="ArNormal"/>
      </w:pPr>
    </w:p>
    <w:p w14:paraId="3DB227D5" w14:textId="2DBC21E9" w:rsidR="00C12EF1" w:rsidRDefault="00C12EF1" w:rsidP="00390AFE">
      <w:pPr>
        <w:pStyle w:val="ArIndent1"/>
        <w:tabs>
          <w:tab w:val="right" w:pos="10772"/>
        </w:tabs>
      </w:pPr>
      <w:r>
        <w:t>(b)</w:t>
      </w:r>
      <w:r>
        <w:tab/>
        <w:t xml:space="preserve">Sensors on the object indicate that its velocity will never exceed 55 metres per second. Determine the value of the </w:t>
      </w:r>
      <w:proofErr w:type="gramStart"/>
      <w:r>
        <w:t>constant</w:t>
      </w:r>
      <w:r w:rsidR="00390AFE">
        <w:t xml:space="preserve"> </w:t>
      </w:r>
      <w:proofErr w:type="gramEnd"/>
      <m:oMath>
        <m:r>
          <w:rPr>
            <w:rFonts w:ascii="Cambria Math" w:hAnsi="Cambria Math"/>
          </w:rPr>
          <m:t>k</m:t>
        </m:r>
      </m:oMath>
      <w:r>
        <w:t>.</w:t>
      </w:r>
      <w:r>
        <w:tab/>
        <w:t>(1 mark)</w:t>
      </w:r>
    </w:p>
    <w:p w14:paraId="76AED8C3" w14:textId="256DB75F" w:rsidR="00C12EF1" w:rsidRDefault="008A21CE" w:rsidP="00DE36CA">
      <w:pPr>
        <w:pStyle w:val="ArNormal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63A0CC" wp14:editId="312AB142">
                <wp:simplePos x="0" y="0"/>
                <wp:positionH relativeFrom="column">
                  <wp:posOffset>645795</wp:posOffset>
                </wp:positionH>
                <wp:positionV relativeFrom="paragraph">
                  <wp:posOffset>289560</wp:posOffset>
                </wp:positionV>
                <wp:extent cx="5740400" cy="2009140"/>
                <wp:effectExtent l="0" t="0" r="2540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0" cy="2009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9244"/>
                            </w:tblGrid>
                            <w:tr w:rsidR="00230C7C" w14:paraId="64355E57" w14:textId="77777777" w:rsidTr="008B073D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14:paraId="075BB4D7" w14:textId="77777777" w:rsidR="00230C7C" w:rsidRPr="00BC4B6B" w:rsidRDefault="00230C7C" w:rsidP="008B073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230C7C" w14:paraId="027F0555" w14:textId="77777777" w:rsidTr="008B073D">
                              <w:tc>
                                <w:tcPr>
                                  <w:tcW w:w="5000" w:type="pct"/>
                                </w:tcPr>
                                <w:p w14:paraId="725F4AD0" w14:textId="77777777" w:rsidR="00230C7C" w:rsidRPr="008A21CE" w:rsidRDefault="00230C7C" w:rsidP="008A21CE">
                                  <w:pPr>
                                    <w:pStyle w:val="Eqn"/>
                                    <w:rPr>
                                      <w:rFonts w:asciiTheme="minorHAnsi" w:eastAsiaTheme="minorEastAsia" w:hAnsi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As t→∞, v→55</m:t>
                                      </m:r>
                                    </m:oMath>
                                  </m:oMathPara>
                                </w:p>
                                <w:p w14:paraId="68524053" w14:textId="77777777" w:rsidR="00230C7C" w:rsidRPr="008A21CE" w:rsidRDefault="00230C7C" w:rsidP="008A21CE">
                                  <w:pPr>
                                    <w:pStyle w:val="Eqn"/>
                                    <w:rPr>
                                      <w:rFonts w:asciiTheme="minorHAnsi" w:eastAsiaTheme="minorEastAsia" w:hAnsi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55=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10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k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-k∞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oMath>
                                  </m:oMathPara>
                                </w:p>
                                <w:p w14:paraId="6A6F99CF" w14:textId="566C7E01" w:rsidR="00230C7C" w:rsidRPr="008A21CE" w:rsidRDefault="00230C7C" w:rsidP="008A21CE">
                                  <w:pPr>
                                    <w:pStyle w:val="Eqn"/>
                                    <w:rPr>
                                      <w:rFonts w:asciiTheme="minorHAnsi" w:eastAsiaTheme="minorEastAsia" w:hAnsi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55=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10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k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661659C7" w14:textId="11103566" w:rsidR="00230C7C" w:rsidRPr="008A21CE" w:rsidRDefault="00230C7C" w:rsidP="008A21CE">
                                  <w:pPr>
                                    <w:pStyle w:val="Eqn"/>
                                    <w:rPr>
                                      <w:rFonts w:asciiTheme="minorHAnsi" w:eastAsiaTheme="minorEastAsia" w:hAnsi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10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55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11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</w:tr>
                            <w:tr w:rsidR="00230C7C" w14:paraId="3127B473" w14:textId="77777777" w:rsidTr="008B073D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14:paraId="5DFC3FC8" w14:textId="77777777" w:rsidR="00230C7C" w:rsidRPr="00BC4B6B" w:rsidRDefault="00230C7C" w:rsidP="008B073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230C7C" w14:paraId="52A5ABC3" w14:textId="77777777" w:rsidTr="008B073D">
                              <w:tc>
                                <w:tcPr>
                                  <w:tcW w:w="5000" w:type="pct"/>
                                </w:tcPr>
                                <w:p w14:paraId="2104DD2C" w14:textId="7A2B12D7" w:rsidR="00230C7C" w:rsidRDefault="00230C7C" w:rsidP="008A21CE">
                                  <w:pPr>
                                    <w:pStyle w:val="ArNormal"/>
                                  </w:pPr>
                                  <w:r w:rsidRPr="008B073D"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  <w:t xml:space="preserve"> Determines value of k</w:t>
                                  </w:r>
                                </w:p>
                              </w:tc>
                            </w:tr>
                          </w:tbl>
                          <w:p w14:paraId="38BB3C52" w14:textId="77777777" w:rsidR="00230C7C" w:rsidRDefault="00230C7C" w:rsidP="008A21CE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50.85pt;margin-top:22.8pt;width:452pt;height:15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9244"/>
                      </w:tblGrid>
                      <w:tr w:rsidR="00230C7C" w14:paraId="64355E57" w14:textId="77777777" w:rsidTr="008B073D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14:paraId="075BB4D7" w14:textId="77777777" w:rsidR="00230C7C" w:rsidRPr="00BC4B6B" w:rsidRDefault="00230C7C" w:rsidP="008B073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230C7C" w14:paraId="027F0555" w14:textId="77777777" w:rsidTr="008B073D">
                        <w:tc>
                          <w:tcPr>
                            <w:tcW w:w="5000" w:type="pct"/>
                          </w:tcPr>
                          <w:p w14:paraId="725F4AD0" w14:textId="77777777" w:rsidR="00230C7C" w:rsidRPr="008A21CE" w:rsidRDefault="00230C7C" w:rsidP="008A21CE">
                            <w:pPr>
                              <w:pStyle w:val="Eqn"/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As t→∞, v→55</m:t>
                                </m:r>
                              </m:oMath>
                            </m:oMathPara>
                          </w:p>
                          <w:p w14:paraId="68524053" w14:textId="77777777" w:rsidR="00230C7C" w:rsidRPr="008A21CE" w:rsidRDefault="00230C7C" w:rsidP="008A21CE">
                            <w:pPr>
                              <w:pStyle w:val="Eqn"/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55=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-k∞</m:t>
                                        </m:r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  <w:p w14:paraId="6A6F99CF" w14:textId="566C7E01" w:rsidR="00230C7C" w:rsidRPr="008A21CE" w:rsidRDefault="00230C7C" w:rsidP="008A21CE">
                            <w:pPr>
                              <w:pStyle w:val="Eqn"/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55=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661659C7" w14:textId="11103566" w:rsidR="00230C7C" w:rsidRPr="008A21CE" w:rsidRDefault="00230C7C" w:rsidP="008A21CE">
                            <w:pPr>
                              <w:pStyle w:val="Eqn"/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11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</w:tr>
                      <w:tr w:rsidR="00230C7C" w14:paraId="3127B473" w14:textId="77777777" w:rsidTr="008B073D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14:paraId="5DFC3FC8" w14:textId="77777777" w:rsidR="00230C7C" w:rsidRPr="00BC4B6B" w:rsidRDefault="00230C7C" w:rsidP="008B073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230C7C" w14:paraId="52A5ABC3" w14:textId="77777777" w:rsidTr="008B073D">
                        <w:tc>
                          <w:tcPr>
                            <w:tcW w:w="5000" w:type="pct"/>
                          </w:tcPr>
                          <w:p w14:paraId="2104DD2C" w14:textId="7A2B12D7" w:rsidR="00230C7C" w:rsidRDefault="00230C7C" w:rsidP="008A21CE">
                            <w:pPr>
                              <w:pStyle w:val="ArNormal"/>
                            </w:pPr>
                            <w:r w:rsidRPr="008B073D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Determines value of k</w:t>
                            </w:r>
                          </w:p>
                        </w:tc>
                      </w:tr>
                    </w:tbl>
                    <w:p w14:paraId="38BB3C52" w14:textId="77777777" w:rsidR="00230C7C" w:rsidRDefault="00230C7C" w:rsidP="008A21CE"/>
                  </w:txbxContent>
                </v:textbox>
              </v:shape>
            </w:pict>
          </mc:Fallback>
        </mc:AlternateContent>
      </w:r>
      <w:r w:rsidR="00C12EF1">
        <w:br w:type="page"/>
      </w:r>
    </w:p>
    <w:p w14:paraId="156734F6" w14:textId="7428AD67" w:rsidR="001D1DD6" w:rsidRPr="00C46286" w:rsidRDefault="004E2E5B" w:rsidP="001D1DD6">
      <w:pPr>
        <w:pStyle w:val="ArNormal"/>
        <w:tabs>
          <w:tab w:val="right" w:pos="10772"/>
        </w:tabs>
        <w:rPr>
          <w:b/>
        </w:rPr>
      </w:pPr>
      <w:r>
        <w:rPr>
          <w:b/>
        </w:rPr>
        <w:lastRenderedPageBreak/>
        <w:t>Question 3</w:t>
      </w:r>
      <w:r w:rsidR="001D1DD6" w:rsidRPr="00C46286">
        <w:rPr>
          <w:b/>
        </w:rPr>
        <w:tab/>
        <w:t>(6</w:t>
      </w:r>
      <w:r w:rsidR="001D1DD6">
        <w:rPr>
          <w:b/>
        </w:rPr>
        <w:t xml:space="preserve"> marks)</w:t>
      </w:r>
    </w:p>
    <w:p w14:paraId="336771B2" w14:textId="77777777" w:rsidR="001D1DD6" w:rsidRDefault="001D1DD6" w:rsidP="001D1DD6">
      <w:pPr>
        <w:pStyle w:val="ArNormal"/>
      </w:pPr>
    </w:p>
    <w:p w14:paraId="22819993" w14:textId="77777777" w:rsidR="001D1DD6" w:rsidRDefault="001D1DD6" w:rsidP="001D1DD6">
      <w:pPr>
        <w:pStyle w:val="ArNormal"/>
      </w:pPr>
      <w:r>
        <w:t>Kelly and Patsy meet up once a week for coffee.  The time (</w:t>
      </w:r>
      <m:oMath>
        <m:r>
          <w:rPr>
            <w:rFonts w:ascii="Cambria Math" w:hAnsi="Cambria Math"/>
          </w:rPr>
          <m:t>T</m:t>
        </m:r>
      </m:oMath>
      <w:r>
        <w:t xml:space="preserve">) in minutes that Kelly arrives later than Patsy is uniformly distributed </w:t>
      </w:r>
      <w:proofErr w:type="gramStart"/>
      <w:r>
        <w:t xml:space="preserve">with </w:t>
      </w:r>
      <w:proofErr w:type="gramEnd"/>
      <m:oMath>
        <m:r>
          <w:rPr>
            <w:rFonts w:ascii="Cambria Math" w:hAnsi="Cambria Math"/>
          </w:rPr>
          <m:t>-5≤T≤10</m:t>
        </m:r>
      </m:oMath>
      <w:r>
        <w:t xml:space="preserve">.  The population mean is 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=2.5</m:t>
        </m:r>
      </m:oMath>
      <w:r>
        <w:t xml:space="preserve"> and the population variance </w:t>
      </w:r>
      <w:proofErr w:type="gramStart"/>
      <w:r>
        <w:t xml:space="preserve">is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=18.75</m:t>
        </m:r>
      </m:oMath>
      <w:r>
        <w:t>.</w:t>
      </w:r>
    </w:p>
    <w:p w14:paraId="60ED630F" w14:textId="77777777" w:rsidR="001D1DD6" w:rsidRDefault="001D1DD6" w:rsidP="001D1DD6">
      <w:pPr>
        <w:pStyle w:val="ArIndent1"/>
      </w:pPr>
    </w:p>
    <w:p w14:paraId="0DFE1B4E" w14:textId="77777777" w:rsidR="001D1DD6" w:rsidRDefault="001D1DD6" w:rsidP="001D1DD6">
      <w:pPr>
        <w:pStyle w:val="ArNormal"/>
      </w:pPr>
      <w:r>
        <w:t xml:space="preserve">Patsy decides to keep a record of how late (or early) Kelly is over the course of a year (52 meet-ups).  She determines the sample mean </w:t>
      </w:r>
      <m:oMath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 for this data.</w:t>
      </w:r>
    </w:p>
    <w:p w14:paraId="686A458B" w14:textId="77777777" w:rsidR="001D1DD6" w:rsidRDefault="001D1DD6" w:rsidP="001D1DD6">
      <w:pPr>
        <w:pStyle w:val="ArIndent1"/>
      </w:pPr>
    </w:p>
    <w:p w14:paraId="4FFAC6E7" w14:textId="77777777" w:rsidR="001D1DD6" w:rsidRDefault="001D1DD6" w:rsidP="00012816">
      <w:pPr>
        <w:pStyle w:val="ArIndent1"/>
        <w:tabs>
          <w:tab w:val="right" w:pos="10772"/>
        </w:tabs>
      </w:pPr>
      <w:r>
        <w:t>(</w:t>
      </w:r>
      <w:proofErr w:type="gramStart"/>
      <w:r>
        <w:t>a</w:t>
      </w:r>
      <w:proofErr w:type="gramEnd"/>
      <w:r>
        <w:t>)</w:t>
      </w:r>
      <w:r>
        <w:tab/>
        <w:t xml:space="preserve">Determine </w:t>
      </w:r>
      <m:oMath>
        <m:r>
          <w:rPr>
            <w:rFonts w:ascii="Cambria Math" w:hAnsi="Cambria Math"/>
          </w:rPr>
          <m:t>P(2≤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  <m:r>
          <w:rPr>
            <w:rFonts w:ascii="Cambria Math" w:hAnsi="Cambria Math"/>
          </w:rPr>
          <m:t>≤3)</m:t>
        </m:r>
      </m:oMath>
      <w:r>
        <w:t xml:space="preserve"> correct to 2 decimal places.</w:t>
      </w:r>
      <w:r>
        <w:tab/>
        <w:t>(3 marks)</w:t>
      </w:r>
    </w:p>
    <w:p w14:paraId="62AD6ADA" w14:textId="14A478D2" w:rsidR="001D1DD6" w:rsidRDefault="00DF171D" w:rsidP="001D1DD6">
      <w:pPr>
        <w:pStyle w:val="ArIndent2"/>
        <w:tabs>
          <w:tab w:val="right" w:pos="10772"/>
        </w:tabs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187E9D" wp14:editId="2E9D48F6">
                <wp:simplePos x="0" y="0"/>
                <wp:positionH relativeFrom="column">
                  <wp:posOffset>798195</wp:posOffset>
                </wp:positionH>
                <wp:positionV relativeFrom="paragraph">
                  <wp:posOffset>87630</wp:posOffset>
                </wp:positionV>
                <wp:extent cx="5740400" cy="1578610"/>
                <wp:effectExtent l="0" t="0" r="25400" b="215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0" cy="15786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9244"/>
                            </w:tblGrid>
                            <w:tr w:rsidR="00230C7C" w14:paraId="185038D5" w14:textId="77777777" w:rsidTr="008B073D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14:paraId="61E7E52F" w14:textId="77777777" w:rsidR="00230C7C" w:rsidRPr="00BC4B6B" w:rsidRDefault="00230C7C" w:rsidP="008B073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230C7C" w14:paraId="48C9E10A" w14:textId="77777777" w:rsidTr="008B073D">
                              <w:tc>
                                <w:tcPr>
                                  <w:tcW w:w="5000" w:type="pct"/>
                                </w:tcPr>
                                <w:p w14:paraId="62470470" w14:textId="77777777" w:rsidR="00230C7C" w:rsidRPr="00DF171D" w:rsidRDefault="00B01123" w:rsidP="008A21CE">
                                  <w:pPr>
                                    <w:pStyle w:val="Eqn"/>
                                    <w:rPr>
                                      <w:rFonts w:asciiTheme="minorHAnsi" w:eastAsiaTheme="minorEastAsia" w:hAnsiTheme="minorHAnsi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~N(2.5, 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ad>
                                                    <m:radPr>
                                                      <m:degHide m:val="1"/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radPr>
                                                    <m:deg/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18.75</m:t>
                                                      </m:r>
                                                    </m:e>
                                                  </m:rad>
                                                </m:num>
                                                <m:den>
                                                  <m:rad>
                                                    <m:radPr>
                                                      <m:degHide m:val="1"/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radPr>
                                                    <m:deg/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52</m:t>
                                                      </m:r>
                                                    </m:e>
                                                  </m:rad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14:paraId="658F62B0" w14:textId="37B9141A" w:rsidR="00230C7C" w:rsidRPr="008A21CE" w:rsidRDefault="00230C7C" w:rsidP="008A21CE">
                                  <w:pPr>
                                    <w:pStyle w:val="Eqn"/>
                                    <w:rPr>
                                      <w:rFonts w:asciiTheme="minorHAnsi" w:eastAsiaTheme="minorEastAsia" w:hAnsi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2≤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</m:acc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≤3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=0.5950   (4 dp)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230C7C" w14:paraId="20CDF5C5" w14:textId="77777777" w:rsidTr="008B073D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14:paraId="03CB1414" w14:textId="77777777" w:rsidR="00230C7C" w:rsidRPr="00BC4B6B" w:rsidRDefault="00230C7C" w:rsidP="008B073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230C7C" w14:paraId="5AE42D79" w14:textId="77777777" w:rsidTr="008B073D">
                              <w:tc>
                                <w:tcPr>
                                  <w:tcW w:w="5000" w:type="pct"/>
                                </w:tcPr>
                                <w:p w14:paraId="5C420F81" w14:textId="6D59BDDF" w:rsidR="00230C7C" w:rsidRDefault="00230C7C" w:rsidP="008A21CE">
                                  <w:pPr>
                                    <w:pStyle w:val="ArNormal"/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</w:pPr>
                                  <w:r w:rsidRPr="008B073D"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  <w:t xml:space="preserve"> States that the sample mean is normally distributed</w:t>
                                  </w:r>
                                </w:p>
                                <w:p w14:paraId="1E6B4FDF" w14:textId="15E3E20D" w:rsidR="00230C7C" w:rsidRDefault="00230C7C" w:rsidP="00DF171D">
                                  <w:pPr>
                                    <w:spacing w:after="0"/>
                                  </w:pPr>
                                  <w:r w:rsidRPr="008B073D">
                                    <w:sym w:font="Wingdings" w:char="F0FC"/>
                                  </w:r>
                                  <w:r>
                                    <w:t xml:space="preserve"> States the parameters of the sample mean</w:t>
                                  </w:r>
                                </w:p>
                                <w:p w14:paraId="185A4A61" w14:textId="2B79CB78" w:rsidR="00230C7C" w:rsidRDefault="00230C7C" w:rsidP="00DF171D">
                                  <w:pPr>
                                    <w:spacing w:after="0"/>
                                  </w:pPr>
                                  <w:r w:rsidRPr="008B073D">
                                    <w:sym w:font="Wingdings" w:char="F0FC"/>
                                  </w:r>
                                  <w:r>
                                    <w:t xml:space="preserve"> Calculates the probability</w:t>
                                  </w:r>
                                </w:p>
                              </w:tc>
                            </w:tr>
                          </w:tbl>
                          <w:p w14:paraId="7EB16AAC" w14:textId="2C14759D" w:rsidR="00230C7C" w:rsidRDefault="00230C7C" w:rsidP="00DF171D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62.85pt;margin-top:6.9pt;width:452pt;height:124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9244"/>
                      </w:tblGrid>
                      <w:tr w:rsidR="00230C7C" w14:paraId="185038D5" w14:textId="77777777" w:rsidTr="008B073D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14:paraId="61E7E52F" w14:textId="77777777" w:rsidR="00230C7C" w:rsidRPr="00BC4B6B" w:rsidRDefault="00230C7C" w:rsidP="008B073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230C7C" w14:paraId="48C9E10A" w14:textId="77777777" w:rsidTr="008B073D">
                        <w:tc>
                          <w:tcPr>
                            <w:tcW w:w="5000" w:type="pct"/>
                          </w:tcPr>
                          <w:p w14:paraId="62470470" w14:textId="77777777" w:rsidR="00230C7C" w:rsidRPr="00DF171D" w:rsidRDefault="00B01123" w:rsidP="008A21CE">
                            <w:pPr>
                              <w:pStyle w:val="Eqn"/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~N(2.5,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ad>
                                              <m:radPr>
                                                <m:degHide m:val="1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radPr>
                                              <m:deg/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18.75</m:t>
                                                </m:r>
                                              </m:e>
                                            </m:rad>
                                          </m:num>
                                          <m:den>
                                            <m:rad>
                                              <m:radPr>
                                                <m:degHide m:val="1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radPr>
                                              <m:deg/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52</m:t>
                                                </m:r>
                                              </m:e>
                                            </m:rad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658F62B0" w14:textId="37B9141A" w:rsidR="00230C7C" w:rsidRPr="008A21CE" w:rsidRDefault="00230C7C" w:rsidP="008A21CE">
                            <w:pPr>
                              <w:pStyle w:val="Eqn"/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2≤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</w:rPr>
                                      <m:t>≤3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=0.5950   (4 dp)</m:t>
                                </m:r>
                              </m:oMath>
                            </m:oMathPara>
                          </w:p>
                        </w:tc>
                      </w:tr>
                      <w:tr w:rsidR="00230C7C" w14:paraId="20CDF5C5" w14:textId="77777777" w:rsidTr="008B073D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14:paraId="03CB1414" w14:textId="77777777" w:rsidR="00230C7C" w:rsidRPr="00BC4B6B" w:rsidRDefault="00230C7C" w:rsidP="008B073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230C7C" w14:paraId="5AE42D79" w14:textId="77777777" w:rsidTr="008B073D">
                        <w:tc>
                          <w:tcPr>
                            <w:tcW w:w="5000" w:type="pct"/>
                          </w:tcPr>
                          <w:p w14:paraId="5C420F81" w14:textId="6D59BDDF" w:rsidR="00230C7C" w:rsidRDefault="00230C7C" w:rsidP="008A21CE">
                            <w:pPr>
                              <w:pStyle w:val="ArNormal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8B073D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States that the sample mean is normally distributed</w:t>
                            </w:r>
                          </w:p>
                          <w:p w14:paraId="1E6B4FDF" w14:textId="15E3E20D" w:rsidR="00230C7C" w:rsidRDefault="00230C7C" w:rsidP="00DF171D">
                            <w:pPr>
                              <w:spacing w:after="0"/>
                            </w:pPr>
                            <w:r w:rsidRPr="008B073D">
                              <w:sym w:font="Wingdings" w:char="F0FC"/>
                            </w:r>
                            <w:r>
                              <w:t xml:space="preserve"> States the parameters of the sample mean</w:t>
                            </w:r>
                          </w:p>
                          <w:p w14:paraId="185A4A61" w14:textId="2B79CB78" w:rsidR="00230C7C" w:rsidRDefault="00230C7C" w:rsidP="00DF171D">
                            <w:pPr>
                              <w:spacing w:after="0"/>
                            </w:pPr>
                            <w:r w:rsidRPr="008B073D">
                              <w:sym w:font="Wingdings" w:char="F0FC"/>
                            </w:r>
                            <w:r>
                              <w:t xml:space="preserve"> Calculates the probability</w:t>
                            </w:r>
                          </w:p>
                        </w:tc>
                      </w:tr>
                    </w:tbl>
                    <w:p w14:paraId="7EB16AAC" w14:textId="2C14759D" w:rsidR="00230C7C" w:rsidRDefault="00230C7C" w:rsidP="00DF171D"/>
                  </w:txbxContent>
                </v:textbox>
              </v:shape>
            </w:pict>
          </mc:Fallback>
        </mc:AlternateContent>
      </w:r>
    </w:p>
    <w:p w14:paraId="31E90C5B" w14:textId="517A84E9" w:rsidR="001D1DD6" w:rsidRDefault="001D1DD6" w:rsidP="001D1DD6">
      <w:pPr>
        <w:pStyle w:val="ArIndent2"/>
        <w:tabs>
          <w:tab w:val="right" w:pos="10772"/>
        </w:tabs>
      </w:pPr>
    </w:p>
    <w:p w14:paraId="548BCCC2" w14:textId="77777777" w:rsidR="001D1DD6" w:rsidRDefault="001D1DD6" w:rsidP="001D1DD6">
      <w:pPr>
        <w:pStyle w:val="ArIndent2"/>
        <w:tabs>
          <w:tab w:val="right" w:pos="10772"/>
        </w:tabs>
      </w:pPr>
    </w:p>
    <w:p w14:paraId="123B162E" w14:textId="2A6F8DED" w:rsidR="001D1DD6" w:rsidRDefault="001D1DD6" w:rsidP="001D1DD6">
      <w:pPr>
        <w:pStyle w:val="ArIndent2"/>
        <w:tabs>
          <w:tab w:val="right" w:pos="10772"/>
        </w:tabs>
      </w:pPr>
    </w:p>
    <w:p w14:paraId="7FCEA52B" w14:textId="77777777" w:rsidR="001D1DD6" w:rsidRDefault="001D1DD6" w:rsidP="001D1DD6">
      <w:pPr>
        <w:pStyle w:val="ArIndent2"/>
        <w:tabs>
          <w:tab w:val="right" w:pos="10772"/>
        </w:tabs>
      </w:pPr>
    </w:p>
    <w:p w14:paraId="35A3673F" w14:textId="77777777" w:rsidR="001D1DD6" w:rsidRDefault="001D1DD6" w:rsidP="001D1DD6">
      <w:pPr>
        <w:pStyle w:val="ArIndent2"/>
        <w:tabs>
          <w:tab w:val="right" w:pos="10772"/>
        </w:tabs>
      </w:pPr>
    </w:p>
    <w:p w14:paraId="58BCA2D8" w14:textId="77777777" w:rsidR="001D1DD6" w:rsidRDefault="001D1DD6" w:rsidP="001D1DD6">
      <w:pPr>
        <w:pStyle w:val="ArIndent2"/>
        <w:tabs>
          <w:tab w:val="right" w:pos="10772"/>
        </w:tabs>
      </w:pPr>
    </w:p>
    <w:p w14:paraId="57C012D5" w14:textId="77777777" w:rsidR="001D1DD6" w:rsidRDefault="001D1DD6" w:rsidP="001D1DD6">
      <w:pPr>
        <w:pStyle w:val="ArIndent2"/>
        <w:tabs>
          <w:tab w:val="right" w:pos="10772"/>
        </w:tabs>
      </w:pPr>
    </w:p>
    <w:p w14:paraId="7E9F5176" w14:textId="77777777" w:rsidR="001D1DD6" w:rsidRDefault="001D1DD6" w:rsidP="001D1DD6">
      <w:pPr>
        <w:pStyle w:val="ArIndent2"/>
        <w:tabs>
          <w:tab w:val="right" w:pos="10772"/>
        </w:tabs>
      </w:pPr>
    </w:p>
    <w:p w14:paraId="6304BE76" w14:textId="77777777" w:rsidR="00DF171D" w:rsidRDefault="00DF171D" w:rsidP="001D1DD6">
      <w:pPr>
        <w:pStyle w:val="ArIndent1"/>
      </w:pPr>
    </w:p>
    <w:p w14:paraId="41052523" w14:textId="77777777" w:rsidR="001D1DD6" w:rsidRDefault="001D1DD6" w:rsidP="001D1DD6">
      <w:pPr>
        <w:pStyle w:val="ArIndent1"/>
      </w:pPr>
      <w:r>
        <w:t>(b)</w:t>
      </w:r>
      <w:r>
        <w:tab/>
        <w:t xml:space="preserve">If a large number of samples, each with 52 meet-ups, </w:t>
      </w:r>
      <w:proofErr w:type="gramStart"/>
      <w:r>
        <w:t>is</w:t>
      </w:r>
      <w:proofErr w:type="gramEnd"/>
      <w:r>
        <w:t xml:space="preserve"> taken, sketch the likely distribution of the sample mean </w:t>
      </w:r>
      <m:oMath>
        <m:r>
          <w:rPr>
            <w:rFonts w:ascii="Cambria Math" w:hAnsi="Cambria Math"/>
          </w:rPr>
          <m:t>T</m:t>
        </m:r>
      </m:oMath>
      <w:r>
        <w:t xml:space="preserve"> below.</w:t>
      </w:r>
    </w:p>
    <w:p w14:paraId="7D6E808F" w14:textId="77777777" w:rsidR="001D1DD6" w:rsidRDefault="001D1DD6" w:rsidP="001D1DD6">
      <w:pPr>
        <w:pStyle w:val="ArIndent2"/>
        <w:tabs>
          <w:tab w:val="right" w:pos="10772"/>
        </w:tabs>
      </w:pPr>
    </w:p>
    <w:p w14:paraId="1346EDC8" w14:textId="1D4DB7E4" w:rsidR="001D1DD6" w:rsidRDefault="001D1DD6" w:rsidP="001D1DD6">
      <w:pPr>
        <w:pStyle w:val="ArIndent2"/>
        <w:tabs>
          <w:tab w:val="right" w:pos="10772"/>
        </w:tabs>
      </w:pPr>
      <w:r>
        <w:tab/>
        <w:t>In the diagram indicate or refer to the calculation from part (a)</w:t>
      </w:r>
      <w:r>
        <w:tab/>
        <w:t>(3 marks)</w:t>
      </w:r>
    </w:p>
    <w:p w14:paraId="231CC0A3" w14:textId="2B8FD049" w:rsidR="001D1DD6" w:rsidRDefault="00A61846" w:rsidP="001D1DD6">
      <w:pPr>
        <w:pStyle w:val="ArIndent1"/>
      </w:pPr>
      <w:r>
        <w:rPr>
          <w:noProof/>
          <w:lang w:val="en-AU" w:eastAsia="en-AU"/>
        </w:rPr>
        <w:drawing>
          <wp:anchor distT="0" distB="0" distL="114300" distR="114300" simplePos="0" relativeHeight="251673600" behindDoc="0" locked="0" layoutInCell="1" allowOverlap="1" wp14:anchorId="5DBECE19" wp14:editId="46346423">
            <wp:simplePos x="0" y="0"/>
            <wp:positionH relativeFrom="column">
              <wp:posOffset>932815</wp:posOffset>
            </wp:positionH>
            <wp:positionV relativeFrom="paragraph">
              <wp:posOffset>70485</wp:posOffset>
            </wp:positionV>
            <wp:extent cx="4889500" cy="2886075"/>
            <wp:effectExtent l="0" t="0" r="12700" b="9525"/>
            <wp:wrapSquare wrapText="bothSides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1702C9" w14:textId="70709EFA" w:rsidR="001D1DD6" w:rsidRDefault="001D1DD6" w:rsidP="001D1DD6">
      <w:pPr>
        <w:pStyle w:val="ArIndent1"/>
      </w:pPr>
    </w:p>
    <w:p w14:paraId="0AD29D22" w14:textId="77777777" w:rsidR="001D1DD6" w:rsidRDefault="001D1DD6" w:rsidP="001D1DD6">
      <w:pPr>
        <w:pStyle w:val="ArIndent1"/>
      </w:pPr>
    </w:p>
    <w:p w14:paraId="239ADF4D" w14:textId="4C4A473C" w:rsidR="001D1DD6" w:rsidRDefault="009C31C7">
      <w:pPr>
        <w:spacing w:after="0" w:line="240" w:lineRule="auto"/>
        <w:rPr>
          <w:rFonts w:ascii="Arial" w:eastAsia="Times New Roman" w:hAnsi="Arial" w:cs="Times New Roman"/>
          <w:b/>
          <w:iCs/>
          <w:sz w:val="24"/>
          <w:szCs w:val="24"/>
          <w:lang w:val="en-GB" w:eastAsia="ja-JP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530E37" wp14:editId="5CA9B9AF">
                <wp:simplePos x="0" y="0"/>
                <wp:positionH relativeFrom="column">
                  <wp:posOffset>789305</wp:posOffset>
                </wp:positionH>
                <wp:positionV relativeFrom="paragraph">
                  <wp:posOffset>2701925</wp:posOffset>
                </wp:positionV>
                <wp:extent cx="5740400" cy="1148080"/>
                <wp:effectExtent l="0" t="0" r="25400" b="203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0" cy="11480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9244"/>
                            </w:tblGrid>
                            <w:tr w:rsidR="00230C7C" w14:paraId="20F66188" w14:textId="77777777" w:rsidTr="008B073D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14:paraId="68911598" w14:textId="77777777" w:rsidR="00230C7C" w:rsidRPr="00BC4B6B" w:rsidRDefault="00230C7C" w:rsidP="008B073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230C7C" w14:paraId="6E28D30D" w14:textId="77777777" w:rsidTr="008B073D">
                              <w:tc>
                                <w:tcPr>
                                  <w:tcW w:w="5000" w:type="pct"/>
                                </w:tcPr>
                                <w:p w14:paraId="05AA37BC" w14:textId="397609CF" w:rsidR="00230C7C" w:rsidRPr="008A21CE" w:rsidRDefault="00230C7C" w:rsidP="009C31C7">
                                  <w:pPr>
                                    <w:pStyle w:val="Eqn"/>
                                    <w:rPr>
                                      <w:rFonts w:asciiTheme="minorHAnsi" w:eastAsiaTheme="minorEastAsia" w:hAnsiTheme="minorHAnsi"/>
                                    </w:rPr>
                                  </w:pPr>
                                  <w:r>
                                    <w:rPr>
                                      <w:rFonts w:asciiTheme="minorHAnsi" w:eastAsiaTheme="minorEastAsia" w:hAnsiTheme="minorHAnsi"/>
                                    </w:rPr>
                                    <w:t xml:space="preserve">As above.  There is approximately 60% of the total area under the curve between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2≤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</w:rPr>
                                      <m:t>≤3</m:t>
                                    </m:r>
                                  </m:oMath>
                                </w:p>
                              </w:tc>
                            </w:tr>
                            <w:tr w:rsidR="00230C7C" w14:paraId="36D1E5AC" w14:textId="77777777" w:rsidTr="008B073D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14:paraId="2F359CEC" w14:textId="77777777" w:rsidR="00230C7C" w:rsidRPr="00BC4B6B" w:rsidRDefault="00230C7C" w:rsidP="008B073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230C7C" w14:paraId="11B6CD0B" w14:textId="77777777" w:rsidTr="008B073D">
                              <w:tc>
                                <w:tcPr>
                                  <w:tcW w:w="5000" w:type="pct"/>
                                </w:tcPr>
                                <w:p w14:paraId="2D64CC74" w14:textId="390F7F47" w:rsidR="00230C7C" w:rsidRDefault="00230C7C" w:rsidP="008A21CE">
                                  <w:pPr>
                                    <w:pStyle w:val="ArNormal"/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</w:pPr>
                                  <w:r w:rsidRPr="008B073D"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  <w:t xml:space="preserve"> Indicates a normal distribution centred at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=2.5</m:t>
                                    </m:r>
                                  </m:oMath>
                                </w:p>
                                <w:p w14:paraId="0F04573C" w14:textId="5E4AB5E6" w:rsidR="00230C7C" w:rsidRDefault="00230C7C" w:rsidP="00DF171D">
                                  <w:pPr>
                                    <w:spacing w:after="0"/>
                                  </w:pPr>
                                  <w:r w:rsidRPr="008B073D">
                                    <w:sym w:font="Wingdings" w:char="F0FC"/>
                                  </w:r>
                                  <w:r>
                                    <w:t xml:space="preserve"> Indicates a standard deviation of just over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0.5</m:t>
                                    </m:r>
                                  </m:oMath>
                                </w:p>
                                <w:p w14:paraId="34934B26" w14:textId="2063ABF5" w:rsidR="00230C7C" w:rsidRDefault="00230C7C" w:rsidP="00C579BD">
                                  <w:pPr>
                                    <w:spacing w:after="0"/>
                                  </w:pPr>
                                  <w:r w:rsidRPr="008B073D">
                                    <w:sym w:font="Wingdings" w:char="F0FC"/>
                                  </w:r>
                                  <w:r>
                                    <w:t xml:space="preserve"> Refers to the probability from part (a)</w:t>
                                  </w:r>
                                </w:p>
                              </w:tc>
                            </w:tr>
                          </w:tbl>
                          <w:p w14:paraId="2CE4E97A" w14:textId="77777777" w:rsidR="00230C7C" w:rsidRDefault="00230C7C" w:rsidP="009C31C7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62.15pt;margin-top:212.75pt;width:452pt;height:9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9244"/>
                      </w:tblGrid>
                      <w:tr w:rsidR="00230C7C" w14:paraId="20F66188" w14:textId="77777777" w:rsidTr="008B073D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14:paraId="68911598" w14:textId="77777777" w:rsidR="00230C7C" w:rsidRPr="00BC4B6B" w:rsidRDefault="00230C7C" w:rsidP="008B073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230C7C" w14:paraId="6E28D30D" w14:textId="77777777" w:rsidTr="008B073D">
                        <w:tc>
                          <w:tcPr>
                            <w:tcW w:w="5000" w:type="pct"/>
                          </w:tcPr>
                          <w:p w14:paraId="05AA37BC" w14:textId="397609CF" w:rsidR="00230C7C" w:rsidRPr="008A21CE" w:rsidRDefault="00230C7C" w:rsidP="009C31C7">
                            <w:pPr>
                              <w:pStyle w:val="Eqn"/>
                              <w:rPr>
                                <w:rFonts w:asciiTheme="minorHAnsi" w:eastAsiaTheme="minorEastAsia" w:hAnsiTheme="minorHAnsi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</w:rPr>
                              <w:t xml:space="preserve">As above.  There is approximately 60% of the total area under the curve between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2≤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≤3</m:t>
                              </m:r>
                            </m:oMath>
                          </w:p>
                        </w:tc>
                      </w:tr>
                      <w:tr w:rsidR="00230C7C" w14:paraId="36D1E5AC" w14:textId="77777777" w:rsidTr="008B073D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14:paraId="2F359CEC" w14:textId="77777777" w:rsidR="00230C7C" w:rsidRPr="00BC4B6B" w:rsidRDefault="00230C7C" w:rsidP="008B073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230C7C" w14:paraId="11B6CD0B" w14:textId="77777777" w:rsidTr="008B073D">
                        <w:tc>
                          <w:tcPr>
                            <w:tcW w:w="5000" w:type="pct"/>
                          </w:tcPr>
                          <w:p w14:paraId="2D64CC74" w14:textId="390F7F47" w:rsidR="00230C7C" w:rsidRDefault="00230C7C" w:rsidP="008A21CE">
                            <w:pPr>
                              <w:pStyle w:val="ArNormal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8B073D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Indicates a normal distribution centred at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=2.5</m:t>
                              </m:r>
                            </m:oMath>
                          </w:p>
                          <w:p w14:paraId="0F04573C" w14:textId="5E4AB5E6" w:rsidR="00230C7C" w:rsidRDefault="00230C7C" w:rsidP="00DF171D">
                            <w:pPr>
                              <w:spacing w:after="0"/>
                            </w:pPr>
                            <w:r w:rsidRPr="008B073D">
                              <w:sym w:font="Wingdings" w:char="F0FC"/>
                            </w:r>
                            <w:r>
                              <w:t xml:space="preserve"> Indicates a standard deviation of just over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oMath>
                          </w:p>
                          <w:p w14:paraId="34934B26" w14:textId="2063ABF5" w:rsidR="00230C7C" w:rsidRDefault="00230C7C" w:rsidP="00C579BD">
                            <w:pPr>
                              <w:spacing w:after="0"/>
                            </w:pPr>
                            <w:r w:rsidRPr="008B073D">
                              <w:sym w:font="Wingdings" w:char="F0FC"/>
                            </w:r>
                            <w:r>
                              <w:t xml:space="preserve"> Refers to the probability from part (a)</w:t>
                            </w:r>
                          </w:p>
                        </w:tc>
                      </w:tr>
                    </w:tbl>
                    <w:p w14:paraId="2CE4E97A" w14:textId="77777777" w:rsidR="00230C7C" w:rsidRDefault="00230C7C" w:rsidP="009C31C7"/>
                  </w:txbxContent>
                </v:textbox>
              </v:shape>
            </w:pict>
          </mc:Fallback>
        </mc:AlternateContent>
      </w:r>
      <w:r w:rsidR="001D1DD6">
        <w:rPr>
          <w:b/>
        </w:rPr>
        <w:br w:type="page"/>
      </w:r>
    </w:p>
    <w:p w14:paraId="151209E3" w14:textId="7BBB6C28" w:rsidR="001D1DD6" w:rsidRPr="00390AFE" w:rsidRDefault="004E2E5B" w:rsidP="001D1DD6">
      <w:pPr>
        <w:pStyle w:val="ArNormal"/>
        <w:tabs>
          <w:tab w:val="right" w:pos="10772"/>
        </w:tabs>
        <w:rPr>
          <w:b/>
        </w:rPr>
      </w:pPr>
      <w:r>
        <w:rPr>
          <w:b/>
        </w:rPr>
        <w:lastRenderedPageBreak/>
        <w:t>Question 4</w:t>
      </w:r>
      <w:r w:rsidR="001D1DD6" w:rsidRPr="00390AFE">
        <w:rPr>
          <w:b/>
        </w:rPr>
        <w:tab/>
        <w:t>(6 marks)</w:t>
      </w:r>
    </w:p>
    <w:p w14:paraId="7011FE83" w14:textId="77777777" w:rsidR="001D1DD6" w:rsidRDefault="001D1DD6" w:rsidP="001D1DD6">
      <w:pPr>
        <w:pStyle w:val="ArNormal"/>
        <w:rPr>
          <w:rFonts w:cs="Arial"/>
        </w:rPr>
      </w:pPr>
    </w:p>
    <w:p w14:paraId="7D5DD881" w14:textId="77777777" w:rsidR="001D1DD6" w:rsidRDefault="001D1DD6" w:rsidP="001D1DD6">
      <w:pPr>
        <w:pStyle w:val="ArIndent1"/>
      </w:pPr>
      <w:r>
        <w:t>(a)</w:t>
      </w:r>
      <w:r>
        <w:tab/>
        <w:t>The position of a particle is given</w:t>
      </w:r>
      <w:r w:rsidRPr="00B86225">
        <w:t xml:space="preserve"> </w:t>
      </w:r>
      <w:r>
        <w:t xml:space="preserve">by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-2t</m:t>
            </m:r>
          </m:sup>
        </m:sSup>
      </m:oMath>
      <w:r>
        <w:t xml:space="preserve"> where </w:t>
      </w:r>
      <m:oMath>
        <m:r>
          <w:rPr>
            <w:rFonts w:ascii="Cambria Math" w:hAnsi="Cambria Math"/>
          </w:rPr>
          <m:t>t</m:t>
        </m:r>
      </m:oMath>
      <w:r>
        <w:t xml:space="preserve"> is measured in minutes.</w:t>
      </w:r>
      <w:r w:rsidRPr="00B86225">
        <w:t xml:space="preserve"> </w:t>
      </w:r>
    </w:p>
    <w:p w14:paraId="1447C2E1" w14:textId="77777777" w:rsidR="001D1DD6" w:rsidRDefault="001D1DD6" w:rsidP="001D1DD6">
      <w:pPr>
        <w:pStyle w:val="ArIndent1"/>
        <w:tabs>
          <w:tab w:val="right" w:pos="10772"/>
        </w:tabs>
      </w:pPr>
      <w:r>
        <w:tab/>
        <w:t xml:space="preserve">Find the velocity and the acceleration </w:t>
      </w:r>
      <w:proofErr w:type="gramStart"/>
      <w:r>
        <w:t xml:space="preserve">at </w:t>
      </w:r>
      <w:proofErr w:type="gramEnd"/>
      <m:oMath>
        <m:r>
          <w:rPr>
            <w:rFonts w:ascii="Cambria Math" w:hAnsi="Cambria Math"/>
          </w:rPr>
          <m:t>t=1</m:t>
        </m:r>
      </m:oMath>
      <w:r>
        <w:t>.</w:t>
      </w:r>
      <w:r w:rsidRPr="00B86225">
        <w:tab/>
        <w:t>(3</w:t>
      </w:r>
      <w:r>
        <w:t xml:space="preserve"> marks</w:t>
      </w:r>
      <w:r w:rsidRPr="00B86225">
        <w:t>)</w:t>
      </w:r>
    </w:p>
    <w:p w14:paraId="200BE883" w14:textId="77777777" w:rsidR="001D1DD6" w:rsidRDefault="001D1DD6" w:rsidP="001D1DD6">
      <w:pPr>
        <w:pStyle w:val="ArNormal"/>
        <w:rPr>
          <w:rFonts w:cs="Arial"/>
        </w:rPr>
      </w:pPr>
    </w:p>
    <w:p w14:paraId="03E3BAF7" w14:textId="1D2B1226" w:rsidR="001D1DD6" w:rsidRDefault="00F40932" w:rsidP="001D1DD6">
      <w:pPr>
        <w:pStyle w:val="ArNormal"/>
        <w:rPr>
          <w:rFonts w:cs="Arial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4C3DB2" wp14:editId="18640A2F">
                <wp:simplePos x="0" y="0"/>
                <wp:positionH relativeFrom="column">
                  <wp:posOffset>502285</wp:posOffset>
                </wp:positionH>
                <wp:positionV relativeFrom="paragraph">
                  <wp:posOffset>48260</wp:posOffset>
                </wp:positionV>
                <wp:extent cx="5740400" cy="1578610"/>
                <wp:effectExtent l="0" t="0" r="25400" b="215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0" cy="15786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9244"/>
                            </w:tblGrid>
                            <w:tr w:rsidR="00230C7C" w14:paraId="193C3094" w14:textId="77777777" w:rsidTr="008B073D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14:paraId="03095CDD" w14:textId="77777777" w:rsidR="00230C7C" w:rsidRPr="00BC4B6B" w:rsidRDefault="00230C7C" w:rsidP="008B073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230C7C" w14:paraId="2F4F1D05" w14:textId="77777777" w:rsidTr="008B073D">
                              <w:tc>
                                <w:tcPr>
                                  <w:tcW w:w="5000" w:type="pct"/>
                                </w:tcPr>
                                <w:p w14:paraId="69A99A3E" w14:textId="77777777" w:rsidR="00230C7C" w:rsidRPr="00F40932" w:rsidRDefault="00230C7C" w:rsidP="00F40932">
                                  <w:pPr>
                                    <w:pStyle w:val="Eqn"/>
                                    <w:rPr>
                                      <w:rFonts w:asciiTheme="minorHAnsi" w:eastAsiaTheme="minorEastAsia" w:hAnsi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v=-2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-2t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14:paraId="1F097F8D" w14:textId="77777777" w:rsidR="00230C7C" w:rsidRPr="00F40932" w:rsidRDefault="00230C7C" w:rsidP="00F40932">
                                  <w:pPr>
                                    <w:pStyle w:val="Eqn"/>
                                    <w:rPr>
                                      <w:rFonts w:asciiTheme="minorHAnsi" w:eastAsiaTheme="minorEastAsia" w:hAnsi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a=4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-2t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14:paraId="1DCC2612" w14:textId="77777777" w:rsidR="00230C7C" w:rsidRPr="00F40932" w:rsidRDefault="00230C7C" w:rsidP="00F40932">
                                  <w:pPr>
                                    <w:pStyle w:val="Eqn"/>
                                    <w:rPr>
                                      <w:rFonts w:asciiTheme="minorHAnsi" w:eastAsiaTheme="minorEastAsia" w:hAnsi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v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=-2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=-0.27</m:t>
                                      </m:r>
                                    </m:oMath>
                                  </m:oMathPara>
                                </w:p>
                                <w:p w14:paraId="32CE4C3A" w14:textId="52213674" w:rsidR="00230C7C" w:rsidRPr="008A21CE" w:rsidRDefault="00230C7C" w:rsidP="00F40932">
                                  <w:pPr>
                                    <w:pStyle w:val="Eqn"/>
                                    <w:rPr>
                                      <w:rFonts w:asciiTheme="minorHAnsi" w:eastAsiaTheme="minorEastAsia" w:hAnsi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=0.54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230C7C" w14:paraId="233C8540" w14:textId="77777777" w:rsidTr="008B073D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14:paraId="09191B64" w14:textId="77777777" w:rsidR="00230C7C" w:rsidRPr="00BC4B6B" w:rsidRDefault="00230C7C" w:rsidP="008B073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230C7C" w14:paraId="0685109D" w14:textId="77777777" w:rsidTr="008B073D">
                              <w:tc>
                                <w:tcPr>
                                  <w:tcW w:w="5000" w:type="pct"/>
                                </w:tcPr>
                                <w:p w14:paraId="63D0AB62" w14:textId="3EB8AEA5" w:rsidR="00230C7C" w:rsidRDefault="00230C7C" w:rsidP="008A21CE">
                                  <w:pPr>
                                    <w:pStyle w:val="ArNormal"/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</w:pPr>
                                  <w:r w:rsidRPr="008B073D"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  <w:t xml:space="preserve"> Calculates expressions for velocity and acceleration</w:t>
                                  </w:r>
                                </w:p>
                                <w:p w14:paraId="574BC536" w14:textId="773BF6C1" w:rsidR="00230C7C" w:rsidRDefault="00230C7C" w:rsidP="00DF171D">
                                  <w:pPr>
                                    <w:spacing w:after="0"/>
                                  </w:pPr>
                                  <w:r w:rsidRPr="008B073D">
                                    <w:sym w:font="Wingdings" w:char="F0FC"/>
                                  </w:r>
                                  <w:r>
                                    <w:t xml:space="preserve"> Calculates velocity at t = 1</w:t>
                                  </w:r>
                                </w:p>
                                <w:p w14:paraId="10D99711" w14:textId="1CA0F31C" w:rsidR="00230C7C" w:rsidRDefault="00230C7C" w:rsidP="00F40932">
                                  <w:pPr>
                                    <w:spacing w:after="0"/>
                                  </w:pPr>
                                  <w:r w:rsidRPr="008B073D">
                                    <w:sym w:font="Wingdings" w:char="F0FC"/>
                                  </w:r>
                                  <w:r>
                                    <w:t xml:space="preserve"> Calculates acceleration at t = 1</w:t>
                                  </w:r>
                                </w:p>
                              </w:tc>
                            </w:tr>
                          </w:tbl>
                          <w:p w14:paraId="39DB1BAC" w14:textId="77777777" w:rsidR="00230C7C" w:rsidRDefault="00230C7C" w:rsidP="00F4093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39.55pt;margin-top:3.8pt;width:452pt;height:124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9244"/>
                      </w:tblGrid>
                      <w:tr w:rsidR="00230C7C" w14:paraId="193C3094" w14:textId="77777777" w:rsidTr="008B073D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14:paraId="03095CDD" w14:textId="77777777" w:rsidR="00230C7C" w:rsidRPr="00BC4B6B" w:rsidRDefault="00230C7C" w:rsidP="008B073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230C7C" w14:paraId="2F4F1D05" w14:textId="77777777" w:rsidTr="008B073D">
                        <w:tc>
                          <w:tcPr>
                            <w:tcW w:w="5000" w:type="pct"/>
                          </w:tcPr>
                          <w:p w14:paraId="69A99A3E" w14:textId="77777777" w:rsidR="00230C7C" w:rsidRPr="00F40932" w:rsidRDefault="00230C7C" w:rsidP="00F40932">
                            <w:pPr>
                              <w:pStyle w:val="Eqn"/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v=-2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-2t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1F097F8D" w14:textId="77777777" w:rsidR="00230C7C" w:rsidRPr="00F40932" w:rsidRDefault="00230C7C" w:rsidP="00F40932">
                            <w:pPr>
                              <w:pStyle w:val="Eqn"/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a=4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-2t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1DCC2612" w14:textId="77777777" w:rsidR="00230C7C" w:rsidRPr="00F40932" w:rsidRDefault="00230C7C" w:rsidP="00F40932">
                            <w:pPr>
                              <w:pStyle w:val="Eqn"/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=-2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=-0.27</m:t>
                                </m:r>
                              </m:oMath>
                            </m:oMathPara>
                          </w:p>
                          <w:p w14:paraId="32CE4C3A" w14:textId="52213674" w:rsidR="00230C7C" w:rsidRPr="008A21CE" w:rsidRDefault="00230C7C" w:rsidP="00F40932">
                            <w:pPr>
                              <w:pStyle w:val="Eqn"/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=4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=0.54</m:t>
                                </m:r>
                              </m:oMath>
                            </m:oMathPara>
                          </w:p>
                        </w:tc>
                      </w:tr>
                      <w:tr w:rsidR="00230C7C" w14:paraId="233C8540" w14:textId="77777777" w:rsidTr="008B073D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14:paraId="09191B64" w14:textId="77777777" w:rsidR="00230C7C" w:rsidRPr="00BC4B6B" w:rsidRDefault="00230C7C" w:rsidP="008B073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230C7C" w14:paraId="0685109D" w14:textId="77777777" w:rsidTr="008B073D">
                        <w:tc>
                          <w:tcPr>
                            <w:tcW w:w="5000" w:type="pct"/>
                          </w:tcPr>
                          <w:p w14:paraId="63D0AB62" w14:textId="3EB8AEA5" w:rsidR="00230C7C" w:rsidRDefault="00230C7C" w:rsidP="008A21CE">
                            <w:pPr>
                              <w:pStyle w:val="ArNormal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8B073D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Calculates expressions for velocity and acceleration</w:t>
                            </w:r>
                          </w:p>
                          <w:p w14:paraId="574BC536" w14:textId="773BF6C1" w:rsidR="00230C7C" w:rsidRDefault="00230C7C" w:rsidP="00DF171D">
                            <w:pPr>
                              <w:spacing w:after="0"/>
                            </w:pPr>
                            <w:r w:rsidRPr="008B073D">
                              <w:sym w:font="Wingdings" w:char="F0FC"/>
                            </w:r>
                            <w:r>
                              <w:t xml:space="preserve"> Calculates velocity at t = 1</w:t>
                            </w:r>
                          </w:p>
                          <w:p w14:paraId="10D99711" w14:textId="1CA0F31C" w:rsidR="00230C7C" w:rsidRDefault="00230C7C" w:rsidP="00F40932">
                            <w:pPr>
                              <w:spacing w:after="0"/>
                            </w:pPr>
                            <w:r w:rsidRPr="008B073D">
                              <w:sym w:font="Wingdings" w:char="F0FC"/>
                            </w:r>
                            <w:r>
                              <w:t xml:space="preserve"> Calculates acceleration at t = 1</w:t>
                            </w:r>
                          </w:p>
                        </w:tc>
                      </w:tr>
                    </w:tbl>
                    <w:p w14:paraId="39DB1BAC" w14:textId="77777777" w:rsidR="00230C7C" w:rsidRDefault="00230C7C" w:rsidP="00F40932"/>
                  </w:txbxContent>
                </v:textbox>
              </v:shape>
            </w:pict>
          </mc:Fallback>
        </mc:AlternateContent>
      </w:r>
    </w:p>
    <w:p w14:paraId="5288533F" w14:textId="35568EED" w:rsidR="001D1DD6" w:rsidRDefault="001D1DD6" w:rsidP="001D1DD6">
      <w:pPr>
        <w:pStyle w:val="ArNormal"/>
        <w:rPr>
          <w:rFonts w:cs="Arial"/>
        </w:rPr>
      </w:pPr>
    </w:p>
    <w:p w14:paraId="52EE7698" w14:textId="77777777" w:rsidR="001D1DD6" w:rsidRDefault="001D1DD6" w:rsidP="001D1DD6">
      <w:pPr>
        <w:pStyle w:val="ArNormal"/>
        <w:rPr>
          <w:rFonts w:cs="Arial"/>
        </w:rPr>
      </w:pPr>
    </w:p>
    <w:p w14:paraId="214895D7" w14:textId="77777777" w:rsidR="001D1DD6" w:rsidRDefault="001D1DD6" w:rsidP="001D1DD6">
      <w:pPr>
        <w:pStyle w:val="ArNormal"/>
        <w:rPr>
          <w:rFonts w:cs="Arial"/>
        </w:rPr>
      </w:pPr>
    </w:p>
    <w:p w14:paraId="78A90CCE" w14:textId="77777777" w:rsidR="001D1DD6" w:rsidRDefault="001D1DD6" w:rsidP="001D1DD6">
      <w:pPr>
        <w:pStyle w:val="ArNormal"/>
        <w:rPr>
          <w:rFonts w:cs="Arial"/>
        </w:rPr>
      </w:pPr>
    </w:p>
    <w:p w14:paraId="085D216B" w14:textId="77777777" w:rsidR="001D1DD6" w:rsidRDefault="001D1DD6" w:rsidP="001D1DD6">
      <w:pPr>
        <w:pStyle w:val="ArNormal"/>
        <w:rPr>
          <w:rFonts w:cs="Arial"/>
        </w:rPr>
      </w:pPr>
    </w:p>
    <w:p w14:paraId="77D7AC9B" w14:textId="77777777" w:rsidR="001D1DD6" w:rsidRDefault="001D1DD6" w:rsidP="001D1DD6">
      <w:pPr>
        <w:pStyle w:val="ArNormal"/>
        <w:rPr>
          <w:rFonts w:cs="Arial"/>
        </w:rPr>
      </w:pPr>
    </w:p>
    <w:p w14:paraId="2805B2FE" w14:textId="77777777" w:rsidR="001D1DD6" w:rsidRDefault="001D1DD6" w:rsidP="001D1DD6">
      <w:pPr>
        <w:pStyle w:val="ArNormal"/>
        <w:rPr>
          <w:rFonts w:cs="Arial"/>
        </w:rPr>
      </w:pPr>
    </w:p>
    <w:p w14:paraId="7DB07756" w14:textId="77777777" w:rsidR="001D1DD6" w:rsidRDefault="001D1DD6" w:rsidP="001D1DD6">
      <w:pPr>
        <w:pStyle w:val="ArNormal"/>
        <w:rPr>
          <w:rFonts w:cs="Arial"/>
        </w:rPr>
      </w:pPr>
    </w:p>
    <w:p w14:paraId="75DF1FDD" w14:textId="77777777" w:rsidR="001D1DD6" w:rsidRDefault="001D1DD6" w:rsidP="001D1DD6">
      <w:pPr>
        <w:pStyle w:val="ArNormal"/>
        <w:rPr>
          <w:rFonts w:cs="Arial"/>
        </w:rPr>
      </w:pPr>
    </w:p>
    <w:p w14:paraId="0BD66AC8" w14:textId="77777777" w:rsidR="001D1DD6" w:rsidRDefault="001D1DD6" w:rsidP="001D1DD6">
      <w:pPr>
        <w:pStyle w:val="ArNormal"/>
        <w:rPr>
          <w:rFonts w:cs="Arial"/>
        </w:rPr>
      </w:pPr>
    </w:p>
    <w:p w14:paraId="3BCB3A1F" w14:textId="77777777" w:rsidR="001D1DD6" w:rsidRDefault="001D1DD6" w:rsidP="001D1DD6">
      <w:pPr>
        <w:pStyle w:val="ArNormal"/>
        <w:rPr>
          <w:rFonts w:cs="Arial"/>
        </w:rPr>
      </w:pPr>
    </w:p>
    <w:p w14:paraId="7E818B54" w14:textId="3E536148" w:rsidR="001D1DD6" w:rsidRDefault="00AE5AA2" w:rsidP="00AE5AA2">
      <w:pPr>
        <w:pStyle w:val="ArNormal"/>
        <w:tabs>
          <w:tab w:val="left" w:pos="6384"/>
        </w:tabs>
        <w:rPr>
          <w:rFonts w:cs="Arial"/>
        </w:rPr>
      </w:pPr>
      <w:r>
        <w:rPr>
          <w:rFonts w:cs="Arial"/>
        </w:rPr>
        <w:tab/>
      </w:r>
    </w:p>
    <w:p w14:paraId="4ACB0E13" w14:textId="77777777" w:rsidR="001D1DD6" w:rsidRDefault="001D1DD6" w:rsidP="001D1DD6">
      <w:pPr>
        <w:pStyle w:val="ArNormal"/>
        <w:rPr>
          <w:rFonts w:cs="Arial"/>
        </w:rPr>
      </w:pPr>
    </w:p>
    <w:p w14:paraId="6AE7D2C8" w14:textId="77777777" w:rsidR="001D1DD6" w:rsidRDefault="001D1DD6" w:rsidP="001D1DD6">
      <w:pPr>
        <w:pStyle w:val="ArNormal"/>
        <w:rPr>
          <w:rFonts w:cs="Arial"/>
        </w:rPr>
      </w:pPr>
    </w:p>
    <w:p w14:paraId="5A8E215D" w14:textId="77777777" w:rsidR="001D1DD6" w:rsidRDefault="001D1DD6" w:rsidP="001D1DD6">
      <w:pPr>
        <w:pStyle w:val="ArNormal"/>
        <w:rPr>
          <w:rFonts w:cs="Arial"/>
        </w:rPr>
      </w:pPr>
    </w:p>
    <w:p w14:paraId="19A2DD68" w14:textId="77777777" w:rsidR="001D1DD6" w:rsidRDefault="001D1DD6" w:rsidP="001D1DD6">
      <w:pPr>
        <w:pStyle w:val="ArNormal"/>
        <w:rPr>
          <w:rFonts w:cs="Arial"/>
        </w:rPr>
      </w:pPr>
    </w:p>
    <w:p w14:paraId="1814927C" w14:textId="77777777" w:rsidR="001D1DD6" w:rsidRDefault="001D1DD6" w:rsidP="001D1DD6">
      <w:pPr>
        <w:pStyle w:val="ArNormal"/>
        <w:rPr>
          <w:rFonts w:cs="Arial"/>
        </w:rPr>
      </w:pPr>
    </w:p>
    <w:p w14:paraId="68445F42" w14:textId="77777777" w:rsidR="001D1DD6" w:rsidRDefault="001D1DD6" w:rsidP="001D1DD6">
      <w:pPr>
        <w:pStyle w:val="ArNormal"/>
        <w:rPr>
          <w:rFonts w:cs="Arial"/>
        </w:rPr>
      </w:pPr>
    </w:p>
    <w:p w14:paraId="22075A5E" w14:textId="77777777" w:rsidR="001D1DD6" w:rsidRDefault="001D1DD6" w:rsidP="001D1DD6">
      <w:pPr>
        <w:pStyle w:val="ArIndent1"/>
      </w:pPr>
      <w:r w:rsidRPr="00B86225">
        <w:t>(b)</w:t>
      </w:r>
      <w:r w:rsidRPr="00B86225">
        <w:tab/>
        <w:t xml:space="preserve">A body moves according to the </w:t>
      </w:r>
      <w:proofErr w:type="gramStart"/>
      <w:r w:rsidRPr="00B86225">
        <w:t>law</w:t>
      </w:r>
      <w:r>
        <w:t xml:space="preserve"> </w:t>
      </w:r>
      <w:proofErr w:type="gramEnd"/>
      <m:oMath>
        <m:r>
          <w:rPr>
            <w:rFonts w:ascii="Cambria Math" w:hAnsi="Cambria Math"/>
          </w:rPr>
          <m:t>x=-3sin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2t+</m:t>
            </m:r>
            <m:f>
              <m:fPr>
                <m:ctrlPr>
                  <w:rPr>
                    <w:rFonts w:ascii="Cambria Math" w:eastAsia="Times New Roman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</m:oMath>
      <w:r>
        <w:t>.</w:t>
      </w:r>
    </w:p>
    <w:p w14:paraId="0F229780" w14:textId="77777777" w:rsidR="001D1DD6" w:rsidRDefault="001D1DD6" w:rsidP="001D1DD6">
      <w:pPr>
        <w:pStyle w:val="ArIndent1"/>
        <w:tabs>
          <w:tab w:val="right" w:pos="10772"/>
        </w:tabs>
      </w:pPr>
      <w:r>
        <w:tab/>
      </w:r>
      <w:r w:rsidRPr="00B86225">
        <w:t>Show the body is moving in SHM.</w:t>
      </w:r>
      <w:r w:rsidRPr="00B86225">
        <w:tab/>
        <w:t>(</w:t>
      </w:r>
      <w:r>
        <w:t>3 marks</w:t>
      </w:r>
      <w:r w:rsidRPr="00B86225">
        <w:t>)</w:t>
      </w:r>
    </w:p>
    <w:p w14:paraId="3D1ACAB0" w14:textId="254BD033" w:rsidR="001D1DD6" w:rsidRDefault="00AE5AA2" w:rsidP="001D1DD6">
      <w:pPr>
        <w:pStyle w:val="ArNormal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470FD6" wp14:editId="687EEC92">
                <wp:simplePos x="0" y="0"/>
                <wp:positionH relativeFrom="column">
                  <wp:posOffset>502285</wp:posOffset>
                </wp:positionH>
                <wp:positionV relativeFrom="paragraph">
                  <wp:posOffset>144145</wp:posOffset>
                </wp:positionV>
                <wp:extent cx="5740400" cy="2870200"/>
                <wp:effectExtent l="0" t="0" r="254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0" cy="2870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9244"/>
                            </w:tblGrid>
                            <w:tr w:rsidR="00230C7C" w14:paraId="6135BD04" w14:textId="77777777" w:rsidTr="008B073D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14:paraId="3113D742" w14:textId="77777777" w:rsidR="00230C7C" w:rsidRPr="00BC4B6B" w:rsidRDefault="00230C7C" w:rsidP="008B073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230C7C" w14:paraId="6A4D1412" w14:textId="77777777" w:rsidTr="008B073D">
                              <w:tc>
                                <w:tcPr>
                                  <w:tcW w:w="5000" w:type="pct"/>
                                </w:tcPr>
                                <w:p w14:paraId="33A5F2FD" w14:textId="77777777" w:rsidR="00230C7C" w:rsidRPr="00E50BD1" w:rsidRDefault="00230C7C" w:rsidP="00F40932">
                                  <w:pPr>
                                    <w:pStyle w:val="Eqn"/>
                                    <w:rPr>
                                      <w:rFonts w:asciiTheme="minorHAnsi" w:eastAsiaTheme="minorEastAsia" w:hAnsi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x=-3sin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2t+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="Times New Roman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π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6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oMath>
                                  </m:oMathPara>
                                </w:p>
                                <w:p w14:paraId="7D17788E" w14:textId="77777777" w:rsidR="00230C7C" w:rsidRPr="00E50BD1" w:rsidRDefault="00230C7C" w:rsidP="00F40932">
                                  <w:pPr>
                                    <w:pStyle w:val="Eqn"/>
                                    <w:rPr>
                                      <w:rFonts w:asciiTheme="minorHAnsi" w:eastAsiaTheme="minorEastAsia" w:hAnsi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v=-6cos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2t+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="Times New Roman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π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6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oMath>
                                  </m:oMathPara>
                                </w:p>
                                <w:p w14:paraId="6B337E3E" w14:textId="6790B874" w:rsidR="00230C7C" w:rsidRPr="00E50BD1" w:rsidRDefault="00230C7C" w:rsidP="00F40932">
                                  <w:pPr>
                                    <w:pStyle w:val="Eqn"/>
                                    <w:rPr>
                                      <w:rFonts w:asciiTheme="minorHAnsi" w:eastAsiaTheme="minorEastAsia" w:hAnsi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a=12sin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2t+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="Times New Roman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π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6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oMath>
                                  </m:oMathPara>
                                </w:p>
                                <w:p w14:paraId="567BC406" w14:textId="5094FF7D" w:rsidR="00230C7C" w:rsidRPr="00E50BD1" w:rsidRDefault="00230C7C" w:rsidP="00E50BD1">
                                  <w:pPr>
                                    <w:pStyle w:val="Eqn"/>
                                    <w:rPr>
                                      <w:rFonts w:asciiTheme="minorHAnsi" w:eastAsiaTheme="minorEastAsia" w:hAnsi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               =-4 ×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-3sin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2t+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="Times New Roman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π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6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oMath>
                                  </m:oMathPara>
                                </w:p>
                                <w:p w14:paraId="69100660" w14:textId="0021B87B" w:rsidR="00230C7C" w:rsidRPr="00AE5AA2" w:rsidRDefault="00230C7C" w:rsidP="00E50BD1">
                                  <w:pPr>
                                    <w:pStyle w:val="Eqn"/>
                                    <w:rPr>
                                      <w:rFonts w:asciiTheme="minorHAnsi" w:eastAsiaTheme="minorEastAsia" w:hAnsi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=-4x                </m:t>
                                      </m:r>
                                    </m:oMath>
                                  </m:oMathPara>
                                </w:p>
                                <w:p w14:paraId="42435747" w14:textId="5F4FDE1C" w:rsidR="00230C7C" w:rsidRPr="00E50BD1" w:rsidRDefault="00230C7C" w:rsidP="00E50BD1">
                                  <w:pPr>
                                    <w:pStyle w:val="Eqn"/>
                                    <w:rPr>
                                      <w:rFonts w:asciiTheme="minorHAnsi" w:eastAsiaTheme="minorEastAsia" w:hAnsiTheme="minorHAnsi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</w:rPr>
                                        <m:t>∴SHM</m:t>
                                      </m:r>
                                    </m:oMath>
                                  </m:oMathPara>
                                </w:p>
                                <w:p w14:paraId="270E4A82" w14:textId="6175A688" w:rsidR="00230C7C" w:rsidRPr="00E50BD1" w:rsidRDefault="00230C7C" w:rsidP="00E50BD1">
                                  <w:pPr>
                                    <w:pStyle w:val="Eqn"/>
                                    <w:rPr>
                                      <w:rFonts w:asciiTheme="minorHAnsi" w:eastAsiaTheme="minorEastAsia" w:hAnsiTheme="minorHAnsi"/>
                                    </w:rPr>
                                  </w:pPr>
                                </w:p>
                              </w:tc>
                            </w:tr>
                            <w:tr w:rsidR="00230C7C" w14:paraId="0E582B49" w14:textId="77777777" w:rsidTr="008B073D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14:paraId="2A07F53F" w14:textId="77777777" w:rsidR="00230C7C" w:rsidRPr="00BC4B6B" w:rsidRDefault="00230C7C" w:rsidP="008B073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230C7C" w14:paraId="6B15B0C6" w14:textId="77777777" w:rsidTr="008B073D">
                              <w:tc>
                                <w:tcPr>
                                  <w:tcW w:w="5000" w:type="pct"/>
                                </w:tcPr>
                                <w:p w14:paraId="6781483D" w14:textId="7747ADFD" w:rsidR="00230C7C" w:rsidRDefault="00230C7C" w:rsidP="008A21CE">
                                  <w:pPr>
                                    <w:pStyle w:val="ArNormal"/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</w:pPr>
                                  <w:r w:rsidRPr="008B073D"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  <w:t xml:space="preserve"> Calculates expressions for velocity</w:t>
                                  </w:r>
                                </w:p>
                                <w:p w14:paraId="65BD3941" w14:textId="1375B3A9" w:rsidR="00230C7C" w:rsidRDefault="00230C7C" w:rsidP="00DF171D">
                                  <w:pPr>
                                    <w:spacing w:after="0"/>
                                  </w:pPr>
                                  <w:r w:rsidRPr="008B073D">
                                    <w:sym w:font="Wingdings" w:char="F0FC"/>
                                  </w:r>
                                  <w:r>
                                    <w:t xml:space="preserve"> Calculates expression for acceleration</w:t>
                                  </w:r>
                                </w:p>
                                <w:p w14:paraId="274A5E70" w14:textId="3FB88325" w:rsidR="00230C7C" w:rsidRDefault="00230C7C" w:rsidP="00AE5AA2">
                                  <w:pPr>
                                    <w:spacing w:after="0"/>
                                  </w:pPr>
                                  <w:r w:rsidRPr="008B073D">
                                    <w:sym w:font="Wingdings" w:char="F0FC"/>
                                  </w:r>
                                  <w:r>
                                    <w:t xml:space="preserve"> Shows acceleration as -4x</w:t>
                                  </w:r>
                                </w:p>
                              </w:tc>
                            </w:tr>
                          </w:tbl>
                          <w:p w14:paraId="3A2B7DB6" w14:textId="77777777" w:rsidR="00230C7C" w:rsidRDefault="00230C7C" w:rsidP="00E50BD1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margin-left:39.55pt;margin-top:11.35pt;width:452pt;height:22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9244"/>
                      </w:tblGrid>
                      <w:tr w:rsidR="00230C7C" w14:paraId="6135BD04" w14:textId="77777777" w:rsidTr="008B073D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14:paraId="3113D742" w14:textId="77777777" w:rsidR="00230C7C" w:rsidRPr="00BC4B6B" w:rsidRDefault="00230C7C" w:rsidP="008B073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230C7C" w14:paraId="6A4D1412" w14:textId="77777777" w:rsidTr="008B073D">
                        <w:tc>
                          <w:tcPr>
                            <w:tcW w:w="5000" w:type="pct"/>
                          </w:tcPr>
                          <w:p w14:paraId="33A5F2FD" w14:textId="77777777" w:rsidR="00230C7C" w:rsidRPr="00E50BD1" w:rsidRDefault="00230C7C" w:rsidP="00F40932">
                            <w:pPr>
                              <w:pStyle w:val="Eqn"/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x=-3sin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2t+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6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  <w:p w14:paraId="7D17788E" w14:textId="77777777" w:rsidR="00230C7C" w:rsidRPr="00E50BD1" w:rsidRDefault="00230C7C" w:rsidP="00F40932">
                            <w:pPr>
                              <w:pStyle w:val="Eqn"/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v=-6cos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2t+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6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  <w:p w14:paraId="6B337E3E" w14:textId="6790B874" w:rsidR="00230C7C" w:rsidRPr="00E50BD1" w:rsidRDefault="00230C7C" w:rsidP="00F40932">
                            <w:pPr>
                              <w:pStyle w:val="Eqn"/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a=12sin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2t+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6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  <w:p w14:paraId="567BC406" w14:textId="5094FF7D" w:rsidR="00230C7C" w:rsidRPr="00E50BD1" w:rsidRDefault="00230C7C" w:rsidP="00E50BD1">
                            <w:pPr>
                              <w:pStyle w:val="Eqn"/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              =-4 ×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-3sin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2t+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6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  <w:p w14:paraId="69100660" w14:textId="0021B87B" w:rsidR="00230C7C" w:rsidRPr="00AE5AA2" w:rsidRDefault="00230C7C" w:rsidP="00E50BD1">
                            <w:pPr>
                              <w:pStyle w:val="Eqn"/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=-4x                </m:t>
                                </m:r>
                              </m:oMath>
                            </m:oMathPara>
                          </w:p>
                          <w:p w14:paraId="42435747" w14:textId="5F4FDE1C" w:rsidR="00230C7C" w:rsidRPr="00E50BD1" w:rsidRDefault="00230C7C" w:rsidP="00E50BD1">
                            <w:pPr>
                              <w:pStyle w:val="Eqn"/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∴SHM</m:t>
                                </m:r>
                              </m:oMath>
                            </m:oMathPara>
                          </w:p>
                          <w:p w14:paraId="270E4A82" w14:textId="6175A688" w:rsidR="00230C7C" w:rsidRPr="00E50BD1" w:rsidRDefault="00230C7C" w:rsidP="00E50BD1">
                            <w:pPr>
                              <w:pStyle w:val="Eqn"/>
                              <w:rPr>
                                <w:rFonts w:asciiTheme="minorHAnsi" w:eastAsiaTheme="minorEastAsia" w:hAnsiTheme="minorHAnsi"/>
                              </w:rPr>
                            </w:pPr>
                          </w:p>
                        </w:tc>
                      </w:tr>
                      <w:tr w:rsidR="00230C7C" w14:paraId="0E582B49" w14:textId="77777777" w:rsidTr="008B073D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14:paraId="2A07F53F" w14:textId="77777777" w:rsidR="00230C7C" w:rsidRPr="00BC4B6B" w:rsidRDefault="00230C7C" w:rsidP="008B073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230C7C" w14:paraId="6B15B0C6" w14:textId="77777777" w:rsidTr="008B073D">
                        <w:tc>
                          <w:tcPr>
                            <w:tcW w:w="5000" w:type="pct"/>
                          </w:tcPr>
                          <w:p w14:paraId="6781483D" w14:textId="7747ADFD" w:rsidR="00230C7C" w:rsidRDefault="00230C7C" w:rsidP="008A21CE">
                            <w:pPr>
                              <w:pStyle w:val="ArNormal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8B073D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Calculates expressions for velocity</w:t>
                            </w:r>
                          </w:p>
                          <w:p w14:paraId="65BD3941" w14:textId="1375B3A9" w:rsidR="00230C7C" w:rsidRDefault="00230C7C" w:rsidP="00DF171D">
                            <w:pPr>
                              <w:spacing w:after="0"/>
                            </w:pPr>
                            <w:r w:rsidRPr="008B073D">
                              <w:sym w:font="Wingdings" w:char="F0FC"/>
                            </w:r>
                            <w:r>
                              <w:t xml:space="preserve"> Calculates expression for acceleration</w:t>
                            </w:r>
                          </w:p>
                          <w:p w14:paraId="274A5E70" w14:textId="3FB88325" w:rsidR="00230C7C" w:rsidRDefault="00230C7C" w:rsidP="00AE5AA2">
                            <w:pPr>
                              <w:spacing w:after="0"/>
                            </w:pPr>
                            <w:r w:rsidRPr="008B073D">
                              <w:sym w:font="Wingdings" w:char="F0FC"/>
                            </w:r>
                            <w:r>
                              <w:t xml:space="preserve"> Shows acceleration as -4x</w:t>
                            </w:r>
                          </w:p>
                        </w:tc>
                      </w:tr>
                    </w:tbl>
                    <w:p w14:paraId="3A2B7DB6" w14:textId="77777777" w:rsidR="00230C7C" w:rsidRDefault="00230C7C" w:rsidP="00E50BD1"/>
                  </w:txbxContent>
                </v:textbox>
              </v:shape>
            </w:pict>
          </mc:Fallback>
        </mc:AlternateContent>
      </w:r>
    </w:p>
    <w:p w14:paraId="47DE9CD3" w14:textId="09C352CA" w:rsidR="001D1DD6" w:rsidRDefault="001D1DD6" w:rsidP="001D1DD6">
      <w:pPr>
        <w:pStyle w:val="ArNormal"/>
      </w:pPr>
    </w:p>
    <w:p w14:paraId="42333128" w14:textId="1942E613" w:rsidR="001D1DD6" w:rsidRDefault="001D1DD6" w:rsidP="001D1DD6">
      <w:pPr>
        <w:pStyle w:val="ArNormal"/>
      </w:pPr>
      <w:r>
        <w:br w:type="page"/>
      </w:r>
    </w:p>
    <w:p w14:paraId="3CCEE00E" w14:textId="5CA124DE" w:rsidR="001D1DD6" w:rsidRPr="001D1DD6" w:rsidRDefault="004E2E5B" w:rsidP="001D1DD6">
      <w:pPr>
        <w:pStyle w:val="ArNormal"/>
        <w:tabs>
          <w:tab w:val="right" w:pos="10772"/>
        </w:tabs>
        <w:rPr>
          <w:b/>
        </w:rPr>
      </w:pPr>
      <w:r>
        <w:rPr>
          <w:b/>
        </w:rPr>
        <w:lastRenderedPageBreak/>
        <w:t>Question 5</w:t>
      </w:r>
      <w:r w:rsidR="001D1DD6" w:rsidRPr="001D1DD6">
        <w:rPr>
          <w:b/>
        </w:rPr>
        <w:tab/>
        <w:t>(7 marks)</w:t>
      </w:r>
    </w:p>
    <w:p w14:paraId="67765938" w14:textId="77777777" w:rsidR="001D1DD6" w:rsidRDefault="001D1DD6" w:rsidP="001D1DD6">
      <w:pPr>
        <w:pStyle w:val="ArNormal"/>
      </w:pPr>
    </w:p>
    <w:p w14:paraId="424994E8" w14:textId="77777777" w:rsidR="001D1DD6" w:rsidRDefault="001D1DD6" w:rsidP="001D1DD6">
      <w:pPr>
        <w:pStyle w:val="ArIndent1"/>
        <w:tabs>
          <w:tab w:val="right" w:pos="10772"/>
        </w:tabs>
      </w:pPr>
      <w:r>
        <w:t xml:space="preserve"> (a)</w:t>
      </w:r>
      <w:r>
        <w:tab/>
        <w:t>A particle undergoing simple harmonic motion with a period of 5 seconds is observed to move in a straight line, oscillating 3.6 m either side of a central position.  Determine the speed of the particle when it is 3 m from the central position.</w:t>
      </w:r>
      <w:r>
        <w:tab/>
        <w:t>(3 marks)</w:t>
      </w:r>
    </w:p>
    <w:p w14:paraId="1BE260C6" w14:textId="77777777" w:rsidR="001D1DD6" w:rsidRDefault="001D1DD6" w:rsidP="001D1DD6">
      <w:pPr>
        <w:pStyle w:val="ArNormal"/>
      </w:pPr>
    </w:p>
    <w:p w14:paraId="56A75343" w14:textId="5F47E217" w:rsidR="001D1DD6" w:rsidRDefault="001D1DD6" w:rsidP="001D1DD6">
      <w:pPr>
        <w:pStyle w:val="ArNormal"/>
      </w:pPr>
    </w:p>
    <w:p w14:paraId="6C32082E" w14:textId="20808C41" w:rsidR="001D1DD6" w:rsidRDefault="00B31254" w:rsidP="001D1DD6">
      <w:pPr>
        <w:pStyle w:val="ArNormal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3B6774" wp14:editId="16CC3EBE">
                <wp:simplePos x="0" y="0"/>
                <wp:positionH relativeFrom="column">
                  <wp:posOffset>645795</wp:posOffset>
                </wp:positionH>
                <wp:positionV relativeFrom="paragraph">
                  <wp:posOffset>-6985</wp:posOffset>
                </wp:positionV>
                <wp:extent cx="4232910" cy="2439670"/>
                <wp:effectExtent l="0" t="0" r="34290" b="2413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2910" cy="24396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875"/>
                            </w:tblGrid>
                            <w:tr w:rsidR="00230C7C" w14:paraId="48B76BE6" w14:textId="77777777" w:rsidTr="00E66651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14:paraId="53C50757" w14:textId="77777777" w:rsidR="00230C7C" w:rsidRPr="00BC4B6B" w:rsidRDefault="00230C7C" w:rsidP="00E66651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230C7C" w14:paraId="7FDECCEE" w14:textId="77777777" w:rsidTr="00E66651">
                              <w:tc>
                                <w:tcPr>
                                  <w:tcW w:w="5000" w:type="pct"/>
                                </w:tcPr>
                                <w:p w14:paraId="3FB3217C" w14:textId="77777777" w:rsidR="00230C7C" w:rsidRPr="00326637" w:rsidRDefault="00230C7C" w:rsidP="00E66651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2π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3.6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3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v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=2.50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m/s</m:t>
                                      </m:r>
                                    </m:oMath>
                                  </m:oMathPara>
                                </w:p>
                                <w:p w14:paraId="56185E19" w14:textId="77777777" w:rsidR="00230C7C" w:rsidRPr="00CB6E12" w:rsidRDefault="00230C7C" w:rsidP="00E66651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230C7C" w14:paraId="4A3009CD" w14:textId="77777777" w:rsidTr="00E66651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14:paraId="2168BD39" w14:textId="77777777" w:rsidR="00230C7C" w:rsidRPr="00BC4B6B" w:rsidRDefault="00230C7C" w:rsidP="00E66651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230C7C" w14:paraId="5318A18B" w14:textId="77777777" w:rsidTr="00E66651">
                              <w:trPr>
                                <w:trHeight w:val="1052"/>
                              </w:trPr>
                              <w:tc>
                                <w:tcPr>
                                  <w:tcW w:w="5000" w:type="pct"/>
                                </w:tcPr>
                                <w:p w14:paraId="2FF4CC00" w14:textId="77777777" w:rsidR="00230C7C" w:rsidRDefault="00230C7C" w:rsidP="00B31254">
                                  <w:pPr>
                                    <w:spacing w:after="0" w:line="240" w:lineRule="auto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determines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oMath>
                                </w:p>
                                <w:p w14:paraId="5D42DD43" w14:textId="77777777" w:rsidR="00230C7C" w:rsidRDefault="00230C7C" w:rsidP="00B31254">
                                  <w:pPr>
                                    <w:spacing w:after="0" w:line="240" w:lineRule="auto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substitutes into velocity equation</w:t>
                                  </w:r>
                                </w:p>
                                <w:p w14:paraId="692F3532" w14:textId="77777777" w:rsidR="00230C7C" w:rsidRDefault="00230C7C" w:rsidP="00B31254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evaluates speed</w:t>
                                  </w:r>
                                </w:p>
                              </w:tc>
                            </w:tr>
                          </w:tbl>
                          <w:p w14:paraId="72FA3E4A" w14:textId="77777777" w:rsidR="00230C7C" w:rsidRDefault="00230C7C" w:rsidP="00B3125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3" type="#_x0000_t202" style="position:absolute;margin-left:50.85pt;margin-top:-.55pt;width:333.3pt;height:192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875"/>
                      </w:tblGrid>
                      <w:tr w:rsidR="00230C7C" w14:paraId="48B76BE6" w14:textId="77777777" w:rsidTr="00E66651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14:paraId="53C50757" w14:textId="77777777" w:rsidR="00230C7C" w:rsidRPr="00BC4B6B" w:rsidRDefault="00230C7C" w:rsidP="00E66651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230C7C" w14:paraId="7FDECCEE" w14:textId="77777777" w:rsidTr="00E66651">
                        <w:tc>
                          <w:tcPr>
                            <w:tcW w:w="5000" w:type="pct"/>
                          </w:tcPr>
                          <w:p w14:paraId="3FB3217C" w14:textId="77777777" w:rsidR="00230C7C" w:rsidRPr="00326637" w:rsidRDefault="00230C7C" w:rsidP="00E66651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2π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5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3.6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=2.50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m/s</m:t>
                                </m:r>
                              </m:oMath>
                            </m:oMathPara>
                          </w:p>
                          <w:p w14:paraId="56185E19" w14:textId="77777777" w:rsidR="00230C7C" w:rsidRPr="00CB6E12" w:rsidRDefault="00230C7C" w:rsidP="00E66651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230C7C" w14:paraId="4A3009CD" w14:textId="77777777" w:rsidTr="00E66651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14:paraId="2168BD39" w14:textId="77777777" w:rsidR="00230C7C" w:rsidRPr="00BC4B6B" w:rsidRDefault="00230C7C" w:rsidP="00E66651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230C7C" w14:paraId="5318A18B" w14:textId="77777777" w:rsidTr="00E66651">
                        <w:trPr>
                          <w:trHeight w:val="1052"/>
                        </w:trPr>
                        <w:tc>
                          <w:tcPr>
                            <w:tcW w:w="5000" w:type="pct"/>
                          </w:tcPr>
                          <w:p w14:paraId="2FF4CC00" w14:textId="77777777" w:rsidR="00230C7C" w:rsidRDefault="00230C7C" w:rsidP="00B31254">
                            <w:pPr>
                              <w:spacing w:after="0" w:line="240" w:lineRule="auto"/>
                              <w:rPr>
                                <w:rFonts w:eastAsiaTheme="minorEastAsia"/>
                              </w:rPr>
                            </w:pPr>
                            <w:r>
                              <w:sym w:font="Wingdings" w:char="F0FC"/>
                            </w:r>
                            <w:r>
                              <w:t xml:space="preserve"> determines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oMath>
                          </w:p>
                          <w:p w14:paraId="5D42DD43" w14:textId="77777777" w:rsidR="00230C7C" w:rsidRDefault="00230C7C" w:rsidP="00B31254">
                            <w:pPr>
                              <w:spacing w:after="0" w:line="240" w:lineRule="auto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substitutes into velocity equation</w:t>
                            </w:r>
                          </w:p>
                          <w:p w14:paraId="692F3532" w14:textId="77777777" w:rsidR="00230C7C" w:rsidRDefault="00230C7C" w:rsidP="00B31254">
                            <w:pPr>
                              <w:spacing w:after="0" w:line="240" w:lineRule="auto"/>
                            </w:pPr>
                            <w:r>
                              <w:rPr>
                                <w:rFonts w:eastAsiaTheme="minorEastAsia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evaluates speed</w:t>
                            </w:r>
                          </w:p>
                        </w:tc>
                      </w:tr>
                    </w:tbl>
                    <w:p w14:paraId="72FA3E4A" w14:textId="77777777" w:rsidR="00230C7C" w:rsidRDefault="00230C7C" w:rsidP="00B31254"/>
                  </w:txbxContent>
                </v:textbox>
              </v:shape>
            </w:pict>
          </mc:Fallback>
        </mc:AlternateContent>
      </w:r>
    </w:p>
    <w:p w14:paraId="5670BA8E" w14:textId="77777777" w:rsidR="001D1DD6" w:rsidRDefault="001D1DD6" w:rsidP="001D1DD6">
      <w:pPr>
        <w:pStyle w:val="ArNormal"/>
      </w:pPr>
    </w:p>
    <w:p w14:paraId="3DB1BE84" w14:textId="0C9A8F85" w:rsidR="001D1DD6" w:rsidRDefault="001D1DD6" w:rsidP="001D1DD6">
      <w:pPr>
        <w:pStyle w:val="ArNormal"/>
      </w:pPr>
    </w:p>
    <w:p w14:paraId="66E69B21" w14:textId="77777777" w:rsidR="001D1DD6" w:rsidRPr="00F913EF" w:rsidRDefault="001D1DD6" w:rsidP="001D1DD6">
      <w:pPr>
        <w:pStyle w:val="ArNormal"/>
      </w:pPr>
    </w:p>
    <w:p w14:paraId="37DA1E46" w14:textId="77777777" w:rsidR="001D1DD6" w:rsidRDefault="001D1DD6" w:rsidP="001D1DD6">
      <w:pPr>
        <w:pStyle w:val="ArNormal"/>
      </w:pPr>
    </w:p>
    <w:p w14:paraId="45C842BD" w14:textId="77777777" w:rsidR="001D1DD6" w:rsidRDefault="001D1DD6" w:rsidP="001D1DD6">
      <w:pPr>
        <w:pStyle w:val="ArNormal"/>
      </w:pPr>
    </w:p>
    <w:p w14:paraId="2EB5284D" w14:textId="77777777" w:rsidR="001D1DD6" w:rsidRDefault="001D1DD6" w:rsidP="001D1DD6">
      <w:pPr>
        <w:pStyle w:val="ArNormal"/>
      </w:pPr>
    </w:p>
    <w:p w14:paraId="76D7CB11" w14:textId="77777777" w:rsidR="001D1DD6" w:rsidRDefault="001D1DD6" w:rsidP="001D1DD6">
      <w:pPr>
        <w:pStyle w:val="ArNormal"/>
      </w:pPr>
    </w:p>
    <w:p w14:paraId="4F9634C0" w14:textId="77777777" w:rsidR="001D1DD6" w:rsidRDefault="001D1DD6" w:rsidP="001D1DD6">
      <w:pPr>
        <w:pStyle w:val="ArNormal"/>
      </w:pPr>
    </w:p>
    <w:p w14:paraId="5072810A" w14:textId="77777777" w:rsidR="001D1DD6" w:rsidRDefault="001D1DD6" w:rsidP="001D1DD6">
      <w:pPr>
        <w:pStyle w:val="ArNormal"/>
      </w:pPr>
    </w:p>
    <w:p w14:paraId="53CD4DEC" w14:textId="77777777" w:rsidR="001D1DD6" w:rsidRDefault="001D1DD6" w:rsidP="001D1DD6">
      <w:pPr>
        <w:pStyle w:val="ArNormal"/>
      </w:pPr>
    </w:p>
    <w:p w14:paraId="06334927" w14:textId="77777777" w:rsidR="001D1DD6" w:rsidRDefault="001D1DD6" w:rsidP="001D1DD6">
      <w:pPr>
        <w:pStyle w:val="ArNormal"/>
      </w:pPr>
    </w:p>
    <w:p w14:paraId="788A1EA7" w14:textId="77777777" w:rsidR="001D1DD6" w:rsidRDefault="001D1DD6" w:rsidP="001D1DD6">
      <w:pPr>
        <w:pStyle w:val="ArNormal"/>
      </w:pPr>
    </w:p>
    <w:p w14:paraId="65C6E36D" w14:textId="77777777" w:rsidR="001D1DD6" w:rsidRDefault="001D1DD6" w:rsidP="001D1DD6">
      <w:pPr>
        <w:pStyle w:val="ArNormal"/>
      </w:pPr>
    </w:p>
    <w:p w14:paraId="1A0FC90E" w14:textId="77777777" w:rsidR="001D1DD6" w:rsidRDefault="001D1DD6" w:rsidP="001D1DD6">
      <w:pPr>
        <w:pStyle w:val="ArNormal"/>
      </w:pPr>
    </w:p>
    <w:p w14:paraId="6AA0EC9C" w14:textId="77777777" w:rsidR="001D1DD6" w:rsidRDefault="001D1DD6" w:rsidP="001D1DD6">
      <w:pPr>
        <w:pStyle w:val="ArNormal"/>
      </w:pPr>
    </w:p>
    <w:p w14:paraId="3AA2044C" w14:textId="77777777" w:rsidR="001D1DD6" w:rsidRDefault="001D1DD6" w:rsidP="001D1DD6">
      <w:pPr>
        <w:pStyle w:val="ArNormal"/>
      </w:pPr>
    </w:p>
    <w:p w14:paraId="748BB976" w14:textId="77777777" w:rsidR="001D1DD6" w:rsidRDefault="001D1DD6" w:rsidP="001D1DD6">
      <w:pPr>
        <w:pStyle w:val="ArNormal"/>
      </w:pPr>
    </w:p>
    <w:p w14:paraId="2F56EC9D" w14:textId="77777777" w:rsidR="001D1DD6" w:rsidRDefault="001D1DD6" w:rsidP="001D1DD6">
      <w:pPr>
        <w:pStyle w:val="ArIndent1"/>
      </w:pPr>
      <w:r>
        <w:t>(b)</w:t>
      </w:r>
      <w:r>
        <w:tab/>
        <w:t xml:space="preserve">Another particle moving in a straight line experiences an acceleration of </w:t>
      </w:r>
      <m:oMath>
        <m:r>
          <w:rPr>
            <w:rFonts w:ascii="Cambria Math" w:hAnsi="Cambria Math"/>
          </w:rPr>
          <m:t>x+2.5</m:t>
        </m:r>
      </m:oMath>
      <w:r>
        <w:t xml:space="preserve"> ms</w:t>
      </w:r>
      <w:r>
        <w:rPr>
          <w:vertAlign w:val="superscript"/>
        </w:rPr>
        <w:t>-2</w:t>
      </w:r>
      <w:r>
        <w:t xml:space="preserve">, where </w:t>
      </w:r>
      <m:oMath>
        <m:r>
          <w:rPr>
            <w:rFonts w:ascii="Cambria Math" w:hAnsi="Cambria Math"/>
          </w:rPr>
          <m:t>x</m:t>
        </m:r>
      </m:oMath>
      <w:r>
        <w:t xml:space="preserve"> is the position of the particle at time </w:t>
      </w:r>
      <m:oMath>
        <m:r>
          <w:rPr>
            <w:rFonts w:ascii="Cambria Math" w:hAnsi="Cambria Math"/>
          </w:rPr>
          <m:t>t</m:t>
        </m:r>
      </m:oMath>
      <w:r>
        <w:t xml:space="preserve"> seconds.</w:t>
      </w:r>
    </w:p>
    <w:p w14:paraId="34C0098B" w14:textId="77777777" w:rsidR="001D1DD6" w:rsidRDefault="001D1DD6" w:rsidP="001D1DD6">
      <w:pPr>
        <w:pStyle w:val="ArNormal"/>
        <w:rPr>
          <w:rFonts w:eastAsiaTheme="minorEastAsia"/>
        </w:rPr>
      </w:pPr>
    </w:p>
    <w:p w14:paraId="463AF06A" w14:textId="77777777" w:rsidR="001D1DD6" w:rsidRDefault="001D1DD6" w:rsidP="001D1DD6">
      <w:pPr>
        <w:pStyle w:val="ArIndent1"/>
        <w:tabs>
          <w:tab w:val="right" w:pos="10772"/>
        </w:tabs>
      </w:pPr>
      <w:r>
        <w:tab/>
        <w:t xml:space="preserve">Given that </w:t>
      </w:r>
      <w:proofErr w:type="gramStart"/>
      <w:r>
        <w:t xml:space="preserve">when </w:t>
      </w:r>
      <w:proofErr w:type="gramEnd"/>
      <m:oMath>
        <m:r>
          <w:rPr>
            <w:rFonts w:ascii="Cambria Math" w:hAnsi="Cambria Math"/>
          </w:rPr>
          <m:t>x=1</m:t>
        </m:r>
      </m:oMath>
      <w:r>
        <w:t>, the particle had a velocity of 2 ms</w:t>
      </w:r>
      <w:r>
        <w:rPr>
          <w:vertAlign w:val="superscript"/>
        </w:rPr>
        <w:t>-1</w:t>
      </w:r>
      <w:r>
        <w:t xml:space="preserve">, determine the velocity of the particle when </w:t>
      </w:r>
      <m:oMath>
        <m:r>
          <w:rPr>
            <w:rFonts w:ascii="Cambria Math" w:hAnsi="Cambria Math"/>
          </w:rPr>
          <m:t>x=2</m:t>
        </m:r>
      </m:oMath>
      <w:r>
        <w:t>.</w:t>
      </w:r>
      <w:r>
        <w:tab/>
        <w:t>(4 marks)</w:t>
      </w:r>
    </w:p>
    <w:p w14:paraId="5E25E0F5" w14:textId="25075F7B" w:rsidR="001D1DD6" w:rsidRDefault="00B31254" w:rsidP="001D1DD6">
      <w:pPr>
        <w:pStyle w:val="ArNormal"/>
        <w:rPr>
          <w:rFonts w:eastAsiaTheme="minorEastAsia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E6B220" wp14:editId="71B72CC2">
                <wp:simplePos x="0" y="0"/>
                <wp:positionH relativeFrom="column">
                  <wp:posOffset>574040</wp:posOffset>
                </wp:positionH>
                <wp:positionV relativeFrom="paragraph">
                  <wp:posOffset>84454</wp:posOffset>
                </wp:positionV>
                <wp:extent cx="4620895" cy="3183255"/>
                <wp:effectExtent l="0" t="0" r="27305" b="1714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0895" cy="3183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7485"/>
                            </w:tblGrid>
                            <w:tr w:rsidR="00230C7C" w14:paraId="039694FA" w14:textId="77777777" w:rsidTr="00E66651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14:paraId="4CB980FF" w14:textId="77777777" w:rsidR="00230C7C" w:rsidRPr="00BC4B6B" w:rsidRDefault="00230C7C" w:rsidP="00E66651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230C7C" w14:paraId="1B6E2A27" w14:textId="77777777" w:rsidTr="00E66651">
                              <w:tc>
                                <w:tcPr>
                                  <w:tcW w:w="5000" w:type="pct"/>
                                </w:tcPr>
                                <w:p w14:paraId="42DDE23C" w14:textId="77777777" w:rsidR="00230C7C" w:rsidRPr="00B672E4" w:rsidRDefault="00B01123" w:rsidP="00E66651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x+2.5</m:t>
                                          </m:r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=2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+2.5x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+c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=1, v=2⇒c=-2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=2⇒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=2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+2.5(2)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-2⇒v=±2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e>
                                      </m:rad>
                                    </m:oMath>
                                  </m:oMathPara>
                                </w:p>
                                <w:p w14:paraId="553CE01A" w14:textId="77777777" w:rsidR="00230C7C" w:rsidRPr="00D64490" w:rsidRDefault="00230C7C" w:rsidP="00E66651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230C7C" w14:paraId="66BCFC56" w14:textId="77777777" w:rsidTr="00E66651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14:paraId="6C53D270" w14:textId="77777777" w:rsidR="00230C7C" w:rsidRPr="00BC4B6B" w:rsidRDefault="00230C7C" w:rsidP="00E66651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230C7C" w14:paraId="58D299A2" w14:textId="77777777" w:rsidTr="00E66651">
                              <w:trPr>
                                <w:trHeight w:val="1366"/>
                              </w:trPr>
                              <w:tc>
                                <w:tcPr>
                                  <w:tcW w:w="5000" w:type="pct"/>
                                </w:tcPr>
                                <w:p w14:paraId="7B294D93" w14:textId="77777777" w:rsidR="00230C7C" w:rsidRDefault="00230C7C" w:rsidP="00B31254">
                                  <w:pPr>
                                    <w:spacing w:after="0" w:line="240" w:lineRule="auto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uses appropriate form of acceleration</w:t>
                                  </w:r>
                                </w:p>
                                <w:p w14:paraId="7A91F48A" w14:textId="77777777" w:rsidR="00230C7C" w:rsidRDefault="00230C7C" w:rsidP="00B31254">
                                  <w:pPr>
                                    <w:spacing w:after="0" w:line="240" w:lineRule="auto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integrates</w:t>
                                  </w:r>
                                </w:p>
                                <w:p w14:paraId="4C5F40F4" w14:textId="77777777" w:rsidR="00230C7C" w:rsidRDefault="00230C7C" w:rsidP="00B31254">
                                  <w:pPr>
                                    <w:spacing w:after="0" w:line="240" w:lineRule="auto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evaluates constant</w:t>
                                  </w:r>
                                </w:p>
                                <w:p w14:paraId="7D4B9CFD" w14:textId="77777777" w:rsidR="00230C7C" w:rsidRDefault="00230C7C" w:rsidP="00B31254">
                                  <w:pPr>
                                    <w:spacing w:after="0" w:line="240" w:lineRule="auto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states all possible values of </w:t>
                                  </w:r>
                                  <w:r w:rsidRPr="007712B7">
                                    <w:rPr>
                                      <w:rStyle w:val="Variable"/>
                                    </w:rPr>
                                    <w:t>v</w:t>
                                  </w:r>
                                </w:p>
                              </w:tc>
                            </w:tr>
                          </w:tbl>
                          <w:p w14:paraId="225CC248" w14:textId="77777777" w:rsidR="00230C7C" w:rsidRDefault="00230C7C" w:rsidP="00B3125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4" type="#_x0000_t202" style="position:absolute;margin-left:45.2pt;margin-top:6.65pt;width:363.85pt;height:250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7485"/>
                      </w:tblGrid>
                      <w:tr w:rsidR="00230C7C" w14:paraId="039694FA" w14:textId="77777777" w:rsidTr="00E66651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14:paraId="4CB980FF" w14:textId="77777777" w:rsidR="00230C7C" w:rsidRPr="00BC4B6B" w:rsidRDefault="00230C7C" w:rsidP="00E66651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230C7C" w14:paraId="1B6E2A27" w14:textId="77777777" w:rsidTr="00E66651">
                        <w:tc>
                          <w:tcPr>
                            <w:tcW w:w="5000" w:type="pct"/>
                          </w:tcPr>
                          <w:p w14:paraId="42DDE23C" w14:textId="77777777" w:rsidR="00230C7C" w:rsidRPr="00B672E4" w:rsidRDefault="00B01123" w:rsidP="00E66651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x+2.5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+2.5x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+c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=1, v=2⇒c=-2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=2⇒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+2.5(2)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-2⇒v=±2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e>
                                </m:rad>
                              </m:oMath>
                            </m:oMathPara>
                          </w:p>
                          <w:p w14:paraId="553CE01A" w14:textId="77777777" w:rsidR="00230C7C" w:rsidRPr="00D64490" w:rsidRDefault="00230C7C" w:rsidP="00E66651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230C7C" w14:paraId="66BCFC56" w14:textId="77777777" w:rsidTr="00E66651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14:paraId="6C53D270" w14:textId="77777777" w:rsidR="00230C7C" w:rsidRPr="00BC4B6B" w:rsidRDefault="00230C7C" w:rsidP="00E66651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230C7C" w14:paraId="58D299A2" w14:textId="77777777" w:rsidTr="00E66651">
                        <w:trPr>
                          <w:trHeight w:val="1366"/>
                        </w:trPr>
                        <w:tc>
                          <w:tcPr>
                            <w:tcW w:w="5000" w:type="pct"/>
                          </w:tcPr>
                          <w:p w14:paraId="7B294D93" w14:textId="77777777" w:rsidR="00230C7C" w:rsidRDefault="00230C7C" w:rsidP="00B31254">
                            <w:pPr>
                              <w:spacing w:after="0" w:line="240" w:lineRule="auto"/>
                            </w:pPr>
                            <w:r>
                              <w:sym w:font="Wingdings" w:char="F0FC"/>
                            </w:r>
                            <w:r>
                              <w:t xml:space="preserve"> uses appropriate form of acceleration</w:t>
                            </w:r>
                          </w:p>
                          <w:p w14:paraId="7A91F48A" w14:textId="77777777" w:rsidR="00230C7C" w:rsidRDefault="00230C7C" w:rsidP="00B31254">
                            <w:pPr>
                              <w:spacing w:after="0" w:line="240" w:lineRule="auto"/>
                            </w:pPr>
                            <w:r>
                              <w:sym w:font="Wingdings" w:char="F0FC"/>
                            </w:r>
                            <w:r>
                              <w:t xml:space="preserve"> integrates</w:t>
                            </w:r>
                          </w:p>
                          <w:p w14:paraId="4C5F40F4" w14:textId="77777777" w:rsidR="00230C7C" w:rsidRDefault="00230C7C" w:rsidP="00B31254">
                            <w:pPr>
                              <w:spacing w:after="0" w:line="240" w:lineRule="auto"/>
                            </w:pPr>
                            <w:r>
                              <w:sym w:font="Wingdings" w:char="F0FC"/>
                            </w:r>
                            <w:r>
                              <w:t xml:space="preserve"> evaluates constant</w:t>
                            </w:r>
                          </w:p>
                          <w:p w14:paraId="7D4B9CFD" w14:textId="77777777" w:rsidR="00230C7C" w:rsidRDefault="00230C7C" w:rsidP="00B31254">
                            <w:pPr>
                              <w:spacing w:after="0" w:line="240" w:lineRule="auto"/>
                            </w:pPr>
                            <w:r>
                              <w:sym w:font="Wingdings" w:char="F0FC"/>
                            </w:r>
                            <w:r>
                              <w:t xml:space="preserve"> states all possible values of </w:t>
                            </w:r>
                            <w:r w:rsidRPr="007712B7">
                              <w:rPr>
                                <w:rStyle w:val="Variable"/>
                              </w:rPr>
                              <w:t>v</w:t>
                            </w:r>
                          </w:p>
                        </w:tc>
                      </w:tr>
                    </w:tbl>
                    <w:p w14:paraId="225CC248" w14:textId="77777777" w:rsidR="00230C7C" w:rsidRDefault="00230C7C" w:rsidP="00B31254"/>
                  </w:txbxContent>
                </v:textbox>
              </v:shape>
            </w:pict>
          </mc:Fallback>
        </mc:AlternateContent>
      </w:r>
    </w:p>
    <w:p w14:paraId="6E33F7A9" w14:textId="77777777" w:rsidR="001D1DD6" w:rsidRDefault="001D1DD6" w:rsidP="001D1DD6">
      <w:pPr>
        <w:spacing w:after="0" w:line="240" w:lineRule="auto"/>
        <w:rPr>
          <w:rFonts w:ascii="Arial" w:eastAsia="Times New Roman" w:hAnsi="Arial" w:cs="Times New Roman"/>
          <w:iCs/>
          <w:sz w:val="24"/>
          <w:szCs w:val="24"/>
          <w:lang w:val="en-GB" w:eastAsia="ja-JP"/>
        </w:rPr>
      </w:pPr>
      <w:r>
        <w:br w:type="page"/>
      </w:r>
    </w:p>
    <w:p w14:paraId="72B4CDE5" w14:textId="617656B1" w:rsidR="00E73260" w:rsidRPr="00E73260" w:rsidRDefault="00E73260" w:rsidP="00E73260">
      <w:pPr>
        <w:pStyle w:val="ArNormal"/>
        <w:tabs>
          <w:tab w:val="right" w:pos="10772"/>
        </w:tabs>
        <w:rPr>
          <w:b/>
        </w:rPr>
      </w:pPr>
      <w:r w:rsidRPr="00E73260">
        <w:rPr>
          <w:b/>
        </w:rPr>
        <w:lastRenderedPageBreak/>
        <w:t>Question</w:t>
      </w:r>
      <w:r w:rsidR="004E2E5B">
        <w:rPr>
          <w:b/>
        </w:rPr>
        <w:t xml:space="preserve"> 6</w:t>
      </w:r>
      <w:r>
        <w:rPr>
          <w:b/>
        </w:rPr>
        <w:tab/>
        <w:t>(8 marks)</w:t>
      </w:r>
    </w:p>
    <w:p w14:paraId="1D4BC00E" w14:textId="77777777" w:rsidR="00E73260" w:rsidRDefault="00E73260" w:rsidP="00E73260">
      <w:pPr>
        <w:pStyle w:val="ArNormal"/>
      </w:pPr>
    </w:p>
    <w:p w14:paraId="715B656F" w14:textId="19F007AD" w:rsidR="00E73260" w:rsidRDefault="004E2E5B" w:rsidP="00E73260">
      <w:pPr>
        <w:pStyle w:val="ArNormal"/>
      </w:pPr>
      <w:r>
        <w:t xml:space="preserve">A particle moves along a straight line.  Its displacement </w:t>
      </w:r>
      <m:oMath>
        <m:r>
          <w:rPr>
            <w:rFonts w:ascii="Cambria Math" w:hAnsi="Cambria Math"/>
          </w:rPr>
          <m:t>x</m:t>
        </m:r>
      </m:oMath>
      <w:r>
        <w:t xml:space="preserve"> metres from a fixed point </w:t>
      </w:r>
      <m:oMath>
        <m:r>
          <w:rPr>
            <w:rFonts w:ascii="Cambria Math" w:hAnsi="Cambria Math"/>
          </w:rPr>
          <m:t>O</m:t>
        </m:r>
      </m:oMath>
      <w:r>
        <w:t xml:space="preserve"> after </w:t>
      </w:r>
      <m:oMath>
        <m:r>
          <w:rPr>
            <w:rFonts w:ascii="Cambria Math" w:hAnsi="Cambria Math"/>
          </w:rPr>
          <m:t>t</m:t>
        </m:r>
      </m:oMath>
      <w:r>
        <w:t xml:space="preserve"> seconds have elapsed is such that</w:t>
      </w:r>
    </w:p>
    <w:p w14:paraId="4E512472" w14:textId="77777777" w:rsidR="004E2E5B" w:rsidRDefault="004E2E5B" w:rsidP="00E73260">
      <w:pPr>
        <w:pStyle w:val="ArNormal"/>
      </w:pPr>
    </w:p>
    <w:p w14:paraId="28633EA8" w14:textId="5BE0F0B4" w:rsidR="004E2E5B" w:rsidRPr="004E2E5B" w:rsidRDefault="00B01123" w:rsidP="00E73260">
      <w:pPr>
        <w:pStyle w:val="ArNormal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2x-4</m:t>
              </m:r>
            </m:den>
          </m:f>
        </m:oMath>
      </m:oMathPara>
    </w:p>
    <w:p w14:paraId="5F7F089F" w14:textId="77777777" w:rsidR="004E2E5B" w:rsidRDefault="004E2E5B" w:rsidP="00E73260">
      <w:pPr>
        <w:pStyle w:val="ArNormal"/>
      </w:pPr>
    </w:p>
    <w:p w14:paraId="277AB6CC" w14:textId="0E4EBBF8" w:rsidR="004E2E5B" w:rsidRDefault="004E2E5B" w:rsidP="00E73260">
      <w:pPr>
        <w:pStyle w:val="ArNormal"/>
      </w:pPr>
      <w:r>
        <w:t xml:space="preserve">If </w:t>
      </w:r>
      <m:oMath>
        <m:r>
          <w:rPr>
            <w:rFonts w:ascii="Cambria Math" w:hAnsi="Cambria Math"/>
          </w:rPr>
          <m:t>x=3</m:t>
        </m:r>
      </m:oMath>
      <w:r>
        <w:t xml:space="preserve"> </w:t>
      </w:r>
      <w:proofErr w:type="gramStart"/>
      <w:r>
        <w:t xml:space="preserve">when </w:t>
      </w:r>
      <w:proofErr w:type="gramEnd"/>
      <m:oMath>
        <m:r>
          <w:rPr>
            <w:rFonts w:ascii="Cambria Math" w:hAnsi="Cambria Math"/>
          </w:rPr>
          <m:t>t=0</m:t>
        </m:r>
      </m:oMath>
      <w:r>
        <w:t>, find</w:t>
      </w:r>
    </w:p>
    <w:p w14:paraId="73B5536F" w14:textId="77777777" w:rsidR="004E2E5B" w:rsidRDefault="004E2E5B" w:rsidP="00E73260">
      <w:pPr>
        <w:pStyle w:val="ArNormal"/>
      </w:pPr>
    </w:p>
    <w:p w14:paraId="7D8DC945" w14:textId="65D4FA03" w:rsidR="004E2E5B" w:rsidRDefault="004E2E5B" w:rsidP="004E2E5B">
      <w:pPr>
        <w:pStyle w:val="ArIndent1"/>
        <w:tabs>
          <w:tab w:val="right" w:pos="10772"/>
        </w:tabs>
      </w:pPr>
      <w:r>
        <w:t>(a)</w:t>
      </w:r>
      <w:r>
        <w:tab/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proofErr w:type="gramStart"/>
      <w:r>
        <w:t>as</w:t>
      </w:r>
      <w:proofErr w:type="gramEnd"/>
      <w:r>
        <w:t xml:space="preserve"> a function of </w:t>
      </w:r>
      <m:oMath>
        <m:r>
          <w:rPr>
            <w:rFonts w:ascii="Cambria Math" w:hAnsi="Cambria Math"/>
          </w:rPr>
          <m:t>t</m:t>
        </m:r>
      </m:oMath>
      <w:r>
        <w:t xml:space="preserve"> </w:t>
      </w:r>
      <w:r>
        <w:tab/>
        <w:t>(6 marks)</w:t>
      </w:r>
    </w:p>
    <w:p w14:paraId="7F598838" w14:textId="4259D796" w:rsidR="004E2E5B" w:rsidRDefault="00E66651" w:rsidP="004E2E5B">
      <w:pPr>
        <w:pStyle w:val="ArIndent1"/>
        <w:tabs>
          <w:tab w:val="right" w:pos="10772"/>
        </w:tabs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EE2661" wp14:editId="2903B170">
                <wp:simplePos x="0" y="0"/>
                <wp:positionH relativeFrom="column">
                  <wp:posOffset>501650</wp:posOffset>
                </wp:positionH>
                <wp:positionV relativeFrom="paragraph">
                  <wp:posOffset>146050</wp:posOffset>
                </wp:positionV>
                <wp:extent cx="5310505" cy="3515995"/>
                <wp:effectExtent l="0" t="0" r="23495" b="146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0505" cy="35159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8569"/>
                            </w:tblGrid>
                            <w:tr w:rsidR="00230C7C" w14:paraId="358DCDDF" w14:textId="77777777" w:rsidTr="00E66651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14:paraId="7E239165" w14:textId="77777777" w:rsidR="00230C7C" w:rsidRPr="00BC4B6B" w:rsidRDefault="00230C7C" w:rsidP="00AF092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230C7C" w14:paraId="690FBD99" w14:textId="77777777" w:rsidTr="00E66651">
                              <w:tc>
                                <w:tcPr>
                                  <w:tcW w:w="5000" w:type="pct"/>
                                </w:tcPr>
                                <w:p w14:paraId="096CA394" w14:textId="35FB83D9" w:rsidR="00230C7C" w:rsidRPr="00405C74" w:rsidRDefault="00B01123" w:rsidP="00AF0929">
                                  <w:pPr>
                                    <w:spacing w:after="0" w:line="240" w:lineRule="auto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2x-4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dx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=1.dt</m:t>
                                      </m:r>
                                    </m:oMath>
                                  </m:oMathPara>
                                </w:p>
                                <w:p w14:paraId="1A61B973" w14:textId="56C2A517" w:rsidR="00230C7C" w:rsidRPr="00405C74" w:rsidRDefault="00B01123" w:rsidP="00AF0929">
                                  <w:pPr>
                                    <w:spacing w:after="0" w:line="240" w:lineRule="auto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-4x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=t+c</m:t>
                                      </m:r>
                                    </m:oMath>
                                  </m:oMathPara>
                                </w:p>
                                <w:p w14:paraId="294DF0E6" w14:textId="77777777" w:rsidR="00230C7C" w:rsidRPr="00405C74" w:rsidRDefault="00230C7C" w:rsidP="00AF0929">
                                  <w:pPr>
                                    <w:spacing w:after="0" w:line="240" w:lineRule="auto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9-12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=0+c</m:t>
                                      </m:r>
                                    </m:oMath>
                                  </m:oMathPara>
                                </w:p>
                                <w:p w14:paraId="400CC65F" w14:textId="77777777" w:rsidR="00230C7C" w:rsidRPr="00405C74" w:rsidRDefault="00230C7C" w:rsidP="00AF0929">
                                  <w:pPr>
                                    <w:spacing w:after="0" w:line="240" w:lineRule="auto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=-3</m:t>
                                      </m:r>
                                    </m:oMath>
                                  </m:oMathPara>
                                </w:p>
                                <w:p w14:paraId="42788832" w14:textId="77777777" w:rsidR="00230C7C" w:rsidRPr="00405C74" w:rsidRDefault="00B01123" w:rsidP="00AF0929">
                                  <w:pPr>
                                    <w:spacing w:after="0" w:line="240" w:lineRule="auto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-4x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=t-3</m:t>
                                      </m:r>
                                    </m:oMath>
                                  </m:oMathPara>
                                </w:p>
                                <w:p w14:paraId="2E177EEB" w14:textId="77777777" w:rsidR="00230C7C" w:rsidRPr="00405C74" w:rsidRDefault="00B01123" w:rsidP="00AF0929">
                                  <w:pPr>
                                    <w:spacing w:after="0" w:line="240" w:lineRule="auto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-4x+3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=t</m:t>
                                      </m:r>
                                    </m:oMath>
                                  </m:oMathPara>
                                </w:p>
                                <w:p w14:paraId="3591F6C4" w14:textId="77777777" w:rsidR="00230C7C" w:rsidRPr="00405C74" w:rsidRDefault="00B01123" w:rsidP="00AF0929">
                                  <w:pPr>
                                    <w:spacing w:after="0" w:line="240" w:lineRule="auto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(x-2)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=t</m:t>
                                      </m:r>
                                    </m:oMath>
                                  </m:oMathPara>
                                </w:p>
                                <w:p w14:paraId="2287FC62" w14:textId="77777777" w:rsidR="00230C7C" w:rsidRPr="00405C74" w:rsidRDefault="00B01123" w:rsidP="00AF0929">
                                  <w:pPr>
                                    <w:spacing w:after="0" w:line="240" w:lineRule="auto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(x-2)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=t+1</m:t>
                                      </m:r>
                                    </m:oMath>
                                  </m:oMathPara>
                                </w:p>
                                <w:p w14:paraId="2FDFE9B7" w14:textId="77777777" w:rsidR="00230C7C" w:rsidRPr="00405C74" w:rsidRDefault="00230C7C" w:rsidP="00AF0929">
                                  <w:pPr>
                                    <w:spacing w:after="0" w:line="240" w:lineRule="auto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x-2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=±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t+1</m:t>
                                          </m:r>
                                        </m:e>
                                      </m:rad>
                                    </m:oMath>
                                  </m:oMathPara>
                                </w:p>
                                <w:p w14:paraId="14114E0E" w14:textId="77777777" w:rsidR="00230C7C" w:rsidRPr="00405C74" w:rsidRDefault="00230C7C" w:rsidP="00AF0929">
                                  <w:pPr>
                                    <w:spacing w:after="0" w:line="240" w:lineRule="auto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=±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t+1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+2</m:t>
                                      </m:r>
                                    </m:oMath>
                                  </m:oMathPara>
                                </w:p>
                                <w:p w14:paraId="0544A85C" w14:textId="77777777" w:rsidR="00230C7C" w:rsidRDefault="00230C7C" w:rsidP="00AF0929">
                                  <w:pPr>
                                    <w:spacing w:after="0" w:line="240" w:lineRule="auto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>Since v &gt; 0 when x &gt; 2, and x starts at 3, x will always increase, hence</w:t>
                                  </w:r>
                                </w:p>
                                <w:p w14:paraId="0816ADA1" w14:textId="07A57D85" w:rsidR="00230C7C" w:rsidRPr="00405C74" w:rsidRDefault="00230C7C" w:rsidP="00AF0929">
                                  <w:pPr>
                                    <w:spacing w:after="0" w:line="240" w:lineRule="auto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x=2+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t+1</m:t>
                                          </m:r>
                                        </m:e>
                                      </m:rad>
                                    </m:oMath>
                                  </m:oMathPara>
                                </w:p>
                              </w:tc>
                            </w:tr>
                            <w:tr w:rsidR="00230C7C" w14:paraId="662E8988" w14:textId="77777777" w:rsidTr="00E66651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14:paraId="1BE974B2" w14:textId="77777777" w:rsidR="00230C7C" w:rsidRPr="00BC4B6B" w:rsidRDefault="00230C7C" w:rsidP="00AF092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230C7C" w14:paraId="70B18B98" w14:textId="77777777" w:rsidTr="00E66651">
                              <w:trPr>
                                <w:trHeight w:val="1366"/>
                              </w:trPr>
                              <w:tc>
                                <w:tcPr>
                                  <w:tcW w:w="5000" w:type="pct"/>
                                </w:tcPr>
                                <w:p w14:paraId="225F2171" w14:textId="021128F0" w:rsidR="00230C7C" w:rsidRDefault="00230C7C" w:rsidP="00AF0929">
                                  <w:pPr>
                                    <w:spacing w:after="0" w:line="240" w:lineRule="auto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Separates variable</w:t>
                                  </w:r>
                                </w:p>
                                <w:p w14:paraId="3A626E48" w14:textId="77777777" w:rsidR="00230C7C" w:rsidRDefault="00230C7C" w:rsidP="00AF0929">
                                  <w:pPr>
                                    <w:spacing w:after="0" w:line="240" w:lineRule="auto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Integrates both sides</w:t>
                                  </w:r>
                                </w:p>
                                <w:p w14:paraId="06E9EF0F" w14:textId="77777777" w:rsidR="00230C7C" w:rsidRDefault="00230C7C" w:rsidP="00AF0929">
                                  <w:pPr>
                                    <w:spacing w:after="0" w:line="240" w:lineRule="auto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Determine value for c</w:t>
                                  </w:r>
                                </w:p>
                                <w:p w14:paraId="3E7AA4CD" w14:textId="77777777" w:rsidR="00230C7C" w:rsidRDefault="00230C7C" w:rsidP="00AF0929">
                                  <w:pPr>
                                    <w:spacing w:after="0" w:line="240" w:lineRule="auto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Completes the square</w:t>
                                  </w:r>
                                </w:p>
                                <w:p w14:paraId="656F0199" w14:textId="77777777" w:rsidR="00230C7C" w:rsidRDefault="00230C7C" w:rsidP="00AF0929">
                                  <w:pPr>
                                    <w:spacing w:after="0" w:line="240" w:lineRule="auto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Considers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±</m:t>
                                    </m:r>
                                  </m:oMath>
                                </w:p>
                                <w:p w14:paraId="17353EA9" w14:textId="5571FE6D" w:rsidR="00230C7C" w:rsidRDefault="00230C7C" w:rsidP="00AF0929">
                                  <w:pPr>
                                    <w:spacing w:after="0" w:line="240" w:lineRule="auto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Discounts –</w:t>
                                  </w:r>
                                  <w:proofErr w:type="spellStart"/>
                                  <w:r>
                                    <w:t>ve</w:t>
                                  </w:r>
                                  <w:proofErr w:type="spellEnd"/>
                                  <w:r>
                                    <w:t xml:space="preserve"> value and writes final solution</w:t>
                                  </w:r>
                                </w:p>
                              </w:tc>
                            </w:tr>
                          </w:tbl>
                          <w:p w14:paraId="66453AE1" w14:textId="77777777" w:rsidR="00230C7C" w:rsidRDefault="00230C7C" w:rsidP="00AF0929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5" type="#_x0000_t202" style="position:absolute;left:0;text-align:left;margin-left:39.5pt;margin-top:11.5pt;width:418.15pt;height:276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8569"/>
                      </w:tblGrid>
                      <w:tr w:rsidR="00230C7C" w14:paraId="358DCDDF" w14:textId="77777777" w:rsidTr="00E66651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14:paraId="7E239165" w14:textId="77777777" w:rsidR="00230C7C" w:rsidRPr="00BC4B6B" w:rsidRDefault="00230C7C" w:rsidP="00AF092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230C7C" w14:paraId="690FBD99" w14:textId="77777777" w:rsidTr="00E66651">
                        <w:tc>
                          <w:tcPr>
                            <w:tcW w:w="5000" w:type="pct"/>
                          </w:tcPr>
                          <w:p w14:paraId="096CA394" w14:textId="35FB83D9" w:rsidR="00230C7C" w:rsidRPr="00405C74" w:rsidRDefault="00B01123" w:rsidP="00AF0929">
                            <w:pPr>
                              <w:spacing w:after="0" w:line="240" w:lineRule="auto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2x-4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dx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=1.dt</m:t>
                                </m:r>
                              </m:oMath>
                            </m:oMathPara>
                          </w:p>
                          <w:p w14:paraId="1A61B973" w14:textId="56C2A517" w:rsidR="00230C7C" w:rsidRPr="00405C74" w:rsidRDefault="00B01123" w:rsidP="00AF0929">
                            <w:pPr>
                              <w:spacing w:after="0" w:line="240" w:lineRule="auto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-4x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=t+c</m:t>
                                </m:r>
                              </m:oMath>
                            </m:oMathPara>
                          </w:p>
                          <w:p w14:paraId="294DF0E6" w14:textId="77777777" w:rsidR="00230C7C" w:rsidRPr="00405C74" w:rsidRDefault="00230C7C" w:rsidP="00AF0929">
                            <w:pPr>
                              <w:spacing w:after="0" w:line="240" w:lineRule="auto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9-12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=0+c</m:t>
                                </m:r>
                              </m:oMath>
                            </m:oMathPara>
                          </w:p>
                          <w:p w14:paraId="400CC65F" w14:textId="77777777" w:rsidR="00230C7C" w:rsidRPr="00405C74" w:rsidRDefault="00230C7C" w:rsidP="00AF0929">
                            <w:pPr>
                              <w:spacing w:after="0" w:line="240" w:lineRule="auto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=-3</m:t>
                                </m:r>
                              </m:oMath>
                            </m:oMathPara>
                          </w:p>
                          <w:p w14:paraId="42788832" w14:textId="77777777" w:rsidR="00230C7C" w:rsidRPr="00405C74" w:rsidRDefault="00B01123" w:rsidP="00AF0929">
                            <w:pPr>
                              <w:spacing w:after="0" w:line="240" w:lineRule="auto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-4x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=t-3</m:t>
                                </m:r>
                              </m:oMath>
                            </m:oMathPara>
                          </w:p>
                          <w:p w14:paraId="2E177EEB" w14:textId="77777777" w:rsidR="00230C7C" w:rsidRPr="00405C74" w:rsidRDefault="00B01123" w:rsidP="00AF0929">
                            <w:pPr>
                              <w:spacing w:after="0" w:line="240" w:lineRule="auto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-4x+3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=t</m:t>
                                </m:r>
                              </m:oMath>
                            </m:oMathPara>
                          </w:p>
                          <w:p w14:paraId="3591F6C4" w14:textId="77777777" w:rsidR="00230C7C" w:rsidRPr="00405C74" w:rsidRDefault="00B01123" w:rsidP="00AF0929">
                            <w:pPr>
                              <w:spacing w:after="0" w:line="240" w:lineRule="auto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(x-2)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-1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=t</m:t>
                                </m:r>
                              </m:oMath>
                            </m:oMathPara>
                          </w:p>
                          <w:p w14:paraId="2287FC62" w14:textId="77777777" w:rsidR="00230C7C" w:rsidRPr="00405C74" w:rsidRDefault="00B01123" w:rsidP="00AF0929">
                            <w:pPr>
                              <w:spacing w:after="0" w:line="240" w:lineRule="auto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(x-2)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=t+1</m:t>
                                </m:r>
                              </m:oMath>
                            </m:oMathPara>
                          </w:p>
                          <w:p w14:paraId="2FDFE9B7" w14:textId="77777777" w:rsidR="00230C7C" w:rsidRPr="00405C74" w:rsidRDefault="00230C7C" w:rsidP="00AF0929">
                            <w:pPr>
                              <w:spacing w:after="0" w:line="240" w:lineRule="auto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x-2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=±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t+1</m:t>
                                    </m:r>
                                  </m:e>
                                </m:rad>
                              </m:oMath>
                            </m:oMathPara>
                          </w:p>
                          <w:p w14:paraId="14114E0E" w14:textId="77777777" w:rsidR="00230C7C" w:rsidRPr="00405C74" w:rsidRDefault="00230C7C" w:rsidP="00AF0929">
                            <w:pPr>
                              <w:spacing w:after="0" w:line="240" w:lineRule="auto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=±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t+1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+2</m:t>
                                </m:r>
                              </m:oMath>
                            </m:oMathPara>
                          </w:p>
                          <w:p w14:paraId="0544A85C" w14:textId="77777777" w:rsidR="00230C7C" w:rsidRDefault="00230C7C" w:rsidP="00AF0929">
                            <w:pPr>
                              <w:spacing w:after="0" w:line="240" w:lineRule="auto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Since v &gt; 0 when x &gt; 2, and x starts at 3, x will always increase, hence</w:t>
                            </w:r>
                          </w:p>
                          <w:p w14:paraId="0816ADA1" w14:textId="07A57D85" w:rsidR="00230C7C" w:rsidRPr="00405C74" w:rsidRDefault="00230C7C" w:rsidP="00AF0929">
                            <w:pPr>
                              <w:spacing w:after="0" w:line="240" w:lineRule="auto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x=2+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t+1</m:t>
                                    </m:r>
                                  </m:e>
                                </m:rad>
                              </m:oMath>
                            </m:oMathPara>
                          </w:p>
                        </w:tc>
                      </w:tr>
                      <w:tr w:rsidR="00230C7C" w14:paraId="662E8988" w14:textId="77777777" w:rsidTr="00E66651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14:paraId="1BE974B2" w14:textId="77777777" w:rsidR="00230C7C" w:rsidRPr="00BC4B6B" w:rsidRDefault="00230C7C" w:rsidP="00AF092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230C7C" w14:paraId="70B18B98" w14:textId="77777777" w:rsidTr="00E66651">
                        <w:trPr>
                          <w:trHeight w:val="1366"/>
                        </w:trPr>
                        <w:tc>
                          <w:tcPr>
                            <w:tcW w:w="5000" w:type="pct"/>
                          </w:tcPr>
                          <w:p w14:paraId="225F2171" w14:textId="021128F0" w:rsidR="00230C7C" w:rsidRDefault="00230C7C" w:rsidP="00AF0929">
                            <w:pPr>
                              <w:spacing w:after="0" w:line="240" w:lineRule="auto"/>
                            </w:pPr>
                            <w:r>
                              <w:sym w:font="Wingdings" w:char="F0FC"/>
                            </w:r>
                            <w:r>
                              <w:t xml:space="preserve"> Separates variable</w:t>
                            </w:r>
                          </w:p>
                          <w:p w14:paraId="3A626E48" w14:textId="77777777" w:rsidR="00230C7C" w:rsidRDefault="00230C7C" w:rsidP="00AF0929">
                            <w:pPr>
                              <w:spacing w:after="0" w:line="240" w:lineRule="auto"/>
                            </w:pPr>
                            <w:r>
                              <w:sym w:font="Wingdings" w:char="F0FC"/>
                            </w:r>
                            <w:r>
                              <w:t xml:space="preserve"> Integrates both sides</w:t>
                            </w:r>
                          </w:p>
                          <w:p w14:paraId="06E9EF0F" w14:textId="77777777" w:rsidR="00230C7C" w:rsidRDefault="00230C7C" w:rsidP="00AF0929">
                            <w:pPr>
                              <w:spacing w:after="0" w:line="240" w:lineRule="auto"/>
                            </w:pPr>
                            <w:r>
                              <w:sym w:font="Wingdings" w:char="F0FC"/>
                            </w:r>
                            <w:r>
                              <w:t xml:space="preserve"> Determine value for c</w:t>
                            </w:r>
                          </w:p>
                          <w:p w14:paraId="3E7AA4CD" w14:textId="77777777" w:rsidR="00230C7C" w:rsidRDefault="00230C7C" w:rsidP="00AF0929">
                            <w:pPr>
                              <w:spacing w:after="0" w:line="240" w:lineRule="auto"/>
                            </w:pPr>
                            <w:r>
                              <w:sym w:font="Wingdings" w:char="F0FC"/>
                            </w:r>
                            <w:r>
                              <w:t xml:space="preserve"> Completes the square</w:t>
                            </w:r>
                          </w:p>
                          <w:p w14:paraId="656F0199" w14:textId="77777777" w:rsidR="00230C7C" w:rsidRDefault="00230C7C" w:rsidP="00AF0929">
                            <w:pPr>
                              <w:spacing w:after="0" w:line="240" w:lineRule="auto"/>
                              <w:rPr>
                                <w:rFonts w:eastAsiaTheme="minorEastAsia"/>
                              </w:rPr>
                            </w:pPr>
                            <w:r>
                              <w:sym w:font="Wingdings" w:char="F0FC"/>
                            </w:r>
                            <w:r>
                              <w:t xml:space="preserve"> Considers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±</m:t>
                              </m:r>
                            </m:oMath>
                          </w:p>
                          <w:p w14:paraId="17353EA9" w14:textId="5571FE6D" w:rsidR="00230C7C" w:rsidRDefault="00230C7C" w:rsidP="00AF0929">
                            <w:pPr>
                              <w:spacing w:after="0" w:line="240" w:lineRule="auto"/>
                            </w:pPr>
                            <w:r>
                              <w:sym w:font="Wingdings" w:char="F0FC"/>
                            </w:r>
                            <w:r>
                              <w:t xml:space="preserve"> Discounts –</w:t>
                            </w:r>
                            <w:proofErr w:type="spellStart"/>
                            <w:r>
                              <w:t>ve</w:t>
                            </w:r>
                            <w:proofErr w:type="spellEnd"/>
                            <w:r>
                              <w:t xml:space="preserve"> value and writes final solution</w:t>
                            </w:r>
                          </w:p>
                        </w:tc>
                      </w:tr>
                    </w:tbl>
                    <w:p w14:paraId="66453AE1" w14:textId="77777777" w:rsidR="00230C7C" w:rsidRDefault="00230C7C" w:rsidP="00AF0929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2E02A224" w14:textId="37DA191B" w:rsidR="004E2E5B" w:rsidRDefault="004E2E5B" w:rsidP="004E2E5B">
      <w:pPr>
        <w:pStyle w:val="ArIndent1"/>
        <w:tabs>
          <w:tab w:val="right" w:pos="10772"/>
        </w:tabs>
      </w:pPr>
    </w:p>
    <w:p w14:paraId="36131133" w14:textId="6319F20A" w:rsidR="004E2E5B" w:rsidRDefault="004E2E5B" w:rsidP="004E2E5B">
      <w:pPr>
        <w:pStyle w:val="ArIndent1"/>
        <w:tabs>
          <w:tab w:val="right" w:pos="10772"/>
        </w:tabs>
      </w:pPr>
    </w:p>
    <w:p w14:paraId="1487AE5E" w14:textId="77777777" w:rsidR="004E2E5B" w:rsidRDefault="004E2E5B" w:rsidP="004E2E5B">
      <w:pPr>
        <w:pStyle w:val="ArIndent1"/>
        <w:tabs>
          <w:tab w:val="right" w:pos="10772"/>
        </w:tabs>
      </w:pPr>
    </w:p>
    <w:p w14:paraId="343901A6" w14:textId="77777777" w:rsidR="004E2E5B" w:rsidRDefault="004E2E5B" w:rsidP="004E2E5B">
      <w:pPr>
        <w:pStyle w:val="ArIndent1"/>
        <w:tabs>
          <w:tab w:val="right" w:pos="10772"/>
        </w:tabs>
      </w:pPr>
    </w:p>
    <w:p w14:paraId="0A010B4F" w14:textId="77777777" w:rsidR="004E2E5B" w:rsidRDefault="004E2E5B" w:rsidP="004E2E5B">
      <w:pPr>
        <w:pStyle w:val="ArIndent1"/>
        <w:tabs>
          <w:tab w:val="right" w:pos="10772"/>
        </w:tabs>
      </w:pPr>
    </w:p>
    <w:p w14:paraId="651B8C8B" w14:textId="77777777" w:rsidR="004E2E5B" w:rsidRDefault="004E2E5B" w:rsidP="004E2E5B">
      <w:pPr>
        <w:pStyle w:val="ArIndent1"/>
        <w:tabs>
          <w:tab w:val="right" w:pos="10772"/>
        </w:tabs>
      </w:pPr>
    </w:p>
    <w:p w14:paraId="6CEBAF33" w14:textId="77777777" w:rsidR="004E2E5B" w:rsidRDefault="004E2E5B" w:rsidP="004E2E5B">
      <w:pPr>
        <w:pStyle w:val="ArIndent1"/>
        <w:tabs>
          <w:tab w:val="right" w:pos="10772"/>
        </w:tabs>
      </w:pPr>
    </w:p>
    <w:p w14:paraId="28AD174A" w14:textId="77777777" w:rsidR="004E2E5B" w:rsidRDefault="004E2E5B" w:rsidP="004E2E5B">
      <w:pPr>
        <w:pStyle w:val="ArIndent1"/>
        <w:tabs>
          <w:tab w:val="right" w:pos="10772"/>
        </w:tabs>
      </w:pPr>
    </w:p>
    <w:p w14:paraId="13632AC2" w14:textId="77777777" w:rsidR="004E2E5B" w:rsidRDefault="004E2E5B" w:rsidP="004E2E5B">
      <w:pPr>
        <w:pStyle w:val="ArIndent1"/>
        <w:tabs>
          <w:tab w:val="right" w:pos="10772"/>
        </w:tabs>
      </w:pPr>
    </w:p>
    <w:p w14:paraId="5E6C02C8" w14:textId="77777777" w:rsidR="004E2E5B" w:rsidRDefault="004E2E5B" w:rsidP="004E2E5B">
      <w:pPr>
        <w:pStyle w:val="ArIndent1"/>
        <w:tabs>
          <w:tab w:val="right" w:pos="10772"/>
        </w:tabs>
      </w:pPr>
    </w:p>
    <w:p w14:paraId="70B3963C" w14:textId="77777777" w:rsidR="004E2E5B" w:rsidRDefault="004E2E5B" w:rsidP="004E2E5B">
      <w:pPr>
        <w:pStyle w:val="ArIndent1"/>
        <w:tabs>
          <w:tab w:val="right" w:pos="10772"/>
        </w:tabs>
      </w:pPr>
    </w:p>
    <w:p w14:paraId="349764FF" w14:textId="77777777" w:rsidR="004E2E5B" w:rsidRDefault="004E2E5B" w:rsidP="004E2E5B">
      <w:pPr>
        <w:pStyle w:val="ArIndent1"/>
        <w:tabs>
          <w:tab w:val="right" w:pos="10772"/>
        </w:tabs>
      </w:pPr>
    </w:p>
    <w:p w14:paraId="2F0A6560" w14:textId="77777777" w:rsidR="004E2E5B" w:rsidRDefault="004E2E5B" w:rsidP="004E2E5B">
      <w:pPr>
        <w:pStyle w:val="ArIndent1"/>
        <w:tabs>
          <w:tab w:val="right" w:pos="10772"/>
        </w:tabs>
      </w:pPr>
    </w:p>
    <w:p w14:paraId="3CDFEC71" w14:textId="77777777" w:rsidR="004E2E5B" w:rsidRDefault="004E2E5B" w:rsidP="004E2E5B">
      <w:pPr>
        <w:pStyle w:val="ArIndent1"/>
        <w:tabs>
          <w:tab w:val="right" w:pos="10772"/>
        </w:tabs>
      </w:pPr>
    </w:p>
    <w:p w14:paraId="757E7959" w14:textId="77777777" w:rsidR="004E2E5B" w:rsidRDefault="004E2E5B" w:rsidP="004E2E5B">
      <w:pPr>
        <w:pStyle w:val="ArIndent1"/>
        <w:tabs>
          <w:tab w:val="right" w:pos="10772"/>
        </w:tabs>
      </w:pPr>
    </w:p>
    <w:p w14:paraId="0DBAD06F" w14:textId="77777777" w:rsidR="00AF0929" w:rsidRDefault="00AF0929" w:rsidP="004E2E5B">
      <w:pPr>
        <w:pStyle w:val="ArIndent1"/>
        <w:tabs>
          <w:tab w:val="right" w:pos="10772"/>
        </w:tabs>
      </w:pPr>
    </w:p>
    <w:p w14:paraId="52DAF562" w14:textId="77777777" w:rsidR="00AF0929" w:rsidRDefault="00AF0929" w:rsidP="004E2E5B">
      <w:pPr>
        <w:pStyle w:val="ArIndent1"/>
        <w:tabs>
          <w:tab w:val="right" w:pos="10772"/>
        </w:tabs>
      </w:pPr>
    </w:p>
    <w:p w14:paraId="3504A03F" w14:textId="77777777" w:rsidR="00AF0929" w:rsidRDefault="00AF0929" w:rsidP="004E2E5B">
      <w:pPr>
        <w:pStyle w:val="ArIndent1"/>
        <w:tabs>
          <w:tab w:val="right" w:pos="10772"/>
        </w:tabs>
      </w:pPr>
    </w:p>
    <w:p w14:paraId="0D845D18" w14:textId="77777777" w:rsidR="00AF0929" w:rsidRDefault="00AF0929" w:rsidP="004E2E5B">
      <w:pPr>
        <w:pStyle w:val="ArIndent1"/>
        <w:tabs>
          <w:tab w:val="right" w:pos="10772"/>
        </w:tabs>
      </w:pPr>
    </w:p>
    <w:p w14:paraId="29F40AC8" w14:textId="77777777" w:rsidR="00AF0929" w:rsidRDefault="00AF0929" w:rsidP="004E2E5B">
      <w:pPr>
        <w:pStyle w:val="ArIndent1"/>
        <w:tabs>
          <w:tab w:val="right" w:pos="10772"/>
        </w:tabs>
      </w:pPr>
    </w:p>
    <w:p w14:paraId="124E62D1" w14:textId="77777777" w:rsidR="00AF0929" w:rsidRDefault="00AF0929" w:rsidP="004E2E5B">
      <w:pPr>
        <w:pStyle w:val="ArIndent1"/>
        <w:tabs>
          <w:tab w:val="right" w:pos="10772"/>
        </w:tabs>
      </w:pPr>
    </w:p>
    <w:p w14:paraId="1002446B" w14:textId="5F28A5D0" w:rsidR="004E2E5B" w:rsidRDefault="004E2E5B" w:rsidP="004E2E5B">
      <w:pPr>
        <w:pStyle w:val="ArIndent1"/>
        <w:tabs>
          <w:tab w:val="right" w:pos="10772"/>
        </w:tabs>
      </w:pPr>
      <w:r>
        <w:t>(b)</w:t>
      </w:r>
      <w:r>
        <w:tab/>
      </w:r>
      <w:proofErr w:type="gramStart"/>
      <w:r>
        <w:t>the</w:t>
      </w:r>
      <w:proofErr w:type="gramEnd"/>
      <w:r>
        <w:t xml:space="preserve"> distance travelled in the first 24 seconds.</w:t>
      </w:r>
      <w:r>
        <w:tab/>
        <w:t>(2 marks)</w:t>
      </w:r>
    </w:p>
    <w:p w14:paraId="27A26518" w14:textId="7AA0C737" w:rsidR="00405C74" w:rsidRDefault="00405C74">
      <w:pPr>
        <w:spacing w:after="0" w:line="240" w:lineRule="auto"/>
        <w:rPr>
          <w:b/>
        </w:rPr>
      </w:pPr>
    </w:p>
    <w:p w14:paraId="1C0D0570" w14:textId="0507854A" w:rsidR="00405C74" w:rsidRDefault="008B7387">
      <w:pPr>
        <w:spacing w:after="0" w:line="240" w:lineRule="auto"/>
        <w:rPr>
          <w:b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AF22D" wp14:editId="1CD40CCA">
                <wp:simplePos x="0" y="0"/>
                <wp:positionH relativeFrom="column">
                  <wp:posOffset>501650</wp:posOffset>
                </wp:positionH>
                <wp:positionV relativeFrom="paragraph">
                  <wp:posOffset>50800</wp:posOffset>
                </wp:positionV>
                <wp:extent cx="5310505" cy="2000250"/>
                <wp:effectExtent l="0" t="0" r="23495" b="317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0505" cy="2000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8569"/>
                            </w:tblGrid>
                            <w:tr w:rsidR="00230C7C" w14:paraId="34D2399A" w14:textId="77777777" w:rsidTr="00E66651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14:paraId="6B40ED08" w14:textId="77777777" w:rsidR="00230C7C" w:rsidRPr="00BC4B6B" w:rsidRDefault="00230C7C" w:rsidP="00AF092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230C7C" w14:paraId="5CCB7D4B" w14:textId="77777777" w:rsidTr="00E66651">
                              <w:tc>
                                <w:tcPr>
                                  <w:tcW w:w="5000" w:type="pct"/>
                                </w:tcPr>
                                <w:p w14:paraId="182A0B52" w14:textId="77777777" w:rsidR="00230C7C" w:rsidRPr="008B7387" w:rsidRDefault="00230C7C" w:rsidP="008B7387">
                                  <w:pPr>
                                    <w:spacing w:after="0" w:line="240" w:lineRule="auto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=3</m:t>
                                      </m:r>
                                    </m:oMath>
                                  </m:oMathPara>
                                </w:p>
                                <w:p w14:paraId="7DD69047" w14:textId="77777777" w:rsidR="00230C7C" w:rsidRPr="008B7387" w:rsidRDefault="00230C7C" w:rsidP="008B7387">
                                  <w:pPr>
                                    <w:spacing w:after="0" w:line="240" w:lineRule="auto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24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=7</m:t>
                                      </m:r>
                                    </m:oMath>
                                  </m:oMathPara>
                                </w:p>
                                <w:p w14:paraId="245144DC" w14:textId="78AE3CC7" w:rsidR="00230C7C" w:rsidRPr="008B7387" w:rsidRDefault="00230C7C" w:rsidP="008B7387">
                                  <w:pPr>
                                    <w:spacing w:after="0" w:line="240" w:lineRule="auto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>Distance travelled is 4 metres</w:t>
                                  </w:r>
                                </w:p>
                              </w:tc>
                            </w:tr>
                            <w:tr w:rsidR="00230C7C" w14:paraId="61C9CC55" w14:textId="77777777" w:rsidTr="00E66651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14:paraId="05928A21" w14:textId="77777777" w:rsidR="00230C7C" w:rsidRPr="00BC4B6B" w:rsidRDefault="00230C7C" w:rsidP="00AF092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230C7C" w14:paraId="7D862B2A" w14:textId="77777777" w:rsidTr="00E66651">
                              <w:trPr>
                                <w:trHeight w:val="1366"/>
                              </w:trPr>
                              <w:tc>
                                <w:tcPr>
                                  <w:tcW w:w="5000" w:type="pct"/>
                                </w:tcPr>
                                <w:p w14:paraId="15B0C980" w14:textId="7C019F29" w:rsidR="00230C7C" w:rsidRDefault="00230C7C" w:rsidP="00AF0929">
                                  <w:pPr>
                                    <w:spacing w:after="0" w:line="240" w:lineRule="auto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Calculates start and finish positions</w:t>
                                  </w:r>
                                </w:p>
                                <w:p w14:paraId="3A2EE734" w14:textId="76041D3E" w:rsidR="00230C7C" w:rsidRDefault="00230C7C" w:rsidP="00AF0929">
                                  <w:pPr>
                                    <w:spacing w:after="0" w:line="240" w:lineRule="auto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Determines distance</w:t>
                                  </w:r>
                                </w:p>
                                <w:p w14:paraId="5FAFFCE8" w14:textId="0BA74477" w:rsidR="00230C7C" w:rsidRDefault="00230C7C" w:rsidP="00AF0929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</w:tr>
                          </w:tbl>
                          <w:p w14:paraId="1F32F720" w14:textId="77777777" w:rsidR="00230C7C" w:rsidRDefault="00230C7C" w:rsidP="008B7387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6" type="#_x0000_t202" style="position:absolute;margin-left:39.5pt;margin-top:4pt;width:418.15pt;height:15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8569"/>
                      </w:tblGrid>
                      <w:tr w:rsidR="00230C7C" w14:paraId="34D2399A" w14:textId="77777777" w:rsidTr="00E66651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14:paraId="6B40ED08" w14:textId="77777777" w:rsidR="00230C7C" w:rsidRPr="00BC4B6B" w:rsidRDefault="00230C7C" w:rsidP="00AF092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230C7C" w14:paraId="5CCB7D4B" w14:textId="77777777" w:rsidTr="00E66651">
                        <w:tc>
                          <w:tcPr>
                            <w:tcW w:w="5000" w:type="pct"/>
                          </w:tcPr>
                          <w:p w14:paraId="182A0B52" w14:textId="77777777" w:rsidR="00230C7C" w:rsidRPr="008B7387" w:rsidRDefault="00230C7C" w:rsidP="008B7387">
                            <w:pPr>
                              <w:spacing w:after="0" w:line="240" w:lineRule="auto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=3</m:t>
                                </m:r>
                              </m:oMath>
                            </m:oMathPara>
                          </w:p>
                          <w:p w14:paraId="7DD69047" w14:textId="77777777" w:rsidR="00230C7C" w:rsidRPr="008B7387" w:rsidRDefault="00230C7C" w:rsidP="008B7387">
                            <w:pPr>
                              <w:spacing w:after="0" w:line="240" w:lineRule="auto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24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=7</m:t>
                                </m:r>
                              </m:oMath>
                            </m:oMathPara>
                          </w:p>
                          <w:p w14:paraId="245144DC" w14:textId="78AE3CC7" w:rsidR="00230C7C" w:rsidRPr="008B7387" w:rsidRDefault="00230C7C" w:rsidP="008B7387">
                            <w:pPr>
                              <w:spacing w:after="0" w:line="240" w:lineRule="auto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Distance travelled is 4 metres</w:t>
                            </w:r>
                          </w:p>
                        </w:tc>
                      </w:tr>
                      <w:tr w:rsidR="00230C7C" w14:paraId="61C9CC55" w14:textId="77777777" w:rsidTr="00E66651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14:paraId="05928A21" w14:textId="77777777" w:rsidR="00230C7C" w:rsidRPr="00BC4B6B" w:rsidRDefault="00230C7C" w:rsidP="00AF092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230C7C" w14:paraId="7D862B2A" w14:textId="77777777" w:rsidTr="00E66651">
                        <w:trPr>
                          <w:trHeight w:val="1366"/>
                        </w:trPr>
                        <w:tc>
                          <w:tcPr>
                            <w:tcW w:w="5000" w:type="pct"/>
                          </w:tcPr>
                          <w:p w14:paraId="15B0C980" w14:textId="7C019F29" w:rsidR="00230C7C" w:rsidRDefault="00230C7C" w:rsidP="00AF0929">
                            <w:pPr>
                              <w:spacing w:after="0" w:line="240" w:lineRule="auto"/>
                            </w:pPr>
                            <w:r>
                              <w:sym w:font="Wingdings" w:char="F0FC"/>
                            </w:r>
                            <w:r>
                              <w:t xml:space="preserve"> Calculates start and finish positions</w:t>
                            </w:r>
                          </w:p>
                          <w:p w14:paraId="3A2EE734" w14:textId="76041D3E" w:rsidR="00230C7C" w:rsidRDefault="00230C7C" w:rsidP="00AF0929">
                            <w:pPr>
                              <w:spacing w:after="0" w:line="240" w:lineRule="auto"/>
                            </w:pPr>
                            <w:r>
                              <w:sym w:font="Wingdings" w:char="F0FC"/>
                            </w:r>
                            <w:r>
                              <w:t xml:space="preserve"> Determines distance</w:t>
                            </w:r>
                          </w:p>
                          <w:p w14:paraId="5FAFFCE8" w14:textId="0BA74477" w:rsidR="00230C7C" w:rsidRDefault="00230C7C" w:rsidP="00AF0929">
                            <w:pPr>
                              <w:spacing w:after="0" w:line="240" w:lineRule="auto"/>
                            </w:pPr>
                          </w:p>
                        </w:tc>
                      </w:tr>
                    </w:tbl>
                    <w:p w14:paraId="1F32F720" w14:textId="77777777" w:rsidR="00230C7C" w:rsidRDefault="00230C7C" w:rsidP="008B7387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43DC3A49" w14:textId="77777777" w:rsidR="00E73260" w:rsidRDefault="00E73260">
      <w:pPr>
        <w:spacing w:after="0" w:line="240" w:lineRule="auto"/>
        <w:rPr>
          <w:rFonts w:ascii="Arial" w:eastAsiaTheme="minorEastAsia" w:hAnsi="Arial" w:cs="Times New Roman"/>
          <w:b/>
          <w:iCs/>
          <w:sz w:val="24"/>
          <w:szCs w:val="24"/>
          <w:lang w:val="en-GB" w:eastAsia="ja-JP"/>
        </w:rPr>
      </w:pPr>
      <w:r>
        <w:rPr>
          <w:b/>
        </w:rPr>
        <w:br w:type="page"/>
      </w:r>
    </w:p>
    <w:p w14:paraId="55A85EB7" w14:textId="61DBD0A6" w:rsidR="00505BB6" w:rsidRDefault="004E2E5B" w:rsidP="003E7045">
      <w:pPr>
        <w:pStyle w:val="ArIndent1"/>
        <w:tabs>
          <w:tab w:val="right" w:pos="10772"/>
        </w:tabs>
      </w:pPr>
      <w:r>
        <w:rPr>
          <w:b/>
        </w:rPr>
        <w:lastRenderedPageBreak/>
        <w:t>Question 7</w:t>
      </w:r>
      <w:r w:rsidR="003E7045">
        <w:rPr>
          <w:b/>
        </w:rPr>
        <w:tab/>
        <w:t>(13 marks)</w:t>
      </w:r>
    </w:p>
    <w:p w14:paraId="4B708864" w14:textId="77777777" w:rsidR="003E7045" w:rsidRDefault="003E7045" w:rsidP="003E7045">
      <w:pPr>
        <w:pStyle w:val="ArIndent1"/>
        <w:tabs>
          <w:tab w:val="right" w:pos="10772"/>
        </w:tabs>
      </w:pPr>
    </w:p>
    <w:p w14:paraId="372D30D5" w14:textId="4476E8EB" w:rsidR="003E7045" w:rsidRDefault="00012751" w:rsidP="003E7045">
      <w:pPr>
        <w:pStyle w:val="ArNormal"/>
      </w:pPr>
      <w:r>
        <w:t>A large supermarket chain has decided to change its supplier for its home brand batteries.  The batteries need to last for 9000 hours.  Barry tests a random sample of 150 batteries from a supplier.  The sample mean is found to be 9200 hours and the sample standard deviation 375 hours.</w:t>
      </w:r>
    </w:p>
    <w:p w14:paraId="09EF82BB" w14:textId="77777777" w:rsidR="00012751" w:rsidRDefault="00012751" w:rsidP="003E7045">
      <w:pPr>
        <w:pStyle w:val="ArNormal"/>
      </w:pPr>
    </w:p>
    <w:p w14:paraId="20D266ED" w14:textId="6CF7F717" w:rsidR="00012751" w:rsidRDefault="00012751" w:rsidP="00012751">
      <w:pPr>
        <w:pStyle w:val="ArIndent1"/>
        <w:tabs>
          <w:tab w:val="right" w:pos="10772"/>
        </w:tabs>
      </w:pPr>
      <w:r>
        <w:t>(a)</w:t>
      </w:r>
      <w:r>
        <w:tab/>
        <w:t xml:space="preserve">Based on Barry’s sample, obtain a 95% confidence interval </w:t>
      </w:r>
      <w:proofErr w:type="gramStart"/>
      <w:r>
        <w:t xml:space="preserve">for </w:t>
      </w:r>
      <w:proofErr w:type="gramEnd"/>
      <m:oMath>
        <m:r>
          <w:rPr>
            <w:rFonts w:ascii="Cambria Math" w:hAnsi="Cambria Math"/>
          </w:rPr>
          <m:t>μ</m:t>
        </m:r>
      </m:oMath>
      <w:r>
        <w:t>, the population mean battery life.</w:t>
      </w:r>
      <w:r>
        <w:tab/>
        <w:t>(4 marks)</w:t>
      </w:r>
    </w:p>
    <w:p w14:paraId="6B02FEDB" w14:textId="77713B6A" w:rsidR="00012751" w:rsidRDefault="00B12220" w:rsidP="00012751">
      <w:pPr>
        <w:pStyle w:val="ArIndent1"/>
        <w:tabs>
          <w:tab w:val="right" w:pos="10772"/>
        </w:tabs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FA40E4" wp14:editId="00E218F6">
                <wp:simplePos x="0" y="0"/>
                <wp:positionH relativeFrom="column">
                  <wp:posOffset>654050</wp:posOffset>
                </wp:positionH>
                <wp:positionV relativeFrom="paragraph">
                  <wp:posOffset>29845</wp:posOffset>
                </wp:positionV>
                <wp:extent cx="5310505" cy="2000250"/>
                <wp:effectExtent l="0" t="0" r="23495" b="317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0505" cy="2000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8569"/>
                            </w:tblGrid>
                            <w:tr w:rsidR="00230C7C" w14:paraId="568E67DB" w14:textId="77777777" w:rsidTr="00E66651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14:paraId="40995CEB" w14:textId="77777777" w:rsidR="00230C7C" w:rsidRPr="00BC4B6B" w:rsidRDefault="00230C7C" w:rsidP="00AF092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230C7C" w14:paraId="0FB97DA0" w14:textId="77777777" w:rsidTr="00E66651">
                              <w:tc>
                                <w:tcPr>
                                  <w:tcW w:w="5000" w:type="pct"/>
                                </w:tcPr>
                                <w:p w14:paraId="7E951DF4" w14:textId="77777777" w:rsidR="00230C7C" w:rsidRPr="00B12220" w:rsidRDefault="00B01123" w:rsidP="008B7387">
                                  <w:pPr>
                                    <w:spacing w:after="0" w:line="240" w:lineRule="auto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~N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 xml:space="preserve">9200, 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375</m:t>
                                                      </m:r>
                                                    </m:num>
                                                    <m:den>
                                                      <m:rad>
                                                        <m:radPr>
                                                          <m:degHide m:val="1"/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radPr>
                                                        <m:deg/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</w:rPr>
                                                            <m:t>150</m:t>
                                                          </m:r>
                                                        </m:e>
                                                      </m:rad>
                                                    </m:den>
                                                  </m:f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oMath>
                                  </m:oMathPara>
                                </w:p>
                                <w:p w14:paraId="05344877" w14:textId="77777777" w:rsidR="00230C7C" w:rsidRPr="00B12220" w:rsidRDefault="00B01123" w:rsidP="008B7387">
                                  <w:pPr>
                                    <w:spacing w:after="0" w:line="240" w:lineRule="auto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95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=1.96</m:t>
                                      </m:r>
                                    </m:oMath>
                                  </m:oMathPara>
                                </w:p>
                                <w:p w14:paraId="39BE12F7" w14:textId="77777777" w:rsidR="00230C7C" w:rsidRDefault="00230C7C" w:rsidP="00B122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 xml:space="preserve">Conf. </w:t>
                                  </w:r>
                                  <w:proofErr w:type="spellStart"/>
                                  <w:r>
                                    <w:rPr>
                                      <w:rFonts w:eastAsiaTheme="minorEastAsia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eastAsiaTheme="minorEastAsia"/>
                                    </w:rPr>
                                    <w:t xml:space="preserve">: 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9200-1.96×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375</m:t>
                                        </m:r>
                                      </m:num>
                                      <m:den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150</m:t>
                                            </m:r>
                                          </m:e>
                                        </m:rad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≤μ≤9200+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375</m:t>
                                        </m:r>
                                      </m:num>
                                      <m:den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150</m:t>
                                            </m:r>
                                          </m:e>
                                        </m:rad>
                                      </m:den>
                                    </m:f>
                                  </m:oMath>
                                </w:p>
                                <w:p w14:paraId="685493DD" w14:textId="04AAB547" w:rsidR="00230C7C" w:rsidRPr="008B7387" w:rsidRDefault="00230C7C" w:rsidP="00B122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9140≤μ≤9260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230C7C" w14:paraId="746D367F" w14:textId="77777777" w:rsidTr="00E66651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14:paraId="5A150BA9" w14:textId="77777777" w:rsidR="00230C7C" w:rsidRPr="00BC4B6B" w:rsidRDefault="00230C7C" w:rsidP="00AF092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230C7C" w14:paraId="5A1B3B20" w14:textId="77777777" w:rsidTr="00E66651">
                              <w:trPr>
                                <w:trHeight w:val="1366"/>
                              </w:trPr>
                              <w:tc>
                                <w:tcPr>
                                  <w:tcW w:w="5000" w:type="pct"/>
                                </w:tcPr>
                                <w:p w14:paraId="258C8798" w14:textId="656404BA" w:rsidR="00230C7C" w:rsidRDefault="00230C7C" w:rsidP="00B12220">
                                  <w:pPr>
                                    <w:spacing w:after="0" w:line="240" w:lineRule="auto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Uses the correct mean</w:t>
                                  </w:r>
                                </w:p>
                                <w:p w14:paraId="57AA215F" w14:textId="77777777" w:rsidR="00230C7C" w:rsidRDefault="00230C7C" w:rsidP="00B12220">
                                  <w:pPr>
                                    <w:spacing w:after="0" w:line="240" w:lineRule="auto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Calculates the correct standard deviation for the sample mean</w:t>
                                  </w:r>
                                </w:p>
                                <w:p w14:paraId="20512E25" w14:textId="77777777" w:rsidR="00230C7C" w:rsidRDefault="00230C7C" w:rsidP="00B12220">
                                  <w:pPr>
                                    <w:spacing w:after="0" w:line="240" w:lineRule="auto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Uses the correct z score</w:t>
                                  </w:r>
                                </w:p>
                                <w:p w14:paraId="702BC46B" w14:textId="2FEB527D" w:rsidR="00230C7C" w:rsidRDefault="00230C7C" w:rsidP="00B12220">
                                  <w:pPr>
                                    <w:spacing w:after="0" w:line="240" w:lineRule="auto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calculates the correct upper and lower limits</w:t>
                                  </w:r>
                                </w:p>
                              </w:tc>
                            </w:tr>
                          </w:tbl>
                          <w:p w14:paraId="61B81703" w14:textId="77777777" w:rsidR="00230C7C" w:rsidRDefault="00230C7C" w:rsidP="00B12220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7" type="#_x0000_t202" style="position:absolute;left:0;text-align:left;margin-left:51.5pt;margin-top:2.35pt;width:418.15pt;height:157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8569"/>
                      </w:tblGrid>
                      <w:tr w:rsidR="00230C7C" w14:paraId="568E67DB" w14:textId="77777777" w:rsidTr="00E66651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14:paraId="40995CEB" w14:textId="77777777" w:rsidR="00230C7C" w:rsidRPr="00BC4B6B" w:rsidRDefault="00230C7C" w:rsidP="00AF092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230C7C" w14:paraId="0FB97DA0" w14:textId="77777777" w:rsidTr="00E66651">
                        <w:tc>
                          <w:tcPr>
                            <w:tcW w:w="5000" w:type="pct"/>
                          </w:tcPr>
                          <w:p w14:paraId="7E951DF4" w14:textId="77777777" w:rsidR="00230C7C" w:rsidRPr="00B12220" w:rsidRDefault="00B01123" w:rsidP="008B7387">
                            <w:pPr>
                              <w:spacing w:after="0" w:line="240" w:lineRule="auto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~N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9200,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375</m:t>
                                                </m:r>
                                              </m:num>
                                              <m:den>
                                                <m:rad>
                                                  <m:radPr>
                                                    <m:degHide m:val="1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radPr>
                                                  <m:deg/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150</m:t>
                                                    </m:r>
                                                  </m:e>
                                                </m:rad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  <w:p w14:paraId="05344877" w14:textId="77777777" w:rsidR="00230C7C" w:rsidRPr="00B12220" w:rsidRDefault="00B01123" w:rsidP="008B7387">
                            <w:pPr>
                              <w:spacing w:after="0" w:line="240" w:lineRule="auto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95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=1.96</m:t>
                                </m:r>
                              </m:oMath>
                            </m:oMathPara>
                          </w:p>
                          <w:p w14:paraId="39BE12F7" w14:textId="77777777" w:rsidR="00230C7C" w:rsidRDefault="00230C7C" w:rsidP="00B12220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Conf.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: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9200-1.96×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375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150</m:t>
                                      </m:r>
                                    </m:e>
                                  </m:rad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≤μ≤9200+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375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150</m:t>
                                      </m:r>
                                    </m:e>
                                  </m:rad>
                                </m:den>
                              </m:f>
                            </m:oMath>
                          </w:p>
                          <w:p w14:paraId="685493DD" w14:textId="04AAB547" w:rsidR="00230C7C" w:rsidRPr="008B7387" w:rsidRDefault="00230C7C" w:rsidP="00B12220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9140≤μ≤9260</m:t>
                                </m:r>
                              </m:oMath>
                            </m:oMathPara>
                          </w:p>
                        </w:tc>
                      </w:tr>
                      <w:tr w:rsidR="00230C7C" w14:paraId="746D367F" w14:textId="77777777" w:rsidTr="00E66651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14:paraId="5A150BA9" w14:textId="77777777" w:rsidR="00230C7C" w:rsidRPr="00BC4B6B" w:rsidRDefault="00230C7C" w:rsidP="00AF092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230C7C" w14:paraId="5A1B3B20" w14:textId="77777777" w:rsidTr="00E66651">
                        <w:trPr>
                          <w:trHeight w:val="1366"/>
                        </w:trPr>
                        <w:tc>
                          <w:tcPr>
                            <w:tcW w:w="5000" w:type="pct"/>
                          </w:tcPr>
                          <w:p w14:paraId="258C8798" w14:textId="656404BA" w:rsidR="00230C7C" w:rsidRDefault="00230C7C" w:rsidP="00B12220">
                            <w:pPr>
                              <w:spacing w:after="0" w:line="240" w:lineRule="auto"/>
                            </w:pPr>
                            <w:r>
                              <w:sym w:font="Wingdings" w:char="F0FC"/>
                            </w:r>
                            <w:r>
                              <w:t xml:space="preserve"> Uses the correct mean</w:t>
                            </w:r>
                          </w:p>
                          <w:p w14:paraId="57AA215F" w14:textId="77777777" w:rsidR="00230C7C" w:rsidRDefault="00230C7C" w:rsidP="00B12220">
                            <w:pPr>
                              <w:spacing w:after="0" w:line="240" w:lineRule="auto"/>
                            </w:pPr>
                            <w:r>
                              <w:sym w:font="Wingdings" w:char="F0FC"/>
                            </w:r>
                            <w:r>
                              <w:t xml:space="preserve"> Calculates the correct standard deviation for the sample mean</w:t>
                            </w:r>
                          </w:p>
                          <w:p w14:paraId="20512E25" w14:textId="77777777" w:rsidR="00230C7C" w:rsidRDefault="00230C7C" w:rsidP="00B12220">
                            <w:pPr>
                              <w:spacing w:after="0" w:line="240" w:lineRule="auto"/>
                            </w:pPr>
                            <w:r>
                              <w:sym w:font="Wingdings" w:char="F0FC"/>
                            </w:r>
                            <w:r>
                              <w:t xml:space="preserve"> Uses the correct z score</w:t>
                            </w:r>
                          </w:p>
                          <w:p w14:paraId="702BC46B" w14:textId="2FEB527D" w:rsidR="00230C7C" w:rsidRDefault="00230C7C" w:rsidP="00B12220">
                            <w:pPr>
                              <w:spacing w:after="0" w:line="240" w:lineRule="auto"/>
                            </w:pPr>
                            <w:r>
                              <w:sym w:font="Wingdings" w:char="F0FC"/>
                            </w:r>
                            <w:r>
                              <w:t xml:space="preserve"> calculates the correct upper and lower limits</w:t>
                            </w:r>
                          </w:p>
                        </w:tc>
                      </w:tr>
                    </w:tbl>
                    <w:p w14:paraId="61B81703" w14:textId="77777777" w:rsidR="00230C7C" w:rsidRDefault="00230C7C" w:rsidP="00B12220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7FCF1DF8" w14:textId="5192DE37" w:rsidR="00012751" w:rsidRDefault="00012751" w:rsidP="00012751">
      <w:pPr>
        <w:pStyle w:val="ArIndent1"/>
        <w:tabs>
          <w:tab w:val="right" w:pos="10772"/>
        </w:tabs>
      </w:pPr>
    </w:p>
    <w:p w14:paraId="47BDB398" w14:textId="77777777" w:rsidR="00012751" w:rsidRDefault="00012751" w:rsidP="00012751">
      <w:pPr>
        <w:pStyle w:val="ArIndent1"/>
        <w:tabs>
          <w:tab w:val="right" w:pos="10772"/>
        </w:tabs>
      </w:pPr>
    </w:p>
    <w:p w14:paraId="539FBBD7" w14:textId="77777777" w:rsidR="00012751" w:rsidRDefault="00012751" w:rsidP="00012751">
      <w:pPr>
        <w:pStyle w:val="ArIndent1"/>
        <w:tabs>
          <w:tab w:val="right" w:pos="10772"/>
        </w:tabs>
      </w:pPr>
    </w:p>
    <w:p w14:paraId="31F5F6FB" w14:textId="77777777" w:rsidR="00012751" w:rsidRDefault="00012751" w:rsidP="00012751">
      <w:pPr>
        <w:pStyle w:val="ArIndent1"/>
        <w:tabs>
          <w:tab w:val="right" w:pos="10772"/>
        </w:tabs>
      </w:pPr>
    </w:p>
    <w:p w14:paraId="63279BE5" w14:textId="77777777" w:rsidR="00C52F28" w:rsidRDefault="00C52F28" w:rsidP="00012751">
      <w:pPr>
        <w:pStyle w:val="ArIndent1"/>
        <w:tabs>
          <w:tab w:val="right" w:pos="10772"/>
        </w:tabs>
      </w:pPr>
    </w:p>
    <w:p w14:paraId="01947FBB" w14:textId="77777777" w:rsidR="00C52F28" w:rsidRDefault="00C52F28" w:rsidP="00012751">
      <w:pPr>
        <w:pStyle w:val="ArIndent1"/>
        <w:tabs>
          <w:tab w:val="right" w:pos="10772"/>
        </w:tabs>
      </w:pPr>
    </w:p>
    <w:p w14:paraId="4410C6C9" w14:textId="77777777" w:rsidR="00012751" w:rsidRDefault="00012751" w:rsidP="00012751">
      <w:pPr>
        <w:pStyle w:val="ArIndent1"/>
        <w:tabs>
          <w:tab w:val="right" w:pos="10772"/>
        </w:tabs>
      </w:pPr>
    </w:p>
    <w:p w14:paraId="52A6F16C" w14:textId="77777777" w:rsidR="00012751" w:rsidRDefault="00012751" w:rsidP="00012751">
      <w:pPr>
        <w:pStyle w:val="ArIndent1"/>
        <w:tabs>
          <w:tab w:val="right" w:pos="10772"/>
        </w:tabs>
      </w:pPr>
    </w:p>
    <w:p w14:paraId="6988A55B" w14:textId="77777777" w:rsidR="00012751" w:rsidRDefault="00012751" w:rsidP="00012751">
      <w:pPr>
        <w:pStyle w:val="ArIndent1"/>
        <w:tabs>
          <w:tab w:val="right" w:pos="10772"/>
        </w:tabs>
      </w:pPr>
    </w:p>
    <w:p w14:paraId="3A3C8E31" w14:textId="77777777" w:rsidR="00012751" w:rsidRDefault="00012751" w:rsidP="00012751">
      <w:pPr>
        <w:pStyle w:val="ArIndent1"/>
        <w:tabs>
          <w:tab w:val="right" w:pos="10772"/>
        </w:tabs>
      </w:pPr>
    </w:p>
    <w:p w14:paraId="71C84BB1" w14:textId="77777777" w:rsidR="00B12220" w:rsidRDefault="00B12220" w:rsidP="00012751">
      <w:pPr>
        <w:pStyle w:val="ArIndent1"/>
        <w:tabs>
          <w:tab w:val="right" w:pos="10772"/>
        </w:tabs>
      </w:pPr>
    </w:p>
    <w:p w14:paraId="4027CA7D" w14:textId="77777777" w:rsidR="00012751" w:rsidRDefault="00012751" w:rsidP="00012751">
      <w:pPr>
        <w:pStyle w:val="ArIndent1"/>
        <w:tabs>
          <w:tab w:val="right" w:pos="10772"/>
        </w:tabs>
      </w:pPr>
      <w:r>
        <w:t>(b)</w:t>
      </w:r>
      <w:r>
        <w:tab/>
        <w:t>State whether each of the following statements is true or false.  Provide reasons for your answer and state any assumptions.</w:t>
      </w:r>
    </w:p>
    <w:p w14:paraId="518FEB56" w14:textId="77777777" w:rsidR="00012751" w:rsidRDefault="00012751" w:rsidP="00012751">
      <w:pPr>
        <w:pStyle w:val="ArIndent1"/>
        <w:tabs>
          <w:tab w:val="right" w:pos="10772"/>
        </w:tabs>
      </w:pPr>
    </w:p>
    <w:p w14:paraId="1944187D" w14:textId="6F334D21" w:rsidR="00012751" w:rsidRDefault="00012751" w:rsidP="00012751">
      <w:pPr>
        <w:pStyle w:val="ArIndent2"/>
        <w:tabs>
          <w:tab w:val="right" w:pos="10772"/>
        </w:tabs>
      </w:pPr>
      <w:r>
        <w:t>(</w:t>
      </w:r>
      <w:proofErr w:type="spellStart"/>
      <w:r>
        <w:t>i</w:t>
      </w:r>
      <w:proofErr w:type="spellEnd"/>
      <w:r>
        <w:t>)</w:t>
      </w:r>
      <w:r>
        <w:tab/>
        <w:t>If another sample of 150 batteries is taken, then the sample mean will fall within the confidence interval found at part (a).</w:t>
      </w:r>
      <w:r>
        <w:tab/>
        <w:t>(2 marks)</w:t>
      </w:r>
    </w:p>
    <w:p w14:paraId="0D722648" w14:textId="6B7CD60D" w:rsidR="00012751" w:rsidRDefault="00032629" w:rsidP="00012751">
      <w:pPr>
        <w:pStyle w:val="ArIndent2"/>
        <w:tabs>
          <w:tab w:val="right" w:pos="10772"/>
        </w:tabs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AA463C" wp14:editId="6C2F47E7">
                <wp:simplePos x="0" y="0"/>
                <wp:positionH relativeFrom="column">
                  <wp:posOffset>645160</wp:posOffset>
                </wp:positionH>
                <wp:positionV relativeFrom="paragraph">
                  <wp:posOffset>64136</wp:posOffset>
                </wp:positionV>
                <wp:extent cx="5310505" cy="1435100"/>
                <wp:effectExtent l="0" t="0" r="23495" b="381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0505" cy="1435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8569"/>
                            </w:tblGrid>
                            <w:tr w:rsidR="00230C7C" w14:paraId="723DB748" w14:textId="77777777" w:rsidTr="00E66651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14:paraId="136DB176" w14:textId="77777777" w:rsidR="00230C7C" w:rsidRPr="00BC4B6B" w:rsidRDefault="00230C7C" w:rsidP="00AF092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230C7C" w14:paraId="6D639D8E" w14:textId="77777777" w:rsidTr="00E66651">
                              <w:tc>
                                <w:tcPr>
                                  <w:tcW w:w="5000" w:type="pct"/>
                                </w:tcPr>
                                <w:p w14:paraId="0FBF1F56" w14:textId="57E9822C" w:rsidR="00230C7C" w:rsidRDefault="00230C7C" w:rsidP="00032629">
                                  <w:pPr>
                                    <w:spacing w:after="0" w:line="240" w:lineRule="auto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>Statement is false.</w:t>
                                  </w:r>
                                </w:p>
                                <w:p w14:paraId="4BD60AA8" w14:textId="00815135" w:rsidR="00230C7C" w:rsidRPr="008B7387" w:rsidRDefault="00230C7C" w:rsidP="00032629">
                                  <w:pPr>
                                    <w:spacing w:after="0" w:line="240" w:lineRule="auto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>The sample mean is based on another random sample.  Only 95% of sample means will fall within the interval, so it is not certain.</w:t>
                                  </w:r>
                                </w:p>
                              </w:tc>
                            </w:tr>
                            <w:tr w:rsidR="00230C7C" w14:paraId="1A99518D" w14:textId="77777777" w:rsidTr="00E66651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14:paraId="21A03837" w14:textId="77777777" w:rsidR="00230C7C" w:rsidRPr="00BC4B6B" w:rsidRDefault="00230C7C" w:rsidP="00AF092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230C7C" w14:paraId="3CE127B8" w14:textId="77777777" w:rsidTr="00032629">
                              <w:trPr>
                                <w:trHeight w:val="530"/>
                              </w:trPr>
                              <w:tc>
                                <w:tcPr>
                                  <w:tcW w:w="5000" w:type="pct"/>
                                </w:tcPr>
                                <w:p w14:paraId="06DA5136" w14:textId="5FABE26A" w:rsidR="00230C7C" w:rsidRDefault="00230C7C" w:rsidP="00B12220">
                                  <w:pPr>
                                    <w:spacing w:after="0" w:line="240" w:lineRule="auto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states the statement is false</w:t>
                                  </w:r>
                                </w:p>
                                <w:p w14:paraId="31023612" w14:textId="607409BE" w:rsidR="00230C7C" w:rsidRDefault="00230C7C" w:rsidP="00032629">
                                  <w:pPr>
                                    <w:spacing w:after="0" w:line="240" w:lineRule="auto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justifies the answer, </w:t>
                                  </w:r>
                                  <w:proofErr w:type="spellStart"/>
                                  <w:r>
                                    <w:t>ie</w:t>
                                  </w:r>
                                  <w:proofErr w:type="spellEnd"/>
                                  <w:r>
                                    <w:t xml:space="preserve"> not certain as it is random</w:t>
                                  </w:r>
                                </w:p>
                              </w:tc>
                            </w:tr>
                          </w:tbl>
                          <w:p w14:paraId="24BD9181" w14:textId="77777777" w:rsidR="00230C7C" w:rsidRDefault="00230C7C" w:rsidP="00F55ED5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8" type="#_x0000_t202" style="position:absolute;left:0;text-align:left;margin-left:50.8pt;margin-top:5.05pt;width:418.15pt;height:11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8569"/>
                      </w:tblGrid>
                      <w:tr w:rsidR="00230C7C" w14:paraId="723DB748" w14:textId="77777777" w:rsidTr="00E66651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14:paraId="136DB176" w14:textId="77777777" w:rsidR="00230C7C" w:rsidRPr="00BC4B6B" w:rsidRDefault="00230C7C" w:rsidP="00AF092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230C7C" w14:paraId="6D639D8E" w14:textId="77777777" w:rsidTr="00E66651">
                        <w:tc>
                          <w:tcPr>
                            <w:tcW w:w="5000" w:type="pct"/>
                          </w:tcPr>
                          <w:p w14:paraId="0FBF1F56" w14:textId="57E9822C" w:rsidR="00230C7C" w:rsidRDefault="00230C7C" w:rsidP="00032629">
                            <w:pPr>
                              <w:spacing w:after="0" w:line="240" w:lineRule="auto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Statement is false.</w:t>
                            </w:r>
                          </w:p>
                          <w:p w14:paraId="4BD60AA8" w14:textId="00815135" w:rsidR="00230C7C" w:rsidRPr="008B7387" w:rsidRDefault="00230C7C" w:rsidP="00032629">
                            <w:pPr>
                              <w:spacing w:after="0" w:line="240" w:lineRule="auto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The sample mean is based on another random sample.  Only 95% of sample means will fall within the interval, so it is not certain.</w:t>
                            </w:r>
                          </w:p>
                        </w:tc>
                      </w:tr>
                      <w:tr w:rsidR="00230C7C" w14:paraId="1A99518D" w14:textId="77777777" w:rsidTr="00E66651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14:paraId="21A03837" w14:textId="77777777" w:rsidR="00230C7C" w:rsidRPr="00BC4B6B" w:rsidRDefault="00230C7C" w:rsidP="00AF092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230C7C" w14:paraId="3CE127B8" w14:textId="77777777" w:rsidTr="00032629">
                        <w:trPr>
                          <w:trHeight w:val="530"/>
                        </w:trPr>
                        <w:tc>
                          <w:tcPr>
                            <w:tcW w:w="5000" w:type="pct"/>
                          </w:tcPr>
                          <w:p w14:paraId="06DA5136" w14:textId="5FABE26A" w:rsidR="00230C7C" w:rsidRDefault="00230C7C" w:rsidP="00B12220">
                            <w:pPr>
                              <w:spacing w:after="0" w:line="240" w:lineRule="auto"/>
                            </w:pPr>
                            <w:r>
                              <w:sym w:font="Wingdings" w:char="F0FC"/>
                            </w:r>
                            <w:r>
                              <w:t xml:space="preserve"> states the statement is false</w:t>
                            </w:r>
                          </w:p>
                          <w:p w14:paraId="31023612" w14:textId="607409BE" w:rsidR="00230C7C" w:rsidRDefault="00230C7C" w:rsidP="00032629">
                            <w:pPr>
                              <w:spacing w:after="0" w:line="240" w:lineRule="auto"/>
                            </w:pPr>
                            <w:r>
                              <w:sym w:font="Wingdings" w:char="F0FC"/>
                            </w:r>
                            <w:r>
                              <w:t xml:space="preserve"> justifies the answer, </w:t>
                            </w:r>
                            <w:proofErr w:type="spellStart"/>
                            <w:r>
                              <w:t>ie</w:t>
                            </w:r>
                            <w:proofErr w:type="spellEnd"/>
                            <w:r>
                              <w:t xml:space="preserve"> not certain as it is random</w:t>
                            </w:r>
                          </w:p>
                        </w:tc>
                      </w:tr>
                    </w:tbl>
                    <w:p w14:paraId="24BD9181" w14:textId="77777777" w:rsidR="00230C7C" w:rsidRDefault="00230C7C" w:rsidP="00F55ED5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1E22D4F0" w14:textId="011ABAEB" w:rsidR="00012751" w:rsidRDefault="00012751" w:rsidP="00012751">
      <w:pPr>
        <w:pStyle w:val="ArIndent2"/>
        <w:tabs>
          <w:tab w:val="right" w:pos="10772"/>
        </w:tabs>
      </w:pPr>
    </w:p>
    <w:p w14:paraId="394FCF08" w14:textId="77777777" w:rsidR="00012751" w:rsidRDefault="00012751" w:rsidP="00012751">
      <w:pPr>
        <w:pStyle w:val="ArIndent2"/>
        <w:tabs>
          <w:tab w:val="right" w:pos="10772"/>
        </w:tabs>
      </w:pPr>
    </w:p>
    <w:p w14:paraId="45C64990" w14:textId="1F8EE437" w:rsidR="00012751" w:rsidRDefault="00012751" w:rsidP="00012751">
      <w:pPr>
        <w:pStyle w:val="ArIndent2"/>
        <w:tabs>
          <w:tab w:val="right" w:pos="10772"/>
        </w:tabs>
      </w:pPr>
    </w:p>
    <w:p w14:paraId="6300E31D" w14:textId="795971D7" w:rsidR="00012751" w:rsidRDefault="00012751" w:rsidP="00012751">
      <w:pPr>
        <w:pStyle w:val="ArIndent2"/>
        <w:tabs>
          <w:tab w:val="right" w:pos="10772"/>
        </w:tabs>
      </w:pPr>
    </w:p>
    <w:p w14:paraId="3415CC84" w14:textId="77777777" w:rsidR="00012751" w:rsidRDefault="00012751" w:rsidP="00012751">
      <w:pPr>
        <w:pStyle w:val="ArIndent2"/>
        <w:tabs>
          <w:tab w:val="right" w:pos="10772"/>
        </w:tabs>
      </w:pPr>
    </w:p>
    <w:p w14:paraId="38F4CCC0" w14:textId="77777777" w:rsidR="00C52F28" w:rsidRDefault="00C52F28" w:rsidP="00012751">
      <w:pPr>
        <w:pStyle w:val="ArIndent2"/>
        <w:tabs>
          <w:tab w:val="right" w:pos="10772"/>
        </w:tabs>
      </w:pPr>
    </w:p>
    <w:p w14:paraId="225FB4D9" w14:textId="77777777" w:rsidR="00C52F28" w:rsidRDefault="00C52F28" w:rsidP="00012751">
      <w:pPr>
        <w:pStyle w:val="ArIndent2"/>
        <w:tabs>
          <w:tab w:val="right" w:pos="10772"/>
        </w:tabs>
      </w:pPr>
    </w:p>
    <w:p w14:paraId="4353BCE5" w14:textId="77777777" w:rsidR="00012751" w:rsidRDefault="00012751" w:rsidP="00012751">
      <w:pPr>
        <w:pStyle w:val="ArIndent2"/>
        <w:tabs>
          <w:tab w:val="right" w:pos="10772"/>
        </w:tabs>
      </w:pPr>
    </w:p>
    <w:p w14:paraId="7E8267F7" w14:textId="77777777" w:rsidR="00012751" w:rsidRDefault="00012751" w:rsidP="00012751">
      <w:pPr>
        <w:pStyle w:val="ArIndent2"/>
        <w:tabs>
          <w:tab w:val="right" w:pos="10772"/>
        </w:tabs>
      </w:pPr>
    </w:p>
    <w:p w14:paraId="6BDB7992" w14:textId="1A050E03" w:rsidR="00012751" w:rsidRDefault="00012751" w:rsidP="00012751">
      <w:pPr>
        <w:pStyle w:val="ArIndent2"/>
        <w:tabs>
          <w:tab w:val="right" w:pos="10772"/>
        </w:tabs>
      </w:pPr>
    </w:p>
    <w:p w14:paraId="5DD3C635" w14:textId="464B12FC" w:rsidR="00012751" w:rsidRDefault="00012751" w:rsidP="00032629">
      <w:pPr>
        <w:pStyle w:val="ArIndent2"/>
        <w:tabs>
          <w:tab w:val="right" w:pos="10772"/>
        </w:tabs>
      </w:pPr>
      <w:r>
        <w:t>(ii)</w:t>
      </w:r>
      <w:r>
        <w:tab/>
        <w:t>If a single battery is selected at random then there is a 95% chance that the battery</w:t>
      </w:r>
      <w:r w:rsidR="00FE158C">
        <w:t xml:space="preserve"> will have a life that will fall within the confidence interval found at part (a).</w:t>
      </w:r>
      <w:r w:rsidR="00032629">
        <w:tab/>
        <w:t>(2 marks)</w:t>
      </w:r>
    </w:p>
    <w:p w14:paraId="5E78C975" w14:textId="741B5274" w:rsidR="00C52F28" w:rsidRDefault="00C52F28" w:rsidP="00012751">
      <w:pPr>
        <w:pStyle w:val="ArIndent2"/>
        <w:tabs>
          <w:tab w:val="right" w:pos="10772"/>
        </w:tabs>
      </w:pPr>
    </w:p>
    <w:p w14:paraId="5AD57188" w14:textId="57371B1C" w:rsidR="00C52F28" w:rsidRDefault="00032629" w:rsidP="00012751">
      <w:pPr>
        <w:pStyle w:val="ArIndent2"/>
        <w:tabs>
          <w:tab w:val="right" w:pos="10772"/>
        </w:tabs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DE6B10" wp14:editId="7817DB75">
                <wp:simplePos x="0" y="0"/>
                <wp:positionH relativeFrom="column">
                  <wp:posOffset>645160</wp:posOffset>
                </wp:positionH>
                <wp:positionV relativeFrom="paragraph">
                  <wp:posOffset>50800</wp:posOffset>
                </wp:positionV>
                <wp:extent cx="5310505" cy="1435100"/>
                <wp:effectExtent l="0" t="0" r="23495" b="381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0505" cy="1435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8569"/>
                            </w:tblGrid>
                            <w:tr w:rsidR="00230C7C" w14:paraId="13743B9D" w14:textId="77777777" w:rsidTr="00E66651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14:paraId="2156A13C" w14:textId="77777777" w:rsidR="00230C7C" w:rsidRPr="00BC4B6B" w:rsidRDefault="00230C7C" w:rsidP="00AF092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230C7C" w14:paraId="325A9723" w14:textId="77777777" w:rsidTr="00E66651">
                              <w:tc>
                                <w:tcPr>
                                  <w:tcW w:w="5000" w:type="pct"/>
                                </w:tcPr>
                                <w:p w14:paraId="6D1FAE14" w14:textId="77777777" w:rsidR="00230C7C" w:rsidRDefault="00230C7C" w:rsidP="00032629">
                                  <w:pPr>
                                    <w:spacing w:after="0" w:line="240" w:lineRule="auto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>Statement is false.</w:t>
                                  </w:r>
                                </w:p>
                                <w:p w14:paraId="7366305F" w14:textId="0E8EC4B6" w:rsidR="00230C7C" w:rsidRPr="008B7387" w:rsidRDefault="00230C7C" w:rsidP="00032629">
                                  <w:pPr>
                                    <w:spacing w:after="0" w:line="240" w:lineRule="auto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>This is a single observation not a sample mean.  The variation of single observations will be greater than the variation of the sample mean and hence more likely to fall outside the interval.</w:t>
                                  </w:r>
                                </w:p>
                              </w:tc>
                            </w:tr>
                            <w:tr w:rsidR="00230C7C" w14:paraId="30DE02EB" w14:textId="77777777" w:rsidTr="00E66651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14:paraId="5864DF79" w14:textId="77777777" w:rsidR="00230C7C" w:rsidRPr="00BC4B6B" w:rsidRDefault="00230C7C" w:rsidP="00AF092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230C7C" w14:paraId="011BD0BE" w14:textId="77777777" w:rsidTr="00032629">
                              <w:trPr>
                                <w:trHeight w:val="530"/>
                              </w:trPr>
                              <w:tc>
                                <w:tcPr>
                                  <w:tcW w:w="5000" w:type="pct"/>
                                </w:tcPr>
                                <w:p w14:paraId="5022C2AB" w14:textId="77777777" w:rsidR="00230C7C" w:rsidRDefault="00230C7C" w:rsidP="00B12220">
                                  <w:pPr>
                                    <w:spacing w:after="0" w:line="240" w:lineRule="auto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states the statement is false</w:t>
                                  </w:r>
                                </w:p>
                                <w:p w14:paraId="6092F708" w14:textId="77347FDB" w:rsidR="00230C7C" w:rsidRDefault="00230C7C" w:rsidP="00032629">
                                  <w:pPr>
                                    <w:spacing w:after="0" w:line="240" w:lineRule="auto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justifies the answer, </w:t>
                                  </w:r>
                                  <w:proofErr w:type="spellStart"/>
                                  <w:r>
                                    <w:t>ie</w:t>
                                  </w:r>
                                  <w:proofErr w:type="spellEnd"/>
                                  <w:r>
                                    <w:t xml:space="preserve"> single observation has larger variation</w:t>
                                  </w:r>
                                </w:p>
                              </w:tc>
                            </w:tr>
                          </w:tbl>
                          <w:p w14:paraId="2323AC8B" w14:textId="77777777" w:rsidR="00230C7C" w:rsidRDefault="00230C7C" w:rsidP="00032629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9" type="#_x0000_t202" style="position:absolute;left:0;text-align:left;margin-left:50.8pt;margin-top:4pt;width:418.15pt;height:11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8569"/>
                      </w:tblGrid>
                      <w:tr w:rsidR="00230C7C" w14:paraId="13743B9D" w14:textId="77777777" w:rsidTr="00E66651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14:paraId="2156A13C" w14:textId="77777777" w:rsidR="00230C7C" w:rsidRPr="00BC4B6B" w:rsidRDefault="00230C7C" w:rsidP="00AF092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230C7C" w14:paraId="325A9723" w14:textId="77777777" w:rsidTr="00E66651">
                        <w:tc>
                          <w:tcPr>
                            <w:tcW w:w="5000" w:type="pct"/>
                          </w:tcPr>
                          <w:p w14:paraId="6D1FAE14" w14:textId="77777777" w:rsidR="00230C7C" w:rsidRDefault="00230C7C" w:rsidP="00032629">
                            <w:pPr>
                              <w:spacing w:after="0" w:line="240" w:lineRule="auto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Statement is false.</w:t>
                            </w:r>
                          </w:p>
                          <w:p w14:paraId="7366305F" w14:textId="0E8EC4B6" w:rsidR="00230C7C" w:rsidRPr="008B7387" w:rsidRDefault="00230C7C" w:rsidP="00032629">
                            <w:pPr>
                              <w:spacing w:after="0" w:line="240" w:lineRule="auto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This is a single observation not a sample mean.  The variation of single observations will be greater than the variation of the sample mean and hence more likely to fall outside the interval.</w:t>
                            </w:r>
                          </w:p>
                        </w:tc>
                      </w:tr>
                      <w:tr w:rsidR="00230C7C" w14:paraId="30DE02EB" w14:textId="77777777" w:rsidTr="00E66651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14:paraId="5864DF79" w14:textId="77777777" w:rsidR="00230C7C" w:rsidRPr="00BC4B6B" w:rsidRDefault="00230C7C" w:rsidP="00AF092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230C7C" w14:paraId="011BD0BE" w14:textId="77777777" w:rsidTr="00032629">
                        <w:trPr>
                          <w:trHeight w:val="530"/>
                        </w:trPr>
                        <w:tc>
                          <w:tcPr>
                            <w:tcW w:w="5000" w:type="pct"/>
                          </w:tcPr>
                          <w:p w14:paraId="5022C2AB" w14:textId="77777777" w:rsidR="00230C7C" w:rsidRDefault="00230C7C" w:rsidP="00B12220">
                            <w:pPr>
                              <w:spacing w:after="0" w:line="240" w:lineRule="auto"/>
                            </w:pPr>
                            <w:r>
                              <w:sym w:font="Wingdings" w:char="F0FC"/>
                            </w:r>
                            <w:r>
                              <w:t xml:space="preserve"> states the statement is false</w:t>
                            </w:r>
                          </w:p>
                          <w:p w14:paraId="6092F708" w14:textId="77347FDB" w:rsidR="00230C7C" w:rsidRDefault="00230C7C" w:rsidP="00032629">
                            <w:pPr>
                              <w:spacing w:after="0" w:line="240" w:lineRule="auto"/>
                            </w:pPr>
                            <w:r>
                              <w:sym w:font="Wingdings" w:char="F0FC"/>
                            </w:r>
                            <w:r>
                              <w:t xml:space="preserve"> justifies the answer, </w:t>
                            </w:r>
                            <w:proofErr w:type="spellStart"/>
                            <w:r>
                              <w:t>ie</w:t>
                            </w:r>
                            <w:proofErr w:type="spellEnd"/>
                            <w:r>
                              <w:t xml:space="preserve"> single observation has larger variation</w:t>
                            </w:r>
                          </w:p>
                        </w:tc>
                      </w:tr>
                    </w:tbl>
                    <w:p w14:paraId="2323AC8B" w14:textId="77777777" w:rsidR="00230C7C" w:rsidRDefault="00230C7C" w:rsidP="00032629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49715B0D" w14:textId="77777777" w:rsidR="00C52F28" w:rsidRDefault="00C52F28" w:rsidP="00012751">
      <w:pPr>
        <w:pStyle w:val="ArIndent2"/>
        <w:tabs>
          <w:tab w:val="right" w:pos="10772"/>
        </w:tabs>
      </w:pPr>
    </w:p>
    <w:p w14:paraId="1CBEEA1A" w14:textId="77777777" w:rsidR="00C52F28" w:rsidRDefault="00C52F28" w:rsidP="00012751">
      <w:pPr>
        <w:pStyle w:val="ArIndent2"/>
        <w:tabs>
          <w:tab w:val="right" w:pos="10772"/>
        </w:tabs>
      </w:pPr>
    </w:p>
    <w:p w14:paraId="4CA9B8A1" w14:textId="77777777" w:rsidR="00C52F28" w:rsidRDefault="00C52F28" w:rsidP="00012751">
      <w:pPr>
        <w:pStyle w:val="ArIndent2"/>
        <w:tabs>
          <w:tab w:val="right" w:pos="10772"/>
        </w:tabs>
      </w:pPr>
    </w:p>
    <w:p w14:paraId="261CE37D" w14:textId="02573865" w:rsidR="009D5210" w:rsidRDefault="009D5210">
      <w:pPr>
        <w:spacing w:after="0" w:line="240" w:lineRule="auto"/>
        <w:rPr>
          <w:rFonts w:ascii="Arial" w:eastAsia="Times New Roman" w:hAnsi="Arial" w:cs="Times New Roman"/>
          <w:iCs/>
          <w:sz w:val="24"/>
          <w:szCs w:val="24"/>
          <w:lang w:val="en-GB" w:eastAsia="ja-JP"/>
        </w:rPr>
      </w:pPr>
      <w:r>
        <w:br w:type="page"/>
      </w:r>
    </w:p>
    <w:p w14:paraId="7741E4FE" w14:textId="5ACA970F" w:rsidR="009D5210" w:rsidRDefault="00F27295" w:rsidP="009D5210">
      <w:pPr>
        <w:pStyle w:val="ArNormal"/>
      </w:pPr>
      <w:r>
        <w:lastRenderedPageBreak/>
        <w:t xml:space="preserve">Barry’s supervisor, Steve, is a bit concerned.  Steve isn’t certain that the </w:t>
      </w:r>
      <w:proofErr w:type="gramStart"/>
      <w:r>
        <w:t>life of the batteries are</w:t>
      </w:r>
      <w:proofErr w:type="gramEnd"/>
      <w:r>
        <w:t xml:space="preserve"> actually normally distributed, and hence the calculation of the confidence interval will not be correct.</w:t>
      </w:r>
    </w:p>
    <w:p w14:paraId="35FACBD3" w14:textId="77777777" w:rsidR="009D5210" w:rsidRDefault="009D5210" w:rsidP="009D5210">
      <w:pPr>
        <w:pStyle w:val="ArNormal"/>
      </w:pPr>
    </w:p>
    <w:p w14:paraId="671B25B3" w14:textId="647DF88E" w:rsidR="00C52F28" w:rsidRDefault="009D5210" w:rsidP="00F27295">
      <w:pPr>
        <w:pStyle w:val="ArIndent1"/>
        <w:tabs>
          <w:tab w:val="right" w:pos="10772"/>
        </w:tabs>
      </w:pPr>
      <w:r>
        <w:t>(c)</w:t>
      </w:r>
      <w:r>
        <w:tab/>
      </w:r>
      <w:r w:rsidR="00F27295">
        <w:t>What should Barry say in response to Steve’s concerns?</w:t>
      </w:r>
      <w:r w:rsidR="00F27295">
        <w:tab/>
        <w:t>(2 marks)</w:t>
      </w:r>
    </w:p>
    <w:p w14:paraId="6D049967" w14:textId="620DF3C4" w:rsidR="00F27295" w:rsidRDefault="00B242C2" w:rsidP="00F27295">
      <w:pPr>
        <w:pStyle w:val="ArIndent1"/>
        <w:tabs>
          <w:tab w:val="right" w:pos="10772"/>
        </w:tabs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D4E711" wp14:editId="4C4D86A3">
                <wp:simplePos x="0" y="0"/>
                <wp:positionH relativeFrom="column">
                  <wp:posOffset>574040</wp:posOffset>
                </wp:positionH>
                <wp:positionV relativeFrom="paragraph">
                  <wp:posOffset>160020</wp:posOffset>
                </wp:positionV>
                <wp:extent cx="5310505" cy="1435100"/>
                <wp:effectExtent l="0" t="0" r="23495" b="381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0505" cy="1435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8569"/>
                            </w:tblGrid>
                            <w:tr w:rsidR="00230C7C" w14:paraId="73B4ADB4" w14:textId="77777777" w:rsidTr="00E66651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14:paraId="366249C4" w14:textId="77777777" w:rsidR="00230C7C" w:rsidRPr="00BC4B6B" w:rsidRDefault="00230C7C" w:rsidP="00AF092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230C7C" w14:paraId="25423DB0" w14:textId="77777777" w:rsidTr="00E66651">
                              <w:tc>
                                <w:tcPr>
                                  <w:tcW w:w="5000" w:type="pct"/>
                                </w:tcPr>
                                <w:p w14:paraId="7578D9DC" w14:textId="70484D26" w:rsidR="00230C7C" w:rsidRDefault="00230C7C" w:rsidP="00032629">
                                  <w:pPr>
                                    <w:spacing w:after="0" w:line="240" w:lineRule="auto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>Barry should tell Steve not to worry.</w:t>
                                  </w:r>
                                </w:p>
                                <w:p w14:paraId="384AB659" w14:textId="64206555" w:rsidR="00230C7C" w:rsidRPr="008B7387" w:rsidRDefault="00230C7C" w:rsidP="00032629">
                                  <w:pPr>
                                    <w:spacing w:after="0" w:line="240" w:lineRule="auto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>As the sample sizes are 150, it does not matter what distribution the parent population is as the distribution of the sample means will be approximately normal.</w:t>
                                  </w:r>
                                </w:p>
                              </w:tc>
                            </w:tr>
                            <w:tr w:rsidR="00230C7C" w14:paraId="74EB6979" w14:textId="77777777" w:rsidTr="00E66651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14:paraId="79455C1B" w14:textId="77777777" w:rsidR="00230C7C" w:rsidRPr="00BC4B6B" w:rsidRDefault="00230C7C" w:rsidP="00AF092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230C7C" w14:paraId="11766E16" w14:textId="77777777" w:rsidTr="00032629">
                              <w:trPr>
                                <w:trHeight w:val="530"/>
                              </w:trPr>
                              <w:tc>
                                <w:tcPr>
                                  <w:tcW w:w="5000" w:type="pct"/>
                                </w:tcPr>
                                <w:p w14:paraId="063A35EE" w14:textId="4331E0D0" w:rsidR="00230C7C" w:rsidRDefault="00230C7C" w:rsidP="00B12220">
                                  <w:pPr>
                                    <w:spacing w:after="0" w:line="240" w:lineRule="auto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</w:t>
                                  </w:r>
                                  <w:proofErr w:type="gramStart"/>
                                  <w:r>
                                    <w:t>states</w:t>
                                  </w:r>
                                  <w:proofErr w:type="gramEnd"/>
                                  <w:r>
                                    <w:t xml:space="preserve"> that Steve’s worries are unfounded.</w:t>
                                  </w:r>
                                </w:p>
                                <w:p w14:paraId="02339F64" w14:textId="0FE3F973" w:rsidR="00230C7C" w:rsidRDefault="00230C7C" w:rsidP="00B242C2">
                                  <w:pPr>
                                    <w:spacing w:after="0" w:line="240" w:lineRule="auto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justifies the answer, </w:t>
                                  </w:r>
                                  <w:proofErr w:type="spellStart"/>
                                  <w:r>
                                    <w:t>ie</w:t>
                                  </w:r>
                                  <w:proofErr w:type="spellEnd"/>
                                  <w:r>
                                    <w:t xml:space="preserve"> large sample size will be normally distributed</w:t>
                                  </w:r>
                                </w:p>
                              </w:tc>
                            </w:tr>
                          </w:tbl>
                          <w:p w14:paraId="076A02A9" w14:textId="77777777" w:rsidR="00230C7C" w:rsidRDefault="00230C7C" w:rsidP="00B242C2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0" type="#_x0000_t202" style="position:absolute;left:0;text-align:left;margin-left:45.2pt;margin-top:12.6pt;width:418.15pt;height:11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8569"/>
                      </w:tblGrid>
                      <w:tr w:rsidR="00230C7C" w14:paraId="73B4ADB4" w14:textId="77777777" w:rsidTr="00E66651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14:paraId="366249C4" w14:textId="77777777" w:rsidR="00230C7C" w:rsidRPr="00BC4B6B" w:rsidRDefault="00230C7C" w:rsidP="00AF092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230C7C" w14:paraId="25423DB0" w14:textId="77777777" w:rsidTr="00E66651">
                        <w:tc>
                          <w:tcPr>
                            <w:tcW w:w="5000" w:type="pct"/>
                          </w:tcPr>
                          <w:p w14:paraId="7578D9DC" w14:textId="70484D26" w:rsidR="00230C7C" w:rsidRDefault="00230C7C" w:rsidP="00032629">
                            <w:pPr>
                              <w:spacing w:after="0" w:line="240" w:lineRule="auto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Barry should tell Steve not to worry.</w:t>
                            </w:r>
                          </w:p>
                          <w:p w14:paraId="384AB659" w14:textId="64206555" w:rsidR="00230C7C" w:rsidRPr="008B7387" w:rsidRDefault="00230C7C" w:rsidP="00032629">
                            <w:pPr>
                              <w:spacing w:after="0" w:line="240" w:lineRule="auto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As the sample sizes are 150, it does not matter what distribution the parent population is as the distribution of the sample means will be approximately normal.</w:t>
                            </w:r>
                          </w:p>
                        </w:tc>
                      </w:tr>
                      <w:tr w:rsidR="00230C7C" w14:paraId="74EB6979" w14:textId="77777777" w:rsidTr="00E66651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14:paraId="79455C1B" w14:textId="77777777" w:rsidR="00230C7C" w:rsidRPr="00BC4B6B" w:rsidRDefault="00230C7C" w:rsidP="00AF092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230C7C" w14:paraId="11766E16" w14:textId="77777777" w:rsidTr="00032629">
                        <w:trPr>
                          <w:trHeight w:val="530"/>
                        </w:trPr>
                        <w:tc>
                          <w:tcPr>
                            <w:tcW w:w="5000" w:type="pct"/>
                          </w:tcPr>
                          <w:p w14:paraId="063A35EE" w14:textId="4331E0D0" w:rsidR="00230C7C" w:rsidRDefault="00230C7C" w:rsidP="00B12220">
                            <w:pPr>
                              <w:spacing w:after="0" w:line="240" w:lineRule="auto"/>
                            </w:pPr>
                            <w:r>
                              <w:sym w:font="Wingdings" w:char="F0FC"/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states</w:t>
                            </w:r>
                            <w:proofErr w:type="gramEnd"/>
                            <w:r>
                              <w:t xml:space="preserve"> that Steve’s worries are unfounded.</w:t>
                            </w:r>
                          </w:p>
                          <w:p w14:paraId="02339F64" w14:textId="0FE3F973" w:rsidR="00230C7C" w:rsidRDefault="00230C7C" w:rsidP="00B242C2">
                            <w:pPr>
                              <w:spacing w:after="0" w:line="240" w:lineRule="auto"/>
                            </w:pPr>
                            <w:r>
                              <w:sym w:font="Wingdings" w:char="F0FC"/>
                            </w:r>
                            <w:r>
                              <w:t xml:space="preserve"> justifies the answer, </w:t>
                            </w:r>
                            <w:proofErr w:type="spellStart"/>
                            <w:r>
                              <w:t>ie</w:t>
                            </w:r>
                            <w:proofErr w:type="spellEnd"/>
                            <w:r>
                              <w:t xml:space="preserve"> large sample size will be normally distributed</w:t>
                            </w:r>
                          </w:p>
                        </w:tc>
                      </w:tr>
                    </w:tbl>
                    <w:p w14:paraId="076A02A9" w14:textId="77777777" w:rsidR="00230C7C" w:rsidRDefault="00230C7C" w:rsidP="00B242C2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4FB54E67" w14:textId="6DFEF4F4" w:rsidR="00F27295" w:rsidRDefault="00F27295" w:rsidP="00F27295">
      <w:pPr>
        <w:pStyle w:val="ArIndent1"/>
        <w:tabs>
          <w:tab w:val="right" w:pos="10772"/>
        </w:tabs>
      </w:pPr>
    </w:p>
    <w:p w14:paraId="798DB80E" w14:textId="77777777" w:rsidR="00F27295" w:rsidRDefault="00F27295" w:rsidP="00F27295">
      <w:pPr>
        <w:pStyle w:val="ArIndent1"/>
        <w:tabs>
          <w:tab w:val="right" w:pos="10772"/>
        </w:tabs>
      </w:pPr>
    </w:p>
    <w:p w14:paraId="4CDAEDD7" w14:textId="77777777" w:rsidR="00F27295" w:rsidRDefault="00F27295" w:rsidP="00F27295">
      <w:pPr>
        <w:pStyle w:val="ArIndent1"/>
        <w:tabs>
          <w:tab w:val="right" w:pos="10772"/>
        </w:tabs>
      </w:pPr>
    </w:p>
    <w:p w14:paraId="05E33B95" w14:textId="77777777" w:rsidR="00F27295" w:rsidRDefault="00F27295" w:rsidP="00F27295">
      <w:pPr>
        <w:pStyle w:val="ArIndent1"/>
        <w:tabs>
          <w:tab w:val="right" w:pos="10772"/>
        </w:tabs>
      </w:pPr>
    </w:p>
    <w:p w14:paraId="79717ADF" w14:textId="77777777" w:rsidR="00F27295" w:rsidRDefault="00F27295" w:rsidP="00F27295">
      <w:pPr>
        <w:pStyle w:val="ArIndent1"/>
        <w:tabs>
          <w:tab w:val="right" w:pos="10772"/>
        </w:tabs>
      </w:pPr>
    </w:p>
    <w:p w14:paraId="1183C29D" w14:textId="77777777" w:rsidR="00F27295" w:rsidRDefault="00F27295" w:rsidP="00F27295">
      <w:pPr>
        <w:pStyle w:val="ArIndent1"/>
        <w:tabs>
          <w:tab w:val="right" w:pos="10772"/>
        </w:tabs>
      </w:pPr>
    </w:p>
    <w:p w14:paraId="06CDAF6B" w14:textId="77777777" w:rsidR="00F27295" w:rsidRDefault="00F27295" w:rsidP="00F27295">
      <w:pPr>
        <w:pStyle w:val="ArIndent1"/>
        <w:tabs>
          <w:tab w:val="right" w:pos="10772"/>
        </w:tabs>
      </w:pPr>
    </w:p>
    <w:p w14:paraId="1BCF600F" w14:textId="77777777" w:rsidR="00F27295" w:rsidRDefault="00F27295" w:rsidP="00F27295">
      <w:pPr>
        <w:pStyle w:val="ArNormal"/>
      </w:pPr>
    </w:p>
    <w:p w14:paraId="7DA4DE29" w14:textId="77777777" w:rsidR="00F27295" w:rsidRDefault="00F27295" w:rsidP="00F27295">
      <w:pPr>
        <w:pStyle w:val="ArNormal"/>
      </w:pPr>
    </w:p>
    <w:p w14:paraId="38EBCC5F" w14:textId="2C24ACB4" w:rsidR="00F27295" w:rsidRDefault="00F27295" w:rsidP="00F27295">
      <w:pPr>
        <w:pStyle w:val="ArNormal"/>
      </w:pPr>
      <w:r>
        <w:t>Before making a final decision on whether or not to go with the new supplier, Barry takes</w:t>
      </w:r>
      <w:r w:rsidR="00734F15">
        <w:t xml:space="preserve"> another sample, this time of 100</w:t>
      </w:r>
      <w:r>
        <w:t xml:space="preserve"> batteries.  He finds t</w:t>
      </w:r>
      <w:r w:rsidR="00734F15">
        <w:t>hat the standard deviation is 40</w:t>
      </w:r>
      <w:r>
        <w:t xml:space="preserve">0 hours.  Barry determines that the </w:t>
      </w:r>
      <w:r w:rsidR="00734F15">
        <w:t xml:space="preserve">confidence interval for the population mean battery life </w:t>
      </w:r>
      <w:proofErr w:type="gramStart"/>
      <w:r w:rsidR="00734F15">
        <w:t xml:space="preserve">is </w:t>
      </w:r>
      <w:proofErr w:type="gramEnd"/>
      <m:oMath>
        <m:r>
          <w:rPr>
            <w:rFonts w:ascii="Cambria Math" w:hAnsi="Cambria Math"/>
          </w:rPr>
          <m:t>9280≤μ≤9420</m:t>
        </m:r>
      </m:oMath>
      <w:r w:rsidR="00734F15">
        <w:t>.</w:t>
      </w:r>
    </w:p>
    <w:p w14:paraId="046A1EDF" w14:textId="77777777" w:rsidR="00F27295" w:rsidRDefault="00F27295" w:rsidP="00F27295">
      <w:pPr>
        <w:pStyle w:val="ArNormal"/>
      </w:pPr>
    </w:p>
    <w:p w14:paraId="6BFDCBAA" w14:textId="197E5282" w:rsidR="00734F15" w:rsidRDefault="00734F15" w:rsidP="00734F15">
      <w:pPr>
        <w:pStyle w:val="ArIndent1"/>
      </w:pPr>
      <w:r>
        <w:t>(d)</w:t>
      </w:r>
      <w:r>
        <w:tab/>
        <w:t>Determine the confidence level, to the nearest 0.1%, used to calculate this interval.</w:t>
      </w:r>
    </w:p>
    <w:p w14:paraId="1E2FFB67" w14:textId="03152C74" w:rsidR="00734F15" w:rsidRDefault="00734F15" w:rsidP="00734F15">
      <w:pPr>
        <w:pStyle w:val="ArIndent1"/>
        <w:tabs>
          <w:tab w:val="right" w:pos="10772"/>
        </w:tabs>
      </w:pPr>
      <w:r>
        <w:tab/>
      </w:r>
      <w:r>
        <w:tab/>
        <w:t>(3 marks)</w:t>
      </w:r>
    </w:p>
    <w:p w14:paraId="31CC5E68" w14:textId="5E571BCE" w:rsidR="00734F15" w:rsidRDefault="00B242C2" w:rsidP="00734F15">
      <w:pPr>
        <w:pStyle w:val="ArIndent1"/>
        <w:tabs>
          <w:tab w:val="right" w:pos="10772"/>
        </w:tabs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E5AC2E" wp14:editId="4C94C2AF">
                <wp:simplePos x="0" y="0"/>
                <wp:positionH relativeFrom="column">
                  <wp:posOffset>573405</wp:posOffset>
                </wp:positionH>
                <wp:positionV relativeFrom="paragraph">
                  <wp:posOffset>7619</wp:posOffset>
                </wp:positionV>
                <wp:extent cx="5310505" cy="2798445"/>
                <wp:effectExtent l="0" t="0" r="23495" b="2095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0505" cy="2798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8569"/>
                            </w:tblGrid>
                            <w:tr w:rsidR="00230C7C" w14:paraId="38295147" w14:textId="77777777" w:rsidTr="00E66651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14:paraId="4E1FE1E1" w14:textId="77777777" w:rsidR="00230C7C" w:rsidRPr="00BC4B6B" w:rsidRDefault="00230C7C" w:rsidP="00AF092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230C7C" w14:paraId="5F16ABCA" w14:textId="77777777" w:rsidTr="00E66651">
                              <w:tc>
                                <w:tcPr>
                                  <w:tcW w:w="5000" w:type="pct"/>
                                </w:tcPr>
                                <w:p w14:paraId="090EBFEF" w14:textId="77777777" w:rsidR="00230C7C" w:rsidRPr="00230C7C" w:rsidRDefault="00B01123" w:rsidP="00230C7C">
                                  <w:pPr>
                                    <w:spacing w:after="0" w:line="240" w:lineRule="auto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9280+9420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</m:t>
                                      </m:r>
                                    </m:oMath>
                                  </m:oMathPara>
                                </w:p>
                                <w:p w14:paraId="3DAEAAFE" w14:textId="77777777" w:rsidR="00230C7C" w:rsidRPr="00230C7C" w:rsidRDefault="00230C7C" w:rsidP="00230C7C">
                                  <w:pPr>
                                    <w:spacing w:after="0" w:line="240" w:lineRule="auto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=9350</m:t>
                                      </m:r>
                                    </m:oMath>
                                  </m:oMathPara>
                                </w:p>
                                <w:p w14:paraId="305CC413" w14:textId="77777777" w:rsidR="00230C7C" w:rsidRPr="00230C7C" w:rsidRDefault="00230C7C" w:rsidP="00230C7C">
                                  <w:pPr>
                                    <w:spacing w:after="0" w:line="240" w:lineRule="auto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Error=9420-9350</m:t>
                                      </m:r>
                                    </m:oMath>
                                  </m:oMathPara>
                                </w:p>
                                <w:p w14:paraId="3EF261EC" w14:textId="77777777" w:rsidR="00230C7C" w:rsidRPr="00230C7C" w:rsidRDefault="00230C7C" w:rsidP="00230C7C">
                                  <w:pPr>
                                    <w:spacing w:after="0" w:line="240" w:lineRule="auto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=70</m:t>
                                      </m:r>
                                    </m:oMath>
                                  </m:oMathPara>
                                </w:p>
                                <w:p w14:paraId="0907A9A0" w14:textId="77777777" w:rsidR="00230C7C" w:rsidRPr="00230C7C" w:rsidRDefault="00230C7C" w:rsidP="00230C7C">
                                  <w:pPr>
                                    <w:spacing w:after="0" w:line="240" w:lineRule="auto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70=z×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400</m:t>
                                          </m:r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100</m:t>
                                              </m:r>
                                            </m:e>
                                          </m:rad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3403D843" w14:textId="77777777" w:rsidR="00230C7C" w:rsidRPr="00230C7C" w:rsidRDefault="00230C7C" w:rsidP="00230C7C">
                                  <w:pPr>
                                    <w:spacing w:after="0" w:line="240" w:lineRule="auto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z=1.75</m:t>
                                      </m:r>
                                    </m:oMath>
                                  </m:oMathPara>
                                </w:p>
                                <w:p w14:paraId="0EE43682" w14:textId="77777777" w:rsidR="00230C7C" w:rsidRDefault="00230C7C" w:rsidP="00230C7C">
                                  <w:pPr>
                                    <w:spacing w:after="0" w:line="240" w:lineRule="auto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 xml:space="preserve">With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z=N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0,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       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-1.75&lt;z&lt;1.75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 0.91988</m:t>
                                    </m:r>
                                  </m:oMath>
                                </w:p>
                                <w:p w14:paraId="73996723" w14:textId="3D3A4C84" w:rsidR="00230C7C" w:rsidRPr="00230C7C" w:rsidRDefault="00230C7C" w:rsidP="00230C7C">
                                  <w:pPr>
                                    <w:spacing w:after="0" w:line="240" w:lineRule="auto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 xml:space="preserve">Hence a </w:t>
                                  </w:r>
                                  <w:r w:rsidR="00E953B6">
                                    <w:rPr>
                                      <w:rFonts w:eastAsiaTheme="minorEastAsia"/>
                                    </w:rPr>
                                    <w:t>92.0% confidence interval</w:t>
                                  </w:r>
                                </w:p>
                              </w:tc>
                            </w:tr>
                            <w:tr w:rsidR="00230C7C" w14:paraId="5C47CCA7" w14:textId="77777777" w:rsidTr="00E66651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14:paraId="03C94AD0" w14:textId="77777777" w:rsidR="00230C7C" w:rsidRPr="00BC4B6B" w:rsidRDefault="00230C7C" w:rsidP="00AF092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230C7C" w14:paraId="44D66039" w14:textId="77777777" w:rsidTr="00032629">
                              <w:trPr>
                                <w:trHeight w:val="530"/>
                              </w:trPr>
                              <w:tc>
                                <w:tcPr>
                                  <w:tcW w:w="5000" w:type="pct"/>
                                </w:tcPr>
                                <w:p w14:paraId="4982FA42" w14:textId="48DC8A6E" w:rsidR="00230C7C" w:rsidRDefault="00230C7C" w:rsidP="00B12220">
                                  <w:pPr>
                                    <w:spacing w:after="0" w:line="240" w:lineRule="auto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</w:t>
                                  </w:r>
                                  <w:r w:rsidR="00ED7D38">
                                    <w:t>Determines an error of 70</w:t>
                                  </w:r>
                                </w:p>
                                <w:p w14:paraId="34CA1D8D" w14:textId="77777777" w:rsidR="00230C7C" w:rsidRDefault="00230C7C" w:rsidP="00ED7D38">
                                  <w:pPr>
                                    <w:spacing w:after="0" w:line="240" w:lineRule="auto"/>
                                  </w:pPr>
                                  <w:r>
                                    <w:sym w:font="Wingdings" w:char="F0FC"/>
                                  </w:r>
                                  <w:r w:rsidR="00ED7D38">
                                    <w:t xml:space="preserve"> Solves for critical z score to yield this variation</w:t>
                                  </w:r>
                                </w:p>
                                <w:p w14:paraId="40C79CC7" w14:textId="408F9F4D" w:rsidR="00ED7D38" w:rsidRDefault="00ED7D38" w:rsidP="00ED7D38">
                                  <w:pPr>
                                    <w:spacing w:after="0" w:line="240" w:lineRule="auto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Determines the correct confidence interval (to 0.1%)</w:t>
                                  </w:r>
                                </w:p>
                              </w:tc>
                            </w:tr>
                          </w:tbl>
                          <w:p w14:paraId="6F36540E" w14:textId="77777777" w:rsidR="00230C7C" w:rsidRDefault="00230C7C" w:rsidP="00B242C2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1" type="#_x0000_t202" style="position:absolute;left:0;text-align:left;margin-left:45.15pt;margin-top:.6pt;width:418.15pt;height:220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8569"/>
                      </w:tblGrid>
                      <w:tr w:rsidR="00230C7C" w14:paraId="38295147" w14:textId="77777777" w:rsidTr="00E66651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14:paraId="4E1FE1E1" w14:textId="77777777" w:rsidR="00230C7C" w:rsidRPr="00BC4B6B" w:rsidRDefault="00230C7C" w:rsidP="00AF092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230C7C" w14:paraId="5F16ABCA" w14:textId="77777777" w:rsidTr="00E66651">
                        <w:tc>
                          <w:tcPr>
                            <w:tcW w:w="5000" w:type="pct"/>
                          </w:tcPr>
                          <w:p w14:paraId="090EBFEF" w14:textId="77777777" w:rsidR="00230C7C" w:rsidRPr="00230C7C" w:rsidRDefault="00B01123" w:rsidP="00230C7C">
                            <w:pPr>
                              <w:spacing w:after="0" w:line="240" w:lineRule="auto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9280+9420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3DAEAAFE" w14:textId="77777777" w:rsidR="00230C7C" w:rsidRPr="00230C7C" w:rsidRDefault="00230C7C" w:rsidP="00230C7C">
                            <w:pPr>
                              <w:spacing w:after="0" w:line="240" w:lineRule="auto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=9350</m:t>
                                </m:r>
                              </m:oMath>
                            </m:oMathPara>
                          </w:p>
                          <w:p w14:paraId="305CC413" w14:textId="77777777" w:rsidR="00230C7C" w:rsidRPr="00230C7C" w:rsidRDefault="00230C7C" w:rsidP="00230C7C">
                            <w:pPr>
                              <w:spacing w:after="0" w:line="240" w:lineRule="auto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Error=9420-9350</m:t>
                                </m:r>
                              </m:oMath>
                            </m:oMathPara>
                          </w:p>
                          <w:p w14:paraId="3EF261EC" w14:textId="77777777" w:rsidR="00230C7C" w:rsidRPr="00230C7C" w:rsidRDefault="00230C7C" w:rsidP="00230C7C">
                            <w:pPr>
                              <w:spacing w:after="0" w:line="240" w:lineRule="auto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=70</m:t>
                                </m:r>
                              </m:oMath>
                            </m:oMathPara>
                          </w:p>
                          <w:p w14:paraId="0907A9A0" w14:textId="77777777" w:rsidR="00230C7C" w:rsidRPr="00230C7C" w:rsidRDefault="00230C7C" w:rsidP="00230C7C">
                            <w:pPr>
                              <w:spacing w:after="0" w:line="240" w:lineRule="auto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70=z×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400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100</m:t>
                                        </m:r>
                                      </m:e>
                                    </m:rad>
                                  </m:den>
                                </m:f>
                              </m:oMath>
                            </m:oMathPara>
                          </w:p>
                          <w:p w14:paraId="3403D843" w14:textId="77777777" w:rsidR="00230C7C" w:rsidRPr="00230C7C" w:rsidRDefault="00230C7C" w:rsidP="00230C7C">
                            <w:pPr>
                              <w:spacing w:after="0" w:line="240" w:lineRule="auto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z=1.75</m:t>
                                </m:r>
                              </m:oMath>
                            </m:oMathPara>
                          </w:p>
                          <w:p w14:paraId="0EE43682" w14:textId="77777777" w:rsidR="00230C7C" w:rsidRDefault="00230C7C" w:rsidP="00230C7C">
                            <w:pPr>
                              <w:spacing w:after="0" w:line="240" w:lineRule="auto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With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z=N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       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-1.75&lt;z&lt;1.75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 0.91988</m:t>
                              </m:r>
                            </m:oMath>
                          </w:p>
                          <w:p w14:paraId="73996723" w14:textId="3D3A4C84" w:rsidR="00230C7C" w:rsidRPr="00230C7C" w:rsidRDefault="00230C7C" w:rsidP="00230C7C">
                            <w:pPr>
                              <w:spacing w:after="0" w:line="240" w:lineRule="auto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Hence a </w:t>
                            </w:r>
                            <w:r w:rsidR="00E953B6">
                              <w:rPr>
                                <w:rFonts w:eastAsiaTheme="minorEastAsia"/>
                              </w:rPr>
                              <w:t>92.0% confidence interval</w:t>
                            </w:r>
                          </w:p>
                        </w:tc>
                      </w:tr>
                      <w:tr w:rsidR="00230C7C" w14:paraId="5C47CCA7" w14:textId="77777777" w:rsidTr="00E66651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14:paraId="03C94AD0" w14:textId="77777777" w:rsidR="00230C7C" w:rsidRPr="00BC4B6B" w:rsidRDefault="00230C7C" w:rsidP="00AF092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230C7C" w14:paraId="44D66039" w14:textId="77777777" w:rsidTr="00032629">
                        <w:trPr>
                          <w:trHeight w:val="530"/>
                        </w:trPr>
                        <w:tc>
                          <w:tcPr>
                            <w:tcW w:w="5000" w:type="pct"/>
                          </w:tcPr>
                          <w:p w14:paraId="4982FA42" w14:textId="48DC8A6E" w:rsidR="00230C7C" w:rsidRDefault="00230C7C" w:rsidP="00B12220">
                            <w:pPr>
                              <w:spacing w:after="0" w:line="240" w:lineRule="auto"/>
                            </w:pPr>
                            <w:r>
                              <w:sym w:font="Wingdings" w:char="F0FC"/>
                            </w:r>
                            <w:r>
                              <w:t xml:space="preserve"> </w:t>
                            </w:r>
                            <w:r w:rsidR="00ED7D38">
                              <w:t>Determines an error of 70</w:t>
                            </w:r>
                          </w:p>
                          <w:p w14:paraId="34CA1D8D" w14:textId="77777777" w:rsidR="00230C7C" w:rsidRDefault="00230C7C" w:rsidP="00ED7D38">
                            <w:pPr>
                              <w:spacing w:after="0" w:line="240" w:lineRule="auto"/>
                            </w:pPr>
                            <w:r>
                              <w:sym w:font="Wingdings" w:char="F0FC"/>
                            </w:r>
                            <w:r w:rsidR="00ED7D38">
                              <w:t xml:space="preserve"> Solves for critical z score to yield this variation</w:t>
                            </w:r>
                          </w:p>
                          <w:p w14:paraId="40C79CC7" w14:textId="408F9F4D" w:rsidR="00ED7D38" w:rsidRDefault="00ED7D38" w:rsidP="00ED7D38">
                            <w:pPr>
                              <w:spacing w:after="0" w:line="240" w:lineRule="auto"/>
                            </w:pPr>
                            <w:r>
                              <w:sym w:font="Wingdings" w:char="F0FC"/>
                            </w:r>
                            <w:r>
                              <w:t xml:space="preserve"> Determines the correct confidence interval (to 0.1%)</w:t>
                            </w:r>
                          </w:p>
                        </w:tc>
                      </w:tr>
                    </w:tbl>
                    <w:p w14:paraId="6F36540E" w14:textId="77777777" w:rsidR="00230C7C" w:rsidRDefault="00230C7C" w:rsidP="00B242C2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4A80FE6A" w14:textId="599DC4B5" w:rsidR="00734F15" w:rsidRPr="003E7045" w:rsidRDefault="00734F15" w:rsidP="00734F15">
      <w:pPr>
        <w:pStyle w:val="ArIndent1"/>
        <w:tabs>
          <w:tab w:val="right" w:pos="10772"/>
        </w:tabs>
      </w:pPr>
    </w:p>
    <w:sectPr w:rsidR="00734F15" w:rsidRPr="003E7045" w:rsidSect="001F6CDA">
      <w:pgSz w:w="11900" w:h="16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9"/>
  <w:drawingGridHorizontalSpacing w:val="113"/>
  <w:drawingGridVerticalSpacing w:val="11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EF1"/>
    <w:rsid w:val="0000719C"/>
    <w:rsid w:val="00012751"/>
    <w:rsid w:val="00012816"/>
    <w:rsid w:val="00032629"/>
    <w:rsid w:val="00033AC7"/>
    <w:rsid w:val="000D21A7"/>
    <w:rsid w:val="00191ADF"/>
    <w:rsid w:val="001D1DD6"/>
    <w:rsid w:val="001F6CDA"/>
    <w:rsid w:val="00204BF5"/>
    <w:rsid w:val="00230C7C"/>
    <w:rsid w:val="002538E8"/>
    <w:rsid w:val="003743C7"/>
    <w:rsid w:val="00390AFE"/>
    <w:rsid w:val="003B4C9D"/>
    <w:rsid w:val="003E7045"/>
    <w:rsid w:val="00405C74"/>
    <w:rsid w:val="00480468"/>
    <w:rsid w:val="004A627F"/>
    <w:rsid w:val="004E2E5B"/>
    <w:rsid w:val="00505BB6"/>
    <w:rsid w:val="00601AD4"/>
    <w:rsid w:val="00734F15"/>
    <w:rsid w:val="0075010B"/>
    <w:rsid w:val="008A21CE"/>
    <w:rsid w:val="008B073D"/>
    <w:rsid w:val="008B7387"/>
    <w:rsid w:val="00940A43"/>
    <w:rsid w:val="009C31C7"/>
    <w:rsid w:val="009D5210"/>
    <w:rsid w:val="00A61846"/>
    <w:rsid w:val="00AE5AA2"/>
    <w:rsid w:val="00AF0929"/>
    <w:rsid w:val="00B01123"/>
    <w:rsid w:val="00B12220"/>
    <w:rsid w:val="00B242C2"/>
    <w:rsid w:val="00B31254"/>
    <w:rsid w:val="00B67B74"/>
    <w:rsid w:val="00C12EF1"/>
    <w:rsid w:val="00C4528C"/>
    <w:rsid w:val="00C46286"/>
    <w:rsid w:val="00C52F28"/>
    <w:rsid w:val="00C579BD"/>
    <w:rsid w:val="00CD4B3C"/>
    <w:rsid w:val="00D64835"/>
    <w:rsid w:val="00D7312B"/>
    <w:rsid w:val="00D95EB1"/>
    <w:rsid w:val="00DE36CA"/>
    <w:rsid w:val="00DF171D"/>
    <w:rsid w:val="00E07FB6"/>
    <w:rsid w:val="00E26A6B"/>
    <w:rsid w:val="00E40763"/>
    <w:rsid w:val="00E40798"/>
    <w:rsid w:val="00E50BD1"/>
    <w:rsid w:val="00E66651"/>
    <w:rsid w:val="00E73260"/>
    <w:rsid w:val="00E953B6"/>
    <w:rsid w:val="00EA4851"/>
    <w:rsid w:val="00EC2EFA"/>
    <w:rsid w:val="00EC7C28"/>
    <w:rsid w:val="00ED7D38"/>
    <w:rsid w:val="00F17E60"/>
    <w:rsid w:val="00F27295"/>
    <w:rsid w:val="00F40932"/>
    <w:rsid w:val="00F55ED5"/>
    <w:rsid w:val="00F96DB4"/>
    <w:rsid w:val="00FE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ED1A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EF1"/>
    <w:pPr>
      <w:spacing w:after="200" w:line="276" w:lineRule="auto"/>
    </w:pPr>
    <w:rPr>
      <w:rFonts w:eastAsiaTheme="minorHAnsi"/>
      <w:sz w:val="22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CD4B3C"/>
    <w:pPr>
      <w:spacing w:after="0" w:line="240" w:lineRule="auto"/>
      <w:ind w:left="709" w:hanging="709"/>
    </w:pPr>
    <w:rPr>
      <w:rFonts w:ascii="Arial" w:eastAsiaTheme="minorEastAsia" w:hAnsi="Arial" w:cs="Times New Roman"/>
      <w:iCs/>
      <w:sz w:val="24"/>
      <w:szCs w:val="24"/>
      <w:lang w:val="en-GB" w:eastAsia="ja-JP"/>
    </w:rPr>
  </w:style>
  <w:style w:type="paragraph" w:customStyle="1" w:styleId="ArNormal">
    <w:name w:val="Ar Normal"/>
    <w:basedOn w:val="Normal"/>
    <w:qFormat/>
    <w:rsid w:val="00D95EB1"/>
    <w:pPr>
      <w:spacing w:after="0" w:line="240" w:lineRule="auto"/>
    </w:pPr>
    <w:rPr>
      <w:rFonts w:ascii="Arial" w:eastAsia="Times New Roman" w:hAnsi="Arial" w:cs="Times New Roman"/>
      <w:iCs/>
      <w:sz w:val="24"/>
      <w:szCs w:val="24"/>
      <w:lang w:val="en-GB" w:eastAsia="ja-JP"/>
    </w:rPr>
  </w:style>
  <w:style w:type="paragraph" w:customStyle="1" w:styleId="ArIndent2">
    <w:name w:val="Ar Indent 2"/>
    <w:basedOn w:val="ArNormal"/>
    <w:qFormat/>
    <w:rsid w:val="00033AC7"/>
    <w:pPr>
      <w:ind w:left="1418" w:hanging="709"/>
    </w:pPr>
  </w:style>
  <w:style w:type="paragraph" w:customStyle="1" w:styleId="ArIndent20">
    <w:name w:val="Ar Indent 2+"/>
    <w:basedOn w:val="ArIndent2"/>
    <w:next w:val="ArIndent3"/>
    <w:qFormat/>
    <w:rsid w:val="00C4528C"/>
    <w:pPr>
      <w:tabs>
        <w:tab w:val="left" w:pos="1418"/>
      </w:tabs>
      <w:ind w:left="2127" w:hanging="1418"/>
    </w:pPr>
  </w:style>
  <w:style w:type="paragraph" w:customStyle="1" w:styleId="ArIndent3">
    <w:name w:val="Ar Indent 3"/>
    <w:basedOn w:val="ArIndent2"/>
    <w:qFormat/>
    <w:rsid w:val="00033AC7"/>
    <w:pPr>
      <w:ind w:left="2127"/>
    </w:pPr>
    <w:rPr>
      <w:lang w:eastAsia="en-AU"/>
    </w:rPr>
  </w:style>
  <w:style w:type="paragraph" w:customStyle="1" w:styleId="BOSNormal">
    <w:name w:val="BOS Normal"/>
    <w:basedOn w:val="Normal"/>
    <w:qFormat/>
    <w:rsid w:val="00033AC7"/>
    <w:pPr>
      <w:spacing w:after="0" w:line="240" w:lineRule="auto"/>
    </w:pPr>
    <w:rPr>
      <w:rFonts w:ascii="Bookman Old Style" w:eastAsia="Times New Roman" w:hAnsi="Bookman Old Style" w:cs="Times New Roman"/>
      <w:iCs/>
      <w:sz w:val="24"/>
      <w:szCs w:val="24"/>
      <w:lang w:eastAsia="en-AU"/>
    </w:rPr>
  </w:style>
  <w:style w:type="paragraph" w:customStyle="1" w:styleId="BOSIndent1">
    <w:name w:val="BOS Indent 1"/>
    <w:basedOn w:val="BOSNormal"/>
    <w:next w:val="BOSNormal"/>
    <w:qFormat/>
    <w:rsid w:val="00033AC7"/>
    <w:pPr>
      <w:ind w:left="709" w:hanging="709"/>
    </w:pPr>
  </w:style>
  <w:style w:type="paragraph" w:customStyle="1" w:styleId="BOSIndent2">
    <w:name w:val="BOS Indent 2"/>
    <w:basedOn w:val="BOSNormal"/>
    <w:qFormat/>
    <w:rsid w:val="00033AC7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E07FB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033AC7"/>
    <w:pPr>
      <w:ind w:left="2127" w:hanging="709"/>
    </w:pPr>
  </w:style>
  <w:style w:type="paragraph" w:customStyle="1" w:styleId="CSNorm">
    <w:name w:val="CS Norm"/>
    <w:basedOn w:val="Normal"/>
    <w:qFormat/>
    <w:rsid w:val="00033AC7"/>
    <w:pPr>
      <w:spacing w:after="0" w:line="240" w:lineRule="auto"/>
    </w:pPr>
    <w:rPr>
      <w:rFonts w:ascii="Comic Sans MS" w:eastAsia="Times New Roman" w:hAnsi="Comic Sans MS" w:cs="Times New Roman"/>
      <w:sz w:val="28"/>
      <w:szCs w:val="24"/>
      <w:lang w:val="en-GB" w:eastAsia="en-AU"/>
    </w:rPr>
  </w:style>
  <w:style w:type="paragraph" w:customStyle="1" w:styleId="CSIndent1">
    <w:name w:val="CS Indent 1"/>
    <w:basedOn w:val="CSNorm"/>
    <w:qFormat/>
    <w:rsid w:val="00033AC7"/>
    <w:pPr>
      <w:ind w:left="709" w:hanging="709"/>
    </w:pPr>
  </w:style>
  <w:style w:type="paragraph" w:customStyle="1" w:styleId="CSIndent2">
    <w:name w:val="CS Indent 2"/>
    <w:basedOn w:val="CSNorm"/>
    <w:qFormat/>
    <w:rsid w:val="00033AC7"/>
    <w:pPr>
      <w:ind w:left="1418" w:hanging="709"/>
    </w:pPr>
  </w:style>
  <w:style w:type="paragraph" w:customStyle="1" w:styleId="CSIndent20">
    <w:name w:val="CS Indent 2+"/>
    <w:basedOn w:val="CSIndent1"/>
    <w:next w:val="CSIndent3"/>
    <w:qFormat/>
    <w:rsid w:val="00E07FB6"/>
    <w:pPr>
      <w:tabs>
        <w:tab w:val="left" w:pos="1418"/>
      </w:tabs>
      <w:ind w:left="2127" w:hanging="1418"/>
    </w:pPr>
  </w:style>
  <w:style w:type="paragraph" w:customStyle="1" w:styleId="CSIndent3">
    <w:name w:val="CS Indent 3"/>
    <w:basedOn w:val="CSIndent2"/>
    <w:qFormat/>
    <w:rsid w:val="00033AC7"/>
    <w:pPr>
      <w:ind w:left="2127"/>
    </w:pPr>
  </w:style>
  <w:style w:type="paragraph" w:customStyle="1" w:styleId="Parta">
    <w:name w:val="Part(a)"/>
    <w:basedOn w:val="Normal"/>
    <w:qFormat/>
    <w:rsid w:val="00C12EF1"/>
    <w:pPr>
      <w:tabs>
        <w:tab w:val="left" w:pos="680"/>
        <w:tab w:val="right" w:pos="9469"/>
      </w:tabs>
      <w:spacing w:after="0" w:line="240" w:lineRule="auto"/>
      <w:ind w:left="680" w:hanging="680"/>
    </w:pPr>
    <w:rPr>
      <w:rFonts w:ascii="Arial" w:hAnsi="Arial"/>
    </w:rPr>
  </w:style>
  <w:style w:type="paragraph" w:customStyle="1" w:styleId="QNum">
    <w:name w:val="QNum"/>
    <w:basedOn w:val="Normal"/>
    <w:rsid w:val="00C12EF1"/>
    <w:pPr>
      <w:tabs>
        <w:tab w:val="right" w:pos="9469"/>
      </w:tabs>
      <w:spacing w:afterLines="50" w:after="120" w:line="240" w:lineRule="auto"/>
      <w:contextualSpacing/>
    </w:pPr>
    <w:rPr>
      <w:rFonts w:ascii="Arial" w:eastAsia="Times New Roman" w:hAnsi="Arial" w:cs="Times New Roman"/>
      <w:b/>
      <w:szCs w:val="24"/>
      <w:lang w:val="en-US"/>
    </w:rPr>
  </w:style>
  <w:style w:type="character" w:customStyle="1" w:styleId="Variable">
    <w:name w:val="Variable"/>
    <w:uiPriority w:val="1"/>
    <w:qFormat/>
    <w:rsid w:val="00C12EF1"/>
    <w:rPr>
      <w:rFonts w:ascii="Cambria" w:hAnsi="Cambria"/>
      <w:i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EF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EF1"/>
    <w:rPr>
      <w:rFonts w:ascii="Lucida Grande" w:eastAsiaTheme="minorHAnsi" w:hAnsi="Lucida Grande"/>
      <w:sz w:val="18"/>
      <w:szCs w:val="18"/>
      <w:lang w:val="en-AU"/>
    </w:rPr>
  </w:style>
  <w:style w:type="character" w:styleId="PlaceholderText">
    <w:name w:val="Placeholder Text"/>
    <w:basedOn w:val="DefaultParagraphFont"/>
    <w:uiPriority w:val="99"/>
    <w:semiHidden/>
    <w:rsid w:val="00191ADF"/>
    <w:rPr>
      <w:color w:val="808080"/>
    </w:rPr>
  </w:style>
  <w:style w:type="table" w:styleId="TableGrid">
    <w:name w:val="Table Grid"/>
    <w:basedOn w:val="TableNormal"/>
    <w:uiPriority w:val="39"/>
    <w:rsid w:val="008B073D"/>
    <w:rPr>
      <w:rFonts w:eastAsiaTheme="minorHAnsi"/>
      <w:sz w:val="22"/>
      <w:szCs w:val="22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qn">
    <w:name w:val="Eqn"/>
    <w:basedOn w:val="Normal"/>
    <w:qFormat/>
    <w:rsid w:val="008B073D"/>
    <w:pPr>
      <w:spacing w:after="0" w:line="264" w:lineRule="auto"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EF1"/>
    <w:pPr>
      <w:spacing w:after="200" w:line="276" w:lineRule="auto"/>
    </w:pPr>
    <w:rPr>
      <w:rFonts w:eastAsiaTheme="minorHAnsi"/>
      <w:sz w:val="22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CD4B3C"/>
    <w:pPr>
      <w:spacing w:after="0" w:line="240" w:lineRule="auto"/>
      <w:ind w:left="709" w:hanging="709"/>
    </w:pPr>
    <w:rPr>
      <w:rFonts w:ascii="Arial" w:eastAsiaTheme="minorEastAsia" w:hAnsi="Arial" w:cs="Times New Roman"/>
      <w:iCs/>
      <w:sz w:val="24"/>
      <w:szCs w:val="24"/>
      <w:lang w:val="en-GB" w:eastAsia="ja-JP"/>
    </w:rPr>
  </w:style>
  <w:style w:type="paragraph" w:customStyle="1" w:styleId="ArNormal">
    <w:name w:val="Ar Normal"/>
    <w:basedOn w:val="Normal"/>
    <w:qFormat/>
    <w:rsid w:val="00D95EB1"/>
    <w:pPr>
      <w:spacing w:after="0" w:line="240" w:lineRule="auto"/>
    </w:pPr>
    <w:rPr>
      <w:rFonts w:ascii="Arial" w:eastAsia="Times New Roman" w:hAnsi="Arial" w:cs="Times New Roman"/>
      <w:iCs/>
      <w:sz w:val="24"/>
      <w:szCs w:val="24"/>
      <w:lang w:val="en-GB" w:eastAsia="ja-JP"/>
    </w:rPr>
  </w:style>
  <w:style w:type="paragraph" w:customStyle="1" w:styleId="ArIndent2">
    <w:name w:val="Ar Indent 2"/>
    <w:basedOn w:val="ArNormal"/>
    <w:qFormat/>
    <w:rsid w:val="00033AC7"/>
    <w:pPr>
      <w:ind w:left="1418" w:hanging="709"/>
    </w:pPr>
  </w:style>
  <w:style w:type="paragraph" w:customStyle="1" w:styleId="ArIndent20">
    <w:name w:val="Ar Indent 2+"/>
    <w:basedOn w:val="ArIndent2"/>
    <w:next w:val="ArIndent3"/>
    <w:qFormat/>
    <w:rsid w:val="00C4528C"/>
    <w:pPr>
      <w:tabs>
        <w:tab w:val="left" w:pos="1418"/>
      </w:tabs>
      <w:ind w:left="2127" w:hanging="1418"/>
    </w:pPr>
  </w:style>
  <w:style w:type="paragraph" w:customStyle="1" w:styleId="ArIndent3">
    <w:name w:val="Ar Indent 3"/>
    <w:basedOn w:val="ArIndent2"/>
    <w:qFormat/>
    <w:rsid w:val="00033AC7"/>
    <w:pPr>
      <w:ind w:left="2127"/>
    </w:pPr>
    <w:rPr>
      <w:lang w:eastAsia="en-AU"/>
    </w:rPr>
  </w:style>
  <w:style w:type="paragraph" w:customStyle="1" w:styleId="BOSNormal">
    <w:name w:val="BOS Normal"/>
    <w:basedOn w:val="Normal"/>
    <w:qFormat/>
    <w:rsid w:val="00033AC7"/>
    <w:pPr>
      <w:spacing w:after="0" w:line="240" w:lineRule="auto"/>
    </w:pPr>
    <w:rPr>
      <w:rFonts w:ascii="Bookman Old Style" w:eastAsia="Times New Roman" w:hAnsi="Bookman Old Style" w:cs="Times New Roman"/>
      <w:iCs/>
      <w:sz w:val="24"/>
      <w:szCs w:val="24"/>
      <w:lang w:eastAsia="en-AU"/>
    </w:rPr>
  </w:style>
  <w:style w:type="paragraph" w:customStyle="1" w:styleId="BOSIndent1">
    <w:name w:val="BOS Indent 1"/>
    <w:basedOn w:val="BOSNormal"/>
    <w:next w:val="BOSNormal"/>
    <w:qFormat/>
    <w:rsid w:val="00033AC7"/>
    <w:pPr>
      <w:ind w:left="709" w:hanging="709"/>
    </w:pPr>
  </w:style>
  <w:style w:type="paragraph" w:customStyle="1" w:styleId="BOSIndent2">
    <w:name w:val="BOS Indent 2"/>
    <w:basedOn w:val="BOSNormal"/>
    <w:qFormat/>
    <w:rsid w:val="00033AC7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E07FB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033AC7"/>
    <w:pPr>
      <w:ind w:left="2127" w:hanging="709"/>
    </w:pPr>
  </w:style>
  <w:style w:type="paragraph" w:customStyle="1" w:styleId="CSNorm">
    <w:name w:val="CS Norm"/>
    <w:basedOn w:val="Normal"/>
    <w:qFormat/>
    <w:rsid w:val="00033AC7"/>
    <w:pPr>
      <w:spacing w:after="0" w:line="240" w:lineRule="auto"/>
    </w:pPr>
    <w:rPr>
      <w:rFonts w:ascii="Comic Sans MS" w:eastAsia="Times New Roman" w:hAnsi="Comic Sans MS" w:cs="Times New Roman"/>
      <w:sz w:val="28"/>
      <w:szCs w:val="24"/>
      <w:lang w:val="en-GB" w:eastAsia="en-AU"/>
    </w:rPr>
  </w:style>
  <w:style w:type="paragraph" w:customStyle="1" w:styleId="CSIndent1">
    <w:name w:val="CS Indent 1"/>
    <w:basedOn w:val="CSNorm"/>
    <w:qFormat/>
    <w:rsid w:val="00033AC7"/>
    <w:pPr>
      <w:ind w:left="709" w:hanging="709"/>
    </w:pPr>
  </w:style>
  <w:style w:type="paragraph" w:customStyle="1" w:styleId="CSIndent2">
    <w:name w:val="CS Indent 2"/>
    <w:basedOn w:val="CSNorm"/>
    <w:qFormat/>
    <w:rsid w:val="00033AC7"/>
    <w:pPr>
      <w:ind w:left="1418" w:hanging="709"/>
    </w:pPr>
  </w:style>
  <w:style w:type="paragraph" w:customStyle="1" w:styleId="CSIndent20">
    <w:name w:val="CS Indent 2+"/>
    <w:basedOn w:val="CSIndent1"/>
    <w:next w:val="CSIndent3"/>
    <w:qFormat/>
    <w:rsid w:val="00E07FB6"/>
    <w:pPr>
      <w:tabs>
        <w:tab w:val="left" w:pos="1418"/>
      </w:tabs>
      <w:ind w:left="2127" w:hanging="1418"/>
    </w:pPr>
  </w:style>
  <w:style w:type="paragraph" w:customStyle="1" w:styleId="CSIndent3">
    <w:name w:val="CS Indent 3"/>
    <w:basedOn w:val="CSIndent2"/>
    <w:qFormat/>
    <w:rsid w:val="00033AC7"/>
    <w:pPr>
      <w:ind w:left="2127"/>
    </w:pPr>
  </w:style>
  <w:style w:type="paragraph" w:customStyle="1" w:styleId="Parta">
    <w:name w:val="Part(a)"/>
    <w:basedOn w:val="Normal"/>
    <w:qFormat/>
    <w:rsid w:val="00C12EF1"/>
    <w:pPr>
      <w:tabs>
        <w:tab w:val="left" w:pos="680"/>
        <w:tab w:val="right" w:pos="9469"/>
      </w:tabs>
      <w:spacing w:after="0" w:line="240" w:lineRule="auto"/>
      <w:ind w:left="680" w:hanging="680"/>
    </w:pPr>
    <w:rPr>
      <w:rFonts w:ascii="Arial" w:hAnsi="Arial"/>
    </w:rPr>
  </w:style>
  <w:style w:type="paragraph" w:customStyle="1" w:styleId="QNum">
    <w:name w:val="QNum"/>
    <w:basedOn w:val="Normal"/>
    <w:rsid w:val="00C12EF1"/>
    <w:pPr>
      <w:tabs>
        <w:tab w:val="right" w:pos="9469"/>
      </w:tabs>
      <w:spacing w:afterLines="50" w:after="120" w:line="240" w:lineRule="auto"/>
      <w:contextualSpacing/>
    </w:pPr>
    <w:rPr>
      <w:rFonts w:ascii="Arial" w:eastAsia="Times New Roman" w:hAnsi="Arial" w:cs="Times New Roman"/>
      <w:b/>
      <w:szCs w:val="24"/>
      <w:lang w:val="en-US"/>
    </w:rPr>
  </w:style>
  <w:style w:type="character" w:customStyle="1" w:styleId="Variable">
    <w:name w:val="Variable"/>
    <w:uiPriority w:val="1"/>
    <w:qFormat/>
    <w:rsid w:val="00C12EF1"/>
    <w:rPr>
      <w:rFonts w:ascii="Cambria" w:hAnsi="Cambria"/>
      <w:i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EF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EF1"/>
    <w:rPr>
      <w:rFonts w:ascii="Lucida Grande" w:eastAsiaTheme="minorHAnsi" w:hAnsi="Lucida Grande"/>
      <w:sz w:val="18"/>
      <w:szCs w:val="18"/>
      <w:lang w:val="en-AU"/>
    </w:rPr>
  </w:style>
  <w:style w:type="character" w:styleId="PlaceholderText">
    <w:name w:val="Placeholder Text"/>
    <w:basedOn w:val="DefaultParagraphFont"/>
    <w:uiPriority w:val="99"/>
    <w:semiHidden/>
    <w:rsid w:val="00191ADF"/>
    <w:rPr>
      <w:color w:val="808080"/>
    </w:rPr>
  </w:style>
  <w:style w:type="table" w:styleId="TableGrid">
    <w:name w:val="Table Grid"/>
    <w:basedOn w:val="TableNormal"/>
    <w:uiPriority w:val="39"/>
    <w:rsid w:val="008B073D"/>
    <w:rPr>
      <w:rFonts w:eastAsiaTheme="minorHAnsi"/>
      <w:sz w:val="22"/>
      <w:szCs w:val="22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qn">
    <w:name w:val="Eqn"/>
    <w:basedOn w:val="Normal"/>
    <w:qFormat/>
    <w:rsid w:val="008B073D"/>
    <w:pPr>
      <w:spacing w:after="0" w:line="264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FAF4C0A7</Template>
  <TotalTime>108</TotalTime>
  <Pages>8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PALMER Patsy</cp:lastModifiedBy>
  <cp:revision>10</cp:revision>
  <cp:lastPrinted>2018-09-17T03:57:00Z</cp:lastPrinted>
  <dcterms:created xsi:type="dcterms:W3CDTF">2018-08-30T13:56:00Z</dcterms:created>
  <dcterms:modified xsi:type="dcterms:W3CDTF">2018-09-17T03:57:00Z</dcterms:modified>
</cp:coreProperties>
</file>