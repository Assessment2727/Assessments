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CED13" w14:textId="1BB1E84A" w:rsidR="00F27295" w:rsidRDefault="00F27295" w:rsidP="00DE36CA">
      <w:pPr>
        <w:jc w:val="right"/>
        <w:rPr>
          <w:rFonts w:ascii="Arial" w:hAnsi="Arial" w:cs="Arial"/>
          <w:sz w:val="24"/>
          <w:szCs w:val="24"/>
        </w:rPr>
      </w:pPr>
      <w:r w:rsidRPr="00DE36CA">
        <w:rPr>
          <w:rFonts w:ascii="Arial" w:hAnsi="Arial" w:cs="Arial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5B89DFA7" wp14:editId="507DDC0F">
            <wp:simplePos x="0" y="0"/>
            <wp:positionH relativeFrom="column">
              <wp:posOffset>638175</wp:posOffset>
            </wp:positionH>
            <wp:positionV relativeFrom="paragraph">
              <wp:posOffset>142875</wp:posOffset>
            </wp:positionV>
            <wp:extent cx="1317625" cy="13792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DA1B9" w14:textId="2315F056" w:rsidR="00DE36CA" w:rsidRPr="00DE36CA" w:rsidRDefault="00DE36CA" w:rsidP="00DE36CA">
      <w:pPr>
        <w:jc w:val="right"/>
        <w:rPr>
          <w:rFonts w:ascii="Arial" w:hAnsi="Arial" w:cs="Arial"/>
          <w:b/>
          <w:sz w:val="24"/>
          <w:szCs w:val="24"/>
        </w:rPr>
      </w:pPr>
      <w:r w:rsidRPr="00DE36CA">
        <w:rPr>
          <w:rFonts w:ascii="Arial" w:hAnsi="Arial" w:cs="Arial"/>
          <w:sz w:val="24"/>
          <w:szCs w:val="24"/>
        </w:rPr>
        <w:t>Name______</w:t>
      </w:r>
      <w:r>
        <w:rPr>
          <w:rFonts w:ascii="Arial" w:hAnsi="Arial" w:cs="Arial"/>
          <w:sz w:val="24"/>
          <w:szCs w:val="24"/>
        </w:rPr>
        <w:t>________</w:t>
      </w:r>
      <w:r w:rsidRPr="00DE36CA">
        <w:rPr>
          <w:rFonts w:ascii="Arial" w:hAnsi="Arial" w:cs="Arial"/>
          <w:sz w:val="24"/>
          <w:szCs w:val="24"/>
        </w:rPr>
        <w:t>_________________</w:t>
      </w:r>
    </w:p>
    <w:p w14:paraId="6421EDBA" w14:textId="77777777" w:rsidR="00DE36CA" w:rsidRPr="00DE36CA" w:rsidRDefault="00DE36CA" w:rsidP="00DE36CA">
      <w:pPr>
        <w:jc w:val="center"/>
        <w:rPr>
          <w:rFonts w:ascii="Arial" w:hAnsi="Arial" w:cs="Arial"/>
          <w:i/>
          <w:sz w:val="36"/>
          <w:szCs w:val="36"/>
        </w:rPr>
      </w:pPr>
      <w:r w:rsidRPr="00DE36CA">
        <w:rPr>
          <w:rFonts w:ascii="Arial" w:hAnsi="Arial" w:cs="Arial"/>
          <w:b/>
          <w:sz w:val="36"/>
          <w:szCs w:val="36"/>
        </w:rPr>
        <w:t>MATHEMATICS SPECIALIST 3 &amp; 4</w:t>
      </w:r>
    </w:p>
    <w:p w14:paraId="04A9E944" w14:textId="077011BB" w:rsidR="00DE36CA" w:rsidRPr="00DE36CA" w:rsidRDefault="00E4426E" w:rsidP="00DE36C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bookmarkStart w:id="0" w:name="_GoBack"/>
      <w:bookmarkEnd w:id="0"/>
      <w:r w:rsidR="00DE36CA" w:rsidRPr="00DE36CA">
        <w:rPr>
          <w:rFonts w:ascii="Arial" w:hAnsi="Arial" w:cs="Arial"/>
          <w:b/>
          <w:sz w:val="36"/>
          <w:szCs w:val="36"/>
        </w:rPr>
        <w:t>Test 6    2018</w:t>
      </w:r>
    </w:p>
    <w:p w14:paraId="05669060" w14:textId="6BF92B0B" w:rsidR="00DE36CA" w:rsidRPr="00DE36CA" w:rsidRDefault="00DE36CA" w:rsidP="00DE36C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DE36CA">
        <w:rPr>
          <w:rFonts w:ascii="Arial" w:hAnsi="Arial" w:cs="Arial"/>
          <w:b/>
          <w:sz w:val="36"/>
          <w:szCs w:val="36"/>
        </w:rPr>
        <w:t>Calculator-</w:t>
      </w:r>
      <w:r w:rsidR="00390AFE">
        <w:rPr>
          <w:rFonts w:ascii="Arial" w:hAnsi="Arial" w:cs="Arial"/>
          <w:b/>
          <w:sz w:val="36"/>
          <w:szCs w:val="36"/>
        </w:rPr>
        <w:t>assumed</w:t>
      </w:r>
    </w:p>
    <w:p w14:paraId="4ABD6EF8" w14:textId="2C7952AA" w:rsidR="00DE36CA" w:rsidRDefault="00E26A6B" w:rsidP="00DE36CA">
      <w:pPr>
        <w:pStyle w:val="ArNormal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Reading Time:  50</w:t>
      </w:r>
      <w:r w:rsidR="00DE36CA" w:rsidRPr="00AC3010">
        <w:rPr>
          <w:rFonts w:cs="Arial"/>
          <w:sz w:val="22"/>
          <w:szCs w:val="22"/>
        </w:rPr>
        <w:t xml:space="preserve"> minutes</w:t>
      </w:r>
    </w:p>
    <w:p w14:paraId="6056ED7E" w14:textId="4FBDAFD4" w:rsidR="00E40798" w:rsidRPr="00DE36CA" w:rsidRDefault="00DE36CA" w:rsidP="00DE36CA">
      <w:pPr>
        <w:pStyle w:val="ArNormal"/>
        <w:tabs>
          <w:tab w:val="right" w:pos="10772"/>
        </w:tabs>
        <w:rPr>
          <w:rFonts w:cs="Arial"/>
          <w:sz w:val="22"/>
          <w:szCs w:val="22"/>
        </w:rPr>
      </w:pPr>
      <w:r w:rsidRPr="00AC3010">
        <w:rPr>
          <w:rFonts w:cs="Arial"/>
          <w:sz w:val="22"/>
          <w:szCs w:val="22"/>
        </w:rPr>
        <w:t xml:space="preserve">Time Allowed:  </w:t>
      </w:r>
      <w:r w:rsidR="00E26A6B">
        <w:rPr>
          <w:rFonts w:cs="Arial"/>
          <w:sz w:val="22"/>
          <w:szCs w:val="22"/>
        </w:rPr>
        <w:t>3</w:t>
      </w:r>
      <w:r>
        <w:rPr>
          <w:rFonts w:cs="Arial"/>
          <w:sz w:val="22"/>
          <w:szCs w:val="22"/>
        </w:rPr>
        <w:t xml:space="preserve"> minutes</w:t>
      </w:r>
      <w:r>
        <w:rPr>
          <w:rFonts w:cs="Arial"/>
          <w:sz w:val="22"/>
          <w:szCs w:val="22"/>
        </w:rPr>
        <w:tab/>
        <w:t xml:space="preserve">Total Marks:  </w:t>
      </w:r>
      <w:r w:rsidR="00E26A6B">
        <w:rPr>
          <w:rFonts w:cs="Arial"/>
          <w:sz w:val="22"/>
          <w:szCs w:val="22"/>
        </w:rPr>
        <w:t>50</w:t>
      </w:r>
    </w:p>
    <w:p w14:paraId="01E1ECF8" w14:textId="77777777" w:rsidR="00C12EF1" w:rsidRDefault="00C12EF1" w:rsidP="00B67B74">
      <w:pPr>
        <w:pStyle w:val="ArNormal"/>
      </w:pPr>
    </w:p>
    <w:p w14:paraId="4683B653" w14:textId="1DC2CAF6" w:rsidR="00B67B74" w:rsidRPr="00B67B74" w:rsidRDefault="00B67B74" w:rsidP="00B67B74">
      <w:pPr>
        <w:pStyle w:val="ArNormal"/>
        <w:tabs>
          <w:tab w:val="right" w:pos="10772"/>
        </w:tabs>
        <w:rPr>
          <w:b/>
        </w:rPr>
      </w:pPr>
      <w:r w:rsidRPr="00B67B74">
        <w:rPr>
          <w:b/>
        </w:rPr>
        <w:t>Quest</w:t>
      </w:r>
      <w:r>
        <w:rPr>
          <w:b/>
        </w:rPr>
        <w:t>ion 1</w:t>
      </w:r>
      <w:r>
        <w:rPr>
          <w:b/>
        </w:rPr>
        <w:tab/>
        <w:t>(4 marks)</w:t>
      </w:r>
    </w:p>
    <w:p w14:paraId="45F65BDA" w14:textId="77777777" w:rsidR="00B67B74" w:rsidRDefault="00B67B74" w:rsidP="00B67B74">
      <w:pPr>
        <w:pStyle w:val="ArNormal"/>
        <w:rPr>
          <w:b/>
        </w:rPr>
      </w:pPr>
    </w:p>
    <w:p w14:paraId="172EA1E6" w14:textId="5F421498" w:rsidR="00B67B74" w:rsidRDefault="00B67B74" w:rsidP="00B67B74">
      <w:pPr>
        <w:pStyle w:val="ArNormal"/>
      </w:pPr>
      <w:r>
        <w:t xml:space="preserve">A particle moves in a straight line and, at </w:t>
      </w:r>
      <w:proofErr w:type="gramStart"/>
      <w:r>
        <w:t xml:space="preserve">time </w:t>
      </w:r>
      <w:proofErr w:type="gramEnd"/>
      <m:oMath>
        <m:r>
          <w:rPr>
            <w:rFonts w:ascii="Cambria Math" w:hAnsi="Cambria Math"/>
          </w:rPr>
          <m:t>t</m:t>
        </m:r>
      </m:oMath>
      <w:r>
        <w:t xml:space="preserve">, the displacement from a fixed origin is </w:t>
      </w:r>
      <m:oMath>
        <m:r>
          <w:rPr>
            <w:rFonts w:ascii="Cambria Math" w:hAnsi="Cambria Math"/>
          </w:rPr>
          <m:t>x</m:t>
        </m:r>
      </m:oMath>
      <w:r>
        <w:t xml:space="preserve">, while </w:t>
      </w:r>
      <m:oMath>
        <m:r>
          <w:rPr>
            <w:rFonts w:ascii="Cambria Math" w:hAnsi="Cambria Math"/>
          </w:rPr>
          <m:t>v</m:t>
        </m:r>
      </m:oMath>
      <w:r>
        <w:t xml:space="preserve"> denotes the velocity.</w:t>
      </w:r>
    </w:p>
    <w:p w14:paraId="6E662263" w14:textId="77777777" w:rsidR="00B67B74" w:rsidRDefault="00B67B74" w:rsidP="00B67B74">
      <w:pPr>
        <w:pStyle w:val="ArNormal"/>
      </w:pPr>
    </w:p>
    <w:p w14:paraId="051CE2F7" w14:textId="211FAABA" w:rsidR="00B67B74" w:rsidRDefault="00B67B74" w:rsidP="00B67B74">
      <w:pPr>
        <w:pStyle w:val="ArIndent1"/>
      </w:pPr>
      <w:r>
        <w:t xml:space="preserve">If the particle moves in the </w:t>
      </w:r>
      <w:proofErr w:type="gramStart"/>
      <w:r>
        <w:t xml:space="preserve">region </w:t>
      </w:r>
      <w:proofErr w:type="gramEnd"/>
      <m:oMath>
        <m:r>
          <w:rPr>
            <w:rFonts w:ascii="Cambria Math" w:hAnsi="Cambria Math"/>
          </w:rPr>
          <m:t>x&lt;2</m:t>
        </m:r>
      </m:oMath>
      <w:r>
        <w:t xml:space="preserve">, and 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find the acceleration when </w:t>
      </w:r>
      <m:oMath>
        <m:r>
          <w:rPr>
            <w:rFonts w:ascii="Cambria Math" w:hAnsi="Cambria Math"/>
          </w:rPr>
          <m:t>v=4</m:t>
        </m:r>
      </m:oMath>
      <w:r>
        <w:t>.</w:t>
      </w:r>
    </w:p>
    <w:p w14:paraId="7305B703" w14:textId="77777777" w:rsidR="00B67B74" w:rsidRDefault="00B67B74">
      <w:pPr>
        <w:spacing w:after="0" w:line="240" w:lineRule="auto"/>
        <w:rPr>
          <w:b/>
        </w:rPr>
      </w:pPr>
    </w:p>
    <w:p w14:paraId="3D4AF2B7" w14:textId="77777777" w:rsidR="00B67B74" w:rsidRDefault="00B67B74">
      <w:pPr>
        <w:spacing w:after="0" w:line="240" w:lineRule="auto"/>
        <w:rPr>
          <w:b/>
        </w:rPr>
      </w:pPr>
    </w:p>
    <w:p w14:paraId="6A652D32" w14:textId="77777777" w:rsidR="00B67B74" w:rsidRDefault="00B67B74">
      <w:pPr>
        <w:spacing w:after="0" w:line="240" w:lineRule="auto"/>
        <w:rPr>
          <w:rFonts w:ascii="Arial" w:eastAsia="Times New Roman" w:hAnsi="Arial" w:cs="Times New Roman"/>
          <w:b/>
          <w:iCs/>
          <w:sz w:val="24"/>
          <w:szCs w:val="24"/>
          <w:lang w:val="en-GB" w:eastAsia="ja-JP"/>
        </w:rPr>
      </w:pPr>
      <w:r>
        <w:rPr>
          <w:b/>
        </w:rPr>
        <w:br w:type="page"/>
      </w:r>
    </w:p>
    <w:p w14:paraId="534C92AD" w14:textId="3A1E7AF3" w:rsidR="00C12EF1" w:rsidRPr="00390AFE" w:rsidRDefault="004E2E5B" w:rsidP="00390AFE">
      <w:pPr>
        <w:pStyle w:val="ArNormal"/>
        <w:tabs>
          <w:tab w:val="right" w:pos="10772"/>
        </w:tabs>
        <w:rPr>
          <w:b/>
        </w:rPr>
      </w:pPr>
      <w:r>
        <w:rPr>
          <w:b/>
        </w:rPr>
        <w:lastRenderedPageBreak/>
        <w:t>Question 2</w:t>
      </w:r>
      <w:r w:rsidR="00C12EF1" w:rsidRPr="00390AFE">
        <w:rPr>
          <w:b/>
        </w:rPr>
        <w:tab/>
        <w:t>(5 marks)</w:t>
      </w:r>
    </w:p>
    <w:p w14:paraId="23D456E2" w14:textId="77777777" w:rsidR="00390AFE" w:rsidRDefault="00390AFE" w:rsidP="00DE36CA">
      <w:pPr>
        <w:pStyle w:val="ArNormal"/>
      </w:pPr>
    </w:p>
    <w:p w14:paraId="3BA3D39D" w14:textId="77777777" w:rsidR="00C12EF1" w:rsidRDefault="00C12EF1" w:rsidP="00DE36CA">
      <w:pPr>
        <w:pStyle w:val="ArNormal"/>
        <w:rPr>
          <w:rFonts w:cs="Arial"/>
        </w:rPr>
      </w:pPr>
      <w:r w:rsidRPr="006F18D3">
        <w:rPr>
          <w:rFonts w:cs="Arial"/>
        </w:rPr>
        <w:t xml:space="preserve">An object, initially at rest, is dropped from the top of tall building so that after </w:t>
      </w:r>
      <m:oMath>
        <m:r>
          <w:rPr>
            <w:rFonts w:ascii="Cambria Math" w:hAnsi="Cambria Math" w:cs="Arial"/>
          </w:rPr>
          <m:t>t</m:t>
        </m:r>
      </m:oMath>
      <w:r w:rsidRPr="006F18D3">
        <w:rPr>
          <w:rFonts w:cs="Arial"/>
        </w:rPr>
        <w:t xml:space="preserve"> seconds it has velocity </w:t>
      </w:r>
      <m:oMath>
        <m:r>
          <w:rPr>
            <w:rFonts w:ascii="Cambria Math" w:hAnsi="Cambria Math" w:cs="Arial"/>
          </w:rPr>
          <m:t>v</m:t>
        </m:r>
      </m:oMath>
      <w:r w:rsidRPr="006F18D3">
        <w:rPr>
          <w:rFonts w:cs="Arial"/>
        </w:rPr>
        <w:t xml:space="preserve"> meters per second.</w:t>
      </w:r>
    </w:p>
    <w:p w14:paraId="54BF5C47" w14:textId="77777777" w:rsidR="00390AFE" w:rsidRPr="006F18D3" w:rsidRDefault="00390AFE" w:rsidP="00DE36CA">
      <w:pPr>
        <w:pStyle w:val="ArNormal"/>
        <w:rPr>
          <w:rFonts w:cs="Arial"/>
        </w:rPr>
      </w:pPr>
    </w:p>
    <w:p w14:paraId="16F9F392" w14:textId="77777777" w:rsidR="00C12EF1" w:rsidRPr="006F18D3" w:rsidRDefault="00C12EF1" w:rsidP="00DE36CA">
      <w:pPr>
        <w:pStyle w:val="ArNormal"/>
        <w:rPr>
          <w:rFonts w:cs="Arial"/>
        </w:rPr>
      </w:pPr>
      <w:r w:rsidRPr="006F18D3">
        <w:rPr>
          <w:rFonts w:cs="Arial"/>
        </w:rPr>
        <w:t>The air resistance encountered by the object is proportional to its velocity, so that the velocity satisfies the equation</w:t>
      </w:r>
      <w:r w:rsidRPr="006F18D3">
        <w:rPr>
          <w:rFonts w:cs="Arial"/>
        </w:rPr>
        <w:tab/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>=10-kv</m:t>
        </m:r>
      </m:oMath>
      <w:r w:rsidRPr="006F18D3">
        <w:rPr>
          <w:rFonts w:cs="Arial"/>
        </w:rPr>
        <w:t xml:space="preserve">, where </w:t>
      </w:r>
      <m:oMath>
        <m:r>
          <w:rPr>
            <w:rFonts w:ascii="Cambria Math" w:hAnsi="Cambria Math" w:cs="Arial"/>
          </w:rPr>
          <m:t>k</m:t>
        </m:r>
      </m:oMath>
      <w:r w:rsidRPr="006F18D3">
        <w:rPr>
          <w:rFonts w:cs="Arial"/>
        </w:rPr>
        <w:t xml:space="preserve"> is a constant.</w:t>
      </w:r>
    </w:p>
    <w:p w14:paraId="0E01F119" w14:textId="77777777" w:rsidR="00C12EF1" w:rsidRDefault="00C12EF1" w:rsidP="00DE36CA">
      <w:pPr>
        <w:pStyle w:val="ArNormal"/>
      </w:pPr>
    </w:p>
    <w:p w14:paraId="7B8B0360" w14:textId="66A8A3EF" w:rsidR="00C12EF1" w:rsidRDefault="00C12EF1" w:rsidP="00390AFE">
      <w:pPr>
        <w:pStyle w:val="ArIndent1"/>
        <w:tabs>
          <w:tab w:val="right" w:pos="10772"/>
        </w:tabs>
      </w:pPr>
      <w:r>
        <w:t>(a)</w:t>
      </w:r>
      <w:r>
        <w:tab/>
        <w:t>Express the velocity of the object in terms of</w:t>
      </w:r>
      <w:r w:rsidR="00390AFE">
        <w:t xml:space="preserve"> </w:t>
      </w:r>
      <m:oMath>
        <m:r>
          <w:rPr>
            <w:rFonts w:ascii="Cambria Math" w:hAnsi="Cambria Math"/>
          </w:rPr>
          <m:t>t</m:t>
        </m:r>
      </m:oMath>
      <w:r w:rsidR="00390AFE">
        <w:t xml:space="preserve"> </w:t>
      </w:r>
      <w:proofErr w:type="gramStart"/>
      <w:r>
        <w:t>and</w:t>
      </w:r>
      <w:r w:rsidR="00390AFE">
        <w:t xml:space="preserve"> </w:t>
      </w:r>
      <w:proofErr w:type="gramEnd"/>
      <m:oMath>
        <m:r>
          <w:rPr>
            <w:rFonts w:ascii="Cambria Math" w:hAnsi="Cambria Math"/>
          </w:rPr>
          <m:t>k</m:t>
        </m:r>
      </m:oMath>
      <w:r>
        <w:t>.</w:t>
      </w:r>
      <w:r>
        <w:tab/>
        <w:t>(4 marks)</w:t>
      </w:r>
    </w:p>
    <w:p w14:paraId="1F0D7C07" w14:textId="77777777" w:rsidR="00C12EF1" w:rsidRDefault="00C12EF1" w:rsidP="00DE36CA">
      <w:pPr>
        <w:pStyle w:val="ArNormal"/>
        <w:rPr>
          <w:rFonts w:eastAsiaTheme="minorEastAsia"/>
        </w:rPr>
      </w:pPr>
    </w:p>
    <w:p w14:paraId="635BDFA6" w14:textId="77777777" w:rsidR="00C12EF1" w:rsidRDefault="00C12EF1" w:rsidP="00DE36CA">
      <w:pPr>
        <w:pStyle w:val="ArNormal"/>
        <w:rPr>
          <w:rFonts w:eastAsiaTheme="minorEastAsia"/>
        </w:rPr>
      </w:pPr>
    </w:p>
    <w:p w14:paraId="569FCB9B" w14:textId="77777777" w:rsidR="00C12EF1" w:rsidRDefault="00C12EF1" w:rsidP="00DE36CA">
      <w:pPr>
        <w:pStyle w:val="ArNormal"/>
        <w:rPr>
          <w:rFonts w:eastAsiaTheme="minorEastAsia"/>
        </w:rPr>
      </w:pPr>
    </w:p>
    <w:p w14:paraId="4B52CD27" w14:textId="77777777" w:rsidR="00C12EF1" w:rsidRDefault="00C12EF1" w:rsidP="00DE36CA">
      <w:pPr>
        <w:pStyle w:val="ArNormal"/>
        <w:rPr>
          <w:rFonts w:eastAsiaTheme="minorEastAsia"/>
        </w:rPr>
      </w:pPr>
    </w:p>
    <w:p w14:paraId="429534D3" w14:textId="77777777" w:rsidR="00C12EF1" w:rsidRDefault="00C12EF1" w:rsidP="00DE36CA">
      <w:pPr>
        <w:pStyle w:val="ArNormal"/>
        <w:rPr>
          <w:rFonts w:eastAsiaTheme="minorEastAsia"/>
        </w:rPr>
      </w:pPr>
    </w:p>
    <w:p w14:paraId="71184C74" w14:textId="77777777" w:rsidR="00C12EF1" w:rsidRDefault="00C12EF1" w:rsidP="00DE36CA">
      <w:pPr>
        <w:pStyle w:val="ArNormal"/>
        <w:rPr>
          <w:rFonts w:eastAsiaTheme="minorEastAsia"/>
        </w:rPr>
      </w:pPr>
    </w:p>
    <w:p w14:paraId="4C39FB1F" w14:textId="77777777" w:rsidR="00C12EF1" w:rsidRDefault="00C12EF1" w:rsidP="00DE36CA">
      <w:pPr>
        <w:pStyle w:val="ArNormal"/>
        <w:rPr>
          <w:rFonts w:eastAsiaTheme="minorEastAsia"/>
        </w:rPr>
      </w:pPr>
    </w:p>
    <w:p w14:paraId="6763AD33" w14:textId="77777777" w:rsidR="00C12EF1" w:rsidRDefault="00C12EF1" w:rsidP="00DE36CA">
      <w:pPr>
        <w:pStyle w:val="ArNormal"/>
      </w:pPr>
    </w:p>
    <w:p w14:paraId="75F86EAB" w14:textId="77777777" w:rsidR="00C12EF1" w:rsidRDefault="00C12EF1" w:rsidP="00DE36CA">
      <w:pPr>
        <w:pStyle w:val="ArNormal"/>
      </w:pPr>
    </w:p>
    <w:p w14:paraId="56BA7A99" w14:textId="77777777" w:rsidR="00C12EF1" w:rsidRDefault="00C12EF1" w:rsidP="00DE36CA">
      <w:pPr>
        <w:pStyle w:val="ArNormal"/>
      </w:pPr>
    </w:p>
    <w:p w14:paraId="4AFE2FC0" w14:textId="77777777" w:rsidR="00C12EF1" w:rsidRDefault="00C12EF1" w:rsidP="00DE36CA">
      <w:pPr>
        <w:pStyle w:val="ArNormal"/>
      </w:pPr>
    </w:p>
    <w:p w14:paraId="147AAF5F" w14:textId="77777777" w:rsidR="00C12EF1" w:rsidRDefault="00C12EF1" w:rsidP="00DE36CA">
      <w:pPr>
        <w:pStyle w:val="ArNormal"/>
      </w:pPr>
    </w:p>
    <w:p w14:paraId="41A68217" w14:textId="77777777" w:rsidR="00C12EF1" w:rsidRDefault="00C12EF1" w:rsidP="00DE36CA">
      <w:pPr>
        <w:pStyle w:val="ArNormal"/>
      </w:pPr>
    </w:p>
    <w:p w14:paraId="2BD97723" w14:textId="77777777" w:rsidR="00C12EF1" w:rsidRDefault="00C12EF1" w:rsidP="00DE36CA">
      <w:pPr>
        <w:pStyle w:val="ArNormal"/>
      </w:pPr>
    </w:p>
    <w:p w14:paraId="50BC37D4" w14:textId="77777777" w:rsidR="00C12EF1" w:rsidRDefault="00C12EF1" w:rsidP="00DE36CA">
      <w:pPr>
        <w:pStyle w:val="ArNormal"/>
      </w:pPr>
    </w:p>
    <w:p w14:paraId="5FB6B01B" w14:textId="77777777" w:rsidR="00C12EF1" w:rsidRDefault="00C12EF1" w:rsidP="00DE36CA">
      <w:pPr>
        <w:pStyle w:val="ArNormal"/>
      </w:pPr>
    </w:p>
    <w:p w14:paraId="7E8EF1D1" w14:textId="77777777" w:rsidR="00C12EF1" w:rsidRDefault="00C12EF1" w:rsidP="00DE36CA">
      <w:pPr>
        <w:pStyle w:val="ArNormal"/>
      </w:pPr>
    </w:p>
    <w:p w14:paraId="4CDFE259" w14:textId="77777777" w:rsidR="00C12EF1" w:rsidRDefault="00C12EF1" w:rsidP="00DE36CA">
      <w:pPr>
        <w:pStyle w:val="ArNormal"/>
      </w:pPr>
    </w:p>
    <w:p w14:paraId="43FB6140" w14:textId="77777777" w:rsidR="00C12EF1" w:rsidRDefault="00C12EF1" w:rsidP="00DE36CA">
      <w:pPr>
        <w:pStyle w:val="ArNormal"/>
      </w:pPr>
    </w:p>
    <w:p w14:paraId="1DCEA3D4" w14:textId="77777777" w:rsidR="00C12EF1" w:rsidRDefault="00C12EF1" w:rsidP="00DE36CA">
      <w:pPr>
        <w:pStyle w:val="ArNormal"/>
      </w:pPr>
    </w:p>
    <w:p w14:paraId="1B6FABBF" w14:textId="77777777" w:rsidR="00C12EF1" w:rsidRDefault="00C12EF1" w:rsidP="00DE36CA">
      <w:pPr>
        <w:pStyle w:val="ArNormal"/>
      </w:pPr>
    </w:p>
    <w:p w14:paraId="261C8CEA" w14:textId="77777777" w:rsidR="00C12EF1" w:rsidRDefault="00C12EF1" w:rsidP="00DE36CA">
      <w:pPr>
        <w:pStyle w:val="ArNormal"/>
      </w:pPr>
    </w:p>
    <w:p w14:paraId="3056AE46" w14:textId="77777777" w:rsidR="00C12EF1" w:rsidRDefault="00C12EF1" w:rsidP="00DE36CA">
      <w:pPr>
        <w:pStyle w:val="ArNormal"/>
      </w:pPr>
    </w:p>
    <w:p w14:paraId="3DB227D5" w14:textId="6F0DC1F4" w:rsidR="00C12EF1" w:rsidRDefault="00C12EF1" w:rsidP="00390AFE">
      <w:pPr>
        <w:pStyle w:val="ArIndent1"/>
        <w:tabs>
          <w:tab w:val="right" w:pos="10772"/>
        </w:tabs>
      </w:pPr>
      <w:r>
        <w:t>(b)</w:t>
      </w:r>
      <w:r>
        <w:tab/>
        <w:t xml:space="preserve">Sensors on the object indicate that its velocity will never exceed 55 metres per second. Determine the value of the </w:t>
      </w:r>
      <w:proofErr w:type="gramStart"/>
      <w:r>
        <w:t>constant</w:t>
      </w:r>
      <w:r w:rsidR="00390AFE">
        <w:t xml:space="preserve"> </w:t>
      </w:r>
      <w:proofErr w:type="gramEnd"/>
      <m:oMath>
        <m:r>
          <w:rPr>
            <w:rFonts w:ascii="Cambria Math" w:hAnsi="Cambria Math"/>
          </w:rPr>
          <m:t>k</m:t>
        </m:r>
      </m:oMath>
      <w:r>
        <w:t>.</w:t>
      </w:r>
      <w:r>
        <w:tab/>
        <w:t>(1 mark)</w:t>
      </w:r>
    </w:p>
    <w:p w14:paraId="76AED8C3" w14:textId="77777777" w:rsidR="00C12EF1" w:rsidRDefault="00C12EF1" w:rsidP="00DE36CA">
      <w:pPr>
        <w:pStyle w:val="ArNormal"/>
      </w:pPr>
      <w:r>
        <w:br w:type="page"/>
      </w:r>
    </w:p>
    <w:p w14:paraId="156734F6" w14:textId="7428AD67" w:rsidR="001D1DD6" w:rsidRPr="00C46286" w:rsidRDefault="004E2E5B" w:rsidP="001D1DD6">
      <w:pPr>
        <w:pStyle w:val="ArNormal"/>
        <w:tabs>
          <w:tab w:val="right" w:pos="10772"/>
        </w:tabs>
        <w:rPr>
          <w:b/>
        </w:rPr>
      </w:pPr>
      <w:r>
        <w:rPr>
          <w:b/>
        </w:rPr>
        <w:lastRenderedPageBreak/>
        <w:t>Question 3</w:t>
      </w:r>
      <w:r w:rsidR="001D1DD6" w:rsidRPr="00C46286">
        <w:rPr>
          <w:b/>
        </w:rPr>
        <w:tab/>
        <w:t>(6</w:t>
      </w:r>
      <w:r w:rsidR="001D1DD6">
        <w:rPr>
          <w:b/>
        </w:rPr>
        <w:t xml:space="preserve"> marks)</w:t>
      </w:r>
    </w:p>
    <w:p w14:paraId="336771B2" w14:textId="77777777" w:rsidR="001D1DD6" w:rsidRDefault="001D1DD6" w:rsidP="001D1DD6">
      <w:pPr>
        <w:pStyle w:val="ArNormal"/>
      </w:pPr>
    </w:p>
    <w:p w14:paraId="22819993" w14:textId="77777777" w:rsidR="001D1DD6" w:rsidRDefault="001D1DD6" w:rsidP="001D1DD6">
      <w:pPr>
        <w:pStyle w:val="ArNormal"/>
      </w:pPr>
      <w:r>
        <w:t>Kelly and Patsy meet up once a week for coffee.  The time (</w:t>
      </w:r>
      <m:oMath>
        <m:r>
          <w:rPr>
            <w:rFonts w:ascii="Cambria Math" w:hAnsi="Cambria Math"/>
          </w:rPr>
          <m:t>T</m:t>
        </m:r>
      </m:oMath>
      <w:r>
        <w:t xml:space="preserve">) in minutes that Kelly arrives later than Patsy is uniformly distributed </w:t>
      </w:r>
      <w:proofErr w:type="gramStart"/>
      <w:r>
        <w:t xml:space="preserve">with </w:t>
      </w:r>
      <w:proofErr w:type="gramEnd"/>
      <m:oMath>
        <m:r>
          <w:rPr>
            <w:rFonts w:ascii="Cambria Math" w:hAnsi="Cambria Math"/>
          </w:rPr>
          <m:t>-5≤T≤10</m:t>
        </m:r>
      </m:oMath>
      <w:r>
        <w:t xml:space="preserve">.  The population mean is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=2.5</m:t>
        </m:r>
      </m:oMath>
      <w:r>
        <w:t xml:space="preserve"> and the population variance </w:t>
      </w:r>
      <w:proofErr w:type="gramStart"/>
      <w:r>
        <w:t xml:space="preserve">is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=18.75</m:t>
        </m:r>
      </m:oMath>
      <w:r>
        <w:t>.</w:t>
      </w:r>
    </w:p>
    <w:p w14:paraId="60ED630F" w14:textId="77777777" w:rsidR="001D1DD6" w:rsidRDefault="001D1DD6" w:rsidP="001D1DD6">
      <w:pPr>
        <w:pStyle w:val="ArIndent1"/>
      </w:pPr>
    </w:p>
    <w:p w14:paraId="0DFE1B4E" w14:textId="77777777" w:rsidR="001D1DD6" w:rsidRDefault="001D1DD6" w:rsidP="001D1DD6">
      <w:pPr>
        <w:pStyle w:val="ArNormal"/>
      </w:pPr>
      <w:r>
        <w:t xml:space="preserve">Patsy decides to keep a record of how late (or early) Kelly is over the course of a year (52 meet-ups).  She determines the sample mean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for this data.</w:t>
      </w:r>
    </w:p>
    <w:p w14:paraId="686A458B" w14:textId="77777777" w:rsidR="001D1DD6" w:rsidRDefault="001D1DD6" w:rsidP="001D1DD6">
      <w:pPr>
        <w:pStyle w:val="ArIndent1"/>
      </w:pPr>
    </w:p>
    <w:p w14:paraId="4FFAC6E7" w14:textId="77777777" w:rsidR="001D1DD6" w:rsidRDefault="001D1DD6" w:rsidP="001D1DD6">
      <w:pPr>
        <w:pStyle w:val="ArIndent1"/>
      </w:pPr>
      <w:r>
        <w:t>(</w:t>
      </w:r>
      <w:proofErr w:type="gramStart"/>
      <w:r>
        <w:t>a</w:t>
      </w:r>
      <w:proofErr w:type="gramEnd"/>
      <w:r>
        <w:t>)</w:t>
      </w:r>
      <w:r>
        <w:tab/>
        <w:t xml:space="preserve">Determine </w:t>
      </w:r>
      <m:oMath>
        <m:r>
          <w:rPr>
            <w:rFonts w:ascii="Cambria Math" w:hAnsi="Cambria Math"/>
          </w:rPr>
          <m:t>P(2≤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≤3)</m:t>
        </m:r>
      </m:oMath>
      <w:r>
        <w:t xml:space="preserve"> correct to 2 decimal places.</w:t>
      </w:r>
      <w:r>
        <w:tab/>
        <w:t>(3 marks)</w:t>
      </w:r>
    </w:p>
    <w:p w14:paraId="62AD6ADA" w14:textId="77777777" w:rsidR="001D1DD6" w:rsidRDefault="001D1DD6" w:rsidP="001D1DD6">
      <w:pPr>
        <w:pStyle w:val="ArIndent2"/>
        <w:tabs>
          <w:tab w:val="right" w:pos="10772"/>
        </w:tabs>
      </w:pPr>
    </w:p>
    <w:p w14:paraId="31E90C5B" w14:textId="77777777" w:rsidR="001D1DD6" w:rsidRDefault="001D1DD6" w:rsidP="001D1DD6">
      <w:pPr>
        <w:pStyle w:val="ArIndent2"/>
        <w:tabs>
          <w:tab w:val="right" w:pos="10772"/>
        </w:tabs>
      </w:pPr>
    </w:p>
    <w:p w14:paraId="548BCCC2" w14:textId="77777777" w:rsidR="001D1DD6" w:rsidRDefault="001D1DD6" w:rsidP="001D1DD6">
      <w:pPr>
        <w:pStyle w:val="ArIndent2"/>
        <w:tabs>
          <w:tab w:val="right" w:pos="10772"/>
        </w:tabs>
      </w:pPr>
    </w:p>
    <w:p w14:paraId="123B162E" w14:textId="77777777" w:rsidR="001D1DD6" w:rsidRDefault="001D1DD6" w:rsidP="001D1DD6">
      <w:pPr>
        <w:pStyle w:val="ArIndent2"/>
        <w:tabs>
          <w:tab w:val="right" w:pos="10772"/>
        </w:tabs>
      </w:pPr>
    </w:p>
    <w:p w14:paraId="7FCEA52B" w14:textId="77777777" w:rsidR="001D1DD6" w:rsidRDefault="001D1DD6" w:rsidP="001D1DD6">
      <w:pPr>
        <w:pStyle w:val="ArIndent2"/>
        <w:tabs>
          <w:tab w:val="right" w:pos="10772"/>
        </w:tabs>
      </w:pPr>
    </w:p>
    <w:p w14:paraId="35A3673F" w14:textId="77777777" w:rsidR="001D1DD6" w:rsidRDefault="001D1DD6" w:rsidP="001D1DD6">
      <w:pPr>
        <w:pStyle w:val="ArIndent2"/>
        <w:tabs>
          <w:tab w:val="right" w:pos="10772"/>
        </w:tabs>
      </w:pPr>
    </w:p>
    <w:p w14:paraId="58BCA2D8" w14:textId="77777777" w:rsidR="001D1DD6" w:rsidRDefault="001D1DD6" w:rsidP="001D1DD6">
      <w:pPr>
        <w:pStyle w:val="ArIndent2"/>
        <w:tabs>
          <w:tab w:val="right" w:pos="10772"/>
        </w:tabs>
      </w:pPr>
    </w:p>
    <w:p w14:paraId="57C012D5" w14:textId="77777777" w:rsidR="001D1DD6" w:rsidRDefault="001D1DD6" w:rsidP="001D1DD6">
      <w:pPr>
        <w:pStyle w:val="ArIndent2"/>
        <w:tabs>
          <w:tab w:val="right" w:pos="10772"/>
        </w:tabs>
      </w:pPr>
    </w:p>
    <w:p w14:paraId="7E9F5176" w14:textId="77777777" w:rsidR="001D1DD6" w:rsidRDefault="001D1DD6" w:rsidP="001D1DD6">
      <w:pPr>
        <w:pStyle w:val="ArIndent2"/>
        <w:tabs>
          <w:tab w:val="right" w:pos="10772"/>
        </w:tabs>
      </w:pPr>
    </w:p>
    <w:p w14:paraId="41052523" w14:textId="77777777" w:rsidR="001D1DD6" w:rsidRDefault="001D1DD6" w:rsidP="001D1DD6">
      <w:pPr>
        <w:pStyle w:val="ArIndent1"/>
      </w:pPr>
      <w:r>
        <w:t>(b)</w:t>
      </w:r>
      <w:r>
        <w:tab/>
        <w:t xml:space="preserve">If a large number of samples, each with 52 meet-ups, </w:t>
      </w:r>
      <w:proofErr w:type="gramStart"/>
      <w:r>
        <w:t>is</w:t>
      </w:r>
      <w:proofErr w:type="gramEnd"/>
      <w:r>
        <w:t xml:space="preserve"> taken, sketch the likely distribution of the sample mean </w:t>
      </w:r>
      <m:oMath>
        <m:r>
          <w:rPr>
            <w:rFonts w:ascii="Cambria Math" w:hAnsi="Cambria Math"/>
          </w:rPr>
          <m:t>T</m:t>
        </m:r>
      </m:oMath>
      <w:r>
        <w:t xml:space="preserve"> below.</w:t>
      </w:r>
    </w:p>
    <w:p w14:paraId="7D6E808F" w14:textId="77777777" w:rsidR="001D1DD6" w:rsidRDefault="001D1DD6" w:rsidP="001D1DD6">
      <w:pPr>
        <w:pStyle w:val="ArIndent2"/>
        <w:tabs>
          <w:tab w:val="right" w:pos="10772"/>
        </w:tabs>
      </w:pPr>
    </w:p>
    <w:p w14:paraId="1346EDC8" w14:textId="77777777" w:rsidR="001D1DD6" w:rsidRDefault="001D1DD6" w:rsidP="001D1DD6">
      <w:pPr>
        <w:pStyle w:val="ArIndent2"/>
        <w:tabs>
          <w:tab w:val="right" w:pos="10772"/>
        </w:tabs>
      </w:pPr>
      <w:r>
        <w:tab/>
        <w:t>In the diagram indicate or refer to the calculation from part (a)</w:t>
      </w:r>
      <w:r>
        <w:tab/>
        <w:t>(3 marks)</w:t>
      </w:r>
    </w:p>
    <w:p w14:paraId="231CC0A3" w14:textId="77777777" w:rsidR="001D1DD6" w:rsidRDefault="001D1DD6" w:rsidP="001D1DD6">
      <w:pPr>
        <w:pStyle w:val="ArIndent1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E2D919" wp14:editId="35AF7351">
                <wp:simplePos x="0" y="0"/>
                <wp:positionH relativeFrom="column">
                  <wp:posOffset>645795</wp:posOffset>
                </wp:positionH>
                <wp:positionV relativeFrom="paragraph">
                  <wp:posOffset>30480</wp:posOffset>
                </wp:positionV>
                <wp:extent cx="6099175" cy="357759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9175" cy="3577590"/>
                          <a:chOff x="0" y="0"/>
                          <a:chExt cx="6099175" cy="357759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115" cy="357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5094605" y="2296160"/>
                            <a:ext cx="100457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503752" w14:textId="77777777" w:rsidR="00E73260" w:rsidRDefault="00E4426E" w:rsidP="001D1DD6">
                              <w:pPr>
                                <w:pStyle w:val="ArNormal"/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acc>
                              </m:oMath>
                              <w:r w:rsidR="00E73260">
                                <w:rPr>
                                  <w:rFonts w:eastAsiaTheme="minorEastAsia"/>
                                </w:rPr>
                                <w:t xml:space="preserve"> (</w:t>
                              </w:r>
                              <w:proofErr w:type="gramStart"/>
                              <w:r w:rsidR="00E73260">
                                <w:rPr>
                                  <w:rFonts w:eastAsiaTheme="minorEastAsia"/>
                                </w:rPr>
                                <w:t>minutes</w:t>
                              </w:r>
                              <w:proofErr w:type="gramEnd"/>
                              <w:r w:rsidR="00E73260">
                                <w:rPr>
                                  <w:rFonts w:eastAsiaTheme="minor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5" o:spid="_x0000_s1026" style="position:absolute;left:0;text-align:left;margin-left:50.85pt;margin-top:2.4pt;width:480.25pt;height:281.7pt;z-index:251661312" coordsize="6099175,35775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238115;height:35775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Xi&#10;OK/EAAAA2gAAAA8AAABkcnMvZG93bnJldi54bWxEj0FrwkAUhO9C/8PyCr2ZTRuxJXUVKbQK4kFb&#10;pcdH9plNm30bsmuM/94VBI/DzHzDTGa9rUVHra8cK3hOUhDEhdMVlwp+vj+HbyB8QNZYOyYFZ/Iw&#10;mz4MJphrd+INddtQighhn6MCE0KTS+kLQxZ94hri6B1cazFE2ZZSt3iKcFvLlzQdS4sVxwWDDX0Y&#10;Kv63R6vgwF97Z7rd/M+PFqvX7HedrQut1NNjP38HEagP9/CtvdQKMrheiTdATi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HXiOK/EAAAA2gAAAA8AAAAAAAAAAAAAAAAAnAIA&#10;AGRycy9kb3ducmV2LnhtbFBLBQYAAAAABAAEAPcAAACNAwAAAAA=&#10;">
                  <v:imagedata r:id="rId7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5094605;top:2296160;width:1004570;height:287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79503752" w14:textId="77777777" w:rsidR="001D1DD6" w:rsidRDefault="001D1DD6" w:rsidP="001D1DD6">
                        <w:pPr>
                          <w:pStyle w:val="ArNormal"/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acc>
                        </m:oMath>
                        <w:r>
                          <w:rPr>
                            <w:rFonts w:eastAsiaTheme="minorEastAsia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rFonts w:eastAsiaTheme="minorEastAsia"/>
                          </w:rPr>
                          <w:t>minutes</w:t>
                        </w:r>
                        <w:proofErr w:type="gramEnd"/>
                        <w:r>
                          <w:rPr>
                            <w:rFonts w:eastAsiaTheme="minorEastAsia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11702C9" w14:textId="77777777" w:rsidR="001D1DD6" w:rsidRDefault="001D1DD6" w:rsidP="001D1DD6">
      <w:pPr>
        <w:pStyle w:val="ArIndent1"/>
      </w:pPr>
    </w:p>
    <w:p w14:paraId="0AD29D22" w14:textId="77777777" w:rsidR="001D1DD6" w:rsidRDefault="001D1DD6" w:rsidP="001D1DD6">
      <w:pPr>
        <w:pStyle w:val="ArIndent1"/>
      </w:pPr>
    </w:p>
    <w:p w14:paraId="239ADF4D" w14:textId="77777777" w:rsidR="001D1DD6" w:rsidRDefault="001D1DD6">
      <w:pPr>
        <w:spacing w:after="0" w:line="240" w:lineRule="auto"/>
        <w:rPr>
          <w:rFonts w:ascii="Arial" w:eastAsia="Times New Roman" w:hAnsi="Arial" w:cs="Times New Roman"/>
          <w:b/>
          <w:iCs/>
          <w:sz w:val="24"/>
          <w:szCs w:val="24"/>
          <w:lang w:val="en-GB" w:eastAsia="ja-JP"/>
        </w:rPr>
      </w:pPr>
      <w:r>
        <w:rPr>
          <w:b/>
        </w:rPr>
        <w:br w:type="page"/>
      </w:r>
    </w:p>
    <w:p w14:paraId="151209E3" w14:textId="7BBB6C28" w:rsidR="001D1DD6" w:rsidRPr="00390AFE" w:rsidRDefault="004E2E5B" w:rsidP="001D1DD6">
      <w:pPr>
        <w:pStyle w:val="ArNormal"/>
        <w:tabs>
          <w:tab w:val="right" w:pos="10772"/>
        </w:tabs>
        <w:rPr>
          <w:b/>
        </w:rPr>
      </w:pPr>
      <w:r>
        <w:rPr>
          <w:b/>
        </w:rPr>
        <w:lastRenderedPageBreak/>
        <w:t>Question 4</w:t>
      </w:r>
      <w:r w:rsidR="001D1DD6" w:rsidRPr="00390AFE">
        <w:rPr>
          <w:b/>
        </w:rPr>
        <w:tab/>
        <w:t>(6 marks)</w:t>
      </w:r>
    </w:p>
    <w:p w14:paraId="7011FE83" w14:textId="77777777" w:rsidR="001D1DD6" w:rsidRDefault="001D1DD6" w:rsidP="001D1DD6">
      <w:pPr>
        <w:pStyle w:val="ArNormal"/>
        <w:rPr>
          <w:rFonts w:cs="Arial"/>
        </w:rPr>
      </w:pPr>
    </w:p>
    <w:p w14:paraId="7D5DD881" w14:textId="77777777" w:rsidR="001D1DD6" w:rsidRDefault="001D1DD6" w:rsidP="001D1DD6">
      <w:pPr>
        <w:pStyle w:val="ArIndent1"/>
      </w:pPr>
      <w:r>
        <w:t>(a)</w:t>
      </w:r>
      <w:r>
        <w:tab/>
        <w:t>The position of a particle is given</w:t>
      </w:r>
      <w:r w:rsidRPr="00B86225">
        <w:t xml:space="preserve"> </w:t>
      </w:r>
      <w:r>
        <w:t xml:space="preserve">by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t</m:t>
        </m:r>
      </m:oMath>
      <w:r>
        <w:t xml:space="preserve"> is measured in minutes.</w:t>
      </w:r>
      <w:r w:rsidRPr="00B86225">
        <w:t xml:space="preserve"> </w:t>
      </w:r>
    </w:p>
    <w:p w14:paraId="1447C2E1" w14:textId="77777777" w:rsidR="001D1DD6" w:rsidRDefault="001D1DD6" w:rsidP="001D1DD6">
      <w:pPr>
        <w:pStyle w:val="ArIndent1"/>
        <w:tabs>
          <w:tab w:val="right" w:pos="10772"/>
        </w:tabs>
      </w:pPr>
      <w:r>
        <w:tab/>
        <w:t xml:space="preserve">Find the velocity and the acceleration </w:t>
      </w:r>
      <w:proofErr w:type="gramStart"/>
      <w:r>
        <w:t xml:space="preserve">at </w:t>
      </w:r>
      <w:proofErr w:type="gramEnd"/>
      <m:oMath>
        <m:r>
          <w:rPr>
            <w:rFonts w:ascii="Cambria Math" w:hAnsi="Cambria Math"/>
          </w:rPr>
          <m:t>t=1</m:t>
        </m:r>
      </m:oMath>
      <w:r>
        <w:t>.</w:t>
      </w:r>
      <w:r w:rsidRPr="00B86225">
        <w:tab/>
        <w:t>(3</w:t>
      </w:r>
      <w:r>
        <w:t xml:space="preserve"> marks</w:t>
      </w:r>
      <w:r w:rsidRPr="00B86225">
        <w:t>)</w:t>
      </w:r>
    </w:p>
    <w:p w14:paraId="200BE883" w14:textId="77777777" w:rsidR="001D1DD6" w:rsidRDefault="001D1DD6" w:rsidP="001D1DD6">
      <w:pPr>
        <w:pStyle w:val="ArNormal"/>
        <w:rPr>
          <w:rFonts w:cs="Arial"/>
        </w:rPr>
      </w:pPr>
    </w:p>
    <w:p w14:paraId="03E3BAF7" w14:textId="77777777" w:rsidR="001D1DD6" w:rsidRDefault="001D1DD6" w:rsidP="001D1DD6">
      <w:pPr>
        <w:pStyle w:val="ArNormal"/>
        <w:rPr>
          <w:rFonts w:cs="Arial"/>
        </w:rPr>
      </w:pPr>
    </w:p>
    <w:p w14:paraId="5288533F" w14:textId="77777777" w:rsidR="001D1DD6" w:rsidRDefault="001D1DD6" w:rsidP="001D1DD6">
      <w:pPr>
        <w:pStyle w:val="ArNormal"/>
        <w:rPr>
          <w:rFonts w:cs="Arial"/>
        </w:rPr>
      </w:pPr>
    </w:p>
    <w:p w14:paraId="52EE7698" w14:textId="77777777" w:rsidR="001D1DD6" w:rsidRDefault="001D1DD6" w:rsidP="001D1DD6">
      <w:pPr>
        <w:pStyle w:val="ArNormal"/>
        <w:rPr>
          <w:rFonts w:cs="Arial"/>
        </w:rPr>
      </w:pPr>
    </w:p>
    <w:p w14:paraId="214895D7" w14:textId="77777777" w:rsidR="001D1DD6" w:rsidRDefault="001D1DD6" w:rsidP="001D1DD6">
      <w:pPr>
        <w:pStyle w:val="ArNormal"/>
        <w:rPr>
          <w:rFonts w:cs="Arial"/>
        </w:rPr>
      </w:pPr>
    </w:p>
    <w:p w14:paraId="78A90CCE" w14:textId="77777777" w:rsidR="001D1DD6" w:rsidRDefault="001D1DD6" w:rsidP="001D1DD6">
      <w:pPr>
        <w:pStyle w:val="ArNormal"/>
        <w:rPr>
          <w:rFonts w:cs="Arial"/>
        </w:rPr>
      </w:pPr>
    </w:p>
    <w:p w14:paraId="085D216B" w14:textId="77777777" w:rsidR="001D1DD6" w:rsidRDefault="001D1DD6" w:rsidP="001D1DD6">
      <w:pPr>
        <w:pStyle w:val="ArNormal"/>
        <w:rPr>
          <w:rFonts w:cs="Arial"/>
        </w:rPr>
      </w:pPr>
    </w:p>
    <w:p w14:paraId="77D7AC9B" w14:textId="77777777" w:rsidR="001D1DD6" w:rsidRDefault="001D1DD6" w:rsidP="001D1DD6">
      <w:pPr>
        <w:pStyle w:val="ArNormal"/>
        <w:rPr>
          <w:rFonts w:cs="Arial"/>
        </w:rPr>
      </w:pPr>
    </w:p>
    <w:p w14:paraId="2805B2FE" w14:textId="77777777" w:rsidR="001D1DD6" w:rsidRDefault="001D1DD6" w:rsidP="001D1DD6">
      <w:pPr>
        <w:pStyle w:val="ArNormal"/>
        <w:rPr>
          <w:rFonts w:cs="Arial"/>
        </w:rPr>
      </w:pPr>
    </w:p>
    <w:p w14:paraId="7DB07756" w14:textId="77777777" w:rsidR="001D1DD6" w:rsidRDefault="001D1DD6" w:rsidP="001D1DD6">
      <w:pPr>
        <w:pStyle w:val="ArNormal"/>
        <w:rPr>
          <w:rFonts w:cs="Arial"/>
        </w:rPr>
      </w:pPr>
    </w:p>
    <w:p w14:paraId="75DF1FDD" w14:textId="77777777" w:rsidR="001D1DD6" w:rsidRDefault="001D1DD6" w:rsidP="001D1DD6">
      <w:pPr>
        <w:pStyle w:val="ArNormal"/>
        <w:rPr>
          <w:rFonts w:cs="Arial"/>
        </w:rPr>
      </w:pPr>
    </w:p>
    <w:p w14:paraId="0BD66AC8" w14:textId="77777777" w:rsidR="001D1DD6" w:rsidRDefault="001D1DD6" w:rsidP="001D1DD6">
      <w:pPr>
        <w:pStyle w:val="ArNormal"/>
        <w:rPr>
          <w:rFonts w:cs="Arial"/>
        </w:rPr>
      </w:pPr>
    </w:p>
    <w:p w14:paraId="3BCB3A1F" w14:textId="77777777" w:rsidR="001D1DD6" w:rsidRDefault="001D1DD6" w:rsidP="001D1DD6">
      <w:pPr>
        <w:pStyle w:val="ArNormal"/>
        <w:rPr>
          <w:rFonts w:cs="Arial"/>
        </w:rPr>
      </w:pPr>
    </w:p>
    <w:p w14:paraId="7E818B54" w14:textId="77777777" w:rsidR="001D1DD6" w:rsidRDefault="001D1DD6" w:rsidP="001D1DD6">
      <w:pPr>
        <w:pStyle w:val="ArNormal"/>
        <w:rPr>
          <w:rFonts w:cs="Arial"/>
        </w:rPr>
      </w:pPr>
    </w:p>
    <w:p w14:paraId="4ACB0E13" w14:textId="77777777" w:rsidR="001D1DD6" w:rsidRDefault="001D1DD6" w:rsidP="001D1DD6">
      <w:pPr>
        <w:pStyle w:val="ArNormal"/>
        <w:rPr>
          <w:rFonts w:cs="Arial"/>
        </w:rPr>
      </w:pPr>
    </w:p>
    <w:p w14:paraId="6AE7D2C8" w14:textId="77777777" w:rsidR="001D1DD6" w:rsidRDefault="001D1DD6" w:rsidP="001D1DD6">
      <w:pPr>
        <w:pStyle w:val="ArNormal"/>
        <w:rPr>
          <w:rFonts w:cs="Arial"/>
        </w:rPr>
      </w:pPr>
    </w:p>
    <w:p w14:paraId="5A8E215D" w14:textId="77777777" w:rsidR="001D1DD6" w:rsidRDefault="001D1DD6" w:rsidP="001D1DD6">
      <w:pPr>
        <w:pStyle w:val="ArNormal"/>
        <w:rPr>
          <w:rFonts w:cs="Arial"/>
        </w:rPr>
      </w:pPr>
    </w:p>
    <w:p w14:paraId="19A2DD68" w14:textId="77777777" w:rsidR="001D1DD6" w:rsidRDefault="001D1DD6" w:rsidP="001D1DD6">
      <w:pPr>
        <w:pStyle w:val="ArNormal"/>
        <w:rPr>
          <w:rFonts w:cs="Arial"/>
        </w:rPr>
      </w:pPr>
    </w:p>
    <w:p w14:paraId="1814927C" w14:textId="77777777" w:rsidR="001D1DD6" w:rsidRDefault="001D1DD6" w:rsidP="001D1DD6">
      <w:pPr>
        <w:pStyle w:val="ArNormal"/>
        <w:rPr>
          <w:rFonts w:cs="Arial"/>
        </w:rPr>
      </w:pPr>
    </w:p>
    <w:p w14:paraId="68445F42" w14:textId="77777777" w:rsidR="001D1DD6" w:rsidRDefault="001D1DD6" w:rsidP="001D1DD6">
      <w:pPr>
        <w:pStyle w:val="ArNormal"/>
        <w:rPr>
          <w:rFonts w:cs="Arial"/>
        </w:rPr>
      </w:pPr>
    </w:p>
    <w:p w14:paraId="22075A5E" w14:textId="77777777" w:rsidR="001D1DD6" w:rsidRDefault="001D1DD6" w:rsidP="001D1DD6">
      <w:pPr>
        <w:pStyle w:val="ArIndent1"/>
      </w:pPr>
      <w:r w:rsidRPr="00B86225">
        <w:t>(b)</w:t>
      </w:r>
      <w:r w:rsidRPr="00B86225">
        <w:tab/>
        <w:t xml:space="preserve">A body moves according to the </w:t>
      </w:r>
      <w:proofErr w:type="gramStart"/>
      <w:r w:rsidRPr="00B86225">
        <w:t>law</w:t>
      </w:r>
      <w:r>
        <w:t xml:space="preserve"> </w:t>
      </w:r>
      <w:proofErr w:type="gramEnd"/>
      <m:oMath>
        <m:r>
          <w:rPr>
            <w:rFonts w:ascii="Cambria Math" w:hAnsi="Cambria Math"/>
          </w:rPr>
          <m:t>x=-3sin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2t+</m:t>
            </m:r>
            <m:f>
              <m:fPr>
                <m:ctrlPr>
                  <w:rPr>
                    <w:rFonts w:ascii="Cambria Math" w:eastAsia="Times New Roman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r>
        <w:t>.</w:t>
      </w:r>
    </w:p>
    <w:p w14:paraId="0F229780" w14:textId="77777777" w:rsidR="001D1DD6" w:rsidRDefault="001D1DD6" w:rsidP="001D1DD6">
      <w:pPr>
        <w:pStyle w:val="ArIndent1"/>
        <w:tabs>
          <w:tab w:val="right" w:pos="10772"/>
        </w:tabs>
      </w:pPr>
      <w:r>
        <w:tab/>
      </w:r>
      <w:r w:rsidRPr="00B86225">
        <w:t>Show the body is moving in SHM.</w:t>
      </w:r>
      <w:r w:rsidRPr="00B86225">
        <w:tab/>
        <w:t>(</w:t>
      </w:r>
      <w:r>
        <w:t>3 marks</w:t>
      </w:r>
      <w:r w:rsidRPr="00B86225">
        <w:t>)</w:t>
      </w:r>
    </w:p>
    <w:p w14:paraId="3D1ACAB0" w14:textId="77777777" w:rsidR="001D1DD6" w:rsidRDefault="001D1DD6" w:rsidP="001D1DD6">
      <w:pPr>
        <w:pStyle w:val="ArNormal"/>
      </w:pPr>
    </w:p>
    <w:p w14:paraId="47DE9CD3" w14:textId="77777777" w:rsidR="001D1DD6" w:rsidRDefault="001D1DD6" w:rsidP="001D1DD6">
      <w:pPr>
        <w:pStyle w:val="ArNormal"/>
      </w:pPr>
    </w:p>
    <w:p w14:paraId="42333128" w14:textId="77777777" w:rsidR="001D1DD6" w:rsidRDefault="001D1DD6" w:rsidP="001D1DD6">
      <w:pPr>
        <w:pStyle w:val="ArNormal"/>
      </w:pPr>
      <w:r>
        <w:br w:type="page"/>
      </w:r>
    </w:p>
    <w:p w14:paraId="3CCEE00E" w14:textId="5CA124DE" w:rsidR="001D1DD6" w:rsidRPr="001D1DD6" w:rsidRDefault="004E2E5B" w:rsidP="001D1DD6">
      <w:pPr>
        <w:pStyle w:val="ArNormal"/>
        <w:tabs>
          <w:tab w:val="right" w:pos="10772"/>
        </w:tabs>
        <w:rPr>
          <w:b/>
        </w:rPr>
      </w:pPr>
      <w:r>
        <w:rPr>
          <w:b/>
        </w:rPr>
        <w:lastRenderedPageBreak/>
        <w:t>Question 5</w:t>
      </w:r>
      <w:r w:rsidR="001D1DD6" w:rsidRPr="001D1DD6">
        <w:rPr>
          <w:b/>
        </w:rPr>
        <w:tab/>
        <w:t>(7 marks)</w:t>
      </w:r>
    </w:p>
    <w:p w14:paraId="67765938" w14:textId="77777777" w:rsidR="001D1DD6" w:rsidRDefault="001D1DD6" w:rsidP="001D1DD6">
      <w:pPr>
        <w:pStyle w:val="ArNormal"/>
      </w:pPr>
    </w:p>
    <w:p w14:paraId="424994E8" w14:textId="77777777" w:rsidR="001D1DD6" w:rsidRDefault="001D1DD6" w:rsidP="001D1DD6">
      <w:pPr>
        <w:pStyle w:val="ArIndent1"/>
        <w:tabs>
          <w:tab w:val="right" w:pos="10772"/>
        </w:tabs>
      </w:pPr>
      <w:r>
        <w:t xml:space="preserve"> (a)</w:t>
      </w:r>
      <w:r>
        <w:tab/>
        <w:t>A particle undergoing simple harmonic motion with a period of 5 seconds is observed to move in a straight line, oscillating 3.6 m either side of a central position.  Determine the speed of the particle when it is 3 m from the central position.</w:t>
      </w:r>
      <w:r>
        <w:tab/>
        <w:t>(3 marks)</w:t>
      </w:r>
    </w:p>
    <w:p w14:paraId="1BE260C6" w14:textId="77777777" w:rsidR="001D1DD6" w:rsidRDefault="001D1DD6" w:rsidP="001D1DD6">
      <w:pPr>
        <w:pStyle w:val="ArNormal"/>
      </w:pPr>
    </w:p>
    <w:p w14:paraId="56A75343" w14:textId="77777777" w:rsidR="001D1DD6" w:rsidRDefault="001D1DD6" w:rsidP="001D1DD6">
      <w:pPr>
        <w:pStyle w:val="ArNormal"/>
      </w:pPr>
    </w:p>
    <w:p w14:paraId="6C32082E" w14:textId="77777777" w:rsidR="001D1DD6" w:rsidRDefault="001D1DD6" w:rsidP="001D1DD6">
      <w:pPr>
        <w:pStyle w:val="ArNormal"/>
      </w:pPr>
    </w:p>
    <w:p w14:paraId="5670BA8E" w14:textId="77777777" w:rsidR="001D1DD6" w:rsidRDefault="001D1DD6" w:rsidP="001D1DD6">
      <w:pPr>
        <w:pStyle w:val="ArNormal"/>
      </w:pPr>
    </w:p>
    <w:p w14:paraId="3DB1BE84" w14:textId="77777777" w:rsidR="001D1DD6" w:rsidRDefault="001D1DD6" w:rsidP="001D1DD6">
      <w:pPr>
        <w:pStyle w:val="ArNormal"/>
      </w:pPr>
    </w:p>
    <w:p w14:paraId="66E69B21" w14:textId="77777777" w:rsidR="001D1DD6" w:rsidRPr="00F913EF" w:rsidRDefault="001D1DD6" w:rsidP="001D1DD6">
      <w:pPr>
        <w:pStyle w:val="ArNormal"/>
      </w:pPr>
    </w:p>
    <w:p w14:paraId="37DA1E46" w14:textId="77777777" w:rsidR="001D1DD6" w:rsidRDefault="001D1DD6" w:rsidP="001D1DD6">
      <w:pPr>
        <w:pStyle w:val="ArNormal"/>
      </w:pPr>
    </w:p>
    <w:p w14:paraId="45C842BD" w14:textId="77777777" w:rsidR="001D1DD6" w:rsidRDefault="001D1DD6" w:rsidP="001D1DD6">
      <w:pPr>
        <w:pStyle w:val="ArNormal"/>
      </w:pPr>
    </w:p>
    <w:p w14:paraId="2EB5284D" w14:textId="77777777" w:rsidR="001D1DD6" w:rsidRDefault="001D1DD6" w:rsidP="001D1DD6">
      <w:pPr>
        <w:pStyle w:val="ArNormal"/>
      </w:pPr>
    </w:p>
    <w:p w14:paraId="76D7CB11" w14:textId="77777777" w:rsidR="001D1DD6" w:rsidRDefault="001D1DD6" w:rsidP="001D1DD6">
      <w:pPr>
        <w:pStyle w:val="ArNormal"/>
      </w:pPr>
    </w:p>
    <w:p w14:paraId="4F9634C0" w14:textId="77777777" w:rsidR="001D1DD6" w:rsidRDefault="001D1DD6" w:rsidP="001D1DD6">
      <w:pPr>
        <w:pStyle w:val="ArNormal"/>
      </w:pPr>
    </w:p>
    <w:p w14:paraId="5072810A" w14:textId="77777777" w:rsidR="001D1DD6" w:rsidRDefault="001D1DD6" w:rsidP="001D1DD6">
      <w:pPr>
        <w:pStyle w:val="ArNormal"/>
      </w:pPr>
    </w:p>
    <w:p w14:paraId="53CD4DEC" w14:textId="77777777" w:rsidR="001D1DD6" w:rsidRDefault="001D1DD6" w:rsidP="001D1DD6">
      <w:pPr>
        <w:pStyle w:val="ArNormal"/>
      </w:pPr>
    </w:p>
    <w:p w14:paraId="06334927" w14:textId="77777777" w:rsidR="001D1DD6" w:rsidRDefault="001D1DD6" w:rsidP="001D1DD6">
      <w:pPr>
        <w:pStyle w:val="ArNormal"/>
      </w:pPr>
    </w:p>
    <w:p w14:paraId="788A1EA7" w14:textId="77777777" w:rsidR="001D1DD6" w:rsidRDefault="001D1DD6" w:rsidP="001D1DD6">
      <w:pPr>
        <w:pStyle w:val="ArNormal"/>
      </w:pPr>
    </w:p>
    <w:p w14:paraId="65C6E36D" w14:textId="77777777" w:rsidR="001D1DD6" w:rsidRDefault="001D1DD6" w:rsidP="001D1DD6">
      <w:pPr>
        <w:pStyle w:val="ArNormal"/>
      </w:pPr>
    </w:p>
    <w:p w14:paraId="1A0FC90E" w14:textId="77777777" w:rsidR="001D1DD6" w:rsidRDefault="001D1DD6" w:rsidP="001D1DD6">
      <w:pPr>
        <w:pStyle w:val="ArNormal"/>
      </w:pPr>
    </w:p>
    <w:p w14:paraId="6AA0EC9C" w14:textId="77777777" w:rsidR="001D1DD6" w:rsidRDefault="001D1DD6" w:rsidP="001D1DD6">
      <w:pPr>
        <w:pStyle w:val="ArNormal"/>
      </w:pPr>
    </w:p>
    <w:p w14:paraId="3AA2044C" w14:textId="77777777" w:rsidR="001D1DD6" w:rsidRDefault="001D1DD6" w:rsidP="001D1DD6">
      <w:pPr>
        <w:pStyle w:val="ArNormal"/>
      </w:pPr>
    </w:p>
    <w:p w14:paraId="748BB976" w14:textId="77777777" w:rsidR="001D1DD6" w:rsidRDefault="001D1DD6" w:rsidP="001D1DD6">
      <w:pPr>
        <w:pStyle w:val="ArNormal"/>
      </w:pPr>
    </w:p>
    <w:p w14:paraId="2F56EC9D" w14:textId="77777777" w:rsidR="001D1DD6" w:rsidRDefault="001D1DD6" w:rsidP="001D1DD6">
      <w:pPr>
        <w:pStyle w:val="ArIndent1"/>
      </w:pPr>
      <w:r>
        <w:t>(b)</w:t>
      </w:r>
      <w:r>
        <w:tab/>
        <w:t xml:space="preserve">Another particle moving in a straight line experiences an acceleration of </w:t>
      </w:r>
      <m:oMath>
        <m:r>
          <w:rPr>
            <w:rFonts w:ascii="Cambria Math" w:hAnsi="Cambria Math"/>
          </w:rPr>
          <m:t>x+2.5</m:t>
        </m:r>
      </m:oMath>
      <w:r>
        <w:t xml:space="preserve"> ms</w:t>
      </w:r>
      <w:r>
        <w:rPr>
          <w:vertAlign w:val="superscript"/>
        </w:rPr>
        <w:t>-2</w:t>
      </w:r>
      <w:r>
        <w:t xml:space="preserve">, where </w:t>
      </w:r>
      <m:oMath>
        <m:r>
          <w:rPr>
            <w:rFonts w:ascii="Cambria Math" w:hAnsi="Cambria Math"/>
          </w:rPr>
          <m:t>x</m:t>
        </m:r>
      </m:oMath>
      <w:r>
        <w:t xml:space="preserve"> is the position of the particle at time </w:t>
      </w:r>
      <m:oMath>
        <m:r>
          <w:rPr>
            <w:rFonts w:ascii="Cambria Math" w:hAnsi="Cambria Math"/>
          </w:rPr>
          <m:t>t</m:t>
        </m:r>
      </m:oMath>
      <w:r>
        <w:t xml:space="preserve"> seconds.</w:t>
      </w:r>
    </w:p>
    <w:p w14:paraId="34C0098B" w14:textId="77777777" w:rsidR="001D1DD6" w:rsidRDefault="001D1DD6" w:rsidP="001D1DD6">
      <w:pPr>
        <w:pStyle w:val="ArNormal"/>
        <w:rPr>
          <w:rFonts w:eastAsiaTheme="minorEastAsia"/>
        </w:rPr>
      </w:pPr>
    </w:p>
    <w:p w14:paraId="463AF06A" w14:textId="77777777" w:rsidR="001D1DD6" w:rsidRDefault="001D1DD6" w:rsidP="001D1DD6">
      <w:pPr>
        <w:pStyle w:val="ArIndent1"/>
        <w:tabs>
          <w:tab w:val="right" w:pos="10772"/>
        </w:tabs>
      </w:pPr>
      <w:r>
        <w:tab/>
        <w:t xml:space="preserve">Given that </w:t>
      </w:r>
      <w:proofErr w:type="gramStart"/>
      <w:r>
        <w:t xml:space="preserve">when </w:t>
      </w:r>
      <w:proofErr w:type="gramEnd"/>
      <m:oMath>
        <m:r>
          <w:rPr>
            <w:rFonts w:ascii="Cambria Math" w:hAnsi="Cambria Math"/>
          </w:rPr>
          <m:t>x=1</m:t>
        </m:r>
      </m:oMath>
      <w:r>
        <w:t>, the particle had a velocity of 2 ms</w:t>
      </w:r>
      <w:r>
        <w:rPr>
          <w:vertAlign w:val="superscript"/>
        </w:rPr>
        <w:t>-1</w:t>
      </w:r>
      <w:r>
        <w:t xml:space="preserve">, determine the velocity of the particle when </w:t>
      </w:r>
      <m:oMath>
        <m:r>
          <w:rPr>
            <w:rFonts w:ascii="Cambria Math" w:hAnsi="Cambria Math"/>
          </w:rPr>
          <m:t>x=2</m:t>
        </m:r>
      </m:oMath>
      <w:r>
        <w:t>.</w:t>
      </w:r>
      <w:r>
        <w:tab/>
        <w:t>(4 marks)</w:t>
      </w:r>
    </w:p>
    <w:p w14:paraId="5E25E0F5" w14:textId="77777777" w:rsidR="001D1DD6" w:rsidRDefault="001D1DD6" w:rsidP="001D1DD6">
      <w:pPr>
        <w:pStyle w:val="ArNormal"/>
        <w:rPr>
          <w:rFonts w:eastAsiaTheme="minorEastAsia"/>
        </w:rPr>
      </w:pPr>
    </w:p>
    <w:p w14:paraId="6E33F7A9" w14:textId="77777777" w:rsidR="001D1DD6" w:rsidRDefault="001D1DD6" w:rsidP="001D1DD6">
      <w:pPr>
        <w:spacing w:after="0" w:line="240" w:lineRule="auto"/>
        <w:rPr>
          <w:rFonts w:ascii="Arial" w:eastAsia="Times New Roman" w:hAnsi="Arial" w:cs="Times New Roman"/>
          <w:iCs/>
          <w:sz w:val="24"/>
          <w:szCs w:val="24"/>
          <w:lang w:val="en-GB" w:eastAsia="ja-JP"/>
        </w:rPr>
      </w:pPr>
      <w:r>
        <w:br w:type="page"/>
      </w:r>
    </w:p>
    <w:p w14:paraId="72B4CDE5" w14:textId="617656B1" w:rsidR="00E73260" w:rsidRPr="00E73260" w:rsidRDefault="00E73260" w:rsidP="00E73260">
      <w:pPr>
        <w:pStyle w:val="ArNormal"/>
        <w:tabs>
          <w:tab w:val="right" w:pos="10772"/>
        </w:tabs>
        <w:rPr>
          <w:b/>
        </w:rPr>
      </w:pPr>
      <w:r w:rsidRPr="00E73260">
        <w:rPr>
          <w:b/>
        </w:rPr>
        <w:lastRenderedPageBreak/>
        <w:t>Question</w:t>
      </w:r>
      <w:r w:rsidR="004E2E5B">
        <w:rPr>
          <w:b/>
        </w:rPr>
        <w:t xml:space="preserve"> 6</w:t>
      </w:r>
      <w:r>
        <w:rPr>
          <w:b/>
        </w:rPr>
        <w:tab/>
        <w:t>(8 marks)</w:t>
      </w:r>
    </w:p>
    <w:p w14:paraId="1D4BC00E" w14:textId="77777777" w:rsidR="00E73260" w:rsidRDefault="00E73260" w:rsidP="00E73260">
      <w:pPr>
        <w:pStyle w:val="ArNormal"/>
      </w:pPr>
    </w:p>
    <w:p w14:paraId="715B656F" w14:textId="19F007AD" w:rsidR="00E73260" w:rsidRDefault="004E2E5B" w:rsidP="00E73260">
      <w:pPr>
        <w:pStyle w:val="ArNormal"/>
      </w:pPr>
      <w:r>
        <w:t xml:space="preserve">A particle moves along a straight line.  Its displacement </w:t>
      </w:r>
      <m:oMath>
        <m:r>
          <w:rPr>
            <w:rFonts w:ascii="Cambria Math" w:hAnsi="Cambria Math"/>
          </w:rPr>
          <m:t>x</m:t>
        </m:r>
      </m:oMath>
      <w:r>
        <w:t xml:space="preserve"> metres from a fixed point </w:t>
      </w:r>
      <m:oMath>
        <m:r>
          <w:rPr>
            <w:rFonts w:ascii="Cambria Math" w:hAnsi="Cambria Math"/>
          </w:rPr>
          <m:t>O</m:t>
        </m:r>
      </m:oMath>
      <w:r>
        <w:t xml:space="preserve"> after </w:t>
      </w:r>
      <m:oMath>
        <m:r>
          <w:rPr>
            <w:rFonts w:ascii="Cambria Math" w:hAnsi="Cambria Math"/>
          </w:rPr>
          <m:t>t</m:t>
        </m:r>
      </m:oMath>
      <w:r>
        <w:t xml:space="preserve"> seconds have elapsed is such that</w:t>
      </w:r>
    </w:p>
    <w:p w14:paraId="4E512472" w14:textId="77777777" w:rsidR="004E2E5B" w:rsidRDefault="004E2E5B" w:rsidP="00E73260">
      <w:pPr>
        <w:pStyle w:val="ArNormal"/>
      </w:pPr>
    </w:p>
    <w:p w14:paraId="28633EA8" w14:textId="5BE0F0B4" w:rsidR="004E2E5B" w:rsidRPr="004E2E5B" w:rsidRDefault="00E4426E" w:rsidP="00E73260">
      <w:pPr>
        <w:pStyle w:val="ArNormal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2x-4</m:t>
              </m:r>
            </m:den>
          </m:f>
        </m:oMath>
      </m:oMathPara>
    </w:p>
    <w:p w14:paraId="5F7F089F" w14:textId="77777777" w:rsidR="004E2E5B" w:rsidRDefault="004E2E5B" w:rsidP="00E73260">
      <w:pPr>
        <w:pStyle w:val="ArNormal"/>
      </w:pPr>
    </w:p>
    <w:p w14:paraId="277AB6CC" w14:textId="0E4EBBF8" w:rsidR="004E2E5B" w:rsidRDefault="004E2E5B" w:rsidP="00E73260">
      <w:pPr>
        <w:pStyle w:val="ArNormal"/>
      </w:pPr>
      <w:r>
        <w:t xml:space="preserve">If </w:t>
      </w:r>
      <m:oMath>
        <m:r>
          <w:rPr>
            <w:rFonts w:ascii="Cambria Math" w:hAnsi="Cambria Math"/>
          </w:rPr>
          <m:t>x=3</m:t>
        </m:r>
      </m:oMath>
      <w:r>
        <w:t xml:space="preserve"> </w:t>
      </w:r>
      <w:proofErr w:type="gramStart"/>
      <w:r>
        <w:t xml:space="preserve">when </w:t>
      </w:r>
      <w:proofErr w:type="gramEnd"/>
      <m:oMath>
        <m:r>
          <w:rPr>
            <w:rFonts w:ascii="Cambria Math" w:hAnsi="Cambria Math"/>
          </w:rPr>
          <m:t>t=0</m:t>
        </m:r>
      </m:oMath>
      <w:r>
        <w:t>, find</w:t>
      </w:r>
    </w:p>
    <w:p w14:paraId="73B5536F" w14:textId="77777777" w:rsidR="004E2E5B" w:rsidRDefault="004E2E5B" w:rsidP="00E73260">
      <w:pPr>
        <w:pStyle w:val="ArNormal"/>
      </w:pPr>
    </w:p>
    <w:p w14:paraId="7D8DC945" w14:textId="65D4FA03" w:rsidR="004E2E5B" w:rsidRDefault="004E2E5B" w:rsidP="004E2E5B">
      <w:pPr>
        <w:pStyle w:val="ArIndent1"/>
        <w:tabs>
          <w:tab w:val="right" w:pos="10772"/>
        </w:tabs>
      </w:pPr>
      <w:r>
        <w:t>(a)</w:t>
      </w:r>
      <w:r>
        <w:tab/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proofErr w:type="gramStart"/>
      <w:r>
        <w:t>as</w:t>
      </w:r>
      <w:proofErr w:type="gramEnd"/>
      <w:r>
        <w:t xml:space="preserve"> a function of </w:t>
      </w:r>
      <m:oMath>
        <m:r>
          <w:rPr>
            <w:rFonts w:ascii="Cambria Math" w:hAnsi="Cambria Math"/>
          </w:rPr>
          <m:t>t</m:t>
        </m:r>
      </m:oMath>
      <w:r>
        <w:t xml:space="preserve"> </w:t>
      </w:r>
      <w:r>
        <w:tab/>
        <w:t>(6 marks)</w:t>
      </w:r>
    </w:p>
    <w:p w14:paraId="7F598838" w14:textId="77777777" w:rsidR="004E2E5B" w:rsidRDefault="004E2E5B" w:rsidP="004E2E5B">
      <w:pPr>
        <w:pStyle w:val="ArIndent1"/>
        <w:tabs>
          <w:tab w:val="right" w:pos="10772"/>
        </w:tabs>
      </w:pPr>
    </w:p>
    <w:p w14:paraId="2E02A224" w14:textId="77777777" w:rsidR="004E2E5B" w:rsidRDefault="004E2E5B" w:rsidP="004E2E5B">
      <w:pPr>
        <w:pStyle w:val="ArIndent1"/>
        <w:tabs>
          <w:tab w:val="right" w:pos="10772"/>
        </w:tabs>
      </w:pPr>
    </w:p>
    <w:p w14:paraId="36131133" w14:textId="77777777" w:rsidR="004E2E5B" w:rsidRDefault="004E2E5B" w:rsidP="004E2E5B">
      <w:pPr>
        <w:pStyle w:val="ArIndent1"/>
        <w:tabs>
          <w:tab w:val="right" w:pos="10772"/>
        </w:tabs>
      </w:pPr>
    </w:p>
    <w:p w14:paraId="1487AE5E" w14:textId="77777777" w:rsidR="004E2E5B" w:rsidRDefault="004E2E5B" w:rsidP="004E2E5B">
      <w:pPr>
        <w:pStyle w:val="ArIndent1"/>
        <w:tabs>
          <w:tab w:val="right" w:pos="10772"/>
        </w:tabs>
      </w:pPr>
    </w:p>
    <w:p w14:paraId="343901A6" w14:textId="77777777" w:rsidR="004E2E5B" w:rsidRDefault="004E2E5B" w:rsidP="004E2E5B">
      <w:pPr>
        <w:pStyle w:val="ArIndent1"/>
        <w:tabs>
          <w:tab w:val="right" w:pos="10772"/>
        </w:tabs>
      </w:pPr>
    </w:p>
    <w:p w14:paraId="0A010B4F" w14:textId="77777777" w:rsidR="004E2E5B" w:rsidRDefault="004E2E5B" w:rsidP="004E2E5B">
      <w:pPr>
        <w:pStyle w:val="ArIndent1"/>
        <w:tabs>
          <w:tab w:val="right" w:pos="10772"/>
        </w:tabs>
      </w:pPr>
    </w:p>
    <w:p w14:paraId="651B8C8B" w14:textId="77777777" w:rsidR="004E2E5B" w:rsidRDefault="004E2E5B" w:rsidP="004E2E5B">
      <w:pPr>
        <w:pStyle w:val="ArIndent1"/>
        <w:tabs>
          <w:tab w:val="right" w:pos="10772"/>
        </w:tabs>
      </w:pPr>
    </w:p>
    <w:p w14:paraId="6CEBAF33" w14:textId="77777777" w:rsidR="004E2E5B" w:rsidRDefault="004E2E5B" w:rsidP="004E2E5B">
      <w:pPr>
        <w:pStyle w:val="ArIndent1"/>
        <w:tabs>
          <w:tab w:val="right" w:pos="10772"/>
        </w:tabs>
      </w:pPr>
    </w:p>
    <w:p w14:paraId="28AD174A" w14:textId="77777777" w:rsidR="004E2E5B" w:rsidRDefault="004E2E5B" w:rsidP="004E2E5B">
      <w:pPr>
        <w:pStyle w:val="ArIndent1"/>
        <w:tabs>
          <w:tab w:val="right" w:pos="10772"/>
        </w:tabs>
      </w:pPr>
    </w:p>
    <w:p w14:paraId="13632AC2" w14:textId="77777777" w:rsidR="004E2E5B" w:rsidRDefault="004E2E5B" w:rsidP="004E2E5B">
      <w:pPr>
        <w:pStyle w:val="ArIndent1"/>
        <w:tabs>
          <w:tab w:val="right" w:pos="10772"/>
        </w:tabs>
      </w:pPr>
    </w:p>
    <w:p w14:paraId="5E6C02C8" w14:textId="77777777" w:rsidR="004E2E5B" w:rsidRDefault="004E2E5B" w:rsidP="004E2E5B">
      <w:pPr>
        <w:pStyle w:val="ArIndent1"/>
        <w:tabs>
          <w:tab w:val="right" w:pos="10772"/>
        </w:tabs>
      </w:pPr>
    </w:p>
    <w:p w14:paraId="70B3963C" w14:textId="77777777" w:rsidR="004E2E5B" w:rsidRDefault="004E2E5B" w:rsidP="004E2E5B">
      <w:pPr>
        <w:pStyle w:val="ArIndent1"/>
        <w:tabs>
          <w:tab w:val="right" w:pos="10772"/>
        </w:tabs>
      </w:pPr>
    </w:p>
    <w:p w14:paraId="349764FF" w14:textId="77777777" w:rsidR="004E2E5B" w:rsidRDefault="004E2E5B" w:rsidP="004E2E5B">
      <w:pPr>
        <w:pStyle w:val="ArIndent1"/>
        <w:tabs>
          <w:tab w:val="right" w:pos="10772"/>
        </w:tabs>
      </w:pPr>
    </w:p>
    <w:p w14:paraId="2F0A6560" w14:textId="77777777" w:rsidR="004E2E5B" w:rsidRDefault="004E2E5B" w:rsidP="004E2E5B">
      <w:pPr>
        <w:pStyle w:val="ArIndent1"/>
        <w:tabs>
          <w:tab w:val="right" w:pos="10772"/>
        </w:tabs>
      </w:pPr>
    </w:p>
    <w:p w14:paraId="3CDFEC71" w14:textId="77777777" w:rsidR="004E2E5B" w:rsidRDefault="004E2E5B" w:rsidP="004E2E5B">
      <w:pPr>
        <w:pStyle w:val="ArIndent1"/>
        <w:tabs>
          <w:tab w:val="right" w:pos="10772"/>
        </w:tabs>
      </w:pPr>
    </w:p>
    <w:p w14:paraId="757E7959" w14:textId="77777777" w:rsidR="004E2E5B" w:rsidRDefault="004E2E5B" w:rsidP="004E2E5B">
      <w:pPr>
        <w:pStyle w:val="ArIndent1"/>
        <w:tabs>
          <w:tab w:val="right" w:pos="10772"/>
        </w:tabs>
      </w:pPr>
    </w:p>
    <w:p w14:paraId="1002446B" w14:textId="36882C7E" w:rsidR="004E2E5B" w:rsidRDefault="004E2E5B" w:rsidP="004E2E5B">
      <w:pPr>
        <w:pStyle w:val="ArIndent1"/>
        <w:tabs>
          <w:tab w:val="right" w:pos="10772"/>
        </w:tabs>
      </w:pPr>
      <w:r>
        <w:t>(b)</w:t>
      </w:r>
      <w:r>
        <w:tab/>
      </w:r>
      <w:proofErr w:type="gramStart"/>
      <w:r>
        <w:t>the</w:t>
      </w:r>
      <w:proofErr w:type="gramEnd"/>
      <w:r>
        <w:t xml:space="preserve"> distance travelled in the first 24 seconds.</w:t>
      </w:r>
      <w:r>
        <w:tab/>
        <w:t>(2 marks)</w:t>
      </w:r>
    </w:p>
    <w:p w14:paraId="43DC3A49" w14:textId="77777777" w:rsidR="00E73260" w:rsidRDefault="00E73260">
      <w:pPr>
        <w:spacing w:after="0" w:line="240" w:lineRule="auto"/>
        <w:rPr>
          <w:rFonts w:ascii="Arial" w:eastAsiaTheme="minorEastAsia" w:hAnsi="Arial" w:cs="Times New Roman"/>
          <w:b/>
          <w:iCs/>
          <w:sz w:val="24"/>
          <w:szCs w:val="24"/>
          <w:lang w:val="en-GB" w:eastAsia="ja-JP"/>
        </w:rPr>
      </w:pPr>
      <w:r>
        <w:rPr>
          <w:b/>
        </w:rPr>
        <w:br w:type="page"/>
      </w:r>
    </w:p>
    <w:p w14:paraId="55A85EB7" w14:textId="61DBD0A6" w:rsidR="00505BB6" w:rsidRDefault="004E2E5B" w:rsidP="003E7045">
      <w:pPr>
        <w:pStyle w:val="ArIndent1"/>
        <w:tabs>
          <w:tab w:val="right" w:pos="10772"/>
        </w:tabs>
      </w:pPr>
      <w:r>
        <w:rPr>
          <w:b/>
        </w:rPr>
        <w:lastRenderedPageBreak/>
        <w:t>Question 7</w:t>
      </w:r>
      <w:r w:rsidR="003E7045">
        <w:rPr>
          <w:b/>
        </w:rPr>
        <w:tab/>
        <w:t>(13 marks)</w:t>
      </w:r>
    </w:p>
    <w:p w14:paraId="4B708864" w14:textId="77777777" w:rsidR="003E7045" w:rsidRDefault="003E7045" w:rsidP="003E7045">
      <w:pPr>
        <w:pStyle w:val="ArIndent1"/>
        <w:tabs>
          <w:tab w:val="right" w:pos="10772"/>
        </w:tabs>
      </w:pPr>
    </w:p>
    <w:p w14:paraId="372D30D5" w14:textId="4476E8EB" w:rsidR="003E7045" w:rsidRDefault="00012751" w:rsidP="003E7045">
      <w:pPr>
        <w:pStyle w:val="ArNormal"/>
      </w:pPr>
      <w:r>
        <w:t>A large supermarket chain has decided to change its supplier for its home brand batteries.  The batteries need to last for 9000 hours.  Barry tests a random sample of 150 batteries from a supplier.  The sample mean is found to be 9200 hours and the sample standard deviation 375 hours.</w:t>
      </w:r>
    </w:p>
    <w:p w14:paraId="09EF82BB" w14:textId="77777777" w:rsidR="00012751" w:rsidRDefault="00012751" w:rsidP="003E7045">
      <w:pPr>
        <w:pStyle w:val="ArNormal"/>
      </w:pPr>
    </w:p>
    <w:p w14:paraId="20D266ED" w14:textId="6CF7F717" w:rsidR="00012751" w:rsidRDefault="00012751" w:rsidP="00012751">
      <w:pPr>
        <w:pStyle w:val="ArIndent1"/>
        <w:tabs>
          <w:tab w:val="right" w:pos="10772"/>
        </w:tabs>
      </w:pPr>
      <w:r>
        <w:t>(a)</w:t>
      </w:r>
      <w:r>
        <w:tab/>
        <w:t xml:space="preserve">Based on Barry’s sample, obtain a 95% confidence interval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μ</m:t>
        </m:r>
      </m:oMath>
      <w:r>
        <w:t>, the p</w:t>
      </w:r>
      <w:proofErr w:type="spellStart"/>
      <w:r>
        <w:t>opulation</w:t>
      </w:r>
      <w:proofErr w:type="spellEnd"/>
      <w:r>
        <w:t xml:space="preserve"> mean battery life.</w:t>
      </w:r>
      <w:r>
        <w:tab/>
        <w:t>(4 marks)</w:t>
      </w:r>
    </w:p>
    <w:p w14:paraId="6B02FEDB" w14:textId="77777777" w:rsidR="00012751" w:rsidRDefault="00012751" w:rsidP="00012751">
      <w:pPr>
        <w:pStyle w:val="ArIndent1"/>
        <w:tabs>
          <w:tab w:val="right" w:pos="10772"/>
        </w:tabs>
      </w:pPr>
    </w:p>
    <w:p w14:paraId="7FCF1DF8" w14:textId="77777777" w:rsidR="00012751" w:rsidRDefault="00012751" w:rsidP="00012751">
      <w:pPr>
        <w:pStyle w:val="ArIndent1"/>
        <w:tabs>
          <w:tab w:val="right" w:pos="10772"/>
        </w:tabs>
      </w:pPr>
    </w:p>
    <w:p w14:paraId="47BDB398" w14:textId="77777777" w:rsidR="00012751" w:rsidRDefault="00012751" w:rsidP="00012751">
      <w:pPr>
        <w:pStyle w:val="ArIndent1"/>
        <w:tabs>
          <w:tab w:val="right" w:pos="10772"/>
        </w:tabs>
      </w:pPr>
    </w:p>
    <w:p w14:paraId="539FBBD7" w14:textId="77777777" w:rsidR="00012751" w:rsidRDefault="00012751" w:rsidP="00012751">
      <w:pPr>
        <w:pStyle w:val="ArIndent1"/>
        <w:tabs>
          <w:tab w:val="right" w:pos="10772"/>
        </w:tabs>
      </w:pPr>
    </w:p>
    <w:p w14:paraId="31F5F6FB" w14:textId="77777777" w:rsidR="00012751" w:rsidRDefault="00012751" w:rsidP="00012751">
      <w:pPr>
        <w:pStyle w:val="ArIndent1"/>
        <w:tabs>
          <w:tab w:val="right" w:pos="10772"/>
        </w:tabs>
      </w:pPr>
    </w:p>
    <w:p w14:paraId="63279BE5" w14:textId="77777777" w:rsidR="00C52F28" w:rsidRDefault="00C52F28" w:rsidP="00012751">
      <w:pPr>
        <w:pStyle w:val="ArIndent1"/>
        <w:tabs>
          <w:tab w:val="right" w:pos="10772"/>
        </w:tabs>
      </w:pPr>
    </w:p>
    <w:p w14:paraId="01947FBB" w14:textId="77777777" w:rsidR="00C52F28" w:rsidRDefault="00C52F28" w:rsidP="00012751">
      <w:pPr>
        <w:pStyle w:val="ArIndent1"/>
        <w:tabs>
          <w:tab w:val="right" w:pos="10772"/>
        </w:tabs>
      </w:pPr>
    </w:p>
    <w:p w14:paraId="4410C6C9" w14:textId="77777777" w:rsidR="00012751" w:rsidRDefault="00012751" w:rsidP="00012751">
      <w:pPr>
        <w:pStyle w:val="ArIndent1"/>
        <w:tabs>
          <w:tab w:val="right" w:pos="10772"/>
        </w:tabs>
      </w:pPr>
    </w:p>
    <w:p w14:paraId="52A6F16C" w14:textId="77777777" w:rsidR="00012751" w:rsidRDefault="00012751" w:rsidP="00012751">
      <w:pPr>
        <w:pStyle w:val="ArIndent1"/>
        <w:tabs>
          <w:tab w:val="right" w:pos="10772"/>
        </w:tabs>
      </w:pPr>
    </w:p>
    <w:p w14:paraId="6988A55B" w14:textId="77777777" w:rsidR="00012751" w:rsidRDefault="00012751" w:rsidP="00012751">
      <w:pPr>
        <w:pStyle w:val="ArIndent1"/>
        <w:tabs>
          <w:tab w:val="right" w:pos="10772"/>
        </w:tabs>
      </w:pPr>
    </w:p>
    <w:p w14:paraId="3A3C8E31" w14:textId="77777777" w:rsidR="00012751" w:rsidRDefault="00012751" w:rsidP="00012751">
      <w:pPr>
        <w:pStyle w:val="ArIndent1"/>
        <w:tabs>
          <w:tab w:val="right" w:pos="10772"/>
        </w:tabs>
      </w:pPr>
    </w:p>
    <w:p w14:paraId="4027CA7D" w14:textId="77777777" w:rsidR="00012751" w:rsidRDefault="00012751" w:rsidP="00012751">
      <w:pPr>
        <w:pStyle w:val="ArIndent1"/>
        <w:tabs>
          <w:tab w:val="right" w:pos="10772"/>
        </w:tabs>
      </w:pPr>
      <w:r>
        <w:t>(b)</w:t>
      </w:r>
      <w:r>
        <w:tab/>
        <w:t>State whether each of the following statements is true or false.  Provide reasons for your answer and state any assumptions.</w:t>
      </w:r>
    </w:p>
    <w:p w14:paraId="518FEB56" w14:textId="77777777" w:rsidR="00012751" w:rsidRDefault="00012751" w:rsidP="00012751">
      <w:pPr>
        <w:pStyle w:val="ArIndent1"/>
        <w:tabs>
          <w:tab w:val="right" w:pos="10772"/>
        </w:tabs>
      </w:pPr>
    </w:p>
    <w:p w14:paraId="1944187D" w14:textId="6F334D21" w:rsidR="00012751" w:rsidRDefault="00012751" w:rsidP="00012751">
      <w:pPr>
        <w:pStyle w:val="ArIndent2"/>
        <w:tabs>
          <w:tab w:val="right" w:pos="10772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>If another sample of 150 batteries is taken, then the sample mean will fall within the confidence interval found at part (a).</w:t>
      </w:r>
      <w:r>
        <w:tab/>
        <w:t>(2 marks)</w:t>
      </w:r>
    </w:p>
    <w:p w14:paraId="0D722648" w14:textId="77777777" w:rsidR="00012751" w:rsidRDefault="00012751" w:rsidP="00012751">
      <w:pPr>
        <w:pStyle w:val="ArIndent2"/>
        <w:tabs>
          <w:tab w:val="right" w:pos="10772"/>
        </w:tabs>
      </w:pPr>
    </w:p>
    <w:p w14:paraId="1E22D4F0" w14:textId="77777777" w:rsidR="00012751" w:rsidRDefault="00012751" w:rsidP="00012751">
      <w:pPr>
        <w:pStyle w:val="ArIndent2"/>
        <w:tabs>
          <w:tab w:val="right" w:pos="10772"/>
        </w:tabs>
      </w:pPr>
    </w:p>
    <w:p w14:paraId="394FCF08" w14:textId="77777777" w:rsidR="00012751" w:rsidRDefault="00012751" w:rsidP="00012751">
      <w:pPr>
        <w:pStyle w:val="ArIndent2"/>
        <w:tabs>
          <w:tab w:val="right" w:pos="10772"/>
        </w:tabs>
      </w:pPr>
    </w:p>
    <w:p w14:paraId="45C64990" w14:textId="77777777" w:rsidR="00012751" w:rsidRDefault="00012751" w:rsidP="00012751">
      <w:pPr>
        <w:pStyle w:val="ArIndent2"/>
        <w:tabs>
          <w:tab w:val="right" w:pos="10772"/>
        </w:tabs>
      </w:pPr>
    </w:p>
    <w:p w14:paraId="6300E31D" w14:textId="77777777" w:rsidR="00012751" w:rsidRDefault="00012751" w:rsidP="00012751">
      <w:pPr>
        <w:pStyle w:val="ArIndent2"/>
        <w:tabs>
          <w:tab w:val="right" w:pos="10772"/>
        </w:tabs>
      </w:pPr>
    </w:p>
    <w:p w14:paraId="3415CC84" w14:textId="77777777" w:rsidR="00012751" w:rsidRDefault="00012751" w:rsidP="00012751">
      <w:pPr>
        <w:pStyle w:val="ArIndent2"/>
        <w:tabs>
          <w:tab w:val="right" w:pos="10772"/>
        </w:tabs>
      </w:pPr>
    </w:p>
    <w:p w14:paraId="38F4CCC0" w14:textId="77777777" w:rsidR="00C52F28" w:rsidRDefault="00C52F28" w:rsidP="00012751">
      <w:pPr>
        <w:pStyle w:val="ArIndent2"/>
        <w:tabs>
          <w:tab w:val="right" w:pos="10772"/>
        </w:tabs>
      </w:pPr>
    </w:p>
    <w:p w14:paraId="225FB4D9" w14:textId="77777777" w:rsidR="00C52F28" w:rsidRDefault="00C52F28" w:rsidP="00012751">
      <w:pPr>
        <w:pStyle w:val="ArIndent2"/>
        <w:tabs>
          <w:tab w:val="right" w:pos="10772"/>
        </w:tabs>
      </w:pPr>
    </w:p>
    <w:p w14:paraId="4353BCE5" w14:textId="77777777" w:rsidR="00012751" w:rsidRDefault="00012751" w:rsidP="00012751">
      <w:pPr>
        <w:pStyle w:val="ArIndent2"/>
        <w:tabs>
          <w:tab w:val="right" w:pos="10772"/>
        </w:tabs>
      </w:pPr>
    </w:p>
    <w:p w14:paraId="7E8267F7" w14:textId="77777777" w:rsidR="00012751" w:rsidRDefault="00012751" w:rsidP="00012751">
      <w:pPr>
        <w:pStyle w:val="ArIndent2"/>
        <w:tabs>
          <w:tab w:val="right" w:pos="10772"/>
        </w:tabs>
      </w:pPr>
    </w:p>
    <w:p w14:paraId="6BDB7992" w14:textId="77777777" w:rsidR="00012751" w:rsidRDefault="00012751" w:rsidP="00012751">
      <w:pPr>
        <w:pStyle w:val="ArIndent2"/>
        <w:tabs>
          <w:tab w:val="right" w:pos="10772"/>
        </w:tabs>
      </w:pPr>
    </w:p>
    <w:p w14:paraId="5DD3C635" w14:textId="229EE637" w:rsidR="00012751" w:rsidRDefault="00012751" w:rsidP="00012751">
      <w:pPr>
        <w:pStyle w:val="ArIndent2"/>
        <w:tabs>
          <w:tab w:val="right" w:pos="10772"/>
        </w:tabs>
      </w:pPr>
      <w:r>
        <w:t>(ii)</w:t>
      </w:r>
      <w:r>
        <w:tab/>
        <w:t>If a single battery is selected at random then there is a 95% chance that the battery</w:t>
      </w:r>
      <w:r w:rsidR="00FE158C">
        <w:t xml:space="preserve"> will have a life that will fall within the confidence interval found at part (a).</w:t>
      </w:r>
      <w:r w:rsidR="00F26F02">
        <w:tab/>
        <w:t>(2 marks)</w:t>
      </w:r>
    </w:p>
    <w:p w14:paraId="5E78C975" w14:textId="77777777" w:rsidR="00C52F28" w:rsidRDefault="00C52F28" w:rsidP="00012751">
      <w:pPr>
        <w:pStyle w:val="ArIndent2"/>
        <w:tabs>
          <w:tab w:val="right" w:pos="10772"/>
        </w:tabs>
      </w:pPr>
    </w:p>
    <w:p w14:paraId="5AD57188" w14:textId="77777777" w:rsidR="00C52F28" w:rsidRDefault="00C52F28" w:rsidP="00012751">
      <w:pPr>
        <w:pStyle w:val="ArIndent2"/>
        <w:tabs>
          <w:tab w:val="right" w:pos="10772"/>
        </w:tabs>
      </w:pPr>
    </w:p>
    <w:p w14:paraId="49715B0D" w14:textId="77777777" w:rsidR="00C52F28" w:rsidRDefault="00C52F28" w:rsidP="00012751">
      <w:pPr>
        <w:pStyle w:val="ArIndent2"/>
        <w:tabs>
          <w:tab w:val="right" w:pos="10772"/>
        </w:tabs>
      </w:pPr>
    </w:p>
    <w:p w14:paraId="1CBEEA1A" w14:textId="77777777" w:rsidR="00C52F28" w:rsidRDefault="00C52F28" w:rsidP="00012751">
      <w:pPr>
        <w:pStyle w:val="ArIndent2"/>
        <w:tabs>
          <w:tab w:val="right" w:pos="10772"/>
        </w:tabs>
      </w:pPr>
    </w:p>
    <w:p w14:paraId="4CA9B8A1" w14:textId="77777777" w:rsidR="00C52F28" w:rsidRDefault="00C52F28" w:rsidP="00012751">
      <w:pPr>
        <w:pStyle w:val="ArIndent2"/>
        <w:tabs>
          <w:tab w:val="right" w:pos="10772"/>
        </w:tabs>
      </w:pPr>
    </w:p>
    <w:p w14:paraId="261CE37D" w14:textId="02573865" w:rsidR="009D5210" w:rsidRDefault="009D5210">
      <w:pPr>
        <w:spacing w:after="0" w:line="240" w:lineRule="auto"/>
        <w:rPr>
          <w:rFonts w:ascii="Arial" w:eastAsia="Times New Roman" w:hAnsi="Arial" w:cs="Times New Roman"/>
          <w:iCs/>
          <w:sz w:val="24"/>
          <w:szCs w:val="24"/>
          <w:lang w:val="en-GB" w:eastAsia="ja-JP"/>
        </w:rPr>
      </w:pPr>
      <w:r>
        <w:br w:type="page"/>
      </w:r>
    </w:p>
    <w:p w14:paraId="7741E4FE" w14:textId="5ACA970F" w:rsidR="009D5210" w:rsidRDefault="00F27295" w:rsidP="009D5210">
      <w:pPr>
        <w:pStyle w:val="ArNormal"/>
      </w:pPr>
      <w:r>
        <w:lastRenderedPageBreak/>
        <w:t xml:space="preserve">Barry’s supervisor, Steve, is a bit concerned.  Steve isn’t certain that the </w:t>
      </w:r>
      <w:proofErr w:type="gramStart"/>
      <w:r>
        <w:t>life of the batteries are</w:t>
      </w:r>
      <w:proofErr w:type="gramEnd"/>
      <w:r>
        <w:t xml:space="preserve"> actually normally distributed, and hence the calculation of the confidence interval will not be correct.</w:t>
      </w:r>
    </w:p>
    <w:p w14:paraId="35FACBD3" w14:textId="77777777" w:rsidR="009D5210" w:rsidRDefault="009D5210" w:rsidP="009D5210">
      <w:pPr>
        <w:pStyle w:val="ArNormal"/>
      </w:pPr>
    </w:p>
    <w:p w14:paraId="671B25B3" w14:textId="647DF88E" w:rsidR="00C52F28" w:rsidRDefault="009D5210" w:rsidP="00F27295">
      <w:pPr>
        <w:pStyle w:val="ArIndent1"/>
        <w:tabs>
          <w:tab w:val="right" w:pos="10772"/>
        </w:tabs>
      </w:pPr>
      <w:r>
        <w:t>(c)</w:t>
      </w:r>
      <w:r>
        <w:tab/>
      </w:r>
      <w:r w:rsidR="00F27295">
        <w:t>What should Barry say in response to Steve’s concerns?</w:t>
      </w:r>
      <w:r w:rsidR="00F27295">
        <w:tab/>
        <w:t>(2 marks)</w:t>
      </w:r>
    </w:p>
    <w:p w14:paraId="6D049967" w14:textId="77777777" w:rsidR="00F27295" w:rsidRDefault="00F27295" w:rsidP="00F27295">
      <w:pPr>
        <w:pStyle w:val="ArIndent1"/>
        <w:tabs>
          <w:tab w:val="right" w:pos="10772"/>
        </w:tabs>
      </w:pPr>
    </w:p>
    <w:p w14:paraId="4FB54E67" w14:textId="77777777" w:rsidR="00F27295" w:rsidRDefault="00F27295" w:rsidP="00F27295">
      <w:pPr>
        <w:pStyle w:val="ArIndent1"/>
        <w:tabs>
          <w:tab w:val="right" w:pos="10772"/>
        </w:tabs>
      </w:pPr>
    </w:p>
    <w:p w14:paraId="798DB80E" w14:textId="77777777" w:rsidR="00F27295" w:rsidRDefault="00F27295" w:rsidP="00F27295">
      <w:pPr>
        <w:pStyle w:val="ArIndent1"/>
        <w:tabs>
          <w:tab w:val="right" w:pos="10772"/>
        </w:tabs>
      </w:pPr>
    </w:p>
    <w:p w14:paraId="4CDAEDD7" w14:textId="77777777" w:rsidR="00F27295" w:rsidRDefault="00F27295" w:rsidP="00F27295">
      <w:pPr>
        <w:pStyle w:val="ArIndent1"/>
        <w:tabs>
          <w:tab w:val="right" w:pos="10772"/>
        </w:tabs>
      </w:pPr>
    </w:p>
    <w:p w14:paraId="05E33B95" w14:textId="77777777" w:rsidR="00F27295" w:rsidRDefault="00F27295" w:rsidP="00F27295">
      <w:pPr>
        <w:pStyle w:val="ArIndent1"/>
        <w:tabs>
          <w:tab w:val="right" w:pos="10772"/>
        </w:tabs>
      </w:pPr>
    </w:p>
    <w:p w14:paraId="79717ADF" w14:textId="77777777" w:rsidR="00F27295" w:rsidRDefault="00F27295" w:rsidP="00F27295">
      <w:pPr>
        <w:pStyle w:val="ArIndent1"/>
        <w:tabs>
          <w:tab w:val="right" w:pos="10772"/>
        </w:tabs>
      </w:pPr>
    </w:p>
    <w:p w14:paraId="1183C29D" w14:textId="77777777" w:rsidR="00F27295" w:rsidRDefault="00F27295" w:rsidP="00F27295">
      <w:pPr>
        <w:pStyle w:val="ArIndent1"/>
        <w:tabs>
          <w:tab w:val="right" w:pos="10772"/>
        </w:tabs>
      </w:pPr>
    </w:p>
    <w:p w14:paraId="06CDAF6B" w14:textId="77777777" w:rsidR="00F27295" w:rsidRDefault="00F27295" w:rsidP="00F27295">
      <w:pPr>
        <w:pStyle w:val="ArIndent1"/>
        <w:tabs>
          <w:tab w:val="right" w:pos="10772"/>
        </w:tabs>
      </w:pPr>
    </w:p>
    <w:p w14:paraId="1BCF600F" w14:textId="77777777" w:rsidR="00F27295" w:rsidRDefault="00F27295" w:rsidP="00F27295">
      <w:pPr>
        <w:pStyle w:val="ArNormal"/>
      </w:pPr>
    </w:p>
    <w:p w14:paraId="7DA4DE29" w14:textId="77777777" w:rsidR="00F27295" w:rsidRDefault="00F27295" w:rsidP="00F27295">
      <w:pPr>
        <w:pStyle w:val="ArNormal"/>
      </w:pPr>
    </w:p>
    <w:p w14:paraId="38EBCC5F" w14:textId="2C24ACB4" w:rsidR="00F27295" w:rsidRDefault="00F27295" w:rsidP="00F27295">
      <w:pPr>
        <w:pStyle w:val="ArNormal"/>
      </w:pPr>
      <w:r>
        <w:t>Before making a final decision on whether or not to go with the new supplier, Barry takes</w:t>
      </w:r>
      <w:r w:rsidR="00734F15">
        <w:t xml:space="preserve"> another sample, this time of 100</w:t>
      </w:r>
      <w:r>
        <w:t xml:space="preserve"> batteries.  He finds t</w:t>
      </w:r>
      <w:r w:rsidR="00734F15">
        <w:t>hat the standard deviation is 40</w:t>
      </w:r>
      <w:r>
        <w:t xml:space="preserve">0 hours.  Barry determines that the </w:t>
      </w:r>
      <w:r w:rsidR="00734F15">
        <w:t xml:space="preserve">confidence interval for the population mean battery life </w:t>
      </w:r>
      <w:proofErr w:type="gramStart"/>
      <w:r w:rsidR="00734F15">
        <w:t xml:space="preserve">is </w:t>
      </w:r>
      <w:proofErr w:type="gramEnd"/>
      <m:oMath>
        <m:r>
          <w:rPr>
            <w:rFonts w:ascii="Cambria Math" w:hAnsi="Cambria Math"/>
          </w:rPr>
          <m:t>9280≤μ≤9420</m:t>
        </m:r>
      </m:oMath>
      <w:r w:rsidR="00734F15">
        <w:t>.</w:t>
      </w:r>
    </w:p>
    <w:p w14:paraId="046A1EDF" w14:textId="77777777" w:rsidR="00F27295" w:rsidRDefault="00F27295" w:rsidP="00F27295">
      <w:pPr>
        <w:pStyle w:val="ArNormal"/>
      </w:pPr>
    </w:p>
    <w:p w14:paraId="6BFDCBAA" w14:textId="197E5282" w:rsidR="00734F15" w:rsidRDefault="00734F15" w:rsidP="00734F15">
      <w:pPr>
        <w:pStyle w:val="ArIndent1"/>
      </w:pPr>
      <w:r>
        <w:t>(d)</w:t>
      </w:r>
      <w:r>
        <w:tab/>
        <w:t>Determine the confidence level, to the nearest 0.1%, used to calculate this interval.</w:t>
      </w:r>
    </w:p>
    <w:p w14:paraId="1E2FFB67" w14:textId="084E9A45" w:rsidR="00734F15" w:rsidRDefault="00734F15" w:rsidP="00734F15">
      <w:pPr>
        <w:pStyle w:val="ArIndent1"/>
        <w:tabs>
          <w:tab w:val="right" w:pos="10772"/>
        </w:tabs>
      </w:pPr>
      <w:r>
        <w:tab/>
      </w:r>
      <w:r>
        <w:tab/>
        <w:t>(3 marks)</w:t>
      </w:r>
    </w:p>
    <w:p w14:paraId="31CC5E68" w14:textId="77777777" w:rsidR="00734F15" w:rsidRDefault="00734F15" w:rsidP="00734F15">
      <w:pPr>
        <w:pStyle w:val="ArIndent1"/>
        <w:tabs>
          <w:tab w:val="right" w:pos="10772"/>
        </w:tabs>
      </w:pPr>
    </w:p>
    <w:p w14:paraId="4A80FE6A" w14:textId="77777777" w:rsidR="00734F15" w:rsidRPr="003E7045" w:rsidRDefault="00734F15" w:rsidP="00734F15">
      <w:pPr>
        <w:pStyle w:val="ArIndent1"/>
        <w:tabs>
          <w:tab w:val="right" w:pos="10772"/>
        </w:tabs>
      </w:pPr>
    </w:p>
    <w:sectPr w:rsidR="00734F15" w:rsidRPr="003E7045" w:rsidSect="001F6CD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drawingGridHorizontalSpacing w:val="113"/>
  <w:drawingGridVerticalSpacing w:val="11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EF1"/>
    <w:rsid w:val="00012751"/>
    <w:rsid w:val="00033AC7"/>
    <w:rsid w:val="00191ADF"/>
    <w:rsid w:val="001D1DD6"/>
    <w:rsid w:val="001F6CDA"/>
    <w:rsid w:val="003743C7"/>
    <w:rsid w:val="00390AFE"/>
    <w:rsid w:val="003B4C9D"/>
    <w:rsid w:val="003E7045"/>
    <w:rsid w:val="004A627F"/>
    <w:rsid w:val="004E2E5B"/>
    <w:rsid w:val="00505BB6"/>
    <w:rsid w:val="00601AD4"/>
    <w:rsid w:val="00734F15"/>
    <w:rsid w:val="0075010B"/>
    <w:rsid w:val="00940A43"/>
    <w:rsid w:val="009D5210"/>
    <w:rsid w:val="00B67B74"/>
    <w:rsid w:val="00C12EF1"/>
    <w:rsid w:val="00C4528C"/>
    <w:rsid w:val="00C46286"/>
    <w:rsid w:val="00C52F28"/>
    <w:rsid w:val="00CD4B3C"/>
    <w:rsid w:val="00D64835"/>
    <w:rsid w:val="00D95EB1"/>
    <w:rsid w:val="00DE36CA"/>
    <w:rsid w:val="00E07FB6"/>
    <w:rsid w:val="00E26A6B"/>
    <w:rsid w:val="00E40763"/>
    <w:rsid w:val="00E40798"/>
    <w:rsid w:val="00E4426E"/>
    <w:rsid w:val="00E73260"/>
    <w:rsid w:val="00EC2EFA"/>
    <w:rsid w:val="00EC7C28"/>
    <w:rsid w:val="00F26F02"/>
    <w:rsid w:val="00F27295"/>
    <w:rsid w:val="00FE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D1A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EF1"/>
    <w:pPr>
      <w:spacing w:after="200" w:line="276" w:lineRule="auto"/>
    </w:pPr>
    <w:rPr>
      <w:rFonts w:eastAsiaTheme="minorHAnsi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spacing w:after="0" w:line="240" w:lineRule="auto"/>
      <w:ind w:left="709" w:hanging="709"/>
    </w:pPr>
    <w:rPr>
      <w:rFonts w:ascii="Arial" w:eastAsiaTheme="minorEastAsia" w:hAnsi="Arial" w:cs="Times New Roman"/>
      <w:iCs/>
      <w:sz w:val="24"/>
      <w:szCs w:val="24"/>
      <w:lang w:val="en-GB" w:eastAsia="ja-JP"/>
    </w:rPr>
  </w:style>
  <w:style w:type="paragraph" w:customStyle="1" w:styleId="ArNormal">
    <w:name w:val="Ar Normal"/>
    <w:basedOn w:val="Normal"/>
    <w:qFormat/>
    <w:rsid w:val="00D95EB1"/>
    <w:pPr>
      <w:spacing w:after="0" w:line="240" w:lineRule="auto"/>
    </w:pPr>
    <w:rPr>
      <w:rFonts w:ascii="Arial" w:eastAsia="Times New Roman" w:hAnsi="Arial" w:cs="Times New Roman"/>
      <w:iCs/>
      <w:sz w:val="24"/>
      <w:szCs w:val="24"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 w:line="240" w:lineRule="auto"/>
    </w:pPr>
    <w:rPr>
      <w:rFonts w:ascii="Bookman Old Style" w:eastAsia="Times New Roman" w:hAnsi="Bookman Old Style" w:cs="Times New Roman"/>
      <w:iCs/>
      <w:sz w:val="24"/>
      <w:szCs w:val="24"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 w:line="240" w:lineRule="auto"/>
    </w:pPr>
    <w:rPr>
      <w:rFonts w:ascii="Comic Sans MS" w:eastAsia="Times New Roman" w:hAnsi="Comic Sans MS" w:cs="Times New Roman"/>
      <w:sz w:val="28"/>
      <w:szCs w:val="24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Parta">
    <w:name w:val="Part(a)"/>
    <w:basedOn w:val="Normal"/>
    <w:qFormat/>
    <w:rsid w:val="00C12EF1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/>
    </w:rPr>
  </w:style>
  <w:style w:type="paragraph" w:customStyle="1" w:styleId="QNum">
    <w:name w:val="QNum"/>
    <w:basedOn w:val="Normal"/>
    <w:rsid w:val="00C12EF1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  <w:style w:type="character" w:customStyle="1" w:styleId="Variable">
    <w:name w:val="Variable"/>
    <w:uiPriority w:val="1"/>
    <w:qFormat/>
    <w:rsid w:val="00C12EF1"/>
    <w:rPr>
      <w:rFonts w:ascii="Cambria" w:hAnsi="Cambria"/>
      <w:i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EF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EF1"/>
    <w:rPr>
      <w:rFonts w:ascii="Lucida Grande" w:eastAsiaTheme="minorHAnsi" w:hAnsi="Lucida Grande"/>
      <w:sz w:val="18"/>
      <w:szCs w:val="18"/>
      <w:lang w:val="en-AU"/>
    </w:rPr>
  </w:style>
  <w:style w:type="character" w:styleId="PlaceholderText">
    <w:name w:val="Placeholder Text"/>
    <w:basedOn w:val="DefaultParagraphFont"/>
    <w:uiPriority w:val="99"/>
    <w:semiHidden/>
    <w:rsid w:val="00191A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EF1"/>
    <w:pPr>
      <w:spacing w:after="200" w:line="276" w:lineRule="auto"/>
    </w:pPr>
    <w:rPr>
      <w:rFonts w:eastAsiaTheme="minorHAnsi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spacing w:after="0" w:line="240" w:lineRule="auto"/>
      <w:ind w:left="709" w:hanging="709"/>
    </w:pPr>
    <w:rPr>
      <w:rFonts w:ascii="Arial" w:eastAsiaTheme="minorEastAsia" w:hAnsi="Arial" w:cs="Times New Roman"/>
      <w:iCs/>
      <w:sz w:val="24"/>
      <w:szCs w:val="24"/>
      <w:lang w:val="en-GB" w:eastAsia="ja-JP"/>
    </w:rPr>
  </w:style>
  <w:style w:type="paragraph" w:customStyle="1" w:styleId="ArNormal">
    <w:name w:val="Ar Normal"/>
    <w:basedOn w:val="Normal"/>
    <w:qFormat/>
    <w:rsid w:val="00D95EB1"/>
    <w:pPr>
      <w:spacing w:after="0" w:line="240" w:lineRule="auto"/>
    </w:pPr>
    <w:rPr>
      <w:rFonts w:ascii="Arial" w:eastAsia="Times New Roman" w:hAnsi="Arial" w:cs="Times New Roman"/>
      <w:iCs/>
      <w:sz w:val="24"/>
      <w:szCs w:val="24"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 w:line="240" w:lineRule="auto"/>
    </w:pPr>
    <w:rPr>
      <w:rFonts w:ascii="Bookman Old Style" w:eastAsia="Times New Roman" w:hAnsi="Bookman Old Style" w:cs="Times New Roman"/>
      <w:iCs/>
      <w:sz w:val="24"/>
      <w:szCs w:val="24"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 w:line="240" w:lineRule="auto"/>
    </w:pPr>
    <w:rPr>
      <w:rFonts w:ascii="Comic Sans MS" w:eastAsia="Times New Roman" w:hAnsi="Comic Sans MS" w:cs="Times New Roman"/>
      <w:sz w:val="28"/>
      <w:szCs w:val="24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Parta">
    <w:name w:val="Part(a)"/>
    <w:basedOn w:val="Normal"/>
    <w:qFormat/>
    <w:rsid w:val="00C12EF1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/>
    </w:rPr>
  </w:style>
  <w:style w:type="paragraph" w:customStyle="1" w:styleId="QNum">
    <w:name w:val="QNum"/>
    <w:basedOn w:val="Normal"/>
    <w:rsid w:val="00C12EF1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  <w:style w:type="character" w:customStyle="1" w:styleId="Variable">
    <w:name w:val="Variable"/>
    <w:uiPriority w:val="1"/>
    <w:qFormat/>
    <w:rsid w:val="00C12EF1"/>
    <w:rPr>
      <w:rFonts w:ascii="Cambria" w:hAnsi="Cambria"/>
      <w:i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EF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EF1"/>
    <w:rPr>
      <w:rFonts w:ascii="Lucida Grande" w:eastAsiaTheme="minorHAnsi" w:hAnsi="Lucida Grande"/>
      <w:sz w:val="18"/>
      <w:szCs w:val="18"/>
      <w:lang w:val="en-AU"/>
    </w:rPr>
  </w:style>
  <w:style w:type="character" w:styleId="PlaceholderText">
    <w:name w:val="Placeholder Text"/>
    <w:basedOn w:val="DefaultParagraphFont"/>
    <w:uiPriority w:val="99"/>
    <w:semiHidden/>
    <w:rsid w:val="00191A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F0D63A1F</Template>
  <TotalTime>127</TotalTime>
  <Pages>8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PALMER Patsy</cp:lastModifiedBy>
  <cp:revision>17</cp:revision>
  <cp:lastPrinted>2018-09-17T03:56:00Z</cp:lastPrinted>
  <dcterms:created xsi:type="dcterms:W3CDTF">2018-08-28T03:29:00Z</dcterms:created>
  <dcterms:modified xsi:type="dcterms:W3CDTF">2018-09-17T03:56:00Z</dcterms:modified>
</cp:coreProperties>
</file>