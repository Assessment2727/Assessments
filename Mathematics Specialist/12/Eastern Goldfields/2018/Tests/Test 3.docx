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7A7B9" w14:textId="77777777" w:rsidR="000677D1" w:rsidRPr="004169E3" w:rsidRDefault="000677D1" w:rsidP="000677D1">
      <w:pPr>
        <w:pStyle w:val="ArNormal"/>
        <w:rPr>
          <w:rFonts w:cs="Arial"/>
        </w:rPr>
      </w:pPr>
      <w:r w:rsidRPr="004169E3">
        <w:rPr>
          <w:rFonts w:cs="Arial"/>
          <w:i/>
          <w:noProof/>
          <w:sz w:val="36"/>
          <w:szCs w:val="36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12ACF284" wp14:editId="03145D35">
            <wp:simplePos x="0" y="0"/>
            <wp:positionH relativeFrom="column">
              <wp:posOffset>276860</wp:posOffset>
            </wp:positionH>
            <wp:positionV relativeFrom="paragraph">
              <wp:posOffset>81915</wp:posOffset>
            </wp:positionV>
            <wp:extent cx="1605280" cy="167957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S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A3B6C" w14:textId="77777777" w:rsidR="000677D1" w:rsidRPr="004169E3" w:rsidRDefault="000677D1" w:rsidP="000677D1">
      <w:pPr>
        <w:spacing w:after="0"/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>MATHEMATICS:</w:t>
      </w:r>
    </w:p>
    <w:p w14:paraId="6506888E" w14:textId="77777777" w:rsidR="000677D1" w:rsidRPr="004169E3" w:rsidRDefault="000677D1" w:rsidP="000677D1">
      <w:pPr>
        <w:spacing w:after="0"/>
        <w:jc w:val="center"/>
        <w:rPr>
          <w:rFonts w:cs="Arial"/>
          <w:b/>
          <w:i/>
          <w:sz w:val="36"/>
          <w:szCs w:val="36"/>
        </w:rPr>
      </w:pPr>
      <w:r>
        <w:rPr>
          <w:rFonts w:cs="Arial"/>
          <w:b/>
          <w:sz w:val="36"/>
          <w:szCs w:val="36"/>
        </w:rPr>
        <w:t>SPECIALIST 3</w:t>
      </w:r>
      <w:r w:rsidRPr="004169E3">
        <w:rPr>
          <w:rFonts w:cs="Arial"/>
          <w:b/>
          <w:sz w:val="36"/>
          <w:szCs w:val="36"/>
        </w:rPr>
        <w:t xml:space="preserve"> &amp; </w:t>
      </w:r>
      <w:r>
        <w:rPr>
          <w:rFonts w:cs="Arial"/>
          <w:b/>
          <w:sz w:val="36"/>
          <w:szCs w:val="36"/>
        </w:rPr>
        <w:t>4</w:t>
      </w:r>
    </w:p>
    <w:p w14:paraId="46B1A61F" w14:textId="77777777" w:rsidR="000677D1" w:rsidRPr="004169E3" w:rsidRDefault="000677D1" w:rsidP="000677D1">
      <w:pPr>
        <w:spacing w:after="0"/>
        <w:jc w:val="center"/>
        <w:rPr>
          <w:rFonts w:cs="Arial"/>
          <w:b/>
          <w:i/>
          <w:sz w:val="36"/>
          <w:szCs w:val="36"/>
        </w:rPr>
      </w:pPr>
    </w:p>
    <w:p w14:paraId="283EDABD" w14:textId="23679415" w:rsidR="000677D1" w:rsidRPr="004169E3" w:rsidRDefault="000677D1" w:rsidP="000677D1">
      <w:pPr>
        <w:spacing w:after="0"/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>SEMESTER 1</w:t>
      </w:r>
      <w:r w:rsidRPr="004169E3">
        <w:rPr>
          <w:rFonts w:cs="Arial"/>
          <w:b/>
          <w:sz w:val="36"/>
          <w:szCs w:val="36"/>
        </w:rPr>
        <w:tab/>
        <w:t>201</w:t>
      </w:r>
      <w:r w:rsidR="00714682">
        <w:rPr>
          <w:rFonts w:cs="Arial"/>
          <w:b/>
          <w:sz w:val="36"/>
          <w:szCs w:val="36"/>
        </w:rPr>
        <w:t>8</w:t>
      </w:r>
    </w:p>
    <w:p w14:paraId="0E5A5895" w14:textId="77777777" w:rsidR="000677D1" w:rsidRPr="004169E3" w:rsidRDefault="000677D1" w:rsidP="000677D1">
      <w:pPr>
        <w:spacing w:after="0"/>
        <w:jc w:val="center"/>
        <w:rPr>
          <w:rFonts w:cs="Arial"/>
          <w:b/>
          <w:i/>
          <w:sz w:val="36"/>
          <w:szCs w:val="36"/>
        </w:rPr>
      </w:pPr>
    </w:p>
    <w:p w14:paraId="3B051064" w14:textId="77777777" w:rsidR="000677D1" w:rsidRPr="004169E3" w:rsidRDefault="000677D1" w:rsidP="000677D1">
      <w:pPr>
        <w:spacing w:after="0"/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>TEST 3</w:t>
      </w:r>
    </w:p>
    <w:p w14:paraId="4C529203" w14:textId="77777777" w:rsidR="000677D1" w:rsidRPr="004169E3" w:rsidRDefault="000677D1" w:rsidP="000677D1">
      <w:pPr>
        <w:spacing w:after="0"/>
        <w:jc w:val="center"/>
        <w:rPr>
          <w:rFonts w:cs="Arial"/>
          <w:b/>
          <w:sz w:val="28"/>
          <w:szCs w:val="28"/>
        </w:rPr>
      </w:pPr>
    </w:p>
    <w:p w14:paraId="16B85416" w14:textId="3014BBF4" w:rsidR="000677D1" w:rsidRPr="004169E3" w:rsidRDefault="00181A73" w:rsidP="000677D1">
      <w:pPr>
        <w:spacing w:after="0"/>
        <w:jc w:val="center"/>
        <w:rPr>
          <w:rFonts w:cs="Arial"/>
          <w:i/>
          <w:sz w:val="36"/>
          <w:szCs w:val="36"/>
        </w:rPr>
      </w:pPr>
      <w:r>
        <w:rPr>
          <w:rFonts w:cs="Arial"/>
          <w:b/>
          <w:sz w:val="36"/>
          <w:szCs w:val="36"/>
        </w:rPr>
        <w:t>Calculator</w:t>
      </w:r>
      <w:bookmarkStart w:id="0" w:name="_GoBack"/>
      <w:bookmarkEnd w:id="0"/>
      <w:r w:rsidR="000677D1" w:rsidRPr="004169E3">
        <w:rPr>
          <w:rFonts w:cs="Arial"/>
          <w:b/>
          <w:sz w:val="36"/>
          <w:szCs w:val="36"/>
        </w:rPr>
        <w:t xml:space="preserve"> Free</w:t>
      </w:r>
    </w:p>
    <w:p w14:paraId="387E7F0C" w14:textId="77777777" w:rsidR="000677D1" w:rsidRDefault="000677D1" w:rsidP="000677D1">
      <w:pPr>
        <w:pStyle w:val="ArNormal"/>
        <w:rPr>
          <w:rFonts w:cs="Arial"/>
        </w:rPr>
      </w:pPr>
    </w:p>
    <w:p w14:paraId="67DCCBE5" w14:textId="430C6AB4" w:rsidR="000677D1" w:rsidRPr="004169E3" w:rsidRDefault="00D87E53" w:rsidP="000677D1">
      <w:pPr>
        <w:pStyle w:val="ArNormal"/>
        <w:rPr>
          <w:rFonts w:cs="Arial"/>
        </w:rPr>
      </w:pPr>
      <w:r>
        <w:rPr>
          <w:rFonts w:cs="Arial"/>
        </w:rPr>
        <w:t>Reading Time:  2</w:t>
      </w:r>
      <w:r w:rsidR="000677D1">
        <w:rPr>
          <w:rFonts w:cs="Arial"/>
        </w:rPr>
        <w:t xml:space="preserve"> minutes</w:t>
      </w:r>
    </w:p>
    <w:p w14:paraId="1C86F68C" w14:textId="3669DC39" w:rsidR="000677D1" w:rsidRPr="004169E3" w:rsidRDefault="0022508B" w:rsidP="000677D1">
      <w:pPr>
        <w:pStyle w:val="ArNormal"/>
        <w:rPr>
          <w:rFonts w:cs="Arial"/>
        </w:rPr>
      </w:pPr>
      <w:r>
        <w:rPr>
          <w:rFonts w:cs="Arial"/>
        </w:rPr>
        <w:t>Time Allowed:  23</w:t>
      </w:r>
      <w:r w:rsidR="00030EBE">
        <w:rPr>
          <w:rFonts w:cs="Arial"/>
        </w:rPr>
        <w:t xml:space="preserve"> minutes</w:t>
      </w:r>
      <w:r w:rsidR="00030EBE">
        <w:rPr>
          <w:rFonts w:cs="Arial"/>
        </w:rPr>
        <w:tab/>
      </w:r>
      <w:r w:rsidR="00030EBE">
        <w:rPr>
          <w:rFonts w:cs="Arial"/>
        </w:rPr>
        <w:tab/>
      </w:r>
      <w:r w:rsidR="00030EBE">
        <w:rPr>
          <w:rFonts w:cs="Arial"/>
        </w:rPr>
        <w:tab/>
      </w:r>
      <w:r w:rsidR="00030EBE">
        <w:rPr>
          <w:rFonts w:cs="Arial"/>
        </w:rPr>
        <w:tab/>
      </w:r>
      <w:r w:rsidR="00030EBE">
        <w:rPr>
          <w:rFonts w:cs="Arial"/>
        </w:rPr>
        <w:tab/>
      </w:r>
      <w:r w:rsidR="00030EBE">
        <w:rPr>
          <w:rFonts w:cs="Arial"/>
        </w:rPr>
        <w:tab/>
      </w:r>
      <w:r w:rsidR="00030EBE">
        <w:rPr>
          <w:rFonts w:cs="Arial"/>
        </w:rPr>
        <w:tab/>
      </w:r>
      <w:r w:rsidR="00030EBE">
        <w:rPr>
          <w:rFonts w:cs="Arial"/>
        </w:rPr>
        <w:tab/>
        <w:t>Total Marks:  19</w:t>
      </w:r>
    </w:p>
    <w:p w14:paraId="00AD10FC" w14:textId="77777777" w:rsidR="000677D1" w:rsidRPr="004169E3" w:rsidRDefault="000677D1" w:rsidP="000677D1">
      <w:pPr>
        <w:pStyle w:val="ArNormal"/>
        <w:rPr>
          <w:rFonts w:cs="Arial"/>
        </w:rPr>
      </w:pPr>
    </w:p>
    <w:p w14:paraId="235F0B6B" w14:textId="5A7AE26F" w:rsidR="00345EBF" w:rsidRDefault="00345EBF" w:rsidP="000677D1">
      <w:pPr>
        <w:pStyle w:val="ArNormal"/>
      </w:pPr>
      <w:r>
        <w:rPr>
          <w:b/>
        </w:rPr>
        <w:t>1.</w:t>
      </w:r>
      <w:r>
        <w:tab/>
        <w:t>[</w:t>
      </w:r>
      <w:r w:rsidR="00030EBE">
        <w:t>4</w:t>
      </w:r>
      <w:r w:rsidR="00D167EA">
        <w:t>, 1 marks</w:t>
      </w:r>
      <w:r>
        <w:t>]</w:t>
      </w:r>
    </w:p>
    <w:p w14:paraId="666ECF2D" w14:textId="77777777" w:rsidR="00345EBF" w:rsidRDefault="00345EBF" w:rsidP="000677D1">
      <w:pPr>
        <w:pStyle w:val="ArNormal"/>
      </w:pPr>
    </w:p>
    <w:p w14:paraId="3BF63F68" w14:textId="77777777" w:rsidR="00D167EA" w:rsidRDefault="00345EBF" w:rsidP="00D33DFD">
      <w:pPr>
        <w:pStyle w:val="ArIndent1"/>
      </w:pPr>
      <w:r>
        <w:tab/>
        <w:t xml:space="preserve">The </w:t>
      </w:r>
      <w:r w:rsidR="00D33DFD">
        <w:t xml:space="preserve">lines with equations 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4-λ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-2+3λ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mr>
            </m:m>
          </m:e>
        </m:d>
      </m:oMath>
      <w:r w:rsidR="00D33DFD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3-5λ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5-λ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5-7λ</m:t>
                  </m:r>
                </m:e>
              </m:mr>
            </m:m>
          </m:e>
        </m:d>
      </m:oMath>
      <w:r w:rsidR="00D33DFD">
        <w:t xml:space="preserve"> both lie in the same plane.  </w:t>
      </w:r>
    </w:p>
    <w:p w14:paraId="0F2F2B0A" w14:textId="77777777" w:rsidR="00D167EA" w:rsidRDefault="00D167EA" w:rsidP="00D33DFD">
      <w:pPr>
        <w:pStyle w:val="ArIndent1"/>
      </w:pPr>
    </w:p>
    <w:p w14:paraId="08956B18" w14:textId="4BB829A8" w:rsidR="00345EBF" w:rsidRDefault="00D167EA" w:rsidP="00D167EA">
      <w:pPr>
        <w:pStyle w:val="ArIndent2"/>
      </w:pPr>
      <w:r>
        <w:t>(a)</w:t>
      </w:r>
      <w:r>
        <w:tab/>
      </w:r>
      <w:r w:rsidR="00D33DFD">
        <w:t xml:space="preserve">Determine the equation of the plane in the form 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=c</m:t>
        </m:r>
      </m:oMath>
      <w:r w:rsidR="00D33DFD">
        <w:t>.</w:t>
      </w:r>
    </w:p>
    <w:p w14:paraId="1BD9D18B" w14:textId="77777777" w:rsidR="00D167EA" w:rsidRDefault="00D167EA" w:rsidP="00D167EA">
      <w:pPr>
        <w:pStyle w:val="ArIndent2"/>
      </w:pPr>
    </w:p>
    <w:p w14:paraId="0E487A85" w14:textId="77777777" w:rsidR="00D167EA" w:rsidRDefault="00D167EA" w:rsidP="00D167EA">
      <w:pPr>
        <w:pStyle w:val="ArIndent2"/>
      </w:pPr>
    </w:p>
    <w:p w14:paraId="0D90FC90" w14:textId="77777777" w:rsidR="00D167EA" w:rsidRDefault="00D167EA" w:rsidP="00D167EA">
      <w:pPr>
        <w:pStyle w:val="ArIndent2"/>
      </w:pPr>
    </w:p>
    <w:p w14:paraId="0E35D54A" w14:textId="77777777" w:rsidR="00D167EA" w:rsidRDefault="00D167EA" w:rsidP="00D167EA">
      <w:pPr>
        <w:pStyle w:val="ArIndent2"/>
      </w:pPr>
    </w:p>
    <w:p w14:paraId="42443B78" w14:textId="77777777" w:rsidR="00D167EA" w:rsidRDefault="00D167EA" w:rsidP="00D167EA">
      <w:pPr>
        <w:pStyle w:val="ArIndent2"/>
      </w:pPr>
    </w:p>
    <w:p w14:paraId="4EAA3E4A" w14:textId="77777777" w:rsidR="00D167EA" w:rsidRDefault="00D167EA" w:rsidP="00D167EA">
      <w:pPr>
        <w:pStyle w:val="ArIndent2"/>
      </w:pPr>
    </w:p>
    <w:p w14:paraId="74247299" w14:textId="77777777" w:rsidR="00D167EA" w:rsidRDefault="00D167EA" w:rsidP="00D167EA">
      <w:pPr>
        <w:pStyle w:val="ArIndent2"/>
      </w:pPr>
    </w:p>
    <w:p w14:paraId="354D4FFE" w14:textId="77777777" w:rsidR="00D167EA" w:rsidRDefault="00D167EA" w:rsidP="00D167EA">
      <w:pPr>
        <w:pStyle w:val="ArIndent2"/>
      </w:pPr>
    </w:p>
    <w:p w14:paraId="72029937" w14:textId="77777777" w:rsidR="00D167EA" w:rsidRDefault="00D167EA" w:rsidP="00D167EA">
      <w:pPr>
        <w:pStyle w:val="ArIndent2"/>
      </w:pPr>
    </w:p>
    <w:p w14:paraId="68BCB9EE" w14:textId="77777777" w:rsidR="00D167EA" w:rsidRDefault="00D167EA" w:rsidP="00D167EA">
      <w:pPr>
        <w:pStyle w:val="ArIndent2"/>
      </w:pPr>
    </w:p>
    <w:p w14:paraId="2B35CF7B" w14:textId="77777777" w:rsidR="00D167EA" w:rsidRDefault="00D167EA" w:rsidP="00D167EA">
      <w:pPr>
        <w:pStyle w:val="ArIndent2"/>
      </w:pPr>
    </w:p>
    <w:p w14:paraId="4A656A5D" w14:textId="77777777" w:rsidR="00D167EA" w:rsidRDefault="00D167EA" w:rsidP="00D167EA">
      <w:pPr>
        <w:pStyle w:val="ArIndent2"/>
      </w:pPr>
    </w:p>
    <w:p w14:paraId="2FAE52F8" w14:textId="77777777" w:rsidR="00D167EA" w:rsidRDefault="00D167EA" w:rsidP="00D167EA">
      <w:pPr>
        <w:pStyle w:val="ArIndent2"/>
      </w:pPr>
    </w:p>
    <w:p w14:paraId="78A74C3C" w14:textId="77777777" w:rsidR="00D167EA" w:rsidRDefault="00D167EA" w:rsidP="00D167EA">
      <w:pPr>
        <w:pStyle w:val="ArIndent2"/>
      </w:pPr>
    </w:p>
    <w:p w14:paraId="45248864" w14:textId="77777777" w:rsidR="00D167EA" w:rsidRDefault="00D167EA" w:rsidP="00D167EA">
      <w:pPr>
        <w:pStyle w:val="ArIndent2"/>
      </w:pPr>
    </w:p>
    <w:p w14:paraId="25914211" w14:textId="77777777" w:rsidR="00D167EA" w:rsidRDefault="00D167EA" w:rsidP="00D167EA">
      <w:pPr>
        <w:pStyle w:val="ArIndent2"/>
      </w:pPr>
    </w:p>
    <w:p w14:paraId="50A04291" w14:textId="77777777" w:rsidR="00D167EA" w:rsidRDefault="00D167EA" w:rsidP="00D167EA">
      <w:pPr>
        <w:pStyle w:val="ArIndent2"/>
      </w:pPr>
    </w:p>
    <w:p w14:paraId="2F269DF4" w14:textId="77777777" w:rsidR="00D167EA" w:rsidRDefault="00D167EA" w:rsidP="00D167EA">
      <w:pPr>
        <w:pStyle w:val="ArIndent2"/>
      </w:pPr>
    </w:p>
    <w:p w14:paraId="4DB1BE1F" w14:textId="77777777" w:rsidR="00D167EA" w:rsidRDefault="00D167EA" w:rsidP="00D167EA">
      <w:pPr>
        <w:pStyle w:val="ArIndent2"/>
      </w:pPr>
    </w:p>
    <w:p w14:paraId="36D796C9" w14:textId="77777777" w:rsidR="00D167EA" w:rsidRDefault="00D167EA" w:rsidP="00D167EA">
      <w:pPr>
        <w:pStyle w:val="ArIndent2"/>
      </w:pPr>
    </w:p>
    <w:p w14:paraId="07C0699A" w14:textId="77777777" w:rsidR="00D167EA" w:rsidRDefault="00D167EA" w:rsidP="00D167EA">
      <w:pPr>
        <w:pStyle w:val="ArIndent2"/>
      </w:pPr>
    </w:p>
    <w:p w14:paraId="7B9FDE7B" w14:textId="77777777" w:rsidR="00D167EA" w:rsidRDefault="00D167EA" w:rsidP="00D167EA">
      <w:pPr>
        <w:pStyle w:val="ArIndent2"/>
      </w:pPr>
    </w:p>
    <w:p w14:paraId="3F2714F6" w14:textId="3892F3FF" w:rsidR="00D167EA" w:rsidRPr="00D33DFD" w:rsidRDefault="00D167EA" w:rsidP="00D167EA">
      <w:pPr>
        <w:pStyle w:val="ArIndent2"/>
      </w:pPr>
      <w:r>
        <w:t>(b)</w:t>
      </w:r>
      <w:r>
        <w:tab/>
        <w:t>Determine the Cartesian equation of the plane.</w:t>
      </w:r>
    </w:p>
    <w:p w14:paraId="1045BC66" w14:textId="778654FB" w:rsidR="00D167EA" w:rsidRDefault="00D167EA">
      <w:pPr>
        <w:spacing w:after="0"/>
        <w:rPr>
          <w:rFonts w:cs="Times New Roman"/>
          <w:b/>
          <w:iCs/>
          <w:lang w:val="en-GB"/>
        </w:rPr>
      </w:pPr>
      <w:r>
        <w:rPr>
          <w:b/>
        </w:rPr>
        <w:br w:type="page"/>
      </w:r>
    </w:p>
    <w:p w14:paraId="1959CF28" w14:textId="6A15F26B" w:rsidR="00B81566" w:rsidRDefault="00D167EA" w:rsidP="000677D1">
      <w:pPr>
        <w:pStyle w:val="ArNormal"/>
      </w:pPr>
      <w:r>
        <w:rPr>
          <w:b/>
        </w:rPr>
        <w:lastRenderedPageBreak/>
        <w:t>2</w:t>
      </w:r>
      <w:r w:rsidR="00B81566">
        <w:rPr>
          <w:b/>
        </w:rPr>
        <w:t>.</w:t>
      </w:r>
      <w:r w:rsidR="00B81566">
        <w:tab/>
        <w:t>[</w:t>
      </w:r>
      <w:r w:rsidR="00345EBF">
        <w:t>7 marks</w:t>
      </w:r>
      <w:r w:rsidR="00B81566">
        <w:t>]</w:t>
      </w:r>
    </w:p>
    <w:p w14:paraId="677C8247" w14:textId="77777777" w:rsidR="00B81566" w:rsidRDefault="00B81566" w:rsidP="000677D1">
      <w:pPr>
        <w:pStyle w:val="ArNormal"/>
      </w:pPr>
    </w:p>
    <w:p w14:paraId="7724E500" w14:textId="7EA625F2" w:rsidR="00D167EA" w:rsidRDefault="00D167EA" w:rsidP="00D167EA">
      <w:pPr>
        <w:pStyle w:val="ArIndent1"/>
      </w:pPr>
      <w:r>
        <w:tab/>
        <w:t xml:space="preserve">On a beautiful Sunday morning on a bleak, desolate planet, Spaceman Spiff is flying in a straight line with vector equation </w:t>
      </w:r>
      <m:oMath>
        <m:r>
          <m:rPr>
            <m:sty m:val="bi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+4</m:t>
            </m:r>
            <m:r>
              <m:rPr>
                <m:sty m:val="bi"/>
              </m:rP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+7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r>
          <w:rPr>
            <w:rFonts w:ascii="Cambria Math" w:hAnsi="Cambria Math"/>
          </w:rPr>
          <m:t>+t(5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-3</m:t>
        </m:r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)</m:t>
        </m:r>
      </m:oMath>
      <w:r>
        <w:t xml:space="preserve"> kilometres per </w:t>
      </w:r>
      <w:r w:rsidR="00035AED">
        <w:t>minute</w:t>
      </w:r>
      <w:r>
        <w:t>.  Unbeknownst to Spaceman Spiff</w:t>
      </w:r>
      <w:r w:rsidR="00035AED">
        <w:t xml:space="preserve">, a </w:t>
      </w:r>
      <w:proofErr w:type="spellStart"/>
      <w:r w:rsidR="00035AED">
        <w:t>Mangzarr</w:t>
      </w:r>
      <w:proofErr w:type="spellEnd"/>
      <w:r w:rsidR="00035AED">
        <w:t xml:space="preserve"> Beast fires a rocket that travels according to the </w:t>
      </w:r>
      <w:r>
        <w:t xml:space="preserve">vector equation </w:t>
      </w:r>
      <m:oMath>
        <m:r>
          <m:rPr>
            <m:sty m:val="bi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+2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+t(2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-4</m:t>
        </m:r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+3</m:t>
        </m:r>
        <m:r>
          <m:rPr>
            <m:sty m:val="bi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)</m:t>
        </m:r>
      </m:oMath>
      <w:r>
        <w:t xml:space="preserve"> </w:t>
      </w:r>
      <w:r w:rsidR="00035AED">
        <w:t>kilo</w:t>
      </w:r>
      <w:r>
        <w:t xml:space="preserve">metres per </w:t>
      </w:r>
      <w:r w:rsidR="00035AED">
        <w:t>minute</w:t>
      </w:r>
      <w:r>
        <w:t>.</w:t>
      </w:r>
    </w:p>
    <w:p w14:paraId="5D722EA7" w14:textId="77777777" w:rsidR="00D167EA" w:rsidRDefault="00D167EA" w:rsidP="00D167EA">
      <w:pPr>
        <w:pStyle w:val="ArIndent1"/>
      </w:pPr>
    </w:p>
    <w:p w14:paraId="0074AE0A" w14:textId="5CCA54D0" w:rsidR="00D167EA" w:rsidRPr="0027061D" w:rsidRDefault="00D167EA" w:rsidP="00D167EA">
      <w:pPr>
        <w:pStyle w:val="ArIndent1"/>
      </w:pPr>
      <w:r>
        <w:tab/>
        <w:t xml:space="preserve">Determine the closest distance that </w:t>
      </w:r>
      <w:r w:rsidR="00035AED">
        <w:t>the rocket gets to Spaceman Spiff</w:t>
      </w:r>
      <w:r>
        <w:t>.</w:t>
      </w:r>
    </w:p>
    <w:p w14:paraId="1745624B" w14:textId="77777777" w:rsidR="00D167EA" w:rsidRDefault="00D167EA" w:rsidP="00D167EA">
      <w:pPr>
        <w:pStyle w:val="ArNormal"/>
        <w:rPr>
          <w:b/>
        </w:rPr>
      </w:pPr>
    </w:p>
    <w:p w14:paraId="6701F5B2" w14:textId="77777777" w:rsidR="00D167EA" w:rsidRDefault="00D167EA" w:rsidP="000677D1">
      <w:pPr>
        <w:pStyle w:val="ArNormal"/>
        <w:rPr>
          <w:b/>
        </w:rPr>
      </w:pPr>
    </w:p>
    <w:p w14:paraId="513B8D0C" w14:textId="77777777" w:rsidR="00D167EA" w:rsidRDefault="00D167EA" w:rsidP="000677D1">
      <w:pPr>
        <w:pStyle w:val="ArNormal"/>
        <w:rPr>
          <w:b/>
        </w:rPr>
      </w:pPr>
    </w:p>
    <w:p w14:paraId="749EE7F6" w14:textId="77777777" w:rsidR="00D167EA" w:rsidRDefault="00D167EA" w:rsidP="000677D1">
      <w:pPr>
        <w:pStyle w:val="ArNormal"/>
        <w:rPr>
          <w:b/>
        </w:rPr>
      </w:pPr>
    </w:p>
    <w:p w14:paraId="0F35CA12" w14:textId="77777777" w:rsidR="00D167EA" w:rsidRDefault="00D167EA" w:rsidP="000677D1">
      <w:pPr>
        <w:pStyle w:val="ArNormal"/>
        <w:rPr>
          <w:b/>
        </w:rPr>
      </w:pPr>
    </w:p>
    <w:p w14:paraId="1D95D834" w14:textId="77777777" w:rsidR="00D167EA" w:rsidRDefault="00D167EA" w:rsidP="000677D1">
      <w:pPr>
        <w:pStyle w:val="ArNormal"/>
        <w:rPr>
          <w:b/>
        </w:rPr>
      </w:pPr>
    </w:p>
    <w:p w14:paraId="1893F731" w14:textId="77777777" w:rsidR="00D167EA" w:rsidRDefault="00D167EA" w:rsidP="000677D1">
      <w:pPr>
        <w:pStyle w:val="ArNormal"/>
        <w:rPr>
          <w:b/>
        </w:rPr>
      </w:pPr>
    </w:p>
    <w:p w14:paraId="7F7EE465" w14:textId="77777777" w:rsidR="00D167EA" w:rsidRDefault="00D167EA" w:rsidP="000677D1">
      <w:pPr>
        <w:pStyle w:val="ArNormal"/>
        <w:rPr>
          <w:b/>
        </w:rPr>
      </w:pPr>
    </w:p>
    <w:p w14:paraId="420CEF7A" w14:textId="77777777" w:rsidR="00D167EA" w:rsidRDefault="00D167EA" w:rsidP="000677D1">
      <w:pPr>
        <w:pStyle w:val="ArNormal"/>
        <w:rPr>
          <w:b/>
        </w:rPr>
      </w:pPr>
    </w:p>
    <w:p w14:paraId="054BEDAC" w14:textId="77777777" w:rsidR="00D167EA" w:rsidRDefault="00D167EA" w:rsidP="000677D1">
      <w:pPr>
        <w:pStyle w:val="ArNormal"/>
        <w:rPr>
          <w:b/>
        </w:rPr>
      </w:pPr>
    </w:p>
    <w:p w14:paraId="4CE98480" w14:textId="77777777" w:rsidR="00D167EA" w:rsidRDefault="00D167EA" w:rsidP="000677D1">
      <w:pPr>
        <w:pStyle w:val="ArNormal"/>
        <w:rPr>
          <w:b/>
        </w:rPr>
      </w:pPr>
    </w:p>
    <w:p w14:paraId="358CF200" w14:textId="77777777" w:rsidR="00D167EA" w:rsidRDefault="00D167EA" w:rsidP="000677D1">
      <w:pPr>
        <w:pStyle w:val="ArNormal"/>
        <w:rPr>
          <w:b/>
        </w:rPr>
      </w:pPr>
    </w:p>
    <w:p w14:paraId="7B2CB91F" w14:textId="77777777" w:rsidR="00D167EA" w:rsidRDefault="00D167EA" w:rsidP="000677D1">
      <w:pPr>
        <w:pStyle w:val="ArNormal"/>
        <w:rPr>
          <w:b/>
        </w:rPr>
      </w:pPr>
    </w:p>
    <w:p w14:paraId="7DC6D344" w14:textId="77777777" w:rsidR="00D167EA" w:rsidRDefault="00D167EA" w:rsidP="000677D1">
      <w:pPr>
        <w:pStyle w:val="ArNormal"/>
        <w:rPr>
          <w:b/>
        </w:rPr>
      </w:pPr>
    </w:p>
    <w:p w14:paraId="4FA3E564" w14:textId="77777777" w:rsidR="00D167EA" w:rsidRDefault="00D167EA" w:rsidP="000677D1">
      <w:pPr>
        <w:pStyle w:val="ArNormal"/>
        <w:rPr>
          <w:b/>
        </w:rPr>
      </w:pPr>
    </w:p>
    <w:p w14:paraId="5DA419BF" w14:textId="77777777" w:rsidR="00D167EA" w:rsidRDefault="00D167EA" w:rsidP="000677D1">
      <w:pPr>
        <w:pStyle w:val="ArNormal"/>
        <w:rPr>
          <w:b/>
        </w:rPr>
      </w:pPr>
    </w:p>
    <w:p w14:paraId="7B7CAE38" w14:textId="77777777" w:rsidR="00D167EA" w:rsidRDefault="00D167EA" w:rsidP="000677D1">
      <w:pPr>
        <w:pStyle w:val="ArNormal"/>
        <w:rPr>
          <w:b/>
        </w:rPr>
      </w:pPr>
    </w:p>
    <w:p w14:paraId="79348184" w14:textId="77777777" w:rsidR="00D167EA" w:rsidRDefault="00D167EA" w:rsidP="000677D1">
      <w:pPr>
        <w:pStyle w:val="ArNormal"/>
        <w:rPr>
          <w:b/>
        </w:rPr>
      </w:pPr>
    </w:p>
    <w:p w14:paraId="6E59A9CC" w14:textId="77777777" w:rsidR="00D167EA" w:rsidRDefault="00D167EA" w:rsidP="000677D1">
      <w:pPr>
        <w:pStyle w:val="ArNormal"/>
        <w:rPr>
          <w:b/>
        </w:rPr>
      </w:pPr>
    </w:p>
    <w:p w14:paraId="00463810" w14:textId="77777777" w:rsidR="00035AED" w:rsidRDefault="00035AED">
      <w:pPr>
        <w:spacing w:after="0"/>
        <w:rPr>
          <w:rFonts w:cs="Times New Roman"/>
          <w:b/>
          <w:iCs/>
          <w:lang w:val="en-GB"/>
        </w:rPr>
      </w:pPr>
      <w:r>
        <w:rPr>
          <w:b/>
        </w:rPr>
        <w:br w:type="page"/>
      </w:r>
    </w:p>
    <w:p w14:paraId="0A7148E6" w14:textId="23A4D865" w:rsidR="000677D1" w:rsidRDefault="0022508B" w:rsidP="000677D1">
      <w:pPr>
        <w:pStyle w:val="ArNormal"/>
      </w:pPr>
      <w:r>
        <w:rPr>
          <w:b/>
        </w:rPr>
        <w:lastRenderedPageBreak/>
        <w:t>3</w:t>
      </w:r>
      <w:r w:rsidR="000677D1">
        <w:rPr>
          <w:b/>
        </w:rPr>
        <w:t>.</w:t>
      </w:r>
      <w:r w:rsidR="000677D1">
        <w:tab/>
        <w:t>[</w:t>
      </w:r>
      <w:r w:rsidR="00030EBE">
        <w:t>4</w:t>
      </w:r>
      <w:r w:rsidR="00743A56">
        <w:t xml:space="preserve">, </w:t>
      </w:r>
      <w:r>
        <w:t>3</w:t>
      </w:r>
      <w:r w:rsidR="0047782A">
        <w:t xml:space="preserve"> marks</w:t>
      </w:r>
      <w:r w:rsidR="000677D1">
        <w:t>]</w:t>
      </w:r>
    </w:p>
    <w:p w14:paraId="37065F9F" w14:textId="77777777" w:rsidR="000677D1" w:rsidRDefault="000677D1" w:rsidP="000677D1">
      <w:pPr>
        <w:pStyle w:val="ArNormal"/>
      </w:pPr>
    </w:p>
    <w:p w14:paraId="0A8F215B" w14:textId="77777777" w:rsidR="000677D1" w:rsidRDefault="00743A56" w:rsidP="00743A56">
      <w:pPr>
        <w:pStyle w:val="ArIndent2"/>
      </w:pPr>
      <w:r>
        <w:t>(a)</w:t>
      </w:r>
      <w:r>
        <w:tab/>
        <w:t>Solve the system of equations</w:t>
      </w:r>
    </w:p>
    <w:p w14:paraId="2FFF5FE6" w14:textId="77777777" w:rsidR="00743A56" w:rsidRDefault="00743A56" w:rsidP="00743A56">
      <w:pPr>
        <w:pStyle w:val="ArIndent2"/>
      </w:pPr>
    </w:p>
    <w:p w14:paraId="730ECB1A" w14:textId="22AEEE83" w:rsidR="00743A56" w:rsidRPr="00743A56" w:rsidRDefault="00743A56" w:rsidP="00743A56">
      <w:pPr>
        <w:pStyle w:val="ArIndent2"/>
      </w:pPr>
      <w:r>
        <w:tab/>
      </w:r>
      <m:oMath>
        <m:r>
          <w:rPr>
            <w:rFonts w:ascii="Cambria Math" w:hAnsi="Cambria Math"/>
          </w:rPr>
          <m:t>4x+3y + z =1</m:t>
        </m:r>
      </m:oMath>
    </w:p>
    <w:p w14:paraId="19928867" w14:textId="4033DB90" w:rsidR="00743A56" w:rsidRDefault="00743A56" w:rsidP="00743A56">
      <w:pPr>
        <w:pStyle w:val="ArIndent2"/>
      </w:pPr>
      <w:r>
        <w:tab/>
      </w:r>
      <m:oMath>
        <m:r>
          <w:rPr>
            <w:rFonts w:ascii="Cambria Math" w:hAnsi="Cambria Math"/>
          </w:rPr>
          <m:t>2x-  y +3z=3</m:t>
        </m:r>
      </m:oMath>
    </w:p>
    <w:p w14:paraId="258796E2" w14:textId="5D8E8333" w:rsidR="00743A56" w:rsidRDefault="00743A56" w:rsidP="00743A56">
      <w:pPr>
        <w:pStyle w:val="ArIndent2"/>
      </w:pPr>
      <w:r>
        <w:tab/>
      </w:r>
      <m:oMath>
        <m:r>
          <w:rPr>
            <w:rFonts w:ascii="Cambria Math" w:hAnsi="Cambria Math"/>
          </w:rPr>
          <m:t xml:space="preserve">  x+3y -  z =1</m:t>
        </m:r>
      </m:oMath>
    </w:p>
    <w:p w14:paraId="5DB4302B" w14:textId="77777777" w:rsidR="00743A56" w:rsidRDefault="00743A56" w:rsidP="00743A56">
      <w:pPr>
        <w:pStyle w:val="ArIndent2"/>
      </w:pPr>
    </w:p>
    <w:p w14:paraId="64A8DA2E" w14:textId="77777777" w:rsidR="00743A56" w:rsidRDefault="00743A56" w:rsidP="00743A56">
      <w:pPr>
        <w:pStyle w:val="ArIndent2"/>
      </w:pPr>
    </w:p>
    <w:p w14:paraId="3CC6FA84" w14:textId="77777777" w:rsidR="00743A56" w:rsidRDefault="00743A56" w:rsidP="00743A56">
      <w:pPr>
        <w:pStyle w:val="ArIndent2"/>
      </w:pPr>
    </w:p>
    <w:p w14:paraId="388571B2" w14:textId="77777777" w:rsidR="00743A56" w:rsidRDefault="00743A56" w:rsidP="00743A56">
      <w:pPr>
        <w:pStyle w:val="ArIndent2"/>
      </w:pPr>
    </w:p>
    <w:p w14:paraId="72678809" w14:textId="77777777" w:rsidR="00743A56" w:rsidRDefault="00743A56" w:rsidP="00743A56">
      <w:pPr>
        <w:pStyle w:val="ArIndent2"/>
      </w:pPr>
    </w:p>
    <w:p w14:paraId="08DAC153" w14:textId="77777777" w:rsidR="00743A56" w:rsidRDefault="00743A56" w:rsidP="00743A56">
      <w:pPr>
        <w:pStyle w:val="ArIndent2"/>
      </w:pPr>
    </w:p>
    <w:p w14:paraId="35A07B94" w14:textId="77777777" w:rsidR="0022508B" w:rsidRDefault="0022508B" w:rsidP="00743A56">
      <w:pPr>
        <w:pStyle w:val="ArIndent2"/>
      </w:pPr>
    </w:p>
    <w:p w14:paraId="68B1BB3F" w14:textId="77777777" w:rsidR="0022508B" w:rsidRDefault="0022508B" w:rsidP="00743A56">
      <w:pPr>
        <w:pStyle w:val="ArIndent2"/>
      </w:pPr>
    </w:p>
    <w:p w14:paraId="056961F7" w14:textId="77777777" w:rsidR="0022508B" w:rsidRDefault="0022508B" w:rsidP="00743A56">
      <w:pPr>
        <w:pStyle w:val="ArIndent2"/>
      </w:pPr>
    </w:p>
    <w:p w14:paraId="36E000CC" w14:textId="77777777" w:rsidR="0022508B" w:rsidRDefault="0022508B" w:rsidP="00743A56">
      <w:pPr>
        <w:pStyle w:val="ArIndent2"/>
      </w:pPr>
    </w:p>
    <w:p w14:paraId="4A8B5133" w14:textId="77777777" w:rsidR="0022508B" w:rsidRDefault="0022508B" w:rsidP="00743A56">
      <w:pPr>
        <w:pStyle w:val="ArIndent2"/>
      </w:pPr>
    </w:p>
    <w:p w14:paraId="5DB6E91E" w14:textId="77777777" w:rsidR="0022508B" w:rsidRDefault="0022508B" w:rsidP="00743A56">
      <w:pPr>
        <w:pStyle w:val="ArIndent2"/>
      </w:pPr>
    </w:p>
    <w:p w14:paraId="4D1A0AB3" w14:textId="77777777" w:rsidR="0022508B" w:rsidRDefault="0022508B" w:rsidP="00743A56">
      <w:pPr>
        <w:pStyle w:val="ArIndent2"/>
      </w:pPr>
    </w:p>
    <w:p w14:paraId="4B3750F6" w14:textId="77777777" w:rsidR="00743A56" w:rsidRDefault="00743A56" w:rsidP="00743A56">
      <w:pPr>
        <w:pStyle w:val="ArIndent2"/>
      </w:pPr>
    </w:p>
    <w:p w14:paraId="2429D5F8" w14:textId="77777777" w:rsidR="00743A56" w:rsidRDefault="00743A56" w:rsidP="00743A56">
      <w:pPr>
        <w:pStyle w:val="ArIndent2"/>
      </w:pPr>
    </w:p>
    <w:p w14:paraId="74025472" w14:textId="77777777" w:rsidR="00743A56" w:rsidRDefault="00743A56" w:rsidP="00743A56">
      <w:pPr>
        <w:pStyle w:val="ArIndent2"/>
      </w:pPr>
    </w:p>
    <w:p w14:paraId="186E92F3" w14:textId="77777777" w:rsidR="00743A56" w:rsidRDefault="00743A56" w:rsidP="00743A56">
      <w:pPr>
        <w:pStyle w:val="ArIndent2"/>
      </w:pPr>
    </w:p>
    <w:p w14:paraId="65083FBA" w14:textId="77777777" w:rsidR="00743A56" w:rsidRDefault="00743A56" w:rsidP="00743A56">
      <w:pPr>
        <w:pStyle w:val="ArIndent2"/>
      </w:pPr>
    </w:p>
    <w:p w14:paraId="3CB48AEF" w14:textId="095184BC" w:rsidR="00E07AE4" w:rsidRDefault="00743A56" w:rsidP="002743D2">
      <w:pPr>
        <w:pStyle w:val="ArIndent2"/>
      </w:pPr>
      <w:r>
        <w:t>(b)</w:t>
      </w:r>
      <w:r>
        <w:tab/>
      </w:r>
      <w:r w:rsidR="0022508B">
        <w:t>Consider the three planes defined by the equations:</w:t>
      </w:r>
    </w:p>
    <w:p w14:paraId="600F8897" w14:textId="77777777" w:rsidR="00E07AE4" w:rsidRDefault="00E07AE4" w:rsidP="0047782A">
      <w:pPr>
        <w:pStyle w:val="ArIndent3"/>
      </w:pPr>
    </w:p>
    <w:p w14:paraId="2B48AF05" w14:textId="2A4D71A8" w:rsidR="002743D2" w:rsidRPr="00743A56" w:rsidRDefault="002743D2" w:rsidP="002743D2">
      <w:pPr>
        <w:pStyle w:val="ArIndent2"/>
      </w:pPr>
      <w:r>
        <w:tab/>
      </w:r>
      <m:oMath>
        <m:r>
          <w:rPr>
            <w:rFonts w:ascii="Cambria Math" w:hAnsi="Cambria Math"/>
          </w:rPr>
          <m:t>4x+3y + z =1</m:t>
        </m:r>
      </m:oMath>
      <w:r w:rsidR="0022508B">
        <w:tab/>
      </w:r>
      <w:r w:rsidR="0022508B">
        <w:tab/>
        <w:t xml:space="preserve">Plane </w:t>
      </w:r>
      <m:oMath>
        <m:r>
          <w:rPr>
            <w:rFonts w:ascii="Cambria Math" w:hAnsi="Cambria Math"/>
          </w:rPr>
          <m:t>1</m:t>
        </m:r>
      </m:oMath>
    </w:p>
    <w:p w14:paraId="1E6F1AAD" w14:textId="2806A8E5" w:rsidR="002743D2" w:rsidRDefault="002743D2" w:rsidP="002743D2">
      <w:pPr>
        <w:pStyle w:val="ArIndent2"/>
      </w:pPr>
      <w:r>
        <w:tab/>
      </w:r>
      <m:oMath>
        <m:r>
          <w:rPr>
            <w:rFonts w:ascii="Cambria Math" w:hAnsi="Cambria Math"/>
          </w:rPr>
          <m:t>2x-  y +3z=3</m:t>
        </m:r>
      </m:oMath>
      <w:r w:rsidR="0022508B">
        <w:tab/>
      </w:r>
      <w:r w:rsidR="0022508B">
        <w:tab/>
        <w:t xml:space="preserve">Plane </w:t>
      </w:r>
      <m:oMath>
        <m:r>
          <w:rPr>
            <w:rFonts w:ascii="Cambria Math" w:hAnsi="Cambria Math"/>
          </w:rPr>
          <m:t>2</m:t>
        </m:r>
      </m:oMath>
    </w:p>
    <w:p w14:paraId="275F19BE" w14:textId="4F53C13A" w:rsidR="002743D2" w:rsidRDefault="002743D2" w:rsidP="002743D2">
      <w:pPr>
        <w:pStyle w:val="ArIndent2"/>
      </w:pPr>
      <w:r>
        <w:tab/>
      </w:r>
      <m:oMath>
        <m:r>
          <w:rPr>
            <w:rFonts w:ascii="Cambria Math" w:hAnsi="Cambria Math"/>
          </w:rPr>
          <m:t>kx+3y -  z =1</m:t>
        </m:r>
      </m:oMath>
      <w:r w:rsidR="0022508B">
        <w:tab/>
      </w:r>
      <w:r w:rsidR="0022508B">
        <w:tab/>
        <w:t xml:space="preserve">Plane </w:t>
      </w:r>
      <m:oMath>
        <m:r>
          <w:rPr>
            <w:rFonts w:ascii="Cambria Math" w:hAnsi="Cambria Math"/>
          </w:rPr>
          <m:t>3</m:t>
        </m:r>
      </m:oMath>
    </w:p>
    <w:p w14:paraId="61B4B848" w14:textId="77777777" w:rsidR="0022508B" w:rsidRDefault="0022508B" w:rsidP="0022508B">
      <w:pPr>
        <w:pStyle w:val="ArIndent2"/>
      </w:pPr>
    </w:p>
    <w:p w14:paraId="6D0E9ED6" w14:textId="4D0AE282" w:rsidR="0022508B" w:rsidRDefault="0022508B" w:rsidP="0022508B">
      <w:pPr>
        <w:pStyle w:val="ArIndent2"/>
      </w:pPr>
      <w:r>
        <w:tab/>
        <w:t xml:space="preserve">Determine the value for </w:t>
      </w:r>
      <m:oMath>
        <m:r>
          <w:rPr>
            <w:rFonts w:ascii="Cambria Math" w:hAnsi="Cambria Math"/>
          </w:rPr>
          <m:t>k</m:t>
        </m:r>
      </m:oMath>
      <w:r>
        <w:t xml:space="preserve"> that would represent the situation where Plane </w:t>
      </w:r>
      <m:oMath>
        <m:r>
          <w:rPr>
            <w:rFonts w:ascii="Cambria Math" w:hAnsi="Cambria Math"/>
          </w:rPr>
          <m:t>2</m:t>
        </m:r>
      </m:oMath>
      <w:r>
        <w:t xml:space="preserve"> is parallel to Plane </w:t>
      </w:r>
      <m:oMath>
        <m:r>
          <w:rPr>
            <w:rFonts w:ascii="Cambria Math" w:hAnsi="Cambria Math"/>
          </w:rPr>
          <m:t>3</m:t>
        </m:r>
      </m:oMath>
      <w:r>
        <w:t xml:space="preserve">, with Plane </w:t>
      </w:r>
      <m:oMath>
        <m:r>
          <w:rPr>
            <w:rFonts w:ascii="Cambria Math" w:hAnsi="Cambria Math"/>
          </w:rPr>
          <m:t>1</m:t>
        </m:r>
      </m:oMath>
      <w:r>
        <w:t xml:space="preserve"> intersecting both planes.</w:t>
      </w:r>
    </w:p>
    <w:p w14:paraId="10FB97EF" w14:textId="3CF5E2B7" w:rsidR="008D539C" w:rsidRDefault="008D539C">
      <w:pPr>
        <w:spacing w:after="0"/>
        <w:rPr>
          <w:rFonts w:cs="Times New Roman"/>
          <w:iCs/>
          <w:lang w:val="en-GB" w:eastAsia="en-AU"/>
        </w:rPr>
      </w:pPr>
      <w:r>
        <w:br w:type="page"/>
      </w:r>
    </w:p>
    <w:p w14:paraId="2C7EEE0C" w14:textId="77777777" w:rsidR="000677D1" w:rsidRPr="004169E3" w:rsidRDefault="000677D1" w:rsidP="000677D1">
      <w:pPr>
        <w:pStyle w:val="ArNormal"/>
        <w:rPr>
          <w:rFonts w:cs="Arial"/>
        </w:rPr>
      </w:pPr>
      <w:r w:rsidRPr="004169E3">
        <w:rPr>
          <w:rFonts w:cs="Arial"/>
          <w:i/>
          <w:noProof/>
          <w:sz w:val="36"/>
          <w:szCs w:val="36"/>
          <w:lang w:val="en-AU" w:eastAsia="en-AU"/>
        </w:rPr>
        <w:lastRenderedPageBreak/>
        <w:drawing>
          <wp:anchor distT="0" distB="0" distL="114300" distR="114300" simplePos="0" relativeHeight="251661312" behindDoc="0" locked="0" layoutInCell="1" allowOverlap="1" wp14:anchorId="2EB6FD99" wp14:editId="3C7245A8">
            <wp:simplePos x="0" y="0"/>
            <wp:positionH relativeFrom="column">
              <wp:posOffset>276860</wp:posOffset>
            </wp:positionH>
            <wp:positionV relativeFrom="paragraph">
              <wp:posOffset>81915</wp:posOffset>
            </wp:positionV>
            <wp:extent cx="1605280" cy="16795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S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F0E1D" w14:textId="77777777" w:rsidR="000677D1" w:rsidRPr="004169E3" w:rsidRDefault="000677D1" w:rsidP="000677D1">
      <w:pPr>
        <w:spacing w:after="0"/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>MATHEMATICS:</w:t>
      </w:r>
    </w:p>
    <w:p w14:paraId="514D3A83" w14:textId="77777777" w:rsidR="000677D1" w:rsidRPr="004169E3" w:rsidRDefault="000677D1" w:rsidP="000677D1">
      <w:pPr>
        <w:spacing w:after="0"/>
        <w:jc w:val="center"/>
        <w:rPr>
          <w:rFonts w:cs="Arial"/>
          <w:b/>
          <w:i/>
          <w:sz w:val="36"/>
          <w:szCs w:val="36"/>
        </w:rPr>
      </w:pPr>
      <w:r>
        <w:rPr>
          <w:rFonts w:cs="Arial"/>
          <w:b/>
          <w:sz w:val="36"/>
          <w:szCs w:val="36"/>
        </w:rPr>
        <w:t>SPECIALIST 3</w:t>
      </w:r>
      <w:r w:rsidRPr="004169E3">
        <w:rPr>
          <w:rFonts w:cs="Arial"/>
          <w:b/>
          <w:sz w:val="36"/>
          <w:szCs w:val="36"/>
        </w:rPr>
        <w:t xml:space="preserve"> &amp; </w:t>
      </w:r>
      <w:r>
        <w:rPr>
          <w:rFonts w:cs="Arial"/>
          <w:b/>
          <w:sz w:val="36"/>
          <w:szCs w:val="36"/>
        </w:rPr>
        <w:t>4</w:t>
      </w:r>
    </w:p>
    <w:p w14:paraId="1ACA947A" w14:textId="77777777" w:rsidR="000677D1" w:rsidRPr="004169E3" w:rsidRDefault="000677D1" w:rsidP="000677D1">
      <w:pPr>
        <w:spacing w:after="0"/>
        <w:jc w:val="center"/>
        <w:rPr>
          <w:rFonts w:cs="Arial"/>
          <w:b/>
          <w:i/>
          <w:sz w:val="36"/>
          <w:szCs w:val="36"/>
        </w:rPr>
      </w:pPr>
    </w:p>
    <w:p w14:paraId="68AEBA79" w14:textId="593B8398" w:rsidR="000677D1" w:rsidRPr="004169E3" w:rsidRDefault="000677D1" w:rsidP="000677D1">
      <w:pPr>
        <w:spacing w:after="0"/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>SEMESTER 1</w:t>
      </w:r>
      <w:r w:rsidRPr="004169E3">
        <w:rPr>
          <w:rFonts w:cs="Arial"/>
          <w:b/>
          <w:sz w:val="36"/>
          <w:szCs w:val="36"/>
        </w:rPr>
        <w:tab/>
        <w:t>201</w:t>
      </w:r>
      <w:r w:rsidR="005E339F">
        <w:rPr>
          <w:rFonts w:cs="Arial"/>
          <w:b/>
          <w:sz w:val="36"/>
          <w:szCs w:val="36"/>
        </w:rPr>
        <w:t>8</w:t>
      </w:r>
    </w:p>
    <w:p w14:paraId="1234AFF7" w14:textId="77777777" w:rsidR="000677D1" w:rsidRPr="004169E3" w:rsidRDefault="000677D1" w:rsidP="000677D1">
      <w:pPr>
        <w:spacing w:after="0"/>
        <w:jc w:val="center"/>
        <w:rPr>
          <w:rFonts w:cs="Arial"/>
          <w:b/>
          <w:i/>
          <w:sz w:val="36"/>
          <w:szCs w:val="36"/>
        </w:rPr>
      </w:pPr>
    </w:p>
    <w:p w14:paraId="0A4F61D0" w14:textId="77777777" w:rsidR="000677D1" w:rsidRPr="004169E3" w:rsidRDefault="000677D1" w:rsidP="000677D1">
      <w:pPr>
        <w:spacing w:after="0"/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>TEST 3</w:t>
      </w:r>
    </w:p>
    <w:p w14:paraId="22681C31" w14:textId="77777777" w:rsidR="000677D1" w:rsidRPr="004169E3" w:rsidRDefault="000677D1" w:rsidP="000677D1">
      <w:pPr>
        <w:spacing w:after="0"/>
        <w:jc w:val="center"/>
        <w:rPr>
          <w:rFonts w:cs="Arial"/>
          <w:b/>
          <w:sz w:val="28"/>
          <w:szCs w:val="28"/>
        </w:rPr>
      </w:pPr>
    </w:p>
    <w:p w14:paraId="0F0E3D0D" w14:textId="69B6E140" w:rsidR="000677D1" w:rsidRPr="004169E3" w:rsidRDefault="00181A73" w:rsidP="000677D1">
      <w:pPr>
        <w:spacing w:after="0"/>
        <w:jc w:val="center"/>
        <w:rPr>
          <w:rFonts w:cs="Arial"/>
          <w:i/>
          <w:sz w:val="36"/>
          <w:szCs w:val="36"/>
        </w:rPr>
      </w:pPr>
      <w:r>
        <w:rPr>
          <w:rFonts w:cs="Arial"/>
          <w:b/>
          <w:sz w:val="36"/>
          <w:szCs w:val="36"/>
        </w:rPr>
        <w:t>Calculator</w:t>
      </w:r>
      <w:r w:rsidR="000677D1" w:rsidRPr="004169E3">
        <w:rPr>
          <w:rFonts w:cs="Arial"/>
          <w:b/>
          <w:sz w:val="36"/>
          <w:szCs w:val="36"/>
        </w:rPr>
        <w:t xml:space="preserve"> </w:t>
      </w:r>
      <w:r w:rsidR="000677D1">
        <w:rPr>
          <w:rFonts w:cs="Arial"/>
          <w:b/>
          <w:sz w:val="36"/>
          <w:szCs w:val="36"/>
        </w:rPr>
        <w:t>Assumed</w:t>
      </w:r>
    </w:p>
    <w:p w14:paraId="3048C682" w14:textId="77777777" w:rsidR="000677D1" w:rsidRDefault="000677D1" w:rsidP="000677D1">
      <w:pPr>
        <w:pStyle w:val="ArNormal"/>
        <w:rPr>
          <w:rFonts w:cs="Arial"/>
        </w:rPr>
      </w:pPr>
    </w:p>
    <w:p w14:paraId="72F43833" w14:textId="7F2C6372" w:rsidR="000677D1" w:rsidRPr="004169E3" w:rsidRDefault="00C214B8" w:rsidP="000677D1">
      <w:pPr>
        <w:pStyle w:val="ArNormal"/>
        <w:rPr>
          <w:rFonts w:cs="Arial"/>
        </w:rPr>
      </w:pPr>
      <w:r>
        <w:rPr>
          <w:rFonts w:cs="Arial"/>
        </w:rPr>
        <w:t>Reading Time:  2</w:t>
      </w:r>
      <w:r w:rsidR="000677D1">
        <w:rPr>
          <w:rFonts w:cs="Arial"/>
        </w:rPr>
        <w:t xml:space="preserve"> minutes</w:t>
      </w:r>
    </w:p>
    <w:p w14:paraId="1E1CE79A" w14:textId="5C3D559B" w:rsidR="000677D1" w:rsidRPr="004169E3" w:rsidRDefault="00C214B8" w:rsidP="000677D1">
      <w:pPr>
        <w:pStyle w:val="ArNormal"/>
        <w:rPr>
          <w:rFonts w:cs="Arial"/>
        </w:rPr>
      </w:pPr>
      <w:r>
        <w:rPr>
          <w:rFonts w:cs="Arial"/>
        </w:rPr>
        <w:t>Time Allowed:  33</w:t>
      </w:r>
      <w:r w:rsidR="00A13FB2">
        <w:rPr>
          <w:rFonts w:cs="Arial"/>
        </w:rPr>
        <w:t xml:space="preserve"> minutes</w:t>
      </w:r>
      <w:r w:rsidR="00A13FB2">
        <w:rPr>
          <w:rFonts w:cs="Arial"/>
        </w:rPr>
        <w:tab/>
      </w:r>
      <w:r w:rsidR="00A13FB2">
        <w:rPr>
          <w:rFonts w:cs="Arial"/>
        </w:rPr>
        <w:tab/>
      </w:r>
      <w:r w:rsidR="00A13FB2">
        <w:rPr>
          <w:rFonts w:cs="Arial"/>
        </w:rPr>
        <w:tab/>
      </w:r>
      <w:r w:rsidR="00A13FB2">
        <w:rPr>
          <w:rFonts w:cs="Arial"/>
        </w:rPr>
        <w:tab/>
      </w:r>
      <w:r w:rsidR="00A13FB2">
        <w:rPr>
          <w:rFonts w:cs="Arial"/>
        </w:rPr>
        <w:tab/>
      </w:r>
      <w:r w:rsidR="00A13FB2">
        <w:rPr>
          <w:rFonts w:cs="Arial"/>
        </w:rPr>
        <w:tab/>
      </w:r>
      <w:r w:rsidR="00A13FB2">
        <w:rPr>
          <w:rFonts w:cs="Arial"/>
        </w:rPr>
        <w:tab/>
      </w:r>
      <w:r w:rsidR="00A13FB2">
        <w:rPr>
          <w:rFonts w:cs="Arial"/>
        </w:rPr>
        <w:tab/>
        <w:t xml:space="preserve">Total </w:t>
      </w:r>
      <w:r w:rsidR="00385414">
        <w:rPr>
          <w:rFonts w:cs="Arial"/>
        </w:rPr>
        <w:t>Marks:  31</w:t>
      </w:r>
    </w:p>
    <w:p w14:paraId="55EDC826" w14:textId="77777777" w:rsidR="000677D1" w:rsidRDefault="000677D1" w:rsidP="000677D1">
      <w:pPr>
        <w:pStyle w:val="ArNormal"/>
        <w:rPr>
          <w:rFonts w:cs="Arial"/>
        </w:rPr>
      </w:pPr>
    </w:p>
    <w:p w14:paraId="040BABCE" w14:textId="6E08EF1B" w:rsidR="000B6D27" w:rsidRDefault="000B6D27" w:rsidP="000B6D27">
      <w:pPr>
        <w:pStyle w:val="ArNormal"/>
      </w:pPr>
      <w:r>
        <w:rPr>
          <w:b/>
        </w:rPr>
        <w:t>4.</w:t>
      </w:r>
      <w:r w:rsidR="005D5BC7">
        <w:tab/>
        <w:t>[1, 1</w:t>
      </w:r>
      <w:r>
        <w:t>, 3, 3 marks]</w:t>
      </w:r>
    </w:p>
    <w:p w14:paraId="4ECAB0F0" w14:textId="77777777" w:rsidR="000B6D27" w:rsidRDefault="000B6D27" w:rsidP="000B6D27">
      <w:pPr>
        <w:pStyle w:val="ArNormal"/>
      </w:pPr>
    </w:p>
    <w:p w14:paraId="50F2BC61" w14:textId="77777777" w:rsidR="000B6D27" w:rsidRDefault="000B6D27" w:rsidP="000B6D27">
      <w:pPr>
        <w:pStyle w:val="ArNormal"/>
      </w:pPr>
      <w:r>
        <w:tab/>
        <w:t xml:space="preserve">Given the vectors 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t>, determine</w:t>
      </w:r>
    </w:p>
    <w:p w14:paraId="0B31C33D" w14:textId="77777777" w:rsidR="000B6D27" w:rsidRDefault="000B6D27" w:rsidP="000B6D27">
      <w:pPr>
        <w:pStyle w:val="ArNormal"/>
      </w:pPr>
    </w:p>
    <w:p w14:paraId="0F1BA127" w14:textId="77777777" w:rsidR="000B6D27" w:rsidRPr="004B56BB" w:rsidRDefault="000B6D27" w:rsidP="000B6D27">
      <w:pPr>
        <w:pStyle w:val="ArIndent2"/>
      </w:pPr>
      <w:r>
        <w:t>(a)</w:t>
      </w:r>
      <w:r>
        <w:tab/>
      </w:r>
      <w:proofErr w:type="gramStart"/>
      <w:r>
        <w:t>the</w:t>
      </w:r>
      <w:proofErr w:type="gramEnd"/>
      <w:r>
        <w:t xml:space="preserve"> angle between the two vectors, to the nearest degree,</w:t>
      </w:r>
    </w:p>
    <w:p w14:paraId="32020C2B" w14:textId="77777777" w:rsidR="000B6D27" w:rsidRDefault="000B6D27" w:rsidP="000B6D27">
      <w:pPr>
        <w:pStyle w:val="ArIndent2"/>
      </w:pPr>
    </w:p>
    <w:p w14:paraId="13998D8A" w14:textId="77777777" w:rsidR="000B6D27" w:rsidRDefault="000B6D27" w:rsidP="000B6D27">
      <w:pPr>
        <w:pStyle w:val="ArIndent2"/>
      </w:pPr>
    </w:p>
    <w:p w14:paraId="55B86FE2" w14:textId="77777777" w:rsidR="000B6D27" w:rsidRDefault="000B6D27" w:rsidP="000B6D27">
      <w:pPr>
        <w:pStyle w:val="ArIndent2"/>
      </w:pPr>
    </w:p>
    <w:p w14:paraId="04D7984A" w14:textId="77777777" w:rsidR="000B6D27" w:rsidRDefault="000B6D27" w:rsidP="000B6D27">
      <w:pPr>
        <w:pStyle w:val="ArIndent2"/>
      </w:pPr>
    </w:p>
    <w:p w14:paraId="5DFA085A" w14:textId="77777777" w:rsidR="000B6D27" w:rsidRDefault="000B6D27" w:rsidP="000B6D27">
      <w:pPr>
        <w:pStyle w:val="ArIndent2"/>
      </w:pPr>
      <w:r>
        <w:t>(b)</w:t>
      </w:r>
      <w:r>
        <w:tab/>
      </w:r>
      <w:proofErr w:type="gramStart"/>
      <w:r>
        <w:t>the</w:t>
      </w:r>
      <w:proofErr w:type="gramEnd"/>
      <w:r>
        <w:t xml:space="preserve"> angle, to the nearest degree, between vector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 xml:space="preserve"> and the </w:t>
      </w:r>
      <m:oMath>
        <m:r>
          <w:rPr>
            <w:rFonts w:ascii="Cambria Math" w:hAnsi="Cambria Math"/>
          </w:rPr>
          <m:t>y</m:t>
        </m:r>
      </m:oMath>
      <w:r>
        <w:t>-axis,</w:t>
      </w:r>
    </w:p>
    <w:p w14:paraId="5C1F4ABF" w14:textId="77777777" w:rsidR="000B6D27" w:rsidRDefault="000B6D27" w:rsidP="000B6D27">
      <w:pPr>
        <w:pStyle w:val="ArIndent2"/>
      </w:pPr>
    </w:p>
    <w:p w14:paraId="37836A5D" w14:textId="77777777" w:rsidR="000B6D27" w:rsidRDefault="000B6D27" w:rsidP="000B6D27">
      <w:pPr>
        <w:pStyle w:val="ArIndent2"/>
      </w:pPr>
    </w:p>
    <w:p w14:paraId="4794379E" w14:textId="77777777" w:rsidR="000B6D27" w:rsidRDefault="000B6D27" w:rsidP="000B6D27">
      <w:pPr>
        <w:pStyle w:val="ArIndent2"/>
      </w:pPr>
    </w:p>
    <w:p w14:paraId="1C268D54" w14:textId="77777777" w:rsidR="000B6D27" w:rsidRDefault="000B6D27" w:rsidP="000B6D27">
      <w:pPr>
        <w:pStyle w:val="ArIndent2"/>
      </w:pPr>
    </w:p>
    <w:p w14:paraId="0E089CB2" w14:textId="029D2E2D" w:rsidR="000B6D27" w:rsidRDefault="009D1A2B" w:rsidP="000B6D27">
      <w:pPr>
        <w:pStyle w:val="ArIndent2"/>
      </w:pPr>
      <w:r>
        <w:t>(c)</w:t>
      </w:r>
      <w:r>
        <w:tab/>
      </w:r>
      <w:proofErr w:type="gramStart"/>
      <w:r>
        <w:t>a</w:t>
      </w:r>
      <w:proofErr w:type="gramEnd"/>
      <w:r w:rsidR="000B6D27">
        <w:t xml:space="preserve"> vector </w:t>
      </w:r>
      <w:r>
        <w:t xml:space="preserve">of length </w:t>
      </w:r>
      <m:oMath>
        <m:r>
          <w:rPr>
            <w:rFonts w:ascii="Cambria Math" w:hAnsi="Cambria Math"/>
          </w:rPr>
          <m:t>12</m:t>
        </m:r>
      </m:oMath>
      <w:r>
        <w:t xml:space="preserve"> units </w:t>
      </w:r>
      <w:r w:rsidR="000B6D27">
        <w:t xml:space="preserve">in the direction 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q</m:t>
        </m:r>
      </m:oMath>
      <w:r w:rsidR="000B6D27">
        <w:t>,</w:t>
      </w:r>
    </w:p>
    <w:p w14:paraId="7B700F95" w14:textId="77777777" w:rsidR="000B6D27" w:rsidRDefault="000B6D27" w:rsidP="000B6D27">
      <w:pPr>
        <w:pStyle w:val="ArIndent2"/>
      </w:pPr>
    </w:p>
    <w:p w14:paraId="1512CCCE" w14:textId="77777777" w:rsidR="000B6D27" w:rsidRDefault="000B6D27" w:rsidP="000B6D27">
      <w:pPr>
        <w:pStyle w:val="ArIndent2"/>
      </w:pPr>
    </w:p>
    <w:p w14:paraId="0A479488" w14:textId="77777777" w:rsidR="000B6D27" w:rsidRDefault="000B6D27" w:rsidP="000B6D27">
      <w:pPr>
        <w:pStyle w:val="ArIndent2"/>
      </w:pPr>
    </w:p>
    <w:p w14:paraId="7719DB94" w14:textId="77777777" w:rsidR="000B6D27" w:rsidRDefault="000B6D27" w:rsidP="000B6D27">
      <w:pPr>
        <w:pStyle w:val="ArIndent2"/>
      </w:pPr>
    </w:p>
    <w:p w14:paraId="63012726" w14:textId="77777777" w:rsidR="009D1A2B" w:rsidRDefault="009D1A2B" w:rsidP="000B6D27">
      <w:pPr>
        <w:pStyle w:val="ArIndent2"/>
      </w:pPr>
    </w:p>
    <w:p w14:paraId="3E47BC7E" w14:textId="77777777" w:rsidR="009D1A2B" w:rsidRDefault="009D1A2B" w:rsidP="000B6D27">
      <w:pPr>
        <w:pStyle w:val="ArIndent2"/>
      </w:pPr>
    </w:p>
    <w:p w14:paraId="0D47B01D" w14:textId="77777777" w:rsidR="000B6D27" w:rsidRDefault="000B6D27" w:rsidP="000B6D27">
      <w:pPr>
        <w:pStyle w:val="ArIndent2"/>
      </w:pPr>
    </w:p>
    <w:p w14:paraId="123C01A2" w14:textId="77777777" w:rsidR="000B6D27" w:rsidRDefault="000B6D27" w:rsidP="000B6D27">
      <w:pPr>
        <w:pStyle w:val="ArIndent2"/>
      </w:pPr>
    </w:p>
    <w:p w14:paraId="23176710" w14:textId="77777777" w:rsidR="000B6D27" w:rsidRPr="000B6D27" w:rsidRDefault="000B6D27" w:rsidP="000B6D27">
      <w:pPr>
        <w:pStyle w:val="ArIndent2"/>
      </w:pPr>
      <w:r>
        <w:t>(d)</w:t>
      </w:r>
      <w:r>
        <w:tab/>
      </w:r>
      <w:proofErr w:type="gramStart"/>
      <w:r>
        <w:t>the</w:t>
      </w:r>
      <w:proofErr w:type="gramEnd"/>
      <w:r>
        <w:t xml:space="preserve"> exact area of the triangle formed by the vectors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>.</w:t>
      </w:r>
    </w:p>
    <w:p w14:paraId="53D9A807" w14:textId="77777777" w:rsidR="000B6D27" w:rsidRDefault="000B6D27" w:rsidP="000B6D27">
      <w:pPr>
        <w:spacing w:after="0"/>
        <w:rPr>
          <w:rFonts w:cs="Times New Roman"/>
          <w:iCs/>
          <w:lang w:val="en-GB"/>
        </w:rPr>
      </w:pPr>
    </w:p>
    <w:p w14:paraId="600FFEDD" w14:textId="77777777" w:rsidR="000B6D27" w:rsidRDefault="000B6D27" w:rsidP="000B6D27">
      <w:pPr>
        <w:spacing w:after="0"/>
        <w:rPr>
          <w:rFonts w:cs="Times New Roman"/>
          <w:iCs/>
          <w:lang w:val="en-GB"/>
        </w:rPr>
      </w:pPr>
    </w:p>
    <w:p w14:paraId="05D42F9E" w14:textId="77777777" w:rsidR="00DB5B1B" w:rsidRDefault="00DB5B1B" w:rsidP="000677D1">
      <w:pPr>
        <w:pStyle w:val="ArNormal"/>
        <w:rPr>
          <w:rFonts w:cs="Arial"/>
        </w:rPr>
      </w:pPr>
    </w:p>
    <w:p w14:paraId="383366EA" w14:textId="77777777" w:rsidR="00DB5B1B" w:rsidRDefault="00DB5B1B" w:rsidP="000677D1">
      <w:pPr>
        <w:pStyle w:val="ArNormal"/>
        <w:rPr>
          <w:rFonts w:cs="Arial"/>
        </w:rPr>
      </w:pPr>
    </w:p>
    <w:p w14:paraId="26FFE06C" w14:textId="77777777" w:rsidR="00DB5B1B" w:rsidRDefault="00DB5B1B" w:rsidP="000677D1">
      <w:pPr>
        <w:pStyle w:val="ArNormal"/>
        <w:rPr>
          <w:rFonts w:cs="Arial"/>
        </w:rPr>
      </w:pPr>
    </w:p>
    <w:p w14:paraId="415158AA" w14:textId="77777777" w:rsidR="00DB5B1B" w:rsidRDefault="00DB5B1B" w:rsidP="000677D1">
      <w:pPr>
        <w:pStyle w:val="ArNormal"/>
        <w:rPr>
          <w:rFonts w:cs="Arial"/>
        </w:rPr>
      </w:pPr>
    </w:p>
    <w:p w14:paraId="68C34BE5" w14:textId="77777777" w:rsidR="00DB5B1B" w:rsidRDefault="00DB5B1B" w:rsidP="000677D1">
      <w:pPr>
        <w:pStyle w:val="ArNormal"/>
        <w:rPr>
          <w:rFonts w:cs="Arial"/>
        </w:rPr>
      </w:pPr>
    </w:p>
    <w:p w14:paraId="27437DBD" w14:textId="77777777" w:rsidR="00DB5B1B" w:rsidRPr="004169E3" w:rsidRDefault="00DB5B1B" w:rsidP="000677D1">
      <w:pPr>
        <w:pStyle w:val="ArNormal"/>
        <w:rPr>
          <w:rFonts w:cs="Arial"/>
        </w:rPr>
      </w:pPr>
    </w:p>
    <w:p w14:paraId="7D597E65" w14:textId="77777777" w:rsidR="00DB5B1B" w:rsidRDefault="00DB5B1B">
      <w:pPr>
        <w:spacing w:after="0"/>
        <w:rPr>
          <w:rFonts w:cs="Times New Roman"/>
          <w:b/>
          <w:iCs/>
          <w:lang w:val="en-GB"/>
        </w:rPr>
      </w:pPr>
      <w:r>
        <w:rPr>
          <w:b/>
        </w:rPr>
        <w:br w:type="page"/>
      </w:r>
    </w:p>
    <w:p w14:paraId="4CDD1D1F" w14:textId="62BCD3E2" w:rsidR="00FA09FE" w:rsidRDefault="001F0F7A" w:rsidP="00FA09FE">
      <w:pPr>
        <w:spacing w:after="0"/>
      </w:pPr>
      <w:r>
        <w:rPr>
          <w:b/>
        </w:rPr>
        <w:lastRenderedPageBreak/>
        <w:t>5.</w:t>
      </w:r>
      <w:r w:rsidR="00FA09FE">
        <w:tab/>
        <w:t>[3, 3 marks]</w:t>
      </w:r>
    </w:p>
    <w:p w14:paraId="59B30E78" w14:textId="77777777" w:rsidR="00FA09FE" w:rsidRDefault="00FA09FE" w:rsidP="00FA09FE">
      <w:pPr>
        <w:pStyle w:val="ArIndent1"/>
      </w:pPr>
    </w:p>
    <w:p w14:paraId="453EF420" w14:textId="77777777" w:rsidR="00FA09FE" w:rsidRDefault="00FA09FE" w:rsidP="00FA09FE">
      <w:pPr>
        <w:pStyle w:val="ArIndent1"/>
      </w:pPr>
      <w:r>
        <w:tab/>
        <w:t xml:space="preserve">A particle travels according to the </w:t>
      </w:r>
      <w:proofErr w:type="gramStart"/>
      <w:r>
        <w:t xml:space="preserve">equation </w:t>
      </w:r>
      <w:proofErr w:type="gramEnd"/>
      <m:oMath>
        <m:r>
          <m:rPr>
            <m:sty m:val="bi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+(2-3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)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t>.</w:t>
      </w:r>
    </w:p>
    <w:p w14:paraId="1B2843FF" w14:textId="77777777" w:rsidR="00FA09FE" w:rsidRDefault="00FA09FE" w:rsidP="00FA09FE">
      <w:pPr>
        <w:pStyle w:val="ArIndent2"/>
      </w:pPr>
    </w:p>
    <w:p w14:paraId="72C55557" w14:textId="77777777" w:rsidR="00FA09FE" w:rsidRDefault="00FA09FE" w:rsidP="00FA09FE">
      <w:pPr>
        <w:pStyle w:val="ArIndent2"/>
      </w:pPr>
      <w:r>
        <w:t>(a)</w:t>
      </w:r>
      <w:r>
        <w:tab/>
        <w:t>State the Cartesian equation of the path of the particle.</w:t>
      </w:r>
    </w:p>
    <w:p w14:paraId="1767E44B" w14:textId="77777777" w:rsidR="00FA09FE" w:rsidRDefault="00FA09FE" w:rsidP="00FA09FE">
      <w:pPr>
        <w:pStyle w:val="ArIndent2"/>
      </w:pPr>
    </w:p>
    <w:p w14:paraId="07ADC420" w14:textId="77777777" w:rsidR="00FA09FE" w:rsidRDefault="00FA09FE" w:rsidP="00FA09FE">
      <w:pPr>
        <w:pStyle w:val="ArIndent2"/>
      </w:pPr>
    </w:p>
    <w:p w14:paraId="3049BFEA" w14:textId="77777777" w:rsidR="00FA09FE" w:rsidRDefault="00FA09FE" w:rsidP="00FA09FE">
      <w:pPr>
        <w:pStyle w:val="ArIndent2"/>
      </w:pPr>
    </w:p>
    <w:p w14:paraId="18544801" w14:textId="77777777" w:rsidR="00FA09FE" w:rsidRDefault="00FA09FE" w:rsidP="00FA09FE">
      <w:pPr>
        <w:pStyle w:val="ArIndent2"/>
      </w:pPr>
    </w:p>
    <w:p w14:paraId="745B1997" w14:textId="77777777" w:rsidR="00FA09FE" w:rsidRDefault="00FA09FE" w:rsidP="00FA09FE">
      <w:pPr>
        <w:pStyle w:val="ArIndent2"/>
      </w:pPr>
    </w:p>
    <w:p w14:paraId="65F19DC7" w14:textId="77777777" w:rsidR="00FA09FE" w:rsidRDefault="00FA09FE" w:rsidP="00FA09FE">
      <w:pPr>
        <w:pStyle w:val="ArIndent2"/>
      </w:pPr>
    </w:p>
    <w:p w14:paraId="013ED91A" w14:textId="77777777" w:rsidR="00FA09FE" w:rsidRDefault="00FA09FE" w:rsidP="00FA09FE">
      <w:pPr>
        <w:pStyle w:val="ArIndent2"/>
      </w:pPr>
    </w:p>
    <w:p w14:paraId="6116F687" w14:textId="77777777" w:rsidR="009D1A2B" w:rsidRDefault="009D1A2B" w:rsidP="00FA09FE">
      <w:pPr>
        <w:pStyle w:val="ArIndent2"/>
      </w:pPr>
    </w:p>
    <w:p w14:paraId="48FC8131" w14:textId="77777777" w:rsidR="009D1A2B" w:rsidRDefault="009D1A2B" w:rsidP="00FA09FE">
      <w:pPr>
        <w:pStyle w:val="ArIndent2"/>
      </w:pPr>
    </w:p>
    <w:p w14:paraId="19F52113" w14:textId="77777777" w:rsidR="009D1A2B" w:rsidRDefault="009D1A2B" w:rsidP="00FA09FE">
      <w:pPr>
        <w:pStyle w:val="ArIndent2"/>
      </w:pPr>
    </w:p>
    <w:p w14:paraId="631B6CF2" w14:textId="77777777" w:rsidR="00FA09FE" w:rsidRDefault="00FA09FE" w:rsidP="00FA09FE">
      <w:pPr>
        <w:pStyle w:val="ArIndent2"/>
      </w:pPr>
    </w:p>
    <w:p w14:paraId="2E2F6A17" w14:textId="77777777" w:rsidR="00FA09FE" w:rsidRDefault="00FA09FE" w:rsidP="00FA09FE">
      <w:pPr>
        <w:pStyle w:val="ArIndent2"/>
      </w:pPr>
    </w:p>
    <w:p w14:paraId="6C05C20E" w14:textId="011980AA" w:rsidR="00FA09FE" w:rsidRDefault="00FA09FE" w:rsidP="00FA09FE">
      <w:pPr>
        <w:pStyle w:val="ArIndent2"/>
      </w:pPr>
    </w:p>
    <w:p w14:paraId="33F27ACA" w14:textId="77777777" w:rsidR="00FA09FE" w:rsidRDefault="00FA09FE" w:rsidP="00FA09FE">
      <w:pPr>
        <w:pStyle w:val="ArIndent2"/>
      </w:pPr>
      <w:r>
        <w:t>(b)</w:t>
      </w:r>
      <w:r>
        <w:tab/>
        <w:t xml:space="preserve">Sketch the path of the particle for </w:t>
      </w:r>
      <m:oMath>
        <m:r>
          <w:rPr>
            <w:rFonts w:ascii="Cambria Math" w:hAnsi="Cambria Math"/>
          </w:rPr>
          <m:t>0≤t≤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on the axes below.</w:t>
      </w:r>
    </w:p>
    <w:p w14:paraId="76B9B331" w14:textId="50CBFA1A" w:rsidR="00FA09FE" w:rsidRPr="00FA09FE" w:rsidRDefault="00FA09FE">
      <w:pPr>
        <w:spacing w:after="0"/>
      </w:pPr>
      <w:r>
        <w:rPr>
          <w:b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06A06505" wp14:editId="4E37E153">
            <wp:simplePos x="0" y="0"/>
            <wp:positionH relativeFrom="column">
              <wp:posOffset>812800</wp:posOffset>
            </wp:positionH>
            <wp:positionV relativeFrom="paragraph">
              <wp:posOffset>42545</wp:posOffset>
            </wp:positionV>
            <wp:extent cx="4872355" cy="3813810"/>
            <wp:effectExtent l="0" t="0" r="0" b="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C5E8E" w14:textId="77777777" w:rsidR="00FA09FE" w:rsidRDefault="00FA09FE">
      <w:pPr>
        <w:spacing w:after="0"/>
        <w:rPr>
          <w:b/>
        </w:rPr>
      </w:pPr>
    </w:p>
    <w:p w14:paraId="54643BE3" w14:textId="04C1A7A6" w:rsidR="0064194F" w:rsidRDefault="0064194F">
      <w:pPr>
        <w:spacing w:after="0"/>
        <w:rPr>
          <w:b/>
        </w:rPr>
      </w:pPr>
      <w:r>
        <w:rPr>
          <w:b/>
        </w:rPr>
        <w:br w:type="page"/>
      </w:r>
    </w:p>
    <w:p w14:paraId="5A420195" w14:textId="6DB4D37C" w:rsidR="0064194F" w:rsidRDefault="0064194F" w:rsidP="0064194F">
      <w:pPr>
        <w:pStyle w:val="ArIndent1"/>
      </w:pPr>
      <w:r>
        <w:rPr>
          <w:b/>
        </w:rPr>
        <w:lastRenderedPageBreak/>
        <w:t>6.</w:t>
      </w:r>
      <w:r w:rsidR="006C7153">
        <w:tab/>
        <w:t>[1, 5</w:t>
      </w:r>
      <w:r>
        <w:t>, 2 marks]</w:t>
      </w:r>
    </w:p>
    <w:p w14:paraId="3143A771" w14:textId="77777777" w:rsidR="0064194F" w:rsidRDefault="0064194F" w:rsidP="0064194F">
      <w:pPr>
        <w:pStyle w:val="ArIndent1"/>
      </w:pPr>
    </w:p>
    <w:p w14:paraId="0B7B6CA0" w14:textId="2BF3B2D9" w:rsidR="0064194F" w:rsidRDefault="0064194F" w:rsidP="0064194F">
      <w:pPr>
        <w:pStyle w:val="ArIndent1"/>
      </w:pPr>
      <w:r>
        <w:tab/>
        <w:t xml:space="preserve">A plane has Cartesian equation </w:t>
      </w:r>
      <m:oMath>
        <m:r>
          <w:rPr>
            <w:rFonts w:ascii="Cambria Math" w:hAnsi="Cambria Math"/>
          </w:rPr>
          <m:t>5x+3y-z=7</m:t>
        </m:r>
      </m:oMath>
      <w:r>
        <w:t>.</w:t>
      </w:r>
    </w:p>
    <w:p w14:paraId="1902F00C" w14:textId="77777777" w:rsidR="0064194F" w:rsidRDefault="0064194F" w:rsidP="0064194F">
      <w:pPr>
        <w:pStyle w:val="ArIndent1"/>
      </w:pPr>
    </w:p>
    <w:p w14:paraId="20BFBF7F" w14:textId="77777777" w:rsidR="0064194F" w:rsidRDefault="0064194F" w:rsidP="0064194F">
      <w:pPr>
        <w:pStyle w:val="ArIndent2"/>
      </w:pPr>
      <w:r>
        <w:t>(a)</w:t>
      </w:r>
      <w:r>
        <w:tab/>
        <w:t>Determine the normal equation for the plane.</w:t>
      </w:r>
    </w:p>
    <w:p w14:paraId="77223B62" w14:textId="77777777" w:rsidR="0064194F" w:rsidRDefault="0064194F" w:rsidP="0064194F">
      <w:pPr>
        <w:pStyle w:val="ArIndent2"/>
      </w:pPr>
    </w:p>
    <w:p w14:paraId="774D0D0B" w14:textId="77777777" w:rsidR="0064194F" w:rsidRDefault="0064194F" w:rsidP="0064194F">
      <w:pPr>
        <w:pStyle w:val="ArIndent2"/>
      </w:pPr>
    </w:p>
    <w:p w14:paraId="61FA554E" w14:textId="77777777" w:rsidR="0064194F" w:rsidRDefault="0064194F" w:rsidP="0064194F">
      <w:pPr>
        <w:pStyle w:val="ArIndent2"/>
      </w:pPr>
    </w:p>
    <w:p w14:paraId="5BA78A58" w14:textId="77777777" w:rsidR="0064194F" w:rsidRDefault="0064194F" w:rsidP="0064194F">
      <w:pPr>
        <w:pStyle w:val="ArIndent2"/>
      </w:pPr>
    </w:p>
    <w:p w14:paraId="45733938" w14:textId="77777777" w:rsidR="0064194F" w:rsidRDefault="0064194F" w:rsidP="0064194F">
      <w:pPr>
        <w:pStyle w:val="ArIndent2"/>
      </w:pPr>
    </w:p>
    <w:p w14:paraId="7066FEB8" w14:textId="77777777" w:rsidR="0064194F" w:rsidRDefault="0064194F" w:rsidP="0064194F">
      <w:pPr>
        <w:pStyle w:val="ArIndent2"/>
      </w:pPr>
    </w:p>
    <w:p w14:paraId="4D221ECD" w14:textId="7050739B" w:rsidR="006C7153" w:rsidRDefault="006C7153" w:rsidP="0064194F">
      <w:pPr>
        <w:pStyle w:val="ArIndent2"/>
      </w:pPr>
      <w:r>
        <w:t xml:space="preserve">A sphere has equation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-3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+6</m:t>
            </m:r>
            <m:r>
              <m:rPr>
                <m:sty m:val="bi"/>
              </m:rP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+2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=7</m:t>
        </m:r>
      </m:oMath>
      <w:r>
        <w:t>.</w:t>
      </w:r>
    </w:p>
    <w:p w14:paraId="310487E6" w14:textId="77777777" w:rsidR="006C7153" w:rsidRDefault="006C7153" w:rsidP="0064194F">
      <w:pPr>
        <w:pStyle w:val="ArIndent2"/>
      </w:pPr>
    </w:p>
    <w:p w14:paraId="3A46CFD5" w14:textId="56AB848E" w:rsidR="0064194F" w:rsidRDefault="0064194F" w:rsidP="0064194F">
      <w:pPr>
        <w:pStyle w:val="ArIndent2"/>
      </w:pPr>
      <w:r>
        <w:t>(b)</w:t>
      </w:r>
      <w:r>
        <w:tab/>
        <w:t xml:space="preserve">Determine the exact distance </w:t>
      </w:r>
      <w:r w:rsidR="00123861">
        <w:t>from the pl</w:t>
      </w:r>
      <w:r w:rsidR="006C7153">
        <w:t>ane to the centre of the sphere.</w:t>
      </w:r>
    </w:p>
    <w:p w14:paraId="499FE2F0" w14:textId="77777777" w:rsidR="0064194F" w:rsidRDefault="0064194F" w:rsidP="0064194F">
      <w:pPr>
        <w:pStyle w:val="ArIndent2"/>
      </w:pPr>
    </w:p>
    <w:p w14:paraId="15D1F2BF" w14:textId="77777777" w:rsidR="0064194F" w:rsidRDefault="0064194F" w:rsidP="0064194F">
      <w:pPr>
        <w:pStyle w:val="ArIndent2"/>
      </w:pPr>
    </w:p>
    <w:p w14:paraId="325A4FE5" w14:textId="77777777" w:rsidR="0064194F" w:rsidRDefault="0064194F" w:rsidP="0064194F">
      <w:pPr>
        <w:pStyle w:val="ArIndent2"/>
      </w:pPr>
    </w:p>
    <w:p w14:paraId="4DB7DB1C" w14:textId="77777777" w:rsidR="0064194F" w:rsidRDefault="0064194F" w:rsidP="0064194F">
      <w:pPr>
        <w:pStyle w:val="ArIndent2"/>
      </w:pPr>
    </w:p>
    <w:p w14:paraId="215D8FA0" w14:textId="77777777" w:rsidR="0064194F" w:rsidRDefault="0064194F" w:rsidP="0064194F">
      <w:pPr>
        <w:pStyle w:val="ArIndent2"/>
      </w:pPr>
    </w:p>
    <w:p w14:paraId="1D5BA76C" w14:textId="77777777" w:rsidR="0064194F" w:rsidRDefault="0064194F" w:rsidP="0064194F">
      <w:pPr>
        <w:pStyle w:val="ArIndent2"/>
      </w:pPr>
    </w:p>
    <w:p w14:paraId="603299D9" w14:textId="77777777" w:rsidR="0064194F" w:rsidRDefault="0064194F" w:rsidP="0064194F">
      <w:pPr>
        <w:pStyle w:val="ArIndent2"/>
      </w:pPr>
    </w:p>
    <w:p w14:paraId="1044FBD7" w14:textId="77777777" w:rsidR="0064194F" w:rsidRDefault="0064194F" w:rsidP="0064194F">
      <w:pPr>
        <w:pStyle w:val="ArIndent2"/>
      </w:pPr>
    </w:p>
    <w:p w14:paraId="417E310F" w14:textId="77777777" w:rsidR="0064194F" w:rsidRDefault="0064194F" w:rsidP="0064194F">
      <w:pPr>
        <w:pStyle w:val="ArIndent2"/>
      </w:pPr>
    </w:p>
    <w:p w14:paraId="212CF101" w14:textId="77777777" w:rsidR="0064194F" w:rsidRDefault="0064194F" w:rsidP="0064194F">
      <w:pPr>
        <w:pStyle w:val="ArIndent2"/>
      </w:pPr>
    </w:p>
    <w:p w14:paraId="5426840F" w14:textId="77777777" w:rsidR="0064194F" w:rsidRDefault="0064194F" w:rsidP="0064194F">
      <w:pPr>
        <w:pStyle w:val="ArIndent2"/>
      </w:pPr>
    </w:p>
    <w:p w14:paraId="64A52557" w14:textId="77777777" w:rsidR="0064194F" w:rsidRDefault="0064194F" w:rsidP="0064194F">
      <w:pPr>
        <w:pStyle w:val="ArIndent2"/>
      </w:pPr>
    </w:p>
    <w:p w14:paraId="2E96580B" w14:textId="77777777" w:rsidR="0064194F" w:rsidRDefault="0064194F" w:rsidP="0064194F">
      <w:pPr>
        <w:pStyle w:val="ArIndent2"/>
      </w:pPr>
    </w:p>
    <w:p w14:paraId="58BC64E1" w14:textId="77777777" w:rsidR="0064194F" w:rsidRDefault="0064194F" w:rsidP="0064194F">
      <w:pPr>
        <w:pStyle w:val="ArIndent2"/>
      </w:pPr>
    </w:p>
    <w:p w14:paraId="4E76DF22" w14:textId="77777777" w:rsidR="0064194F" w:rsidRDefault="0064194F" w:rsidP="0064194F">
      <w:pPr>
        <w:pStyle w:val="ArIndent2"/>
      </w:pPr>
    </w:p>
    <w:p w14:paraId="415AFB8F" w14:textId="77777777" w:rsidR="0064194F" w:rsidRDefault="0064194F" w:rsidP="0064194F">
      <w:pPr>
        <w:pStyle w:val="ArIndent2"/>
      </w:pPr>
    </w:p>
    <w:p w14:paraId="5A717F7B" w14:textId="77777777" w:rsidR="0064194F" w:rsidRDefault="0064194F" w:rsidP="0064194F">
      <w:pPr>
        <w:pStyle w:val="ArIndent2"/>
      </w:pPr>
    </w:p>
    <w:p w14:paraId="4F5B133B" w14:textId="77777777" w:rsidR="001137E7" w:rsidRDefault="001137E7" w:rsidP="0064194F">
      <w:pPr>
        <w:pStyle w:val="ArIndent2"/>
      </w:pPr>
    </w:p>
    <w:p w14:paraId="73FDA7B4" w14:textId="77777777" w:rsidR="001137E7" w:rsidRDefault="001137E7" w:rsidP="0064194F">
      <w:pPr>
        <w:pStyle w:val="ArIndent2"/>
      </w:pPr>
    </w:p>
    <w:p w14:paraId="6517AC75" w14:textId="77777777" w:rsidR="001137E7" w:rsidRDefault="001137E7" w:rsidP="0064194F">
      <w:pPr>
        <w:pStyle w:val="ArIndent2"/>
      </w:pPr>
    </w:p>
    <w:p w14:paraId="583FFF4F" w14:textId="77777777" w:rsidR="001137E7" w:rsidRDefault="001137E7" w:rsidP="0064194F">
      <w:pPr>
        <w:pStyle w:val="ArIndent2"/>
      </w:pPr>
    </w:p>
    <w:p w14:paraId="4F34660D" w14:textId="77777777" w:rsidR="0064194F" w:rsidRDefault="0064194F" w:rsidP="0064194F">
      <w:pPr>
        <w:pStyle w:val="ArIndent2"/>
      </w:pPr>
    </w:p>
    <w:p w14:paraId="283BEECB" w14:textId="77777777" w:rsidR="0064194F" w:rsidRDefault="0064194F" w:rsidP="0064194F">
      <w:pPr>
        <w:pStyle w:val="ArIndent2"/>
      </w:pPr>
    </w:p>
    <w:p w14:paraId="1E44B512" w14:textId="77777777" w:rsidR="0064194F" w:rsidRDefault="0064194F" w:rsidP="0064194F">
      <w:pPr>
        <w:pStyle w:val="ArIndent2"/>
      </w:pPr>
    </w:p>
    <w:p w14:paraId="4CE3266A" w14:textId="77777777" w:rsidR="0064194F" w:rsidRDefault="0064194F" w:rsidP="0064194F">
      <w:pPr>
        <w:pStyle w:val="ArIndent2"/>
      </w:pPr>
    </w:p>
    <w:p w14:paraId="41459729" w14:textId="77777777" w:rsidR="0064194F" w:rsidRDefault="0064194F" w:rsidP="0064194F">
      <w:pPr>
        <w:pStyle w:val="ArIndent2"/>
      </w:pPr>
    </w:p>
    <w:p w14:paraId="25C4D3E4" w14:textId="5D7A2A4C" w:rsidR="0064194F" w:rsidRPr="00CE20CF" w:rsidRDefault="0064194F" w:rsidP="0064194F">
      <w:pPr>
        <w:pStyle w:val="ArIndent2"/>
      </w:pPr>
      <w:r>
        <w:t>(c)</w:t>
      </w:r>
      <w:r>
        <w:tab/>
        <w:t>Determine the Cartesian equation of a second plane that is parallel to the pla</w:t>
      </w:r>
      <w:r w:rsidR="00093230">
        <w:t>ne above, and contains the centre of the sphere</w:t>
      </w:r>
      <w:r>
        <w:t>.</w:t>
      </w:r>
    </w:p>
    <w:p w14:paraId="14494753" w14:textId="77777777" w:rsidR="00FA09FE" w:rsidRDefault="00FA09FE">
      <w:pPr>
        <w:spacing w:after="0"/>
        <w:rPr>
          <w:b/>
        </w:rPr>
      </w:pPr>
    </w:p>
    <w:p w14:paraId="19CB5B01" w14:textId="2BD541B7" w:rsidR="001F0F7A" w:rsidRDefault="001F0F7A">
      <w:pPr>
        <w:spacing w:after="0"/>
        <w:rPr>
          <w:rFonts w:cs="Times New Roman"/>
          <w:b/>
          <w:iCs/>
          <w:lang w:val="en-GB"/>
        </w:rPr>
      </w:pPr>
      <w:r>
        <w:rPr>
          <w:b/>
        </w:rPr>
        <w:br w:type="page"/>
      </w:r>
    </w:p>
    <w:p w14:paraId="43EC3BCB" w14:textId="7513962D" w:rsidR="000B6D27" w:rsidRDefault="000B6D27" w:rsidP="000B6D27">
      <w:pPr>
        <w:pStyle w:val="ArNormal"/>
        <w:rPr>
          <w:rFonts w:cs="Arial"/>
        </w:rPr>
      </w:pPr>
      <w:r>
        <w:rPr>
          <w:rFonts w:cs="Arial"/>
          <w:b/>
        </w:rPr>
        <w:lastRenderedPageBreak/>
        <w:t>7.</w:t>
      </w:r>
      <w:r w:rsidR="00385414">
        <w:rPr>
          <w:rFonts w:cs="Arial"/>
        </w:rPr>
        <w:tab/>
        <w:t>[5</w:t>
      </w:r>
      <w:r>
        <w:rPr>
          <w:rFonts w:cs="Arial"/>
        </w:rPr>
        <w:t>, 4 marks]</w:t>
      </w:r>
    </w:p>
    <w:p w14:paraId="58BEAD2B" w14:textId="77777777" w:rsidR="000B6D27" w:rsidRDefault="000B6D27" w:rsidP="000B6D27">
      <w:pPr>
        <w:pStyle w:val="ArNormal"/>
        <w:rPr>
          <w:rFonts w:cs="Arial"/>
        </w:rPr>
      </w:pPr>
    </w:p>
    <w:p w14:paraId="26061CF8" w14:textId="77777777" w:rsidR="000B6D27" w:rsidRDefault="000B6D27" w:rsidP="000B6D27">
      <w:pPr>
        <w:pStyle w:val="ArNormal"/>
        <w:rPr>
          <w:rFonts w:cs="Arial"/>
        </w:rPr>
      </w:pPr>
      <w:r>
        <w:rPr>
          <w:rFonts w:cs="Arial"/>
        </w:rPr>
        <w:tab/>
        <w:t xml:space="preserve">A sphere has the vector equation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r</m:t>
            </m:r>
            <m:r>
              <w:rPr>
                <w:rFonts w:ascii="Cambria Math" w:hAnsi="Cambria Math" w:cs="Arial"/>
              </w:rPr>
              <m:t>-(4</m:t>
            </m:r>
            <m:r>
              <m:rPr>
                <m:sty m:val="bi"/>
              </m:rPr>
              <w:rPr>
                <w:rFonts w:ascii="Cambria Math" w:hAnsi="Cambria Math" w:cs="Arial"/>
              </w:rPr>
              <m:t>i</m:t>
            </m:r>
            <m:r>
              <w:rPr>
                <w:rFonts w:ascii="Cambria Math" w:hAnsi="Cambria Math" w:cs="Arial"/>
              </w:rPr>
              <m:t>+3</m:t>
            </m:r>
            <m:r>
              <m:rPr>
                <m:sty m:val="bi"/>
              </m:rPr>
              <w:rPr>
                <w:rFonts w:ascii="Cambria Math" w:hAnsi="Cambria Math" w:cs="Arial"/>
              </w:rPr>
              <m:t>j</m:t>
            </m:r>
            <m:r>
              <w:rPr>
                <w:rFonts w:ascii="Cambria Math" w:hAnsi="Cambria Math" w:cs="Arial"/>
              </w:rPr>
              <m:t>+</m:t>
            </m:r>
            <m:r>
              <m:rPr>
                <m:sty m:val="bi"/>
              </m:rPr>
              <w:rPr>
                <w:rFonts w:ascii="Cambria Math" w:hAnsi="Cambria Math" w:cs="Arial"/>
              </w:rPr>
              <m:t>k</m:t>
            </m:r>
            <m:r>
              <w:rPr>
                <w:rFonts w:ascii="Cambria Math" w:hAnsi="Cambria Math" w:cs="Arial"/>
              </w:rPr>
              <m:t>)</m:t>
            </m:r>
          </m:e>
        </m:d>
        <m: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83</m:t>
            </m:r>
          </m:e>
        </m:rad>
      </m:oMath>
      <w:r>
        <w:rPr>
          <w:rFonts w:cs="Arial"/>
        </w:rPr>
        <w:t>.</w:t>
      </w:r>
    </w:p>
    <w:p w14:paraId="53922179" w14:textId="77777777" w:rsidR="000B6D27" w:rsidRDefault="000B6D27" w:rsidP="000B6D27">
      <w:pPr>
        <w:pStyle w:val="ArNormal"/>
        <w:rPr>
          <w:rFonts w:cs="Arial"/>
        </w:rPr>
      </w:pPr>
    </w:p>
    <w:p w14:paraId="281AEE75" w14:textId="77777777" w:rsidR="000B6D27" w:rsidRDefault="000B6D27" w:rsidP="000B6D27">
      <w:pPr>
        <w:pStyle w:val="ArIndent2"/>
      </w:pPr>
      <w:r>
        <w:t>(a)</w:t>
      </w:r>
      <w:r>
        <w:tab/>
        <w:t xml:space="preserve">Determine the coordinates of the points,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where the line given by the equation </w:t>
      </w:r>
    </w:p>
    <w:p w14:paraId="2C3ACDA1" w14:textId="77777777" w:rsidR="000B6D27" w:rsidRDefault="000B6D27" w:rsidP="000B6D27">
      <w:pPr>
        <w:pStyle w:val="ArIndent2"/>
      </w:pPr>
      <w:r>
        <w:rPr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λ-4</m:t>
            </m:r>
          </m:e>
        </m:d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2λ-12</m:t>
            </m:r>
          </m:e>
        </m:d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2λ-16</m:t>
            </m:r>
          </m:e>
        </m:d>
        <m:r>
          <m:rPr>
            <m:sty m:val="bi"/>
          </m:rPr>
          <w:rPr>
            <w:rFonts w:ascii="Cambria Math" w:hAnsi="Cambria Math"/>
          </w:rPr>
          <m:t>k</m:t>
        </m:r>
      </m:oMath>
      <w:r>
        <w:t xml:space="preserve"> </w:t>
      </w:r>
      <w:proofErr w:type="gramStart"/>
      <w:r>
        <w:t>intersects</w:t>
      </w:r>
      <w:proofErr w:type="gramEnd"/>
      <w:r>
        <w:t xml:space="preserve"> the sphere.</w:t>
      </w:r>
    </w:p>
    <w:p w14:paraId="66EF6C22" w14:textId="77777777" w:rsidR="000B6D27" w:rsidRDefault="000B6D27" w:rsidP="000B6D27">
      <w:pPr>
        <w:pStyle w:val="ArIndent2"/>
      </w:pPr>
    </w:p>
    <w:p w14:paraId="0A143B9B" w14:textId="77777777" w:rsidR="000B6D27" w:rsidRDefault="000B6D27" w:rsidP="000B6D27">
      <w:pPr>
        <w:pStyle w:val="ArIndent2"/>
      </w:pPr>
    </w:p>
    <w:p w14:paraId="453F6853" w14:textId="77777777" w:rsidR="000B6D27" w:rsidRDefault="000B6D27" w:rsidP="000B6D27">
      <w:pPr>
        <w:pStyle w:val="ArIndent2"/>
      </w:pPr>
    </w:p>
    <w:p w14:paraId="2C9208C7" w14:textId="77777777" w:rsidR="000B6D27" w:rsidRDefault="000B6D27" w:rsidP="000B6D27">
      <w:pPr>
        <w:pStyle w:val="ArIndent2"/>
      </w:pPr>
    </w:p>
    <w:p w14:paraId="79677ED9" w14:textId="77777777" w:rsidR="000B6D27" w:rsidRDefault="000B6D27" w:rsidP="000B6D27">
      <w:pPr>
        <w:pStyle w:val="ArIndent2"/>
      </w:pPr>
    </w:p>
    <w:p w14:paraId="127A52C1" w14:textId="77777777" w:rsidR="000B6D27" w:rsidRDefault="000B6D27" w:rsidP="000B6D27">
      <w:pPr>
        <w:pStyle w:val="ArIndent2"/>
      </w:pPr>
    </w:p>
    <w:p w14:paraId="79C57CC4" w14:textId="77777777" w:rsidR="000B6D27" w:rsidRDefault="000B6D27" w:rsidP="000B6D27">
      <w:pPr>
        <w:pStyle w:val="ArIndent2"/>
      </w:pPr>
    </w:p>
    <w:p w14:paraId="5F586B4F" w14:textId="77777777" w:rsidR="00D37A5F" w:rsidRDefault="00D37A5F" w:rsidP="000B6D27">
      <w:pPr>
        <w:pStyle w:val="ArIndent2"/>
      </w:pPr>
    </w:p>
    <w:p w14:paraId="5E1999E0" w14:textId="77777777" w:rsidR="00D37A5F" w:rsidRDefault="00D37A5F" w:rsidP="000B6D27">
      <w:pPr>
        <w:pStyle w:val="ArIndent2"/>
      </w:pPr>
    </w:p>
    <w:p w14:paraId="173120F6" w14:textId="77777777" w:rsidR="00D37A5F" w:rsidRDefault="00D37A5F" w:rsidP="000B6D27">
      <w:pPr>
        <w:pStyle w:val="ArIndent2"/>
      </w:pPr>
    </w:p>
    <w:p w14:paraId="52CA3723" w14:textId="77777777" w:rsidR="00D37A5F" w:rsidRDefault="00D37A5F" w:rsidP="000B6D27">
      <w:pPr>
        <w:pStyle w:val="ArIndent2"/>
      </w:pPr>
    </w:p>
    <w:p w14:paraId="2850766C" w14:textId="77777777" w:rsidR="000B6D27" w:rsidRDefault="000B6D27" w:rsidP="000B6D27">
      <w:pPr>
        <w:pStyle w:val="ArIndent2"/>
      </w:pPr>
    </w:p>
    <w:p w14:paraId="31DBD398" w14:textId="77777777" w:rsidR="000B6D27" w:rsidRDefault="000B6D27" w:rsidP="000B6D27">
      <w:pPr>
        <w:pStyle w:val="ArIndent2"/>
      </w:pPr>
    </w:p>
    <w:p w14:paraId="59513733" w14:textId="77777777" w:rsidR="000B6D27" w:rsidRDefault="000B6D27" w:rsidP="000B6D27">
      <w:pPr>
        <w:pStyle w:val="ArIndent2"/>
      </w:pPr>
    </w:p>
    <w:p w14:paraId="1BBF7639" w14:textId="77777777" w:rsidR="000B6D27" w:rsidRDefault="000B6D27" w:rsidP="000B6D27">
      <w:pPr>
        <w:pStyle w:val="ArIndent2"/>
      </w:pPr>
    </w:p>
    <w:p w14:paraId="1B272241" w14:textId="77777777" w:rsidR="000B6D27" w:rsidRDefault="000B6D27" w:rsidP="000B6D27">
      <w:pPr>
        <w:pStyle w:val="ArIndent2"/>
      </w:pPr>
    </w:p>
    <w:p w14:paraId="615B40D9" w14:textId="77777777" w:rsidR="00B174E6" w:rsidRDefault="00B174E6" w:rsidP="000B6D27">
      <w:pPr>
        <w:pStyle w:val="ArIndent2"/>
      </w:pPr>
    </w:p>
    <w:p w14:paraId="04D3C20B" w14:textId="77777777" w:rsidR="00B174E6" w:rsidRDefault="00B174E6" w:rsidP="000B6D27">
      <w:pPr>
        <w:pStyle w:val="ArIndent2"/>
      </w:pPr>
    </w:p>
    <w:p w14:paraId="4AC7C11D" w14:textId="77777777" w:rsidR="00B174E6" w:rsidRDefault="00B174E6" w:rsidP="000B6D27">
      <w:pPr>
        <w:pStyle w:val="ArIndent2"/>
      </w:pPr>
    </w:p>
    <w:p w14:paraId="4759DE45" w14:textId="77777777" w:rsidR="000B6D27" w:rsidRDefault="000B6D27" w:rsidP="000B6D27">
      <w:pPr>
        <w:pStyle w:val="ArIndent2"/>
      </w:pPr>
    </w:p>
    <w:p w14:paraId="5DB0E1EB" w14:textId="77777777" w:rsidR="000B6D27" w:rsidRDefault="000B6D27" w:rsidP="000B6D27">
      <w:pPr>
        <w:pStyle w:val="ArIndent2"/>
      </w:pPr>
    </w:p>
    <w:p w14:paraId="65D7E0F1" w14:textId="77777777" w:rsidR="000B6D27" w:rsidRDefault="000B6D27" w:rsidP="000B6D27">
      <w:pPr>
        <w:pStyle w:val="ArIndent2"/>
      </w:pPr>
    </w:p>
    <w:p w14:paraId="25DD5EF6" w14:textId="77777777" w:rsidR="000B6D27" w:rsidRDefault="000B6D27" w:rsidP="000B6D27">
      <w:pPr>
        <w:pStyle w:val="ArIndent2"/>
      </w:pPr>
    </w:p>
    <w:p w14:paraId="3890BBF0" w14:textId="77777777" w:rsidR="000B6D27" w:rsidRDefault="000B6D27" w:rsidP="000B6D27">
      <w:pPr>
        <w:pStyle w:val="ArIndent2"/>
      </w:pPr>
    </w:p>
    <w:p w14:paraId="2386C559" w14:textId="77777777" w:rsidR="000B6D27" w:rsidRDefault="000B6D27" w:rsidP="000B6D27">
      <w:pPr>
        <w:pStyle w:val="ArIndent2"/>
      </w:pPr>
    </w:p>
    <w:p w14:paraId="044DB509" w14:textId="2EBD94AB" w:rsidR="000B6D27" w:rsidRDefault="000B6D27" w:rsidP="000B6D27">
      <w:pPr>
        <w:pStyle w:val="ArIndent2"/>
      </w:pPr>
      <w:r>
        <w:t>(b)</w:t>
      </w:r>
      <w:r>
        <w:tab/>
        <w:t xml:space="preserve">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(-5, 4, 2)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(-1, -4, 4)</m:t>
        </m:r>
      </m:oMath>
      <w:r>
        <w:t xml:space="preserve"> also lie on the sphere.  Determine the angle that the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subtend at the centre of the sphere.</w:t>
      </w:r>
    </w:p>
    <w:p w14:paraId="3426DB9C" w14:textId="77777777" w:rsidR="000B6D27" w:rsidRPr="00DB5B1B" w:rsidRDefault="000B6D27" w:rsidP="000B6D27">
      <w:pPr>
        <w:pStyle w:val="ArIndent2"/>
      </w:pPr>
      <w:r>
        <w:tab/>
        <w:t xml:space="preserve">Give your answer in radians to </w:t>
      </w:r>
      <m:oMath>
        <m:r>
          <w:rPr>
            <w:rFonts w:ascii="Cambria Math" w:hAnsi="Cambria Math"/>
          </w:rPr>
          <m:t>2</m:t>
        </m:r>
      </m:oMath>
      <w:r>
        <w:t xml:space="preserve"> decimal places.</w:t>
      </w:r>
    </w:p>
    <w:p w14:paraId="086FCBDB" w14:textId="77777777" w:rsidR="000B6D27" w:rsidRPr="00093230" w:rsidRDefault="000B6D27" w:rsidP="00093230">
      <w:pPr>
        <w:spacing w:after="0"/>
        <w:rPr>
          <w:rFonts w:cs="Times New Roman"/>
          <w:iCs/>
          <w:lang w:val="en-GB"/>
        </w:rPr>
      </w:pPr>
    </w:p>
    <w:sectPr w:rsidR="000B6D27" w:rsidRPr="00093230" w:rsidSect="001F6CD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drawingGridHorizontalSpacing w:val="113"/>
  <w:drawingGridVerticalSpacing w:val="11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7D1"/>
    <w:rsid w:val="00030EBE"/>
    <w:rsid w:val="00033AC7"/>
    <w:rsid w:val="00035AED"/>
    <w:rsid w:val="000677D1"/>
    <w:rsid w:val="0008077E"/>
    <w:rsid w:val="00093230"/>
    <w:rsid w:val="000B6D27"/>
    <w:rsid w:val="000E5A84"/>
    <w:rsid w:val="001137E7"/>
    <w:rsid w:val="00123861"/>
    <w:rsid w:val="00181A73"/>
    <w:rsid w:val="001A00ED"/>
    <w:rsid w:val="001F0F7A"/>
    <w:rsid w:val="001F42DE"/>
    <w:rsid w:val="001F450B"/>
    <w:rsid w:val="001F6CDA"/>
    <w:rsid w:val="0022508B"/>
    <w:rsid w:val="0027061D"/>
    <w:rsid w:val="002743D2"/>
    <w:rsid w:val="002C155D"/>
    <w:rsid w:val="00345EBF"/>
    <w:rsid w:val="0035042E"/>
    <w:rsid w:val="003743C7"/>
    <w:rsid w:val="00385414"/>
    <w:rsid w:val="0047782A"/>
    <w:rsid w:val="004B56BB"/>
    <w:rsid w:val="004F7C3A"/>
    <w:rsid w:val="00580E83"/>
    <w:rsid w:val="005D5BC7"/>
    <w:rsid w:val="005E339F"/>
    <w:rsid w:val="00601AD4"/>
    <w:rsid w:val="00621709"/>
    <w:rsid w:val="00634F78"/>
    <w:rsid w:val="0064194F"/>
    <w:rsid w:val="00647F2D"/>
    <w:rsid w:val="00663748"/>
    <w:rsid w:val="00667B8B"/>
    <w:rsid w:val="006C7153"/>
    <w:rsid w:val="00714682"/>
    <w:rsid w:val="00743A56"/>
    <w:rsid w:val="00806D89"/>
    <w:rsid w:val="008C2F8D"/>
    <w:rsid w:val="008D539C"/>
    <w:rsid w:val="00955A86"/>
    <w:rsid w:val="009D1A2B"/>
    <w:rsid w:val="00A135FF"/>
    <w:rsid w:val="00A13FB2"/>
    <w:rsid w:val="00A15D20"/>
    <w:rsid w:val="00A758A5"/>
    <w:rsid w:val="00B163C9"/>
    <w:rsid w:val="00B174E6"/>
    <w:rsid w:val="00B81566"/>
    <w:rsid w:val="00C214B8"/>
    <w:rsid w:val="00C4528C"/>
    <w:rsid w:val="00CB3D91"/>
    <w:rsid w:val="00CD4B3C"/>
    <w:rsid w:val="00CD7943"/>
    <w:rsid w:val="00CE0F47"/>
    <w:rsid w:val="00CE20CF"/>
    <w:rsid w:val="00D167EA"/>
    <w:rsid w:val="00D33DFD"/>
    <w:rsid w:val="00D37A5F"/>
    <w:rsid w:val="00D64835"/>
    <w:rsid w:val="00D87E53"/>
    <w:rsid w:val="00DB5B1B"/>
    <w:rsid w:val="00E07AE4"/>
    <w:rsid w:val="00E07FB6"/>
    <w:rsid w:val="00E40798"/>
    <w:rsid w:val="00E9247D"/>
    <w:rsid w:val="00EB7DC3"/>
    <w:rsid w:val="00EC2EFA"/>
    <w:rsid w:val="00F1337F"/>
    <w:rsid w:val="00FA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1D1A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7D1"/>
    <w:pPr>
      <w:spacing w:after="200"/>
    </w:pPr>
    <w:rPr>
      <w:rFonts w:ascii="Arial" w:hAnsi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CD4B3C"/>
    <w:pPr>
      <w:spacing w:after="0"/>
      <w:ind w:left="709" w:hanging="709"/>
    </w:pPr>
    <w:rPr>
      <w:rFonts w:cs="Times New Roman"/>
      <w:iCs/>
      <w:lang w:val="en-GB"/>
    </w:rPr>
  </w:style>
  <w:style w:type="paragraph" w:customStyle="1" w:styleId="ArNormal">
    <w:name w:val="Ar Normal"/>
    <w:basedOn w:val="Normal"/>
    <w:qFormat/>
    <w:rsid w:val="00CD4B3C"/>
    <w:pPr>
      <w:spacing w:after="0"/>
    </w:pPr>
    <w:rPr>
      <w:rFonts w:cs="Times New Roman"/>
      <w:iCs/>
      <w:lang w:val="en-GB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743A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A5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A56"/>
    <w:rPr>
      <w:rFonts w:ascii="Lucida Grande" w:hAnsi="Lucida Grande" w:cs="Lucida Grande"/>
      <w:sz w:val="18"/>
      <w:szCs w:val="18"/>
      <w:lang w:val="en-AU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7D1"/>
    <w:pPr>
      <w:spacing w:after="200"/>
    </w:pPr>
    <w:rPr>
      <w:rFonts w:ascii="Arial" w:hAnsi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CD4B3C"/>
    <w:pPr>
      <w:spacing w:after="0"/>
      <w:ind w:left="709" w:hanging="709"/>
    </w:pPr>
    <w:rPr>
      <w:rFonts w:cs="Times New Roman"/>
      <w:iCs/>
      <w:lang w:val="en-GB"/>
    </w:rPr>
  </w:style>
  <w:style w:type="paragraph" w:customStyle="1" w:styleId="ArNormal">
    <w:name w:val="Ar Normal"/>
    <w:basedOn w:val="Normal"/>
    <w:qFormat/>
    <w:rsid w:val="00CD4B3C"/>
    <w:pPr>
      <w:spacing w:after="0"/>
    </w:pPr>
    <w:rPr>
      <w:rFonts w:cs="Times New Roman"/>
      <w:iCs/>
      <w:lang w:val="en-GB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743A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A5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A56"/>
    <w:rPr>
      <w:rFonts w:ascii="Lucida Grande" w:hAnsi="Lucida Grande" w:cs="Lucida Grande"/>
      <w:sz w:val="18"/>
      <w:szCs w:val="18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EAD9C46F</Template>
  <TotalTime>117</TotalTime>
  <Pages>7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PALMER Patsy</cp:lastModifiedBy>
  <cp:revision>14</cp:revision>
  <cp:lastPrinted>2018-05-18T03:35:00Z</cp:lastPrinted>
  <dcterms:created xsi:type="dcterms:W3CDTF">2018-05-08T14:36:00Z</dcterms:created>
  <dcterms:modified xsi:type="dcterms:W3CDTF">2018-05-18T03:36:00Z</dcterms:modified>
</cp:coreProperties>
</file>