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654" w:rsidRDefault="00F41654" w:rsidP="00F41654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Mathematics Specialist Test 4 2018                               Calculator Free                          Marking Key</w:t>
      </w:r>
    </w:p>
    <w:p w:rsidR="00F41654" w:rsidRDefault="00F41654" w:rsidP="002A7721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</w:rPr>
      </w:pPr>
    </w:p>
    <w:p w:rsidR="002A7721" w:rsidRPr="002A7721" w:rsidRDefault="002A7721" w:rsidP="002A7721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</w:rPr>
      </w:pPr>
      <w:r w:rsidRPr="00C12660">
        <w:rPr>
          <w:rFonts w:ascii="Arial" w:eastAsia="Arial" w:hAnsi="Arial" w:cs="Arial"/>
          <w:b/>
          <w:bCs/>
        </w:rPr>
        <w:t xml:space="preserve">Question </w:t>
      </w:r>
      <w:r>
        <w:rPr>
          <w:rFonts w:ascii="Arial" w:eastAsia="Arial" w:hAnsi="Arial" w:cs="Arial"/>
          <w:b/>
          <w:bCs/>
        </w:rPr>
        <w:t>1(a)</w:t>
      </w: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2A7721" w:rsidRPr="00790876" w:rsidTr="00F41654">
        <w:trPr>
          <w:trHeight w:val="47"/>
        </w:trPr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721" w:rsidRPr="00637D3B" w:rsidRDefault="002A7721" w:rsidP="00F41654">
            <w:pPr>
              <w:pStyle w:val="ListParagraph"/>
              <w:tabs>
                <w:tab w:val="right" w:pos="9356"/>
              </w:tabs>
              <w:ind w:left="720" w:right="-41"/>
              <w:rPr>
                <w:b/>
                <w:lang w:val="en-AU"/>
              </w:rPr>
            </w:pPr>
            <w:r>
              <w:rPr>
                <w:b/>
                <w:lang w:val="en-AU"/>
              </w:rPr>
              <w:t xml:space="preserve">                                                     </w:t>
            </w:r>
            <w:r w:rsidRPr="00637D3B">
              <w:rPr>
                <w:b/>
                <w:lang w:val="en-AU"/>
              </w:rPr>
              <w:t>Solution</w:t>
            </w:r>
          </w:p>
        </w:tc>
      </w:tr>
      <w:tr w:rsidR="002A7721" w:rsidRPr="00790876" w:rsidTr="00F41654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721" w:rsidRPr="00790876" w:rsidRDefault="002A7721" w:rsidP="00F41654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</w:rPr>
            </w:pPr>
          </w:p>
          <w:p w:rsidR="002A7721" w:rsidRDefault="002A7721" w:rsidP="00F41654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</w:rPr>
            </w:pPr>
            <w:r w:rsidRPr="00BD5FE1">
              <w:rPr>
                <w:rFonts w:ascii="Arial" w:hAnsi="Arial" w:cs="Arial"/>
                <w:position w:val="-40"/>
              </w:rPr>
              <w:object w:dxaOrig="2240" w:dyaOrig="9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05pt;height:45.7pt" o:ole="">
                  <v:imagedata r:id="rId5" o:title=""/>
                </v:shape>
                <o:OLEObject Type="Embed" ProgID="Equation.DSMT4" ShapeID="_x0000_i1025" DrawAspect="Content" ObjectID="_1594631401" r:id="rId6"/>
              </w:object>
            </w:r>
          </w:p>
          <w:p w:rsidR="002A7721" w:rsidRDefault="002A7721" w:rsidP="00F41654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Then </w:t>
            </w:r>
          </w:p>
          <w:p w:rsidR="002A7721" w:rsidRPr="002A7721" w:rsidRDefault="002A7721" w:rsidP="002A7721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Pr="00BD5FE1">
              <w:rPr>
                <w:rFonts w:ascii="Arial" w:hAnsi="Arial" w:cs="Arial"/>
                <w:position w:val="-32"/>
              </w:rPr>
              <w:object w:dxaOrig="5100" w:dyaOrig="740">
                <v:shape id="_x0000_i1026" type="#_x0000_t75" style="width:254.8pt;height:36.95pt" o:ole="">
                  <v:imagedata r:id="rId7" o:title=""/>
                </v:shape>
                <o:OLEObject Type="Embed" ProgID="Equation.DSMT4" ShapeID="_x0000_i1026" DrawAspect="Content" ObjectID="_1594631402" r:id="rId8"/>
              </w:objec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2A7721" w:rsidRPr="00790876" w:rsidTr="00F41654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721" w:rsidRPr="00790876" w:rsidRDefault="002A7721" w:rsidP="00F41654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szCs w:val="24"/>
              </w:rPr>
            </w:pPr>
            <w:r w:rsidRPr="00790876">
              <w:rPr>
                <w:rFonts w:cs="Arial"/>
                <w:b/>
                <w:bCs/>
                <w:szCs w:val="30"/>
              </w:rPr>
              <w:t>Specific behaviours</w:t>
            </w:r>
          </w:p>
        </w:tc>
      </w:tr>
      <w:tr w:rsidR="002A7721" w:rsidRPr="00790876" w:rsidTr="00F41654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721" w:rsidRPr="00790876" w:rsidRDefault="002A7721" w:rsidP="00F41654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</w:rPr>
            </w:pPr>
            <w:r w:rsidRPr="00790876">
              <w:sym w:font="Wingdings 2" w:char="F050"/>
            </w:r>
            <w:r w:rsidRPr="00790876">
              <w:t xml:space="preserve"> changes variable to </w:t>
            </w:r>
            <w:r w:rsidRPr="006514C6">
              <w:rPr>
                <w:rFonts w:ascii="Times New Roman" w:hAnsi="Times New Roman"/>
                <w:i/>
                <w:sz w:val="24"/>
                <w:szCs w:val="24"/>
              </w:rPr>
              <w:t>u</w:t>
            </w:r>
            <w:r w:rsidRPr="00790876">
              <w:t xml:space="preserve"> in integral</w:t>
            </w:r>
          </w:p>
          <w:p w:rsidR="002A7721" w:rsidRPr="006514C6" w:rsidRDefault="002A7721" w:rsidP="00F41654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 New Roman" w:hAnsi="Times New Roman"/>
                <w:i/>
                <w:sz w:val="24"/>
                <w:szCs w:val="24"/>
              </w:rPr>
            </w:pPr>
            <w:r w:rsidRPr="00790876">
              <w:sym w:font="Wingdings 2" w:char="F050"/>
            </w:r>
            <w:r>
              <w:t xml:space="preserve"> anti-</w:t>
            </w:r>
            <w:r w:rsidRPr="00790876">
              <w:t xml:space="preserve">differentiates with respect to </w:t>
            </w:r>
            <w:r w:rsidRPr="006514C6">
              <w:rPr>
                <w:rFonts w:ascii="Times New Roman" w:hAnsi="Times New Roman"/>
                <w:i/>
                <w:sz w:val="24"/>
                <w:szCs w:val="24"/>
              </w:rPr>
              <w:t>u</w:t>
            </w:r>
          </w:p>
          <w:p w:rsidR="002A7721" w:rsidRPr="002A7721" w:rsidRDefault="002A7721" w:rsidP="00F41654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 New Roman" w:hAnsi="Times New Roman"/>
                <w:i/>
                <w:sz w:val="24"/>
                <w:szCs w:val="24"/>
              </w:rPr>
            </w:pPr>
            <w:r w:rsidRPr="00790876">
              <w:sym w:font="Wingdings 2" w:char="F050"/>
            </w:r>
            <w:r>
              <w:t xml:space="preserve"> evaluates correctly</w:t>
            </w:r>
          </w:p>
        </w:tc>
      </w:tr>
    </w:tbl>
    <w:p w:rsidR="002A7721" w:rsidRPr="009302E4" w:rsidRDefault="002A7721" w:rsidP="002A7721">
      <w:pPr>
        <w:tabs>
          <w:tab w:val="right" w:pos="9356"/>
        </w:tabs>
        <w:rPr>
          <w:rFonts w:ascii="Arial" w:hAnsi="Arial" w:cs="Arial"/>
        </w:rPr>
      </w:pPr>
    </w:p>
    <w:p w:rsidR="002A7721" w:rsidRPr="002A7721" w:rsidRDefault="002A7721" w:rsidP="002A7721">
      <w:pPr>
        <w:tabs>
          <w:tab w:val="left" w:pos="720"/>
          <w:tab w:val="right" w:pos="9333"/>
          <w:tab w:val="right" w:pos="9360"/>
        </w:tabs>
        <w:ind w:left="425" w:hanging="425"/>
        <w:rPr>
          <w:rFonts w:ascii="Arial" w:eastAsia="Arial" w:hAnsi="Arial" w:cs="Arial"/>
          <w:b/>
          <w:bCs/>
        </w:rPr>
      </w:pPr>
      <w:r w:rsidRPr="009302E4">
        <w:rPr>
          <w:rFonts w:ascii="Arial" w:hAnsi="Arial" w:cs="Arial"/>
        </w:rPr>
        <w:t xml:space="preserve">     </w:t>
      </w:r>
      <w:r w:rsidRPr="00C12660">
        <w:rPr>
          <w:rFonts w:ascii="Arial" w:eastAsia="Arial" w:hAnsi="Arial" w:cs="Arial"/>
          <w:b/>
          <w:bCs/>
        </w:rPr>
        <w:t xml:space="preserve">Question </w:t>
      </w:r>
      <w:r>
        <w:rPr>
          <w:rFonts w:ascii="Arial" w:eastAsia="Arial" w:hAnsi="Arial" w:cs="Arial"/>
          <w:b/>
          <w:bCs/>
        </w:rPr>
        <w:t>1 (b</w:t>
      </w:r>
      <w:r w:rsidRPr="00C12660">
        <w:rPr>
          <w:rFonts w:ascii="Arial" w:eastAsia="Arial" w:hAnsi="Arial" w:cs="Arial"/>
          <w:b/>
          <w:bCs/>
        </w:rPr>
        <w:t>)</w:t>
      </w:r>
    </w:p>
    <w:tbl>
      <w:tblPr>
        <w:tblW w:w="8625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5"/>
      </w:tblGrid>
      <w:tr w:rsidR="002A7721" w:rsidRPr="00790876" w:rsidTr="00F41654">
        <w:trPr>
          <w:trHeight w:val="47"/>
        </w:trPr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721" w:rsidRPr="003E15D0" w:rsidRDefault="002A7721" w:rsidP="00F41654">
            <w:pPr>
              <w:tabs>
                <w:tab w:val="right" w:pos="9356"/>
              </w:tabs>
              <w:ind w:left="360" w:right="-41"/>
              <w:jc w:val="center"/>
              <w:rPr>
                <w:b/>
              </w:rPr>
            </w:pPr>
            <w:r w:rsidRPr="003E15D0">
              <w:rPr>
                <w:b/>
              </w:rPr>
              <w:t>Solution</w:t>
            </w:r>
          </w:p>
        </w:tc>
      </w:tr>
      <w:tr w:rsidR="002A7721" w:rsidRPr="00790876" w:rsidTr="00F41654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721" w:rsidRDefault="002A7721" w:rsidP="00F41654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cs="Arial"/>
              </w:rPr>
            </w:pPr>
            <w:r w:rsidRPr="00AB1E69">
              <w:rPr>
                <w:rFonts w:cs="Arial"/>
                <w:position w:val="-24"/>
              </w:rPr>
              <w:object w:dxaOrig="1780" w:dyaOrig="620">
                <v:shape id="_x0000_i1027" type="#_x0000_t75" style="width:89.55pt;height:30.7pt" o:ole="">
                  <v:imagedata r:id="rId9" o:title=""/>
                </v:shape>
                <o:OLEObject Type="Embed" ProgID="Equation.DSMT4" ShapeID="_x0000_i1027" DrawAspect="Content" ObjectID="_1594631403" r:id="rId10"/>
              </w:object>
            </w:r>
            <w:r>
              <w:rPr>
                <w:rFonts w:cs="Arial"/>
              </w:rPr>
              <w:t xml:space="preserve"> </w:t>
            </w:r>
          </w:p>
          <w:p w:rsidR="002A7721" w:rsidRDefault="002A7721" w:rsidP="00F41654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cs="Arial"/>
              </w:rPr>
            </w:pPr>
            <w:r>
              <w:rPr>
                <w:rFonts w:cs="Arial"/>
              </w:rPr>
              <w:t>Then</w:t>
            </w:r>
          </w:p>
          <w:p w:rsidR="002A7721" w:rsidRDefault="002A7721" w:rsidP="00F41654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cs="Arial"/>
              </w:rPr>
            </w:pPr>
            <w:r>
              <w:rPr>
                <w:rFonts w:cs="Arial"/>
              </w:rPr>
              <w:tab/>
            </w:r>
            <w:r w:rsidRPr="00AB1E69">
              <w:rPr>
                <w:rFonts w:cs="Arial"/>
                <w:position w:val="-24"/>
              </w:rPr>
              <w:object w:dxaOrig="3540" w:dyaOrig="620">
                <v:shape id="_x0000_i1028" type="#_x0000_t75" style="width:177.2pt;height:30.7pt" o:ole="">
                  <v:imagedata r:id="rId11" o:title=""/>
                </v:shape>
                <o:OLEObject Type="Embed" ProgID="Equation.DSMT4" ShapeID="_x0000_i1028" DrawAspect="Content" ObjectID="_1594631404" r:id="rId12"/>
              </w:object>
            </w:r>
            <w:r>
              <w:rPr>
                <w:rFonts w:cs="Arial"/>
              </w:rPr>
              <w:t xml:space="preserve"> </w:t>
            </w:r>
          </w:p>
          <w:p w:rsidR="002A7721" w:rsidRDefault="002A7721" w:rsidP="00F41654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cs="Arial"/>
              </w:rPr>
            </w:pPr>
            <w:r>
              <w:rPr>
                <w:rFonts w:cs="Arial"/>
              </w:rPr>
              <w:t>Hence</w:t>
            </w:r>
          </w:p>
          <w:p w:rsidR="002A7721" w:rsidRDefault="002A7721" w:rsidP="00F41654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cs="Arial"/>
              </w:rPr>
            </w:pPr>
            <w:r>
              <w:rPr>
                <w:rFonts w:cs="Arial"/>
              </w:rPr>
              <w:tab/>
            </w:r>
            <w:r w:rsidRPr="00AB1E69">
              <w:rPr>
                <w:rFonts w:cs="Arial"/>
                <w:position w:val="-46"/>
              </w:rPr>
              <w:object w:dxaOrig="5380" w:dyaOrig="1040">
                <v:shape id="_x0000_i1029" type="#_x0000_t75" style="width:269.2pt;height:51.95pt" o:ole="">
                  <v:imagedata r:id="rId13" o:title=""/>
                </v:shape>
                <o:OLEObject Type="Embed" ProgID="Equation.DSMT4" ShapeID="_x0000_i1029" DrawAspect="Content" ObjectID="_1594631405" r:id="rId14"/>
              </w:object>
            </w:r>
            <w:r>
              <w:rPr>
                <w:rFonts w:cs="Arial"/>
              </w:rPr>
              <w:t xml:space="preserve"> </w:t>
            </w:r>
          </w:p>
          <w:p w:rsidR="002A7721" w:rsidRPr="00790876" w:rsidRDefault="002A7721" w:rsidP="00F41654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cs="Arial"/>
              </w:rPr>
            </w:pPr>
            <w:r>
              <w:rPr>
                <w:rFonts w:cs="Arial"/>
              </w:rPr>
              <w:t xml:space="preserve">Thus the integral equals 1 if </w:t>
            </w:r>
            <w:r w:rsidRPr="00C92E55">
              <w:rPr>
                <w:rFonts w:cs="Arial"/>
                <w:position w:val="-10"/>
              </w:rPr>
              <w:object w:dxaOrig="2920" w:dyaOrig="360">
                <v:shape id="_x0000_i1030" type="#_x0000_t75" style="width:146.5pt;height:18.15pt" o:ole="">
                  <v:imagedata r:id="rId15" o:title=""/>
                </v:shape>
                <o:OLEObject Type="Embed" ProgID="Equation.DSMT4" ShapeID="_x0000_i1030" DrawAspect="Content" ObjectID="_1594631406" r:id="rId16"/>
              </w:object>
            </w:r>
            <w:r>
              <w:rPr>
                <w:rFonts w:cs="Arial"/>
              </w:rPr>
              <w:t xml:space="preserve"> </w:t>
            </w:r>
          </w:p>
        </w:tc>
      </w:tr>
      <w:tr w:rsidR="002A7721" w:rsidRPr="00790876" w:rsidTr="00F41654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721" w:rsidRPr="00790876" w:rsidRDefault="002A7721" w:rsidP="00F41654">
            <w:pPr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szCs w:val="24"/>
              </w:rPr>
            </w:pPr>
            <w:r w:rsidRPr="00790876">
              <w:rPr>
                <w:rFonts w:cs="Arial"/>
                <w:b/>
                <w:bCs/>
                <w:szCs w:val="30"/>
              </w:rPr>
              <w:t>Specific behaviours</w:t>
            </w:r>
          </w:p>
        </w:tc>
      </w:tr>
      <w:tr w:rsidR="002A7721" w:rsidRPr="00790876" w:rsidTr="00F41654">
        <w:tc>
          <w:tcPr>
            <w:tcW w:w="8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721" w:rsidRPr="00790876" w:rsidRDefault="002A7721" w:rsidP="00F41654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</w:rPr>
            </w:pPr>
            <w:r w:rsidRPr="00790876">
              <w:sym w:font="Wingdings 2" w:char="F050"/>
            </w:r>
            <w:r w:rsidRPr="00790876">
              <w:t xml:space="preserve"> changes variable to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v</w:t>
            </w:r>
            <w:r w:rsidRPr="00790876">
              <w:t xml:space="preserve"> in integral</w:t>
            </w:r>
          </w:p>
          <w:p w:rsidR="002A7721" w:rsidRPr="00790876" w:rsidRDefault="002A7721" w:rsidP="00F41654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</w:rPr>
            </w:pPr>
            <w:r w:rsidRPr="00790876">
              <w:sym w:font="Wingdings 2" w:char="F050"/>
            </w:r>
            <w:r>
              <w:t xml:space="preserve"> evaluates the integral correctly</w:t>
            </w:r>
          </w:p>
          <w:p w:rsidR="002A7721" w:rsidRPr="00C92E55" w:rsidRDefault="002A7721" w:rsidP="00F41654">
            <w:pPr>
              <w:tabs>
                <w:tab w:val="right" w:pos="9356"/>
              </w:tabs>
              <w:autoSpaceDE w:val="0"/>
              <w:autoSpaceDN w:val="0"/>
              <w:ind w:right="-41"/>
            </w:pPr>
            <w:r w:rsidRPr="00790876">
              <w:sym w:font="Wingdings 2" w:char="F050"/>
            </w:r>
            <w:r>
              <w:t xml:space="preserve"> deduces the correct value of </w:t>
            </w:r>
            <w:r w:rsidRPr="00C92E55">
              <w:rPr>
                <w:i/>
                <w:iCs/>
              </w:rPr>
              <w:t>Q</w:t>
            </w:r>
          </w:p>
        </w:tc>
      </w:tr>
    </w:tbl>
    <w:p w:rsidR="009300EE" w:rsidRDefault="009300EE"/>
    <w:p w:rsidR="002A7721" w:rsidRDefault="002A7721"/>
    <w:p w:rsidR="002A7721" w:rsidRDefault="002A7721"/>
    <w:p w:rsidR="002A7721" w:rsidRDefault="00F41654" w:rsidP="002A7721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2A7721">
        <w:rPr>
          <w:rFonts w:ascii="Arial" w:hAnsi="Arial" w:cs="Arial"/>
        </w:rPr>
        <w:t>.</w:t>
      </w:r>
      <w:r w:rsidR="002A7721">
        <w:rPr>
          <w:rFonts w:ascii="Arial" w:hAnsi="Arial" w:cs="Arial"/>
        </w:rPr>
        <w:tab/>
        <w:t>(</w:t>
      </w:r>
      <w:proofErr w:type="gramStart"/>
      <w:r w:rsidR="002A7721">
        <w:rPr>
          <w:rFonts w:ascii="Arial" w:hAnsi="Arial" w:cs="Arial"/>
        </w:rPr>
        <w:t>a</w:t>
      </w:r>
      <w:proofErr w:type="gramEnd"/>
      <w:r w:rsidR="002A7721">
        <w:rPr>
          <w:rFonts w:ascii="Arial" w:hAnsi="Arial" w:cs="Arial"/>
        </w:rPr>
        <w:t>)</w:t>
      </w:r>
      <w:r w:rsidR="002A7721">
        <w:rPr>
          <w:rFonts w:ascii="Arial" w:hAnsi="Arial" w:cs="Arial"/>
        </w:rPr>
        <w:tab/>
        <w:t xml:space="preserve"> </w:t>
      </w:r>
      <w:r w:rsidR="002A7721">
        <w:rPr>
          <w:rFonts w:ascii="Arial" w:hAnsi="Arial" w:cs="Arial"/>
          <w:color w:val="FF0000"/>
        </w:rPr>
        <w:t xml:space="preserve"> </w:t>
      </w:r>
      <w:r w:rsidR="002A7721" w:rsidRPr="00077FDA">
        <w:rPr>
          <w:rFonts w:ascii="Arial" w:hAnsi="Arial" w:cs="Arial"/>
          <w:color w:val="FF0000"/>
          <w:position w:val="-22"/>
        </w:rPr>
        <w:object w:dxaOrig="2727" w:dyaOrig="528">
          <v:shape id="_x0000_i1031" type="#_x0000_t75" style="width:137.75pt;height:26.9pt" o:ole="">
            <v:imagedata r:id="rId17" o:title=""/>
          </v:shape>
          <o:OLEObject Type="Embed" ProgID="FXEquation.Equation" ShapeID="_x0000_i1031" DrawAspect="Content" ObjectID="_1594631407" r:id="rId18"/>
        </w:object>
      </w:r>
      <w:r w:rsidR="002A7721">
        <w:rPr>
          <w:rFonts w:ascii="Arial" w:hAnsi="Arial" w:cs="Arial"/>
          <w:color w:val="FF0000"/>
        </w:rPr>
        <w:t xml:space="preserve"> </w:t>
      </w:r>
      <w:r w:rsidR="002A7721">
        <w:rPr>
          <w:rFonts w:ascii="Arial" w:hAnsi="Arial" w:cs="Arial"/>
        </w:rPr>
        <w:tab/>
      </w:r>
      <w:r w:rsidR="002A7721" w:rsidRPr="00FC7644">
        <w:rPr>
          <w:rFonts w:ascii="Arial" w:hAnsi="Arial" w:cs="Arial"/>
        </w:rPr>
        <w:sym w:font="Wingdings" w:char="F0FC"/>
      </w:r>
    </w:p>
    <w:p w:rsidR="002A7721" w:rsidRDefault="002A7721" w:rsidP="002A7721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77FDA">
        <w:rPr>
          <w:rFonts w:ascii="Arial" w:hAnsi="Arial" w:cs="Arial"/>
        </w:rPr>
        <w:sym w:font="Symbol" w:char="F05C"/>
      </w:r>
      <w:r>
        <w:rPr>
          <w:rFonts w:ascii="Arial" w:hAnsi="Arial" w:cs="Arial"/>
        </w:rPr>
        <w:tab/>
        <w:t xml:space="preserve"> </w:t>
      </w:r>
      <w:r w:rsidRPr="00077FDA">
        <w:rPr>
          <w:rFonts w:ascii="Arial" w:hAnsi="Arial" w:cs="Arial"/>
          <w:color w:val="FF0000"/>
          <w:position w:val="-6"/>
        </w:rPr>
        <w:object w:dxaOrig="2764" w:dyaOrig="228">
          <v:shape id="_x0000_i1032" type="#_x0000_t75" style="width:137.75pt;height:11.9pt" o:ole="">
            <v:imagedata r:id="rId19" o:title=""/>
          </v:shape>
          <o:OLEObject Type="Embed" ProgID="FXEquation.Equation" ShapeID="_x0000_i1032" DrawAspect="Content" ObjectID="_1594631408" r:id="rId20"/>
        </w:objec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:rsidR="002A7721" w:rsidRDefault="002A7721" w:rsidP="002A7721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77FDA">
        <w:rPr>
          <w:rFonts w:ascii="Arial" w:hAnsi="Arial" w:cs="Arial"/>
        </w:rPr>
        <w:sym w:font="Symbol" w:char="F05C"/>
      </w:r>
      <w:r>
        <w:rPr>
          <w:rFonts w:ascii="Arial" w:hAnsi="Arial" w:cs="Arial"/>
        </w:rPr>
        <w:tab/>
        <w:t xml:space="preserve"> </w:t>
      </w:r>
      <w:r w:rsidRPr="00077FDA">
        <w:rPr>
          <w:rFonts w:ascii="Arial" w:hAnsi="Arial" w:cs="Arial"/>
          <w:color w:val="FF0000"/>
          <w:position w:val="-2"/>
        </w:rPr>
        <w:object w:dxaOrig="5090" w:dyaOrig="186">
          <v:shape id="_x0000_i1033" type="#_x0000_t75" style="width:254.8pt;height:9.4pt" o:ole="">
            <v:imagedata r:id="rId21" o:title=""/>
          </v:shape>
          <o:OLEObject Type="Embed" ProgID="FXEquation.Equation" ShapeID="_x0000_i1033" DrawAspect="Content" ObjectID="_1594631409" r:id="rId22"/>
        </w:objec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FC7644">
        <w:rPr>
          <w:rFonts w:ascii="Arial" w:hAnsi="Arial" w:cs="Arial"/>
        </w:rPr>
        <w:sym w:font="Wingdings" w:char="F0FC"/>
      </w:r>
    </w:p>
    <w:p w:rsidR="002A7721" w:rsidRDefault="002A7721" w:rsidP="002A7721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77FDA">
        <w:rPr>
          <w:rFonts w:ascii="Arial" w:hAnsi="Arial" w:cs="Arial"/>
        </w:rPr>
        <w:sym w:font="Symbol" w:char="F05C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077FDA">
        <w:rPr>
          <w:rFonts w:ascii="Arial" w:hAnsi="Arial" w:cs="Arial"/>
          <w:color w:val="FF0000"/>
          <w:position w:val="-22"/>
        </w:rPr>
        <w:object w:dxaOrig="2727" w:dyaOrig="528">
          <v:shape id="_x0000_i1034" type="#_x0000_t75" style="width:137.75pt;height:26.9pt" o:ole="">
            <v:imagedata r:id="rId23" o:title=""/>
          </v:shape>
          <o:OLEObject Type="Embed" ProgID="FXEquation.Equation" ShapeID="_x0000_i1034" DrawAspect="Content" ObjectID="_1594631410" r:id="rId24"/>
        </w:object>
      </w:r>
      <w:r>
        <w:rPr>
          <w:rFonts w:ascii="Arial" w:hAnsi="Arial" w:cs="Arial"/>
        </w:rPr>
        <w:tab/>
      </w:r>
      <w:r w:rsidRPr="00FC7644">
        <w:rPr>
          <w:rFonts w:ascii="Arial" w:hAnsi="Arial" w:cs="Arial"/>
        </w:rPr>
        <w:sym w:font="Wingdings" w:char="F0FC"/>
      </w:r>
    </w:p>
    <w:p w:rsidR="002A7721" w:rsidRDefault="002A7721" w:rsidP="002A7721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(b)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Pr="00077FDA">
        <w:rPr>
          <w:rFonts w:ascii="Arial" w:hAnsi="Arial" w:cs="Arial"/>
          <w:color w:val="FF0000"/>
          <w:position w:val="-22"/>
        </w:rPr>
        <w:object w:dxaOrig="4072" w:dyaOrig="584">
          <v:shape id="_x0000_i1035" type="#_x0000_t75" style="width:203.5pt;height:30.05pt" o:ole="">
            <v:imagedata r:id="rId25" o:title=""/>
          </v:shape>
          <o:OLEObject Type="Embed" ProgID="FXEquation.Equation" ShapeID="_x0000_i1035" DrawAspect="Content" ObjectID="_1594631411" r:id="rId26"/>
        </w:objec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FC7644">
        <w:rPr>
          <w:rFonts w:ascii="Arial" w:hAnsi="Arial" w:cs="Arial"/>
        </w:rPr>
        <w:sym w:font="Wingdings" w:char="F0FC"/>
      </w:r>
    </w:p>
    <w:p w:rsidR="002A7721" w:rsidRDefault="002A7721" w:rsidP="002A7721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=</w:t>
      </w:r>
      <w:r>
        <w:rPr>
          <w:rFonts w:ascii="Arial" w:hAnsi="Arial" w:cs="Arial"/>
        </w:rPr>
        <w:tab/>
        <w:t xml:space="preserve"> </w:t>
      </w:r>
      <w:r w:rsidRPr="00060FE4">
        <w:rPr>
          <w:rFonts w:ascii="Arial" w:hAnsi="Arial" w:cs="Arial"/>
          <w:color w:val="FF0000"/>
          <w:position w:val="-18"/>
        </w:rPr>
        <w:object w:dxaOrig="2566" w:dyaOrig="474">
          <v:shape id="_x0000_i1036" type="#_x0000_t75" style="width:127.7pt;height:24.4pt" o:ole="">
            <v:imagedata r:id="rId27" o:title=""/>
          </v:shape>
          <o:OLEObject Type="Embed" ProgID="FXEquation.Equation" ShapeID="_x0000_i1036" DrawAspect="Content" ObjectID="_1594631412" r:id="rId28"/>
        </w:objec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FC7644">
        <w:rPr>
          <w:rFonts w:ascii="Arial" w:hAnsi="Arial" w:cs="Arial"/>
        </w:rPr>
        <w:sym w:font="Wingdings" w:char="F0FC"/>
      </w:r>
      <w:r w:rsidRPr="00FC7644">
        <w:rPr>
          <w:rFonts w:ascii="Arial" w:hAnsi="Arial" w:cs="Arial"/>
        </w:rPr>
        <w:sym w:font="Wingdings" w:char="F0FC"/>
      </w:r>
      <w:r>
        <w:rPr>
          <w:rFonts w:ascii="Arial" w:hAnsi="Arial" w:cs="Arial"/>
        </w:rPr>
        <w:tab/>
        <w:t>[6]</w:t>
      </w:r>
    </w:p>
    <w:p w:rsidR="002A7721" w:rsidRDefault="00F41654" w:rsidP="002A7721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2A7721">
        <w:rPr>
          <w:rFonts w:ascii="Arial" w:hAnsi="Arial" w:cs="Arial"/>
        </w:rPr>
        <w:t>.</w:t>
      </w:r>
      <w:r w:rsidR="002A7721">
        <w:rPr>
          <w:rFonts w:ascii="Arial" w:hAnsi="Arial" w:cs="Arial"/>
        </w:rPr>
        <w:tab/>
        <w:t>(</w:t>
      </w:r>
      <w:proofErr w:type="gramStart"/>
      <w:r w:rsidR="002A7721">
        <w:rPr>
          <w:rFonts w:ascii="Arial" w:hAnsi="Arial" w:cs="Arial"/>
        </w:rPr>
        <w:t>a</w:t>
      </w:r>
      <w:proofErr w:type="gramEnd"/>
      <w:r w:rsidR="002A7721">
        <w:rPr>
          <w:rFonts w:ascii="Arial" w:hAnsi="Arial" w:cs="Arial"/>
        </w:rPr>
        <w:t>)</w:t>
      </w:r>
      <w:r w:rsidR="002A7721">
        <w:rPr>
          <w:rFonts w:ascii="Arial" w:hAnsi="Arial" w:cs="Arial"/>
        </w:rPr>
        <w:tab/>
        <w:t xml:space="preserve"> </w:t>
      </w:r>
      <w:r w:rsidR="002A7721">
        <w:rPr>
          <w:rFonts w:ascii="Arial" w:hAnsi="Arial" w:cs="Arial"/>
          <w:color w:val="FF0000"/>
        </w:rPr>
        <w:t xml:space="preserve"> </w:t>
      </w:r>
      <w:r w:rsidR="002A7721" w:rsidRPr="009A704D">
        <w:rPr>
          <w:rFonts w:ascii="Arial" w:hAnsi="Arial" w:cs="Arial"/>
          <w:color w:val="FF0000"/>
          <w:position w:val="-22"/>
        </w:rPr>
        <w:object w:dxaOrig="5683" w:dyaOrig="578">
          <v:shape id="_x0000_i1037" type="#_x0000_t75" style="width:283.6pt;height:28.8pt" o:ole="">
            <v:imagedata r:id="rId29" o:title=""/>
          </v:shape>
          <o:OLEObject Type="Embed" ProgID="FXEquation.Equation" ShapeID="_x0000_i1037" DrawAspect="Content" ObjectID="_1594631413" r:id="rId30"/>
        </w:object>
      </w:r>
      <w:r w:rsidR="002A7721">
        <w:rPr>
          <w:rFonts w:ascii="Arial" w:hAnsi="Arial" w:cs="Arial"/>
          <w:color w:val="FF0000"/>
        </w:rPr>
        <w:t xml:space="preserve"> </w:t>
      </w:r>
      <w:r w:rsidR="002A7721">
        <w:rPr>
          <w:rFonts w:ascii="Arial" w:hAnsi="Arial" w:cs="Arial"/>
        </w:rPr>
        <w:t xml:space="preserve"> </w:t>
      </w:r>
      <w:r w:rsidR="002A7721">
        <w:rPr>
          <w:rFonts w:ascii="Arial" w:hAnsi="Arial" w:cs="Arial"/>
        </w:rPr>
        <w:tab/>
      </w:r>
      <w:r w:rsidR="002A7721" w:rsidRPr="00FC7644">
        <w:rPr>
          <w:rFonts w:ascii="Arial" w:hAnsi="Arial" w:cs="Arial"/>
        </w:rPr>
        <w:sym w:font="Wingdings" w:char="F0FC"/>
      </w:r>
    </w:p>
    <w:p w:rsidR="002A7721" w:rsidRDefault="002A7721" w:rsidP="002A7721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=</w:t>
      </w:r>
      <w:r>
        <w:rPr>
          <w:rFonts w:ascii="Arial" w:hAnsi="Arial" w:cs="Arial"/>
        </w:rPr>
        <w:tab/>
      </w:r>
      <w:r w:rsidRPr="005127EC">
        <w:rPr>
          <w:rFonts w:ascii="Arial" w:hAnsi="Arial" w:cs="Arial"/>
          <w:color w:val="FF0000"/>
          <w:position w:val="-36"/>
        </w:rPr>
        <w:object w:dxaOrig="3450" w:dyaOrig="718">
          <v:shape id="_x0000_i1038" type="#_x0000_t75" style="width:172.8pt;height:36.3pt" o:ole="">
            <v:imagedata r:id="rId31" o:title=""/>
          </v:shape>
          <o:OLEObject Type="Embed" ProgID="FXEquation.Equation" ShapeID="_x0000_i1038" DrawAspect="Content" ObjectID="_1594631414" r:id="rId32"/>
        </w:objec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r w:rsidRPr="00FC7644">
        <w:rPr>
          <w:rFonts w:ascii="Arial" w:hAnsi="Arial" w:cs="Arial"/>
        </w:rPr>
        <w:sym w:font="Wingdings" w:char="F0FC"/>
      </w:r>
    </w:p>
    <w:p w:rsidR="002A7721" w:rsidRDefault="002A7721" w:rsidP="002A7721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=</w:t>
      </w:r>
      <w:r>
        <w:rPr>
          <w:rFonts w:ascii="Arial" w:hAnsi="Arial" w:cs="Arial"/>
        </w:rPr>
        <w:tab/>
      </w:r>
      <w:r w:rsidRPr="005127EC">
        <w:rPr>
          <w:rFonts w:ascii="Arial" w:hAnsi="Arial" w:cs="Arial"/>
          <w:color w:val="FF0000"/>
          <w:position w:val="-6"/>
        </w:rPr>
        <w:object w:dxaOrig="1466" w:dyaOrig="524">
          <v:shape id="_x0000_i1039" type="#_x0000_t75" style="width:73.9pt;height:26.9pt" o:ole="">
            <v:imagedata r:id="rId33" o:title=""/>
          </v:shape>
          <o:OLEObject Type="Embed" ProgID="FXEquation.Equation" ShapeID="_x0000_i1039" DrawAspect="Content" ObjectID="_1594631415" r:id="rId34"/>
        </w:objec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FC7644">
        <w:rPr>
          <w:rFonts w:ascii="Arial" w:hAnsi="Arial" w:cs="Arial"/>
        </w:rPr>
        <w:sym w:font="Wingdings" w:char="F0FC"/>
      </w:r>
    </w:p>
    <w:p w:rsidR="002A7721" w:rsidRDefault="002A7721" w:rsidP="002A7721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=</w:t>
      </w:r>
      <w:r>
        <w:rPr>
          <w:rFonts w:ascii="Arial" w:hAnsi="Arial" w:cs="Arial"/>
        </w:rPr>
        <w:tab/>
        <w:t xml:space="preserve"> </w:t>
      </w:r>
      <w:r w:rsidRPr="006418B7">
        <w:rPr>
          <w:rFonts w:ascii="Arial" w:hAnsi="Arial" w:cs="Arial"/>
          <w:color w:val="FF0000"/>
          <w:position w:val="-4"/>
        </w:rPr>
        <w:object w:dxaOrig="2188" w:dyaOrig="279">
          <v:shape id="_x0000_i1040" type="#_x0000_t75" style="width:109.55pt;height:13.75pt" o:ole="">
            <v:imagedata r:id="rId35" o:title=""/>
          </v:shape>
          <o:OLEObject Type="Embed" ProgID="FXEquation.Equation" ShapeID="_x0000_i1040" DrawAspect="Content" ObjectID="_1594631416" r:id="rId36"/>
        </w:objec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FC7644">
        <w:rPr>
          <w:rFonts w:ascii="Arial" w:hAnsi="Arial" w:cs="Arial"/>
        </w:rPr>
        <w:sym w:font="Wingdings" w:char="F0FC"/>
      </w:r>
    </w:p>
    <w:p w:rsidR="002A7721" w:rsidRDefault="002A7721" w:rsidP="002A7721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(b)</w:t>
      </w:r>
      <w:r>
        <w:rPr>
          <w:rFonts w:ascii="Arial" w:hAnsi="Arial" w:cs="Arial"/>
        </w:rPr>
        <w:tab/>
        <w:t xml:space="preserve"> </w:t>
      </w:r>
      <w:r w:rsidRPr="00CE0FF2">
        <w:rPr>
          <w:rFonts w:ascii="Arial" w:hAnsi="Arial" w:cs="Arial"/>
          <w:color w:val="FF0000"/>
          <w:position w:val="-30"/>
        </w:rPr>
        <w:object w:dxaOrig="4072" w:dyaOrig="804">
          <v:shape id="_x0000_i1041" type="#_x0000_t75" style="width:203.5pt;height:40.05pt" o:ole="">
            <v:imagedata r:id="rId37" o:title=""/>
          </v:shape>
          <o:OLEObject Type="Embed" ProgID="FXEquation.Equation" ShapeID="_x0000_i1041" DrawAspect="Content" ObjectID="_1594631417" r:id="rId38"/>
        </w:objec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FC7644">
        <w:rPr>
          <w:rFonts w:ascii="Arial" w:hAnsi="Arial" w:cs="Arial"/>
        </w:rPr>
        <w:sym w:font="Wingdings" w:char="F0FC"/>
      </w:r>
    </w:p>
    <w:p w:rsidR="002A7721" w:rsidRPr="00951BDD" w:rsidRDefault="002A7721" w:rsidP="002A7721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</w:rPr>
      </w:pPr>
      <w:r w:rsidRPr="00951BDD">
        <w:rPr>
          <w:rFonts w:ascii="Arial" w:hAnsi="Arial" w:cs="Arial"/>
        </w:rPr>
        <w:tab/>
      </w:r>
      <w:r w:rsidRPr="00951BDD">
        <w:rPr>
          <w:rFonts w:ascii="Arial" w:hAnsi="Arial" w:cs="Arial"/>
          <w:position w:val="-6"/>
        </w:rPr>
        <w:tab/>
      </w:r>
      <w:r>
        <w:rPr>
          <w:rFonts w:ascii="Arial" w:hAnsi="Arial" w:cs="Arial"/>
          <w:position w:val="-6"/>
        </w:rPr>
        <w:t xml:space="preserve"> </w:t>
      </w:r>
      <w:r w:rsidRPr="00951BDD">
        <w:rPr>
          <w:rFonts w:ascii="Arial" w:hAnsi="Arial" w:cs="Arial"/>
          <w:color w:val="FF0000"/>
          <w:position w:val="-30"/>
        </w:rPr>
        <w:object w:dxaOrig="3898" w:dyaOrig="804">
          <v:shape id="_x0000_i1042" type="#_x0000_t75" style="width:195.95pt;height:40.05pt" o:ole="">
            <v:imagedata r:id="rId39" o:title=""/>
          </v:shape>
          <o:OLEObject Type="Embed" ProgID="FXEquation.Equation" ShapeID="_x0000_i1042" DrawAspect="Content" ObjectID="_1594631418" r:id="rId40"/>
        </w:object>
      </w:r>
      <w:r>
        <w:rPr>
          <w:rFonts w:ascii="Arial" w:hAnsi="Arial" w:cs="Arial"/>
          <w:position w:val="-6"/>
        </w:rPr>
        <w:t xml:space="preserve"> </w:t>
      </w:r>
      <w:r w:rsidRPr="00951BDD">
        <w:rPr>
          <w:rFonts w:ascii="Arial" w:hAnsi="Arial" w:cs="Arial"/>
          <w:position w:val="-6"/>
        </w:rPr>
        <w:tab/>
      </w:r>
      <w:r w:rsidRPr="00951BDD">
        <w:rPr>
          <w:rFonts w:ascii="Arial" w:hAnsi="Arial" w:cs="Arial"/>
        </w:rPr>
        <w:tab/>
      </w:r>
      <w:r w:rsidRPr="00951BDD">
        <w:rPr>
          <w:rFonts w:ascii="Arial" w:hAnsi="Arial" w:cs="Arial"/>
        </w:rPr>
        <w:sym w:font="Wingdings" w:char="F0FC"/>
      </w:r>
    </w:p>
    <w:p w:rsidR="002A7721" w:rsidRDefault="002A7721" w:rsidP="002A7721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Pr="00CE0FF2">
        <w:rPr>
          <w:rFonts w:ascii="Arial" w:hAnsi="Arial" w:cs="Arial"/>
          <w:color w:val="FF0000"/>
          <w:position w:val="-24"/>
        </w:rPr>
        <w:object w:dxaOrig="3140" w:dyaOrig="562">
          <v:shape id="_x0000_i1043" type="#_x0000_t75" style="width:155.9pt;height:28.8pt" o:ole="">
            <v:imagedata r:id="rId41" o:title=""/>
          </v:shape>
          <o:OLEObject Type="Embed" ProgID="FXEquation.Equation" ShapeID="_x0000_i1043" DrawAspect="Content" ObjectID="_1594631419" r:id="rId42"/>
        </w:objec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FC7644">
        <w:rPr>
          <w:rFonts w:ascii="Arial" w:hAnsi="Arial" w:cs="Arial"/>
        </w:rPr>
        <w:sym w:font="Wingdings" w:char="F0FC"/>
      </w:r>
    </w:p>
    <w:p w:rsidR="002A7721" w:rsidRDefault="002A7721" w:rsidP="002A7721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Pr="00CE0FF2">
        <w:rPr>
          <w:rFonts w:ascii="Arial" w:hAnsi="Arial" w:cs="Arial"/>
          <w:color w:val="FF0000"/>
          <w:position w:val="-18"/>
        </w:rPr>
        <w:object w:dxaOrig="1550" w:dyaOrig="474">
          <v:shape id="_x0000_i1044" type="#_x0000_t75" style="width:77.65pt;height:24.4pt" o:ole="">
            <v:imagedata r:id="rId43" o:title=""/>
          </v:shape>
          <o:OLEObject Type="Embed" ProgID="FXEquation.Equation" ShapeID="_x0000_i1044" DrawAspect="Content" ObjectID="_1594631420" r:id="rId44"/>
        </w:objec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:rsidR="002A7721" w:rsidRDefault="002A7721" w:rsidP="002A7721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Pr="00CE0FF2">
        <w:rPr>
          <w:rFonts w:ascii="Arial" w:hAnsi="Arial" w:cs="Arial"/>
          <w:color w:val="FF0000"/>
          <w:position w:val="-18"/>
        </w:rPr>
        <w:object w:dxaOrig="2070" w:dyaOrig="474">
          <v:shape id="_x0000_i1045" type="#_x0000_t75" style="width:103.95pt;height:24.4pt" o:ole="">
            <v:imagedata r:id="rId45" o:title=""/>
          </v:shape>
          <o:OLEObject Type="Embed" ProgID="FXEquation.Equation" ShapeID="_x0000_i1045" DrawAspect="Content" ObjectID="_1594631421" r:id="rId46"/>
        </w:objec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FC7644">
        <w:rPr>
          <w:rFonts w:ascii="Arial" w:hAnsi="Arial" w:cs="Arial"/>
        </w:rPr>
        <w:sym w:font="Wingdings" w:char="F0FC"/>
      </w:r>
      <w:r>
        <w:rPr>
          <w:rFonts w:ascii="Arial" w:hAnsi="Arial" w:cs="Arial"/>
        </w:rPr>
        <w:tab/>
        <w:t>[8]</w:t>
      </w:r>
    </w:p>
    <w:p w:rsidR="007909BE" w:rsidRPr="007909BE" w:rsidRDefault="00F41654" w:rsidP="002A7721">
      <w:pPr>
        <w:rPr>
          <w:rFonts w:ascii="Arial" w:hAnsi="Arial" w:cs="Arial"/>
        </w:rPr>
      </w:pPr>
      <w:r>
        <w:rPr>
          <w:rFonts w:ascii="Arial" w:hAnsi="Arial" w:cs="Arial"/>
        </w:rPr>
        <w:t>4.</w:t>
      </w:r>
      <w:r>
        <w:rPr>
          <w:rFonts w:ascii="Arial" w:hAnsi="Arial" w:cs="Arial"/>
        </w:rPr>
        <w:tab/>
      </w:r>
      <m:oMath>
        <m:nary>
          <m:naryPr>
            <m:limLoc m:val="subSup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2</m:t>
            </m:r>
          </m:sub>
          <m:sup>
            <m:r>
              <w:rPr>
                <w:rFonts w:ascii="Cambria Math" w:hAnsi="Cambria Math" w:cs="Arial"/>
              </w:rPr>
              <m:t>5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x-2</m:t>
                </m:r>
              </m:sup>
            </m:sSup>
          </m:e>
        </m:nary>
        <m:r>
          <w:rPr>
            <w:rFonts w:ascii="Cambria Math" w:hAnsi="Cambria Math" w:cs="Arial"/>
          </w:rPr>
          <m:t>-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x-2</m:t>
                </m:r>
              </m:e>
            </m:d>
          </m:e>
          <m:sup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 xml:space="preserve">2 </m:t>
                </m:r>
              </m:den>
            </m:f>
          </m:sup>
        </m:sSup>
        <m:r>
          <w:rPr>
            <w:rFonts w:ascii="Cambria Math" w:hAnsi="Cambria Math" w:cs="Arial"/>
          </w:rPr>
          <m:t>dx</m:t>
        </m:r>
      </m:oMath>
      <w:r w:rsidR="00C13CFB">
        <w:rPr>
          <w:rFonts w:ascii="Arial" w:hAnsi="Arial" w:cs="Arial"/>
        </w:rPr>
        <w:tab/>
      </w:r>
      <w:r w:rsidR="00C13CFB">
        <w:rPr>
          <w:rFonts w:ascii="Arial" w:hAnsi="Arial" w:cs="Arial"/>
        </w:rPr>
        <w:tab/>
      </w:r>
      <w:r w:rsidR="00C13CFB">
        <w:rPr>
          <w:rFonts w:ascii="Arial" w:hAnsi="Arial" w:cs="Arial"/>
        </w:rPr>
        <w:tab/>
      </w:r>
      <w:r w:rsidR="00C13CFB">
        <w:rPr>
          <w:rFonts w:ascii="Arial" w:hAnsi="Arial" w:cs="Arial"/>
        </w:rPr>
        <w:tab/>
      </w:r>
      <w:r w:rsidR="00C13CFB">
        <w:rPr>
          <w:rFonts w:ascii="Arial" w:hAnsi="Arial" w:cs="Arial"/>
        </w:rPr>
        <w:tab/>
      </w:r>
      <w:r w:rsidR="00C13CFB">
        <w:rPr>
          <w:rFonts w:ascii="Arial" w:hAnsi="Arial" w:cs="Arial"/>
        </w:rPr>
        <w:tab/>
      </w:r>
      <w:r w:rsidR="00C13CFB" w:rsidRPr="00FC7644">
        <w:rPr>
          <w:rFonts w:ascii="Arial" w:hAnsi="Arial" w:cs="Arial"/>
        </w:rPr>
        <w:sym w:font="Wingdings" w:char="F0FC"/>
      </w:r>
    </w:p>
    <w:p w:rsidR="007909BE" w:rsidRDefault="007909BE" w:rsidP="007909B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=</w:t>
      </w:r>
      <m:oMath>
        <m:d>
          <m:dPr>
            <m:begChr m:val="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x-2</m:t>
                </m:r>
              </m:sup>
            </m:sSup>
            <m:r>
              <w:rPr>
                <w:rFonts w:ascii="Cambria Math" w:hAnsi="Cambria Math" w:cs="Arial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2</m:t>
                </m:r>
              </m:num>
              <m:den>
                <m:r>
                  <w:rPr>
                    <w:rFonts w:ascii="Cambria Math" w:hAnsi="Cambria Math" w:cs="Arial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x-2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 xml:space="preserve">2 </m:t>
                    </m:r>
                  </m:den>
                </m:f>
              </m:sup>
            </m:sSup>
          </m:e>
        </m:d>
      </m:oMath>
      <w:r>
        <w:rPr>
          <w:rFonts w:ascii="Arial" w:hAnsi="Arial" w:cs="Arial"/>
        </w:rPr>
        <w:t xml:space="preserve"> </w:t>
      </w:r>
      <w:r w:rsidR="00C13CFB">
        <w:rPr>
          <w:rFonts w:ascii="Arial" w:hAnsi="Arial" w:cs="Arial"/>
        </w:rPr>
        <w:tab/>
      </w:r>
      <w:r w:rsidR="00C13CFB">
        <w:rPr>
          <w:rFonts w:ascii="Arial" w:hAnsi="Arial" w:cs="Arial"/>
        </w:rPr>
        <w:tab/>
      </w:r>
      <w:r w:rsidR="00C13CFB">
        <w:rPr>
          <w:rFonts w:ascii="Arial" w:hAnsi="Arial" w:cs="Arial"/>
        </w:rPr>
        <w:tab/>
      </w:r>
      <w:r w:rsidR="00C13CFB">
        <w:rPr>
          <w:rFonts w:ascii="Arial" w:hAnsi="Arial" w:cs="Arial"/>
        </w:rPr>
        <w:tab/>
      </w:r>
      <w:r w:rsidR="00C13CFB">
        <w:rPr>
          <w:rFonts w:ascii="Arial" w:hAnsi="Arial" w:cs="Arial"/>
        </w:rPr>
        <w:tab/>
      </w:r>
      <w:r w:rsidR="00C13CFB">
        <w:rPr>
          <w:rFonts w:ascii="Arial" w:hAnsi="Arial" w:cs="Arial"/>
        </w:rPr>
        <w:tab/>
      </w:r>
      <w:r w:rsidR="00C13CFB" w:rsidRPr="00FC7644">
        <w:rPr>
          <w:rFonts w:ascii="Arial" w:hAnsi="Arial" w:cs="Arial"/>
        </w:rPr>
        <w:sym w:font="Wingdings" w:char="F0FC"/>
      </w:r>
    </w:p>
    <w:p w:rsidR="002A7721" w:rsidRPr="007909BE" w:rsidRDefault="007909BE" w:rsidP="007909BE">
      <w:pPr>
        <w:ind w:left="720"/>
        <w:rPr>
          <w:rFonts w:ascii="Arial" w:hAnsi="Arial" w:cs="Arial"/>
          <w:b/>
        </w:rPr>
      </w:pPr>
      <w:r>
        <w:rPr>
          <w:rFonts w:ascii="Arial" w:hAnsi="Arial" w:cs="Arial"/>
        </w:rPr>
        <w:t>=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3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</m:sup>
        </m:sSup>
        <m:r>
          <w:rPr>
            <w:rFonts w:ascii="Cambria Math" w:hAnsi="Cambria Math" w:cs="Arial"/>
          </w:rPr>
          <m:t>-(1-0)</m:t>
        </m:r>
      </m:oMath>
      <w:r w:rsidR="00C13CFB">
        <w:rPr>
          <w:rFonts w:ascii="Arial" w:hAnsi="Arial" w:cs="Arial"/>
        </w:rPr>
        <w:t xml:space="preserve"> =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-2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3</m:t>
            </m:r>
          </m:e>
        </m:rad>
        <m:r>
          <w:rPr>
            <w:rFonts w:ascii="Cambria Math" w:hAnsi="Cambria Math" w:cs="Arial"/>
          </w:rPr>
          <m:t>-1</m:t>
        </m:r>
      </m:oMath>
      <w:r w:rsidR="00C13CFB">
        <w:rPr>
          <w:rFonts w:ascii="Arial" w:hAnsi="Arial" w:cs="Arial"/>
        </w:rPr>
        <w:tab/>
      </w:r>
      <w:r w:rsidR="00C13CFB">
        <w:rPr>
          <w:rFonts w:ascii="Arial" w:hAnsi="Arial" w:cs="Arial"/>
        </w:rPr>
        <w:tab/>
      </w:r>
      <w:r w:rsidR="00C13CFB">
        <w:rPr>
          <w:rFonts w:ascii="Arial" w:hAnsi="Arial" w:cs="Arial"/>
        </w:rPr>
        <w:tab/>
      </w:r>
      <w:r w:rsidR="00C13CFB">
        <w:rPr>
          <w:rFonts w:ascii="Arial" w:hAnsi="Arial" w:cs="Arial"/>
        </w:rPr>
        <w:tab/>
      </w:r>
      <w:r w:rsidR="00C13CFB" w:rsidRPr="00FC7644">
        <w:rPr>
          <w:rFonts w:ascii="Arial" w:hAnsi="Arial" w:cs="Arial"/>
        </w:rPr>
        <w:sym w:font="Wingdings" w:char="F0FC"/>
      </w:r>
      <w:r w:rsidR="00C13CFB" w:rsidRPr="00FC7644">
        <w:rPr>
          <w:rFonts w:ascii="Arial" w:hAnsi="Arial" w:cs="Arial"/>
        </w:rPr>
        <w:sym w:font="Wingdings" w:char="F0FC"/>
      </w:r>
      <w:r w:rsidR="002A7721">
        <w:rPr>
          <w:rFonts w:ascii="Arial" w:hAnsi="Arial" w:cs="Arial"/>
        </w:rPr>
        <w:br w:type="page"/>
      </w:r>
      <w:r w:rsidR="00F41654" w:rsidRPr="00F41654">
        <w:rPr>
          <w:rFonts w:ascii="Arial" w:hAnsi="Arial" w:cs="Arial"/>
          <w:b/>
        </w:rPr>
        <w:lastRenderedPageBreak/>
        <w:t>MATHEMATICS SPECIALIST TEST 4 2018     MARKING KEY   CALCULATOR ASSUMED</w:t>
      </w:r>
    </w:p>
    <w:p w:rsidR="002A7721" w:rsidRDefault="00F41654" w:rsidP="002A7721">
      <w:pPr>
        <w:pStyle w:val="QNum"/>
      </w:pPr>
      <w:r>
        <w:t>Question 5</w:t>
      </w:r>
      <w:r w:rsidR="002A7721">
        <w:tab/>
        <w:t>(5 marks)</w:t>
      </w:r>
    </w:p>
    <w:p w:rsidR="002A7721" w:rsidRPr="002A7721" w:rsidRDefault="002A7721" w:rsidP="002A7721">
      <w:pPr>
        <w:rPr>
          <w:rFonts w:eastAsia="Times New Roman"/>
        </w:rPr>
      </w:pPr>
      <w:r>
        <w:t xml:space="preserve">Part of the graph of </w:t>
      </w:r>
      <m:oMath>
        <m:r>
          <w:rPr>
            <w:rFonts w:ascii="Cambria Math" w:hAnsi="Cambria Math"/>
          </w:rPr>
          <m:t>y=3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</m:e>
            </m:func>
          </m:sup>
        </m:sSup>
        <m:r>
          <w:rPr>
            <w:rFonts w:ascii="Cambria Math" w:hAnsi="Cambria Math"/>
          </w:rPr>
          <m:t xml:space="preserve"> </m:t>
        </m:r>
      </m:oMath>
      <w:r w:rsidRPr="002A7721">
        <w:rPr>
          <w:rFonts w:eastAsia="Times New Roman"/>
        </w:rPr>
        <w:t>is shown below.</w:t>
      </w:r>
    </w:p>
    <w:p w:rsidR="002A7721" w:rsidRPr="002A7721" w:rsidRDefault="002A7721" w:rsidP="002A7721">
      <w:pPr>
        <w:rPr>
          <w:rFonts w:eastAsia="Times New Roman"/>
        </w:rPr>
      </w:pPr>
    </w:p>
    <w:p w:rsidR="002A7721" w:rsidRPr="002A7721" w:rsidRDefault="002A7721" w:rsidP="002A7721">
      <w:pPr>
        <w:jc w:val="center"/>
        <w:rPr>
          <w:rFonts w:eastAsia="Times New Roman"/>
        </w:rPr>
      </w:pPr>
      <w:r w:rsidRPr="002A7721">
        <w:rPr>
          <w:rFonts w:eastAsia="Times New Roman"/>
        </w:rPr>
        <w:object w:dxaOrig="4819" w:dyaOrig="1819">
          <v:shape id="_x0000_i1046" type="#_x0000_t75" style="width:241.05pt;height:90.8pt" o:ole="">
            <v:imagedata r:id="rId47" o:title=""/>
          </v:shape>
          <o:OLEObject Type="Embed" ProgID="FXDraw.Graphic" ShapeID="_x0000_i1046" DrawAspect="Content" ObjectID="_1594631422" r:id="rId48"/>
        </w:object>
      </w:r>
    </w:p>
    <w:p w:rsidR="002A7721" w:rsidRPr="002A7721" w:rsidRDefault="002A7721" w:rsidP="002A7721">
      <w:pPr>
        <w:rPr>
          <w:rFonts w:eastAsia="Times New Roman"/>
        </w:rPr>
      </w:pPr>
    </w:p>
    <w:p w:rsidR="002A7721" w:rsidRDefault="002A7721" w:rsidP="002A7721">
      <w:pPr>
        <w:pStyle w:val="Parta"/>
      </w:pPr>
      <w:r>
        <w:t>(a)</w:t>
      </w:r>
      <w:r>
        <w:tab/>
        <w:t xml:space="preserve">Use numerical integration with three equal width trapeziums to estimate the area between the curve, the </w:t>
      </w:r>
      <m:oMath>
        <m:r>
          <w:rPr>
            <w:rFonts w:ascii="Cambria Math" w:hAnsi="Cambria Math"/>
          </w:rPr>
          <m:t>x</m:t>
        </m:r>
      </m:oMath>
      <w:r>
        <w:t xml:space="preserve">-axis, the </w:t>
      </w:r>
      <m:oMath>
        <m:r>
          <w:rPr>
            <w:rFonts w:ascii="Cambria Math" w:hAnsi="Cambria Math"/>
          </w:rPr>
          <m:t>y</m:t>
        </m:r>
      </m:oMath>
      <w:r>
        <w:t xml:space="preserve">-axis and the </w:t>
      </w:r>
      <w:proofErr w:type="gramStart"/>
      <w:r>
        <w:t xml:space="preserve">line </w:t>
      </w:r>
      <w:proofErr w:type="gramEnd"/>
      <m:oMath>
        <m:r>
          <w:rPr>
            <w:rFonts w:ascii="Cambria Math" w:hAnsi="Cambria Math"/>
          </w:rPr>
          <m:t>x=9</m:t>
        </m:r>
      </m:oMath>
      <w:r>
        <w:t>.</w:t>
      </w:r>
      <w:r>
        <w:tab/>
        <w:t>(4 marks)</w:t>
      </w:r>
    </w:p>
    <w:p w:rsidR="002A7721" w:rsidRDefault="002A7721" w:rsidP="002A7721">
      <w:pPr>
        <w:pStyle w:val="Parta"/>
      </w:pPr>
    </w:p>
    <w:p w:rsidR="002A7721" w:rsidRDefault="002A7721" w:rsidP="002A7721">
      <w:pPr>
        <w:pStyle w:val="Parta"/>
      </w:pP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10663"/>
      </w:tblGrid>
      <w:tr w:rsidR="002A7721" w:rsidRPr="00BC4B6B" w:rsidTr="002A7721">
        <w:trPr>
          <w:trHeight w:hRule="exact" w:val="255"/>
        </w:trPr>
        <w:tc>
          <w:tcPr>
            <w:tcW w:w="5000" w:type="pct"/>
            <w:shd w:val="clear" w:color="auto" w:fill="EEECE1"/>
          </w:tcPr>
          <w:p w:rsidR="002A7721" w:rsidRPr="00BC4B6B" w:rsidRDefault="002A7721" w:rsidP="00F41654">
            <w:pPr>
              <w:jc w:val="center"/>
              <w:rPr>
                <w:b/>
              </w:rPr>
            </w:pPr>
            <w:r w:rsidRPr="000B0955">
              <w:rPr>
                <w:b/>
              </w:rPr>
              <w:t>Solution</w:t>
            </w:r>
          </w:p>
        </w:tc>
      </w:tr>
      <w:tr w:rsidR="002A7721" w:rsidTr="00F41654">
        <w:tc>
          <w:tcPr>
            <w:tcW w:w="5000" w:type="pct"/>
          </w:tcPr>
          <w:p w:rsidR="002A7721" w:rsidRPr="002A7721" w:rsidRDefault="00BA3316" w:rsidP="00F41654">
            <w:pPr>
              <w:rPr>
                <w:rFonts w:eastAsia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=3</m:t>
                </m:r>
                <m:r>
                  <m:rPr>
                    <m:sty m:val="p"/>
                  </m:rPr>
                  <w:rPr>
                    <w:rFonts w:eastAsia="Times New Roman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=8.0497</m:t>
                </m:r>
                <m:r>
                  <m:rPr>
                    <m:sty m:val="p"/>
                  </m:rPr>
                  <w:rPr>
                    <w:rFonts w:eastAsia="Times New Roman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</w:rPr>
                      <m:t>6</m:t>
                    </m:r>
                  </m:e>
                </m:d>
                <m:r>
                  <m:rPr>
                    <m:aln/>
                  </m:rPr>
                  <w:rPr>
                    <w:rFonts w:ascii="Cambria Math" w:eastAsia="Times New Roman" w:hAnsi="Cambria Math"/>
                  </w:rPr>
                  <m:t>=5.6790</m:t>
                </m:r>
                <m:r>
                  <m:rPr>
                    <m:sty m:val="p"/>
                  </m:rPr>
                  <w:rPr>
                    <w:rFonts w:eastAsia="Times New Roman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</w:rPr>
                      <m:t>9</m:t>
                    </m:r>
                  </m:e>
                </m:d>
                <m:r>
                  <m:rPr>
                    <m:aln/>
                  </m:rPr>
                  <w:rPr>
                    <w:rFonts w:ascii="Cambria Math" w:eastAsia="Times New Roman" w:hAnsi="Cambria Math"/>
                  </w:rPr>
                  <m:t>=3.4547</m:t>
                </m:r>
              </m:oMath>
            </m:oMathPara>
          </w:p>
          <w:p w:rsidR="002A7721" w:rsidRPr="002A7721" w:rsidRDefault="00BA3316" w:rsidP="00F41654">
            <w:pPr>
              <w:rPr>
                <w:rFonts w:eastAsia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3+8.0497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×3=16.575</m:t>
                </m:r>
                <m:r>
                  <m:rPr>
                    <m:sty m:val="p"/>
                  </m:rPr>
                  <w:rPr>
                    <w:rFonts w:eastAsia="Times New Roman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</w:rPr>
                  <m:t>T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</w:rPr>
                      <m:t>2</m:t>
                    </m:r>
                  </m:e>
                </m:d>
                <m:r>
                  <w:rPr>
                    <w:rFonts w:ascii="Cambria Math" w:eastAsia="Times New Roman" w:hAnsi="Cambria Math"/>
                  </w:rPr>
                  <m:t>=20.593</m:t>
                </m:r>
                <m:r>
                  <m:rPr>
                    <m:sty m:val="p"/>
                  </m:rPr>
                  <w:rPr>
                    <w:rFonts w:eastAsia="Times New Roman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</w:rPr>
                  <m:t>T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</w:rPr>
                      <m:t>3</m:t>
                    </m:r>
                  </m:e>
                </m:d>
                <m:r>
                  <m:rPr>
                    <m:aln/>
                  </m:rPr>
                  <w:rPr>
                    <w:rFonts w:ascii="Cambria Math" w:eastAsia="Times New Roman" w:hAnsi="Cambria Math"/>
                  </w:rPr>
                  <m:t>=13.700</m:t>
                </m:r>
              </m:oMath>
            </m:oMathPara>
          </w:p>
          <w:p w:rsidR="002A7721" w:rsidRPr="00BA3316" w:rsidRDefault="00BA3316" w:rsidP="00F41654">
            <w:pPr>
              <w:rPr>
                <w:rFonts w:eastAsia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Times New Roman" w:hAnsi="Cambria Math"/>
                  </w:rPr>
                  <m:t>Area</m:t>
                </m:r>
                <m:r>
                  <w:rPr>
                    <w:rFonts w:ascii="Cambria Math" w:eastAsia="Times New Roman" w:hAnsi="Cambria Math"/>
                  </w:rPr>
                  <m:t xml:space="preserve">=50.87   </m:t>
                </m:r>
                <m:r>
                  <m:rPr>
                    <m:nor/>
                  </m:rPr>
                  <w:rPr>
                    <w:rFonts w:ascii="Cambria Math" w:eastAsia="Times New Roman" w:hAnsi="Cambria Math"/>
                  </w:rPr>
                  <m:t>(4sf)</m:t>
                </m:r>
              </m:oMath>
            </m:oMathPara>
          </w:p>
        </w:tc>
      </w:tr>
      <w:tr w:rsidR="002A7721" w:rsidRPr="00BC4B6B" w:rsidTr="002A7721">
        <w:trPr>
          <w:trHeight w:hRule="exact" w:val="255"/>
        </w:trPr>
        <w:tc>
          <w:tcPr>
            <w:tcW w:w="5000" w:type="pct"/>
            <w:shd w:val="clear" w:color="auto" w:fill="EEECE1"/>
          </w:tcPr>
          <w:p w:rsidR="002A7721" w:rsidRPr="00BC4B6B" w:rsidRDefault="002A7721" w:rsidP="00F41654">
            <w:pPr>
              <w:jc w:val="center"/>
              <w:rPr>
                <w:b/>
              </w:rPr>
            </w:pPr>
            <w:r w:rsidRPr="000B0955">
              <w:rPr>
                <w:b/>
              </w:rPr>
              <w:t>S</w:t>
            </w:r>
            <w:r>
              <w:rPr>
                <w:b/>
              </w:rPr>
              <w:t>pecific behaviours</w:t>
            </w:r>
          </w:p>
        </w:tc>
      </w:tr>
      <w:tr w:rsidR="002A7721" w:rsidRPr="002A7721" w:rsidTr="00F41654">
        <w:tc>
          <w:tcPr>
            <w:tcW w:w="5000" w:type="pct"/>
          </w:tcPr>
          <w:p w:rsidR="002A7721" w:rsidRPr="002A7721" w:rsidRDefault="002A7721" w:rsidP="00F41654">
            <w:pPr>
              <w:rPr>
                <w:rFonts w:eastAsia="Times New Roman"/>
              </w:rPr>
            </w:pPr>
            <w:r>
              <w:sym w:font="Wingdings" w:char="F0FC"/>
            </w:r>
            <w:r>
              <w:t xml:space="preserve"> calculates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2A7721">
              <w:rPr>
                <w:rFonts w:eastAsia="Times New Roman"/>
              </w:rPr>
              <w:t xml:space="preserve"> for </w:t>
            </w:r>
            <m:oMath>
              <m:r>
                <w:rPr>
                  <w:rFonts w:ascii="Cambria Math" w:eastAsia="Times New Roman" w:hAnsi="Cambria Math"/>
                </w:rPr>
                <m:t>x=0, 3, 6, 9</m:t>
              </m:r>
            </m:oMath>
          </w:p>
          <w:p w:rsidR="002A7721" w:rsidRPr="002A7721" w:rsidRDefault="002A7721" w:rsidP="00F41654">
            <w:pPr>
              <w:rPr>
                <w:rFonts w:eastAsia="Times New Roman"/>
              </w:rPr>
            </w:pPr>
            <w:r w:rsidRPr="002A7721">
              <w:rPr>
                <w:rFonts w:eastAsia="Times New Roman"/>
              </w:rPr>
              <w:sym w:font="Wingdings" w:char="F0FC"/>
            </w:r>
            <w:r w:rsidRPr="002A7721">
              <w:rPr>
                <w:rFonts w:eastAsia="Times New Roman"/>
              </w:rPr>
              <w:t xml:space="preserve"> uses trapezium rule</w:t>
            </w:r>
          </w:p>
          <w:p w:rsidR="002A7721" w:rsidRPr="002A7721" w:rsidRDefault="002A7721" w:rsidP="00F41654">
            <w:pPr>
              <w:rPr>
                <w:rFonts w:eastAsia="Times New Roman"/>
              </w:rPr>
            </w:pPr>
            <w:r w:rsidRPr="002A7721">
              <w:rPr>
                <w:rFonts w:eastAsia="Times New Roman"/>
              </w:rPr>
              <w:sym w:font="Wingdings" w:char="F0FC"/>
            </w:r>
            <w:r w:rsidRPr="002A7721">
              <w:rPr>
                <w:rFonts w:eastAsia="Times New Roman"/>
              </w:rPr>
              <w:t xml:space="preserve"> area of one trapezium correct to at least 3rd decimal place</w:t>
            </w:r>
          </w:p>
          <w:p w:rsidR="002A7721" w:rsidRPr="002A7721" w:rsidRDefault="002A7721" w:rsidP="00F41654">
            <w:pPr>
              <w:rPr>
                <w:rFonts w:eastAsia="Times New Roman"/>
              </w:rPr>
            </w:pPr>
            <w:r w:rsidRPr="002A7721">
              <w:rPr>
                <w:rFonts w:eastAsia="Times New Roman"/>
              </w:rPr>
              <w:sym w:font="Wingdings" w:char="F0FC"/>
            </w:r>
            <w:r w:rsidRPr="002A7721">
              <w:rPr>
                <w:rFonts w:eastAsia="Times New Roman"/>
              </w:rPr>
              <w:t xml:space="preserve"> area rounded to 3 or more (</w:t>
            </w:r>
            <w:proofErr w:type="spellStart"/>
            <w:r w:rsidRPr="002A7721">
              <w:rPr>
                <w:rFonts w:eastAsia="Times New Roman"/>
              </w:rPr>
              <w:t>ie</w:t>
            </w:r>
            <w:proofErr w:type="spellEnd"/>
            <w:r w:rsidRPr="002A7721">
              <w:rPr>
                <w:rFonts w:eastAsia="Times New Roman"/>
              </w:rPr>
              <w:t xml:space="preserve"> 4, 5, ...) sf</w:t>
            </w:r>
          </w:p>
        </w:tc>
      </w:tr>
    </w:tbl>
    <w:p w:rsidR="002A7721" w:rsidRDefault="00BA3316" w:rsidP="002A7721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2106930</wp:posOffset>
                </wp:positionH>
                <wp:positionV relativeFrom="paragraph">
                  <wp:posOffset>3108960</wp:posOffset>
                </wp:positionV>
                <wp:extent cx="4025900" cy="2978150"/>
                <wp:effectExtent l="0" t="0" r="12700" b="12700"/>
                <wp:wrapNone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25900" cy="297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549"/>
                            </w:tblGrid>
                            <w:tr w:rsidR="00F41654" w:rsidTr="002A7721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/>
                                </w:tcPr>
                                <w:p w:rsidR="00F41654" w:rsidRPr="00BC4B6B" w:rsidRDefault="00F41654" w:rsidP="00F4165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F41654" w:rsidTr="00F41654">
                              <w:tc>
                                <w:tcPr>
                                  <w:tcW w:w="5000" w:type="pct"/>
                                </w:tcPr>
                                <w:p w:rsidR="00F41654" w:rsidRPr="002A7721" w:rsidRDefault="00BA3316" w:rsidP="00F41654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=3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="Times New Roman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=8.0497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="Times New Roman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6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="Times New Roman" w:hAnsi="Cambria Math"/>
                                        </w:rPr>
                                        <m:t>=5.6790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="Times New Roman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9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="Times New Roman" w:hAnsi="Cambria Math"/>
                                        </w:rPr>
                                        <m:t>=3.4547</m:t>
                                      </m:r>
                                    </m:oMath>
                                  </m:oMathPara>
                                </w:p>
                                <w:p w:rsidR="00F41654" w:rsidRDefault="00F41654" w:rsidP="00F41654"/>
                                <w:p w:rsidR="00F41654" w:rsidRPr="002A7721" w:rsidRDefault="00BA3316" w:rsidP="00F41654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3+8.0497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×3=16.575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="Times New Roman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T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=20.593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="Times New Roman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T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3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="Times New Roman" w:hAnsi="Cambria Math"/>
                                        </w:rPr>
                                        <m:t>=13.700</m:t>
                                      </m:r>
                                    </m:oMath>
                                  </m:oMathPara>
                                </w:p>
                                <w:p w:rsidR="00F41654" w:rsidRPr="002A7721" w:rsidRDefault="00F41654" w:rsidP="00F41654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  <w:p w:rsidR="00F41654" w:rsidRPr="00BA3316" w:rsidRDefault="00BA3316" w:rsidP="00F41654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="Times New Roman" w:hAnsi="Cambria Math"/>
                                        </w:rPr>
                                        <m:t>Area</m:t>
                                      </m:r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 xml:space="preserve">=50.87  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="Times New Roman" w:hAnsi="Cambria Math"/>
                                        </w:rPr>
                                        <m:t>(4sf)</m:t>
                                      </m:r>
                                    </m:oMath>
                                  </m:oMathPara>
                                </w:p>
                                <w:p w:rsidR="00F41654" w:rsidRDefault="00F41654" w:rsidP="00F41654"/>
                              </w:tc>
                            </w:tr>
                            <w:tr w:rsidR="00F41654" w:rsidTr="002A7721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/>
                                </w:tcPr>
                                <w:p w:rsidR="00F41654" w:rsidRPr="00BC4B6B" w:rsidRDefault="00F41654" w:rsidP="00F4165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F41654" w:rsidTr="00F41654">
                              <w:tc>
                                <w:tcPr>
                                  <w:tcW w:w="5000" w:type="pct"/>
                                </w:tcPr>
                                <w:p w:rsidR="00F41654" w:rsidRPr="002A7721" w:rsidRDefault="00F41654" w:rsidP="00F41654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calculates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oMath>
                                  <w:r w:rsidRPr="002A7721">
                                    <w:rPr>
                                      <w:rFonts w:eastAsia="Times New Roman"/>
                                    </w:rPr>
                                    <w:t xml:space="preserve"> for </w:t>
                                  </w:r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x=0, 3, 6, 9</m:t>
                                    </m:r>
                                  </m:oMath>
                                </w:p>
                                <w:p w:rsidR="00F41654" w:rsidRPr="002A7721" w:rsidRDefault="00F41654" w:rsidP="00F41654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  <w:r w:rsidRPr="002A7721">
                                    <w:rPr>
                                      <w:rFonts w:eastAsia="Times New Roman"/>
                                    </w:rPr>
                                    <w:sym w:font="Wingdings" w:char="F0FC"/>
                                  </w:r>
                                  <w:r w:rsidRPr="002A7721">
                                    <w:rPr>
                                      <w:rFonts w:eastAsia="Times New Roman"/>
                                    </w:rPr>
                                    <w:t xml:space="preserve"> uses trapezium rule</w:t>
                                  </w:r>
                                </w:p>
                                <w:p w:rsidR="00F41654" w:rsidRPr="002A7721" w:rsidRDefault="00F41654" w:rsidP="00F41654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  <w:r w:rsidRPr="002A7721">
                                    <w:rPr>
                                      <w:rFonts w:eastAsia="Times New Roman"/>
                                    </w:rPr>
                                    <w:sym w:font="Wingdings" w:char="F0FC"/>
                                  </w:r>
                                  <w:r w:rsidRPr="002A7721">
                                    <w:rPr>
                                      <w:rFonts w:eastAsia="Times New Roman"/>
                                    </w:rPr>
                                    <w:t xml:space="preserve"> area of one trapezium correct to at least 3rd decimal place</w:t>
                                  </w:r>
                                </w:p>
                                <w:p w:rsidR="00F41654" w:rsidRPr="002A7721" w:rsidRDefault="00F41654" w:rsidP="00F41654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  <w:r w:rsidRPr="002A7721">
                                    <w:rPr>
                                      <w:rFonts w:eastAsia="Times New Roman"/>
                                    </w:rPr>
                                    <w:sym w:font="Wingdings" w:char="F0FC"/>
                                  </w:r>
                                  <w:r w:rsidRPr="002A7721">
                                    <w:rPr>
                                      <w:rFonts w:eastAsia="Times New Roman"/>
                                    </w:rPr>
                                    <w:t xml:space="preserve"> area rounded to 3 or more (</w:t>
                                  </w:r>
                                  <w:proofErr w:type="spellStart"/>
                                  <w:r w:rsidRPr="002A7721">
                                    <w:rPr>
                                      <w:rFonts w:eastAsia="Times New Roman"/>
                                    </w:rPr>
                                    <w:t>ie</w:t>
                                  </w:r>
                                  <w:proofErr w:type="spellEnd"/>
                                  <w:r w:rsidRPr="002A7721">
                                    <w:rPr>
                                      <w:rFonts w:eastAsia="Times New Roman"/>
                                    </w:rPr>
                                    <w:t xml:space="preserve"> 4, 5, ...) sf</w:t>
                                  </w:r>
                                </w:p>
                              </w:tc>
                            </w:tr>
                          </w:tbl>
                          <w:p w:rsidR="00F41654" w:rsidRDefault="00F41654" w:rsidP="002A7721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65.9pt;margin-top:244.8pt;width:317pt;height:2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" fillcolor="window" strokecolor="window" strokeweight=".5pt">
                <v:path arrowok="t"/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549"/>
                      </w:tblGrid>
                      <w:tr w:rsidR="00F41654" w:rsidTr="002A7721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/>
                          </w:tcPr>
                          <w:p w:rsidR="00F41654" w:rsidRPr="00BC4B6B" w:rsidRDefault="00F41654" w:rsidP="00F4165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F41654" w:rsidTr="00F41654">
                        <w:tc>
                          <w:tcPr>
                            <w:tcW w:w="5000" w:type="pct"/>
                          </w:tcPr>
                          <w:p w:rsidR="00F41654" w:rsidRPr="002A7721" w:rsidRDefault="00BA3316" w:rsidP="00F41654">
                            <w:pPr>
                              <w:rPr>
                                <w:rFonts w:eastAsia="Times New Roman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=3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="Times New Roman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=8.0497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="Times New Roman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6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="Times New Roman" w:hAnsi="Cambria Math"/>
                                  </w:rPr>
                                  <m:t>=5.6790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="Times New Roman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9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="Times New Roman" w:hAnsi="Cambria Math"/>
                                  </w:rPr>
                                  <m:t>=3.4547</m:t>
                                </m:r>
                              </m:oMath>
                            </m:oMathPara>
                          </w:p>
                          <w:p w:rsidR="00F41654" w:rsidRDefault="00F41654" w:rsidP="00F41654"/>
                          <w:p w:rsidR="00F41654" w:rsidRPr="002A7721" w:rsidRDefault="00BA3316" w:rsidP="00F41654">
                            <w:pPr>
                              <w:rPr>
                                <w:rFonts w:eastAsia="Times New Roman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3+8.0497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×3=16.575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="Times New Roman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=20.593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="Times New Roman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3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="Times New Roman" w:hAnsi="Cambria Math"/>
                                  </w:rPr>
                                  <m:t>=13.700</m:t>
                                </m:r>
                              </m:oMath>
                            </m:oMathPara>
                          </w:p>
                          <w:p w:rsidR="00F41654" w:rsidRPr="002A7721" w:rsidRDefault="00F41654" w:rsidP="00F41654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  <w:p w:rsidR="00F41654" w:rsidRPr="00BA3316" w:rsidRDefault="00BA3316" w:rsidP="00F41654">
                            <w:pPr>
                              <w:rPr>
                                <w:rFonts w:eastAsia="Times New Roman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="Times New Roman" w:hAnsi="Cambria Math"/>
                                  </w:rPr>
                                  <m:t>Area</m:t>
                                </m:r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 xml:space="preserve">=50.87  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="Times New Roman" w:hAnsi="Cambria Math"/>
                                  </w:rPr>
                                  <m:t>(4sf)</m:t>
                                </m:r>
                              </m:oMath>
                            </m:oMathPara>
                          </w:p>
                          <w:p w:rsidR="00F41654" w:rsidRDefault="00F41654" w:rsidP="00F41654"/>
                        </w:tc>
                      </w:tr>
                      <w:tr w:rsidR="00F41654" w:rsidTr="002A7721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/>
                          </w:tcPr>
                          <w:p w:rsidR="00F41654" w:rsidRPr="00BC4B6B" w:rsidRDefault="00F41654" w:rsidP="00F4165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F41654" w:rsidTr="00F41654">
                        <w:tc>
                          <w:tcPr>
                            <w:tcW w:w="5000" w:type="pct"/>
                          </w:tcPr>
                          <w:p w:rsidR="00F41654" w:rsidRPr="002A7721" w:rsidRDefault="00F41654" w:rsidP="00F41654"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calculates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oMath>
                            <w:r w:rsidRPr="002A7721">
                              <w:rPr>
                                <w:rFonts w:eastAsia="Times New Roman"/>
                              </w:rPr>
                              <w:t xml:space="preserve"> for </w:t>
                            </w:r>
                            <m:oMath>
                              <m:r>
                                <w:rPr>
                                  <w:rFonts w:ascii="Cambria Math" w:eastAsia="Times New Roman" w:hAnsi="Cambria Math"/>
                                </w:rPr>
                                <m:t>x=0, 3, 6, 9</m:t>
                              </m:r>
                            </m:oMath>
                          </w:p>
                          <w:p w:rsidR="00F41654" w:rsidRPr="002A7721" w:rsidRDefault="00F41654" w:rsidP="00F41654">
                            <w:pPr>
                              <w:rPr>
                                <w:rFonts w:eastAsia="Times New Roman"/>
                              </w:rPr>
                            </w:pPr>
                            <w:r w:rsidRPr="002A7721">
                              <w:rPr>
                                <w:rFonts w:eastAsia="Times New Roman"/>
                              </w:rPr>
                              <w:sym w:font="Wingdings" w:char="F0FC"/>
                            </w:r>
                            <w:r w:rsidRPr="002A7721">
                              <w:rPr>
                                <w:rFonts w:eastAsia="Times New Roman"/>
                              </w:rPr>
                              <w:t xml:space="preserve"> uses trapezium rule</w:t>
                            </w:r>
                          </w:p>
                          <w:p w:rsidR="00F41654" w:rsidRPr="002A7721" w:rsidRDefault="00F41654" w:rsidP="00F41654">
                            <w:pPr>
                              <w:rPr>
                                <w:rFonts w:eastAsia="Times New Roman"/>
                              </w:rPr>
                            </w:pPr>
                            <w:r w:rsidRPr="002A7721">
                              <w:rPr>
                                <w:rFonts w:eastAsia="Times New Roman"/>
                              </w:rPr>
                              <w:sym w:font="Wingdings" w:char="F0FC"/>
                            </w:r>
                            <w:r w:rsidRPr="002A7721">
                              <w:rPr>
                                <w:rFonts w:eastAsia="Times New Roman"/>
                              </w:rPr>
                              <w:t xml:space="preserve"> area of one trapezium correct to at least 3rd decimal place</w:t>
                            </w:r>
                          </w:p>
                          <w:p w:rsidR="00F41654" w:rsidRPr="002A7721" w:rsidRDefault="00F41654" w:rsidP="00F41654">
                            <w:pPr>
                              <w:rPr>
                                <w:rFonts w:eastAsia="Times New Roman"/>
                              </w:rPr>
                            </w:pPr>
                            <w:r w:rsidRPr="002A7721">
                              <w:rPr>
                                <w:rFonts w:eastAsia="Times New Roman"/>
                              </w:rPr>
                              <w:sym w:font="Wingdings" w:char="F0FC"/>
                            </w:r>
                            <w:r w:rsidRPr="002A7721">
                              <w:rPr>
                                <w:rFonts w:eastAsia="Times New Roman"/>
                              </w:rPr>
                              <w:t xml:space="preserve"> area rounded to 3 or more (</w:t>
                            </w:r>
                            <w:proofErr w:type="spellStart"/>
                            <w:r w:rsidRPr="002A7721">
                              <w:rPr>
                                <w:rFonts w:eastAsia="Times New Roman"/>
                              </w:rPr>
                              <w:t>ie</w:t>
                            </w:r>
                            <w:proofErr w:type="spellEnd"/>
                            <w:r w:rsidRPr="002A7721">
                              <w:rPr>
                                <w:rFonts w:eastAsia="Times New Roman"/>
                              </w:rPr>
                              <w:t xml:space="preserve"> 4, 5, ...) sf</w:t>
                            </w:r>
                          </w:p>
                        </w:tc>
                      </w:tr>
                    </w:tbl>
                    <w:p w:rsidR="00F41654" w:rsidRDefault="00F41654" w:rsidP="002A7721"/>
                  </w:txbxContent>
                </v:textbox>
              </v:shape>
            </w:pict>
          </mc:Fallback>
        </mc:AlternateContent>
      </w:r>
    </w:p>
    <w:p w:rsidR="002A7721" w:rsidRDefault="002A7721" w:rsidP="002A7721">
      <w:pPr>
        <w:pStyle w:val="Parta"/>
      </w:pPr>
    </w:p>
    <w:p w:rsidR="002A7721" w:rsidRDefault="002A7721" w:rsidP="002A7721">
      <w:pPr>
        <w:pStyle w:val="Parta"/>
      </w:pPr>
      <w:r>
        <w:t>(b)</w:t>
      </w:r>
      <w:r>
        <w:tab/>
        <w:t>Briefly explain how your estimate in (a) would change if thirty trapeziums were used.</w:t>
      </w:r>
    </w:p>
    <w:p w:rsidR="002A7721" w:rsidRDefault="002A7721" w:rsidP="002A7721">
      <w:pPr>
        <w:pStyle w:val="Parta"/>
      </w:pPr>
      <w:r>
        <w:tab/>
      </w:r>
      <w:r>
        <w:tab/>
        <w:t>(1 mark)</w:t>
      </w:r>
    </w:p>
    <w:p w:rsidR="002A7721" w:rsidRDefault="002A7721" w:rsidP="002A7721">
      <w:pPr>
        <w:pStyle w:val="Parta"/>
      </w:pPr>
    </w:p>
    <w:p w:rsidR="002A7721" w:rsidRPr="002A7721" w:rsidRDefault="002A7721" w:rsidP="002A7721">
      <w:pPr>
        <w:rPr>
          <w:rFonts w:eastAsia="Times New Roman"/>
        </w:rPr>
      </w:pP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10663"/>
      </w:tblGrid>
      <w:tr w:rsidR="002A7721" w:rsidTr="002A7721">
        <w:trPr>
          <w:trHeight w:hRule="exact" w:val="255"/>
        </w:trPr>
        <w:tc>
          <w:tcPr>
            <w:tcW w:w="5000" w:type="pct"/>
            <w:shd w:val="clear" w:color="auto" w:fill="EEECE1"/>
          </w:tcPr>
          <w:p w:rsidR="002A7721" w:rsidRPr="00BC4B6B" w:rsidRDefault="002A7721" w:rsidP="00F41654">
            <w:pPr>
              <w:jc w:val="center"/>
              <w:rPr>
                <w:b/>
              </w:rPr>
            </w:pPr>
            <w:r w:rsidRPr="000B0955">
              <w:rPr>
                <w:b/>
              </w:rPr>
              <w:t>Solution</w:t>
            </w:r>
          </w:p>
        </w:tc>
      </w:tr>
      <w:tr w:rsidR="002A7721" w:rsidTr="00F41654">
        <w:tc>
          <w:tcPr>
            <w:tcW w:w="5000" w:type="pct"/>
          </w:tcPr>
          <w:p w:rsidR="002A7721" w:rsidRDefault="002A7721" w:rsidP="00F41654">
            <w:r>
              <w:t>Estimate would increase.</w:t>
            </w:r>
          </w:p>
          <w:p w:rsidR="002A7721" w:rsidRDefault="002A7721" w:rsidP="00F41654"/>
        </w:tc>
      </w:tr>
      <w:tr w:rsidR="002A7721" w:rsidTr="002A7721">
        <w:trPr>
          <w:trHeight w:hRule="exact" w:val="255"/>
        </w:trPr>
        <w:tc>
          <w:tcPr>
            <w:tcW w:w="5000" w:type="pct"/>
            <w:shd w:val="clear" w:color="auto" w:fill="EEECE1"/>
          </w:tcPr>
          <w:p w:rsidR="002A7721" w:rsidRPr="00BC4B6B" w:rsidRDefault="002A7721" w:rsidP="00F41654">
            <w:pPr>
              <w:jc w:val="center"/>
              <w:rPr>
                <w:b/>
              </w:rPr>
            </w:pPr>
            <w:r w:rsidRPr="000B0955">
              <w:rPr>
                <w:b/>
              </w:rPr>
              <w:t>S</w:t>
            </w:r>
            <w:r>
              <w:rPr>
                <w:b/>
              </w:rPr>
              <w:t>pecific behaviours</w:t>
            </w:r>
          </w:p>
        </w:tc>
      </w:tr>
      <w:tr w:rsidR="002A7721" w:rsidTr="00F41654">
        <w:tc>
          <w:tcPr>
            <w:tcW w:w="5000" w:type="pct"/>
          </w:tcPr>
          <w:p w:rsidR="002A7721" w:rsidRPr="00610D8B" w:rsidRDefault="002A7721" w:rsidP="00F41654">
            <w:r>
              <w:sym w:font="Wingdings" w:char="F0FC"/>
            </w:r>
            <w:r>
              <w:t xml:space="preserve"> indicates increase</w:t>
            </w:r>
          </w:p>
        </w:tc>
      </w:tr>
    </w:tbl>
    <w:p w:rsidR="00F41654" w:rsidRDefault="00F41654" w:rsidP="002A7721">
      <w:pPr>
        <w:pStyle w:val="QNum"/>
      </w:pPr>
    </w:p>
    <w:p w:rsidR="00F41654" w:rsidRDefault="00F41654" w:rsidP="002A7721">
      <w:pPr>
        <w:pStyle w:val="QNum"/>
      </w:pPr>
    </w:p>
    <w:p w:rsidR="00F41654" w:rsidRDefault="00F41654" w:rsidP="00F41654">
      <w:pPr>
        <w:pStyle w:val="QNum"/>
      </w:pPr>
      <w:r>
        <w:lastRenderedPageBreak/>
        <w:t>Question 6</w:t>
      </w:r>
      <w:r>
        <w:tab/>
        <w:t>(8 marks)</w:t>
      </w:r>
    </w:p>
    <w:p w:rsidR="00F41654" w:rsidRPr="00F41654" w:rsidRDefault="00F41654" w:rsidP="00F41654">
      <w:pPr>
        <w:pStyle w:val="Part"/>
        <w:rPr>
          <w:rFonts w:eastAsia="Times New Roman"/>
        </w:rPr>
      </w:pPr>
      <w:r>
        <w:t xml:space="preserve">The velocity vector </w:t>
      </w:r>
      <w:r w:rsidRPr="00F41654">
        <w:rPr>
          <w:rFonts w:eastAsia="Times New Roman"/>
        </w:rPr>
        <w:t xml:space="preserve">of a small body at time </w:t>
      </w:r>
      <m:oMath>
        <m:r>
          <w:rPr>
            <w:rFonts w:ascii="Cambria Math" w:eastAsia="Times New Roman" w:hAnsi="Cambria Math"/>
          </w:rPr>
          <m:t>t</m:t>
        </m:r>
      </m:oMath>
      <w:r w:rsidRPr="00F41654">
        <w:rPr>
          <w:rFonts w:eastAsia="Times New Roman"/>
        </w:rPr>
        <w:t xml:space="preserve"> seconds is </w:t>
      </w:r>
      <m:oMath>
        <m:r>
          <m:rPr>
            <m:sty m:val="b"/>
          </m:rPr>
          <w:rPr>
            <w:rFonts w:ascii="Cambria Math" w:eastAsia="Times New Roman" w:hAnsi="Cambria Math"/>
          </w:rPr>
          <m:t>v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t</m:t>
            </m:r>
          </m:e>
        </m:d>
        <m:r>
          <w:rPr>
            <w:rFonts w:ascii="Cambria Math" w:eastAsia="Times New Roman" w:hAnsi="Cambria Math"/>
          </w:rPr>
          <m:t>=2</m:t>
        </m:r>
        <m:func>
          <m:funcPr>
            <m:ctrlPr>
              <w:rPr>
                <w:rFonts w:ascii="Cambria Math" w:eastAsia="Times New Roman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</w:rPr>
              <m:t>sin</m:t>
            </m:r>
          </m:fName>
          <m:e>
            <m:r>
              <w:rPr>
                <w:rFonts w:ascii="Cambria Math" w:eastAsia="Times New Roman" w:hAnsi="Cambria Math"/>
              </w:rPr>
              <m:t>(3t)</m:t>
            </m:r>
          </m:e>
        </m:func>
        <m:r>
          <m:rPr>
            <m:sty m:val="b"/>
          </m:rPr>
          <w:rPr>
            <w:rFonts w:ascii="Cambria Math" w:eastAsia="Times New Roman" w:hAnsi="Cambria Math"/>
          </w:rPr>
          <m:t>i</m:t>
        </m:r>
        <m:r>
          <w:rPr>
            <w:rFonts w:ascii="Cambria Math" w:eastAsia="Times New Roman" w:hAnsi="Cambria Math"/>
          </w:rPr>
          <m:t>-4</m:t>
        </m:r>
        <m:func>
          <m:funcPr>
            <m:ctrlPr>
              <w:rPr>
                <w:rFonts w:ascii="Cambria Math" w:eastAsia="Times New Roman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</w:rPr>
              <m:t>cos</m:t>
            </m:r>
          </m:fName>
          <m:e>
            <m:r>
              <w:rPr>
                <w:rFonts w:ascii="Cambria Math" w:eastAsia="Times New Roman" w:hAnsi="Cambria Math"/>
              </w:rPr>
              <m:t>(3t)</m:t>
            </m:r>
          </m:e>
        </m:func>
        <m:r>
          <m:rPr>
            <m:sty m:val="b"/>
          </m:rPr>
          <w:rPr>
            <w:rFonts w:ascii="Cambria Math" w:eastAsia="Times New Roman" w:hAnsi="Cambria Math"/>
          </w:rPr>
          <m:t>j</m:t>
        </m:r>
      </m:oMath>
      <w:r w:rsidRPr="00F41654">
        <w:rPr>
          <w:rFonts w:eastAsia="Times New Roman"/>
        </w:rPr>
        <w:t xml:space="preserve"> ms</w:t>
      </w:r>
      <w:r w:rsidRPr="00F41654">
        <w:rPr>
          <w:rFonts w:eastAsia="Times New Roman"/>
          <w:vertAlign w:val="superscript"/>
        </w:rPr>
        <w:t>-1</w:t>
      </w:r>
      <w:r w:rsidRPr="00F41654">
        <w:rPr>
          <w:rFonts w:eastAsia="Times New Roman"/>
        </w:rPr>
        <w:t xml:space="preserve">. Initially, the body has position </w:t>
      </w:r>
      <w:proofErr w:type="gramStart"/>
      <w:r w:rsidRPr="00F41654">
        <w:rPr>
          <w:rFonts w:eastAsia="Times New Roman"/>
        </w:rPr>
        <w:t xml:space="preserve">vector </w:t>
      </w:r>
      <w:proofErr w:type="gramEnd"/>
      <m:oMath>
        <m:r>
          <m:rPr>
            <m:sty m:val="b"/>
          </m:rPr>
          <w:rPr>
            <w:rFonts w:ascii="Cambria Math" w:eastAsia="Times New Roman" w:hAnsi="Cambria Math"/>
          </w:rPr>
          <m:t>i</m:t>
        </m:r>
        <m:r>
          <w:rPr>
            <w:rFonts w:ascii="Cambria Math" w:eastAsia="Times New Roman" w:hAnsi="Cambria Math"/>
          </w:rPr>
          <m:t>-2</m:t>
        </m:r>
        <m:r>
          <m:rPr>
            <m:sty m:val="b"/>
          </m:rPr>
          <w:rPr>
            <w:rFonts w:ascii="Cambria Math" w:eastAsia="Times New Roman" w:hAnsi="Cambria Math"/>
          </w:rPr>
          <m:t>j</m:t>
        </m:r>
      </m:oMath>
      <w:r w:rsidRPr="00F41654">
        <w:rPr>
          <w:rFonts w:eastAsia="Times New Roman"/>
        </w:rPr>
        <w:t>.</w:t>
      </w:r>
    </w:p>
    <w:p w:rsidR="00F41654" w:rsidRDefault="00F41654" w:rsidP="00F41654">
      <w:pPr>
        <w:pStyle w:val="Part"/>
      </w:pPr>
    </w:p>
    <w:p w:rsidR="00F41654" w:rsidRDefault="00F41654" w:rsidP="00F41654">
      <w:pPr>
        <w:pStyle w:val="Parta"/>
      </w:pPr>
      <w:r>
        <w:t>(a)</w:t>
      </w:r>
      <w:r>
        <w:tab/>
        <w:t xml:space="preserve">Determine the acceleration vector for the body </w:t>
      </w:r>
      <w:proofErr w:type="gramStart"/>
      <w:r>
        <w:t xml:space="preserve">when </w:t>
      </w:r>
      <w:proofErr w:type="gramEnd"/>
      <m:oMath>
        <m:r>
          <w:rPr>
            <w:rFonts w:ascii="Cambria Math" w:eastAsia="Times New Roman" w:hAnsi="Cambria Math"/>
          </w:rPr>
          <m:t>t=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/>
                <w:i/>
              </w:rPr>
            </m:ctrlPr>
          </m:mPr>
          <m:mr>
            <m:e>
              <m:r>
                <w:rPr>
                  <w:rFonts w:ascii="Cambria Math" w:eastAsia="Times New Roman" w:hAnsi="Cambria Math"/>
                </w:rPr>
                <m:t>2π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/>
                    </w:rPr>
                    <m:t>9</m:t>
                  </m:r>
                </m:e>
              </m:bar>
            </m:e>
          </m:mr>
        </m:m>
      </m:oMath>
      <w:r w:rsidRPr="00F41654">
        <w:rPr>
          <w:rFonts w:eastAsia="Times New Roman"/>
        </w:rPr>
        <w:t>.</w:t>
      </w:r>
      <w:r>
        <w:tab/>
        <w:t>(2 marks)</w:t>
      </w:r>
    </w:p>
    <w:p w:rsidR="00F41654" w:rsidRDefault="00BA3316" w:rsidP="00F41654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1273810</wp:posOffset>
                </wp:positionH>
                <wp:positionV relativeFrom="paragraph">
                  <wp:posOffset>3810</wp:posOffset>
                </wp:positionV>
                <wp:extent cx="2520950" cy="1587500"/>
                <wp:effectExtent l="0" t="0" r="12700" b="12700"/>
                <wp:wrapNone/>
                <wp:docPr id="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20950" cy="1587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183"/>
                            </w:tblGrid>
                            <w:tr w:rsidR="00F41654" w:rsidTr="00F41654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/>
                                </w:tcPr>
                                <w:p w:rsidR="00F41654" w:rsidRPr="00992D52" w:rsidRDefault="00F41654" w:rsidP="00F41654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F41654" w:rsidTr="00F41654">
                              <w:tc>
                                <w:tcPr>
                                  <w:tcW w:w="5000" w:type="pct"/>
                                </w:tcPr>
                                <w:p w:rsidR="00F41654" w:rsidRPr="00BA3316" w:rsidRDefault="00BA3316" w:rsidP="00F41654">
                                  <w:pPr>
                                    <w:pStyle w:val="Parts"/>
                                    <w:rPr>
                                      <w:rFonts w:eastAsia="Times New Roman"/>
                                      <w:b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="Times New Roman" w:hAnsi="Cambria Math"/>
                                        </w:rPr>
                                        <m:t>a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=6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(3t)</m:t>
                                          </m:r>
                                        </m:e>
                                      </m:func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="Times New Roman" w:hAnsi="Cambria Math"/>
                                        </w:rPr>
                                        <m:t>i+</m:t>
                                      </m:r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12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(3t)</m:t>
                                          </m:r>
                                        </m:e>
                                      </m:func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="Times New Roman" w:hAnsi="Cambria Math"/>
                                        </w:rPr>
                                        <m:t>j</m:t>
                                      </m:r>
                                    </m:oMath>
                                  </m:oMathPara>
                                </w:p>
                                <w:p w:rsidR="00F41654" w:rsidRPr="00F41654" w:rsidRDefault="00F41654" w:rsidP="00F41654">
                                  <w:pPr>
                                    <w:pStyle w:val="Parts"/>
                                    <w:rPr>
                                      <w:rFonts w:eastAsia="Times New Roman"/>
                                      <w:b/>
                                    </w:rPr>
                                  </w:pPr>
                                </w:p>
                                <w:p w:rsidR="00F41654" w:rsidRPr="00BA3316" w:rsidRDefault="00BA3316" w:rsidP="00F41654">
                                  <w:pPr>
                                    <w:pStyle w:val="Parts"/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="Times New Roman" w:hAnsi="Cambria Math"/>
                                        </w:rPr>
                                        <m:t>a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="Times New Roman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="Times New Roman" w:hAnsi="Cambria Math"/>
                                                </w:rPr>
                                                <m:t>2π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="Times New Roman" w:hAnsi="Cambria Math"/>
                                                </w:rPr>
                                                <m:t>9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=(-3, 6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  <w:p w:rsidR="00F41654" w:rsidRDefault="00F41654" w:rsidP="00F41654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F41654" w:rsidTr="00F41654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/>
                                </w:tcPr>
                                <w:p w:rsidR="00F41654" w:rsidRPr="00992D52" w:rsidRDefault="00F41654" w:rsidP="00F41654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F41654" w:rsidTr="00F41654">
                              <w:tc>
                                <w:tcPr>
                                  <w:tcW w:w="5000" w:type="pct"/>
                                </w:tcPr>
                                <w:p w:rsidR="00F41654" w:rsidRDefault="00F41654" w:rsidP="00F41654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acceleration vector</w:t>
                                  </w:r>
                                </w:p>
                                <w:p w:rsidR="00F41654" w:rsidRDefault="00F41654" w:rsidP="00F41654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acceleration</w:t>
                                  </w:r>
                                </w:p>
                              </w:tc>
                            </w:tr>
                          </w:tbl>
                          <w:p w:rsidR="00F41654" w:rsidRDefault="00F41654" w:rsidP="00F41654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left:0;text-align:left;margin-left:100.3pt;margin-top:.3pt;width:198.5pt;height:1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" fillcolor="window" strokecolor="window" strokeweight=".5pt">
                <v:path arrowok="t"/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183"/>
                      </w:tblGrid>
                      <w:tr w:rsidR="00F41654" w:rsidTr="00F41654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/>
                          </w:tcPr>
                          <w:p w:rsidR="00F41654" w:rsidRPr="00992D52" w:rsidRDefault="00F41654" w:rsidP="00F41654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F41654" w:rsidTr="00F41654">
                        <w:tc>
                          <w:tcPr>
                            <w:tcW w:w="5000" w:type="pct"/>
                          </w:tcPr>
                          <w:p w:rsidR="00F41654" w:rsidRPr="00BA3316" w:rsidRDefault="00BA3316" w:rsidP="00F41654">
                            <w:pPr>
                              <w:pStyle w:val="Parts"/>
                              <w:rPr>
                                <w:rFonts w:eastAsia="Times New Roman"/>
                                <w:b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Times New Roman" w:hAnsi="Cambria Math"/>
                                  </w:rPr>
                                  <m:t>a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=6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(3t)</m:t>
                                    </m:r>
                                  </m:e>
                                </m:func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Times New Roman" w:hAnsi="Cambria Math"/>
                                  </w:rPr>
                                  <m:t>i+</m:t>
                                </m:r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12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(3t)</m:t>
                                    </m:r>
                                  </m:e>
                                </m:func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Times New Roman" w:hAnsi="Cambria Math"/>
                                  </w:rPr>
                                  <m:t>j</m:t>
                                </m:r>
                              </m:oMath>
                            </m:oMathPara>
                          </w:p>
                          <w:p w:rsidR="00F41654" w:rsidRPr="00F41654" w:rsidRDefault="00F41654" w:rsidP="00F41654">
                            <w:pPr>
                              <w:pStyle w:val="Parts"/>
                              <w:rPr>
                                <w:rFonts w:eastAsia="Times New Roman"/>
                                <w:b/>
                              </w:rPr>
                            </w:pPr>
                          </w:p>
                          <w:p w:rsidR="00F41654" w:rsidRPr="00BA3316" w:rsidRDefault="00BA3316" w:rsidP="00F41654">
                            <w:pPr>
                              <w:pStyle w:val="Parts"/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Times New Roman" w:hAnsi="Cambria Math"/>
                                  </w:rPr>
                                  <m:t>a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2π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9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=(-3, 6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3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:rsidR="00F41654" w:rsidRDefault="00F41654" w:rsidP="00F41654">
                            <w:pPr>
                              <w:pStyle w:val="Parts"/>
                            </w:pPr>
                          </w:p>
                        </w:tc>
                      </w:tr>
                      <w:tr w:rsidR="00F41654" w:rsidTr="00F41654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/>
                          </w:tcPr>
                          <w:p w:rsidR="00F41654" w:rsidRPr="00992D52" w:rsidRDefault="00F41654" w:rsidP="00F41654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F41654" w:rsidTr="00F41654">
                        <w:tc>
                          <w:tcPr>
                            <w:tcW w:w="5000" w:type="pct"/>
                          </w:tcPr>
                          <w:p w:rsidR="00F41654" w:rsidRDefault="00F41654" w:rsidP="00F41654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acceleration vector</w:t>
                            </w:r>
                          </w:p>
                          <w:p w:rsidR="00F41654" w:rsidRDefault="00F41654" w:rsidP="00F41654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acceleration</w:t>
                            </w:r>
                          </w:p>
                        </w:tc>
                      </w:tr>
                    </w:tbl>
                    <w:p w:rsidR="00F41654" w:rsidRDefault="00F41654" w:rsidP="00F41654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:rsidR="00F41654" w:rsidRDefault="00F41654" w:rsidP="00F41654">
      <w:pPr>
        <w:pStyle w:val="Parta"/>
      </w:pPr>
    </w:p>
    <w:p w:rsidR="00F41654" w:rsidRDefault="00F41654" w:rsidP="00F41654">
      <w:pPr>
        <w:pStyle w:val="Parta"/>
      </w:pPr>
    </w:p>
    <w:p w:rsidR="00F41654" w:rsidRDefault="00F41654" w:rsidP="00F41654">
      <w:pPr>
        <w:pStyle w:val="Parta"/>
      </w:pPr>
    </w:p>
    <w:p w:rsidR="00F41654" w:rsidRDefault="00F41654" w:rsidP="00F41654">
      <w:pPr>
        <w:pStyle w:val="Parta"/>
      </w:pPr>
    </w:p>
    <w:p w:rsidR="00F41654" w:rsidRDefault="00F41654" w:rsidP="00F41654">
      <w:pPr>
        <w:pStyle w:val="Parta"/>
      </w:pPr>
    </w:p>
    <w:p w:rsidR="00F41654" w:rsidRDefault="00F41654" w:rsidP="00F41654">
      <w:pPr>
        <w:pStyle w:val="Parta"/>
      </w:pPr>
    </w:p>
    <w:p w:rsidR="00F41654" w:rsidRDefault="00F41654" w:rsidP="00F41654">
      <w:pPr>
        <w:pStyle w:val="Parta"/>
      </w:pPr>
    </w:p>
    <w:p w:rsidR="00F41654" w:rsidRDefault="00F41654" w:rsidP="00F41654">
      <w:pPr>
        <w:pStyle w:val="Parta"/>
      </w:pPr>
    </w:p>
    <w:p w:rsidR="00F41654" w:rsidRDefault="00F41654" w:rsidP="00F41654">
      <w:pPr>
        <w:pStyle w:val="Parta"/>
      </w:pPr>
    </w:p>
    <w:p w:rsidR="00F41654" w:rsidRDefault="00F41654" w:rsidP="00F41654">
      <w:pPr>
        <w:pStyle w:val="Parta"/>
      </w:pPr>
    </w:p>
    <w:p w:rsidR="00F41654" w:rsidRPr="00F41654" w:rsidRDefault="00F41654" w:rsidP="00F41654">
      <w:pPr>
        <w:pStyle w:val="Parta"/>
        <w:rPr>
          <w:rFonts w:eastAsia="Times New Roman"/>
        </w:rPr>
      </w:pPr>
      <w:r>
        <w:t>(b)</w:t>
      </w:r>
      <w:r>
        <w:tab/>
        <w:t>Show that the maximum speed of</w:t>
      </w:r>
      <w:r w:rsidRPr="00F41654">
        <w:rPr>
          <w:rFonts w:eastAsia="Times New Roman"/>
        </w:rPr>
        <w:t xml:space="preserve"> the body is </w:t>
      </w:r>
      <m:oMath>
        <m:r>
          <w:rPr>
            <w:rFonts w:ascii="Cambria Math" w:eastAsia="Times New Roman" w:hAnsi="Cambria Math"/>
          </w:rPr>
          <m:t>4</m:t>
        </m:r>
      </m:oMath>
      <w:r w:rsidRPr="00F41654">
        <w:rPr>
          <w:rFonts w:eastAsia="Times New Roman"/>
        </w:rPr>
        <w:t xml:space="preserve"> ms</w:t>
      </w:r>
      <w:r w:rsidRPr="00F41654">
        <w:rPr>
          <w:rFonts w:eastAsia="Times New Roman"/>
          <w:vertAlign w:val="superscript"/>
        </w:rPr>
        <w:t>-1</w:t>
      </w:r>
      <w:r w:rsidRPr="00F41654">
        <w:rPr>
          <w:rFonts w:eastAsia="Times New Roman"/>
        </w:rPr>
        <w:t>.</w:t>
      </w:r>
      <w:r w:rsidRPr="00F41654">
        <w:rPr>
          <w:rFonts w:eastAsia="Times New Roman"/>
        </w:rPr>
        <w:tab/>
        <w:t>(3 marks)</w:t>
      </w:r>
    </w:p>
    <w:p w:rsidR="00F41654" w:rsidRDefault="00BA3316" w:rsidP="00F41654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1273810</wp:posOffset>
                </wp:positionH>
                <wp:positionV relativeFrom="paragraph">
                  <wp:posOffset>109855</wp:posOffset>
                </wp:positionV>
                <wp:extent cx="3130550" cy="2228850"/>
                <wp:effectExtent l="0" t="0" r="12700" b="19050"/>
                <wp:wrapNone/>
                <wp:docPr id="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0550" cy="2228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142"/>
                            </w:tblGrid>
                            <w:tr w:rsidR="00F41654" w:rsidTr="00F41654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/>
                                </w:tcPr>
                                <w:p w:rsidR="00F41654" w:rsidRPr="00992D52" w:rsidRDefault="00F41654" w:rsidP="00F41654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F41654" w:rsidTr="00F41654">
                              <w:tc>
                                <w:tcPr>
                                  <w:tcW w:w="5000" w:type="pct"/>
                                </w:tcPr>
                                <w:p w:rsidR="00F41654" w:rsidRPr="00F41654" w:rsidRDefault="00E92A8B" w:rsidP="00F41654">
                                  <w:pPr>
                                    <w:pStyle w:val="Parts"/>
                                    <w:rPr>
                                      <w:rFonts w:eastAsia="Times New Roman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=4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sin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3t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+16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cos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3t</m:t>
                                                  </m:r>
                                                </m:e>
                                              </m:d>
                                            </m:e>
                                          </m:func>
                                        </m:e>
                                      </m:func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="Times New Roman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="Times New Roman" w:hAnsi="Cambria Math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sin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3t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+4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cos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3t</m:t>
                                                  </m:r>
                                                </m:e>
                                              </m:d>
                                            </m:e>
                                          </m:func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+12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cos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3t</m:t>
                                                  </m:r>
                                                </m:e>
                                              </m:d>
                                            </m:e>
                                          </m:func>
                                        </m:e>
                                      </m:func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="Times New Roman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="Times New Roman" w:hAnsi="Cambria Math"/>
                                        </w:rPr>
                                        <m:t>=4+12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Times New Roman" w:hAnsi="Cambria Math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Times New Roman" w:hAnsi="Cambria Math"/>
                                                </w:rPr>
                                                <m:t>cos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Times New Roman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(3t)</m:t>
                                          </m:r>
                                        </m:e>
                                      </m:func>
                                    </m:oMath>
                                  </m:oMathPara>
                                </w:p>
                                <w:p w:rsidR="00F41654" w:rsidRPr="00F41654" w:rsidRDefault="00F41654" w:rsidP="00F41654">
                                  <w:pPr>
                                    <w:pStyle w:val="Parts"/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  <w:p w:rsidR="00F41654" w:rsidRPr="00BA3316" w:rsidRDefault="00E92A8B" w:rsidP="00F41654">
                                  <w:pPr>
                                    <w:pStyle w:val="Parts"/>
                                    <w:rPr>
                                      <w:rFonts w:eastAsia="Times New Roman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 xml:space="preserve">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="Times New Roman" w:hAnsi="Cambria Math"/>
                                        </w:rPr>
                                        <m:t>is max when</m:t>
                                      </m:r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 xml:space="preserve"> 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Times New Roman" w:hAnsi="Cambria Math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Times New Roman" w:hAnsi="Cambria Math"/>
                                                </w:rPr>
                                                <m:t>cos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Times New Roman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(3t)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=1</m:t>
                                      </m:r>
                                    </m:oMath>
                                  </m:oMathPara>
                                </w:p>
                                <w:p w:rsidR="00F41654" w:rsidRPr="00BA3316" w:rsidRDefault="00E92A8B" w:rsidP="00F41654">
                                  <w:pPr>
                                    <w:pStyle w:val="Parts"/>
                                    <w:rPr>
                                      <w:rFonts w:eastAsia="Times New Roman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max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4+12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=4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m/s</m:t>
                                      </m:r>
                                    </m:oMath>
                                  </m:oMathPara>
                                </w:p>
                                <w:p w:rsidR="00F41654" w:rsidRPr="00F41654" w:rsidRDefault="00F41654" w:rsidP="00F41654">
                                  <w:pPr>
                                    <w:pStyle w:val="Parts"/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c>
                            </w:tr>
                            <w:tr w:rsidR="00F41654" w:rsidTr="00F41654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/>
                                </w:tcPr>
                                <w:p w:rsidR="00F41654" w:rsidRPr="00992D52" w:rsidRDefault="00F41654" w:rsidP="00F41654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F41654" w:rsidTr="00F41654">
                              <w:tc>
                                <w:tcPr>
                                  <w:tcW w:w="5000" w:type="pct"/>
                                </w:tcPr>
                                <w:p w:rsidR="00F41654" w:rsidRPr="00F41654" w:rsidRDefault="00F41654" w:rsidP="00F41654">
                                  <w:pPr>
                                    <w:pStyle w:val="Parts"/>
                                    <w:rPr>
                                      <w:rFonts w:eastAsia="Times New Roman"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expression for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oMath>
                                  <w:r w:rsidRPr="00F41654">
                                    <w:rPr>
                                      <w:rFonts w:eastAsia="Times New Roman"/>
                                    </w:rPr>
                                    <w:t xml:space="preserve"> or 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oMath>
                                </w:p>
                                <w:p w:rsidR="00F41654" w:rsidRDefault="00F41654" w:rsidP="00F41654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simplifies expression</w:t>
                                  </w:r>
                                </w:p>
                                <w:p w:rsidR="00F41654" w:rsidRDefault="00F41654" w:rsidP="00F41654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indicates maximum with justification</w:t>
                                  </w:r>
                                </w:p>
                              </w:tc>
                            </w:tr>
                          </w:tbl>
                          <w:p w:rsidR="00F41654" w:rsidRDefault="00F41654" w:rsidP="00F41654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28" type="#_x0000_t202" style="position:absolute;left:0;text-align:left;margin-left:100.3pt;margin-top:8.65pt;width:246.5pt;height:17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" fillcolor="window" strokecolor="window" strokeweight=".5pt">
                <v:path arrowok="t"/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142"/>
                      </w:tblGrid>
                      <w:tr w:rsidR="00F41654" w:rsidTr="00F41654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/>
                          </w:tcPr>
                          <w:p w:rsidR="00F41654" w:rsidRPr="00992D52" w:rsidRDefault="00F41654" w:rsidP="00F41654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F41654" w:rsidTr="00F41654">
                        <w:tc>
                          <w:tcPr>
                            <w:tcW w:w="5000" w:type="pct"/>
                          </w:tcPr>
                          <w:p w:rsidR="00F41654" w:rsidRPr="00F41654" w:rsidRDefault="00E92A8B" w:rsidP="00F41654">
                            <w:pPr>
                              <w:pStyle w:val="Parts"/>
                              <w:rPr>
                                <w:rFonts w:eastAsia="Times New Roman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=4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+16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cos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3t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eastAsia="Times New Roman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="Times New Roman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+4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cos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3t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</w:rPr>
                                      <m:t>+12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cos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3t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eastAsia="Times New Roman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="Times New Roman" w:hAnsi="Cambria Math"/>
                                  </w:rPr>
                                  <m:t>=4+12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Times New Roman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cos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(3t)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:rsidR="00F41654" w:rsidRPr="00F41654" w:rsidRDefault="00F41654" w:rsidP="00F41654">
                            <w:pPr>
                              <w:pStyle w:val="Parts"/>
                              <w:rPr>
                                <w:rFonts w:eastAsia="Times New Roman"/>
                              </w:rPr>
                            </w:pPr>
                          </w:p>
                          <w:p w:rsidR="00F41654" w:rsidRPr="00BA3316" w:rsidRDefault="00E92A8B" w:rsidP="00F41654">
                            <w:pPr>
                              <w:pStyle w:val="Parts"/>
                              <w:rPr>
                                <w:rFonts w:eastAsia="Times New Roman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="Times New Roman" w:hAnsi="Cambria Math"/>
                                  </w:rPr>
                                  <m:t>is max when</m:t>
                                </m:r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 xml:space="preserve"> 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Times New Roman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cos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(3t)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=1</m:t>
                                </m:r>
                              </m:oMath>
                            </m:oMathPara>
                          </w:p>
                          <w:p w:rsidR="00F41654" w:rsidRPr="00BA3316" w:rsidRDefault="00E92A8B" w:rsidP="00F41654">
                            <w:pPr>
                              <w:pStyle w:val="Parts"/>
                              <w:rPr>
                                <w:rFonts w:eastAsia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max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4+12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=4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>m/s</m:t>
                                </m:r>
                              </m:oMath>
                            </m:oMathPara>
                          </w:p>
                          <w:p w:rsidR="00F41654" w:rsidRPr="00F41654" w:rsidRDefault="00F41654" w:rsidP="00F41654">
                            <w:pPr>
                              <w:pStyle w:val="Parts"/>
                              <w:rPr>
                                <w:rFonts w:eastAsia="Times New Roman"/>
                              </w:rPr>
                            </w:pPr>
                          </w:p>
                        </w:tc>
                      </w:tr>
                      <w:tr w:rsidR="00F41654" w:rsidTr="00F41654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/>
                          </w:tcPr>
                          <w:p w:rsidR="00F41654" w:rsidRPr="00992D52" w:rsidRDefault="00F41654" w:rsidP="00F41654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F41654" w:rsidTr="00F41654">
                        <w:tc>
                          <w:tcPr>
                            <w:tcW w:w="5000" w:type="pct"/>
                          </w:tcPr>
                          <w:p w:rsidR="00F41654" w:rsidRPr="00F41654" w:rsidRDefault="00F41654" w:rsidP="00F41654">
                            <w:pPr>
                              <w:pStyle w:val="Parts"/>
                              <w:rPr>
                                <w:rFonts w:eastAsia="Times New Roman"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expression 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oMath>
                            <w:r w:rsidRPr="00F41654">
                              <w:rPr>
                                <w:rFonts w:eastAsia="Times New Roman"/>
                              </w:rPr>
                              <w:t xml:space="preserve"> or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</w:p>
                          <w:p w:rsidR="00F41654" w:rsidRDefault="00F41654" w:rsidP="00F41654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simplifies expression</w:t>
                            </w:r>
                          </w:p>
                          <w:p w:rsidR="00F41654" w:rsidRDefault="00F41654" w:rsidP="00F41654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indicates maximum with justification</w:t>
                            </w:r>
                          </w:p>
                        </w:tc>
                      </w:tr>
                    </w:tbl>
                    <w:p w:rsidR="00F41654" w:rsidRDefault="00F41654" w:rsidP="00F41654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:rsidR="00F41654" w:rsidRDefault="00F41654" w:rsidP="00F41654">
      <w:pPr>
        <w:pStyle w:val="Parta"/>
      </w:pPr>
    </w:p>
    <w:p w:rsidR="00F41654" w:rsidRDefault="00F41654" w:rsidP="00F41654">
      <w:pPr>
        <w:pStyle w:val="Parta"/>
      </w:pPr>
    </w:p>
    <w:p w:rsidR="00F41654" w:rsidRDefault="00F41654" w:rsidP="00F41654">
      <w:pPr>
        <w:pStyle w:val="Parta"/>
      </w:pPr>
    </w:p>
    <w:p w:rsidR="00F41654" w:rsidRDefault="00F41654" w:rsidP="00F41654">
      <w:pPr>
        <w:pStyle w:val="Parta"/>
      </w:pPr>
    </w:p>
    <w:p w:rsidR="00F41654" w:rsidRDefault="00F41654" w:rsidP="00F41654">
      <w:pPr>
        <w:pStyle w:val="Parta"/>
      </w:pPr>
    </w:p>
    <w:p w:rsidR="00F41654" w:rsidRDefault="00F41654" w:rsidP="00F41654">
      <w:pPr>
        <w:pStyle w:val="Parta"/>
      </w:pPr>
    </w:p>
    <w:p w:rsidR="00F41654" w:rsidRDefault="00F41654" w:rsidP="00F41654">
      <w:pPr>
        <w:pStyle w:val="Parta"/>
      </w:pPr>
    </w:p>
    <w:p w:rsidR="00F41654" w:rsidRDefault="00F41654" w:rsidP="00F41654">
      <w:pPr>
        <w:pStyle w:val="Parta"/>
      </w:pPr>
    </w:p>
    <w:p w:rsidR="00F41654" w:rsidRDefault="00F41654" w:rsidP="00F41654">
      <w:pPr>
        <w:pStyle w:val="Parta"/>
      </w:pPr>
    </w:p>
    <w:p w:rsidR="00F41654" w:rsidRDefault="00F41654" w:rsidP="00F41654">
      <w:pPr>
        <w:pStyle w:val="Parta"/>
      </w:pPr>
    </w:p>
    <w:p w:rsidR="00F41654" w:rsidRDefault="00F41654" w:rsidP="00F41654">
      <w:pPr>
        <w:pStyle w:val="Parta"/>
      </w:pPr>
    </w:p>
    <w:p w:rsidR="00F41654" w:rsidRDefault="00F41654" w:rsidP="00F41654">
      <w:pPr>
        <w:pStyle w:val="Parta"/>
      </w:pPr>
    </w:p>
    <w:p w:rsidR="00F41654" w:rsidRDefault="00F41654" w:rsidP="00F41654">
      <w:pPr>
        <w:pStyle w:val="Parta"/>
      </w:pPr>
    </w:p>
    <w:p w:rsidR="00F41654" w:rsidRDefault="00F41654" w:rsidP="00F41654">
      <w:pPr>
        <w:pStyle w:val="Parta"/>
      </w:pPr>
    </w:p>
    <w:p w:rsidR="00F41654" w:rsidRDefault="00F41654" w:rsidP="00F41654">
      <w:pPr>
        <w:pStyle w:val="Parta"/>
      </w:pPr>
    </w:p>
    <w:p w:rsidR="00F41654" w:rsidRDefault="00F41654" w:rsidP="00F41654">
      <w:pPr>
        <w:pStyle w:val="Parta"/>
      </w:pPr>
    </w:p>
    <w:p w:rsidR="00F41654" w:rsidRDefault="00F41654" w:rsidP="00F41654">
      <w:pPr>
        <w:pStyle w:val="Parta"/>
      </w:pPr>
    </w:p>
    <w:p w:rsidR="00F41654" w:rsidRPr="00F41654" w:rsidRDefault="00F41654" w:rsidP="00F41654">
      <w:pPr>
        <w:pStyle w:val="Parta"/>
        <w:rPr>
          <w:rFonts w:eastAsia="Times New Roman"/>
        </w:rPr>
      </w:pPr>
      <w:r>
        <w:t>(c)</w:t>
      </w:r>
      <w:r>
        <w:tab/>
        <w:t xml:space="preserve">Determine the distance the body travels between </w:t>
      </w:r>
      <m:oMath>
        <m:r>
          <w:rPr>
            <w:rFonts w:ascii="Cambria Math" w:hAnsi="Cambria Math"/>
          </w:rPr>
          <m:t>t=0</m:t>
        </m:r>
      </m:oMath>
      <w:r w:rsidRPr="00F41654">
        <w:rPr>
          <w:rFonts w:eastAsia="Times New Roman"/>
        </w:rPr>
        <w:t xml:space="preserve"> and the first instant after this time that the body returns to its initial position, rounding your answer to the nearest cm.</w:t>
      </w:r>
    </w:p>
    <w:p w:rsidR="00F41654" w:rsidRPr="00F41654" w:rsidRDefault="00BA3316" w:rsidP="00F41654">
      <w:pPr>
        <w:pStyle w:val="Parta"/>
        <w:rPr>
          <w:rFonts w:eastAsia="Times New Roman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1229360</wp:posOffset>
                </wp:positionH>
                <wp:positionV relativeFrom="paragraph">
                  <wp:posOffset>120650</wp:posOffset>
                </wp:positionV>
                <wp:extent cx="2565400" cy="2324100"/>
                <wp:effectExtent l="0" t="0" r="25400" b="19050"/>
                <wp:wrapNone/>
                <wp:docPr id="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5400" cy="2324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253"/>
                            </w:tblGrid>
                            <w:tr w:rsidR="00F41654" w:rsidTr="00F41654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/>
                                </w:tcPr>
                                <w:p w:rsidR="00F41654" w:rsidRPr="00992D52" w:rsidRDefault="00F41654" w:rsidP="00F41654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F41654" w:rsidTr="00F41654">
                              <w:tc>
                                <w:tcPr>
                                  <w:tcW w:w="5000" w:type="pct"/>
                                </w:tcPr>
                                <w:p w:rsidR="00F41654" w:rsidRPr="00F41654" w:rsidRDefault="00F41654" w:rsidP="00F41654">
                                  <w:pPr>
                                    <w:pStyle w:val="Parts"/>
                                    <w:rPr>
                                      <w:rFonts w:eastAsia="Times New Roman"/>
                                    </w:rPr>
                                  </w:pPr>
                                  <w:r>
                                    <w:t xml:space="preserve">Period of motion is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</m:oMath>
                                </w:p>
                                <w:p w:rsidR="00F41654" w:rsidRDefault="00F41654" w:rsidP="00F41654">
                                  <w:pPr>
                                    <w:pStyle w:val="Parts"/>
                                  </w:pPr>
                                </w:p>
                                <w:p w:rsidR="00F41654" w:rsidRPr="00BA3316" w:rsidRDefault="00BA3316" w:rsidP="00F41654">
                                  <w:pPr>
                                    <w:pStyle w:val="Parts"/>
                                    <w:rPr>
                                      <w:rFonts w:eastAsia="Times New Roman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d=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2π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den>
                                          </m:f>
                                        </m:sup>
                                        <m:e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4</m:t>
                                              </m:r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sin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3t</m:t>
                                                      </m:r>
                                                    </m:e>
                                                  </m:d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+16</m:t>
                                                  </m:r>
                                                  <m:func>
                                                    <m:func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funcPr>
                                                    <m:fNam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m:rPr>
                                                              <m:sty m:val="p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cos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m:rPr>
                                                              <m:sty m:val="p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2</m:t>
                                                          </m:r>
                                                        </m:sup>
                                                      </m:sSup>
                                                    </m:fName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(3t)</m:t>
                                                      </m:r>
                                                    </m:e>
                                                  </m:func>
                                                </m:e>
                                              </m:func>
                                            </m:e>
                                          </m:rad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dt</m:t>
                                      </m:r>
                                    </m:oMath>
                                  </m:oMathPara>
                                </w:p>
                                <w:p w:rsidR="00F41654" w:rsidRDefault="00F41654" w:rsidP="00F41654">
                                  <w:pPr>
                                    <w:pStyle w:val="Parts"/>
                                  </w:pPr>
                                </w:p>
                                <w:p w:rsidR="00F41654" w:rsidRPr="00BA3316" w:rsidRDefault="00BA3316" w:rsidP="00F41654">
                                  <w:pPr>
                                    <w:pStyle w:val="Parts"/>
                                    <w:rPr>
                                      <w:rFonts w:eastAsia="Times New Roman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d=6.46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oMath>
                                  </m:oMathPara>
                                </w:p>
                                <w:p w:rsidR="00F41654" w:rsidRPr="00F41654" w:rsidRDefault="00F41654" w:rsidP="00F41654">
                                  <w:pPr>
                                    <w:pStyle w:val="Parts"/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c>
                            </w:tr>
                            <w:tr w:rsidR="00F41654" w:rsidTr="00F41654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/>
                                </w:tcPr>
                                <w:p w:rsidR="00F41654" w:rsidRPr="00992D52" w:rsidRDefault="00F41654" w:rsidP="00F41654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F41654" w:rsidTr="00F41654">
                              <w:tc>
                                <w:tcPr>
                                  <w:tcW w:w="5000" w:type="pct"/>
                                </w:tcPr>
                                <w:p w:rsidR="00F41654" w:rsidRDefault="00F41654" w:rsidP="00F41654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period</w:t>
                                  </w:r>
                                </w:p>
                                <w:p w:rsidR="00F41654" w:rsidRDefault="00F41654" w:rsidP="00F41654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indicates valid integral</w:t>
                                  </w:r>
                                </w:p>
                                <w:p w:rsidR="00F41654" w:rsidRDefault="00F41654" w:rsidP="00F41654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distance (</w:t>
                                  </w:r>
                                  <w:r w:rsidRPr="008018C8">
                                    <w:rPr>
                                      <w:i/>
                                    </w:rPr>
                                    <w:t>no rounding penalty</w:t>
                                  </w:r>
                                  <w:r>
                                    <w:t>)</w:t>
                                  </w:r>
                                </w:p>
                              </w:tc>
                            </w:tr>
                          </w:tbl>
                          <w:p w:rsidR="00F41654" w:rsidRDefault="00F41654" w:rsidP="00F41654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9" type="#_x0000_t202" style="position:absolute;left:0;text-align:left;margin-left:96.8pt;margin-top:9.5pt;width:202pt;height:18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" fillcolor="window" strokecolor="window" strokeweight=".5pt">
                <v:path arrowok="t"/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253"/>
                      </w:tblGrid>
                      <w:tr w:rsidR="00F41654" w:rsidTr="00F41654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/>
                          </w:tcPr>
                          <w:p w:rsidR="00F41654" w:rsidRPr="00992D52" w:rsidRDefault="00F41654" w:rsidP="00F41654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F41654" w:rsidTr="00F41654">
                        <w:tc>
                          <w:tcPr>
                            <w:tcW w:w="5000" w:type="pct"/>
                          </w:tcPr>
                          <w:p w:rsidR="00F41654" w:rsidRPr="00F41654" w:rsidRDefault="00F41654" w:rsidP="00F41654">
                            <w:pPr>
                              <w:pStyle w:val="Parts"/>
                              <w:rPr>
                                <w:rFonts w:eastAsia="Times New Roman"/>
                              </w:rPr>
                            </w:pPr>
                            <w:r>
                              <w:t xml:space="preserve">Period of motion is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</w:p>
                          <w:p w:rsidR="00F41654" w:rsidRDefault="00F41654" w:rsidP="00F41654">
                            <w:pPr>
                              <w:pStyle w:val="Parts"/>
                            </w:pPr>
                          </w:p>
                          <w:p w:rsidR="00F41654" w:rsidRPr="00BA3316" w:rsidRDefault="00BA3316" w:rsidP="00F41654">
                            <w:pPr>
                              <w:pStyle w:val="Parts"/>
                              <w:rPr>
                                <w:rFonts w:eastAsia="Times New Roman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</m:sup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sin</m:t>
                                                </m:r>
                                              </m:e>
                                              <m: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3t</m:t>
                                                </m:r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+16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cos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(3t)</m:t>
                                                </m:r>
                                              </m:e>
                                            </m:func>
                                          </m:e>
                                        </m:func>
                                      </m:e>
                                    </m:rad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dt</m:t>
                                </m:r>
                              </m:oMath>
                            </m:oMathPara>
                          </w:p>
                          <w:p w:rsidR="00F41654" w:rsidRDefault="00F41654" w:rsidP="00F41654">
                            <w:pPr>
                              <w:pStyle w:val="Parts"/>
                            </w:pPr>
                          </w:p>
                          <w:p w:rsidR="00F41654" w:rsidRPr="00BA3316" w:rsidRDefault="00BA3316" w:rsidP="00F41654">
                            <w:pPr>
                              <w:pStyle w:val="Parts"/>
                              <w:rPr>
                                <w:rFonts w:eastAsia="Times New Roman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d=6.46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oMath>
                            </m:oMathPara>
                          </w:p>
                          <w:p w:rsidR="00F41654" w:rsidRPr="00F41654" w:rsidRDefault="00F41654" w:rsidP="00F41654">
                            <w:pPr>
                              <w:pStyle w:val="Parts"/>
                              <w:rPr>
                                <w:rFonts w:eastAsia="Times New Roman"/>
                              </w:rPr>
                            </w:pPr>
                          </w:p>
                        </w:tc>
                      </w:tr>
                      <w:tr w:rsidR="00F41654" w:rsidTr="00F41654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/>
                          </w:tcPr>
                          <w:p w:rsidR="00F41654" w:rsidRPr="00992D52" w:rsidRDefault="00F41654" w:rsidP="00F41654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F41654" w:rsidTr="00F41654">
                        <w:tc>
                          <w:tcPr>
                            <w:tcW w:w="5000" w:type="pct"/>
                          </w:tcPr>
                          <w:p w:rsidR="00F41654" w:rsidRDefault="00F41654" w:rsidP="00F41654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period</w:t>
                            </w:r>
                          </w:p>
                          <w:p w:rsidR="00F41654" w:rsidRDefault="00F41654" w:rsidP="00F41654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indicates valid integral</w:t>
                            </w:r>
                          </w:p>
                          <w:p w:rsidR="00F41654" w:rsidRDefault="00F41654" w:rsidP="00F41654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distance (</w:t>
                            </w:r>
                            <w:r w:rsidRPr="008018C8">
                              <w:rPr>
                                <w:i/>
                              </w:rPr>
                              <w:t>no rounding penalty</w:t>
                            </w:r>
                            <w:r>
                              <w:t>)</w:t>
                            </w:r>
                          </w:p>
                        </w:tc>
                      </w:tr>
                    </w:tbl>
                    <w:p w:rsidR="00F41654" w:rsidRDefault="00F41654" w:rsidP="00F41654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 w:rsidR="00F41654" w:rsidRPr="00F41654">
        <w:rPr>
          <w:rFonts w:eastAsia="Times New Roman"/>
        </w:rPr>
        <w:tab/>
      </w:r>
      <w:r w:rsidR="00F41654" w:rsidRPr="00F41654">
        <w:rPr>
          <w:rFonts w:eastAsia="Times New Roman"/>
        </w:rPr>
        <w:tab/>
        <w:t>(3 marks)</w:t>
      </w:r>
    </w:p>
    <w:p w:rsidR="00F41654" w:rsidRDefault="00F41654" w:rsidP="00F41654">
      <w:pPr>
        <w:pStyle w:val="Parta"/>
      </w:pPr>
    </w:p>
    <w:p w:rsidR="00F41654" w:rsidRDefault="00F41654" w:rsidP="00F41654">
      <w:pPr>
        <w:pStyle w:val="Parta"/>
      </w:pPr>
    </w:p>
    <w:p w:rsidR="00F41654" w:rsidRDefault="00F41654" w:rsidP="00F41654">
      <w:pPr>
        <w:pStyle w:val="Part"/>
      </w:pPr>
    </w:p>
    <w:p w:rsidR="00F41654" w:rsidRDefault="00F41654" w:rsidP="00F41654">
      <w:pPr>
        <w:pStyle w:val="Part"/>
      </w:pPr>
    </w:p>
    <w:p w:rsidR="00F41654" w:rsidRDefault="00F41654" w:rsidP="00F41654">
      <w:pPr>
        <w:pStyle w:val="Part"/>
      </w:pPr>
    </w:p>
    <w:p w:rsidR="00F41654" w:rsidRDefault="00F41654" w:rsidP="00F41654">
      <w:pPr>
        <w:pStyle w:val="Part"/>
      </w:pPr>
    </w:p>
    <w:p w:rsidR="00F41654" w:rsidRDefault="00F41654" w:rsidP="00F41654">
      <w:pPr>
        <w:spacing w:after="160" w:line="259" w:lineRule="auto"/>
        <w:rPr>
          <w:b/>
          <w:szCs w:val="24"/>
          <w:lang w:val="en-US"/>
        </w:rPr>
      </w:pPr>
      <w:r>
        <w:br w:type="page"/>
      </w:r>
    </w:p>
    <w:p w:rsidR="00F41654" w:rsidRDefault="00F41654" w:rsidP="00F41654">
      <w:pPr>
        <w:pStyle w:val="QNum"/>
      </w:pPr>
      <w:r>
        <w:lastRenderedPageBreak/>
        <w:t>Question 7</w:t>
      </w:r>
      <w:r>
        <w:tab/>
        <w:t>(8 marks)</w:t>
      </w:r>
    </w:p>
    <w:p w:rsidR="00F41654" w:rsidRPr="00F41654" w:rsidRDefault="00F41654" w:rsidP="00F41654">
      <w:pPr>
        <w:pStyle w:val="Part"/>
        <w:rPr>
          <w:rFonts w:eastAsia="Times New Roman"/>
        </w:rPr>
      </w:pPr>
      <w:r>
        <w:t xml:space="preserve">The position vector of a boat motoring on a lake is given </w:t>
      </w:r>
      <w:proofErr w:type="gramStart"/>
      <w:r>
        <w:t xml:space="preserve">by </w:t>
      </w:r>
      <w:proofErr w:type="gramEnd"/>
      <m:oMath>
        <m:r>
          <m:rPr>
            <m:sty m:val="b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=4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(2t)</m:t>
            </m:r>
          </m:e>
        </m:func>
        <m:r>
          <m:rPr>
            <m:sty m:val="b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+(4-4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  <m:r>
          <m:rPr>
            <m:sty m:val="b"/>
          </m:rPr>
          <w:rPr>
            <w:rFonts w:ascii="Cambria Math" w:hAnsi="Cambria Math"/>
          </w:rPr>
          <m:t>)j</m:t>
        </m:r>
      </m:oMath>
      <w:r w:rsidRPr="00F41654">
        <w:rPr>
          <w:rFonts w:eastAsia="Times New Roman"/>
        </w:rPr>
        <w:t xml:space="preserve">, where </w:t>
      </w:r>
      <m:oMath>
        <m:r>
          <w:rPr>
            <w:rFonts w:ascii="Cambria Math" w:hAnsi="Cambria Math"/>
          </w:rPr>
          <m:t>t</m:t>
        </m:r>
      </m:oMath>
      <w:r w:rsidRPr="00F41654">
        <w:rPr>
          <w:rFonts w:eastAsia="Times New Roman"/>
        </w:rPr>
        <w:t xml:space="preserve"> is the time, in hours, after it leaves </w:t>
      </w:r>
      <m:oMath>
        <m:r>
          <w:rPr>
            <w:rFonts w:ascii="Cambria Math" w:eastAsia="Times New Roman" w:hAnsi="Cambria Math"/>
          </w:rPr>
          <m:t>(0, 0)</m:t>
        </m:r>
      </m:oMath>
      <w:r w:rsidRPr="00F41654">
        <w:rPr>
          <w:rFonts w:eastAsia="Times New Roman"/>
        </w:rPr>
        <w:t xml:space="preserve"> and distances are in kilometres. The path of the boat is shown below, where the shoreline is represented by the </w:t>
      </w:r>
      <w:proofErr w:type="gramStart"/>
      <w:r w:rsidRPr="00F41654">
        <w:rPr>
          <w:rFonts w:eastAsia="Times New Roman"/>
        </w:rPr>
        <w:t xml:space="preserve">line </w:t>
      </w:r>
      <w:proofErr w:type="gramEnd"/>
      <m:oMath>
        <m:r>
          <w:rPr>
            <w:rFonts w:ascii="Cambria Math" w:eastAsia="Times New Roman" w:hAnsi="Cambria Math"/>
          </w:rPr>
          <m:t>y=0</m:t>
        </m:r>
      </m:oMath>
      <w:r w:rsidRPr="00F41654">
        <w:rPr>
          <w:rFonts w:eastAsia="Times New Roman"/>
        </w:rPr>
        <w:t>.</w:t>
      </w:r>
    </w:p>
    <w:p w:rsidR="00F41654" w:rsidRPr="00F41654" w:rsidRDefault="00F41654" w:rsidP="00F41654">
      <w:pPr>
        <w:pStyle w:val="Part"/>
        <w:rPr>
          <w:rFonts w:eastAsia="Times New Roman"/>
        </w:rPr>
      </w:pPr>
    </w:p>
    <w:p w:rsidR="00F41654" w:rsidRPr="00F41654" w:rsidRDefault="00BA3316" w:rsidP="00F41654">
      <w:pPr>
        <w:pStyle w:val="Part"/>
        <w:jc w:val="center"/>
        <w:rPr>
          <w:rFonts w:eastAsia="Times New Roman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4378960</wp:posOffset>
                </wp:positionH>
                <wp:positionV relativeFrom="paragraph">
                  <wp:posOffset>586740</wp:posOffset>
                </wp:positionV>
                <wp:extent cx="1644650" cy="749300"/>
                <wp:effectExtent l="0" t="0" r="12700" b="12700"/>
                <wp:wrapNone/>
                <wp:docPr id="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4650" cy="749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2806"/>
                            </w:tblGrid>
                            <w:tr w:rsidR="00F41654" w:rsidTr="00F41654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/>
                                </w:tcPr>
                                <w:p w:rsidR="00F41654" w:rsidRPr="00992D52" w:rsidRDefault="00F41654" w:rsidP="00F41654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(b)</w:t>
                                  </w:r>
                                </w:p>
                              </w:tc>
                            </w:tr>
                            <w:tr w:rsidR="00F41654" w:rsidTr="00F41654">
                              <w:tc>
                                <w:tcPr>
                                  <w:tcW w:w="5000" w:type="pct"/>
                                </w:tcPr>
                                <w:p w:rsidR="00F41654" w:rsidRDefault="00F41654" w:rsidP="00F41654">
                                  <w:pPr>
                                    <w:pStyle w:val="Parts"/>
                                  </w:pPr>
                                  <w:r>
                                    <w:t>See graph</w:t>
                                  </w:r>
                                </w:p>
                              </w:tc>
                            </w:tr>
                            <w:tr w:rsidR="00F41654" w:rsidTr="00F41654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/>
                                </w:tcPr>
                                <w:p w:rsidR="00F41654" w:rsidRPr="00992D52" w:rsidRDefault="00F41654" w:rsidP="00F41654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F41654" w:rsidTr="00F41654">
                              <w:tc>
                                <w:tcPr>
                                  <w:tcW w:w="5000" w:type="pct"/>
                                </w:tcPr>
                                <w:p w:rsidR="00F41654" w:rsidRDefault="00F41654" w:rsidP="00F41654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position and direction</w:t>
                                  </w:r>
                                </w:p>
                              </w:tc>
                            </w:tr>
                          </w:tbl>
                          <w:p w:rsidR="00F41654" w:rsidRDefault="00F41654" w:rsidP="00F41654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0" type="#_x0000_t202" style="position:absolute;left:0;text-align:left;margin-left:344.8pt;margin-top:46.2pt;width:129.5pt;height:5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" fillcolor="window" strokecolor="window" strokeweight=".5pt">
                <v:path arrowok="t"/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2806"/>
                      </w:tblGrid>
                      <w:tr w:rsidR="00F41654" w:rsidTr="00F41654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/>
                          </w:tcPr>
                          <w:p w:rsidR="00F41654" w:rsidRPr="00992D52" w:rsidRDefault="00F41654" w:rsidP="00F41654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  <w:r>
                              <w:rPr>
                                <w:b/>
                              </w:rPr>
                              <w:t xml:space="preserve"> (b)</w:t>
                            </w:r>
                          </w:p>
                        </w:tc>
                      </w:tr>
                      <w:tr w:rsidR="00F41654" w:rsidTr="00F41654">
                        <w:tc>
                          <w:tcPr>
                            <w:tcW w:w="5000" w:type="pct"/>
                          </w:tcPr>
                          <w:p w:rsidR="00F41654" w:rsidRDefault="00F41654" w:rsidP="00F41654">
                            <w:pPr>
                              <w:pStyle w:val="Parts"/>
                            </w:pPr>
                            <w:r>
                              <w:t>See graph</w:t>
                            </w:r>
                          </w:p>
                        </w:tc>
                      </w:tr>
                      <w:tr w:rsidR="00F41654" w:rsidTr="00F41654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/>
                          </w:tcPr>
                          <w:p w:rsidR="00F41654" w:rsidRPr="00992D52" w:rsidRDefault="00F41654" w:rsidP="00F41654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F41654" w:rsidTr="00F41654">
                        <w:tc>
                          <w:tcPr>
                            <w:tcW w:w="5000" w:type="pct"/>
                          </w:tcPr>
                          <w:p w:rsidR="00F41654" w:rsidRDefault="00F41654" w:rsidP="00F41654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position and direction</w:t>
                            </w:r>
                          </w:p>
                        </w:tc>
                      </w:tr>
                    </w:tbl>
                    <w:p w:rsidR="00F41654" w:rsidRDefault="00F41654" w:rsidP="00F41654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 w:rsidR="00F41654" w:rsidRPr="00F41654">
        <w:rPr>
          <w:rFonts w:eastAsia="Times New Roman"/>
        </w:rPr>
        <w:object w:dxaOrig="3892" w:dyaOrig="2097">
          <v:shape id="_x0000_i1047" type="#_x0000_t75" style="width:194.7pt;height:105.2pt" o:ole="">
            <v:imagedata r:id="rId49" o:title=""/>
          </v:shape>
          <o:OLEObject Type="Embed" ProgID="FXDraw.Graphic" ShapeID="_x0000_i1047" DrawAspect="Content" ObjectID="_1594631423" r:id="rId50"/>
        </w:object>
      </w:r>
    </w:p>
    <w:p w:rsidR="00F41654" w:rsidRDefault="00F41654" w:rsidP="00F41654">
      <w:pPr>
        <w:pStyle w:val="Part"/>
      </w:pPr>
    </w:p>
    <w:p w:rsidR="00F41654" w:rsidRDefault="00F41654" w:rsidP="00F41654">
      <w:pPr>
        <w:pStyle w:val="Parta"/>
      </w:pPr>
      <w:r>
        <w:t>(a)</w:t>
      </w:r>
      <w:r>
        <w:tab/>
        <w:t>Express the path of the particle as a Cartesian equation.</w:t>
      </w:r>
      <w:r>
        <w:tab/>
        <w:t>(3 marks)</w:t>
      </w:r>
    </w:p>
    <w:p w:rsidR="00F41654" w:rsidRDefault="00BA3316" w:rsidP="00F41654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1667510</wp:posOffset>
                </wp:positionH>
                <wp:positionV relativeFrom="paragraph">
                  <wp:posOffset>59055</wp:posOffset>
                </wp:positionV>
                <wp:extent cx="2597150" cy="2330450"/>
                <wp:effectExtent l="0" t="0" r="12700" b="12700"/>
                <wp:wrapNone/>
                <wp:docPr id="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97150" cy="2330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303"/>
                            </w:tblGrid>
                            <w:tr w:rsidR="00F41654" w:rsidTr="00F41654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/>
                                </w:tcPr>
                                <w:p w:rsidR="00F41654" w:rsidRPr="00992D52" w:rsidRDefault="00F41654" w:rsidP="00F41654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F41654" w:rsidTr="00F41654">
                              <w:tc>
                                <w:tcPr>
                                  <w:tcW w:w="5000" w:type="pct"/>
                                </w:tcPr>
                                <w:p w:rsidR="00F41654" w:rsidRPr="00BA3316" w:rsidRDefault="00BA3316" w:rsidP="00F41654">
                                  <w:pPr>
                                    <w:pStyle w:val="Parts"/>
                                    <w:rPr>
                                      <w:rFonts w:eastAsia="Times New Roman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4-4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cos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=2-2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2t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oMath>
                                  </m:oMathPara>
                                </w:p>
                                <w:p w:rsidR="00F41654" w:rsidRPr="00F41654" w:rsidRDefault="00F41654" w:rsidP="00F41654">
                                  <w:pPr>
                                    <w:pStyle w:val="Parts"/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  <w:p w:rsidR="00F41654" w:rsidRPr="00BA3316" w:rsidRDefault="00E92A8B" w:rsidP="00F41654">
                                  <w:pPr>
                                    <w:pStyle w:val="Parts"/>
                                    <w:rPr>
                                      <w:rFonts w:eastAsia="Times New Roman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(2t)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and  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y-2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(2t)</m:t>
                                          </m:r>
                                        </m:e>
                                      </m:func>
                                    </m:oMath>
                                  </m:oMathPara>
                                </w:p>
                                <w:p w:rsidR="00F41654" w:rsidRPr="00F41654" w:rsidRDefault="00F41654" w:rsidP="00F41654">
                                  <w:pPr>
                                    <w:pStyle w:val="Parts"/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  <w:p w:rsidR="00F41654" w:rsidRPr="00BA3316" w:rsidRDefault="00E92A8B" w:rsidP="00F41654">
                                  <w:pPr>
                                    <w:pStyle w:val="Parts"/>
                                    <w:rPr>
                                      <w:rFonts w:eastAsia="Times New Roman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4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y-2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=1</m:t>
                                      </m:r>
                                    </m:oMath>
                                  </m:oMathPara>
                                </w:p>
                                <w:p w:rsidR="00F41654" w:rsidRPr="00F41654" w:rsidRDefault="00F41654" w:rsidP="00F41654">
                                  <w:pPr>
                                    <w:pStyle w:val="Parts"/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c>
                            </w:tr>
                            <w:tr w:rsidR="00F41654" w:rsidTr="00F41654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/>
                                </w:tcPr>
                                <w:p w:rsidR="00F41654" w:rsidRPr="00992D52" w:rsidRDefault="00F41654" w:rsidP="00F41654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F41654" w:rsidTr="00F41654">
                              <w:tc>
                                <w:tcPr>
                                  <w:tcW w:w="5000" w:type="pct"/>
                                </w:tcPr>
                                <w:p w:rsidR="00F41654" w:rsidRDefault="00F41654" w:rsidP="00F41654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uses double angle identity</w:t>
                                  </w:r>
                                </w:p>
                                <w:p w:rsidR="00F41654" w:rsidRPr="00F41654" w:rsidRDefault="00F41654" w:rsidP="00F41654">
                                  <w:pPr>
                                    <w:pStyle w:val="Parts"/>
                                    <w:rPr>
                                      <w:rFonts w:eastAsia="Times New Roman"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isolates </w:t>
                                  </w:r>
                                  <m:oMath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2t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oMath>
                                  <w:r w:rsidRPr="00F41654">
                                    <w:rPr>
                                      <w:rFonts w:eastAsia="Times New Roman"/>
                                    </w:rPr>
                                    <w:t xml:space="preserve"> and </w:t>
                                  </w:r>
                                  <m:oMath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Times New Roman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/>
                                              </w:rPr>
                                              <m:t>2t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oMath>
                                </w:p>
                                <w:p w:rsidR="00F41654" w:rsidRPr="00F41654" w:rsidRDefault="00F41654" w:rsidP="00F41654">
                                  <w:pPr>
                                    <w:pStyle w:val="Parts"/>
                                    <w:rPr>
                                      <w:rFonts w:eastAsia="Times New Roman"/>
                                    </w:rPr>
                                  </w:pPr>
                                  <w:r w:rsidRPr="00F41654">
                                    <w:rPr>
                                      <w:rFonts w:eastAsia="Times New Roman"/>
                                    </w:rPr>
                                    <w:sym w:font="Wingdings" w:char="F0FC"/>
                                  </w:r>
                                  <w:r w:rsidRPr="00F41654">
                                    <w:rPr>
                                      <w:rFonts w:eastAsia="Times New Roman"/>
                                    </w:rPr>
                                    <w:t xml:space="preserve"> Cartesian equation</w:t>
                                  </w:r>
                                </w:p>
                              </w:tc>
                            </w:tr>
                          </w:tbl>
                          <w:p w:rsidR="00F41654" w:rsidRDefault="00F41654" w:rsidP="00F41654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1" type="#_x0000_t202" style="position:absolute;left:0;text-align:left;margin-left:131.3pt;margin-top:4.65pt;width:204.5pt;height:18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" fillcolor="window" strokecolor="window" strokeweight=".5pt">
                <v:path arrowok="t"/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303"/>
                      </w:tblGrid>
                      <w:tr w:rsidR="00F41654" w:rsidTr="00F41654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/>
                          </w:tcPr>
                          <w:p w:rsidR="00F41654" w:rsidRPr="00992D52" w:rsidRDefault="00F41654" w:rsidP="00F41654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F41654" w:rsidTr="00F41654">
                        <w:tc>
                          <w:tcPr>
                            <w:tcW w:w="5000" w:type="pct"/>
                          </w:tcPr>
                          <w:p w:rsidR="00F41654" w:rsidRPr="00BA3316" w:rsidRDefault="00BA3316" w:rsidP="00F41654">
                            <w:pPr>
                              <w:pStyle w:val="Parts"/>
                              <w:rPr>
                                <w:rFonts w:eastAsia="Times New Roman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4-4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=2-2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2t</m:t>
                                        </m:r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  <w:p w:rsidR="00F41654" w:rsidRPr="00F41654" w:rsidRDefault="00F41654" w:rsidP="00F41654">
                            <w:pPr>
                              <w:pStyle w:val="Parts"/>
                              <w:rPr>
                                <w:rFonts w:eastAsia="Times New Roman"/>
                              </w:rPr>
                            </w:pPr>
                          </w:p>
                          <w:p w:rsidR="00F41654" w:rsidRPr="00BA3316" w:rsidRDefault="00E92A8B" w:rsidP="00F41654">
                            <w:pPr>
                              <w:pStyle w:val="Parts"/>
                              <w:rPr>
                                <w:rFonts w:eastAsia="Times New Roman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(2t)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and 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y-2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-2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(2t)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:rsidR="00F41654" w:rsidRPr="00F41654" w:rsidRDefault="00F41654" w:rsidP="00F41654">
                            <w:pPr>
                              <w:pStyle w:val="Parts"/>
                              <w:rPr>
                                <w:rFonts w:eastAsia="Times New Roman"/>
                              </w:rPr>
                            </w:pPr>
                          </w:p>
                          <w:p w:rsidR="00F41654" w:rsidRPr="00BA3316" w:rsidRDefault="00E92A8B" w:rsidP="00F41654">
                            <w:pPr>
                              <w:pStyle w:val="Parts"/>
                              <w:rPr>
                                <w:rFonts w:eastAsia="Times New Roman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4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y-2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=1</m:t>
                                </m:r>
                              </m:oMath>
                            </m:oMathPara>
                          </w:p>
                          <w:p w:rsidR="00F41654" w:rsidRPr="00F41654" w:rsidRDefault="00F41654" w:rsidP="00F41654">
                            <w:pPr>
                              <w:pStyle w:val="Parts"/>
                              <w:rPr>
                                <w:rFonts w:eastAsia="Times New Roman"/>
                              </w:rPr>
                            </w:pPr>
                          </w:p>
                        </w:tc>
                      </w:tr>
                      <w:tr w:rsidR="00F41654" w:rsidTr="00F41654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/>
                          </w:tcPr>
                          <w:p w:rsidR="00F41654" w:rsidRPr="00992D52" w:rsidRDefault="00F41654" w:rsidP="00F41654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F41654" w:rsidTr="00F41654">
                        <w:tc>
                          <w:tcPr>
                            <w:tcW w:w="5000" w:type="pct"/>
                          </w:tcPr>
                          <w:p w:rsidR="00F41654" w:rsidRDefault="00F41654" w:rsidP="00F41654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uses double angle identity</w:t>
                            </w:r>
                          </w:p>
                          <w:p w:rsidR="00F41654" w:rsidRPr="00F41654" w:rsidRDefault="00F41654" w:rsidP="00F41654">
                            <w:pPr>
                              <w:pStyle w:val="Parts"/>
                              <w:rPr>
                                <w:rFonts w:eastAsia="Times New Roman"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isolates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2t</m:t>
                                      </m:r>
                                    </m:e>
                                  </m:d>
                                </m:e>
                              </m:func>
                            </m:oMath>
                            <w:r w:rsidRPr="00F41654">
                              <w:rPr>
                                <w:rFonts w:eastAsia="Times New Roman"/>
                              </w:rPr>
                              <w:t xml:space="preserve"> and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Times New Roman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2t</m:t>
                                      </m:r>
                                    </m:e>
                                  </m:d>
                                </m:e>
                              </m:func>
                            </m:oMath>
                          </w:p>
                          <w:p w:rsidR="00F41654" w:rsidRPr="00F41654" w:rsidRDefault="00F41654" w:rsidP="00F41654">
                            <w:pPr>
                              <w:pStyle w:val="Parts"/>
                              <w:rPr>
                                <w:rFonts w:eastAsia="Times New Roman"/>
                              </w:rPr>
                            </w:pPr>
                            <w:r w:rsidRPr="00F41654">
                              <w:rPr>
                                <w:rFonts w:eastAsia="Times New Roman"/>
                              </w:rPr>
                              <w:sym w:font="Wingdings" w:char="F0FC"/>
                            </w:r>
                            <w:r w:rsidRPr="00F41654">
                              <w:rPr>
                                <w:rFonts w:eastAsia="Times New Roman"/>
                              </w:rPr>
                              <w:t xml:space="preserve"> Cartesian equation</w:t>
                            </w:r>
                          </w:p>
                        </w:tc>
                      </w:tr>
                    </w:tbl>
                    <w:p w:rsidR="00F41654" w:rsidRDefault="00F41654" w:rsidP="00F41654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:rsidR="00F41654" w:rsidRDefault="00F41654" w:rsidP="00F41654">
      <w:pPr>
        <w:pStyle w:val="Parta"/>
      </w:pPr>
    </w:p>
    <w:p w:rsidR="00F41654" w:rsidRDefault="00F41654" w:rsidP="00F41654">
      <w:pPr>
        <w:pStyle w:val="Parta"/>
      </w:pPr>
    </w:p>
    <w:p w:rsidR="00F41654" w:rsidRDefault="00F41654" w:rsidP="00F41654">
      <w:pPr>
        <w:pStyle w:val="Parta"/>
      </w:pPr>
    </w:p>
    <w:p w:rsidR="00F41654" w:rsidRDefault="00F41654" w:rsidP="00F41654">
      <w:pPr>
        <w:pStyle w:val="Parta"/>
      </w:pPr>
    </w:p>
    <w:p w:rsidR="00F41654" w:rsidRDefault="00F41654" w:rsidP="00F41654">
      <w:pPr>
        <w:pStyle w:val="Parta"/>
      </w:pPr>
    </w:p>
    <w:p w:rsidR="00F41654" w:rsidRDefault="00F41654" w:rsidP="00F41654">
      <w:pPr>
        <w:pStyle w:val="Parta"/>
      </w:pPr>
    </w:p>
    <w:p w:rsidR="00F41654" w:rsidRDefault="00F41654" w:rsidP="00F41654">
      <w:pPr>
        <w:pStyle w:val="Parta"/>
      </w:pPr>
    </w:p>
    <w:p w:rsidR="00F41654" w:rsidRDefault="00F41654" w:rsidP="00F41654">
      <w:pPr>
        <w:pStyle w:val="Parta"/>
      </w:pPr>
    </w:p>
    <w:p w:rsidR="00F41654" w:rsidRDefault="00F41654" w:rsidP="00F41654">
      <w:pPr>
        <w:pStyle w:val="Parta"/>
      </w:pPr>
    </w:p>
    <w:p w:rsidR="00F41654" w:rsidRDefault="00F41654" w:rsidP="00F41654">
      <w:pPr>
        <w:pStyle w:val="Parta"/>
      </w:pPr>
    </w:p>
    <w:p w:rsidR="00F41654" w:rsidRDefault="00F41654" w:rsidP="00F41654">
      <w:pPr>
        <w:pStyle w:val="Parta"/>
      </w:pPr>
    </w:p>
    <w:p w:rsidR="00F41654" w:rsidRDefault="00F41654" w:rsidP="00F41654">
      <w:pPr>
        <w:pStyle w:val="Parta"/>
      </w:pPr>
    </w:p>
    <w:p w:rsidR="00F41654" w:rsidRDefault="00F41654" w:rsidP="00F41654">
      <w:pPr>
        <w:pStyle w:val="Parta"/>
      </w:pPr>
    </w:p>
    <w:p w:rsidR="00F41654" w:rsidRDefault="00F41654" w:rsidP="00F41654">
      <w:pPr>
        <w:pStyle w:val="Parta"/>
      </w:pPr>
    </w:p>
    <w:p w:rsidR="00F41654" w:rsidRDefault="00F41654" w:rsidP="00F41654">
      <w:pPr>
        <w:pStyle w:val="Parta"/>
      </w:pPr>
    </w:p>
    <w:p w:rsidR="00F41654" w:rsidRDefault="00F41654" w:rsidP="00F41654">
      <w:pPr>
        <w:pStyle w:val="Parta"/>
      </w:pPr>
      <w:r>
        <w:t>(b)</w:t>
      </w:r>
      <w:r>
        <w:tab/>
        <w:t xml:space="preserve">On the graph above, mark the position of the boat when it is first </w:t>
      </w:r>
      <m:oMath>
        <m:r>
          <w:rPr>
            <w:rFonts w:ascii="Cambria Math" w:hAnsi="Cambria Math"/>
          </w:rPr>
          <m:t>3</m:t>
        </m:r>
      </m:oMath>
      <w:r>
        <w:t xml:space="preserve"> km from the shoreline and indicate the direction it is travelling.</w:t>
      </w:r>
      <w:r>
        <w:tab/>
        <w:t>(1 mark)</w:t>
      </w:r>
    </w:p>
    <w:p w:rsidR="00F41654" w:rsidRDefault="00F41654" w:rsidP="00F41654">
      <w:pPr>
        <w:pStyle w:val="Parta"/>
      </w:pPr>
    </w:p>
    <w:p w:rsidR="00F41654" w:rsidRDefault="00F41654" w:rsidP="00F41654">
      <w:pPr>
        <w:pStyle w:val="Parta"/>
      </w:pPr>
    </w:p>
    <w:p w:rsidR="00F41654" w:rsidRDefault="00F41654" w:rsidP="00F41654">
      <w:pPr>
        <w:pStyle w:val="Parta"/>
      </w:pPr>
      <w:r>
        <w:t>(c)</w:t>
      </w:r>
      <w:r>
        <w:tab/>
        <w:t xml:space="preserve">Determine the speed of the boat when it is first </w:t>
      </w:r>
      <m:oMath>
        <m:r>
          <w:rPr>
            <w:rFonts w:ascii="Cambria Math" w:hAnsi="Cambria Math"/>
          </w:rPr>
          <m:t>3</m:t>
        </m:r>
      </m:oMath>
      <w:r>
        <w:t xml:space="preserve"> km from the shoreline.</w:t>
      </w:r>
      <w:r>
        <w:tab/>
        <w:t>(4 marks)</w:t>
      </w:r>
    </w:p>
    <w:p w:rsidR="00F41654" w:rsidRDefault="00BA3316" w:rsidP="00F41654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1667510</wp:posOffset>
                </wp:positionH>
                <wp:positionV relativeFrom="paragraph">
                  <wp:posOffset>64135</wp:posOffset>
                </wp:positionV>
                <wp:extent cx="2660650" cy="2781300"/>
                <wp:effectExtent l="0" t="0" r="25400" b="19050"/>
                <wp:wrapNone/>
                <wp:docPr id="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60650" cy="2781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403"/>
                            </w:tblGrid>
                            <w:tr w:rsidR="00F41654" w:rsidTr="00F41654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/>
                                </w:tcPr>
                                <w:p w:rsidR="00F41654" w:rsidRPr="00992D52" w:rsidRDefault="00F41654" w:rsidP="00F41654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F41654" w:rsidTr="00F41654">
                              <w:tc>
                                <w:tcPr>
                                  <w:tcW w:w="5000" w:type="pct"/>
                                </w:tcPr>
                                <w:p w:rsidR="00F41654" w:rsidRPr="00BA3316" w:rsidRDefault="00BA3316" w:rsidP="00F41654">
                                  <w:pPr>
                                    <w:pStyle w:val="Parts"/>
                                    <w:rPr>
                                      <w:rFonts w:eastAsia="Times New Roman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4-4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cos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=3⇒t=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:rsidR="00F41654" w:rsidRPr="00F41654" w:rsidRDefault="00F41654" w:rsidP="00F41654">
                                  <w:pPr>
                                    <w:pStyle w:val="Parts"/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  <w:p w:rsidR="00F41654" w:rsidRPr="00BA3316" w:rsidRDefault="00BA3316" w:rsidP="00F41654">
                                  <w:pPr>
                                    <w:pStyle w:val="Parts"/>
                                    <w:rPr>
                                      <w:rFonts w:eastAsia="Times New Roman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="Times New Roman" w:hAnsi="Cambria Math"/>
                                        </w:rPr>
                                        <m:t>v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=8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(2t)</m:t>
                                          </m:r>
                                        </m:e>
                                      </m:func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="Times New Roman" w:hAnsi="Cambria Math"/>
                                        </w:rPr>
                                        <m:t>i+</m:t>
                                      </m:r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8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Times New Roman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/>
                                        </w:rPr>
                                        <m:t>sin⁡</m:t>
                                      </m:r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(t)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="Times New Roman" w:hAnsi="Cambria Math"/>
                                        </w:rPr>
                                        <m:t>j</m:t>
                                      </m:r>
                                    </m:oMath>
                                  </m:oMathPara>
                                </w:p>
                                <w:p w:rsidR="00F41654" w:rsidRPr="00F41654" w:rsidRDefault="00F41654" w:rsidP="00F41654">
                                  <w:pPr>
                                    <w:pStyle w:val="Parts"/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  <w:p w:rsidR="00F41654" w:rsidRPr="00BA3316" w:rsidRDefault="00BA3316" w:rsidP="00F41654">
                                  <w:pPr>
                                    <w:pStyle w:val="Parts"/>
                                    <w:rPr>
                                      <w:rFonts w:eastAsia="Times New Roman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="Times New Roman" w:hAnsi="Cambria Math"/>
                                        </w:rPr>
                                        <m:t>v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="Times New Roman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="Times New Roman" w:hAnsi="Cambria Math"/>
                                                </w:rPr>
                                                <m:t>π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="Times New Roman" w:hAnsi="Cambria Math"/>
                                                </w:rPr>
                                                <m:t>3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=-4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="Times New Roman" w:hAnsi="Cambria Math"/>
                                        </w:rPr>
                                        <m:t>i+</m:t>
                                      </m:r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2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="Times New Roman" w:hAnsi="Cambria Math"/>
                                        </w:rPr>
                                        <m:t>j</m:t>
                                      </m:r>
                                    </m:oMath>
                                  </m:oMathPara>
                                </w:p>
                                <w:p w:rsidR="00F41654" w:rsidRPr="00F41654" w:rsidRDefault="00F41654" w:rsidP="00F41654">
                                  <w:pPr>
                                    <w:pStyle w:val="Parts"/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  <w:p w:rsidR="00F41654" w:rsidRPr="00BA3316" w:rsidRDefault="00BA3316" w:rsidP="00F41654">
                                  <w:pPr>
                                    <w:pStyle w:val="Parts"/>
                                    <w:rPr>
                                      <w:rFonts w:eastAsia="Times New Roman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s=2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7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 xml:space="preserve">≈5.29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="Times New Roman" w:hAnsi="Cambria Math"/>
                                        </w:rPr>
                                        <m:t>km/h</m:t>
                                      </m:r>
                                    </m:oMath>
                                  </m:oMathPara>
                                </w:p>
                                <w:p w:rsidR="00F41654" w:rsidRPr="00F41654" w:rsidRDefault="00F41654" w:rsidP="00F41654">
                                  <w:pPr>
                                    <w:pStyle w:val="Parts"/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c>
                            </w:tr>
                            <w:tr w:rsidR="00F41654" w:rsidTr="00F41654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/>
                                </w:tcPr>
                                <w:p w:rsidR="00F41654" w:rsidRPr="00992D52" w:rsidRDefault="00F41654" w:rsidP="00F41654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F41654" w:rsidTr="00F41654">
                              <w:tc>
                                <w:tcPr>
                                  <w:tcW w:w="5000" w:type="pct"/>
                                </w:tcPr>
                                <w:p w:rsidR="00F41654" w:rsidRDefault="00F41654" w:rsidP="00F41654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determines time</w:t>
                                  </w:r>
                                </w:p>
                                <w:p w:rsidR="00F41654" w:rsidRDefault="00F41654" w:rsidP="00F41654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obtains velocity vector</w:t>
                                  </w:r>
                                </w:p>
                                <w:p w:rsidR="00F41654" w:rsidRDefault="00F41654" w:rsidP="00F41654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velocity vector at time</w:t>
                                  </w:r>
                                </w:p>
                                <w:p w:rsidR="00F41654" w:rsidRDefault="00F41654" w:rsidP="00F41654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speed</w:t>
                                  </w:r>
                                </w:p>
                              </w:tc>
                            </w:tr>
                          </w:tbl>
                          <w:p w:rsidR="00F41654" w:rsidRDefault="00F41654" w:rsidP="00F41654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2" type="#_x0000_t202" style="position:absolute;left:0;text-align:left;margin-left:131.3pt;margin-top:5.05pt;width:209.5pt;height:21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" fillcolor="window" strokecolor="window" strokeweight=".5pt">
                <v:path arrowok="t"/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403"/>
                      </w:tblGrid>
                      <w:tr w:rsidR="00F41654" w:rsidTr="00F41654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/>
                          </w:tcPr>
                          <w:p w:rsidR="00F41654" w:rsidRPr="00992D52" w:rsidRDefault="00F41654" w:rsidP="00F41654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F41654" w:rsidTr="00F41654">
                        <w:tc>
                          <w:tcPr>
                            <w:tcW w:w="5000" w:type="pct"/>
                          </w:tcPr>
                          <w:p w:rsidR="00F41654" w:rsidRPr="00BA3316" w:rsidRDefault="00BA3316" w:rsidP="00F41654">
                            <w:pPr>
                              <w:pStyle w:val="Parts"/>
                              <w:rPr>
                                <w:rFonts w:eastAsia="Times New Roman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4-4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=3⇒t=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F41654" w:rsidRPr="00F41654" w:rsidRDefault="00F41654" w:rsidP="00F41654">
                            <w:pPr>
                              <w:pStyle w:val="Parts"/>
                              <w:rPr>
                                <w:rFonts w:eastAsia="Times New Roman"/>
                              </w:rPr>
                            </w:pPr>
                          </w:p>
                          <w:p w:rsidR="00F41654" w:rsidRPr="00BA3316" w:rsidRDefault="00BA3316" w:rsidP="00F41654">
                            <w:pPr>
                              <w:pStyle w:val="Parts"/>
                              <w:rPr>
                                <w:rFonts w:eastAsia="Times New Roman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Times New Roman" w:hAnsi="Cambria Math"/>
                                  </w:rPr>
                                  <m:t>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=8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(2t)</m:t>
                                    </m:r>
                                  </m:e>
                                </m:func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Times New Roman" w:hAnsi="Cambria Math"/>
                                  </w:rPr>
                                  <m:t>i+</m:t>
                                </m:r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8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/>
                                  </w:rPr>
                                  <m:t>sin⁡</m:t>
                                </m:r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(t)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Times New Roman" w:hAnsi="Cambria Math"/>
                                  </w:rPr>
                                  <m:t>j</m:t>
                                </m:r>
                              </m:oMath>
                            </m:oMathPara>
                          </w:p>
                          <w:p w:rsidR="00F41654" w:rsidRPr="00F41654" w:rsidRDefault="00F41654" w:rsidP="00F41654">
                            <w:pPr>
                              <w:pStyle w:val="Parts"/>
                              <w:rPr>
                                <w:rFonts w:eastAsia="Times New Roman"/>
                              </w:rPr>
                            </w:pPr>
                          </w:p>
                          <w:p w:rsidR="00F41654" w:rsidRPr="00BA3316" w:rsidRDefault="00BA3316" w:rsidP="00F41654">
                            <w:pPr>
                              <w:pStyle w:val="Parts"/>
                              <w:rPr>
                                <w:rFonts w:eastAsia="Times New Roman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Times New Roman" w:hAnsi="Cambria Math"/>
                                  </w:rPr>
                                  <m:t>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=-4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Times New Roman" w:hAnsi="Cambria Math"/>
                                  </w:rPr>
                                  <m:t>i+</m:t>
                                </m:r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2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3</m:t>
                                    </m:r>
                                  </m:e>
                                </m:rad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Times New Roman" w:hAnsi="Cambria Math"/>
                                  </w:rPr>
                                  <m:t>j</m:t>
                                </m:r>
                              </m:oMath>
                            </m:oMathPara>
                          </w:p>
                          <w:p w:rsidR="00F41654" w:rsidRPr="00F41654" w:rsidRDefault="00F41654" w:rsidP="00F41654">
                            <w:pPr>
                              <w:pStyle w:val="Parts"/>
                              <w:rPr>
                                <w:rFonts w:eastAsia="Times New Roman"/>
                              </w:rPr>
                            </w:pPr>
                          </w:p>
                          <w:p w:rsidR="00F41654" w:rsidRPr="00BA3316" w:rsidRDefault="00BA3316" w:rsidP="00F41654">
                            <w:pPr>
                              <w:pStyle w:val="Parts"/>
                              <w:rPr>
                                <w:rFonts w:eastAsia="Times New Roman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s=2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7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 xml:space="preserve">≈5.29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="Times New Roman" w:hAnsi="Cambria Math"/>
                                  </w:rPr>
                                  <m:t>km/h</m:t>
                                </m:r>
                              </m:oMath>
                            </m:oMathPara>
                          </w:p>
                          <w:p w:rsidR="00F41654" w:rsidRPr="00F41654" w:rsidRDefault="00F41654" w:rsidP="00F41654">
                            <w:pPr>
                              <w:pStyle w:val="Parts"/>
                              <w:rPr>
                                <w:rFonts w:eastAsia="Times New Roman"/>
                              </w:rPr>
                            </w:pPr>
                          </w:p>
                        </w:tc>
                      </w:tr>
                      <w:tr w:rsidR="00F41654" w:rsidTr="00F41654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/>
                          </w:tcPr>
                          <w:p w:rsidR="00F41654" w:rsidRPr="00992D52" w:rsidRDefault="00F41654" w:rsidP="00F41654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F41654" w:rsidTr="00F41654">
                        <w:tc>
                          <w:tcPr>
                            <w:tcW w:w="5000" w:type="pct"/>
                          </w:tcPr>
                          <w:p w:rsidR="00F41654" w:rsidRDefault="00F41654" w:rsidP="00F41654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determines time</w:t>
                            </w:r>
                          </w:p>
                          <w:p w:rsidR="00F41654" w:rsidRDefault="00F41654" w:rsidP="00F41654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obtains velocity vector</w:t>
                            </w:r>
                          </w:p>
                          <w:p w:rsidR="00F41654" w:rsidRDefault="00F41654" w:rsidP="00F41654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velocity vector at time</w:t>
                            </w:r>
                          </w:p>
                          <w:p w:rsidR="00F41654" w:rsidRDefault="00F41654" w:rsidP="00F41654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speed</w:t>
                            </w:r>
                          </w:p>
                        </w:tc>
                      </w:tr>
                    </w:tbl>
                    <w:p w:rsidR="00F41654" w:rsidRDefault="00F41654" w:rsidP="00F41654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:rsidR="00F41654" w:rsidRDefault="00F41654" w:rsidP="00F41654">
      <w:pPr>
        <w:pStyle w:val="Parta"/>
      </w:pPr>
    </w:p>
    <w:p w:rsidR="00F41654" w:rsidRDefault="00F41654" w:rsidP="00F41654">
      <w:pPr>
        <w:pStyle w:val="Parta"/>
      </w:pPr>
    </w:p>
    <w:p w:rsidR="00F41654" w:rsidRDefault="00F41654" w:rsidP="00F41654">
      <w:pPr>
        <w:pStyle w:val="Parta"/>
      </w:pPr>
    </w:p>
    <w:p w:rsidR="00F41654" w:rsidRDefault="00F41654" w:rsidP="00F41654">
      <w:pPr>
        <w:spacing w:after="160" w:line="259" w:lineRule="auto"/>
      </w:pPr>
    </w:p>
    <w:p w:rsidR="00F41654" w:rsidRDefault="00F41654" w:rsidP="00F41654">
      <w:pPr>
        <w:spacing w:after="160" w:line="259" w:lineRule="auto"/>
      </w:pPr>
    </w:p>
    <w:p w:rsidR="00F41654" w:rsidRDefault="00F41654" w:rsidP="00F41654">
      <w:pPr>
        <w:spacing w:after="160" w:line="259" w:lineRule="auto"/>
      </w:pPr>
    </w:p>
    <w:p w:rsidR="00F41654" w:rsidRDefault="00F41654" w:rsidP="00F41654">
      <w:pPr>
        <w:spacing w:after="160" w:line="259" w:lineRule="auto"/>
      </w:pPr>
    </w:p>
    <w:p w:rsidR="00F41654" w:rsidRDefault="00F41654" w:rsidP="00F41654">
      <w:pPr>
        <w:spacing w:after="160" w:line="259" w:lineRule="auto"/>
      </w:pPr>
    </w:p>
    <w:p w:rsidR="00F41654" w:rsidRDefault="00F41654" w:rsidP="00F41654">
      <w:pPr>
        <w:spacing w:after="160" w:line="259" w:lineRule="auto"/>
      </w:pPr>
    </w:p>
    <w:p w:rsidR="00F41654" w:rsidRDefault="00F41654" w:rsidP="00F41654">
      <w:pPr>
        <w:spacing w:after="160" w:line="259" w:lineRule="auto"/>
      </w:pPr>
    </w:p>
    <w:p w:rsidR="00F41654" w:rsidRDefault="00F41654" w:rsidP="00F41654">
      <w:pPr>
        <w:spacing w:after="160" w:line="259" w:lineRule="auto"/>
      </w:pPr>
    </w:p>
    <w:p w:rsidR="00F41654" w:rsidRDefault="00F41654" w:rsidP="00F41654">
      <w:pPr>
        <w:spacing w:after="160" w:line="259" w:lineRule="auto"/>
      </w:pPr>
    </w:p>
    <w:p w:rsidR="00F41654" w:rsidRDefault="00F41654" w:rsidP="00F41654">
      <w:pPr>
        <w:spacing w:after="160" w:line="259" w:lineRule="auto"/>
      </w:pPr>
    </w:p>
    <w:p w:rsidR="00F41654" w:rsidRDefault="00F41654" w:rsidP="00F41654">
      <w:pPr>
        <w:spacing w:after="160" w:line="259" w:lineRule="auto"/>
        <w:rPr>
          <w:b/>
          <w:szCs w:val="24"/>
          <w:lang w:val="en-US"/>
        </w:rPr>
      </w:pPr>
    </w:p>
    <w:p w:rsidR="00E92A8B" w:rsidRPr="00F41654" w:rsidRDefault="00E92A8B" w:rsidP="00F41654">
      <w:pPr>
        <w:spacing w:after="160" w:line="259" w:lineRule="auto"/>
        <w:rPr>
          <w:b/>
          <w:szCs w:val="24"/>
          <w:lang w:val="en-US"/>
        </w:rPr>
      </w:pPr>
      <w:bookmarkStart w:id="0" w:name="_GoBack"/>
      <w:bookmarkEnd w:id="0"/>
    </w:p>
    <w:p w:rsidR="002A7721" w:rsidRDefault="00F41654" w:rsidP="002A7721">
      <w:pPr>
        <w:pStyle w:val="QNum"/>
      </w:pPr>
      <w:r>
        <w:lastRenderedPageBreak/>
        <w:t>Question 8</w:t>
      </w:r>
      <w:r w:rsidR="002A7721">
        <w:tab/>
        <w:t>(5 marks)</w:t>
      </w:r>
    </w:p>
    <w:p w:rsidR="002A7721" w:rsidRPr="002A7721" w:rsidRDefault="002A7721" w:rsidP="002A7721">
      <w:pPr>
        <w:rPr>
          <w:rFonts w:eastAsia="Times New Roman"/>
        </w:rPr>
      </w:pPr>
      <w:r>
        <w:t xml:space="preserve">Part of the graph of </w:t>
      </w:r>
      <m:oMath>
        <m:r>
          <w:rPr>
            <w:rFonts w:ascii="Cambria Math" w:hAnsi="Cambria Math"/>
          </w:rPr>
          <m:t>y=6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3x</m:t>
            </m:r>
          </m:e>
        </m:func>
      </m:oMath>
      <w:r w:rsidRPr="002A7721">
        <w:rPr>
          <w:rFonts w:eastAsia="Times New Roman"/>
        </w:rPr>
        <w:t xml:space="preserve"> is shown below.</w:t>
      </w:r>
    </w:p>
    <w:p w:rsidR="002A7721" w:rsidRPr="002A7721" w:rsidRDefault="002A7721" w:rsidP="002A7721">
      <w:pPr>
        <w:rPr>
          <w:rFonts w:eastAsia="Times New Roman"/>
        </w:rPr>
      </w:pPr>
    </w:p>
    <w:p w:rsidR="002A7721" w:rsidRPr="002A7721" w:rsidRDefault="002A7721" w:rsidP="002A7721">
      <w:pPr>
        <w:jc w:val="center"/>
        <w:rPr>
          <w:rFonts w:eastAsia="Times New Roman"/>
        </w:rPr>
      </w:pPr>
      <w:r w:rsidRPr="002A7721">
        <w:rPr>
          <w:rFonts w:eastAsia="Times New Roman"/>
        </w:rPr>
        <w:object w:dxaOrig="6638" w:dyaOrig="1540">
          <v:shape id="_x0000_i1048" type="#_x0000_t75" style="width:331.85pt;height:77pt" o:ole="">
            <v:imagedata r:id="rId51" o:title=""/>
          </v:shape>
          <o:OLEObject Type="Embed" ProgID="FXDraw.Graphic" ShapeID="_x0000_i1048" DrawAspect="Content" ObjectID="_1594631424" r:id="rId52"/>
        </w:object>
      </w:r>
    </w:p>
    <w:p w:rsidR="002A7721" w:rsidRPr="002A7721" w:rsidRDefault="002A7721" w:rsidP="002A7721">
      <w:pPr>
        <w:rPr>
          <w:rFonts w:eastAsia="Times New Roman"/>
        </w:rPr>
      </w:pPr>
    </w:p>
    <w:p w:rsidR="002A7721" w:rsidRPr="002A7721" w:rsidRDefault="002A7721" w:rsidP="002A7721">
      <w:pPr>
        <w:rPr>
          <w:rFonts w:eastAsia="Times New Roman"/>
        </w:rPr>
      </w:pPr>
      <w:r w:rsidRPr="002A7721">
        <w:rPr>
          <w:rFonts w:eastAsia="Times New Roman"/>
        </w:rPr>
        <w:t xml:space="preserve">Show that when the part of the curve between </w:t>
      </w:r>
      <m:oMath>
        <m:r>
          <w:rPr>
            <w:rFonts w:ascii="Cambria Math" w:eastAsia="Times New Roman" w:hAnsi="Cambria Math"/>
          </w:rPr>
          <m:t>x=0</m:t>
        </m:r>
      </m:oMath>
      <w:r w:rsidRPr="002A7721">
        <w:rPr>
          <w:rFonts w:eastAsia="Times New Roman"/>
        </w:rPr>
        <w:t xml:space="preserve"> and </w:t>
      </w:r>
      <m:oMath>
        <m:r>
          <w:rPr>
            <w:rFonts w:ascii="Cambria Math" w:eastAsia="Times New Roman" w:hAnsi="Cambria Math"/>
          </w:rPr>
          <m:t>x=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 w:hAnsi="Cambria Math"/>
              </w:rPr>
              <m:t>π</m:t>
            </m:r>
          </m:num>
          <m:den>
            <m:r>
              <w:rPr>
                <w:rFonts w:ascii="Cambria Math" w:eastAsia="Times New Roman" w:hAnsi="Cambria Math"/>
              </w:rPr>
              <m:t>6</m:t>
            </m:r>
          </m:den>
        </m:f>
      </m:oMath>
      <w:r w:rsidRPr="002A7721">
        <w:rPr>
          <w:rFonts w:eastAsia="Times New Roman"/>
        </w:rPr>
        <w:t xml:space="preserve"> is rotated about the </w:t>
      </w:r>
      <m:oMath>
        <m:r>
          <w:rPr>
            <w:rFonts w:ascii="Cambria Math" w:eastAsia="Times New Roman" w:hAnsi="Cambria Math"/>
          </w:rPr>
          <m:t>x</m:t>
        </m:r>
      </m:oMath>
      <w:r w:rsidRPr="002A7721">
        <w:rPr>
          <w:rFonts w:eastAsia="Times New Roman"/>
        </w:rPr>
        <w:t xml:space="preserve"> axis, the volume of the solid generated </w:t>
      </w:r>
      <w:proofErr w:type="gramStart"/>
      <w:r w:rsidRPr="002A7721">
        <w:rPr>
          <w:rFonts w:eastAsia="Times New Roman"/>
        </w:rPr>
        <w:t xml:space="preserve">is </w:t>
      </w:r>
      <w:proofErr w:type="gramEnd"/>
      <m:oMath>
        <m:r>
          <w:rPr>
            <w:rFonts w:ascii="Cambria Math" w:eastAsia="Times New Roman" w:hAnsi="Cambria Math"/>
          </w:rPr>
          <m:t>3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π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</m:oMath>
      <w:r w:rsidRPr="002A7721">
        <w:rPr>
          <w:rFonts w:eastAsia="Times New Roman"/>
        </w:rPr>
        <w:t>. Clearly indicate all trigonometric identities used.</w:t>
      </w:r>
    </w:p>
    <w:p w:rsidR="002A7721" w:rsidRPr="002A7721" w:rsidRDefault="002A7721" w:rsidP="002A7721">
      <w:pPr>
        <w:rPr>
          <w:rFonts w:eastAsia="Times New Roman"/>
        </w:rPr>
      </w:pP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10663"/>
      </w:tblGrid>
      <w:tr w:rsidR="00F41654" w:rsidRPr="00BC4B6B" w:rsidTr="00F41654">
        <w:trPr>
          <w:trHeight w:hRule="exact" w:val="255"/>
        </w:trPr>
        <w:tc>
          <w:tcPr>
            <w:tcW w:w="5000" w:type="pct"/>
            <w:shd w:val="clear" w:color="auto" w:fill="EEECE1"/>
          </w:tcPr>
          <w:p w:rsidR="00F41654" w:rsidRPr="00BC4B6B" w:rsidRDefault="00F41654" w:rsidP="00F41654">
            <w:pPr>
              <w:jc w:val="center"/>
              <w:rPr>
                <w:b/>
              </w:rPr>
            </w:pPr>
            <w:r w:rsidRPr="000B0955">
              <w:rPr>
                <w:b/>
              </w:rPr>
              <w:t>Solution</w:t>
            </w:r>
          </w:p>
        </w:tc>
      </w:tr>
      <w:tr w:rsidR="00F41654" w:rsidTr="00F41654">
        <w:tc>
          <w:tcPr>
            <w:tcW w:w="5000" w:type="pct"/>
          </w:tcPr>
          <w:p w:rsidR="00F41654" w:rsidRPr="00BA3316" w:rsidRDefault="00BA3316" w:rsidP="00F41654">
            <w:pPr>
              <w:rPr>
                <w:rFonts w:eastAsia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V=π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3x</m:t>
                        </m:r>
                      </m:e>
                    </m:func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F41654" w:rsidRPr="00F41654" w:rsidRDefault="00F41654" w:rsidP="00F41654">
            <w:pPr>
              <w:rPr>
                <w:rFonts w:eastAsia="Times New Roman"/>
              </w:rPr>
            </w:pPr>
          </w:p>
          <w:p w:rsidR="00F41654" w:rsidRPr="00BA3316" w:rsidRDefault="00E92A8B" w:rsidP="00F41654">
            <w:pPr>
              <w:rPr>
                <w:rFonts w:eastAsia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="Times New Roman" w:hAnsi="Cambria Math"/>
                      </w:rPr>
                      <m:t>3x</m:t>
                    </m:r>
                  </m:e>
                </m:func>
                <m:r>
                  <w:rPr>
                    <w:rFonts w:ascii="Cambria Math" w:eastAsia="Times New Roman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/>
                  </w:rPr>
                  <m:t>(1-</m:t>
                </m:r>
                <m:func>
                  <m:func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="Times New Roman" w:hAnsi="Cambria Math"/>
                      </w:rPr>
                      <m:t>6x</m:t>
                    </m:r>
                  </m:e>
                </m:func>
                <m:r>
                  <w:rPr>
                    <w:rFonts w:ascii="Cambria Math" w:eastAsia="Times New Roman" w:hAnsi="Cambria Math"/>
                  </w:rPr>
                  <m:t>)</m:t>
                </m:r>
              </m:oMath>
            </m:oMathPara>
          </w:p>
          <w:p w:rsidR="00F41654" w:rsidRPr="00F41654" w:rsidRDefault="00F41654" w:rsidP="00F41654">
            <w:pPr>
              <w:rPr>
                <w:rFonts w:eastAsia="Times New Roman"/>
              </w:rPr>
            </w:pPr>
          </w:p>
          <w:p w:rsidR="00F41654" w:rsidRPr="00F41654" w:rsidRDefault="00BA3316" w:rsidP="00F41654">
            <w:pPr>
              <w:rPr>
                <w:rFonts w:eastAsia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36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3x</m:t>
                    </m:r>
                  </m:e>
                </m:func>
                <m:r>
                  <m:rPr>
                    <m:aln/>
                  </m:rPr>
                  <w:rPr>
                    <w:rFonts w:ascii="Cambria Math" w:hAnsi="Cambria Math"/>
                  </w:rPr>
                  <m:t>=18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6x</m:t>
                        </m:r>
                      </m:e>
                    </m:func>
                  </m:e>
                </m:d>
                <m:r>
                  <m:rPr>
                    <m:sty m:val="p"/>
                  </m:rPr>
                  <w:rPr>
                    <w:rFonts w:eastAsia="Times New Roman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="Times New Roman" w:hAnsi="Cambria Math"/>
                  </w:rPr>
                  <m:t>=18-18</m:t>
                </m:r>
                <m:func>
                  <m:func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="Times New Roman" w:hAnsi="Cambria Math"/>
                      </w:rPr>
                      <m:t>6x</m:t>
                    </m:r>
                  </m:e>
                </m:func>
              </m:oMath>
            </m:oMathPara>
          </w:p>
          <w:p w:rsidR="00F41654" w:rsidRPr="00F41654" w:rsidRDefault="00F41654" w:rsidP="00F41654">
            <w:pPr>
              <w:rPr>
                <w:rFonts w:eastAsia="Times New Roman"/>
              </w:rPr>
            </w:pPr>
          </w:p>
          <w:p w:rsidR="00F41654" w:rsidRPr="00F41654" w:rsidRDefault="00BA3316" w:rsidP="00F41654">
            <w:pPr>
              <w:rPr>
                <w:rFonts w:eastAsia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=π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</m:sup>
                  <m:e>
                    <m:r>
                      <w:rPr>
                        <w:rFonts w:ascii="Cambria Math" w:eastAsia="Times New Roman" w:hAnsi="Cambria Math"/>
                      </w:rPr>
                      <m:t>18-18</m:t>
                    </m:r>
                    <m:func>
                      <m:func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Times New Roman" w:hAnsi="Cambria Math"/>
                          </w:rPr>
                          <m:t>6x</m:t>
                        </m:r>
                      </m:e>
                    </m:func>
                  </m:e>
                </m:nary>
                <m:r>
                  <w:rPr>
                    <w:rFonts w:ascii="Cambria Math" w:hAnsi="Cambria Math"/>
                  </w:rPr>
                  <m:t>dx</m:t>
                </m:r>
                <m:r>
                  <m:rPr>
                    <m:sty m:val="p"/>
                  </m:rPr>
                  <w:rPr>
                    <w:rFonts w:eastAsia="Times New Roman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="Times New Roman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</w:rPr>
                      <m:t>π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</w:rPr>
                          <m:t>18x-3</m:t>
                        </m:r>
                        <m:func>
                          <m:funcPr>
                            <m:ctrlPr>
                              <w:rPr>
                                <w:rFonts w:ascii="Cambria Math" w:eastAsia="Times New Roman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6x</m:t>
                            </m:r>
                          </m:e>
                        </m:func>
                      </m:e>
                    </m:d>
                  </m:e>
                  <m:sub>
                    <m:r>
                      <w:rPr>
                        <w:rFonts w:ascii="Cambria Math" w:eastAsia="Times New Roman" w:hAnsi="Cambria Math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</w:rPr>
                          <m:t>6</m:t>
                        </m:r>
                      </m:den>
                    </m:f>
                  </m:sup>
                </m:sSubSup>
                <m:r>
                  <m:rPr>
                    <m:sty m:val="p"/>
                  </m:rPr>
                  <w:rPr>
                    <w:rFonts w:eastAsia="Times New Roman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="Times New Roman" w:hAnsi="Cambria Math"/>
                  </w:rPr>
                  <m:t>=π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</w:rPr>
                      <m:t>3π-0</m:t>
                    </m:r>
                  </m:e>
                </m:d>
                <m:r>
                  <w:rPr>
                    <w:rFonts w:ascii="Cambria Math" w:eastAsia="Times New Roman" w:hAnsi="Cambria Math"/>
                  </w:rPr>
                  <m:t>-π(0-0)</m:t>
                </m:r>
                <m:r>
                  <m:rPr>
                    <m:sty m:val="p"/>
                  </m:rPr>
                  <w:rPr>
                    <w:rFonts w:eastAsia="Times New Roman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="Times New Roman" w:hAnsi="Cambria Math"/>
                  </w:rPr>
                  <m:t>=3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eastAsia="Times New Roman" w:hAnsi="Cambria Math"/>
                      </w:rPr>
                      <m:t>2</m:t>
                    </m:r>
                  </m:sup>
                </m:sSup>
              </m:oMath>
            </m:oMathPara>
          </w:p>
          <w:p w:rsidR="00F41654" w:rsidRDefault="00F41654" w:rsidP="00F41654"/>
        </w:tc>
      </w:tr>
      <w:tr w:rsidR="00F41654" w:rsidRPr="00BC4B6B" w:rsidTr="00F41654">
        <w:trPr>
          <w:trHeight w:hRule="exact" w:val="255"/>
        </w:trPr>
        <w:tc>
          <w:tcPr>
            <w:tcW w:w="5000" w:type="pct"/>
            <w:shd w:val="clear" w:color="auto" w:fill="EEECE1"/>
          </w:tcPr>
          <w:p w:rsidR="00F41654" w:rsidRPr="00BC4B6B" w:rsidRDefault="00F41654" w:rsidP="00F41654">
            <w:pPr>
              <w:jc w:val="center"/>
              <w:rPr>
                <w:b/>
              </w:rPr>
            </w:pPr>
            <w:r w:rsidRPr="000B0955">
              <w:rPr>
                <w:b/>
              </w:rPr>
              <w:t>S</w:t>
            </w:r>
            <w:r>
              <w:rPr>
                <w:b/>
              </w:rPr>
              <w:t>pecific behaviours</w:t>
            </w:r>
          </w:p>
        </w:tc>
      </w:tr>
      <w:tr w:rsidR="00F41654" w:rsidRPr="00F41654" w:rsidTr="00F41654">
        <w:tc>
          <w:tcPr>
            <w:tcW w:w="5000" w:type="pct"/>
          </w:tcPr>
          <w:p w:rsidR="00F41654" w:rsidRDefault="00F41654" w:rsidP="00F41654">
            <w:r>
              <w:sym w:font="Wingdings" w:char="F0FC"/>
            </w:r>
            <w:r>
              <w:t xml:space="preserve"> writes correct integral to evaluate</w:t>
            </w:r>
          </w:p>
          <w:p w:rsidR="00F41654" w:rsidRDefault="00F41654" w:rsidP="00F41654">
            <w:r>
              <w:sym w:font="Wingdings" w:char="F0FC"/>
            </w:r>
            <w:r>
              <w:t xml:space="preserve"> shows identity for </w:t>
            </w:r>
            <m:oMath>
              <m:func>
                <m:funcPr>
                  <m:ctrlPr>
                    <w:rPr>
                      <w:rFonts w:ascii="Cambria Math" w:eastAsia="Times New Roman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Times New Roman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Times New Roman" w:hAnsi="Cambria Math"/>
                    </w:rPr>
                    <m:t>x</m:t>
                  </m:r>
                </m:e>
              </m:func>
            </m:oMath>
          </w:p>
          <w:p w:rsidR="00F41654" w:rsidRPr="00F41654" w:rsidRDefault="00F41654" w:rsidP="00F41654">
            <w:pPr>
              <w:rPr>
                <w:rFonts w:eastAsia="Times New Roman"/>
              </w:rPr>
            </w:pPr>
            <w:r>
              <w:sym w:font="Wingdings" w:char="F0FC"/>
            </w:r>
            <w:r>
              <w:t xml:space="preserve"> substitutes to obtain expression in terms of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6x</m:t>
                  </m:r>
                </m:e>
              </m:func>
            </m:oMath>
          </w:p>
          <w:p w:rsidR="00F41654" w:rsidRPr="00F41654" w:rsidRDefault="00F41654" w:rsidP="00F41654">
            <w:pPr>
              <w:rPr>
                <w:rFonts w:eastAsia="Times New Roman"/>
              </w:rPr>
            </w:pPr>
            <w:r w:rsidRPr="00F41654">
              <w:rPr>
                <w:rFonts w:eastAsia="Times New Roman"/>
              </w:rPr>
              <w:sym w:font="Wingdings" w:char="F0FC"/>
            </w:r>
            <w:r w:rsidRPr="00F41654">
              <w:rPr>
                <w:rFonts w:eastAsia="Times New Roman"/>
              </w:rPr>
              <w:t xml:space="preserve"> integrates correctly</w:t>
            </w:r>
          </w:p>
          <w:p w:rsidR="00F41654" w:rsidRPr="00F41654" w:rsidRDefault="00F41654" w:rsidP="00F41654">
            <w:pPr>
              <w:rPr>
                <w:rFonts w:eastAsia="Times New Roman"/>
              </w:rPr>
            </w:pPr>
            <w:r w:rsidRPr="00F41654">
              <w:rPr>
                <w:rFonts w:eastAsia="Times New Roman"/>
              </w:rPr>
              <w:sym w:font="Wingdings" w:char="F0FC"/>
            </w:r>
            <w:r w:rsidRPr="00F41654">
              <w:rPr>
                <w:rFonts w:eastAsia="Times New Roman"/>
              </w:rPr>
              <w:t xml:space="preserve"> substitutes all limits (and simplifies)</w:t>
            </w:r>
          </w:p>
        </w:tc>
      </w:tr>
    </w:tbl>
    <w:p w:rsidR="002A7721" w:rsidRDefault="002A7721" w:rsidP="002A7721">
      <w:pPr>
        <w:spacing w:after="160" w:line="259" w:lineRule="auto"/>
        <w:rPr>
          <w:b/>
          <w:szCs w:val="24"/>
          <w:lang w:val="en-US"/>
        </w:rPr>
      </w:pPr>
    </w:p>
    <w:p w:rsidR="002A7721" w:rsidRPr="00DB75EF" w:rsidRDefault="002A7721" w:rsidP="00DB75EF">
      <w:pPr>
        <w:spacing w:after="160" w:line="259" w:lineRule="auto"/>
        <w:rPr>
          <w:b/>
          <w:szCs w:val="24"/>
          <w:lang w:val="en-US"/>
        </w:rPr>
      </w:pPr>
    </w:p>
    <w:sectPr w:rsidR="002A7721" w:rsidRPr="00DB75EF" w:rsidSect="002A7721">
      <w:pgSz w:w="11906" w:h="16838"/>
      <w:pgMar w:top="567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721"/>
    <w:rsid w:val="002A7721"/>
    <w:rsid w:val="007909BE"/>
    <w:rsid w:val="009300EE"/>
    <w:rsid w:val="00BA3316"/>
    <w:rsid w:val="00C13CFB"/>
    <w:rsid w:val="00CD5267"/>
    <w:rsid w:val="00DB75EF"/>
    <w:rsid w:val="00E92A8B"/>
    <w:rsid w:val="00F4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A7721"/>
    <w:pPr>
      <w:widowControl w:val="0"/>
      <w:spacing w:after="0" w:line="240" w:lineRule="auto"/>
    </w:pPr>
    <w:rPr>
      <w:rFonts w:cs="Arial"/>
      <w:lang w:val="en-US"/>
    </w:rPr>
  </w:style>
  <w:style w:type="character" w:customStyle="1" w:styleId="ListParagraphChar">
    <w:name w:val="List Paragraph Char"/>
    <w:link w:val="ListParagraph"/>
    <w:uiPriority w:val="34"/>
    <w:rsid w:val="002A7721"/>
    <w:rPr>
      <w:rFonts w:cs="Arial"/>
      <w:sz w:val="22"/>
      <w:szCs w:val="22"/>
      <w:lang w:val="en-US" w:eastAsia="en-US"/>
    </w:rPr>
  </w:style>
  <w:style w:type="paragraph" w:customStyle="1" w:styleId="Parta">
    <w:name w:val="Part(a)"/>
    <w:basedOn w:val="Normal"/>
    <w:qFormat/>
    <w:rsid w:val="002A7721"/>
    <w:pPr>
      <w:tabs>
        <w:tab w:val="left" w:pos="680"/>
        <w:tab w:val="right" w:pos="9469"/>
      </w:tabs>
      <w:spacing w:after="0" w:line="240" w:lineRule="auto"/>
      <w:ind w:left="680" w:hanging="680"/>
    </w:pPr>
    <w:rPr>
      <w:rFonts w:ascii="Arial" w:hAnsi="Arial"/>
    </w:rPr>
  </w:style>
  <w:style w:type="table" w:styleId="TableGrid">
    <w:name w:val="Table Grid"/>
    <w:basedOn w:val="TableNormal"/>
    <w:uiPriority w:val="39"/>
    <w:rsid w:val="002A7721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Num">
    <w:name w:val="QNum"/>
    <w:basedOn w:val="Normal"/>
    <w:rsid w:val="002A7721"/>
    <w:pPr>
      <w:tabs>
        <w:tab w:val="right" w:pos="9469"/>
      </w:tabs>
      <w:spacing w:afterLines="50" w:after="120" w:line="240" w:lineRule="auto"/>
      <w:contextualSpacing/>
    </w:pPr>
    <w:rPr>
      <w:rFonts w:ascii="Arial" w:eastAsia="Times New Roman" w:hAnsi="Arial"/>
      <w:b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721"/>
    <w:rPr>
      <w:rFonts w:ascii="Tahoma" w:hAnsi="Tahoma" w:cs="Tahoma"/>
      <w:sz w:val="16"/>
      <w:szCs w:val="16"/>
      <w:lang w:eastAsia="en-US"/>
    </w:rPr>
  </w:style>
  <w:style w:type="paragraph" w:customStyle="1" w:styleId="Part">
    <w:name w:val="Part"/>
    <w:qFormat/>
    <w:rsid w:val="00F41654"/>
    <w:rPr>
      <w:rFonts w:ascii="Arial" w:hAnsi="Arial"/>
      <w:sz w:val="22"/>
      <w:szCs w:val="22"/>
      <w:lang w:eastAsia="en-US"/>
    </w:rPr>
  </w:style>
  <w:style w:type="paragraph" w:customStyle="1" w:styleId="Parts">
    <w:name w:val="Part(s)"/>
    <w:basedOn w:val="Part"/>
    <w:qFormat/>
    <w:rsid w:val="00F41654"/>
    <w:pPr>
      <w:spacing w:line="264" w:lineRule="auto"/>
    </w:pPr>
  </w:style>
  <w:style w:type="character" w:styleId="PlaceholderText">
    <w:name w:val="Placeholder Text"/>
    <w:basedOn w:val="DefaultParagraphFont"/>
    <w:uiPriority w:val="99"/>
    <w:semiHidden/>
    <w:rsid w:val="007909B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A7721"/>
    <w:pPr>
      <w:widowControl w:val="0"/>
      <w:spacing w:after="0" w:line="240" w:lineRule="auto"/>
    </w:pPr>
    <w:rPr>
      <w:rFonts w:cs="Arial"/>
      <w:lang w:val="en-US"/>
    </w:rPr>
  </w:style>
  <w:style w:type="character" w:customStyle="1" w:styleId="ListParagraphChar">
    <w:name w:val="List Paragraph Char"/>
    <w:link w:val="ListParagraph"/>
    <w:uiPriority w:val="34"/>
    <w:rsid w:val="002A7721"/>
    <w:rPr>
      <w:rFonts w:cs="Arial"/>
      <w:sz w:val="22"/>
      <w:szCs w:val="22"/>
      <w:lang w:val="en-US" w:eastAsia="en-US"/>
    </w:rPr>
  </w:style>
  <w:style w:type="paragraph" w:customStyle="1" w:styleId="Parta">
    <w:name w:val="Part(a)"/>
    <w:basedOn w:val="Normal"/>
    <w:qFormat/>
    <w:rsid w:val="002A7721"/>
    <w:pPr>
      <w:tabs>
        <w:tab w:val="left" w:pos="680"/>
        <w:tab w:val="right" w:pos="9469"/>
      </w:tabs>
      <w:spacing w:after="0" w:line="240" w:lineRule="auto"/>
      <w:ind w:left="680" w:hanging="680"/>
    </w:pPr>
    <w:rPr>
      <w:rFonts w:ascii="Arial" w:hAnsi="Arial"/>
    </w:rPr>
  </w:style>
  <w:style w:type="table" w:styleId="TableGrid">
    <w:name w:val="Table Grid"/>
    <w:basedOn w:val="TableNormal"/>
    <w:uiPriority w:val="39"/>
    <w:rsid w:val="002A7721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Num">
    <w:name w:val="QNum"/>
    <w:basedOn w:val="Normal"/>
    <w:rsid w:val="002A7721"/>
    <w:pPr>
      <w:tabs>
        <w:tab w:val="right" w:pos="9469"/>
      </w:tabs>
      <w:spacing w:afterLines="50" w:after="120" w:line="240" w:lineRule="auto"/>
      <w:contextualSpacing/>
    </w:pPr>
    <w:rPr>
      <w:rFonts w:ascii="Arial" w:eastAsia="Times New Roman" w:hAnsi="Arial"/>
      <w:b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721"/>
    <w:rPr>
      <w:rFonts w:ascii="Tahoma" w:hAnsi="Tahoma" w:cs="Tahoma"/>
      <w:sz w:val="16"/>
      <w:szCs w:val="16"/>
      <w:lang w:eastAsia="en-US"/>
    </w:rPr>
  </w:style>
  <w:style w:type="paragraph" w:customStyle="1" w:styleId="Part">
    <w:name w:val="Part"/>
    <w:qFormat/>
    <w:rsid w:val="00F41654"/>
    <w:rPr>
      <w:rFonts w:ascii="Arial" w:hAnsi="Arial"/>
      <w:sz w:val="22"/>
      <w:szCs w:val="22"/>
      <w:lang w:eastAsia="en-US"/>
    </w:rPr>
  </w:style>
  <w:style w:type="paragraph" w:customStyle="1" w:styleId="Parts">
    <w:name w:val="Part(s)"/>
    <w:basedOn w:val="Part"/>
    <w:qFormat/>
    <w:rsid w:val="00F41654"/>
    <w:pPr>
      <w:spacing w:line="264" w:lineRule="auto"/>
    </w:pPr>
  </w:style>
  <w:style w:type="character" w:styleId="PlaceholderText">
    <w:name w:val="Placeholder Text"/>
    <w:basedOn w:val="DefaultParagraphFont"/>
    <w:uiPriority w:val="99"/>
    <w:semiHidden/>
    <w:rsid w:val="007909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png"/><Relationship Id="rId50" Type="http://schemas.openxmlformats.org/officeDocument/2006/relationships/oleObject" Target="embeddings/oleObject23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png"/><Relationship Id="rId41" Type="http://schemas.openxmlformats.org/officeDocument/2006/relationships/image" Target="media/image19.pn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png"/><Relationship Id="rId40" Type="http://schemas.openxmlformats.org/officeDocument/2006/relationships/oleObject" Target="embeddings/oleObject18.bin"/><Relationship Id="rId45" Type="http://schemas.openxmlformats.org/officeDocument/2006/relationships/image" Target="media/image21.png"/><Relationship Id="rId53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3.bin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36D7CFFA</Template>
  <TotalTime>11</TotalTime>
  <Pages>6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PALMER Patsy</dc:creator>
  <cp:lastModifiedBy>PALMER Patsy</cp:lastModifiedBy>
  <cp:revision>7</cp:revision>
  <dcterms:created xsi:type="dcterms:W3CDTF">2018-08-01T04:12:00Z</dcterms:created>
  <dcterms:modified xsi:type="dcterms:W3CDTF">2018-08-01T04:23:00Z</dcterms:modified>
</cp:coreProperties>
</file>