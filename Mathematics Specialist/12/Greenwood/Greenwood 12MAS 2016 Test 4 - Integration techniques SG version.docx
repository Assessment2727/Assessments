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8C16D" w14:textId="0999B8B4" w:rsidR="0046045D" w:rsidRPr="00037695" w:rsidRDefault="0046045D" w:rsidP="0046045D">
      <w:pPr>
        <w:jc w:val="right"/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 xml:space="preserve">Test </w:t>
      </w:r>
      <w:r w:rsidR="00CC4581" w:rsidRPr="00037695">
        <w:rPr>
          <w:rFonts w:ascii="Arial" w:hAnsi="Arial" w:cs="Arial"/>
          <w:b/>
        </w:rPr>
        <w:t>4</w:t>
      </w:r>
      <w:r w:rsidRPr="00037695">
        <w:rPr>
          <w:rFonts w:ascii="Arial" w:hAnsi="Arial" w:cs="Arial"/>
          <w:b/>
        </w:rPr>
        <w:t xml:space="preserve"> 2016</w:t>
      </w:r>
    </w:p>
    <w:p w14:paraId="09B13942" w14:textId="77777777" w:rsidR="0046045D" w:rsidRPr="00037695" w:rsidRDefault="0046045D" w:rsidP="0046045D">
      <w:pPr>
        <w:jc w:val="right"/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>Calculator Free Section</w:t>
      </w:r>
    </w:p>
    <w:p w14:paraId="6EEE5777" w14:textId="77777777" w:rsidR="0046045D" w:rsidRPr="00037695" w:rsidRDefault="0046045D" w:rsidP="0046045D">
      <w:pPr>
        <w:pBdr>
          <w:bottom w:val="single" w:sz="12" w:space="1" w:color="auto"/>
        </w:pBdr>
        <w:jc w:val="right"/>
        <w:rPr>
          <w:rFonts w:ascii="Arial" w:hAnsi="Arial" w:cs="Arial"/>
          <w:b/>
        </w:rPr>
      </w:pPr>
    </w:p>
    <w:p w14:paraId="489E5CCD" w14:textId="77777777" w:rsidR="0046045D" w:rsidRPr="00037695" w:rsidRDefault="0046045D" w:rsidP="0046045D">
      <w:pPr>
        <w:jc w:val="right"/>
        <w:rPr>
          <w:rFonts w:ascii="Arial" w:hAnsi="Arial" w:cs="Arial"/>
        </w:rPr>
      </w:pPr>
    </w:p>
    <w:p w14:paraId="7E5B05F3" w14:textId="6E4F7E19" w:rsidR="0046045D" w:rsidRPr="00037695" w:rsidRDefault="0046045D" w:rsidP="0046045D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 xml:space="preserve">Name: __________________________                     </w:t>
      </w:r>
      <w:r w:rsidR="00037695">
        <w:rPr>
          <w:rFonts w:ascii="Arial" w:hAnsi="Arial" w:cs="Arial"/>
          <w:b/>
        </w:rPr>
        <w:t>Score: _____ / 43</w:t>
      </w:r>
    </w:p>
    <w:p w14:paraId="0500478C" w14:textId="77777777" w:rsidR="0046045D" w:rsidRPr="00037695" w:rsidRDefault="0046045D" w:rsidP="0046045D">
      <w:pPr>
        <w:rPr>
          <w:rFonts w:ascii="Arial" w:hAnsi="Arial" w:cs="Arial"/>
          <w:b/>
        </w:rPr>
      </w:pPr>
    </w:p>
    <w:p w14:paraId="76C57A88" w14:textId="0DE82FFC" w:rsidR="0046045D" w:rsidRPr="00037695" w:rsidRDefault="0046045D" w:rsidP="0046045D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>Sec</w:t>
      </w:r>
      <w:r w:rsidR="00FE6865" w:rsidRPr="00037695">
        <w:rPr>
          <w:rFonts w:ascii="Arial" w:hAnsi="Arial" w:cs="Arial"/>
          <w:b/>
        </w:rPr>
        <w:t>tion 1 is worth 75</w:t>
      </w:r>
      <w:r w:rsidRPr="00037695">
        <w:rPr>
          <w:rFonts w:ascii="Arial" w:hAnsi="Arial" w:cs="Arial"/>
          <w:b/>
        </w:rPr>
        <w:t>% of your final test mark.</w:t>
      </w:r>
    </w:p>
    <w:p w14:paraId="10FAA7D9" w14:textId="77777777" w:rsidR="0046045D" w:rsidRPr="00037695" w:rsidRDefault="0046045D" w:rsidP="0046045D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  <w:u w:val="single"/>
        </w:rPr>
        <w:t>No</w:t>
      </w:r>
      <w:r w:rsidRPr="00037695">
        <w:rPr>
          <w:rFonts w:ascii="Arial" w:hAnsi="Arial" w:cs="Arial"/>
          <w:b/>
        </w:rPr>
        <w:t xml:space="preserve"> calculators or notes are to be used. </w:t>
      </w:r>
    </w:p>
    <w:p w14:paraId="7B05EDA5" w14:textId="77777777" w:rsidR="0046045D" w:rsidRPr="00037695" w:rsidRDefault="0046045D" w:rsidP="0046045D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>Access to approved Sample Mathematics Specialist formulae sheet</w:t>
      </w:r>
    </w:p>
    <w:p w14:paraId="2D7ACD87" w14:textId="22234EDB" w:rsidR="0046045D" w:rsidRDefault="0046045D" w:rsidP="0046045D">
      <w:pPr>
        <w:rPr>
          <w:rFonts w:ascii="Arial" w:hAnsi="Arial" w:cs="Arial"/>
          <w:b/>
        </w:rPr>
      </w:pPr>
      <w:proofErr w:type="gramStart"/>
      <w:r w:rsidRPr="00037695">
        <w:rPr>
          <w:rFonts w:ascii="Arial" w:hAnsi="Arial" w:cs="Arial"/>
          <w:b/>
        </w:rPr>
        <w:t>is</w:t>
      </w:r>
      <w:proofErr w:type="gramEnd"/>
      <w:r w:rsidR="00FE6865" w:rsidRPr="00037695">
        <w:rPr>
          <w:rFonts w:ascii="Arial" w:hAnsi="Arial" w:cs="Arial"/>
          <w:b/>
        </w:rPr>
        <w:t xml:space="preserve"> </w:t>
      </w:r>
      <w:r w:rsidR="00037695">
        <w:rPr>
          <w:rFonts w:ascii="Arial" w:hAnsi="Arial" w:cs="Arial"/>
          <w:b/>
        </w:rPr>
        <w:t xml:space="preserve">permitted. </w:t>
      </w:r>
      <w:r w:rsidR="00037695">
        <w:rPr>
          <w:rFonts w:ascii="Arial" w:hAnsi="Arial" w:cs="Arial"/>
          <w:b/>
        </w:rPr>
        <w:tab/>
      </w:r>
      <w:r w:rsidR="00037695">
        <w:rPr>
          <w:rFonts w:ascii="Arial" w:hAnsi="Arial" w:cs="Arial"/>
          <w:b/>
        </w:rPr>
        <w:tab/>
      </w:r>
      <w:r w:rsidR="00037695">
        <w:rPr>
          <w:rFonts w:ascii="Arial" w:hAnsi="Arial" w:cs="Arial"/>
          <w:b/>
        </w:rPr>
        <w:tab/>
      </w:r>
      <w:r w:rsidR="00037695">
        <w:rPr>
          <w:rFonts w:ascii="Arial" w:hAnsi="Arial" w:cs="Arial"/>
          <w:b/>
        </w:rPr>
        <w:tab/>
      </w:r>
      <w:r w:rsidR="00037695">
        <w:rPr>
          <w:rFonts w:ascii="Arial" w:hAnsi="Arial" w:cs="Arial"/>
          <w:b/>
        </w:rPr>
        <w:tab/>
      </w:r>
      <w:r w:rsidR="00037695">
        <w:rPr>
          <w:rFonts w:ascii="Arial" w:hAnsi="Arial" w:cs="Arial"/>
          <w:b/>
        </w:rPr>
        <w:tab/>
      </w:r>
      <w:r w:rsidR="008D2A1C">
        <w:rPr>
          <w:rFonts w:ascii="Arial" w:hAnsi="Arial" w:cs="Arial"/>
          <w:b/>
        </w:rPr>
        <w:tab/>
      </w:r>
      <w:r w:rsidR="008D2A1C">
        <w:rPr>
          <w:rFonts w:ascii="Arial" w:hAnsi="Arial" w:cs="Arial"/>
          <w:b/>
        </w:rPr>
        <w:tab/>
      </w:r>
      <w:r w:rsidR="00037695">
        <w:rPr>
          <w:rFonts w:ascii="Arial" w:hAnsi="Arial" w:cs="Arial"/>
          <w:b/>
        </w:rPr>
        <w:t>Time limit = 45</w:t>
      </w:r>
      <w:r w:rsidRPr="00037695">
        <w:rPr>
          <w:rFonts w:ascii="Arial" w:hAnsi="Arial" w:cs="Arial"/>
          <w:b/>
        </w:rPr>
        <w:t xml:space="preserve"> minutes.</w:t>
      </w:r>
    </w:p>
    <w:p w14:paraId="3F94EFF1" w14:textId="4FC5B5DC" w:rsidR="008D2A1C" w:rsidRPr="00037695" w:rsidRDefault="008D2A1C" w:rsidP="004604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Simplify answers where possible.</w:t>
      </w:r>
    </w:p>
    <w:p w14:paraId="4836935C" w14:textId="4D3E7635" w:rsidR="000F4AA2" w:rsidRPr="00037695" w:rsidRDefault="000F4AA2" w:rsidP="000F4AA2">
      <w:pPr>
        <w:jc w:val="right"/>
        <w:rPr>
          <w:rFonts w:ascii="Arial" w:hAnsi="Arial" w:cs="Arial"/>
          <w:b/>
        </w:rPr>
      </w:pPr>
      <w:r w:rsidRPr="00037695"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EE7A1" wp14:editId="6AE8C029">
                <wp:simplePos x="0" y="0"/>
                <wp:positionH relativeFrom="column">
                  <wp:posOffset>-466579</wp:posOffset>
                </wp:positionH>
                <wp:positionV relativeFrom="paragraph">
                  <wp:posOffset>-228600</wp:posOffset>
                </wp:positionV>
                <wp:extent cx="2743200" cy="27876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15713" w14:textId="77777777" w:rsidR="009A47E7" w:rsidRDefault="009A47E7" w:rsidP="000F4AA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6.75pt;margin-top:-18pt;width:3in;height:21.9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" filled="f" stroked="f">
                <v:textbox style="mso-fit-shape-to-text:t">
                  <w:txbxContent>
                    <w:p w14:paraId="0F115713" w14:textId="77777777" w:rsidR="009A47E7" w:rsidRDefault="009A47E7" w:rsidP="000F4AA2"/>
                  </w:txbxContent>
                </v:textbox>
              </v:shape>
            </w:pict>
          </mc:Fallback>
        </mc:AlternateContent>
      </w:r>
    </w:p>
    <w:p w14:paraId="6B30DF94" w14:textId="77777777" w:rsidR="00E6343C" w:rsidRPr="00037695" w:rsidRDefault="00E6343C" w:rsidP="00E6343C">
      <w:pPr>
        <w:pStyle w:val="BodyText"/>
        <w:tabs>
          <w:tab w:val="left" w:pos="720"/>
          <w:tab w:val="right" w:pos="10490"/>
        </w:tabs>
        <w:spacing w:after="0" w:line="360" w:lineRule="auto"/>
        <w:ind w:left="425" w:hanging="425"/>
        <w:rPr>
          <w:rFonts w:cs="Arial"/>
          <w:b/>
          <w:bCs/>
          <w:sz w:val="24"/>
        </w:rPr>
      </w:pPr>
      <w:r w:rsidRPr="00037695">
        <w:rPr>
          <w:rFonts w:cs="Arial"/>
          <w:b/>
          <w:bCs/>
          <w:sz w:val="24"/>
        </w:rPr>
        <w:t>Question 1</w:t>
      </w:r>
      <w:r w:rsidRPr="00037695">
        <w:rPr>
          <w:rFonts w:cs="Arial"/>
          <w:b/>
          <w:bCs/>
          <w:sz w:val="24"/>
        </w:rPr>
        <w:tab/>
        <w:t>(8 marks)</w:t>
      </w:r>
    </w:p>
    <w:p w14:paraId="4CFE201C" w14:textId="77777777" w:rsidR="00E6343C" w:rsidRPr="00037695" w:rsidRDefault="00E6343C" w:rsidP="00E6343C">
      <w:pPr>
        <w:rPr>
          <w:rFonts w:ascii="Arial" w:hAnsi="Arial" w:cs="Arial"/>
        </w:rPr>
      </w:pPr>
      <w:r w:rsidRPr="00037695">
        <w:rPr>
          <w:rFonts w:ascii="Arial" w:hAnsi="Arial" w:cs="Arial"/>
        </w:rPr>
        <w:t>Find the following antiderivatives.</w:t>
      </w:r>
    </w:p>
    <w:p w14:paraId="4C22BFCB" w14:textId="77777777" w:rsidR="00E6343C" w:rsidRPr="00037695" w:rsidRDefault="00E6343C" w:rsidP="00E6343C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tbl>
      <w:tblPr>
        <w:tblW w:w="10632" w:type="dxa"/>
        <w:tblInd w:w="108" w:type="dxa"/>
        <w:tblLook w:val="04A0" w:firstRow="1" w:lastRow="0" w:firstColumn="1" w:lastColumn="0" w:noHBand="0" w:noVBand="1"/>
      </w:tblPr>
      <w:tblGrid>
        <w:gridCol w:w="5245"/>
        <w:gridCol w:w="5387"/>
      </w:tblGrid>
      <w:tr w:rsidR="00E6343C" w:rsidRPr="00037695" w14:paraId="20FA5AC9" w14:textId="77777777" w:rsidTr="00C90ED2">
        <w:tc>
          <w:tcPr>
            <w:tcW w:w="5245" w:type="dxa"/>
            <w:shd w:val="clear" w:color="auto" w:fill="auto"/>
          </w:tcPr>
          <w:p w14:paraId="6C249E9E" w14:textId="77777777" w:rsidR="00E6343C" w:rsidRPr="00037695" w:rsidRDefault="00E6343C" w:rsidP="00C90ED2">
            <w:pPr>
              <w:tabs>
                <w:tab w:val="left" w:pos="692"/>
                <w:tab w:val="left" w:pos="4003"/>
              </w:tabs>
              <w:rPr>
                <w:rFonts w:ascii="Arial" w:hAnsi="Arial" w:cs="Arial"/>
              </w:rPr>
            </w:pPr>
            <w:r w:rsidRPr="00037695">
              <w:rPr>
                <w:rFonts w:ascii="Arial" w:hAnsi="Arial" w:cs="Arial"/>
                <w:b/>
              </w:rPr>
              <w:t>(a)</w:t>
            </w:r>
            <w:r w:rsidRPr="00037695">
              <w:rPr>
                <w:rFonts w:ascii="Arial" w:hAnsi="Arial" w:cs="Arial"/>
              </w:rPr>
              <w:tab/>
            </w:r>
            <w:r w:rsidR="00D850BA" w:rsidRPr="00037695">
              <w:rPr>
                <w:rFonts w:ascii="Arial" w:hAnsi="Arial" w:cs="Arial"/>
                <w:position w:val="-24"/>
              </w:rPr>
              <w:object w:dxaOrig="1080" w:dyaOrig="620" w14:anchorId="1CA71C1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.75pt;height:30.75pt" o:ole="">
                  <v:imagedata r:id="rId6" o:title=""/>
                </v:shape>
                <o:OLEObject Type="Embed" ProgID="Equation.3" ShapeID="_x0000_i1025" DrawAspect="Content" ObjectID="_1528611633" r:id="rId7"/>
              </w:object>
            </w:r>
            <w:r w:rsidRPr="00037695">
              <w:rPr>
                <w:rFonts w:ascii="Arial" w:hAnsi="Arial" w:cs="Arial"/>
                <w:position w:val="-24"/>
              </w:rPr>
              <w:tab/>
              <w:t>(2 marks)</w:t>
            </w:r>
          </w:p>
          <w:p w14:paraId="53E6055D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  <w:p w14:paraId="3A68A544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  <w:p w14:paraId="5B98EB6E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  <w:p w14:paraId="148CD0FA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  <w:p w14:paraId="7939BD84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  <w:p w14:paraId="372861B9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  <w:p w14:paraId="2339B7EC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  <w:p w14:paraId="785197AC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  <w:p w14:paraId="6D349180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  <w:p w14:paraId="14BECA9F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  <w:p w14:paraId="766FF79F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  <w:p w14:paraId="407B8200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  <w:p w14:paraId="5D3721C6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  <w:p w14:paraId="271798B9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</w:tc>
        <w:tc>
          <w:tcPr>
            <w:tcW w:w="5387" w:type="dxa"/>
            <w:shd w:val="clear" w:color="auto" w:fill="auto"/>
          </w:tcPr>
          <w:p w14:paraId="4F4ACB58" w14:textId="77777777" w:rsidR="00E6343C" w:rsidRPr="00037695" w:rsidRDefault="00E6343C" w:rsidP="00C90ED2">
            <w:pPr>
              <w:tabs>
                <w:tab w:val="left" w:pos="672"/>
                <w:tab w:val="left" w:pos="4003"/>
              </w:tabs>
              <w:rPr>
                <w:rFonts w:ascii="Arial" w:hAnsi="Arial" w:cs="Arial"/>
              </w:rPr>
            </w:pPr>
            <w:r w:rsidRPr="00037695">
              <w:rPr>
                <w:rFonts w:ascii="Arial" w:hAnsi="Arial" w:cs="Arial"/>
                <w:b/>
              </w:rPr>
              <w:t>(b)</w:t>
            </w:r>
            <w:r w:rsidRPr="00037695">
              <w:rPr>
                <w:rFonts w:ascii="Arial" w:hAnsi="Arial" w:cs="Arial"/>
              </w:rPr>
              <w:tab/>
            </w:r>
            <w:r w:rsidR="00D850BA" w:rsidRPr="00037695">
              <w:rPr>
                <w:rFonts w:ascii="Arial" w:hAnsi="Arial" w:cs="Arial"/>
                <w:position w:val="-24"/>
              </w:rPr>
              <w:object w:dxaOrig="1400" w:dyaOrig="639" w14:anchorId="51EE5EAC">
                <v:shape id="_x0000_i1026" type="#_x0000_t75" style="width:70.5pt;height:33pt" o:ole="">
                  <v:imagedata r:id="rId8" o:title=""/>
                </v:shape>
                <o:OLEObject Type="Embed" ProgID="Equation.3" ShapeID="_x0000_i1026" DrawAspect="Content" ObjectID="_1528611634" r:id="rId9"/>
              </w:object>
            </w:r>
            <w:r w:rsidRPr="00037695">
              <w:rPr>
                <w:rFonts w:ascii="Arial" w:hAnsi="Arial" w:cs="Arial"/>
                <w:position w:val="-24"/>
              </w:rPr>
              <w:tab/>
              <w:t>(2 marks)</w:t>
            </w:r>
          </w:p>
          <w:p w14:paraId="0367DC85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  <w:p w14:paraId="42837CDC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  <w:p w14:paraId="4959D3A5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  <w:p w14:paraId="161944F9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  <w:p w14:paraId="6277CABD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  <w:p w14:paraId="28A99D09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  <w:p w14:paraId="0DFA3D16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  <w:p w14:paraId="54062E29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  <w:p w14:paraId="0C25CB71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</w:tc>
      </w:tr>
      <w:tr w:rsidR="00E6343C" w:rsidRPr="00037695" w14:paraId="11CF87B5" w14:textId="77777777" w:rsidTr="00C90ED2">
        <w:tc>
          <w:tcPr>
            <w:tcW w:w="5245" w:type="dxa"/>
            <w:shd w:val="clear" w:color="auto" w:fill="auto"/>
          </w:tcPr>
          <w:p w14:paraId="3F79955B" w14:textId="6C667EFB" w:rsidR="00E6343C" w:rsidRPr="00037695" w:rsidRDefault="00E6343C" w:rsidP="00D850BA">
            <w:pPr>
              <w:pStyle w:val="BodyText"/>
              <w:tabs>
                <w:tab w:val="left" w:pos="69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  <w:r w:rsidRPr="00037695">
              <w:rPr>
                <w:rFonts w:cs="Arial"/>
                <w:b/>
                <w:sz w:val="24"/>
              </w:rPr>
              <w:t>(c)</w:t>
            </w:r>
            <w:r w:rsidRPr="00037695">
              <w:rPr>
                <w:rFonts w:cs="Arial"/>
                <w:b/>
                <w:sz w:val="24"/>
              </w:rPr>
              <w:tab/>
            </w:r>
            <w:r w:rsidR="00D850BA" w:rsidRPr="00037695">
              <w:rPr>
                <w:rFonts w:cs="Arial"/>
                <w:b/>
                <w:position w:val="-16"/>
                <w:sz w:val="24"/>
              </w:rPr>
              <w:object w:dxaOrig="1219" w:dyaOrig="440" w14:anchorId="4FFE71CC">
                <v:shape id="_x0000_i1027" type="#_x0000_t75" style="width:60.75pt;height:21.75pt" o:ole="">
                  <v:imagedata r:id="rId10" o:title=""/>
                </v:shape>
                <o:OLEObject Type="Embed" ProgID="Equation.3" ShapeID="_x0000_i1027" DrawAspect="Content" ObjectID="_1528611635" r:id="rId11"/>
              </w:object>
            </w:r>
            <w:r w:rsidRPr="00037695">
              <w:rPr>
                <w:rFonts w:cs="Arial"/>
                <w:position w:val="-20"/>
                <w:sz w:val="24"/>
              </w:rPr>
              <w:tab/>
              <w:t>(2 marks)</w:t>
            </w:r>
          </w:p>
        </w:tc>
        <w:tc>
          <w:tcPr>
            <w:tcW w:w="5387" w:type="dxa"/>
            <w:shd w:val="clear" w:color="auto" w:fill="auto"/>
          </w:tcPr>
          <w:p w14:paraId="366390B6" w14:textId="6CB6FC95" w:rsidR="00E6343C" w:rsidRPr="00037695" w:rsidRDefault="00E6343C" w:rsidP="00C90ED2">
            <w:pPr>
              <w:tabs>
                <w:tab w:val="left" w:pos="672"/>
                <w:tab w:val="left" w:pos="4003"/>
              </w:tabs>
              <w:rPr>
                <w:rFonts w:ascii="Arial" w:hAnsi="Arial" w:cs="Arial"/>
              </w:rPr>
            </w:pPr>
            <w:r w:rsidRPr="00037695">
              <w:rPr>
                <w:rFonts w:ascii="Arial" w:hAnsi="Arial" w:cs="Arial"/>
                <w:b/>
              </w:rPr>
              <w:t>(d)</w:t>
            </w:r>
            <w:r w:rsidRPr="00037695">
              <w:rPr>
                <w:rFonts w:ascii="Arial" w:hAnsi="Arial" w:cs="Arial"/>
              </w:rPr>
              <w:tab/>
            </w:r>
            <w:r w:rsidR="00C90ED2" w:rsidRPr="00037695">
              <w:rPr>
                <w:rFonts w:ascii="Arial" w:hAnsi="Arial" w:cs="Arial"/>
                <w:b/>
                <w:position w:val="-24"/>
              </w:rPr>
              <w:object w:dxaOrig="1500" w:dyaOrig="639" w14:anchorId="35760C90">
                <v:shape id="_x0000_i1028" type="#_x0000_t75" style="width:75pt;height:32.25pt" o:ole="">
                  <v:imagedata r:id="rId12" o:title=""/>
                </v:shape>
                <o:OLEObject Type="Embed" ProgID="Equation.3" ShapeID="_x0000_i1028" DrawAspect="Content" ObjectID="_1528611636" r:id="rId13"/>
              </w:object>
            </w:r>
            <w:r w:rsidRPr="00037695">
              <w:rPr>
                <w:rFonts w:ascii="Arial" w:hAnsi="Arial" w:cs="Arial"/>
                <w:position w:val="-20"/>
              </w:rPr>
              <w:tab/>
              <w:t>(2 marks)</w:t>
            </w:r>
          </w:p>
          <w:p w14:paraId="24B368FD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</w:tc>
      </w:tr>
    </w:tbl>
    <w:p w14:paraId="26C86A4F" w14:textId="6265A677" w:rsidR="00E6343C" w:rsidRPr="00037695" w:rsidRDefault="00E6343C" w:rsidP="00E6343C">
      <w:pPr>
        <w:pStyle w:val="BodyText"/>
        <w:tabs>
          <w:tab w:val="left" w:pos="720"/>
          <w:tab w:val="right" w:pos="10490"/>
        </w:tabs>
        <w:spacing w:after="0" w:line="360" w:lineRule="auto"/>
        <w:ind w:left="425" w:hanging="425"/>
        <w:rPr>
          <w:rFonts w:cs="Arial"/>
          <w:b/>
          <w:bCs/>
          <w:sz w:val="24"/>
        </w:rPr>
      </w:pPr>
      <w:r w:rsidRPr="00037695">
        <w:rPr>
          <w:rFonts w:cs="Arial"/>
          <w:b/>
          <w:bCs/>
          <w:sz w:val="24"/>
        </w:rPr>
        <w:br w:type="page"/>
      </w:r>
      <w:r w:rsidRPr="00037695">
        <w:rPr>
          <w:rFonts w:cs="Arial"/>
          <w:b/>
          <w:bCs/>
          <w:sz w:val="24"/>
        </w:rPr>
        <w:lastRenderedPageBreak/>
        <w:t>Question 2</w:t>
      </w:r>
      <w:r w:rsidRPr="00037695">
        <w:rPr>
          <w:rFonts w:cs="Arial"/>
          <w:b/>
          <w:bCs/>
          <w:sz w:val="24"/>
        </w:rPr>
        <w:tab/>
        <w:t>(</w:t>
      </w:r>
      <w:r w:rsidR="00037695">
        <w:rPr>
          <w:rFonts w:cs="Arial"/>
          <w:b/>
          <w:bCs/>
          <w:sz w:val="24"/>
        </w:rPr>
        <w:t>8</w:t>
      </w:r>
      <w:r w:rsidRPr="00037695">
        <w:rPr>
          <w:rFonts w:cs="Arial"/>
          <w:b/>
          <w:bCs/>
          <w:sz w:val="24"/>
        </w:rPr>
        <w:t xml:space="preserve"> marks)</w:t>
      </w:r>
    </w:p>
    <w:p w14:paraId="71A32F17" w14:textId="77777777" w:rsidR="00E6343C" w:rsidRPr="00037695" w:rsidRDefault="00E6343C" w:rsidP="00E6343C">
      <w:pPr>
        <w:rPr>
          <w:rFonts w:ascii="Arial" w:eastAsia="Times New Roman" w:hAnsi="Arial" w:cs="Arial"/>
        </w:rPr>
      </w:pPr>
      <w:proofErr w:type="spellStart"/>
      <w:r w:rsidRPr="00037695">
        <w:rPr>
          <w:rFonts w:ascii="Arial" w:eastAsia="Times New Roman" w:hAnsi="Arial" w:cs="Arial"/>
        </w:rPr>
        <w:t>Antidifferentiate</w:t>
      </w:r>
      <w:proofErr w:type="spellEnd"/>
      <w:r w:rsidRPr="00037695">
        <w:rPr>
          <w:rFonts w:ascii="Arial" w:eastAsia="Times New Roman" w:hAnsi="Arial" w:cs="Arial"/>
        </w:rPr>
        <w:t xml:space="preserve"> </w:t>
      </w:r>
    </w:p>
    <w:p w14:paraId="1C526FC2" w14:textId="06F2E96C" w:rsidR="00E6343C" w:rsidRPr="00037695" w:rsidRDefault="00E6343C" w:rsidP="00E6343C">
      <w:pPr>
        <w:tabs>
          <w:tab w:val="left" w:pos="709"/>
          <w:tab w:val="left" w:pos="2552"/>
          <w:tab w:val="right" w:pos="10466"/>
        </w:tabs>
        <w:rPr>
          <w:rFonts w:ascii="Arial" w:hAnsi="Arial" w:cs="Arial"/>
        </w:rPr>
      </w:pPr>
      <w:r w:rsidRPr="00037695">
        <w:rPr>
          <w:rFonts w:ascii="Arial" w:eastAsia="Times New Roman" w:hAnsi="Arial" w:cs="Arial"/>
          <w:b/>
        </w:rPr>
        <w:t>(a)</w:t>
      </w:r>
      <w:r w:rsidRPr="00037695">
        <w:rPr>
          <w:rFonts w:ascii="Arial" w:eastAsia="Times New Roman" w:hAnsi="Arial" w:cs="Arial"/>
        </w:rPr>
        <w:tab/>
      </w:r>
      <w:proofErr w:type="gramStart"/>
      <w:r w:rsidRPr="00037695">
        <w:rPr>
          <w:rFonts w:ascii="Arial" w:eastAsia="Times New Roman" w:hAnsi="Arial" w:cs="Arial"/>
        </w:rPr>
        <w:t>cos</w:t>
      </w:r>
      <w:r w:rsidRPr="00037695">
        <w:rPr>
          <w:rFonts w:ascii="Arial" w:eastAsia="Times New Roman" w:hAnsi="Arial" w:cs="Arial"/>
          <w:vertAlign w:val="superscript"/>
        </w:rPr>
        <w:t>3</w:t>
      </w:r>
      <w:proofErr w:type="gramEnd"/>
      <w:r w:rsidRPr="00037695">
        <w:rPr>
          <w:rFonts w:ascii="Arial" w:eastAsia="Times New Roman" w:hAnsi="Arial" w:cs="Arial"/>
        </w:rPr>
        <w:t xml:space="preserve"> 5</w:t>
      </w:r>
      <w:r w:rsidRPr="00037695">
        <w:rPr>
          <w:rFonts w:ascii="Arial" w:eastAsia="Times New Roman" w:hAnsi="Arial" w:cs="Arial"/>
          <w:i/>
        </w:rPr>
        <w:t>x</w:t>
      </w:r>
      <w:r w:rsidRPr="00037695">
        <w:rPr>
          <w:rFonts w:ascii="Arial" w:eastAsia="Times New Roman" w:hAnsi="Arial" w:cs="Arial"/>
          <w:i/>
        </w:rPr>
        <w:tab/>
      </w:r>
      <w:r w:rsidRPr="00037695">
        <w:rPr>
          <w:rFonts w:ascii="Arial" w:eastAsia="Times New Roman" w:hAnsi="Arial" w:cs="Arial"/>
        </w:rPr>
        <w:tab/>
        <w:t>(</w:t>
      </w:r>
      <w:r w:rsidR="00037695">
        <w:rPr>
          <w:rFonts w:ascii="Arial" w:eastAsia="Times New Roman" w:hAnsi="Arial" w:cs="Arial"/>
        </w:rPr>
        <w:t>4</w:t>
      </w:r>
      <w:r w:rsidRPr="00037695">
        <w:rPr>
          <w:rFonts w:ascii="Arial" w:eastAsia="Times New Roman" w:hAnsi="Arial" w:cs="Arial"/>
        </w:rPr>
        <w:t xml:space="preserve"> marks)</w:t>
      </w:r>
    </w:p>
    <w:p w14:paraId="21961642" w14:textId="77777777" w:rsidR="00E6343C" w:rsidRPr="00037695" w:rsidRDefault="00E6343C" w:rsidP="00E6343C">
      <w:pPr>
        <w:pStyle w:val="NoSpacing"/>
        <w:tabs>
          <w:tab w:val="left" w:pos="709"/>
          <w:tab w:val="left" w:pos="2552"/>
          <w:tab w:val="right" w:pos="10466"/>
        </w:tabs>
        <w:rPr>
          <w:rFonts w:ascii="Arial" w:hAnsi="Arial" w:cs="Arial"/>
          <w:sz w:val="24"/>
          <w:szCs w:val="24"/>
        </w:rPr>
      </w:pPr>
    </w:p>
    <w:p w14:paraId="15E09EF9" w14:textId="77777777" w:rsidR="00E6343C" w:rsidRPr="00037695" w:rsidRDefault="00E6343C" w:rsidP="00E6343C">
      <w:pPr>
        <w:pStyle w:val="NoSpacing"/>
        <w:tabs>
          <w:tab w:val="left" w:pos="709"/>
          <w:tab w:val="left" w:pos="2552"/>
          <w:tab w:val="right" w:pos="10466"/>
        </w:tabs>
        <w:rPr>
          <w:rFonts w:ascii="Arial" w:hAnsi="Arial" w:cs="Arial"/>
          <w:sz w:val="24"/>
          <w:szCs w:val="24"/>
        </w:rPr>
      </w:pPr>
    </w:p>
    <w:p w14:paraId="653F6463" w14:textId="77777777" w:rsidR="00E6343C" w:rsidRPr="00037695" w:rsidRDefault="00E6343C" w:rsidP="00E6343C">
      <w:pPr>
        <w:pStyle w:val="NoSpacing"/>
        <w:tabs>
          <w:tab w:val="left" w:pos="709"/>
          <w:tab w:val="left" w:pos="2552"/>
          <w:tab w:val="right" w:pos="10466"/>
        </w:tabs>
        <w:rPr>
          <w:rFonts w:ascii="Arial" w:hAnsi="Arial" w:cs="Arial"/>
          <w:sz w:val="24"/>
          <w:szCs w:val="24"/>
        </w:rPr>
      </w:pPr>
    </w:p>
    <w:p w14:paraId="4BFB1111" w14:textId="77777777" w:rsidR="00E6343C" w:rsidRPr="00037695" w:rsidRDefault="00E6343C" w:rsidP="00E6343C">
      <w:pPr>
        <w:pStyle w:val="NoSpacing"/>
        <w:tabs>
          <w:tab w:val="left" w:pos="709"/>
          <w:tab w:val="left" w:pos="2552"/>
          <w:tab w:val="right" w:pos="10466"/>
        </w:tabs>
        <w:rPr>
          <w:rFonts w:ascii="Arial" w:hAnsi="Arial" w:cs="Arial"/>
          <w:sz w:val="24"/>
          <w:szCs w:val="24"/>
        </w:rPr>
      </w:pPr>
    </w:p>
    <w:p w14:paraId="79CA909D" w14:textId="77777777" w:rsidR="00E6343C" w:rsidRPr="00037695" w:rsidRDefault="00E6343C" w:rsidP="00E6343C">
      <w:pPr>
        <w:pStyle w:val="NoSpacing"/>
        <w:tabs>
          <w:tab w:val="left" w:pos="709"/>
          <w:tab w:val="left" w:pos="2552"/>
          <w:tab w:val="right" w:pos="10466"/>
        </w:tabs>
        <w:rPr>
          <w:rFonts w:ascii="Arial" w:hAnsi="Arial" w:cs="Arial"/>
          <w:sz w:val="24"/>
          <w:szCs w:val="24"/>
        </w:rPr>
      </w:pPr>
    </w:p>
    <w:p w14:paraId="6B1AD643" w14:textId="77777777" w:rsidR="00E6343C" w:rsidRPr="00037695" w:rsidRDefault="00E6343C" w:rsidP="00E6343C">
      <w:pPr>
        <w:pStyle w:val="NoSpacing"/>
        <w:tabs>
          <w:tab w:val="left" w:pos="709"/>
          <w:tab w:val="left" w:pos="2552"/>
          <w:tab w:val="right" w:pos="10466"/>
        </w:tabs>
        <w:rPr>
          <w:rFonts w:ascii="Arial" w:hAnsi="Arial" w:cs="Arial"/>
          <w:sz w:val="24"/>
          <w:szCs w:val="24"/>
        </w:rPr>
      </w:pPr>
    </w:p>
    <w:p w14:paraId="7F9AB282" w14:textId="77777777" w:rsidR="00E6343C" w:rsidRPr="00037695" w:rsidRDefault="00E6343C" w:rsidP="00E6343C">
      <w:pPr>
        <w:pStyle w:val="NoSpacing"/>
        <w:tabs>
          <w:tab w:val="left" w:pos="709"/>
          <w:tab w:val="left" w:pos="2552"/>
          <w:tab w:val="right" w:pos="10466"/>
        </w:tabs>
        <w:rPr>
          <w:rFonts w:ascii="Arial" w:hAnsi="Arial" w:cs="Arial"/>
          <w:sz w:val="24"/>
          <w:szCs w:val="24"/>
        </w:rPr>
      </w:pPr>
    </w:p>
    <w:p w14:paraId="6CBF3443" w14:textId="77777777" w:rsidR="00E6343C" w:rsidRPr="00037695" w:rsidRDefault="00E6343C" w:rsidP="00E6343C">
      <w:pPr>
        <w:pStyle w:val="NoSpacing"/>
        <w:tabs>
          <w:tab w:val="left" w:pos="709"/>
          <w:tab w:val="left" w:pos="2552"/>
          <w:tab w:val="right" w:pos="10466"/>
        </w:tabs>
        <w:rPr>
          <w:rFonts w:ascii="Arial" w:hAnsi="Arial" w:cs="Arial"/>
          <w:sz w:val="24"/>
          <w:szCs w:val="24"/>
        </w:rPr>
      </w:pPr>
    </w:p>
    <w:p w14:paraId="7E44E519" w14:textId="77777777" w:rsidR="00E6343C" w:rsidRPr="00037695" w:rsidRDefault="00E6343C" w:rsidP="00E6343C">
      <w:pPr>
        <w:pStyle w:val="NoSpacing"/>
        <w:tabs>
          <w:tab w:val="left" w:pos="709"/>
          <w:tab w:val="left" w:pos="2552"/>
          <w:tab w:val="right" w:pos="10466"/>
        </w:tabs>
        <w:rPr>
          <w:rFonts w:ascii="Arial" w:hAnsi="Arial" w:cs="Arial"/>
          <w:sz w:val="24"/>
          <w:szCs w:val="24"/>
        </w:rPr>
      </w:pPr>
    </w:p>
    <w:p w14:paraId="3415EC8A" w14:textId="77777777" w:rsidR="00E6343C" w:rsidRPr="00037695" w:rsidRDefault="00E6343C" w:rsidP="00E6343C">
      <w:pPr>
        <w:pStyle w:val="NoSpacing"/>
        <w:tabs>
          <w:tab w:val="left" w:pos="709"/>
          <w:tab w:val="left" w:pos="2552"/>
          <w:tab w:val="right" w:pos="10466"/>
        </w:tabs>
        <w:rPr>
          <w:rFonts w:ascii="Arial" w:hAnsi="Arial" w:cs="Arial"/>
          <w:sz w:val="24"/>
          <w:szCs w:val="24"/>
        </w:rPr>
      </w:pPr>
    </w:p>
    <w:p w14:paraId="482038BB" w14:textId="77777777" w:rsidR="00E6343C" w:rsidRPr="00037695" w:rsidRDefault="00E6343C" w:rsidP="00E6343C">
      <w:pPr>
        <w:pStyle w:val="NoSpacing"/>
        <w:tabs>
          <w:tab w:val="left" w:pos="709"/>
          <w:tab w:val="left" w:pos="2552"/>
          <w:tab w:val="right" w:pos="10466"/>
        </w:tabs>
        <w:rPr>
          <w:rFonts w:ascii="Arial" w:hAnsi="Arial" w:cs="Arial"/>
          <w:sz w:val="24"/>
          <w:szCs w:val="24"/>
        </w:rPr>
      </w:pPr>
    </w:p>
    <w:p w14:paraId="172D4C88" w14:textId="77777777" w:rsidR="00E6343C" w:rsidRPr="00037695" w:rsidRDefault="00E6343C" w:rsidP="00E6343C">
      <w:pPr>
        <w:pStyle w:val="NoSpacing"/>
        <w:tabs>
          <w:tab w:val="left" w:pos="709"/>
          <w:tab w:val="left" w:pos="2552"/>
          <w:tab w:val="right" w:pos="10466"/>
        </w:tabs>
        <w:rPr>
          <w:rFonts w:ascii="Arial" w:hAnsi="Arial" w:cs="Arial"/>
          <w:sz w:val="24"/>
          <w:szCs w:val="24"/>
        </w:rPr>
      </w:pPr>
    </w:p>
    <w:p w14:paraId="3FDDB4C7" w14:textId="77777777" w:rsidR="00E6343C" w:rsidRPr="00037695" w:rsidRDefault="00E6343C" w:rsidP="00E6343C">
      <w:pPr>
        <w:pStyle w:val="NoSpacing"/>
        <w:tabs>
          <w:tab w:val="left" w:pos="709"/>
          <w:tab w:val="left" w:pos="2552"/>
          <w:tab w:val="right" w:pos="10466"/>
        </w:tabs>
        <w:rPr>
          <w:rFonts w:ascii="Arial" w:hAnsi="Arial" w:cs="Arial"/>
          <w:sz w:val="24"/>
          <w:szCs w:val="24"/>
        </w:rPr>
      </w:pPr>
    </w:p>
    <w:p w14:paraId="376D190D" w14:textId="77777777" w:rsidR="00E6343C" w:rsidRPr="00037695" w:rsidRDefault="00E6343C" w:rsidP="00E6343C">
      <w:pPr>
        <w:pStyle w:val="NoSpacing"/>
        <w:tabs>
          <w:tab w:val="left" w:pos="709"/>
          <w:tab w:val="left" w:pos="2552"/>
          <w:tab w:val="right" w:pos="10466"/>
        </w:tabs>
        <w:rPr>
          <w:rFonts w:ascii="Arial" w:hAnsi="Arial" w:cs="Arial"/>
          <w:sz w:val="24"/>
          <w:szCs w:val="24"/>
        </w:rPr>
      </w:pPr>
    </w:p>
    <w:p w14:paraId="6F66CAA2" w14:textId="77777777" w:rsidR="00E6343C" w:rsidRPr="00037695" w:rsidRDefault="00E6343C" w:rsidP="00E6343C">
      <w:pPr>
        <w:pStyle w:val="NoSpacing"/>
        <w:tabs>
          <w:tab w:val="left" w:pos="709"/>
          <w:tab w:val="left" w:pos="2552"/>
          <w:tab w:val="right" w:pos="10466"/>
        </w:tabs>
        <w:rPr>
          <w:rFonts w:ascii="Arial" w:hAnsi="Arial" w:cs="Arial"/>
          <w:sz w:val="24"/>
          <w:szCs w:val="24"/>
        </w:rPr>
      </w:pPr>
    </w:p>
    <w:p w14:paraId="55788A8F" w14:textId="26289F44" w:rsidR="00E6343C" w:rsidRPr="00037695" w:rsidRDefault="00E6343C" w:rsidP="00E6343C">
      <w:pPr>
        <w:tabs>
          <w:tab w:val="left" w:pos="709"/>
          <w:tab w:val="left" w:pos="3402"/>
          <w:tab w:val="right" w:pos="10466"/>
        </w:tabs>
        <w:rPr>
          <w:rFonts w:ascii="Arial" w:eastAsia="Times New Roman" w:hAnsi="Arial" w:cs="Arial"/>
        </w:rPr>
      </w:pPr>
      <w:r w:rsidRPr="00037695">
        <w:rPr>
          <w:rFonts w:ascii="Arial" w:eastAsia="Times New Roman" w:hAnsi="Arial" w:cs="Arial"/>
          <w:b/>
        </w:rPr>
        <w:t>(b)</w:t>
      </w:r>
      <w:r w:rsidRPr="00037695">
        <w:rPr>
          <w:rFonts w:ascii="Arial" w:eastAsia="Times New Roman" w:hAnsi="Arial" w:cs="Arial"/>
        </w:rPr>
        <w:tab/>
      </w:r>
      <w:r w:rsidR="00D850BA" w:rsidRPr="00037695">
        <w:rPr>
          <w:rFonts w:ascii="Arial" w:eastAsia="Times New Roman" w:hAnsi="Arial" w:cs="Arial"/>
        </w:rPr>
        <w:t>(2</w:t>
      </w:r>
      <w:r w:rsidRPr="00037695">
        <w:rPr>
          <w:rFonts w:ascii="Arial" w:eastAsia="Times New Roman" w:hAnsi="Arial" w:cs="Arial"/>
          <w:i/>
        </w:rPr>
        <w:t>x</w:t>
      </w:r>
      <w:r w:rsidRPr="00037695">
        <w:rPr>
          <w:rFonts w:ascii="Arial" w:eastAsia="Times New Roman" w:hAnsi="Arial" w:cs="Arial"/>
        </w:rPr>
        <w:t xml:space="preserve"> + 4) </w:t>
      </w:r>
      <w:r w:rsidRPr="00037695">
        <w:rPr>
          <w:rFonts w:ascii="Arial" w:eastAsia="Times New Roman" w:hAnsi="Arial" w:cs="Arial"/>
          <w:vertAlign w:val="superscript"/>
        </w:rPr>
        <w:t xml:space="preserve"> </w:t>
      </w:r>
      <m:oMath>
        <m:rad>
          <m:radPr>
            <m:ctrlPr>
              <w:rPr>
                <w:rFonts w:ascii="Cambria Math" w:eastAsia="Times New Roman" w:hAnsi="Cambria Math" w:cs="Arial"/>
                <w:i/>
                <w:vertAlign w:val="superscript"/>
              </w:rPr>
            </m:ctrlPr>
          </m:radPr>
          <m:deg>
            <m:r>
              <w:rPr>
                <w:rFonts w:ascii="Cambria Math" w:eastAsia="Times New Roman" w:hAnsi="Cambria Math" w:cs="Arial"/>
                <w:vertAlign w:val="superscript"/>
              </w:rPr>
              <m:t>3</m:t>
            </m:r>
          </m:deg>
          <m:e>
            <m:r>
              <w:rPr>
                <w:rFonts w:ascii="Cambria Math" w:eastAsia="Times New Roman" w:hAnsi="Cambria Math" w:cs="Arial"/>
                <w:vertAlign w:val="superscript"/>
              </w:rPr>
              <m:t>(x-2)</m:t>
            </m:r>
          </m:e>
        </m:rad>
      </m:oMath>
      <w:r w:rsidRPr="00037695">
        <w:rPr>
          <w:rFonts w:ascii="Arial" w:eastAsia="Times New Roman" w:hAnsi="Arial" w:cs="Arial"/>
        </w:rPr>
        <w:t xml:space="preserve">  </w:t>
      </w:r>
      <w:r w:rsidRPr="00037695">
        <w:rPr>
          <w:rFonts w:ascii="Arial" w:eastAsia="Times New Roman" w:hAnsi="Arial" w:cs="Arial"/>
        </w:rPr>
        <w:tab/>
        <w:t xml:space="preserve">using the substitution u = </w:t>
      </w:r>
      <w:r w:rsidRPr="00037695">
        <w:rPr>
          <w:rFonts w:ascii="Arial" w:eastAsia="Times New Roman" w:hAnsi="Arial" w:cs="Arial"/>
          <w:i/>
        </w:rPr>
        <w:t>x</w:t>
      </w:r>
      <w:r w:rsidRPr="00037695">
        <w:rPr>
          <w:rFonts w:ascii="Arial" w:eastAsia="Times New Roman" w:hAnsi="Arial" w:cs="Arial"/>
        </w:rPr>
        <w:t xml:space="preserve"> – 2.</w:t>
      </w:r>
      <w:r w:rsidRPr="00037695">
        <w:rPr>
          <w:rFonts w:ascii="Arial" w:eastAsia="Times New Roman" w:hAnsi="Arial" w:cs="Arial"/>
        </w:rPr>
        <w:tab/>
        <w:t>(4 marks)</w:t>
      </w:r>
    </w:p>
    <w:p w14:paraId="0C686466" w14:textId="77777777" w:rsidR="00E6343C" w:rsidRPr="00037695" w:rsidRDefault="00E6343C" w:rsidP="00E6343C">
      <w:pPr>
        <w:pStyle w:val="NoSpacing"/>
        <w:rPr>
          <w:rFonts w:ascii="Arial" w:hAnsi="Arial" w:cs="Arial"/>
          <w:sz w:val="24"/>
          <w:szCs w:val="24"/>
        </w:rPr>
      </w:pPr>
    </w:p>
    <w:p w14:paraId="1BE0455E" w14:textId="77777777" w:rsidR="00E6343C" w:rsidRPr="00037695" w:rsidRDefault="00E6343C" w:rsidP="00E6343C">
      <w:pPr>
        <w:pStyle w:val="NoSpacing"/>
        <w:rPr>
          <w:rFonts w:ascii="Arial" w:hAnsi="Arial" w:cs="Arial"/>
          <w:sz w:val="24"/>
          <w:szCs w:val="24"/>
        </w:rPr>
      </w:pPr>
    </w:p>
    <w:p w14:paraId="05D1F65A" w14:textId="77777777" w:rsidR="00E6343C" w:rsidRPr="00037695" w:rsidRDefault="00E6343C" w:rsidP="00E6343C">
      <w:pPr>
        <w:pStyle w:val="NoSpacing"/>
        <w:rPr>
          <w:rFonts w:ascii="Arial" w:hAnsi="Arial" w:cs="Arial"/>
          <w:sz w:val="24"/>
          <w:szCs w:val="24"/>
        </w:rPr>
      </w:pPr>
    </w:p>
    <w:p w14:paraId="62E48DF2" w14:textId="77777777" w:rsidR="00E6343C" w:rsidRPr="00037695" w:rsidRDefault="00E6343C" w:rsidP="00E6343C">
      <w:pPr>
        <w:pStyle w:val="NoSpacing"/>
        <w:rPr>
          <w:rFonts w:ascii="Arial" w:hAnsi="Arial" w:cs="Arial"/>
          <w:sz w:val="24"/>
          <w:szCs w:val="24"/>
        </w:rPr>
      </w:pPr>
    </w:p>
    <w:p w14:paraId="7526600B" w14:textId="77777777" w:rsidR="00E6343C" w:rsidRPr="00037695" w:rsidRDefault="00E6343C" w:rsidP="00E6343C">
      <w:pPr>
        <w:pStyle w:val="NoSpacing"/>
        <w:rPr>
          <w:rFonts w:ascii="Arial" w:hAnsi="Arial" w:cs="Arial"/>
          <w:sz w:val="24"/>
          <w:szCs w:val="24"/>
        </w:rPr>
      </w:pPr>
    </w:p>
    <w:p w14:paraId="5C3F6BBF" w14:textId="77777777" w:rsidR="00E6343C" w:rsidRPr="00037695" w:rsidRDefault="00E6343C" w:rsidP="00E6343C">
      <w:pPr>
        <w:pStyle w:val="NoSpacing"/>
        <w:rPr>
          <w:rFonts w:ascii="Arial" w:hAnsi="Arial" w:cs="Arial"/>
          <w:sz w:val="24"/>
          <w:szCs w:val="24"/>
        </w:rPr>
      </w:pPr>
    </w:p>
    <w:p w14:paraId="081571DB" w14:textId="77777777" w:rsidR="00E6343C" w:rsidRPr="00037695" w:rsidRDefault="00E6343C" w:rsidP="00E6343C">
      <w:pPr>
        <w:pStyle w:val="NoSpacing"/>
        <w:rPr>
          <w:rFonts w:ascii="Arial" w:hAnsi="Arial" w:cs="Arial"/>
          <w:sz w:val="24"/>
          <w:szCs w:val="24"/>
        </w:rPr>
      </w:pPr>
    </w:p>
    <w:p w14:paraId="39BD8E83" w14:textId="77777777" w:rsidR="00E6343C" w:rsidRPr="00037695" w:rsidRDefault="00E6343C" w:rsidP="00E6343C">
      <w:pPr>
        <w:pStyle w:val="NoSpacing"/>
        <w:rPr>
          <w:rFonts w:ascii="Arial" w:hAnsi="Arial" w:cs="Arial"/>
          <w:sz w:val="24"/>
          <w:szCs w:val="24"/>
        </w:rPr>
      </w:pPr>
    </w:p>
    <w:p w14:paraId="38111B05" w14:textId="77777777" w:rsidR="00E6343C" w:rsidRPr="00037695" w:rsidRDefault="00E6343C" w:rsidP="00E6343C">
      <w:pPr>
        <w:pStyle w:val="NoSpacing"/>
        <w:rPr>
          <w:rFonts w:ascii="Arial" w:hAnsi="Arial" w:cs="Arial"/>
          <w:sz w:val="24"/>
          <w:szCs w:val="24"/>
        </w:rPr>
      </w:pPr>
    </w:p>
    <w:p w14:paraId="03466A15" w14:textId="77777777" w:rsidR="00E6343C" w:rsidRPr="00037695" w:rsidRDefault="00E6343C" w:rsidP="00E6343C">
      <w:pPr>
        <w:pStyle w:val="NoSpacing"/>
        <w:rPr>
          <w:rFonts w:ascii="Arial" w:hAnsi="Arial" w:cs="Arial"/>
          <w:sz w:val="24"/>
          <w:szCs w:val="24"/>
        </w:rPr>
      </w:pPr>
    </w:p>
    <w:p w14:paraId="69D56C54" w14:textId="3F60643F" w:rsidR="000F4AA2" w:rsidRPr="00037695" w:rsidRDefault="00E6343C" w:rsidP="00E6343C">
      <w:pPr>
        <w:rPr>
          <w:rFonts w:ascii="Arial" w:hAnsi="Arial" w:cs="Arial"/>
        </w:rPr>
      </w:pPr>
      <w:r w:rsidRPr="00037695">
        <w:rPr>
          <w:rFonts w:ascii="Arial" w:hAnsi="Arial" w:cs="Arial"/>
          <w:b/>
          <w:bCs/>
        </w:rPr>
        <w:br w:type="page"/>
      </w:r>
    </w:p>
    <w:p w14:paraId="1BB76BE2" w14:textId="77777777" w:rsidR="00E6343C" w:rsidRPr="00037695" w:rsidRDefault="00E6343C" w:rsidP="00E208BB">
      <w:pPr>
        <w:rPr>
          <w:rFonts w:ascii="Arial" w:hAnsi="Arial" w:cs="Arial"/>
        </w:rPr>
      </w:pPr>
    </w:p>
    <w:p w14:paraId="099DB20C" w14:textId="2D35AE90" w:rsidR="00D850BA" w:rsidRPr="00037695" w:rsidRDefault="00D850BA" w:rsidP="00D850BA">
      <w:pPr>
        <w:pStyle w:val="BodyText"/>
        <w:tabs>
          <w:tab w:val="left" w:pos="720"/>
          <w:tab w:val="right" w:pos="10490"/>
        </w:tabs>
        <w:spacing w:after="0" w:line="360" w:lineRule="auto"/>
        <w:ind w:left="425" w:hanging="425"/>
        <w:rPr>
          <w:rFonts w:cs="Arial"/>
          <w:b/>
          <w:bCs/>
          <w:sz w:val="24"/>
        </w:rPr>
      </w:pPr>
      <w:r w:rsidRPr="00037695">
        <w:rPr>
          <w:rFonts w:cs="Arial"/>
          <w:b/>
          <w:bCs/>
          <w:sz w:val="24"/>
        </w:rPr>
        <w:t>Question 3</w:t>
      </w:r>
      <w:r w:rsidRPr="00037695">
        <w:rPr>
          <w:rFonts w:cs="Arial"/>
          <w:b/>
          <w:bCs/>
          <w:sz w:val="24"/>
        </w:rPr>
        <w:tab/>
        <w:t>(</w:t>
      </w:r>
      <w:r w:rsidR="00037695">
        <w:rPr>
          <w:rFonts w:cs="Arial"/>
          <w:b/>
          <w:bCs/>
          <w:sz w:val="24"/>
        </w:rPr>
        <w:t>4</w:t>
      </w:r>
      <w:r w:rsidRPr="00037695">
        <w:rPr>
          <w:rFonts w:cs="Arial"/>
          <w:b/>
          <w:bCs/>
          <w:sz w:val="24"/>
        </w:rPr>
        <w:t xml:space="preserve"> marks)</w:t>
      </w:r>
    </w:p>
    <w:p w14:paraId="1E85D422" w14:textId="77777777" w:rsidR="00E208BB" w:rsidRPr="00037695" w:rsidRDefault="00E208BB" w:rsidP="00D850BA">
      <w:pPr>
        <w:rPr>
          <w:rFonts w:ascii="Arial" w:hAnsi="Arial" w:cs="Arial"/>
        </w:rPr>
      </w:pPr>
      <w:r w:rsidRPr="00037695">
        <w:rPr>
          <w:rFonts w:ascii="Arial" w:hAnsi="Arial" w:cs="Arial"/>
        </w:rPr>
        <w:t xml:space="preserve">Given </w:t>
      </w:r>
      <w:proofErr w:type="gramStart"/>
      <w:r w:rsidRPr="00037695">
        <w:rPr>
          <w:rFonts w:ascii="Arial" w:hAnsi="Arial" w:cs="Arial"/>
        </w:rPr>
        <w:t xml:space="preserve">that </w:t>
      </w:r>
      <w:proofErr w:type="gramEnd"/>
      <w:r w:rsidRPr="00037695">
        <w:rPr>
          <w:rFonts w:ascii="Arial" w:hAnsi="Arial" w:cs="Arial"/>
          <w:position w:val="-6"/>
        </w:rPr>
        <w:object w:dxaOrig="780" w:dyaOrig="279" w14:anchorId="54D0390D">
          <v:shape id="_x0000_i1029" type="#_x0000_t75" style="width:39pt;height:14.25pt" o:ole="">
            <v:imagedata r:id="rId14" o:title=""/>
          </v:shape>
          <o:OLEObject Type="Embed" ProgID="Equation.3" ShapeID="_x0000_i1029" DrawAspect="Content" ObjectID="_1528611637" r:id="rId15"/>
        </w:object>
      </w:r>
      <w:r w:rsidRPr="00037695">
        <w:rPr>
          <w:rFonts w:ascii="Arial" w:hAnsi="Arial" w:cs="Arial"/>
        </w:rPr>
        <w:t xml:space="preserve">, </w:t>
      </w:r>
      <w:r w:rsidRPr="00037695">
        <w:rPr>
          <w:rFonts w:ascii="Arial" w:hAnsi="Arial" w:cs="Arial"/>
          <w:position w:val="-6"/>
        </w:rPr>
        <w:object w:dxaOrig="740" w:dyaOrig="279" w14:anchorId="53297D84">
          <v:shape id="_x0000_i1030" type="#_x0000_t75" style="width:36pt;height:14.25pt" o:ole="">
            <v:imagedata r:id="rId16" o:title=""/>
          </v:shape>
          <o:OLEObject Type="Embed" ProgID="Equation.3" ShapeID="_x0000_i1030" DrawAspect="Content" ObjectID="_1528611638" r:id="rId17"/>
        </w:object>
      </w:r>
      <w:r w:rsidRPr="00037695">
        <w:rPr>
          <w:rFonts w:ascii="Arial" w:hAnsi="Arial" w:cs="Arial"/>
        </w:rPr>
        <w:t xml:space="preserve"> and </w:t>
      </w:r>
      <w:r w:rsidRPr="00037695">
        <w:rPr>
          <w:rFonts w:ascii="Arial" w:hAnsi="Arial" w:cs="Arial"/>
          <w:position w:val="-6"/>
        </w:rPr>
        <w:object w:dxaOrig="740" w:dyaOrig="279" w14:anchorId="79C109F7">
          <v:shape id="_x0000_i1031" type="#_x0000_t75" style="width:36pt;height:14.25pt" o:ole="">
            <v:imagedata r:id="rId18" o:title=""/>
          </v:shape>
          <o:OLEObject Type="Embed" ProgID="Equation.3" ShapeID="_x0000_i1031" DrawAspect="Content" ObjectID="_1528611639" r:id="rId19"/>
        </w:object>
      </w:r>
      <w:r w:rsidRPr="00037695">
        <w:rPr>
          <w:rFonts w:ascii="Arial" w:hAnsi="Arial" w:cs="Arial"/>
        </w:rPr>
        <w:t xml:space="preserve">, evaluate </w:t>
      </w:r>
      <w:r w:rsidR="00217020" w:rsidRPr="00037695">
        <w:rPr>
          <w:rFonts w:ascii="Arial" w:hAnsi="Arial" w:cs="Arial"/>
          <w:position w:val="-24"/>
        </w:rPr>
        <w:object w:dxaOrig="1460" w:dyaOrig="620" w14:anchorId="7DA840D6">
          <v:shape id="_x0000_i1032" type="#_x0000_t75" style="width:72.75pt;height:30.75pt" o:ole="">
            <v:imagedata r:id="rId20" o:title=""/>
          </v:shape>
          <o:OLEObject Type="Embed" ProgID="Equation.3" ShapeID="_x0000_i1032" DrawAspect="Content" ObjectID="_1528611640" r:id="rId21"/>
        </w:object>
      </w:r>
      <w:r w:rsidRPr="00037695">
        <w:rPr>
          <w:rFonts w:ascii="Arial" w:hAnsi="Arial" w:cs="Arial"/>
        </w:rPr>
        <w:t xml:space="preserve"> in terms of </w:t>
      </w:r>
      <w:r w:rsidRPr="00037695">
        <w:rPr>
          <w:rFonts w:ascii="Arial" w:hAnsi="Arial" w:cs="Arial"/>
          <w:i/>
        </w:rPr>
        <w:t>a</w:t>
      </w:r>
      <w:r w:rsidRPr="00037695">
        <w:rPr>
          <w:rFonts w:ascii="Arial" w:hAnsi="Arial" w:cs="Arial"/>
        </w:rPr>
        <w:t xml:space="preserve">, </w:t>
      </w:r>
      <w:r w:rsidRPr="00037695">
        <w:rPr>
          <w:rFonts w:ascii="Arial" w:hAnsi="Arial" w:cs="Arial"/>
          <w:i/>
        </w:rPr>
        <w:t>b</w:t>
      </w:r>
      <w:r w:rsidRPr="00037695">
        <w:rPr>
          <w:rFonts w:ascii="Arial" w:hAnsi="Arial" w:cs="Arial"/>
        </w:rPr>
        <w:t xml:space="preserve"> and/or </w:t>
      </w:r>
      <w:r w:rsidRPr="00037695">
        <w:rPr>
          <w:rFonts w:ascii="Arial" w:hAnsi="Arial" w:cs="Arial"/>
          <w:i/>
        </w:rPr>
        <w:t>c</w:t>
      </w:r>
      <w:r w:rsidRPr="00037695">
        <w:rPr>
          <w:rFonts w:ascii="Arial" w:hAnsi="Arial" w:cs="Arial"/>
        </w:rPr>
        <w:t>.</w:t>
      </w:r>
    </w:p>
    <w:p w14:paraId="6275396F" w14:textId="19F3D17A" w:rsidR="00AD467F" w:rsidRPr="00037695" w:rsidRDefault="00AD467F" w:rsidP="00AD467F">
      <w:pPr>
        <w:rPr>
          <w:rFonts w:ascii="Arial" w:hAnsi="Arial" w:cs="Arial"/>
          <w:b/>
        </w:rPr>
      </w:pPr>
    </w:p>
    <w:p w14:paraId="3D74C5A5" w14:textId="77777777" w:rsidR="00E208BB" w:rsidRPr="00037695" w:rsidRDefault="00E208BB" w:rsidP="00AD467F">
      <w:pPr>
        <w:rPr>
          <w:rFonts w:ascii="Arial" w:hAnsi="Arial" w:cs="Arial"/>
          <w:b/>
        </w:rPr>
      </w:pPr>
    </w:p>
    <w:p w14:paraId="43CF28D4" w14:textId="77777777" w:rsidR="00E208BB" w:rsidRPr="00037695" w:rsidRDefault="00E208BB" w:rsidP="00AD467F">
      <w:pPr>
        <w:rPr>
          <w:rFonts w:ascii="Arial" w:hAnsi="Arial" w:cs="Arial"/>
          <w:b/>
        </w:rPr>
      </w:pPr>
    </w:p>
    <w:p w14:paraId="7D5E1757" w14:textId="77777777" w:rsidR="00E208BB" w:rsidRPr="00037695" w:rsidRDefault="00E208BB" w:rsidP="00AD467F">
      <w:pPr>
        <w:rPr>
          <w:rFonts w:ascii="Arial" w:hAnsi="Arial" w:cs="Arial"/>
          <w:b/>
        </w:rPr>
      </w:pPr>
    </w:p>
    <w:p w14:paraId="1DB26C01" w14:textId="77777777" w:rsidR="00E208BB" w:rsidRPr="00037695" w:rsidRDefault="00E208BB" w:rsidP="00AD467F">
      <w:pPr>
        <w:rPr>
          <w:rFonts w:ascii="Arial" w:hAnsi="Arial" w:cs="Arial"/>
          <w:b/>
        </w:rPr>
      </w:pPr>
    </w:p>
    <w:p w14:paraId="60E61E87" w14:textId="77777777" w:rsidR="00E208BB" w:rsidRPr="00037695" w:rsidRDefault="00E208BB" w:rsidP="00AD467F">
      <w:pPr>
        <w:rPr>
          <w:rFonts w:ascii="Arial" w:hAnsi="Arial" w:cs="Arial"/>
          <w:b/>
        </w:rPr>
      </w:pPr>
    </w:p>
    <w:p w14:paraId="772E1BC6" w14:textId="77777777" w:rsidR="00E208BB" w:rsidRPr="00037695" w:rsidRDefault="00E208BB" w:rsidP="00AD467F">
      <w:pPr>
        <w:rPr>
          <w:rFonts w:ascii="Arial" w:hAnsi="Arial" w:cs="Arial"/>
          <w:b/>
        </w:rPr>
      </w:pPr>
    </w:p>
    <w:p w14:paraId="3EEC6900" w14:textId="77777777" w:rsidR="00E208BB" w:rsidRPr="00037695" w:rsidRDefault="00E208BB" w:rsidP="00AD467F">
      <w:pPr>
        <w:rPr>
          <w:rFonts w:ascii="Arial" w:hAnsi="Arial" w:cs="Arial"/>
          <w:b/>
        </w:rPr>
      </w:pPr>
    </w:p>
    <w:p w14:paraId="65FC0F08" w14:textId="77777777" w:rsidR="00217020" w:rsidRPr="00037695" w:rsidRDefault="00217020" w:rsidP="00E208BB">
      <w:pPr>
        <w:rPr>
          <w:rFonts w:ascii="Arial" w:hAnsi="Arial" w:cs="Arial"/>
        </w:rPr>
      </w:pPr>
    </w:p>
    <w:p w14:paraId="11D9861E" w14:textId="77777777" w:rsidR="00217020" w:rsidRPr="00037695" w:rsidRDefault="00217020" w:rsidP="00E208BB">
      <w:pPr>
        <w:rPr>
          <w:rFonts w:ascii="Arial" w:hAnsi="Arial" w:cs="Arial"/>
        </w:rPr>
      </w:pPr>
    </w:p>
    <w:p w14:paraId="60FAF487" w14:textId="77777777" w:rsidR="00217020" w:rsidRPr="00037695" w:rsidRDefault="00217020" w:rsidP="00E208BB">
      <w:pPr>
        <w:rPr>
          <w:rFonts w:ascii="Arial" w:hAnsi="Arial" w:cs="Arial"/>
        </w:rPr>
      </w:pPr>
    </w:p>
    <w:p w14:paraId="1683D1C3" w14:textId="77777777" w:rsidR="00217020" w:rsidRPr="00037695" w:rsidRDefault="00217020" w:rsidP="00E208BB">
      <w:pPr>
        <w:rPr>
          <w:rFonts w:ascii="Arial" w:hAnsi="Arial" w:cs="Arial"/>
        </w:rPr>
      </w:pPr>
    </w:p>
    <w:p w14:paraId="5A12DCD6" w14:textId="77777777" w:rsidR="00217020" w:rsidRPr="00037695" w:rsidRDefault="00217020" w:rsidP="00E208BB">
      <w:pPr>
        <w:rPr>
          <w:rFonts w:ascii="Arial" w:hAnsi="Arial" w:cs="Arial"/>
        </w:rPr>
      </w:pPr>
    </w:p>
    <w:p w14:paraId="20AEE406" w14:textId="77777777" w:rsidR="00217020" w:rsidRPr="00037695" w:rsidRDefault="00217020" w:rsidP="00E208BB">
      <w:pPr>
        <w:rPr>
          <w:rFonts w:ascii="Arial" w:hAnsi="Arial" w:cs="Arial"/>
        </w:rPr>
      </w:pPr>
    </w:p>
    <w:p w14:paraId="706E6B54" w14:textId="77777777" w:rsidR="00217020" w:rsidRPr="00037695" w:rsidRDefault="00217020" w:rsidP="00E208BB">
      <w:pPr>
        <w:rPr>
          <w:rFonts w:ascii="Arial" w:hAnsi="Arial" w:cs="Arial"/>
        </w:rPr>
      </w:pPr>
    </w:p>
    <w:p w14:paraId="57187BB6" w14:textId="77777777" w:rsidR="00217020" w:rsidRPr="00037695" w:rsidRDefault="00217020" w:rsidP="00E208BB">
      <w:pPr>
        <w:rPr>
          <w:rFonts w:ascii="Arial" w:hAnsi="Arial" w:cs="Arial"/>
        </w:rPr>
      </w:pPr>
    </w:p>
    <w:p w14:paraId="614EDB3E" w14:textId="5719D03B" w:rsidR="00217020" w:rsidRPr="00037695" w:rsidRDefault="00217020" w:rsidP="00217020">
      <w:pPr>
        <w:pStyle w:val="BodyText"/>
        <w:tabs>
          <w:tab w:val="left" w:pos="720"/>
          <w:tab w:val="right" w:pos="10490"/>
        </w:tabs>
        <w:spacing w:after="0" w:line="360" w:lineRule="auto"/>
        <w:ind w:left="425" w:hanging="425"/>
        <w:rPr>
          <w:rFonts w:cs="Arial"/>
          <w:b/>
          <w:bCs/>
          <w:sz w:val="24"/>
        </w:rPr>
      </w:pPr>
      <w:r w:rsidRPr="00037695">
        <w:rPr>
          <w:rFonts w:cs="Arial"/>
          <w:b/>
          <w:bCs/>
          <w:sz w:val="24"/>
        </w:rPr>
        <w:t>Question 4</w:t>
      </w:r>
      <w:r w:rsidRPr="00037695">
        <w:rPr>
          <w:rFonts w:cs="Arial"/>
          <w:b/>
          <w:bCs/>
          <w:sz w:val="24"/>
        </w:rPr>
        <w:tab/>
        <w:t>(3 marks)</w:t>
      </w:r>
    </w:p>
    <w:p w14:paraId="31C8837E" w14:textId="77777777" w:rsidR="00E208BB" w:rsidRPr="00037695" w:rsidRDefault="00E208BB" w:rsidP="00217020">
      <w:pPr>
        <w:rPr>
          <w:rFonts w:ascii="Arial" w:hAnsi="Arial" w:cs="Arial"/>
        </w:rPr>
      </w:pPr>
      <w:r w:rsidRPr="00037695">
        <w:rPr>
          <w:rFonts w:ascii="Arial" w:hAnsi="Arial" w:cs="Arial"/>
        </w:rPr>
        <w:t xml:space="preserve">Evaluate </w:t>
      </w:r>
      <w:r w:rsidRPr="00037695">
        <w:rPr>
          <w:rFonts w:ascii="Arial" w:hAnsi="Arial" w:cs="Arial"/>
          <w:position w:val="-28"/>
        </w:rPr>
        <w:object w:dxaOrig="1020" w:dyaOrig="720" w14:anchorId="1E3A1AE7">
          <v:shape id="_x0000_i1033" type="#_x0000_t75" style="width:51.75pt;height:36pt" o:ole="">
            <v:imagedata r:id="rId22" o:title=""/>
          </v:shape>
          <o:OLEObject Type="Embed" ProgID="Equation.3" ShapeID="_x0000_i1033" DrawAspect="Content" ObjectID="_1528611641" r:id="rId23"/>
        </w:object>
      </w:r>
      <w:r w:rsidRPr="00037695">
        <w:rPr>
          <w:rFonts w:ascii="Arial" w:hAnsi="Arial" w:cs="Arial"/>
        </w:rPr>
        <w:t xml:space="preserve"> exactly.</w:t>
      </w:r>
    </w:p>
    <w:p w14:paraId="0E84F866" w14:textId="77777777" w:rsidR="00E208BB" w:rsidRPr="00037695" w:rsidRDefault="00E208BB" w:rsidP="00AD467F">
      <w:pPr>
        <w:rPr>
          <w:rFonts w:ascii="Arial" w:hAnsi="Arial" w:cs="Arial"/>
          <w:b/>
        </w:rPr>
      </w:pPr>
    </w:p>
    <w:p w14:paraId="17DA1AA2" w14:textId="77777777" w:rsidR="00A47112" w:rsidRPr="00037695" w:rsidRDefault="00A47112" w:rsidP="00AD467F">
      <w:pPr>
        <w:rPr>
          <w:rFonts w:ascii="Arial" w:hAnsi="Arial" w:cs="Arial"/>
          <w:b/>
        </w:rPr>
      </w:pPr>
    </w:p>
    <w:p w14:paraId="253C8342" w14:textId="77777777" w:rsidR="00A47112" w:rsidRPr="00037695" w:rsidRDefault="00A47112" w:rsidP="00AD467F">
      <w:pPr>
        <w:rPr>
          <w:rFonts w:ascii="Arial" w:hAnsi="Arial" w:cs="Arial"/>
          <w:b/>
        </w:rPr>
      </w:pPr>
    </w:p>
    <w:p w14:paraId="1FA25E67" w14:textId="77777777" w:rsidR="00690B51" w:rsidRPr="00037695" w:rsidRDefault="00690B51" w:rsidP="00A47112">
      <w:pPr>
        <w:rPr>
          <w:rFonts w:ascii="Arial" w:hAnsi="Arial" w:cs="Arial"/>
        </w:rPr>
      </w:pPr>
    </w:p>
    <w:p w14:paraId="330C59AE" w14:textId="77777777" w:rsidR="00690B51" w:rsidRPr="00037695" w:rsidRDefault="00690B51" w:rsidP="00A47112">
      <w:pPr>
        <w:rPr>
          <w:rFonts w:ascii="Arial" w:hAnsi="Arial" w:cs="Arial"/>
        </w:rPr>
      </w:pPr>
    </w:p>
    <w:p w14:paraId="7BD92DE4" w14:textId="77777777" w:rsidR="00690B51" w:rsidRPr="00037695" w:rsidRDefault="00690B51" w:rsidP="00A47112">
      <w:pPr>
        <w:rPr>
          <w:rFonts w:ascii="Arial" w:hAnsi="Arial" w:cs="Arial"/>
        </w:rPr>
      </w:pPr>
    </w:p>
    <w:p w14:paraId="55C2812F" w14:textId="77777777" w:rsidR="00690B51" w:rsidRPr="00037695" w:rsidRDefault="00690B51" w:rsidP="00A47112">
      <w:pPr>
        <w:rPr>
          <w:rFonts w:ascii="Arial" w:hAnsi="Arial" w:cs="Arial"/>
        </w:rPr>
      </w:pPr>
    </w:p>
    <w:p w14:paraId="21E2BD92" w14:textId="77777777" w:rsidR="00690B51" w:rsidRPr="00037695" w:rsidRDefault="00690B51" w:rsidP="00A47112">
      <w:pPr>
        <w:rPr>
          <w:rFonts w:ascii="Arial" w:hAnsi="Arial" w:cs="Arial"/>
        </w:rPr>
      </w:pPr>
    </w:p>
    <w:p w14:paraId="128F472F" w14:textId="77777777" w:rsidR="00690B51" w:rsidRPr="00037695" w:rsidRDefault="00690B51" w:rsidP="00A47112">
      <w:pPr>
        <w:rPr>
          <w:rFonts w:ascii="Arial" w:hAnsi="Arial" w:cs="Arial"/>
        </w:rPr>
      </w:pPr>
    </w:p>
    <w:p w14:paraId="1DAA91F2" w14:textId="77777777" w:rsidR="00690B51" w:rsidRPr="00037695" w:rsidRDefault="00690B51" w:rsidP="00A47112">
      <w:pPr>
        <w:rPr>
          <w:rFonts w:ascii="Arial" w:hAnsi="Arial" w:cs="Arial"/>
        </w:rPr>
      </w:pPr>
    </w:p>
    <w:p w14:paraId="33ADA969" w14:textId="77777777" w:rsidR="00690B51" w:rsidRPr="00037695" w:rsidRDefault="00690B51" w:rsidP="00A47112">
      <w:pPr>
        <w:rPr>
          <w:rFonts w:ascii="Arial" w:hAnsi="Arial" w:cs="Arial"/>
        </w:rPr>
      </w:pPr>
    </w:p>
    <w:p w14:paraId="1456568E" w14:textId="7E2C043C" w:rsidR="00217020" w:rsidRPr="00037695" w:rsidRDefault="00217020" w:rsidP="00217020">
      <w:pPr>
        <w:pStyle w:val="BodyText"/>
        <w:tabs>
          <w:tab w:val="left" w:pos="720"/>
          <w:tab w:val="right" w:pos="10490"/>
        </w:tabs>
        <w:spacing w:after="0" w:line="360" w:lineRule="auto"/>
        <w:ind w:left="425" w:hanging="425"/>
        <w:rPr>
          <w:rFonts w:cs="Arial"/>
          <w:b/>
          <w:bCs/>
          <w:sz w:val="24"/>
        </w:rPr>
      </w:pPr>
      <w:r w:rsidRPr="00037695">
        <w:rPr>
          <w:rFonts w:cs="Arial"/>
          <w:b/>
          <w:bCs/>
          <w:sz w:val="24"/>
        </w:rPr>
        <w:t>Question 5</w:t>
      </w:r>
      <w:r w:rsidRPr="00037695">
        <w:rPr>
          <w:rFonts w:cs="Arial"/>
          <w:b/>
          <w:bCs/>
          <w:sz w:val="24"/>
        </w:rPr>
        <w:tab/>
        <w:t>(1 mark)</w:t>
      </w:r>
    </w:p>
    <w:p w14:paraId="352DE838" w14:textId="20411A78" w:rsidR="00A47112" w:rsidRPr="00037695" w:rsidRDefault="00A47112" w:rsidP="00A47112">
      <w:pPr>
        <w:rPr>
          <w:rFonts w:ascii="Arial" w:hAnsi="Arial" w:cs="Arial"/>
        </w:rPr>
      </w:pPr>
      <w:r w:rsidRPr="00037695">
        <w:rPr>
          <w:rFonts w:ascii="Arial" w:hAnsi="Arial" w:cs="Arial"/>
        </w:rPr>
        <w:t xml:space="preserve">Explain why </w:t>
      </w:r>
      <w:r w:rsidRPr="00037695">
        <w:rPr>
          <w:rFonts w:ascii="Arial" w:hAnsi="Arial" w:cs="Arial"/>
          <w:position w:val="-24"/>
        </w:rPr>
        <w:object w:dxaOrig="780" w:dyaOrig="620" w14:anchorId="7516315E">
          <v:shape id="_x0000_i1034" type="#_x0000_t75" style="width:39pt;height:30.75pt" o:ole="">
            <v:imagedata r:id="rId24" o:title=""/>
          </v:shape>
          <o:OLEObject Type="Embed" ProgID="Equation.3" ShapeID="_x0000_i1034" DrawAspect="Content" ObjectID="_1528611642" r:id="rId25"/>
        </w:object>
      </w:r>
      <w:r w:rsidRPr="00037695">
        <w:rPr>
          <w:rFonts w:ascii="Arial" w:hAnsi="Arial" w:cs="Arial"/>
        </w:rPr>
        <w:t xml:space="preserve"> </w:t>
      </w:r>
      <w:r w:rsidR="00217020" w:rsidRPr="00037695">
        <w:rPr>
          <w:rFonts w:ascii="Arial" w:hAnsi="Arial" w:cs="Arial"/>
        </w:rPr>
        <w:t>is undefined.</w:t>
      </w:r>
    </w:p>
    <w:p w14:paraId="3D326B95" w14:textId="77777777" w:rsidR="00A47112" w:rsidRPr="00037695" w:rsidRDefault="00A47112" w:rsidP="00A47112">
      <w:pPr>
        <w:rPr>
          <w:rFonts w:ascii="Arial" w:hAnsi="Arial" w:cs="Arial"/>
        </w:rPr>
      </w:pPr>
    </w:p>
    <w:p w14:paraId="5377E764" w14:textId="77777777" w:rsidR="00E6343C" w:rsidRPr="00037695" w:rsidRDefault="00E6343C" w:rsidP="00E6343C">
      <w:pPr>
        <w:pStyle w:val="NoSpacing"/>
        <w:rPr>
          <w:rFonts w:ascii="Arial" w:hAnsi="Arial" w:cs="Arial"/>
          <w:sz w:val="24"/>
          <w:szCs w:val="24"/>
        </w:rPr>
      </w:pPr>
    </w:p>
    <w:p w14:paraId="39F4CE48" w14:textId="77777777" w:rsidR="00E6343C" w:rsidRPr="00037695" w:rsidRDefault="00E6343C" w:rsidP="00E6343C">
      <w:pPr>
        <w:pStyle w:val="NoSpacing"/>
        <w:rPr>
          <w:rFonts w:ascii="Arial" w:hAnsi="Arial" w:cs="Arial"/>
          <w:sz w:val="24"/>
          <w:szCs w:val="24"/>
        </w:rPr>
      </w:pPr>
    </w:p>
    <w:p w14:paraId="7CA13A3E" w14:textId="77777777" w:rsidR="00217020" w:rsidRPr="00037695" w:rsidRDefault="00217020" w:rsidP="00E6343C">
      <w:pPr>
        <w:rPr>
          <w:rFonts w:ascii="Arial" w:hAnsi="Arial" w:cs="Arial"/>
          <w:b/>
          <w:bCs/>
        </w:rPr>
      </w:pPr>
    </w:p>
    <w:p w14:paraId="504455C2" w14:textId="77777777" w:rsidR="00217020" w:rsidRPr="00037695" w:rsidRDefault="00217020" w:rsidP="00E6343C">
      <w:pPr>
        <w:rPr>
          <w:rFonts w:ascii="Arial" w:hAnsi="Arial" w:cs="Arial"/>
          <w:b/>
          <w:bCs/>
        </w:rPr>
      </w:pPr>
    </w:p>
    <w:p w14:paraId="689AC944" w14:textId="77777777" w:rsidR="00217020" w:rsidRPr="00037695" w:rsidRDefault="00217020" w:rsidP="00E6343C">
      <w:pPr>
        <w:rPr>
          <w:rFonts w:ascii="Arial" w:hAnsi="Arial" w:cs="Arial"/>
          <w:b/>
          <w:bCs/>
        </w:rPr>
      </w:pPr>
    </w:p>
    <w:p w14:paraId="15283516" w14:textId="77777777" w:rsidR="00217020" w:rsidRPr="00037695" w:rsidRDefault="00217020" w:rsidP="00E6343C">
      <w:pPr>
        <w:rPr>
          <w:rFonts w:ascii="Arial" w:hAnsi="Arial" w:cs="Arial"/>
          <w:b/>
          <w:bCs/>
        </w:rPr>
      </w:pPr>
    </w:p>
    <w:p w14:paraId="42893860" w14:textId="77777777" w:rsidR="00217020" w:rsidRPr="00037695" w:rsidRDefault="00217020" w:rsidP="00E6343C">
      <w:pPr>
        <w:rPr>
          <w:rFonts w:ascii="Arial" w:hAnsi="Arial" w:cs="Arial"/>
          <w:b/>
          <w:bCs/>
        </w:rPr>
      </w:pPr>
    </w:p>
    <w:p w14:paraId="25449B3C" w14:textId="77777777" w:rsidR="00217020" w:rsidRPr="00037695" w:rsidRDefault="00217020" w:rsidP="00E6343C">
      <w:pPr>
        <w:rPr>
          <w:rFonts w:ascii="Arial" w:hAnsi="Arial" w:cs="Arial"/>
          <w:b/>
          <w:bCs/>
        </w:rPr>
      </w:pPr>
    </w:p>
    <w:p w14:paraId="540416E6" w14:textId="77777777" w:rsidR="00217020" w:rsidRPr="00037695" w:rsidRDefault="00217020" w:rsidP="00E6343C">
      <w:pPr>
        <w:rPr>
          <w:rFonts w:ascii="Arial" w:hAnsi="Arial" w:cs="Arial"/>
          <w:b/>
          <w:bCs/>
        </w:rPr>
      </w:pPr>
    </w:p>
    <w:p w14:paraId="3BEF680C" w14:textId="77777777" w:rsidR="00217020" w:rsidRPr="00037695" w:rsidRDefault="00217020" w:rsidP="00E6343C">
      <w:pPr>
        <w:rPr>
          <w:rFonts w:ascii="Arial" w:hAnsi="Arial" w:cs="Arial"/>
          <w:b/>
          <w:bCs/>
        </w:rPr>
      </w:pPr>
    </w:p>
    <w:p w14:paraId="6A775CD0" w14:textId="77777777" w:rsidR="00217020" w:rsidRPr="00037695" w:rsidRDefault="00217020" w:rsidP="00E6343C">
      <w:pPr>
        <w:rPr>
          <w:rFonts w:ascii="Arial" w:hAnsi="Arial" w:cs="Arial"/>
          <w:b/>
          <w:bCs/>
        </w:rPr>
      </w:pPr>
    </w:p>
    <w:p w14:paraId="737A8B8E" w14:textId="3B08977E" w:rsidR="00217020" w:rsidRPr="00037695" w:rsidRDefault="00037695" w:rsidP="00217020">
      <w:pPr>
        <w:pStyle w:val="BodyText"/>
        <w:tabs>
          <w:tab w:val="left" w:pos="720"/>
          <w:tab w:val="right" w:pos="10490"/>
        </w:tabs>
        <w:spacing w:after="0" w:line="360" w:lineRule="auto"/>
        <w:ind w:left="425" w:hanging="425"/>
        <w:rPr>
          <w:rFonts w:cs="Arial"/>
          <w:b/>
          <w:bCs/>
          <w:sz w:val="24"/>
        </w:rPr>
      </w:pPr>
      <w:r>
        <w:rPr>
          <w:rFonts w:cs="Arial"/>
          <w:b/>
          <w:bCs/>
          <w:sz w:val="24"/>
        </w:rPr>
        <w:lastRenderedPageBreak/>
        <w:t>Question 6</w:t>
      </w:r>
      <w:r>
        <w:rPr>
          <w:rFonts w:cs="Arial"/>
          <w:b/>
          <w:bCs/>
          <w:sz w:val="24"/>
        </w:rPr>
        <w:tab/>
        <w:t>(4</w:t>
      </w:r>
      <w:r w:rsidR="00217020" w:rsidRPr="00037695">
        <w:rPr>
          <w:rFonts w:cs="Arial"/>
          <w:b/>
          <w:bCs/>
          <w:sz w:val="24"/>
        </w:rPr>
        <w:t xml:space="preserve"> marks)</w:t>
      </w:r>
    </w:p>
    <w:p w14:paraId="4928CE7D" w14:textId="77777777" w:rsidR="008647DD" w:rsidRPr="00037695" w:rsidRDefault="008647DD" w:rsidP="00E6343C">
      <w:pPr>
        <w:rPr>
          <w:rFonts w:ascii="Arial" w:hAnsi="Arial" w:cs="Arial"/>
          <w:b/>
          <w:bCs/>
        </w:rPr>
      </w:pPr>
    </w:p>
    <w:p w14:paraId="78148E18" w14:textId="77777777" w:rsidR="00F1373E" w:rsidRPr="00037695" w:rsidRDefault="008647DD" w:rsidP="00E6343C">
      <w:pPr>
        <w:rPr>
          <w:rFonts w:ascii="Arial" w:hAnsi="Arial" w:cs="Arial"/>
          <w:b/>
          <w:bCs/>
        </w:rPr>
      </w:pPr>
      <w:r w:rsidRPr="00037695">
        <w:rPr>
          <w:rFonts w:ascii="Arial" w:hAnsi="Arial" w:cs="Arial"/>
          <w:b/>
          <w:bCs/>
        </w:rPr>
        <w:t xml:space="preserve">Show that </w:t>
      </w:r>
      <w:r w:rsidR="00037695" w:rsidRPr="00037695">
        <w:rPr>
          <w:rFonts w:ascii="Arial" w:hAnsi="Arial" w:cs="Arial"/>
          <w:b/>
          <w:bCs/>
          <w:position w:val="-18"/>
        </w:rPr>
        <w:object w:dxaOrig="1860" w:dyaOrig="580" w14:anchorId="69DB7BC3">
          <v:shape id="_x0000_i1035" type="#_x0000_t75" style="width:93pt;height:29.25pt" o:ole="">
            <v:imagedata r:id="rId26" o:title=""/>
          </v:shape>
          <o:OLEObject Type="Embed" ProgID="Equation.3" ShapeID="_x0000_i1035" DrawAspect="Content" ObjectID="_1528611643" r:id="rId27"/>
        </w:object>
      </w:r>
      <w:r w:rsidRPr="00037695">
        <w:rPr>
          <w:rFonts w:ascii="Arial" w:hAnsi="Arial" w:cs="Arial"/>
          <w:b/>
          <w:bCs/>
        </w:rPr>
        <w:t xml:space="preserve">= </w:t>
      </w:r>
      <w:r w:rsidR="00037695" w:rsidRPr="00037695">
        <w:rPr>
          <w:rFonts w:ascii="Arial" w:hAnsi="Arial" w:cs="Arial"/>
          <w:b/>
          <w:bCs/>
          <w:position w:val="-24"/>
        </w:rPr>
        <w:object w:dxaOrig="420" w:dyaOrig="660" w14:anchorId="50D1386D">
          <v:shape id="_x0000_i1036" type="#_x0000_t75" style="width:21pt;height:33pt" o:ole="">
            <v:imagedata r:id="rId28" o:title=""/>
          </v:shape>
          <o:OLEObject Type="Embed" ProgID="Equation.3" ShapeID="_x0000_i1036" DrawAspect="Content" ObjectID="_1528611644" r:id="rId29"/>
        </w:object>
      </w:r>
    </w:p>
    <w:p w14:paraId="4A376E25" w14:textId="77777777" w:rsidR="00F1373E" w:rsidRPr="00037695" w:rsidRDefault="00F1373E" w:rsidP="00E6343C">
      <w:pPr>
        <w:rPr>
          <w:rFonts w:ascii="Arial" w:hAnsi="Arial" w:cs="Arial"/>
          <w:b/>
          <w:bCs/>
        </w:rPr>
      </w:pPr>
    </w:p>
    <w:p w14:paraId="4B89549D" w14:textId="77777777" w:rsidR="00F1373E" w:rsidRPr="00037695" w:rsidRDefault="00F1373E" w:rsidP="00E6343C">
      <w:pPr>
        <w:rPr>
          <w:rFonts w:ascii="Arial" w:hAnsi="Arial" w:cs="Arial"/>
          <w:b/>
          <w:bCs/>
        </w:rPr>
      </w:pPr>
    </w:p>
    <w:p w14:paraId="6E7FD656" w14:textId="77777777" w:rsidR="00F1373E" w:rsidRPr="00037695" w:rsidRDefault="00F1373E" w:rsidP="00E6343C">
      <w:pPr>
        <w:rPr>
          <w:rFonts w:ascii="Arial" w:hAnsi="Arial" w:cs="Arial"/>
          <w:b/>
          <w:bCs/>
        </w:rPr>
      </w:pPr>
    </w:p>
    <w:p w14:paraId="394E9023" w14:textId="77777777" w:rsidR="00F1373E" w:rsidRPr="00037695" w:rsidRDefault="00F1373E" w:rsidP="00E6343C">
      <w:pPr>
        <w:rPr>
          <w:rFonts w:ascii="Arial" w:hAnsi="Arial" w:cs="Arial"/>
          <w:b/>
          <w:bCs/>
        </w:rPr>
      </w:pPr>
    </w:p>
    <w:p w14:paraId="15FC61F7" w14:textId="77777777" w:rsidR="00F1373E" w:rsidRPr="00037695" w:rsidRDefault="00F1373E" w:rsidP="00E6343C">
      <w:pPr>
        <w:rPr>
          <w:rFonts w:ascii="Arial" w:hAnsi="Arial" w:cs="Arial"/>
          <w:b/>
          <w:bCs/>
        </w:rPr>
      </w:pPr>
    </w:p>
    <w:p w14:paraId="0E46ECA4" w14:textId="77777777" w:rsidR="00F1373E" w:rsidRPr="00037695" w:rsidRDefault="00F1373E" w:rsidP="00E6343C">
      <w:pPr>
        <w:rPr>
          <w:rFonts w:ascii="Arial" w:hAnsi="Arial" w:cs="Arial"/>
          <w:b/>
          <w:bCs/>
        </w:rPr>
      </w:pPr>
    </w:p>
    <w:p w14:paraId="51F113FD" w14:textId="77777777" w:rsidR="00F1373E" w:rsidRPr="00037695" w:rsidRDefault="00F1373E" w:rsidP="00E6343C">
      <w:pPr>
        <w:rPr>
          <w:rFonts w:ascii="Arial" w:hAnsi="Arial" w:cs="Arial"/>
          <w:b/>
          <w:bCs/>
        </w:rPr>
      </w:pPr>
    </w:p>
    <w:p w14:paraId="2898A488" w14:textId="77777777" w:rsidR="00F1373E" w:rsidRPr="00037695" w:rsidRDefault="00F1373E" w:rsidP="00E6343C">
      <w:pPr>
        <w:rPr>
          <w:rFonts w:ascii="Arial" w:hAnsi="Arial" w:cs="Arial"/>
          <w:b/>
          <w:bCs/>
        </w:rPr>
      </w:pPr>
    </w:p>
    <w:p w14:paraId="02ECC429" w14:textId="77777777" w:rsidR="00F1373E" w:rsidRPr="00037695" w:rsidRDefault="00F1373E" w:rsidP="00E6343C">
      <w:pPr>
        <w:rPr>
          <w:rFonts w:ascii="Arial" w:hAnsi="Arial" w:cs="Arial"/>
          <w:b/>
          <w:bCs/>
        </w:rPr>
      </w:pPr>
    </w:p>
    <w:p w14:paraId="2848F956" w14:textId="77777777" w:rsidR="00690B51" w:rsidRPr="00037695" w:rsidRDefault="00690B51" w:rsidP="00E6343C">
      <w:pPr>
        <w:rPr>
          <w:rFonts w:ascii="Arial" w:hAnsi="Arial" w:cs="Arial"/>
          <w:b/>
          <w:bCs/>
        </w:rPr>
      </w:pPr>
    </w:p>
    <w:p w14:paraId="12922A11" w14:textId="77777777" w:rsidR="00690B51" w:rsidRPr="00037695" w:rsidRDefault="00690B51" w:rsidP="00E6343C">
      <w:pPr>
        <w:rPr>
          <w:rFonts w:ascii="Arial" w:hAnsi="Arial" w:cs="Arial"/>
          <w:b/>
          <w:bCs/>
        </w:rPr>
      </w:pPr>
    </w:p>
    <w:p w14:paraId="257022B1" w14:textId="749297F9" w:rsidR="00217020" w:rsidRPr="00037695" w:rsidRDefault="00217020" w:rsidP="00217020">
      <w:pPr>
        <w:pStyle w:val="BodyText"/>
        <w:tabs>
          <w:tab w:val="left" w:pos="720"/>
          <w:tab w:val="right" w:pos="10490"/>
        </w:tabs>
        <w:spacing w:after="0" w:line="360" w:lineRule="auto"/>
        <w:ind w:left="425" w:hanging="425"/>
        <w:rPr>
          <w:rFonts w:cs="Arial"/>
          <w:b/>
          <w:bCs/>
          <w:sz w:val="24"/>
        </w:rPr>
      </w:pPr>
      <w:r w:rsidRPr="00037695">
        <w:rPr>
          <w:rFonts w:cs="Arial"/>
          <w:b/>
          <w:bCs/>
          <w:sz w:val="24"/>
        </w:rPr>
        <w:t>Question 7</w:t>
      </w:r>
      <w:r w:rsidRPr="00037695">
        <w:rPr>
          <w:rFonts w:cs="Arial"/>
          <w:b/>
          <w:bCs/>
          <w:sz w:val="24"/>
        </w:rPr>
        <w:tab/>
        <w:t>(5 marks)</w:t>
      </w:r>
    </w:p>
    <w:p w14:paraId="438538D3" w14:textId="77777777" w:rsidR="00F1373E" w:rsidRPr="00037695" w:rsidRDefault="00F1373E" w:rsidP="00E6343C">
      <w:pPr>
        <w:rPr>
          <w:rFonts w:ascii="Arial" w:hAnsi="Arial" w:cs="Arial"/>
          <w:b/>
          <w:bCs/>
        </w:rPr>
      </w:pPr>
    </w:p>
    <w:p w14:paraId="68E1CFD1" w14:textId="77777777" w:rsidR="00F1373E" w:rsidRPr="00037695" w:rsidRDefault="00F1373E" w:rsidP="00E6343C">
      <w:pPr>
        <w:rPr>
          <w:rFonts w:ascii="Arial" w:hAnsi="Arial" w:cs="Arial"/>
          <w:bCs/>
        </w:rPr>
      </w:pPr>
      <w:r w:rsidRPr="00037695">
        <w:rPr>
          <w:rFonts w:ascii="Arial" w:hAnsi="Arial" w:cs="Arial"/>
          <w:bCs/>
        </w:rPr>
        <w:t xml:space="preserve">Showing full algebraic reasoning </w:t>
      </w:r>
      <w:proofErr w:type="gramStart"/>
      <w:r w:rsidRPr="00037695">
        <w:rPr>
          <w:rFonts w:ascii="Arial" w:hAnsi="Arial" w:cs="Arial"/>
          <w:bCs/>
        </w:rPr>
        <w:t>determine</w:t>
      </w:r>
      <w:proofErr w:type="gramEnd"/>
      <w:r w:rsidRPr="00037695">
        <w:rPr>
          <w:rFonts w:ascii="Arial" w:hAnsi="Arial" w:cs="Arial"/>
          <w:bCs/>
        </w:rPr>
        <w:t xml:space="preserve"> the following definite integral giving your answer as an exact value.</w:t>
      </w:r>
    </w:p>
    <w:p w14:paraId="09968CCB" w14:textId="77777777" w:rsidR="00F1373E" w:rsidRPr="00037695" w:rsidRDefault="00F1373E" w:rsidP="00E6343C">
      <w:pPr>
        <w:rPr>
          <w:rFonts w:ascii="Arial" w:hAnsi="Arial" w:cs="Arial"/>
          <w:bCs/>
        </w:rPr>
      </w:pPr>
    </w:p>
    <w:p w14:paraId="5223F437" w14:textId="36DD309B" w:rsidR="00420251" w:rsidRPr="00037695" w:rsidRDefault="00F1373E" w:rsidP="00E6343C">
      <w:pPr>
        <w:rPr>
          <w:rFonts w:ascii="Arial" w:hAnsi="Arial" w:cs="Arial"/>
          <w:b/>
          <w:bCs/>
        </w:rPr>
      </w:pPr>
      <w:r w:rsidRPr="00037695">
        <w:rPr>
          <w:rFonts w:ascii="Arial" w:hAnsi="Arial" w:cs="Arial"/>
          <w:bCs/>
          <w:position w:val="-28"/>
        </w:rPr>
        <w:object w:dxaOrig="1780" w:dyaOrig="680" w14:anchorId="6FA3EC3C">
          <v:shape id="_x0000_i1037" type="#_x0000_t75" style="width:89.25pt;height:33.75pt" o:ole="">
            <v:imagedata r:id="rId30" o:title=""/>
          </v:shape>
          <o:OLEObject Type="Embed" ProgID="Equation.3" ShapeID="_x0000_i1037" DrawAspect="Content" ObjectID="_1528611645" r:id="rId31"/>
        </w:object>
      </w:r>
      <w:r w:rsidR="00420251" w:rsidRPr="00037695">
        <w:rPr>
          <w:rFonts w:ascii="Arial" w:hAnsi="Arial" w:cs="Arial"/>
          <w:bCs/>
        </w:rPr>
        <w:tab/>
      </w:r>
      <w:r w:rsidR="00420251" w:rsidRPr="00037695">
        <w:rPr>
          <w:rFonts w:ascii="Arial" w:hAnsi="Arial" w:cs="Arial"/>
          <w:bCs/>
        </w:rPr>
        <w:tab/>
      </w:r>
      <w:r w:rsidR="00420251" w:rsidRPr="00037695">
        <w:rPr>
          <w:rFonts w:ascii="Arial" w:hAnsi="Arial" w:cs="Arial"/>
          <w:b/>
          <w:bCs/>
        </w:rPr>
        <w:tab/>
      </w:r>
      <w:r w:rsidR="00420251" w:rsidRPr="00037695">
        <w:rPr>
          <w:rFonts w:ascii="Arial" w:hAnsi="Arial" w:cs="Arial"/>
          <w:b/>
          <w:bCs/>
        </w:rPr>
        <w:tab/>
      </w:r>
      <w:r w:rsidR="00420251" w:rsidRPr="00037695">
        <w:rPr>
          <w:rFonts w:ascii="Arial" w:hAnsi="Arial" w:cs="Arial"/>
          <w:b/>
          <w:bCs/>
        </w:rPr>
        <w:tab/>
      </w:r>
      <w:r w:rsidR="00420251" w:rsidRPr="00037695">
        <w:rPr>
          <w:rFonts w:ascii="Arial" w:hAnsi="Arial" w:cs="Arial"/>
          <w:b/>
          <w:bCs/>
        </w:rPr>
        <w:tab/>
      </w:r>
      <w:r w:rsidR="00420251" w:rsidRPr="00037695">
        <w:rPr>
          <w:rFonts w:ascii="Arial" w:hAnsi="Arial" w:cs="Arial"/>
          <w:b/>
          <w:bCs/>
        </w:rPr>
        <w:tab/>
      </w:r>
      <w:r w:rsidR="00420251" w:rsidRPr="00037695">
        <w:rPr>
          <w:rFonts w:ascii="Arial" w:hAnsi="Arial" w:cs="Arial"/>
          <w:b/>
          <w:bCs/>
        </w:rPr>
        <w:tab/>
      </w:r>
    </w:p>
    <w:p w14:paraId="277BE606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573447CC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0BB3523A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79662ADF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5F87A8DE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7266303A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55550A45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3A77D3CE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22055E67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430363B8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74155C90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728CEE87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23A7B8BD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746702B3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2EDF7747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4DEFA7FF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7E0CCD3B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4C2A4A57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0D72D9D4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0A1B54EA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55953FA4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59B75DFA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6A9D3322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2BBF8E19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6EBB1A63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1AF048D8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0F274A22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7153AEA6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62D9352C" w14:textId="3C59AC50" w:rsidR="00217020" w:rsidRPr="00037695" w:rsidRDefault="00217020" w:rsidP="00217020">
      <w:pPr>
        <w:pStyle w:val="BodyText"/>
        <w:tabs>
          <w:tab w:val="left" w:pos="720"/>
          <w:tab w:val="right" w:pos="10490"/>
        </w:tabs>
        <w:spacing w:after="0" w:line="360" w:lineRule="auto"/>
        <w:ind w:left="425" w:hanging="425"/>
        <w:rPr>
          <w:rFonts w:cs="Arial"/>
          <w:b/>
          <w:bCs/>
          <w:sz w:val="24"/>
        </w:rPr>
      </w:pPr>
      <w:r w:rsidRPr="00037695">
        <w:rPr>
          <w:rFonts w:cs="Arial"/>
          <w:b/>
          <w:bCs/>
          <w:sz w:val="24"/>
        </w:rPr>
        <w:lastRenderedPageBreak/>
        <w:t>Question 8</w:t>
      </w:r>
      <w:r w:rsidRPr="00037695">
        <w:rPr>
          <w:rFonts w:cs="Arial"/>
          <w:b/>
          <w:bCs/>
          <w:sz w:val="24"/>
        </w:rPr>
        <w:tab/>
        <w:t>(4 marks)</w:t>
      </w:r>
    </w:p>
    <w:p w14:paraId="10AED5D1" w14:textId="6037E1FD" w:rsidR="00E6343C" w:rsidRPr="00037695" w:rsidRDefault="00420251" w:rsidP="00E6343C">
      <w:pPr>
        <w:rPr>
          <w:rFonts w:ascii="Arial" w:hAnsi="Arial" w:cs="Arial"/>
        </w:rPr>
      </w:pPr>
      <w:r w:rsidRPr="00037695">
        <w:rPr>
          <w:rFonts w:ascii="Arial" w:hAnsi="Arial" w:cs="Arial"/>
          <w:bCs/>
        </w:rPr>
        <w:t xml:space="preserve">Use the substitution </w:t>
      </w:r>
      <w:r w:rsidRPr="00037695">
        <w:rPr>
          <w:rFonts w:ascii="Arial" w:hAnsi="Arial" w:cs="Arial"/>
          <w:bCs/>
          <w:i/>
        </w:rPr>
        <w:t xml:space="preserve">u = </w:t>
      </w:r>
      <w:proofErr w:type="spellStart"/>
      <w:r w:rsidRPr="00037695">
        <w:rPr>
          <w:rFonts w:ascii="Arial" w:hAnsi="Arial" w:cs="Arial"/>
          <w:bCs/>
        </w:rPr>
        <w:t>ln</w:t>
      </w:r>
      <w:r w:rsidRPr="00037695">
        <w:rPr>
          <w:rFonts w:ascii="Arial" w:hAnsi="Arial" w:cs="Arial"/>
          <w:bCs/>
          <w:i/>
        </w:rPr>
        <w:t>x</w:t>
      </w:r>
      <w:proofErr w:type="spellEnd"/>
      <w:r w:rsidRPr="00037695">
        <w:rPr>
          <w:rFonts w:ascii="Arial" w:hAnsi="Arial" w:cs="Arial"/>
          <w:bCs/>
          <w:i/>
        </w:rPr>
        <w:t xml:space="preserve"> </w:t>
      </w:r>
      <w:r w:rsidRPr="00037695">
        <w:rPr>
          <w:rFonts w:ascii="Arial" w:hAnsi="Arial" w:cs="Arial"/>
          <w:bCs/>
        </w:rPr>
        <w:t>to determine</w:t>
      </w:r>
      <w:r w:rsidRPr="00037695">
        <w:rPr>
          <w:rFonts w:ascii="Arial" w:hAnsi="Arial" w:cs="Arial"/>
          <w:bCs/>
          <w:i/>
        </w:rPr>
        <w:t xml:space="preserve"> </w:t>
      </w:r>
      <w:r w:rsidRPr="00037695">
        <w:rPr>
          <w:rFonts w:ascii="Arial" w:hAnsi="Arial" w:cs="Arial"/>
          <w:bCs/>
          <w:i/>
          <w:position w:val="-24"/>
        </w:rPr>
        <w:object w:dxaOrig="1840" w:dyaOrig="680" w14:anchorId="46CDF1D4">
          <v:shape id="_x0000_i1038" type="#_x0000_t75" style="width:92.25pt;height:33.75pt" o:ole="">
            <v:imagedata r:id="rId32" o:title=""/>
          </v:shape>
          <o:OLEObject Type="Embed" ProgID="Equation.3" ShapeID="_x0000_i1038" DrawAspect="Content" ObjectID="_1528611646" r:id="rId33"/>
        </w:object>
      </w:r>
      <w:r w:rsidRPr="00037695">
        <w:rPr>
          <w:rFonts w:ascii="Arial" w:hAnsi="Arial" w:cs="Arial"/>
          <w:bCs/>
          <w:i/>
        </w:rPr>
        <w:tab/>
      </w:r>
    </w:p>
    <w:p w14:paraId="525618A8" w14:textId="77777777" w:rsidR="00A47112" w:rsidRPr="00037695" w:rsidRDefault="00A47112" w:rsidP="00A47112">
      <w:pPr>
        <w:rPr>
          <w:rFonts w:ascii="Arial" w:hAnsi="Arial" w:cs="Arial"/>
        </w:rPr>
      </w:pPr>
    </w:p>
    <w:p w14:paraId="1D843C9E" w14:textId="77777777" w:rsidR="00A47112" w:rsidRPr="00037695" w:rsidRDefault="00A47112" w:rsidP="00AD467F">
      <w:pPr>
        <w:rPr>
          <w:rFonts w:ascii="Arial" w:hAnsi="Arial" w:cs="Arial"/>
          <w:b/>
        </w:rPr>
      </w:pPr>
    </w:p>
    <w:p w14:paraId="534FE963" w14:textId="77777777" w:rsidR="0097173D" w:rsidRPr="00037695" w:rsidRDefault="0097173D" w:rsidP="00AD467F">
      <w:pPr>
        <w:rPr>
          <w:rFonts w:ascii="Arial" w:hAnsi="Arial" w:cs="Arial"/>
          <w:b/>
        </w:rPr>
      </w:pPr>
    </w:p>
    <w:p w14:paraId="3BB94A9D" w14:textId="77777777" w:rsidR="0097173D" w:rsidRPr="00037695" w:rsidRDefault="0097173D" w:rsidP="00AD467F">
      <w:pPr>
        <w:rPr>
          <w:rFonts w:ascii="Arial" w:hAnsi="Arial" w:cs="Arial"/>
          <w:b/>
        </w:rPr>
      </w:pPr>
    </w:p>
    <w:p w14:paraId="4E704618" w14:textId="77777777" w:rsidR="0097173D" w:rsidRPr="00037695" w:rsidRDefault="0097173D" w:rsidP="00AD467F">
      <w:pPr>
        <w:rPr>
          <w:rFonts w:ascii="Arial" w:hAnsi="Arial" w:cs="Arial"/>
          <w:b/>
        </w:rPr>
      </w:pPr>
    </w:p>
    <w:p w14:paraId="443DF77C" w14:textId="77777777" w:rsidR="0097173D" w:rsidRPr="00037695" w:rsidRDefault="0097173D" w:rsidP="00AD467F">
      <w:pPr>
        <w:rPr>
          <w:rFonts w:ascii="Arial" w:hAnsi="Arial" w:cs="Arial"/>
          <w:b/>
        </w:rPr>
      </w:pPr>
    </w:p>
    <w:p w14:paraId="184C380D" w14:textId="77777777" w:rsidR="0097173D" w:rsidRPr="00037695" w:rsidRDefault="0097173D" w:rsidP="00AD467F">
      <w:pPr>
        <w:rPr>
          <w:rFonts w:ascii="Arial" w:hAnsi="Arial" w:cs="Arial"/>
          <w:b/>
        </w:rPr>
      </w:pPr>
    </w:p>
    <w:p w14:paraId="3F0F02B2" w14:textId="77777777" w:rsidR="0097173D" w:rsidRPr="00037695" w:rsidRDefault="0097173D" w:rsidP="00AD467F">
      <w:pPr>
        <w:rPr>
          <w:rFonts w:ascii="Arial" w:hAnsi="Arial" w:cs="Arial"/>
          <w:b/>
        </w:rPr>
      </w:pPr>
    </w:p>
    <w:p w14:paraId="3DE73471" w14:textId="77777777" w:rsidR="0097173D" w:rsidRPr="00037695" w:rsidRDefault="0097173D" w:rsidP="00AD467F">
      <w:pPr>
        <w:rPr>
          <w:rFonts w:ascii="Arial" w:hAnsi="Arial" w:cs="Arial"/>
          <w:b/>
        </w:rPr>
      </w:pPr>
    </w:p>
    <w:p w14:paraId="69D39B5B" w14:textId="77777777" w:rsidR="0097173D" w:rsidRPr="00037695" w:rsidRDefault="0097173D" w:rsidP="00AD467F">
      <w:pPr>
        <w:rPr>
          <w:rFonts w:ascii="Arial" w:hAnsi="Arial" w:cs="Arial"/>
          <w:b/>
        </w:rPr>
      </w:pPr>
    </w:p>
    <w:p w14:paraId="75FBD6C2" w14:textId="77777777" w:rsidR="0097173D" w:rsidRPr="00037695" w:rsidRDefault="0097173D" w:rsidP="00AD467F">
      <w:pPr>
        <w:rPr>
          <w:rFonts w:ascii="Arial" w:hAnsi="Arial" w:cs="Arial"/>
          <w:b/>
        </w:rPr>
      </w:pPr>
    </w:p>
    <w:p w14:paraId="596AD579" w14:textId="77777777" w:rsidR="0097173D" w:rsidRPr="00037695" w:rsidRDefault="0097173D" w:rsidP="00AD467F">
      <w:pPr>
        <w:rPr>
          <w:rFonts w:ascii="Arial" w:hAnsi="Arial" w:cs="Arial"/>
          <w:b/>
        </w:rPr>
      </w:pPr>
    </w:p>
    <w:p w14:paraId="728C6CAE" w14:textId="77777777" w:rsidR="0097173D" w:rsidRPr="00037695" w:rsidRDefault="0097173D" w:rsidP="00AD467F">
      <w:pPr>
        <w:rPr>
          <w:rFonts w:ascii="Arial" w:hAnsi="Arial" w:cs="Arial"/>
          <w:b/>
        </w:rPr>
      </w:pPr>
    </w:p>
    <w:p w14:paraId="1032345E" w14:textId="77777777" w:rsidR="0097173D" w:rsidRPr="00037695" w:rsidRDefault="0097173D" w:rsidP="00AD467F">
      <w:pPr>
        <w:rPr>
          <w:rFonts w:ascii="Arial" w:hAnsi="Arial" w:cs="Arial"/>
          <w:b/>
        </w:rPr>
      </w:pPr>
    </w:p>
    <w:p w14:paraId="710FB5DD" w14:textId="77777777" w:rsidR="0097173D" w:rsidRPr="00037695" w:rsidRDefault="0097173D" w:rsidP="00AD467F">
      <w:pPr>
        <w:rPr>
          <w:rFonts w:ascii="Arial" w:hAnsi="Arial" w:cs="Arial"/>
          <w:b/>
        </w:rPr>
      </w:pPr>
    </w:p>
    <w:p w14:paraId="02C0D693" w14:textId="77777777" w:rsidR="0097173D" w:rsidRPr="00037695" w:rsidRDefault="0097173D" w:rsidP="00AD467F">
      <w:pPr>
        <w:rPr>
          <w:rFonts w:ascii="Arial" w:hAnsi="Arial" w:cs="Arial"/>
          <w:b/>
        </w:rPr>
      </w:pPr>
    </w:p>
    <w:p w14:paraId="3AF47F79" w14:textId="77777777" w:rsidR="0097173D" w:rsidRPr="00037695" w:rsidRDefault="0097173D" w:rsidP="00AD467F">
      <w:pPr>
        <w:rPr>
          <w:rFonts w:ascii="Arial" w:hAnsi="Arial" w:cs="Arial"/>
          <w:b/>
        </w:rPr>
      </w:pPr>
    </w:p>
    <w:p w14:paraId="50CB1608" w14:textId="77777777" w:rsidR="0097173D" w:rsidRPr="00037695" w:rsidRDefault="0097173D" w:rsidP="00AD467F">
      <w:pPr>
        <w:rPr>
          <w:rFonts w:ascii="Arial" w:hAnsi="Arial" w:cs="Arial"/>
          <w:b/>
        </w:rPr>
      </w:pPr>
    </w:p>
    <w:p w14:paraId="33AE1EB9" w14:textId="552D11E2" w:rsidR="00217020" w:rsidRPr="00037695" w:rsidRDefault="00217020" w:rsidP="00217020">
      <w:pPr>
        <w:pStyle w:val="BodyText"/>
        <w:tabs>
          <w:tab w:val="left" w:pos="720"/>
          <w:tab w:val="right" w:pos="10490"/>
        </w:tabs>
        <w:spacing w:after="0" w:line="360" w:lineRule="auto"/>
        <w:ind w:left="425" w:hanging="425"/>
        <w:rPr>
          <w:rFonts w:cs="Arial"/>
          <w:b/>
          <w:bCs/>
          <w:sz w:val="24"/>
        </w:rPr>
      </w:pPr>
      <w:r w:rsidRPr="00037695">
        <w:rPr>
          <w:rFonts w:cs="Arial"/>
          <w:b/>
          <w:bCs/>
          <w:sz w:val="24"/>
        </w:rPr>
        <w:t>Question 9</w:t>
      </w:r>
      <w:r w:rsidRPr="00037695">
        <w:rPr>
          <w:rFonts w:cs="Arial"/>
          <w:b/>
          <w:bCs/>
          <w:sz w:val="24"/>
        </w:rPr>
        <w:tab/>
        <w:t>(6 marks)</w:t>
      </w:r>
    </w:p>
    <w:p w14:paraId="6AD2FA17" w14:textId="77777777" w:rsidR="0097173D" w:rsidRPr="00037695" w:rsidRDefault="0097173D" w:rsidP="0097173D">
      <w:pPr>
        <w:rPr>
          <w:rFonts w:ascii="Arial" w:hAnsi="Arial" w:cs="Arial"/>
        </w:rPr>
      </w:pPr>
      <w:r w:rsidRPr="00037695">
        <w:rPr>
          <w:rFonts w:ascii="Arial" w:hAnsi="Arial" w:cs="Arial"/>
        </w:rPr>
        <w:t xml:space="preserve">The curve </w:t>
      </w:r>
      <w:r w:rsidRPr="00037695">
        <w:rPr>
          <w:rFonts w:ascii="Arial" w:hAnsi="Arial" w:cs="Arial"/>
          <w:position w:val="-10"/>
        </w:rPr>
        <w:object w:dxaOrig="960" w:dyaOrig="380" w14:anchorId="4E846A22">
          <v:shape id="_x0000_i1039" type="#_x0000_t75" style="width:48pt;height:18.75pt" o:ole="">
            <v:imagedata r:id="rId34" o:title=""/>
          </v:shape>
          <o:OLEObject Type="Embed" ProgID="Equation.3" ShapeID="_x0000_i1039" DrawAspect="Content" ObjectID="_1528611647" r:id="rId35"/>
        </w:object>
      </w:r>
      <w:r w:rsidRPr="00037695">
        <w:rPr>
          <w:rFonts w:ascii="Arial" w:hAnsi="Arial" w:cs="Arial"/>
        </w:rPr>
        <w:t xml:space="preserve">  is rotated one revolution about the y – axis in order to make a cone.</w:t>
      </w:r>
    </w:p>
    <w:p w14:paraId="3AD13460" w14:textId="77777777" w:rsidR="0097173D" w:rsidRPr="00037695" w:rsidRDefault="0097173D" w:rsidP="0097173D">
      <w:pPr>
        <w:rPr>
          <w:rFonts w:ascii="Arial" w:hAnsi="Arial" w:cs="Arial"/>
        </w:rPr>
      </w:pPr>
      <w:r w:rsidRPr="00037695">
        <w:rPr>
          <w:rFonts w:ascii="Arial" w:hAnsi="Arial" w:cs="Arial"/>
        </w:rPr>
        <w:t>Determine the volume of the cone from y = 0 to y = 3 and show that we can get the same result by using the volume of a cone formula</w:t>
      </w:r>
      <w:r w:rsidRPr="00037695">
        <w:rPr>
          <w:rFonts w:ascii="Arial" w:hAnsi="Arial" w:cs="Arial"/>
        </w:rPr>
        <w:tab/>
      </w:r>
      <w:r w:rsidRPr="00037695">
        <w:rPr>
          <w:rFonts w:ascii="Arial" w:hAnsi="Arial" w:cs="Arial"/>
        </w:rPr>
        <w:tab/>
      </w:r>
    </w:p>
    <w:p w14:paraId="06D30FA2" w14:textId="73260BC0" w:rsidR="0097173D" w:rsidRPr="00037695" w:rsidRDefault="0097173D" w:rsidP="0097173D">
      <w:pPr>
        <w:ind w:left="2880" w:firstLine="720"/>
        <w:rPr>
          <w:rFonts w:ascii="Arial" w:hAnsi="Arial" w:cs="Arial"/>
        </w:rPr>
      </w:pPr>
      <w:r w:rsidRPr="00037695">
        <w:rPr>
          <w:rFonts w:ascii="Arial" w:hAnsi="Arial" w:cs="Arial"/>
          <w:noProof/>
          <w:lang w:eastAsia="en-AU"/>
        </w:rPr>
        <w:drawing>
          <wp:inline distT="0" distB="0" distL="0" distR="0" wp14:anchorId="48E88A4B" wp14:editId="57FBD4F8">
            <wp:extent cx="819150" cy="445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90FEB" w14:textId="77777777" w:rsidR="0097173D" w:rsidRPr="00037695" w:rsidRDefault="0097173D" w:rsidP="00AD467F">
      <w:pPr>
        <w:rPr>
          <w:rFonts w:ascii="Arial" w:hAnsi="Arial" w:cs="Arial"/>
          <w:b/>
        </w:rPr>
      </w:pPr>
    </w:p>
    <w:p w14:paraId="3BA9D544" w14:textId="14345CDA" w:rsidR="000F4AA2" w:rsidRPr="00037695" w:rsidRDefault="000F4AA2" w:rsidP="000F4AA2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rPr>
          <w:rFonts w:ascii="Arial" w:hAnsi="Arial" w:cs="Arial"/>
          <w:szCs w:val="24"/>
        </w:rPr>
      </w:pPr>
    </w:p>
    <w:p w14:paraId="0C648F24" w14:textId="77777777" w:rsidR="00690B51" w:rsidRPr="00037695" w:rsidRDefault="00690B51" w:rsidP="000F4AA2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rPr>
          <w:rFonts w:ascii="Arial" w:hAnsi="Arial" w:cs="Arial"/>
          <w:szCs w:val="24"/>
        </w:rPr>
      </w:pPr>
    </w:p>
    <w:p w14:paraId="08D41E11" w14:textId="77777777" w:rsidR="00690B51" w:rsidRPr="00037695" w:rsidRDefault="00690B51" w:rsidP="000F4AA2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rPr>
          <w:rFonts w:ascii="Arial" w:hAnsi="Arial" w:cs="Arial"/>
          <w:szCs w:val="24"/>
        </w:rPr>
      </w:pPr>
    </w:p>
    <w:p w14:paraId="4C921850" w14:textId="77777777" w:rsidR="00690B51" w:rsidRPr="00037695" w:rsidRDefault="00690B51" w:rsidP="000F4AA2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rPr>
          <w:rFonts w:ascii="Arial" w:hAnsi="Arial" w:cs="Arial"/>
          <w:szCs w:val="24"/>
        </w:rPr>
      </w:pPr>
    </w:p>
    <w:p w14:paraId="1BBBA05D" w14:textId="77777777" w:rsidR="00690B51" w:rsidRPr="00037695" w:rsidRDefault="00690B51" w:rsidP="000F4AA2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rPr>
          <w:rFonts w:ascii="Arial" w:hAnsi="Arial" w:cs="Arial"/>
          <w:szCs w:val="24"/>
        </w:rPr>
      </w:pPr>
    </w:p>
    <w:p w14:paraId="0803C776" w14:textId="77777777" w:rsidR="00690B51" w:rsidRPr="00037695" w:rsidRDefault="00690B51" w:rsidP="000F4AA2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rPr>
          <w:rFonts w:ascii="Arial" w:hAnsi="Arial" w:cs="Arial"/>
          <w:szCs w:val="24"/>
        </w:rPr>
      </w:pPr>
    </w:p>
    <w:p w14:paraId="1407ABC6" w14:textId="77777777" w:rsidR="00690B51" w:rsidRPr="00037695" w:rsidRDefault="00690B51" w:rsidP="000F4AA2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rPr>
          <w:rFonts w:ascii="Arial" w:hAnsi="Arial" w:cs="Arial"/>
          <w:szCs w:val="24"/>
        </w:rPr>
      </w:pPr>
    </w:p>
    <w:p w14:paraId="05557D5C" w14:textId="77777777" w:rsidR="00690B51" w:rsidRPr="00037695" w:rsidRDefault="00690B51" w:rsidP="000F4AA2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rPr>
          <w:rFonts w:ascii="Arial" w:hAnsi="Arial" w:cs="Arial"/>
          <w:szCs w:val="24"/>
        </w:rPr>
      </w:pPr>
    </w:p>
    <w:p w14:paraId="3BB6EF44" w14:textId="77777777" w:rsidR="00690B51" w:rsidRPr="00037695" w:rsidRDefault="00690B51" w:rsidP="000F4AA2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rPr>
          <w:rFonts w:ascii="Arial" w:hAnsi="Arial" w:cs="Arial"/>
          <w:szCs w:val="24"/>
        </w:rPr>
      </w:pPr>
    </w:p>
    <w:p w14:paraId="7405CA0F" w14:textId="77777777" w:rsidR="00690B51" w:rsidRPr="00037695" w:rsidRDefault="00690B51" w:rsidP="000F4AA2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rPr>
          <w:rFonts w:ascii="Arial" w:hAnsi="Arial" w:cs="Arial"/>
          <w:szCs w:val="24"/>
        </w:rPr>
      </w:pPr>
    </w:p>
    <w:p w14:paraId="1D2590CC" w14:textId="77777777" w:rsidR="00690B51" w:rsidRPr="00037695" w:rsidRDefault="00690B51" w:rsidP="000F4AA2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rPr>
          <w:rFonts w:ascii="Arial" w:hAnsi="Arial" w:cs="Arial"/>
          <w:szCs w:val="24"/>
        </w:rPr>
      </w:pPr>
    </w:p>
    <w:p w14:paraId="45309270" w14:textId="77777777" w:rsidR="00690B51" w:rsidRPr="00037695" w:rsidRDefault="00690B51" w:rsidP="000F4AA2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rPr>
          <w:rFonts w:ascii="Arial" w:hAnsi="Arial" w:cs="Arial"/>
          <w:szCs w:val="24"/>
        </w:rPr>
      </w:pPr>
    </w:p>
    <w:p w14:paraId="736EB298" w14:textId="77777777" w:rsidR="00690B51" w:rsidRPr="00037695" w:rsidRDefault="00690B51" w:rsidP="000F4AA2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rPr>
          <w:rFonts w:ascii="Arial" w:hAnsi="Arial" w:cs="Arial"/>
          <w:szCs w:val="24"/>
        </w:rPr>
      </w:pPr>
    </w:p>
    <w:p w14:paraId="78C65E3C" w14:textId="77777777" w:rsidR="00690B51" w:rsidRPr="00037695" w:rsidRDefault="00690B51" w:rsidP="000F4AA2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rPr>
          <w:rFonts w:ascii="Arial" w:hAnsi="Arial" w:cs="Arial"/>
          <w:szCs w:val="24"/>
        </w:rPr>
      </w:pPr>
    </w:p>
    <w:p w14:paraId="6D1A2F16" w14:textId="77777777" w:rsidR="00690B51" w:rsidRPr="00037695" w:rsidRDefault="00690B51" w:rsidP="000F4AA2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rPr>
          <w:rFonts w:ascii="Arial" w:hAnsi="Arial" w:cs="Arial"/>
          <w:szCs w:val="24"/>
        </w:rPr>
      </w:pPr>
    </w:p>
    <w:p w14:paraId="208D529C" w14:textId="77777777" w:rsidR="00690B51" w:rsidRPr="00037695" w:rsidRDefault="00690B51" w:rsidP="000F4AA2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rPr>
          <w:rFonts w:ascii="Arial" w:hAnsi="Arial" w:cs="Arial"/>
          <w:szCs w:val="24"/>
        </w:rPr>
      </w:pPr>
    </w:p>
    <w:p w14:paraId="68A6E8A3" w14:textId="77777777" w:rsidR="00690B51" w:rsidRPr="00037695" w:rsidRDefault="00690B51" w:rsidP="000F4AA2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rPr>
          <w:rFonts w:ascii="Arial" w:hAnsi="Arial" w:cs="Arial"/>
          <w:szCs w:val="24"/>
        </w:rPr>
      </w:pPr>
    </w:p>
    <w:p w14:paraId="6637975E" w14:textId="77777777" w:rsidR="00690B51" w:rsidRPr="00037695" w:rsidRDefault="00690B51" w:rsidP="000F4AA2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rPr>
          <w:rFonts w:ascii="Arial" w:hAnsi="Arial" w:cs="Arial"/>
          <w:szCs w:val="24"/>
        </w:rPr>
      </w:pPr>
    </w:p>
    <w:p w14:paraId="7DB6EF66" w14:textId="77777777" w:rsidR="00690B51" w:rsidRPr="00037695" w:rsidRDefault="00690B51" w:rsidP="000F4AA2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rPr>
          <w:rFonts w:ascii="Arial" w:hAnsi="Arial" w:cs="Arial"/>
          <w:szCs w:val="24"/>
        </w:rPr>
      </w:pPr>
    </w:p>
    <w:p w14:paraId="6E0B1EBA" w14:textId="77777777" w:rsidR="00690B51" w:rsidRPr="00037695" w:rsidRDefault="00690B51" w:rsidP="000F4AA2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rPr>
          <w:rFonts w:ascii="Arial" w:hAnsi="Arial" w:cs="Arial"/>
          <w:szCs w:val="24"/>
        </w:rPr>
      </w:pPr>
    </w:p>
    <w:p w14:paraId="3BA6BD62" w14:textId="4B893ED9" w:rsidR="00690B51" w:rsidRPr="00037695" w:rsidRDefault="00733A89" w:rsidP="00733A89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jc w:val="center"/>
        <w:rPr>
          <w:rFonts w:ascii="Arial" w:hAnsi="Arial" w:cs="Arial"/>
          <w:szCs w:val="24"/>
        </w:rPr>
      </w:pPr>
      <w:r w:rsidRPr="00037695">
        <w:rPr>
          <w:rFonts w:ascii="Arial" w:hAnsi="Arial" w:cs="Arial"/>
          <w:szCs w:val="24"/>
        </w:rPr>
        <w:t>END OF SECTION</w:t>
      </w:r>
    </w:p>
    <w:p w14:paraId="6DC8F232" w14:textId="10AFB73E" w:rsidR="0046045D" w:rsidRPr="00037695" w:rsidRDefault="00CC4581" w:rsidP="0046045D">
      <w:pPr>
        <w:jc w:val="right"/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lastRenderedPageBreak/>
        <w:t>Test 4</w:t>
      </w:r>
      <w:r w:rsidR="0046045D" w:rsidRPr="00037695">
        <w:rPr>
          <w:rFonts w:ascii="Arial" w:hAnsi="Arial" w:cs="Arial"/>
          <w:b/>
        </w:rPr>
        <w:t xml:space="preserve"> 2016</w:t>
      </w:r>
    </w:p>
    <w:p w14:paraId="51006C1D" w14:textId="77777777" w:rsidR="0046045D" w:rsidRPr="00037695" w:rsidRDefault="0046045D" w:rsidP="0046045D">
      <w:pPr>
        <w:jc w:val="right"/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>Calculator Section</w:t>
      </w:r>
    </w:p>
    <w:p w14:paraId="1840696F" w14:textId="77777777" w:rsidR="0046045D" w:rsidRPr="00037695" w:rsidRDefault="0046045D" w:rsidP="0046045D">
      <w:pPr>
        <w:pBdr>
          <w:bottom w:val="single" w:sz="12" w:space="1" w:color="auto"/>
        </w:pBdr>
        <w:jc w:val="right"/>
        <w:rPr>
          <w:rFonts w:ascii="Arial" w:hAnsi="Arial" w:cs="Arial"/>
          <w:b/>
        </w:rPr>
      </w:pPr>
    </w:p>
    <w:p w14:paraId="7A197314" w14:textId="77777777" w:rsidR="0046045D" w:rsidRPr="00037695" w:rsidRDefault="0046045D" w:rsidP="0046045D">
      <w:pPr>
        <w:jc w:val="center"/>
        <w:rPr>
          <w:rFonts w:ascii="Arial" w:hAnsi="Arial" w:cs="Arial"/>
        </w:rPr>
      </w:pPr>
    </w:p>
    <w:p w14:paraId="3D60C977" w14:textId="40C113FB" w:rsidR="0046045D" w:rsidRPr="00037695" w:rsidRDefault="0046045D" w:rsidP="0046045D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>Name: _______________________</w:t>
      </w:r>
      <w:r w:rsidRPr="00037695">
        <w:rPr>
          <w:rFonts w:ascii="Arial" w:hAnsi="Arial" w:cs="Arial"/>
          <w:b/>
        </w:rPr>
        <w:tab/>
        <w:t xml:space="preserve">        </w:t>
      </w:r>
      <w:r w:rsidRPr="00037695">
        <w:rPr>
          <w:rFonts w:ascii="Arial" w:hAnsi="Arial" w:cs="Arial"/>
          <w:b/>
        </w:rPr>
        <w:tab/>
        <w:t xml:space="preserve">            </w:t>
      </w:r>
      <w:r w:rsidR="00C13EB9" w:rsidRPr="00037695">
        <w:rPr>
          <w:rFonts w:ascii="Arial" w:hAnsi="Arial" w:cs="Arial"/>
          <w:b/>
        </w:rPr>
        <w:t>Score: _____ / 13</w:t>
      </w:r>
    </w:p>
    <w:p w14:paraId="451DB62B" w14:textId="77777777" w:rsidR="0046045D" w:rsidRPr="00037695" w:rsidRDefault="0046045D" w:rsidP="0046045D">
      <w:pPr>
        <w:rPr>
          <w:rFonts w:ascii="Arial" w:hAnsi="Arial" w:cs="Arial"/>
          <w:b/>
        </w:rPr>
      </w:pPr>
    </w:p>
    <w:p w14:paraId="1FE26498" w14:textId="494AE504" w:rsidR="0046045D" w:rsidRPr="00037695" w:rsidRDefault="0046045D" w:rsidP="0046045D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 xml:space="preserve">Section 2 is worth </w:t>
      </w:r>
      <w:r w:rsidR="00FE6865" w:rsidRPr="00037695">
        <w:rPr>
          <w:rFonts w:ascii="Arial" w:hAnsi="Arial" w:cs="Arial"/>
          <w:b/>
        </w:rPr>
        <w:t>25</w:t>
      </w:r>
      <w:r w:rsidRPr="00037695">
        <w:rPr>
          <w:rFonts w:ascii="Arial" w:hAnsi="Arial" w:cs="Arial"/>
          <w:b/>
        </w:rPr>
        <w:t>% of your final test mark.</w:t>
      </w:r>
    </w:p>
    <w:p w14:paraId="4B39CDF2" w14:textId="77777777" w:rsidR="0046045D" w:rsidRPr="00037695" w:rsidRDefault="0046045D" w:rsidP="0046045D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>Calculators allowed and 1 page of A4 notes, writing on both sides.</w:t>
      </w:r>
    </w:p>
    <w:p w14:paraId="039E95A2" w14:textId="77777777" w:rsidR="0046045D" w:rsidRPr="00037695" w:rsidRDefault="0046045D" w:rsidP="0046045D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 xml:space="preserve">Access to approved Sample Mathematics Specialist formulae sheet </w:t>
      </w:r>
    </w:p>
    <w:p w14:paraId="75DF1DB9" w14:textId="410C16F7" w:rsidR="0046045D" w:rsidRPr="00037695" w:rsidRDefault="0046045D" w:rsidP="0046045D">
      <w:pPr>
        <w:rPr>
          <w:rFonts w:ascii="Arial" w:hAnsi="Arial" w:cs="Arial"/>
          <w:b/>
        </w:rPr>
      </w:pPr>
      <w:proofErr w:type="gramStart"/>
      <w:r w:rsidRPr="00037695">
        <w:rPr>
          <w:rFonts w:ascii="Arial" w:hAnsi="Arial" w:cs="Arial"/>
          <w:b/>
        </w:rPr>
        <w:t>is</w:t>
      </w:r>
      <w:proofErr w:type="gramEnd"/>
      <w:r w:rsidRPr="00037695">
        <w:rPr>
          <w:rFonts w:ascii="Arial" w:hAnsi="Arial" w:cs="Arial"/>
          <w:b/>
        </w:rPr>
        <w:t xml:space="preserve"> permitted.                    </w:t>
      </w:r>
      <w:r w:rsidR="00FE6865" w:rsidRPr="00037695">
        <w:rPr>
          <w:rFonts w:ascii="Arial" w:hAnsi="Arial" w:cs="Arial"/>
          <w:b/>
        </w:rPr>
        <w:t xml:space="preserve">             </w:t>
      </w:r>
      <w:r w:rsidR="00FE6865" w:rsidRPr="00037695">
        <w:rPr>
          <w:rFonts w:ascii="Arial" w:hAnsi="Arial" w:cs="Arial"/>
          <w:b/>
        </w:rPr>
        <w:tab/>
      </w:r>
      <w:r w:rsidR="00FE6865" w:rsidRPr="00037695">
        <w:rPr>
          <w:rFonts w:ascii="Arial" w:hAnsi="Arial" w:cs="Arial"/>
          <w:b/>
        </w:rPr>
        <w:tab/>
      </w:r>
      <w:r w:rsidR="00FE6865" w:rsidRPr="00037695">
        <w:rPr>
          <w:rFonts w:ascii="Arial" w:hAnsi="Arial" w:cs="Arial"/>
          <w:b/>
        </w:rPr>
        <w:tab/>
        <w:t xml:space="preserve"> Time limit = 15</w:t>
      </w:r>
      <w:r w:rsidRPr="00037695">
        <w:rPr>
          <w:rFonts w:ascii="Arial" w:hAnsi="Arial" w:cs="Arial"/>
          <w:b/>
        </w:rPr>
        <w:t xml:space="preserve"> minutes.</w:t>
      </w:r>
    </w:p>
    <w:p w14:paraId="0F429503" w14:textId="77777777" w:rsidR="00EA0842" w:rsidRPr="00037695" w:rsidRDefault="00EA0842" w:rsidP="003A7202">
      <w:pPr>
        <w:rPr>
          <w:rFonts w:ascii="Arial" w:hAnsi="Arial" w:cs="Arial"/>
        </w:rPr>
      </w:pPr>
    </w:p>
    <w:p w14:paraId="69064C7E" w14:textId="77777777" w:rsidR="00182206" w:rsidRPr="00037695" w:rsidRDefault="00182206" w:rsidP="00B27386">
      <w:pPr>
        <w:rPr>
          <w:rFonts w:ascii="Arial" w:hAnsi="Arial" w:cs="Arial"/>
          <w:lang w:val="en-US"/>
        </w:rPr>
      </w:pPr>
    </w:p>
    <w:p w14:paraId="3D13F87F" w14:textId="7ED14FF5" w:rsidR="00217020" w:rsidRPr="00037695" w:rsidRDefault="00217020" w:rsidP="00217020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/>
          <w:bCs/>
          <w:sz w:val="24"/>
        </w:rPr>
      </w:pPr>
      <w:r w:rsidRPr="00037695">
        <w:rPr>
          <w:rFonts w:cs="Arial"/>
          <w:b/>
          <w:bCs/>
          <w:sz w:val="24"/>
        </w:rPr>
        <w:t>Question 10</w:t>
      </w:r>
      <w:r w:rsidRPr="00037695">
        <w:rPr>
          <w:rFonts w:cs="Arial"/>
          <w:b/>
          <w:bCs/>
          <w:sz w:val="24"/>
        </w:rPr>
        <w:tab/>
        <w:t>(3</w:t>
      </w:r>
      <w:proofErr w:type="gramStart"/>
      <w:r w:rsidRPr="00037695">
        <w:rPr>
          <w:rFonts w:cs="Arial"/>
          <w:b/>
          <w:bCs/>
          <w:sz w:val="24"/>
        </w:rPr>
        <w:t>,2</w:t>
      </w:r>
      <w:proofErr w:type="gramEnd"/>
      <w:r w:rsidRPr="00037695">
        <w:rPr>
          <w:rFonts w:cs="Arial"/>
          <w:b/>
          <w:bCs/>
          <w:sz w:val="24"/>
        </w:rPr>
        <w:t xml:space="preserve"> marks)</w:t>
      </w:r>
    </w:p>
    <w:p w14:paraId="651C6F42" w14:textId="77777777" w:rsidR="00C93285" w:rsidRPr="00037695" w:rsidRDefault="00C93285" w:rsidP="00B27386">
      <w:pPr>
        <w:rPr>
          <w:rFonts w:ascii="Arial" w:hAnsi="Arial" w:cs="Arial"/>
        </w:rPr>
      </w:pPr>
    </w:p>
    <w:p w14:paraId="4A23ADCB" w14:textId="346E65EE" w:rsidR="00B164D9" w:rsidRPr="00037695" w:rsidRDefault="00B164D9" w:rsidP="00217020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</w:rPr>
      </w:pPr>
      <w:r w:rsidRPr="00037695">
        <w:rPr>
          <w:rFonts w:ascii="Arial" w:hAnsi="Arial" w:cs="Arial"/>
        </w:rPr>
        <w:t xml:space="preserve">Given </w:t>
      </w:r>
      <w:r w:rsidRPr="00037695">
        <w:rPr>
          <w:rFonts w:ascii="Arial" w:hAnsi="Arial" w:cs="Arial"/>
        </w:rPr>
        <w:tab/>
      </w:r>
      <w:r w:rsidRPr="00037695">
        <w:rPr>
          <w:rFonts w:ascii="Arial" w:hAnsi="Arial" w:cs="Arial"/>
          <w:position w:val="-32"/>
        </w:rPr>
        <w:object w:dxaOrig="2079" w:dyaOrig="700" w14:anchorId="27DAD2DB">
          <v:shape id="_x0000_i1040" type="#_x0000_t75" style="width:104.25pt;height:35.25pt" o:ole="">
            <v:imagedata r:id="rId37" o:title=""/>
          </v:shape>
          <o:OLEObject Type="Embed" ProgID="Equation.3" ShapeID="_x0000_i1040" DrawAspect="Content" ObjectID="_1528611648" r:id="rId38"/>
        </w:object>
      </w:r>
      <w:r w:rsidRPr="00037695">
        <w:rPr>
          <w:rFonts w:ascii="Arial" w:hAnsi="Arial" w:cs="Arial"/>
        </w:rPr>
        <w:tab/>
        <w:t xml:space="preserve">and </w:t>
      </w:r>
      <w:r w:rsidRPr="00037695">
        <w:rPr>
          <w:rFonts w:ascii="Arial" w:hAnsi="Arial" w:cs="Arial"/>
          <w:position w:val="-10"/>
        </w:rPr>
        <w:object w:dxaOrig="1240" w:dyaOrig="320" w14:anchorId="10D7EE82">
          <v:shape id="_x0000_i1041" type="#_x0000_t75" style="width:62.25pt;height:15.75pt" o:ole="">
            <v:imagedata r:id="rId39" o:title=""/>
          </v:shape>
          <o:OLEObject Type="Embed" ProgID="Equation.3" ShapeID="_x0000_i1041" DrawAspect="Content" ObjectID="_1528611649" r:id="rId40"/>
        </w:object>
      </w:r>
      <w:r w:rsidRPr="00037695">
        <w:rPr>
          <w:rFonts w:ascii="Arial" w:hAnsi="Arial" w:cs="Arial"/>
        </w:rPr>
        <w:t xml:space="preserve">, determine the area enclosed above by </w:t>
      </w:r>
    </w:p>
    <w:p w14:paraId="55CF30F1" w14:textId="4E90CAEC" w:rsidR="00B164D9" w:rsidRPr="00037695" w:rsidRDefault="00217020" w:rsidP="00B164D9">
      <w:pPr>
        <w:rPr>
          <w:rFonts w:ascii="Arial" w:hAnsi="Arial" w:cs="Arial"/>
        </w:rPr>
      </w:pPr>
      <w:r w:rsidRPr="00037695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8480" behindDoc="1" locked="0" layoutInCell="1" allowOverlap="1" wp14:anchorId="026F3357" wp14:editId="23C5A736">
            <wp:simplePos x="0" y="0"/>
            <wp:positionH relativeFrom="column">
              <wp:posOffset>4567555</wp:posOffset>
            </wp:positionH>
            <wp:positionV relativeFrom="paragraph">
              <wp:posOffset>64770</wp:posOffset>
            </wp:positionV>
            <wp:extent cx="1542415" cy="668020"/>
            <wp:effectExtent l="0" t="0" r="635" b="0"/>
            <wp:wrapTight wrapText="bothSides">
              <wp:wrapPolygon edited="0">
                <wp:start x="0" y="0"/>
                <wp:lineTo x="0" y="20943"/>
                <wp:lineTo x="21342" y="20943"/>
                <wp:lineTo x="2134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64D9" w:rsidRPr="00037695">
        <w:rPr>
          <w:rFonts w:ascii="Arial" w:hAnsi="Arial" w:cs="Arial"/>
          <w:position w:val="-10"/>
        </w:rPr>
        <w:object w:dxaOrig="540" w:dyaOrig="320" w14:anchorId="46E5A7A0">
          <v:shape id="_x0000_i1042" type="#_x0000_t75" style="width:27pt;height:15.75pt" o:ole="">
            <v:imagedata r:id="rId42" o:title=""/>
          </v:shape>
          <o:OLEObject Type="Embed" ProgID="Equation.3" ShapeID="_x0000_i1042" DrawAspect="Content" ObjectID="_1528611650" r:id="rId43"/>
        </w:object>
      </w:r>
      <w:r w:rsidR="00B164D9" w:rsidRPr="00037695">
        <w:rPr>
          <w:rFonts w:ascii="Arial" w:hAnsi="Arial" w:cs="Arial"/>
        </w:rPr>
        <w:t xml:space="preserve"> </w:t>
      </w:r>
      <w:proofErr w:type="gramStart"/>
      <w:r w:rsidR="00B164D9" w:rsidRPr="00037695">
        <w:rPr>
          <w:rFonts w:ascii="Arial" w:hAnsi="Arial" w:cs="Arial"/>
        </w:rPr>
        <w:t>and</w:t>
      </w:r>
      <w:proofErr w:type="gramEnd"/>
      <w:r w:rsidR="00B164D9" w:rsidRPr="00037695">
        <w:rPr>
          <w:rFonts w:ascii="Arial" w:hAnsi="Arial" w:cs="Arial"/>
        </w:rPr>
        <w:t xml:space="preserve"> </w:t>
      </w:r>
      <w:r w:rsidR="00B164D9" w:rsidRPr="00037695">
        <w:rPr>
          <w:rFonts w:ascii="Arial" w:hAnsi="Arial" w:cs="Arial"/>
          <w:position w:val="-10"/>
        </w:rPr>
        <w:object w:dxaOrig="520" w:dyaOrig="320" w14:anchorId="735C7A04">
          <v:shape id="_x0000_i1043" type="#_x0000_t75" style="width:26.25pt;height:15.75pt" o:ole="">
            <v:imagedata r:id="rId44" o:title=""/>
          </v:shape>
          <o:OLEObject Type="Embed" ProgID="Equation.3" ShapeID="_x0000_i1043" DrawAspect="Content" ObjectID="_1528611651" r:id="rId45"/>
        </w:object>
      </w:r>
      <w:r w:rsidR="00B164D9" w:rsidRPr="00037695">
        <w:rPr>
          <w:rFonts w:ascii="Arial" w:hAnsi="Arial" w:cs="Arial"/>
        </w:rPr>
        <w:t xml:space="preserve"> </w:t>
      </w:r>
      <w:proofErr w:type="spellStart"/>
      <w:r w:rsidR="00B164D9" w:rsidRPr="00037695">
        <w:rPr>
          <w:rFonts w:ascii="Arial" w:hAnsi="Arial" w:cs="Arial"/>
        </w:rPr>
        <w:t>and</w:t>
      </w:r>
      <w:proofErr w:type="spellEnd"/>
      <w:r w:rsidR="00B164D9" w:rsidRPr="00037695">
        <w:rPr>
          <w:rFonts w:ascii="Arial" w:hAnsi="Arial" w:cs="Arial"/>
        </w:rPr>
        <w:t xml:space="preserve"> by the x-axis below. </w:t>
      </w:r>
      <w:r w:rsidR="00B164D9" w:rsidRPr="00037695">
        <w:rPr>
          <w:rFonts w:ascii="Arial" w:hAnsi="Arial" w:cs="Arial"/>
        </w:rPr>
        <w:tab/>
      </w:r>
      <w:r w:rsidR="00B164D9" w:rsidRPr="00037695">
        <w:rPr>
          <w:rFonts w:ascii="Arial" w:hAnsi="Arial" w:cs="Arial"/>
        </w:rPr>
        <w:tab/>
      </w:r>
      <w:r w:rsidR="00B164D9" w:rsidRPr="00037695">
        <w:rPr>
          <w:rFonts w:ascii="Arial" w:hAnsi="Arial" w:cs="Arial"/>
        </w:rPr>
        <w:tab/>
      </w:r>
      <w:r w:rsidR="00B164D9" w:rsidRPr="00037695">
        <w:rPr>
          <w:rFonts w:ascii="Arial" w:hAnsi="Arial" w:cs="Arial"/>
        </w:rPr>
        <w:tab/>
      </w:r>
      <w:r w:rsidR="00B164D9" w:rsidRPr="00037695">
        <w:rPr>
          <w:rFonts w:ascii="Arial" w:hAnsi="Arial" w:cs="Arial"/>
        </w:rPr>
        <w:tab/>
        <w:t xml:space="preserve"> </w:t>
      </w:r>
    </w:p>
    <w:p w14:paraId="0895727C" w14:textId="77777777" w:rsidR="00B164D9" w:rsidRPr="00037695" w:rsidRDefault="00B164D9" w:rsidP="00B164D9">
      <w:pPr>
        <w:rPr>
          <w:rFonts w:ascii="Arial" w:hAnsi="Arial" w:cs="Arial"/>
        </w:rPr>
      </w:pPr>
    </w:p>
    <w:p w14:paraId="6855A5DC" w14:textId="77777777" w:rsidR="00B164D9" w:rsidRPr="00037695" w:rsidRDefault="00B164D9" w:rsidP="00B164D9">
      <w:pPr>
        <w:rPr>
          <w:rFonts w:ascii="Arial" w:hAnsi="Arial" w:cs="Arial"/>
        </w:rPr>
      </w:pPr>
    </w:p>
    <w:p w14:paraId="38C8C635" w14:textId="5F86B9BF" w:rsidR="00B164D9" w:rsidRPr="00037695" w:rsidRDefault="00B164D9" w:rsidP="00217020">
      <w:pPr>
        <w:ind w:left="7920"/>
        <w:rPr>
          <w:rFonts w:ascii="Arial" w:hAnsi="Arial" w:cs="Arial"/>
        </w:rPr>
      </w:pPr>
      <w:r w:rsidRPr="00037695">
        <w:rPr>
          <w:rFonts w:ascii="Arial" w:hAnsi="Arial" w:cs="Arial"/>
        </w:rPr>
        <w:br/>
      </w:r>
      <w:r w:rsidRPr="00037695">
        <w:rPr>
          <w:rFonts w:ascii="Arial" w:hAnsi="Arial" w:cs="Arial"/>
        </w:rPr>
        <w:br/>
        <w:t>(</w:t>
      </w:r>
      <w:proofErr w:type="gramStart"/>
      <w:r w:rsidRPr="00037695">
        <w:rPr>
          <w:rFonts w:ascii="Arial" w:hAnsi="Arial" w:cs="Arial"/>
        </w:rPr>
        <w:t>not</w:t>
      </w:r>
      <w:proofErr w:type="gramEnd"/>
      <w:r w:rsidRPr="00037695">
        <w:rPr>
          <w:rFonts w:ascii="Arial" w:hAnsi="Arial" w:cs="Arial"/>
        </w:rPr>
        <w:t xml:space="preserve"> to scale)</w:t>
      </w:r>
      <w:r w:rsidRPr="00037695">
        <w:rPr>
          <w:rFonts w:ascii="Arial" w:hAnsi="Arial" w:cs="Arial"/>
        </w:rPr>
        <w:br/>
      </w:r>
    </w:p>
    <w:p w14:paraId="0968BE91" w14:textId="77777777" w:rsidR="00B164D9" w:rsidRPr="00037695" w:rsidRDefault="00B164D9" w:rsidP="00B164D9">
      <w:pPr>
        <w:ind w:left="-567"/>
        <w:rPr>
          <w:rFonts w:ascii="Arial" w:hAnsi="Arial" w:cs="Arial"/>
        </w:rPr>
      </w:pPr>
    </w:p>
    <w:p w14:paraId="126375F4" w14:textId="77777777" w:rsidR="00B164D9" w:rsidRPr="00037695" w:rsidRDefault="00B164D9" w:rsidP="00B164D9">
      <w:pPr>
        <w:ind w:left="-567"/>
        <w:rPr>
          <w:rFonts w:ascii="Arial" w:hAnsi="Arial" w:cs="Arial"/>
        </w:rPr>
      </w:pPr>
    </w:p>
    <w:p w14:paraId="0CB0CABD" w14:textId="77777777" w:rsidR="00B164D9" w:rsidRPr="00037695" w:rsidRDefault="00B164D9" w:rsidP="00B164D9">
      <w:pPr>
        <w:ind w:left="-567"/>
        <w:rPr>
          <w:rFonts w:ascii="Arial" w:hAnsi="Arial" w:cs="Arial"/>
        </w:rPr>
      </w:pPr>
    </w:p>
    <w:p w14:paraId="197BDF64" w14:textId="77777777" w:rsidR="00C13EB9" w:rsidRPr="00037695" w:rsidRDefault="00C13EB9" w:rsidP="00C13EB9">
      <w:pPr>
        <w:pStyle w:val="NoSpacing"/>
        <w:rPr>
          <w:rFonts w:ascii="Arial" w:hAnsi="Arial" w:cs="Arial"/>
          <w:sz w:val="24"/>
          <w:szCs w:val="24"/>
        </w:rPr>
      </w:pPr>
    </w:p>
    <w:p w14:paraId="4A286717" w14:textId="77777777" w:rsidR="00C13EB9" w:rsidRPr="00037695" w:rsidRDefault="00C13EB9" w:rsidP="00B164D9">
      <w:pPr>
        <w:ind w:left="-567"/>
        <w:rPr>
          <w:rFonts w:ascii="Arial" w:hAnsi="Arial" w:cs="Arial"/>
        </w:rPr>
      </w:pPr>
    </w:p>
    <w:p w14:paraId="40B2DA5B" w14:textId="77777777" w:rsidR="00C13EB9" w:rsidRPr="00037695" w:rsidRDefault="00C13EB9" w:rsidP="00B164D9">
      <w:pPr>
        <w:ind w:left="-567"/>
        <w:rPr>
          <w:rFonts w:ascii="Arial" w:hAnsi="Arial" w:cs="Arial"/>
        </w:rPr>
      </w:pPr>
    </w:p>
    <w:p w14:paraId="44297D3A" w14:textId="77777777" w:rsidR="00B164D9" w:rsidRPr="00037695" w:rsidRDefault="00B164D9" w:rsidP="00B164D9">
      <w:pPr>
        <w:ind w:left="-567"/>
        <w:rPr>
          <w:rFonts w:ascii="Arial" w:hAnsi="Arial" w:cs="Arial"/>
        </w:rPr>
      </w:pPr>
    </w:p>
    <w:p w14:paraId="06B60466" w14:textId="77777777" w:rsidR="00B164D9" w:rsidRPr="00037695" w:rsidRDefault="00B164D9" w:rsidP="00B164D9">
      <w:pPr>
        <w:ind w:left="-567"/>
        <w:rPr>
          <w:rFonts w:ascii="Arial" w:hAnsi="Arial" w:cs="Arial"/>
        </w:rPr>
      </w:pPr>
    </w:p>
    <w:p w14:paraId="0FD366DE" w14:textId="77777777" w:rsidR="00B164D9" w:rsidRPr="00037695" w:rsidRDefault="00B164D9" w:rsidP="00B164D9">
      <w:pPr>
        <w:ind w:left="-567"/>
        <w:rPr>
          <w:rFonts w:ascii="Arial" w:hAnsi="Arial" w:cs="Arial"/>
        </w:rPr>
      </w:pPr>
    </w:p>
    <w:p w14:paraId="3C1E13C3" w14:textId="77777777" w:rsidR="00B164D9" w:rsidRPr="00037695" w:rsidRDefault="00B164D9" w:rsidP="00B164D9">
      <w:pPr>
        <w:ind w:left="-567"/>
        <w:rPr>
          <w:rFonts w:ascii="Arial" w:hAnsi="Arial" w:cs="Arial"/>
        </w:rPr>
      </w:pPr>
    </w:p>
    <w:p w14:paraId="68E8F3C2" w14:textId="77777777" w:rsidR="00B164D9" w:rsidRPr="00037695" w:rsidRDefault="00B164D9" w:rsidP="00B164D9">
      <w:pPr>
        <w:ind w:left="-567"/>
        <w:rPr>
          <w:rFonts w:ascii="Arial" w:hAnsi="Arial" w:cs="Arial"/>
        </w:rPr>
      </w:pPr>
    </w:p>
    <w:p w14:paraId="4BDC4419" w14:textId="77777777" w:rsidR="00B164D9" w:rsidRPr="00037695" w:rsidRDefault="00B164D9" w:rsidP="00B164D9">
      <w:pPr>
        <w:ind w:left="-567"/>
        <w:rPr>
          <w:rFonts w:ascii="Arial" w:hAnsi="Arial" w:cs="Arial"/>
        </w:rPr>
      </w:pPr>
    </w:p>
    <w:p w14:paraId="5C2D5F21" w14:textId="77777777" w:rsidR="00B164D9" w:rsidRPr="00037695" w:rsidRDefault="00B164D9" w:rsidP="00B164D9">
      <w:pPr>
        <w:ind w:left="-567"/>
        <w:rPr>
          <w:rFonts w:ascii="Arial" w:hAnsi="Arial" w:cs="Arial"/>
        </w:rPr>
      </w:pPr>
    </w:p>
    <w:p w14:paraId="53A74BFB" w14:textId="77777777" w:rsidR="00B164D9" w:rsidRPr="00037695" w:rsidRDefault="00B164D9" w:rsidP="00B164D9">
      <w:pPr>
        <w:ind w:left="-567"/>
        <w:rPr>
          <w:rFonts w:ascii="Arial" w:hAnsi="Arial" w:cs="Arial"/>
        </w:rPr>
      </w:pPr>
    </w:p>
    <w:p w14:paraId="541AB19A" w14:textId="77777777" w:rsidR="00B164D9" w:rsidRPr="00037695" w:rsidRDefault="00B164D9" w:rsidP="00B164D9">
      <w:pPr>
        <w:ind w:left="-567"/>
        <w:rPr>
          <w:rFonts w:ascii="Arial" w:hAnsi="Arial" w:cs="Arial"/>
        </w:rPr>
      </w:pPr>
    </w:p>
    <w:p w14:paraId="1F1C3D7C" w14:textId="77777777" w:rsidR="00B164D9" w:rsidRPr="00037695" w:rsidRDefault="00B164D9" w:rsidP="00B164D9">
      <w:pPr>
        <w:ind w:left="-567"/>
        <w:rPr>
          <w:rFonts w:ascii="Arial" w:hAnsi="Arial" w:cs="Arial"/>
        </w:rPr>
      </w:pPr>
    </w:p>
    <w:p w14:paraId="6542FDC1" w14:textId="0D013473" w:rsidR="00B164D9" w:rsidRPr="00037695" w:rsidRDefault="00217020" w:rsidP="00217020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</w:rPr>
      </w:pPr>
      <w:r w:rsidRPr="00037695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9504" behindDoc="1" locked="0" layoutInCell="1" allowOverlap="1" wp14:anchorId="655E9C02" wp14:editId="0245E4B7">
            <wp:simplePos x="0" y="0"/>
            <wp:positionH relativeFrom="column">
              <wp:posOffset>5346700</wp:posOffset>
            </wp:positionH>
            <wp:positionV relativeFrom="paragraph">
              <wp:posOffset>349250</wp:posOffset>
            </wp:positionV>
            <wp:extent cx="1216660" cy="675640"/>
            <wp:effectExtent l="0" t="0" r="2540" b="0"/>
            <wp:wrapTight wrapText="bothSides">
              <wp:wrapPolygon edited="0">
                <wp:start x="0" y="0"/>
                <wp:lineTo x="0" y="20707"/>
                <wp:lineTo x="21307" y="20707"/>
                <wp:lineTo x="2130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64D9" w:rsidRPr="00037695">
        <w:rPr>
          <w:rFonts w:ascii="Arial" w:hAnsi="Arial" w:cs="Arial"/>
        </w:rPr>
        <w:t xml:space="preserve">For the same two functions as part (a), determine the area enclosed on the left by the </w:t>
      </w:r>
      <w:r w:rsidR="00B164D9" w:rsidRPr="00037695">
        <w:rPr>
          <w:rFonts w:ascii="Arial" w:hAnsi="Arial" w:cs="Arial"/>
        </w:rPr>
        <w:fldChar w:fldCharType="begin"/>
      </w:r>
      <w:r w:rsidR="00B164D9" w:rsidRPr="00037695">
        <w:rPr>
          <w:rFonts w:ascii="Arial" w:hAnsi="Arial" w:cs="Arial"/>
        </w:rPr>
        <w:instrText xml:space="preserve"> QUOTE </w:instrText>
      </w:r>
      <w:r w:rsidR="00B164D9" w:rsidRPr="00037695">
        <w:rPr>
          <w:rFonts w:ascii="Arial" w:hAnsi="Arial" w:cs="Arial"/>
          <w:noProof/>
          <w:lang w:eastAsia="en-AU"/>
        </w:rPr>
        <w:drawing>
          <wp:inline distT="0" distB="0" distL="0" distR="0" wp14:anchorId="52524B06" wp14:editId="2BF0266E">
            <wp:extent cx="135255" cy="174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64D9" w:rsidRPr="00037695">
        <w:rPr>
          <w:rFonts w:ascii="Arial" w:hAnsi="Arial" w:cs="Arial"/>
        </w:rPr>
        <w:instrText xml:space="preserve"> </w:instrText>
      </w:r>
      <w:r w:rsidR="00B164D9" w:rsidRPr="00037695">
        <w:rPr>
          <w:rFonts w:ascii="Arial" w:hAnsi="Arial" w:cs="Arial"/>
        </w:rPr>
        <w:fldChar w:fldCharType="separate"/>
      </w:r>
      <w:r w:rsidR="00B164D9" w:rsidRPr="00037695">
        <w:rPr>
          <w:rFonts w:ascii="Arial" w:hAnsi="Arial" w:cs="Arial"/>
          <w:position w:val="-4"/>
        </w:rPr>
        <w:object w:dxaOrig="220" w:dyaOrig="260" w14:anchorId="3A15010B">
          <v:shape id="_x0000_i1044" type="#_x0000_t75" style="width:11.25pt;height:12.75pt" o:ole="">
            <v:imagedata r:id="rId48" o:title=""/>
          </v:shape>
          <o:OLEObject Type="Embed" ProgID="Equation.3" ShapeID="_x0000_i1044" DrawAspect="Content" ObjectID="_1528611652" r:id="rId49"/>
        </w:object>
      </w:r>
      <w:r w:rsidR="00B164D9" w:rsidRPr="00037695">
        <w:rPr>
          <w:rFonts w:ascii="Arial" w:hAnsi="Arial" w:cs="Arial"/>
        </w:rPr>
        <w:fldChar w:fldCharType="end"/>
      </w:r>
      <w:r w:rsidR="00B164D9" w:rsidRPr="00037695">
        <w:rPr>
          <w:rFonts w:ascii="Arial" w:hAnsi="Arial" w:cs="Arial"/>
        </w:rPr>
        <w:t xml:space="preserve">-axis and on the right </w:t>
      </w:r>
      <w:proofErr w:type="gramStart"/>
      <w:r w:rsidR="00B164D9" w:rsidRPr="00037695">
        <w:rPr>
          <w:rFonts w:ascii="Arial" w:hAnsi="Arial" w:cs="Arial"/>
        </w:rPr>
        <w:t xml:space="preserve">by  </w:t>
      </w:r>
      <w:proofErr w:type="gramEnd"/>
      <w:r w:rsidR="00B164D9" w:rsidRPr="00037695">
        <w:rPr>
          <w:rFonts w:ascii="Arial" w:hAnsi="Arial" w:cs="Arial"/>
          <w:position w:val="-10"/>
        </w:rPr>
        <w:object w:dxaOrig="540" w:dyaOrig="320" w14:anchorId="52D5D0FF">
          <v:shape id="_x0000_i1045" type="#_x0000_t75" style="width:27pt;height:15.75pt" o:ole="">
            <v:imagedata r:id="rId50" o:title=""/>
          </v:shape>
          <o:OLEObject Type="Embed" ProgID="Equation.3" ShapeID="_x0000_i1045" DrawAspect="Content" ObjectID="_1528611653" r:id="rId51"/>
        </w:object>
      </w:r>
      <w:proofErr w:type="spellStart"/>
      <w:r w:rsidR="00B164D9" w:rsidRPr="00037695">
        <w:rPr>
          <w:rFonts w:ascii="Arial" w:hAnsi="Arial" w:cs="Arial"/>
        </w:rPr>
        <w:t>and</w:t>
      </w:r>
      <w:proofErr w:type="spellEnd"/>
      <w:r w:rsidR="00B164D9" w:rsidRPr="00037695">
        <w:rPr>
          <w:rFonts w:ascii="Arial" w:hAnsi="Arial" w:cs="Arial"/>
        </w:rPr>
        <w:t xml:space="preserve"> </w:t>
      </w:r>
      <w:r w:rsidR="00B164D9" w:rsidRPr="00037695">
        <w:rPr>
          <w:rFonts w:ascii="Arial" w:hAnsi="Arial" w:cs="Arial"/>
          <w:position w:val="-10"/>
        </w:rPr>
        <w:object w:dxaOrig="520" w:dyaOrig="320" w14:anchorId="6FBFA3D8">
          <v:shape id="_x0000_i1046" type="#_x0000_t75" style="width:26.25pt;height:15.75pt" o:ole="">
            <v:imagedata r:id="rId52" o:title=""/>
          </v:shape>
          <o:OLEObject Type="Embed" ProgID="Equation.3" ShapeID="_x0000_i1046" DrawAspect="Content" ObjectID="_1528611654" r:id="rId53"/>
        </w:object>
      </w:r>
      <w:r w:rsidR="00B164D9" w:rsidRPr="00037695">
        <w:rPr>
          <w:rFonts w:ascii="Arial" w:hAnsi="Arial" w:cs="Arial"/>
        </w:rPr>
        <w:t>.</w:t>
      </w:r>
      <w:r w:rsidR="00B164D9" w:rsidRPr="00037695">
        <w:rPr>
          <w:rFonts w:ascii="Arial" w:hAnsi="Arial" w:cs="Arial"/>
        </w:rPr>
        <w:tab/>
      </w:r>
      <w:r w:rsidR="00B164D9" w:rsidRPr="00037695">
        <w:rPr>
          <w:rFonts w:ascii="Arial" w:hAnsi="Arial" w:cs="Arial"/>
        </w:rPr>
        <w:tab/>
      </w:r>
      <w:r w:rsidR="00B164D9" w:rsidRPr="00037695">
        <w:rPr>
          <w:rFonts w:ascii="Arial" w:hAnsi="Arial" w:cs="Arial"/>
        </w:rPr>
        <w:tab/>
      </w:r>
      <w:r w:rsidR="00B164D9" w:rsidRPr="00037695">
        <w:rPr>
          <w:rFonts w:ascii="Arial" w:hAnsi="Arial" w:cs="Arial"/>
        </w:rPr>
        <w:tab/>
        <w:t xml:space="preserve"> </w:t>
      </w:r>
    </w:p>
    <w:p w14:paraId="4E63F827" w14:textId="77777777" w:rsidR="00217020" w:rsidRPr="00037695" w:rsidRDefault="00B164D9" w:rsidP="00B164D9">
      <w:pPr>
        <w:ind w:left="-567"/>
        <w:rPr>
          <w:rFonts w:ascii="Arial" w:hAnsi="Arial" w:cs="Arial"/>
        </w:rPr>
      </w:pPr>
      <w:r w:rsidRPr="00037695">
        <w:rPr>
          <w:rFonts w:ascii="Arial" w:hAnsi="Arial" w:cs="Arial"/>
        </w:rPr>
        <w:br/>
      </w:r>
      <w:r w:rsidRPr="00037695">
        <w:rPr>
          <w:rFonts w:ascii="Arial" w:hAnsi="Arial" w:cs="Arial"/>
        </w:rPr>
        <w:br/>
      </w:r>
    </w:p>
    <w:p w14:paraId="199D3A1F" w14:textId="77777777" w:rsidR="00217020" w:rsidRPr="00037695" w:rsidRDefault="00217020" w:rsidP="00B164D9">
      <w:pPr>
        <w:ind w:left="-567"/>
        <w:rPr>
          <w:rFonts w:ascii="Arial" w:hAnsi="Arial" w:cs="Arial"/>
        </w:rPr>
      </w:pPr>
    </w:p>
    <w:p w14:paraId="560DB0D3" w14:textId="6C33C86F" w:rsidR="00B164D9" w:rsidRPr="00037695" w:rsidRDefault="00B164D9" w:rsidP="00217020">
      <w:pPr>
        <w:ind w:left="7920" w:firstLine="1287"/>
        <w:rPr>
          <w:rFonts w:ascii="Arial" w:hAnsi="Arial" w:cs="Arial"/>
        </w:rPr>
      </w:pPr>
      <w:r w:rsidRPr="00037695">
        <w:rPr>
          <w:rFonts w:ascii="Arial" w:hAnsi="Arial" w:cs="Arial"/>
        </w:rPr>
        <w:t>(</w:t>
      </w:r>
      <w:proofErr w:type="gramStart"/>
      <w:r w:rsidRPr="00037695">
        <w:rPr>
          <w:rFonts w:ascii="Arial" w:hAnsi="Arial" w:cs="Arial"/>
        </w:rPr>
        <w:t>not</w:t>
      </w:r>
      <w:proofErr w:type="gramEnd"/>
      <w:r w:rsidRPr="00037695">
        <w:rPr>
          <w:rFonts w:ascii="Arial" w:hAnsi="Arial" w:cs="Arial"/>
        </w:rPr>
        <w:t xml:space="preserve"> to scale)</w:t>
      </w:r>
      <w:r w:rsidRPr="00037695">
        <w:rPr>
          <w:rFonts w:ascii="Arial" w:hAnsi="Arial" w:cs="Arial"/>
        </w:rPr>
        <w:br/>
      </w:r>
    </w:p>
    <w:p w14:paraId="66457514" w14:textId="77777777" w:rsidR="00B164D9" w:rsidRPr="00037695" w:rsidRDefault="00B164D9" w:rsidP="00B164D9">
      <w:pPr>
        <w:tabs>
          <w:tab w:val="left" w:pos="6237"/>
        </w:tabs>
        <w:ind w:hanging="567"/>
        <w:jc w:val="both"/>
        <w:rPr>
          <w:rFonts w:ascii="Arial" w:hAnsi="Arial" w:cs="Arial"/>
        </w:rPr>
      </w:pPr>
    </w:p>
    <w:p w14:paraId="11A965B9" w14:textId="77777777" w:rsidR="00B164D9" w:rsidRPr="00037695" w:rsidRDefault="00B164D9" w:rsidP="00B164D9">
      <w:pPr>
        <w:ind w:left="-567" w:right="-631"/>
        <w:jc w:val="both"/>
        <w:rPr>
          <w:rFonts w:ascii="Arial" w:hAnsi="Arial" w:cs="Arial"/>
        </w:rPr>
      </w:pPr>
    </w:p>
    <w:p w14:paraId="2AB01B70" w14:textId="77777777" w:rsidR="00B164D9" w:rsidRPr="00037695" w:rsidRDefault="00B164D9" w:rsidP="00B164D9">
      <w:pPr>
        <w:ind w:left="-567" w:right="-631"/>
        <w:jc w:val="both"/>
        <w:rPr>
          <w:rFonts w:ascii="Arial" w:hAnsi="Arial" w:cs="Arial"/>
        </w:rPr>
      </w:pPr>
    </w:p>
    <w:p w14:paraId="03467B67" w14:textId="1607B31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 w:line="360" w:lineRule="auto"/>
        <w:ind w:left="425" w:hanging="425"/>
        <w:rPr>
          <w:rFonts w:cs="Arial"/>
          <w:b/>
          <w:bCs/>
          <w:sz w:val="24"/>
        </w:rPr>
      </w:pPr>
      <w:r w:rsidRPr="00037695">
        <w:rPr>
          <w:rFonts w:cs="Arial"/>
          <w:b/>
          <w:bCs/>
          <w:sz w:val="24"/>
        </w:rPr>
        <w:lastRenderedPageBreak/>
        <w:t xml:space="preserve">Question </w:t>
      </w:r>
      <w:r w:rsidR="00FE6865" w:rsidRPr="00037695">
        <w:rPr>
          <w:rFonts w:cs="Arial"/>
          <w:b/>
          <w:bCs/>
          <w:sz w:val="24"/>
        </w:rPr>
        <w:t>11</w:t>
      </w:r>
      <w:r w:rsidR="00FE6865" w:rsidRPr="00037695">
        <w:rPr>
          <w:rFonts w:cs="Arial"/>
          <w:b/>
          <w:bCs/>
          <w:sz w:val="24"/>
        </w:rPr>
        <w:tab/>
        <w:t>(4</w:t>
      </w:r>
      <w:proofErr w:type="gramStart"/>
      <w:r w:rsidR="00FE6865" w:rsidRPr="00037695">
        <w:rPr>
          <w:rFonts w:cs="Arial"/>
          <w:b/>
          <w:bCs/>
          <w:sz w:val="24"/>
        </w:rPr>
        <w:t>,1</w:t>
      </w:r>
      <w:proofErr w:type="gramEnd"/>
      <w:r w:rsidRPr="00037695">
        <w:rPr>
          <w:rFonts w:cs="Arial"/>
          <w:b/>
          <w:bCs/>
          <w:sz w:val="24"/>
        </w:rPr>
        <w:t xml:space="preserve"> marks)</w:t>
      </w:r>
    </w:p>
    <w:p w14:paraId="41F8D7BD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  <w:r w:rsidRPr="00037695">
        <w:rPr>
          <w:rFonts w:cs="Arial"/>
          <w:sz w:val="24"/>
        </w:rPr>
        <w:t xml:space="preserve">The diagram below shows the graph of </w:t>
      </w:r>
      <w:r w:rsidRPr="00037695">
        <w:rPr>
          <w:rFonts w:cs="Arial"/>
          <w:position w:val="-10"/>
          <w:sz w:val="24"/>
        </w:rPr>
        <w:object w:dxaOrig="1160" w:dyaOrig="360" w14:anchorId="023AC0AE">
          <v:shape id="_x0000_i1047" type="#_x0000_t75" style="width:57.75pt;height:18.75pt" o:ole="">
            <v:imagedata r:id="rId54" o:title=""/>
          </v:shape>
          <o:OLEObject Type="Embed" ProgID="Equation.3" ShapeID="_x0000_i1047" DrawAspect="Content" ObjectID="_1528611655" r:id="rId55"/>
        </w:object>
      </w:r>
      <w:r w:rsidRPr="00037695">
        <w:rPr>
          <w:rFonts w:cs="Arial"/>
          <w:sz w:val="24"/>
        </w:rPr>
        <w:t xml:space="preserve"> and the </w:t>
      </w:r>
      <w:proofErr w:type="gramStart"/>
      <w:r w:rsidRPr="00037695">
        <w:rPr>
          <w:rFonts w:cs="Arial"/>
          <w:sz w:val="24"/>
        </w:rPr>
        <w:t xml:space="preserve">line </w:t>
      </w:r>
      <w:proofErr w:type="gramEnd"/>
      <w:r w:rsidRPr="00037695">
        <w:rPr>
          <w:rFonts w:cs="Arial"/>
          <w:position w:val="-10"/>
          <w:sz w:val="24"/>
        </w:rPr>
        <w:object w:dxaOrig="600" w:dyaOrig="260" w14:anchorId="22FE8304">
          <v:shape id="_x0000_i1048" type="#_x0000_t75" style="width:30pt;height:13.5pt" o:ole="">
            <v:imagedata r:id="rId56" o:title=""/>
          </v:shape>
          <o:OLEObject Type="Embed" ProgID="Equation.3" ShapeID="_x0000_i1048" DrawAspect="Content" ObjectID="_1528611656" r:id="rId57"/>
        </w:object>
      </w:r>
      <w:r w:rsidRPr="00037695">
        <w:rPr>
          <w:rFonts w:cs="Arial"/>
          <w:sz w:val="24"/>
        </w:rPr>
        <w:t>.</w:t>
      </w:r>
    </w:p>
    <w:p w14:paraId="027945C8" w14:textId="24C6F48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  <w:r w:rsidRPr="00037695">
        <w:rPr>
          <w:rFonts w:cs="Arial"/>
          <w:noProof/>
          <w:sz w:val="24"/>
          <w:lang w:eastAsia="en-A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11F20D0" wp14:editId="6AAA5D37">
                <wp:simplePos x="0" y="0"/>
                <wp:positionH relativeFrom="column">
                  <wp:posOffset>1410970</wp:posOffset>
                </wp:positionH>
                <wp:positionV relativeFrom="paragraph">
                  <wp:posOffset>55245</wp:posOffset>
                </wp:positionV>
                <wp:extent cx="3084830" cy="2085975"/>
                <wp:effectExtent l="10795" t="0" r="0" b="1905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4830" cy="2085975"/>
                          <a:chOff x="2658" y="2785"/>
                          <a:chExt cx="4858" cy="3285"/>
                        </a:xfrm>
                      </wpg:grpSpPr>
                      <wps:wsp>
                        <wps:cNvPr id="25" name="Freeform 11" descr="20%"/>
                        <wps:cNvSpPr>
                          <a:spLocks/>
                        </wps:cNvSpPr>
                        <wps:spPr bwMode="auto">
                          <a:xfrm>
                            <a:off x="3135" y="3545"/>
                            <a:ext cx="1389" cy="2241"/>
                          </a:xfrm>
                          <a:custGeom>
                            <a:avLst/>
                            <a:gdLst>
                              <a:gd name="T0" fmla="*/ 0 w 1389"/>
                              <a:gd name="T1" fmla="*/ 2241 h 2241"/>
                              <a:gd name="T2" fmla="*/ 1389 w 1389"/>
                              <a:gd name="T3" fmla="*/ 294 h 2241"/>
                              <a:gd name="T4" fmla="*/ 0 w 1389"/>
                              <a:gd name="T5" fmla="*/ 0 h 22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389" h="2241">
                                <a:moveTo>
                                  <a:pt x="0" y="2241"/>
                                </a:moveTo>
                                <a:lnTo>
                                  <a:pt x="1389" y="2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3134" y="3240"/>
                            <a:ext cx="0" cy="28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2658" y="5786"/>
                            <a:ext cx="413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Freeform 14"/>
                        <wps:cNvSpPr>
                          <a:spLocks/>
                        </wps:cNvSpPr>
                        <wps:spPr bwMode="auto">
                          <a:xfrm>
                            <a:off x="3134" y="3545"/>
                            <a:ext cx="3215" cy="2241"/>
                          </a:xfrm>
                          <a:custGeom>
                            <a:avLst/>
                            <a:gdLst>
                              <a:gd name="T0" fmla="*/ 0 w 3215"/>
                              <a:gd name="T1" fmla="*/ 2241 h 2241"/>
                              <a:gd name="T2" fmla="*/ 3215 w 3215"/>
                              <a:gd name="T3" fmla="*/ 1034 h 2241"/>
                              <a:gd name="T4" fmla="*/ 0 w 3215"/>
                              <a:gd name="T5" fmla="*/ 0 h 22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215" h="2241">
                                <a:moveTo>
                                  <a:pt x="0" y="2241"/>
                                </a:moveTo>
                                <a:cubicBezTo>
                                  <a:pt x="1607" y="1824"/>
                                  <a:pt x="3215" y="1407"/>
                                  <a:pt x="3215" y="1034"/>
                                </a:cubicBezTo>
                                <a:cubicBezTo>
                                  <a:pt x="3215" y="661"/>
                                  <a:pt x="1607" y="33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3134" y="3494"/>
                            <a:ext cx="1643" cy="22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705" y="5472"/>
                            <a:ext cx="811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F505F4" w14:textId="77777777" w:rsidR="00690B51" w:rsidRPr="00571AEF" w:rsidRDefault="00690B51" w:rsidP="00690B51">
                              <w:proofErr w:type="gramStart"/>
                              <w:r>
                                <w:rPr>
                                  <w:i/>
                                  <w:iCs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942" y="2785"/>
                            <a:ext cx="811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F20F6D" w14:textId="77777777" w:rsidR="00690B51" w:rsidRPr="00571AEF" w:rsidRDefault="00690B51" w:rsidP="00690B51">
                              <w:proofErr w:type="gramStart"/>
                              <w:r>
                                <w:rPr>
                                  <w:i/>
                                  <w:iCs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7" style="position:absolute;left:0;text-align:left;margin-left:111.1pt;margin-top:4.35pt;width:242.9pt;height:164.25pt;z-index:251667456" coordorigin="2658,2785" coordsize="4858,3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">
                <v:shape id="Freeform 11" o:spid="_x0000_s1028" alt="20%" style="position:absolute;left:3135;top:3545;width:1389;height:2241;visibility:visible;mso-wrap-style:square;v-text-anchor:top" coordsize="1389,22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aoqscA&#10;AADbAAAADwAAAGRycy9kb3ducmV2LnhtbESP3WoCMRSE7wt9h3AE72pWwVZWo5RStdBS8Aesd6eb&#10;083i5mS7iWb79k2h4OUwM98ws0Vna3Gh1leOFQwHGQjiwumKSwX73fJuAsIHZI21Y1LwQx4W89ub&#10;GebaRd7QZRtKkSDsc1RgQmhyKX1hyKIfuIY4eV+utRiSbEupW4wJbms5yrJ7abHitGCwoSdDxWl7&#10;tgo+otkcjnH9eYzL09vD97t9PT+vlOr3uscpiEBduIb/2y9awWgMf1/SD5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WqKrHAAAA2wAAAA8AAAAAAAAAAAAAAAAAmAIAAGRy&#10;cy9kb3ducmV2LnhtbFBLBQYAAAAABAAEAPUAAACMAwAAAAA=&#10;" path="m,2241l1389,294,,e" fillcolor="black">
                  <v:fill r:id="rId60" o:title="" type="pattern"/>
                  <v:path arrowok="t" o:connecttype="custom" o:connectlocs="0,2241;1389,294;0,0" o:connectangles="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9" type="#_x0000_t32" style="position:absolute;left:3134;top:3240;width:0;height:28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PnCcEAAADbAAAADwAAAGRycy9kb3ducmV2LnhtbESPT4vCMBTE78J+h/AW9qbpCitSjaLC&#10;gnhZ/AN6fDTPNti8lCY29dtvBMHjMDO/YebL3taio9Ybxwq+RxkI4sJpw6WC0/F3OAXhA7LG2jEp&#10;eJCH5eJjMMdcu8h76g6hFAnCPkcFVQhNLqUvKrLoR64hTt7VtRZDkm0pdYsxwW0tx1k2kRYNp4UK&#10;G9pUVNwOd6vAxD/TNdtNXO/OF68jmcePM0p9ffarGYhAfXiHX+2tVjCewPNL+g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s+cJwQAAANsAAAAPAAAAAAAAAAAAAAAA&#10;AKECAABkcnMvZG93bnJldi54bWxQSwUGAAAAAAQABAD5AAAAjwMAAAAA&#10;">
                  <v:stroke endarrow="block"/>
                </v:shape>
                <v:shape id="AutoShape 13" o:spid="_x0000_s1030" type="#_x0000_t32" style="position:absolute;left:2658;top:5786;width:41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S6sM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w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S6sMUAAADbAAAADwAAAAAAAAAA&#10;AAAAAAChAgAAZHJzL2Rvd25yZXYueG1sUEsFBgAAAAAEAAQA+QAAAJMDAAAAAA==&#10;">
                  <v:stroke endarrow="block"/>
                </v:shape>
                <v:shape id="Freeform 14" o:spid="_x0000_s1031" style="position:absolute;left:3134;top:3545;width:3215;height:2241;visibility:visible;mso-wrap-style:square;v-text-anchor:top" coordsize="3215,22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MhOcIA&#10;AADbAAAADwAAAGRycy9kb3ducmV2LnhtbERP3WrCMBS+H/gO4QjezdSCQ6tRal3HYCj48wCH5tiW&#10;NielyWz39svFYJcf3/92P5pWPKl3tWUFi3kEgriwuuZSwf2Wv65AOI+ssbVMCn7IwX43edliou3A&#10;F3pefSlCCLsEFVTed4mUrqjIoJvbjjhwD9sb9AH2pdQ9DiHctDKOojdpsObQUGFHWUVFc/02Curb&#10;2i3OadYsPw6r01eeNu54eVdqNh3TDQhPo/8X/7k/tYI4jA1fw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gyE5wgAAANsAAAAPAAAAAAAAAAAAAAAAAJgCAABkcnMvZG93&#10;bnJldi54bWxQSwUGAAAAAAQABAD1AAAAhwMAAAAA&#10;" path="m,2241c1607,1824,3215,1407,3215,1034,3215,661,1607,330,,e" filled="f">
                  <v:path arrowok="t" o:connecttype="custom" o:connectlocs="0,2241;3215,1034;0,0" o:connectangles="0,0,0"/>
                </v:shape>
                <v:shape id="AutoShape 15" o:spid="_x0000_s1032" type="#_x0000_t32" style="position:absolute;left:3134;top:3494;width:1643;height:22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tZdsQAAADbAAAADwAAAGRycy9kb3ducmV2LnhtbESPwWrDMBBE74X8g9hAL6WRnUNJ3cgm&#10;BAolh0ITH3xcpK1tYq0cSXWcv48KhR6HmXnDbKvZDmIiH3rHCvJVBoJYO9Nzq6A+vT9vQISIbHBw&#10;TApuFKAqFw9bLIy78hdNx9iKBOFQoIIuxrGQMuiOLIaVG4mT9+28xZikb6XxeE1wO8h1lr1Iiz2n&#10;hQ5H2nekz8cfq6A/1J/19HSJXm8OeePzcGoGrdTjct69gYg0x//wX/vDKFi/wu+X9ANk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W1l2xAAAANsAAAAPAAAAAAAAAAAA&#10;AAAAAKECAABkcnMvZG93bnJldi54bWxQSwUGAAAAAAQABAD5AAAAkgMAAAAA&#10;"/>
                <v:shape id="Text Box 16" o:spid="_x0000_s1033" type="#_x0000_t202" style="position:absolute;left:6705;top:5472;width:811;height: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14:paraId="18F505F4" w14:textId="77777777" w:rsidR="00690B51" w:rsidRPr="00571AEF" w:rsidRDefault="00690B51" w:rsidP="00690B51">
                        <w:proofErr w:type="gramStart"/>
                        <w:r>
                          <w:rPr>
                            <w:i/>
                            <w:iCs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7" o:spid="_x0000_s1034" type="#_x0000_t202" style="position:absolute;left:2942;top:2785;width:811;height: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14:paraId="0AF20F6D" w14:textId="77777777" w:rsidR="00690B51" w:rsidRPr="00571AEF" w:rsidRDefault="00690B51" w:rsidP="00690B51">
                        <w:proofErr w:type="gramStart"/>
                        <w:r>
                          <w:rPr>
                            <w:i/>
                            <w:iCs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14:paraId="0176C527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44762530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037D7FDF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009F41CB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78ABA990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6C94E894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27AB7752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780D3A82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2E8A967F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15BC56FD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7561DB02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461BD749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351ED33A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7A9A2B63" w14:textId="57973762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  <w:r w:rsidRPr="00037695">
        <w:rPr>
          <w:rFonts w:cs="Arial"/>
          <w:sz w:val="24"/>
        </w:rPr>
        <w:t>a)</w:t>
      </w:r>
      <w:r w:rsidRPr="00037695">
        <w:rPr>
          <w:rFonts w:cs="Arial"/>
          <w:sz w:val="24"/>
        </w:rPr>
        <w:tab/>
        <w:t xml:space="preserve">Write an integral that can be used to find the area shaded. </w:t>
      </w:r>
      <w:r w:rsidRPr="00037695">
        <w:rPr>
          <w:rFonts w:cs="Arial"/>
          <w:sz w:val="24"/>
        </w:rPr>
        <w:tab/>
        <w:t>(4 marks)</w:t>
      </w:r>
    </w:p>
    <w:p w14:paraId="077F7492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3FA7C567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224CDB62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798905B5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18ACD90F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3A0FC1EE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098FAB1F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67A467B3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292B3B02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7A8394AA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24EB2EE7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6D731208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7287ACFF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5A04A8A6" w14:textId="6895DC50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  <w:r w:rsidRPr="00037695">
        <w:rPr>
          <w:rFonts w:cs="Arial"/>
          <w:sz w:val="24"/>
        </w:rPr>
        <w:t>b)</w:t>
      </w:r>
      <w:r w:rsidRPr="00037695">
        <w:rPr>
          <w:rFonts w:cs="Arial"/>
          <w:sz w:val="24"/>
        </w:rPr>
        <w:tab/>
      </w:r>
      <w:r w:rsidR="00FE6865" w:rsidRPr="00037695">
        <w:rPr>
          <w:rFonts w:cs="Arial"/>
          <w:sz w:val="24"/>
        </w:rPr>
        <w:t>Determine</w:t>
      </w:r>
      <w:r w:rsidRPr="00037695">
        <w:rPr>
          <w:rFonts w:cs="Arial"/>
          <w:sz w:val="24"/>
        </w:rPr>
        <w:t xml:space="preserve"> this area.</w:t>
      </w:r>
      <w:r w:rsidRPr="00037695">
        <w:rPr>
          <w:rFonts w:cs="Arial"/>
          <w:sz w:val="24"/>
        </w:rPr>
        <w:tab/>
        <w:t>(1 mark)</w:t>
      </w:r>
    </w:p>
    <w:p w14:paraId="7FC6C570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5831E27C" w14:textId="77777777" w:rsidR="00FE6865" w:rsidRPr="00037695" w:rsidRDefault="00FE6865" w:rsidP="00217020">
      <w:pPr>
        <w:tabs>
          <w:tab w:val="right" w:pos="9072"/>
        </w:tabs>
        <w:rPr>
          <w:rFonts w:ascii="Arial" w:hAnsi="Arial" w:cs="Arial"/>
          <w:b/>
        </w:rPr>
      </w:pPr>
    </w:p>
    <w:p w14:paraId="0CCA831F" w14:textId="77777777" w:rsidR="00FE6865" w:rsidRPr="00037695" w:rsidRDefault="00FE6865" w:rsidP="00217020">
      <w:pPr>
        <w:tabs>
          <w:tab w:val="right" w:pos="9072"/>
        </w:tabs>
        <w:rPr>
          <w:rFonts w:ascii="Arial" w:hAnsi="Arial" w:cs="Arial"/>
          <w:b/>
        </w:rPr>
      </w:pPr>
    </w:p>
    <w:p w14:paraId="5014E818" w14:textId="77777777" w:rsidR="00FE6865" w:rsidRPr="00037695" w:rsidRDefault="00FE6865" w:rsidP="00217020">
      <w:pPr>
        <w:tabs>
          <w:tab w:val="right" w:pos="9072"/>
        </w:tabs>
        <w:rPr>
          <w:rFonts w:ascii="Arial" w:hAnsi="Arial" w:cs="Arial"/>
          <w:b/>
        </w:rPr>
      </w:pPr>
    </w:p>
    <w:p w14:paraId="4D18C486" w14:textId="77777777" w:rsidR="00FE6865" w:rsidRPr="00037695" w:rsidRDefault="00FE6865" w:rsidP="00217020">
      <w:pPr>
        <w:tabs>
          <w:tab w:val="right" w:pos="9072"/>
        </w:tabs>
        <w:rPr>
          <w:rFonts w:ascii="Arial" w:hAnsi="Arial" w:cs="Arial"/>
          <w:b/>
        </w:rPr>
      </w:pPr>
    </w:p>
    <w:p w14:paraId="4A38206C" w14:textId="77777777" w:rsidR="00FE6865" w:rsidRPr="00037695" w:rsidRDefault="00FE6865" w:rsidP="00217020">
      <w:pPr>
        <w:tabs>
          <w:tab w:val="right" w:pos="9072"/>
        </w:tabs>
        <w:rPr>
          <w:rFonts w:ascii="Arial" w:hAnsi="Arial" w:cs="Arial"/>
          <w:b/>
        </w:rPr>
      </w:pPr>
    </w:p>
    <w:p w14:paraId="66409D9B" w14:textId="77777777" w:rsidR="00FE6865" w:rsidRPr="00037695" w:rsidRDefault="00FE6865" w:rsidP="00217020">
      <w:pPr>
        <w:tabs>
          <w:tab w:val="right" w:pos="9072"/>
        </w:tabs>
        <w:rPr>
          <w:rFonts w:ascii="Arial" w:hAnsi="Arial" w:cs="Arial"/>
          <w:b/>
        </w:rPr>
      </w:pPr>
    </w:p>
    <w:p w14:paraId="57EB435C" w14:textId="77777777" w:rsidR="00FE6865" w:rsidRPr="00037695" w:rsidRDefault="00FE6865" w:rsidP="00217020">
      <w:pPr>
        <w:tabs>
          <w:tab w:val="right" w:pos="9072"/>
        </w:tabs>
        <w:rPr>
          <w:rFonts w:ascii="Arial" w:hAnsi="Arial" w:cs="Arial"/>
          <w:b/>
        </w:rPr>
      </w:pPr>
    </w:p>
    <w:p w14:paraId="77840A84" w14:textId="77777777" w:rsidR="00FE6865" w:rsidRPr="00037695" w:rsidRDefault="00FE6865" w:rsidP="00217020">
      <w:pPr>
        <w:tabs>
          <w:tab w:val="right" w:pos="9072"/>
        </w:tabs>
        <w:rPr>
          <w:rFonts w:ascii="Arial" w:hAnsi="Arial" w:cs="Arial"/>
          <w:b/>
        </w:rPr>
      </w:pPr>
    </w:p>
    <w:p w14:paraId="1F9471F3" w14:textId="77777777" w:rsidR="00FE6865" w:rsidRPr="00037695" w:rsidRDefault="00FE6865" w:rsidP="00217020">
      <w:pPr>
        <w:tabs>
          <w:tab w:val="right" w:pos="9072"/>
        </w:tabs>
        <w:rPr>
          <w:rFonts w:ascii="Arial" w:hAnsi="Arial" w:cs="Arial"/>
          <w:b/>
        </w:rPr>
      </w:pPr>
    </w:p>
    <w:p w14:paraId="1CE444D5" w14:textId="77777777" w:rsidR="00FE6865" w:rsidRPr="00037695" w:rsidRDefault="00FE6865" w:rsidP="00217020">
      <w:pPr>
        <w:tabs>
          <w:tab w:val="right" w:pos="9072"/>
        </w:tabs>
        <w:rPr>
          <w:rFonts w:ascii="Arial" w:hAnsi="Arial" w:cs="Arial"/>
          <w:b/>
        </w:rPr>
      </w:pPr>
    </w:p>
    <w:p w14:paraId="7C3152C7" w14:textId="77777777" w:rsidR="00FE6865" w:rsidRPr="00037695" w:rsidRDefault="00FE6865" w:rsidP="00217020">
      <w:pPr>
        <w:tabs>
          <w:tab w:val="right" w:pos="9072"/>
        </w:tabs>
        <w:rPr>
          <w:rFonts w:ascii="Arial" w:hAnsi="Arial" w:cs="Arial"/>
          <w:b/>
        </w:rPr>
      </w:pPr>
    </w:p>
    <w:p w14:paraId="0B418D5D" w14:textId="77777777" w:rsidR="00FE6865" w:rsidRPr="00037695" w:rsidRDefault="00FE6865" w:rsidP="00217020">
      <w:pPr>
        <w:tabs>
          <w:tab w:val="right" w:pos="9072"/>
        </w:tabs>
        <w:rPr>
          <w:rFonts w:ascii="Arial" w:hAnsi="Arial" w:cs="Arial"/>
          <w:b/>
        </w:rPr>
      </w:pPr>
    </w:p>
    <w:p w14:paraId="6CD8E001" w14:textId="77777777" w:rsidR="00FE6865" w:rsidRPr="00037695" w:rsidRDefault="00FE6865" w:rsidP="00217020">
      <w:pPr>
        <w:tabs>
          <w:tab w:val="right" w:pos="9072"/>
        </w:tabs>
        <w:rPr>
          <w:rFonts w:ascii="Arial" w:hAnsi="Arial" w:cs="Arial"/>
          <w:b/>
        </w:rPr>
      </w:pPr>
    </w:p>
    <w:p w14:paraId="5716818B" w14:textId="77777777" w:rsidR="00FE6865" w:rsidRPr="00037695" w:rsidRDefault="00FE6865" w:rsidP="00217020">
      <w:pPr>
        <w:tabs>
          <w:tab w:val="right" w:pos="9072"/>
        </w:tabs>
        <w:rPr>
          <w:rFonts w:ascii="Arial" w:hAnsi="Arial" w:cs="Arial"/>
          <w:b/>
        </w:rPr>
      </w:pPr>
    </w:p>
    <w:p w14:paraId="1574A304" w14:textId="77777777" w:rsidR="00FE6865" w:rsidRPr="00037695" w:rsidRDefault="00FE6865" w:rsidP="00217020">
      <w:pPr>
        <w:tabs>
          <w:tab w:val="right" w:pos="9072"/>
        </w:tabs>
        <w:rPr>
          <w:rFonts w:ascii="Arial" w:hAnsi="Arial" w:cs="Arial"/>
          <w:b/>
        </w:rPr>
      </w:pPr>
    </w:p>
    <w:p w14:paraId="369E8B0C" w14:textId="77777777" w:rsidR="00FE6865" w:rsidRPr="00037695" w:rsidRDefault="00FE6865" w:rsidP="00217020">
      <w:pPr>
        <w:tabs>
          <w:tab w:val="right" w:pos="9072"/>
        </w:tabs>
        <w:rPr>
          <w:rFonts w:ascii="Arial" w:hAnsi="Arial" w:cs="Arial"/>
          <w:b/>
        </w:rPr>
      </w:pPr>
    </w:p>
    <w:p w14:paraId="7B4926D8" w14:textId="77777777" w:rsidR="00FE6865" w:rsidRPr="00037695" w:rsidRDefault="00FE6865" w:rsidP="00217020">
      <w:pPr>
        <w:tabs>
          <w:tab w:val="right" w:pos="9072"/>
        </w:tabs>
        <w:rPr>
          <w:rFonts w:ascii="Arial" w:hAnsi="Arial" w:cs="Arial"/>
          <w:b/>
        </w:rPr>
      </w:pPr>
    </w:p>
    <w:p w14:paraId="4064245B" w14:textId="77777777" w:rsidR="00FE6865" w:rsidRPr="00037695" w:rsidRDefault="00FE6865" w:rsidP="00217020">
      <w:pPr>
        <w:tabs>
          <w:tab w:val="right" w:pos="9072"/>
        </w:tabs>
        <w:rPr>
          <w:rFonts w:ascii="Arial" w:hAnsi="Arial" w:cs="Arial"/>
          <w:b/>
        </w:rPr>
      </w:pPr>
    </w:p>
    <w:p w14:paraId="6A4FDAC5" w14:textId="77777777" w:rsidR="0071702C" w:rsidRDefault="0071702C" w:rsidP="00217020">
      <w:pPr>
        <w:tabs>
          <w:tab w:val="right" w:pos="9072"/>
        </w:tabs>
        <w:rPr>
          <w:rFonts w:ascii="Arial" w:hAnsi="Arial" w:cs="Arial"/>
          <w:b/>
        </w:rPr>
      </w:pPr>
    </w:p>
    <w:p w14:paraId="1488AB09" w14:textId="77777777" w:rsidR="0071702C" w:rsidRDefault="0071702C" w:rsidP="00217020">
      <w:pPr>
        <w:tabs>
          <w:tab w:val="right" w:pos="9072"/>
        </w:tabs>
        <w:rPr>
          <w:rFonts w:ascii="Arial" w:hAnsi="Arial" w:cs="Arial"/>
          <w:b/>
        </w:rPr>
      </w:pPr>
    </w:p>
    <w:p w14:paraId="727103FB" w14:textId="4E0149FE" w:rsidR="00217020" w:rsidRPr="00037695" w:rsidRDefault="00217020" w:rsidP="00217020">
      <w:pPr>
        <w:tabs>
          <w:tab w:val="right" w:pos="9072"/>
        </w:tabs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 xml:space="preserve">Question </w:t>
      </w:r>
      <w:r w:rsidR="00FE6865" w:rsidRPr="00037695">
        <w:rPr>
          <w:rFonts w:ascii="Arial" w:hAnsi="Arial" w:cs="Arial"/>
          <w:b/>
        </w:rPr>
        <w:t>12</w:t>
      </w:r>
      <w:r w:rsidRPr="00037695">
        <w:rPr>
          <w:rFonts w:ascii="Arial" w:hAnsi="Arial" w:cs="Arial"/>
          <w:b/>
        </w:rPr>
        <w:tab/>
      </w:r>
      <w:r w:rsidR="00FE6865" w:rsidRPr="00037695">
        <w:rPr>
          <w:rFonts w:ascii="Arial" w:hAnsi="Arial" w:cs="Arial"/>
          <w:b/>
        </w:rPr>
        <w:tab/>
      </w:r>
      <w:r w:rsidRPr="00037695">
        <w:rPr>
          <w:rFonts w:ascii="Arial" w:hAnsi="Arial" w:cs="Arial"/>
          <w:b/>
        </w:rPr>
        <w:t>(3 marks)</w:t>
      </w:r>
    </w:p>
    <w:p w14:paraId="74B2B821" w14:textId="77777777" w:rsidR="00217020" w:rsidRPr="00037695" w:rsidRDefault="00217020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074EC540" w14:textId="77777777" w:rsidR="00217020" w:rsidRPr="00037695" w:rsidRDefault="00217020" w:rsidP="00217020">
      <w:pPr>
        <w:pStyle w:val="NoSpacing"/>
        <w:rPr>
          <w:rFonts w:ascii="Arial" w:hAnsi="Arial" w:cs="Arial"/>
          <w:sz w:val="24"/>
          <w:szCs w:val="24"/>
        </w:rPr>
      </w:pPr>
      <w:r w:rsidRPr="00037695">
        <w:rPr>
          <w:rFonts w:ascii="Arial" w:hAnsi="Arial" w:cs="Arial"/>
          <w:sz w:val="24"/>
          <w:szCs w:val="24"/>
        </w:rPr>
        <w:t xml:space="preserve">Calculate the area between the functions  </w:t>
      </w:r>
      <w:r w:rsidR="00FB1FD7" w:rsidRPr="00037695">
        <w:rPr>
          <w:rFonts w:ascii="Arial" w:hAnsi="Arial" w:cs="Arial"/>
          <w:position w:val="-10"/>
          <w:sz w:val="24"/>
          <w:szCs w:val="24"/>
        </w:rPr>
        <w:object w:dxaOrig="1180" w:dyaOrig="320" w14:anchorId="285263EB">
          <v:shape id="_x0000_i1055" type="#_x0000_t75" style="width:57.75pt;height:16.5pt" o:ole="">
            <v:imagedata r:id="rId61" o:title=""/>
          </v:shape>
          <o:OLEObject Type="Embed" ProgID="Equation.3" ShapeID="_x0000_i1055" DrawAspect="Content" ObjectID="_1528611657" r:id="rId62"/>
        </w:object>
      </w:r>
      <w:r w:rsidRPr="00037695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37695">
        <w:rPr>
          <w:rFonts w:ascii="Arial" w:hAnsi="Arial" w:cs="Arial"/>
          <w:sz w:val="24"/>
          <w:szCs w:val="24"/>
        </w:rPr>
        <w:t xml:space="preserve">and  </w:t>
      </w:r>
      <w:proofErr w:type="gramEnd"/>
      <w:r w:rsidRPr="00037695">
        <w:rPr>
          <w:rFonts w:ascii="Arial" w:hAnsi="Arial" w:cs="Arial"/>
          <w:position w:val="-10"/>
          <w:sz w:val="24"/>
          <w:szCs w:val="24"/>
        </w:rPr>
        <w:object w:dxaOrig="1140" w:dyaOrig="360" w14:anchorId="7BCFEAD6">
          <v:shape id="_x0000_i1050" type="#_x0000_t75" style="width:56.95pt;height:18.8pt" o:ole="">
            <v:imagedata r:id="rId63" o:title=""/>
          </v:shape>
          <o:OLEObject Type="Embed" ProgID="Equation.3" ShapeID="_x0000_i1050" DrawAspect="Content" ObjectID="_1528611658" r:id="rId64"/>
        </w:object>
      </w:r>
      <w:r w:rsidRPr="00037695">
        <w:rPr>
          <w:rFonts w:ascii="Arial" w:hAnsi="Arial" w:cs="Arial"/>
          <w:sz w:val="24"/>
          <w:szCs w:val="24"/>
        </w:rPr>
        <w:t>,  giving your answers to 4 decimal places.</w:t>
      </w:r>
    </w:p>
    <w:p w14:paraId="204C78C2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30C15D47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05244C7B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5C96BC6F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1DC7DF8B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17D79C95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459EC5BD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7714B3AE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703E1A1C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197CA6C6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5E16C47B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2A7C989F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08F7E1DC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28A05D16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2B1FD642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7F6B5D77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54EDA6F9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3C2B8B54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6D8CEC6E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52572CC6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755D88A9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2050A858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5156EF7D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0F2E7F1B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05CEE97B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6DDFCFC6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3E32D2B2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3EC9C291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5D3A0E97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174E8F80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3BE3D068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2DBEF462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11B21BD6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78E2981C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27F2734B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1B3DC729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2C0E2B3D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369D979B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56CDE3FB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33B009BF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0372BE01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63EFE921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05CF7CBF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02555C77" w14:textId="77777777" w:rsidR="00982FE1" w:rsidRPr="00037695" w:rsidRDefault="00982FE1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1FC8E44D" w14:textId="77777777" w:rsidR="00982FE1" w:rsidRPr="00037695" w:rsidRDefault="00982FE1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78EB11BF" w14:textId="6D14D0EF" w:rsidR="00982FE1" w:rsidRPr="00037695" w:rsidRDefault="00982FE1" w:rsidP="00982FE1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037695">
        <w:rPr>
          <w:rFonts w:ascii="Arial" w:hAnsi="Arial" w:cs="Arial"/>
          <w:sz w:val="24"/>
          <w:szCs w:val="24"/>
        </w:rPr>
        <w:t>END OF PAPER</w:t>
      </w:r>
    </w:p>
    <w:p w14:paraId="03F15221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5BE86BF1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4BFCC397" w14:textId="10DEA766" w:rsidR="00A47112" w:rsidRPr="00037695" w:rsidRDefault="00A47112" w:rsidP="00733A89">
      <w:pPr>
        <w:ind w:left="-1418" w:right="-629"/>
        <w:jc w:val="both"/>
        <w:rPr>
          <w:rFonts w:ascii="Arial" w:hAnsi="Arial" w:cs="Arial"/>
        </w:rPr>
      </w:pPr>
    </w:p>
    <w:sectPr w:rsidR="00A47112" w:rsidRPr="00037695" w:rsidSect="00506F5C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A49366B"/>
    <w:multiLevelType w:val="hybridMultilevel"/>
    <w:tmpl w:val="750CB134"/>
    <w:lvl w:ilvl="0" w:tplc="021668B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67438E"/>
    <w:multiLevelType w:val="hybridMultilevel"/>
    <w:tmpl w:val="5FF48202"/>
    <w:lvl w:ilvl="0" w:tplc="939EB2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E82447"/>
    <w:multiLevelType w:val="hybridMultilevel"/>
    <w:tmpl w:val="77267C6C"/>
    <w:lvl w:ilvl="0" w:tplc="939EB2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E915D9"/>
    <w:multiLevelType w:val="hybridMultilevel"/>
    <w:tmpl w:val="F7F4F03A"/>
    <w:lvl w:ilvl="0" w:tplc="939EB2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FF6E7B"/>
    <w:multiLevelType w:val="hybridMultilevel"/>
    <w:tmpl w:val="F7F4F03A"/>
    <w:lvl w:ilvl="0" w:tplc="939EB2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436D4D"/>
    <w:multiLevelType w:val="hybridMultilevel"/>
    <w:tmpl w:val="5C90603E"/>
    <w:lvl w:ilvl="0" w:tplc="939EB2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E83483"/>
    <w:multiLevelType w:val="hybridMultilevel"/>
    <w:tmpl w:val="A7B0BB54"/>
    <w:lvl w:ilvl="0" w:tplc="A0AA462E">
      <w:start w:val="1"/>
      <w:numFmt w:val="lowerLetter"/>
      <w:lvlText w:val="(%1)"/>
      <w:lvlJc w:val="left"/>
      <w:pPr>
        <w:ind w:left="-7" w:hanging="5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5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11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F5C"/>
    <w:rsid w:val="00022063"/>
    <w:rsid w:val="00025C6A"/>
    <w:rsid w:val="00031B85"/>
    <w:rsid w:val="00037695"/>
    <w:rsid w:val="00041233"/>
    <w:rsid w:val="00052C9E"/>
    <w:rsid w:val="000927B7"/>
    <w:rsid w:val="000D1431"/>
    <w:rsid w:val="000F49A0"/>
    <w:rsid w:val="000F4AA2"/>
    <w:rsid w:val="000F4BD6"/>
    <w:rsid w:val="00117FBC"/>
    <w:rsid w:val="00124C8D"/>
    <w:rsid w:val="0014277F"/>
    <w:rsid w:val="00182206"/>
    <w:rsid w:val="001B3DBE"/>
    <w:rsid w:val="001B41A2"/>
    <w:rsid w:val="001D1FE4"/>
    <w:rsid w:val="001D50D6"/>
    <w:rsid w:val="00216AA0"/>
    <w:rsid w:val="00217020"/>
    <w:rsid w:val="00231160"/>
    <w:rsid w:val="00243BA0"/>
    <w:rsid w:val="00245B4F"/>
    <w:rsid w:val="002665E2"/>
    <w:rsid w:val="002749DA"/>
    <w:rsid w:val="002C292A"/>
    <w:rsid w:val="002C4CAD"/>
    <w:rsid w:val="002C5E22"/>
    <w:rsid w:val="002D663F"/>
    <w:rsid w:val="002F273D"/>
    <w:rsid w:val="00303CE7"/>
    <w:rsid w:val="003154F0"/>
    <w:rsid w:val="00332546"/>
    <w:rsid w:val="00334DC4"/>
    <w:rsid w:val="003730E3"/>
    <w:rsid w:val="003856FA"/>
    <w:rsid w:val="003A025B"/>
    <w:rsid w:val="003A1938"/>
    <w:rsid w:val="003A7202"/>
    <w:rsid w:val="00403522"/>
    <w:rsid w:val="0040653B"/>
    <w:rsid w:val="00414428"/>
    <w:rsid w:val="00420251"/>
    <w:rsid w:val="00431E2D"/>
    <w:rsid w:val="004435E6"/>
    <w:rsid w:val="00444076"/>
    <w:rsid w:val="0046045D"/>
    <w:rsid w:val="004F790B"/>
    <w:rsid w:val="00506F5C"/>
    <w:rsid w:val="00543B81"/>
    <w:rsid w:val="00557C77"/>
    <w:rsid w:val="005621E0"/>
    <w:rsid w:val="00564E45"/>
    <w:rsid w:val="00593DFD"/>
    <w:rsid w:val="005A1286"/>
    <w:rsid w:val="005B0F01"/>
    <w:rsid w:val="005B799C"/>
    <w:rsid w:val="00642DDE"/>
    <w:rsid w:val="00647178"/>
    <w:rsid w:val="0068209E"/>
    <w:rsid w:val="00682365"/>
    <w:rsid w:val="00690B51"/>
    <w:rsid w:val="006965C7"/>
    <w:rsid w:val="006A6A33"/>
    <w:rsid w:val="006B4DF8"/>
    <w:rsid w:val="006C5D43"/>
    <w:rsid w:val="0071702C"/>
    <w:rsid w:val="00733A89"/>
    <w:rsid w:val="00746B64"/>
    <w:rsid w:val="007C2E56"/>
    <w:rsid w:val="007D1163"/>
    <w:rsid w:val="007D273F"/>
    <w:rsid w:val="008212DE"/>
    <w:rsid w:val="008354DD"/>
    <w:rsid w:val="00847BFE"/>
    <w:rsid w:val="00857853"/>
    <w:rsid w:val="008647DD"/>
    <w:rsid w:val="008674B0"/>
    <w:rsid w:val="008856CF"/>
    <w:rsid w:val="008B52A6"/>
    <w:rsid w:val="008D2A1C"/>
    <w:rsid w:val="00906455"/>
    <w:rsid w:val="00907103"/>
    <w:rsid w:val="009208C9"/>
    <w:rsid w:val="00954DC7"/>
    <w:rsid w:val="0095572D"/>
    <w:rsid w:val="00956497"/>
    <w:rsid w:val="0097173D"/>
    <w:rsid w:val="009777F4"/>
    <w:rsid w:val="00982FE1"/>
    <w:rsid w:val="009A2F69"/>
    <w:rsid w:val="009A47E7"/>
    <w:rsid w:val="009B1276"/>
    <w:rsid w:val="009F030E"/>
    <w:rsid w:val="00A01DD2"/>
    <w:rsid w:val="00A26A9A"/>
    <w:rsid w:val="00A304BA"/>
    <w:rsid w:val="00A47112"/>
    <w:rsid w:val="00A65D34"/>
    <w:rsid w:val="00A8505C"/>
    <w:rsid w:val="00A95AA5"/>
    <w:rsid w:val="00AB4469"/>
    <w:rsid w:val="00AC3C8A"/>
    <w:rsid w:val="00AD467F"/>
    <w:rsid w:val="00AF0599"/>
    <w:rsid w:val="00B03948"/>
    <w:rsid w:val="00B164D9"/>
    <w:rsid w:val="00B25F80"/>
    <w:rsid w:val="00B27386"/>
    <w:rsid w:val="00B31884"/>
    <w:rsid w:val="00B341EF"/>
    <w:rsid w:val="00B34EB0"/>
    <w:rsid w:val="00B371D9"/>
    <w:rsid w:val="00B40D9E"/>
    <w:rsid w:val="00B426D6"/>
    <w:rsid w:val="00B43640"/>
    <w:rsid w:val="00B552C5"/>
    <w:rsid w:val="00B66AC0"/>
    <w:rsid w:val="00B75850"/>
    <w:rsid w:val="00B85A33"/>
    <w:rsid w:val="00BA6001"/>
    <w:rsid w:val="00BC261D"/>
    <w:rsid w:val="00BD437F"/>
    <w:rsid w:val="00BE111F"/>
    <w:rsid w:val="00BE40BE"/>
    <w:rsid w:val="00BE4B5B"/>
    <w:rsid w:val="00BF13AD"/>
    <w:rsid w:val="00C00FF3"/>
    <w:rsid w:val="00C13EB9"/>
    <w:rsid w:val="00C47ED5"/>
    <w:rsid w:val="00C568C1"/>
    <w:rsid w:val="00C7310C"/>
    <w:rsid w:val="00C90ED2"/>
    <w:rsid w:val="00C93285"/>
    <w:rsid w:val="00CA5F8A"/>
    <w:rsid w:val="00CA6371"/>
    <w:rsid w:val="00CC4581"/>
    <w:rsid w:val="00CC5B53"/>
    <w:rsid w:val="00D10330"/>
    <w:rsid w:val="00D25BB9"/>
    <w:rsid w:val="00D3005C"/>
    <w:rsid w:val="00D45A40"/>
    <w:rsid w:val="00D51B7E"/>
    <w:rsid w:val="00D60098"/>
    <w:rsid w:val="00D646A1"/>
    <w:rsid w:val="00D84D2D"/>
    <w:rsid w:val="00D850BA"/>
    <w:rsid w:val="00DC15A8"/>
    <w:rsid w:val="00DF0F1B"/>
    <w:rsid w:val="00DF3F5E"/>
    <w:rsid w:val="00E208BB"/>
    <w:rsid w:val="00E51489"/>
    <w:rsid w:val="00E57B9F"/>
    <w:rsid w:val="00E6343C"/>
    <w:rsid w:val="00E81E9C"/>
    <w:rsid w:val="00EA0842"/>
    <w:rsid w:val="00EB75B7"/>
    <w:rsid w:val="00EC3982"/>
    <w:rsid w:val="00EC3C3B"/>
    <w:rsid w:val="00EC49FF"/>
    <w:rsid w:val="00ED01C4"/>
    <w:rsid w:val="00EF0CFC"/>
    <w:rsid w:val="00EF2E1B"/>
    <w:rsid w:val="00EF6719"/>
    <w:rsid w:val="00F1373E"/>
    <w:rsid w:val="00F343E0"/>
    <w:rsid w:val="00F3583D"/>
    <w:rsid w:val="00F46417"/>
    <w:rsid w:val="00F5033D"/>
    <w:rsid w:val="00F51710"/>
    <w:rsid w:val="00F67971"/>
    <w:rsid w:val="00FB1FD7"/>
    <w:rsid w:val="00FB5EC1"/>
    <w:rsid w:val="00FB776E"/>
    <w:rsid w:val="00FD41FD"/>
    <w:rsid w:val="00FE6865"/>
    <w:rsid w:val="00FF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2"/>
    <o:shapelayout v:ext="edit">
      <o:idmap v:ext="edit" data="1"/>
    </o:shapelayout>
  </w:shapeDefaults>
  <w:decimalSymbol w:val="."/>
  <w:listSeparator w:val=","/>
  <w14:docId w14:val="4551EB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1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1E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rsid w:val="000F4AA2"/>
    <w:pPr>
      <w:tabs>
        <w:tab w:val="center" w:pos="4153"/>
        <w:tab w:val="right" w:pos="8306"/>
      </w:tabs>
      <w:ind w:left="567" w:hanging="567"/>
    </w:pPr>
    <w:rPr>
      <w:rFonts w:ascii="Times New Roman" w:eastAsia="SimSun" w:hAnsi="Times New Roman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0F4AA2"/>
    <w:rPr>
      <w:rFonts w:ascii="Times New Roman" w:eastAsia="SimSun" w:hAnsi="Times New Roman" w:cs="Times New Roman"/>
      <w:szCs w:val="20"/>
    </w:rPr>
  </w:style>
  <w:style w:type="paragraph" w:styleId="ListParagraph">
    <w:name w:val="List Paragraph"/>
    <w:basedOn w:val="Normal"/>
    <w:uiPriority w:val="99"/>
    <w:qFormat/>
    <w:rsid w:val="00D646A1"/>
    <w:pPr>
      <w:ind w:left="720"/>
      <w:contextualSpacing/>
    </w:pPr>
  </w:style>
  <w:style w:type="paragraph" w:styleId="NoSpacing">
    <w:name w:val="No Spacing"/>
    <w:uiPriority w:val="1"/>
    <w:qFormat/>
    <w:rsid w:val="00E6343C"/>
    <w:rPr>
      <w:rFonts w:ascii="Calibri" w:eastAsia="MS Mincho" w:hAnsi="Calibri" w:cs="Times New Roman"/>
      <w:sz w:val="22"/>
      <w:szCs w:val="22"/>
      <w:lang w:eastAsia="ja-JP"/>
    </w:rPr>
  </w:style>
  <w:style w:type="paragraph" w:styleId="BodyText">
    <w:name w:val="Body Text"/>
    <w:basedOn w:val="Normal"/>
    <w:link w:val="BodyTextChar"/>
    <w:rsid w:val="00E6343C"/>
    <w:pPr>
      <w:spacing w:after="120"/>
    </w:pPr>
    <w:rPr>
      <w:rFonts w:ascii="Arial" w:eastAsia="Times New Roman" w:hAnsi="Arial" w:cs="Times New Roman"/>
      <w:sz w:val="22"/>
    </w:rPr>
  </w:style>
  <w:style w:type="character" w:customStyle="1" w:styleId="BodyTextChar">
    <w:name w:val="Body Text Char"/>
    <w:basedOn w:val="DefaultParagraphFont"/>
    <w:link w:val="BodyText"/>
    <w:rsid w:val="00E6343C"/>
    <w:rPr>
      <w:rFonts w:ascii="Arial" w:eastAsia="Times New Roman" w:hAnsi="Arial" w:cs="Times New Roman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1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1E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rsid w:val="000F4AA2"/>
    <w:pPr>
      <w:tabs>
        <w:tab w:val="center" w:pos="4153"/>
        <w:tab w:val="right" w:pos="8306"/>
      </w:tabs>
      <w:ind w:left="567" w:hanging="567"/>
    </w:pPr>
    <w:rPr>
      <w:rFonts w:ascii="Times New Roman" w:eastAsia="SimSun" w:hAnsi="Times New Roman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0F4AA2"/>
    <w:rPr>
      <w:rFonts w:ascii="Times New Roman" w:eastAsia="SimSun" w:hAnsi="Times New Roman" w:cs="Times New Roman"/>
      <w:szCs w:val="20"/>
    </w:rPr>
  </w:style>
  <w:style w:type="paragraph" w:styleId="ListParagraph">
    <w:name w:val="List Paragraph"/>
    <w:basedOn w:val="Normal"/>
    <w:uiPriority w:val="99"/>
    <w:qFormat/>
    <w:rsid w:val="00D646A1"/>
    <w:pPr>
      <w:ind w:left="720"/>
      <w:contextualSpacing/>
    </w:pPr>
  </w:style>
  <w:style w:type="paragraph" w:styleId="NoSpacing">
    <w:name w:val="No Spacing"/>
    <w:uiPriority w:val="1"/>
    <w:qFormat/>
    <w:rsid w:val="00E6343C"/>
    <w:rPr>
      <w:rFonts w:ascii="Calibri" w:eastAsia="MS Mincho" w:hAnsi="Calibri" w:cs="Times New Roman"/>
      <w:sz w:val="22"/>
      <w:szCs w:val="22"/>
      <w:lang w:eastAsia="ja-JP"/>
    </w:rPr>
  </w:style>
  <w:style w:type="paragraph" w:styleId="BodyText">
    <w:name w:val="Body Text"/>
    <w:basedOn w:val="Normal"/>
    <w:link w:val="BodyTextChar"/>
    <w:rsid w:val="00E6343C"/>
    <w:pPr>
      <w:spacing w:after="120"/>
    </w:pPr>
    <w:rPr>
      <w:rFonts w:ascii="Arial" w:eastAsia="Times New Roman" w:hAnsi="Arial" w:cs="Times New Roman"/>
      <w:sz w:val="22"/>
    </w:rPr>
  </w:style>
  <w:style w:type="character" w:customStyle="1" w:styleId="BodyTextChar">
    <w:name w:val="Body Text Char"/>
    <w:basedOn w:val="DefaultParagraphFont"/>
    <w:link w:val="BodyText"/>
    <w:rsid w:val="00E6343C"/>
    <w:rPr>
      <w:rFonts w:ascii="Arial" w:eastAsia="Times New Roman" w:hAnsi="Arial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8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20.wmf"/><Relationship Id="rId47" Type="http://schemas.openxmlformats.org/officeDocument/2006/relationships/image" Target="media/image23.png"/><Relationship Id="rId50" Type="http://schemas.openxmlformats.org/officeDocument/2006/relationships/image" Target="media/image25.wmf"/><Relationship Id="rId55" Type="http://schemas.openxmlformats.org/officeDocument/2006/relationships/oleObject" Target="embeddings/oleObject23.bin"/><Relationship Id="rId63" Type="http://schemas.openxmlformats.org/officeDocument/2006/relationships/image" Target="media/image30.wmf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image" Target="media/image19.png"/><Relationship Id="rId54" Type="http://schemas.openxmlformats.org/officeDocument/2006/relationships/image" Target="media/image27.wmf"/><Relationship Id="rId62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2.bin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png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61" Type="http://schemas.openxmlformats.org/officeDocument/2006/relationships/image" Target="media/image29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6.wmf"/><Relationship Id="rId60" Type="http://schemas.openxmlformats.org/officeDocument/2006/relationships/image" Target="media/image31.gif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64" Type="http://schemas.openxmlformats.org/officeDocument/2006/relationships/oleObject" Target="embeddings/oleObject26.bin"/><Relationship Id="rId8" Type="http://schemas.openxmlformats.org/officeDocument/2006/relationships/image" Target="media/image2.wmf"/><Relationship Id="rId51" Type="http://schemas.openxmlformats.org/officeDocument/2006/relationships/oleObject" Target="embeddings/oleObject21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6.bin"/><Relationship Id="rId46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3055E7C0</Template>
  <TotalTime>24</TotalTime>
  <Pages>9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Admin</dc:creator>
  <cp:lastModifiedBy>MARTIN David</cp:lastModifiedBy>
  <cp:revision>4</cp:revision>
  <cp:lastPrinted>2016-06-20T07:06:00Z</cp:lastPrinted>
  <dcterms:created xsi:type="dcterms:W3CDTF">2016-06-22T04:14:00Z</dcterms:created>
  <dcterms:modified xsi:type="dcterms:W3CDTF">2016-06-28T01:33:00Z</dcterms:modified>
</cp:coreProperties>
</file>