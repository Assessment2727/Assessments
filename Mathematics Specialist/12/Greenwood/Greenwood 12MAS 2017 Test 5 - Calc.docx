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1470D08" w:rsidR="00D36113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70CD5BC8">
            <wp:extent cx="893445" cy="967740"/>
            <wp:effectExtent l="0" t="0" r="1905" b="3810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47E7" w14:textId="6DCBABAB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4657A847" w14:textId="77777777" w:rsidR="00BB0244" w:rsidRDefault="00BB0244" w:rsidP="00BB0244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5 – Applications of Differentiation and Differential Equations</w:t>
      </w:r>
    </w:p>
    <w:p w14:paraId="4F045037" w14:textId="2BDF85C9" w:rsidR="000D62DD" w:rsidRDefault="00BB0244" w:rsidP="00BB0244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12 and 16</w:t>
      </w:r>
      <w:r w:rsidR="000D62DD"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03CCA571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B029C6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B029C6">
        <w:rPr>
          <w:rFonts w:ascii="Calibri" w:hAnsi="Calibri"/>
          <w:b/>
          <w:bCs/>
          <w:iCs/>
          <w:sz w:val="28"/>
          <w:szCs w:val="28"/>
        </w:rPr>
        <w:t>7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0BDA5F27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BB0244">
        <w:rPr>
          <w:rFonts w:ascii="Calibri" w:hAnsi="Calibri"/>
          <w:b w:val="0"/>
          <w:sz w:val="22"/>
        </w:rPr>
        <w:t>4</w:t>
      </w:r>
      <w:r w:rsidR="00B029C6" w:rsidRPr="00B029C6">
        <w:rPr>
          <w:rFonts w:ascii="Calibri" w:hAnsi="Calibri"/>
          <w:b w:val="0"/>
          <w:sz w:val="22"/>
        </w:rPr>
        <w:t>0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179A72F2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BB0244">
        <w:rPr>
          <w:rFonts w:ascii="Calibri" w:hAnsi="Calibri"/>
          <w:sz w:val="22"/>
          <w:szCs w:val="22"/>
        </w:rPr>
        <w:t>38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73B891EA" w:rsidR="00474AE8" w:rsidRPr="00A949BC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  <w:bookmarkStart w:id="0" w:name="_GoBack"/>
      <w:bookmarkEnd w:id="0"/>
    </w:p>
    <w:p w14:paraId="758FBB68" w14:textId="77777777" w:rsidR="00BB0244" w:rsidRDefault="00474AE8" w:rsidP="00BB0244">
      <w:pPr>
        <w:pStyle w:val="NoSpacing"/>
        <w:numPr>
          <w:ilvl w:val="0"/>
          <w:numId w:val="13"/>
        </w:numPr>
        <w:spacing w:line="276" w:lineRule="auto"/>
      </w:pPr>
      <w:r w:rsidRPr="00C42C3F">
        <w:rPr>
          <w:rFonts w:ascii="Calibri" w:hAnsi="Calibri"/>
        </w:rPr>
        <w:lastRenderedPageBreak/>
        <w:t>(</w:t>
      </w:r>
      <w:r w:rsidR="00BB0244">
        <w:rPr>
          <w:rFonts w:ascii="Calibri" w:hAnsi="Calibri"/>
        </w:rPr>
        <w:t>8</w:t>
      </w:r>
      <w:r w:rsidR="005817E1" w:rsidRPr="00C42C3F">
        <w:rPr>
          <w:rFonts w:ascii="Calibri" w:hAnsi="Calibri"/>
        </w:rPr>
        <w:t xml:space="preserve"> marks)</w:t>
      </w:r>
      <w:r w:rsidR="005817E1" w:rsidRPr="00C42C3F">
        <w:rPr>
          <w:rFonts w:ascii="Calibri" w:hAnsi="Calibri"/>
        </w:rPr>
        <w:br/>
      </w:r>
      <w:r w:rsidR="00BB0244">
        <w:t xml:space="preserve">A particle P is projected from the top of a cliff of height 100 m. Define </w:t>
      </w:r>
      <w:r w:rsidR="00BB0244" w:rsidRPr="008C6E14">
        <w:rPr>
          <w:i/>
        </w:rPr>
        <w:t>x</w:t>
      </w:r>
      <w:r w:rsidR="00BB0244">
        <w:t xml:space="preserve"> and </w:t>
      </w:r>
      <w:r w:rsidR="00BB0244" w:rsidRPr="008C6E14">
        <w:rPr>
          <w:i/>
        </w:rPr>
        <w:t>y</w:t>
      </w:r>
      <w:r w:rsidR="00BB0244">
        <w:t xml:space="preserve"> metres as the horizontal and vertical distance travelled by the particle measured from the base of the cliff after </w:t>
      </w:r>
      <w:r w:rsidR="00BB0244" w:rsidRPr="008C6E14">
        <w:rPr>
          <w:i/>
        </w:rPr>
        <w:t>t</w:t>
      </w:r>
      <w:r w:rsidR="00BB0244">
        <w:t xml:space="preserve"> seconds. </w:t>
      </w:r>
    </w:p>
    <w:p w14:paraId="3C5CC652" w14:textId="2615795F" w:rsidR="00BB0244" w:rsidRDefault="00BB0244" w:rsidP="00BB0244">
      <w:pPr>
        <w:pStyle w:val="NoSpacing"/>
        <w:spacing w:line="276" w:lineRule="auto"/>
        <w:ind w:left="360"/>
      </w:pPr>
      <w:r>
        <w:t xml:space="preserve">Its equation of motion at any time t seconds is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</w:t>
      </w:r>
      <w:proofErr w:type="gramStart"/>
      <w:r>
        <w:t xml:space="preserve">and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-10t</m:t>
        </m:r>
      </m:oMath>
      <w:r>
        <w:t>.</w:t>
      </w:r>
    </w:p>
    <w:p w14:paraId="4E31015E" w14:textId="77777777" w:rsidR="00BB0244" w:rsidRDefault="00BB0244" w:rsidP="00BB0244">
      <w:pPr>
        <w:pStyle w:val="ListParagraph"/>
        <w:ind w:left="360"/>
      </w:pPr>
    </w:p>
    <w:p w14:paraId="490E5B39" w14:textId="7F49E5AD" w:rsidR="00BB0244" w:rsidRDefault="00BB0244" w:rsidP="00BB0244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Determine the equation of the horizontal distance travelled by the particle after </w:t>
      </w:r>
      <w:r w:rsidRPr="008C6E14">
        <w:rPr>
          <w:i/>
        </w:rPr>
        <w:t>t</w:t>
      </w:r>
      <w:r>
        <w:t xml:space="preserve"> seconds.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46CE7F03" w14:textId="77777777" w:rsidR="00BB0244" w:rsidRDefault="00BB0244" w:rsidP="00BB0244"/>
    <w:p w14:paraId="7AEB5FBE" w14:textId="77777777" w:rsidR="00BB0244" w:rsidRDefault="00BB0244" w:rsidP="00BB0244"/>
    <w:p w14:paraId="76517FAC" w14:textId="77777777" w:rsidR="00BB0244" w:rsidRDefault="00BB0244" w:rsidP="00BB0244"/>
    <w:p w14:paraId="0FC89B7D" w14:textId="77777777" w:rsidR="00BB0244" w:rsidRDefault="00BB0244" w:rsidP="00BB0244"/>
    <w:p w14:paraId="32C4EB11" w14:textId="77777777" w:rsidR="00BB0244" w:rsidRDefault="00BB0244" w:rsidP="00BB0244"/>
    <w:p w14:paraId="477ACC82" w14:textId="50FD2518" w:rsidR="00BB0244" w:rsidRDefault="00BB0244" w:rsidP="00BB0244">
      <w:pPr>
        <w:pStyle w:val="ListParagraph"/>
        <w:numPr>
          <w:ilvl w:val="0"/>
          <w:numId w:val="17"/>
        </w:numPr>
        <w:spacing w:after="0" w:line="240" w:lineRule="auto"/>
      </w:pPr>
      <w:r>
        <w:t>Determine the equation of the vertical distance travelled by the particle after t seconds.</w:t>
      </w:r>
      <w:r>
        <w:tab/>
        <w:t>[2]</w:t>
      </w:r>
    </w:p>
    <w:p w14:paraId="4D046F31" w14:textId="77777777" w:rsidR="00BB0244" w:rsidRDefault="00BB0244" w:rsidP="00BB0244">
      <w:pPr>
        <w:ind w:left="360"/>
      </w:pPr>
    </w:p>
    <w:p w14:paraId="3E2A8E15" w14:textId="77777777" w:rsidR="00BB0244" w:rsidRDefault="00BB0244" w:rsidP="00BB0244">
      <w:pPr>
        <w:ind w:left="360"/>
      </w:pPr>
    </w:p>
    <w:p w14:paraId="019988F6" w14:textId="77777777" w:rsidR="00BB0244" w:rsidRDefault="00BB0244" w:rsidP="00BB0244">
      <w:pPr>
        <w:ind w:left="360"/>
      </w:pPr>
    </w:p>
    <w:p w14:paraId="2F9BD6CE" w14:textId="77777777" w:rsidR="00BB0244" w:rsidRDefault="00BB0244" w:rsidP="00BB0244">
      <w:pPr>
        <w:ind w:left="360"/>
      </w:pPr>
    </w:p>
    <w:p w14:paraId="088C7747" w14:textId="77777777" w:rsidR="00BB0244" w:rsidRDefault="00BB0244" w:rsidP="00BB0244">
      <w:pPr>
        <w:ind w:left="360"/>
      </w:pPr>
    </w:p>
    <w:p w14:paraId="7A27E3DC" w14:textId="77777777" w:rsidR="00BB0244" w:rsidRDefault="00BB0244" w:rsidP="00BB0244">
      <w:pPr>
        <w:ind w:left="360"/>
      </w:pPr>
    </w:p>
    <w:p w14:paraId="675D6C5A" w14:textId="1A84DE51" w:rsidR="00BB0244" w:rsidRDefault="00BB0244" w:rsidP="00BB0244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 equation of the path of P is given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 xml:space="preserve">. Determine </w:t>
      </w:r>
      <w:r w:rsidRPr="008C6E14">
        <w:rPr>
          <w:i/>
        </w:rPr>
        <w:t>a</w:t>
      </w:r>
      <w:r>
        <w:t xml:space="preserve">, </w:t>
      </w:r>
      <w:r w:rsidRPr="008C6E14">
        <w:rPr>
          <w:i/>
        </w:rPr>
        <w:t>b</w:t>
      </w:r>
      <w:r>
        <w:t xml:space="preserve"> and </w:t>
      </w:r>
      <w:r w:rsidRPr="008C6E14">
        <w:rPr>
          <w:i/>
        </w:rPr>
        <w:t>c</w:t>
      </w:r>
      <w:r>
        <w:t>.</w:t>
      </w:r>
      <w:r>
        <w:tab/>
        <w:t>[3]</w:t>
      </w:r>
    </w:p>
    <w:p w14:paraId="0612A0A0" w14:textId="77777777" w:rsidR="00BB0244" w:rsidRDefault="00BB0244" w:rsidP="00BB0244">
      <w:pPr>
        <w:pStyle w:val="ListParagraph"/>
      </w:pPr>
    </w:p>
    <w:p w14:paraId="13A8CB22" w14:textId="77777777" w:rsidR="00BB0244" w:rsidRDefault="00BB0244" w:rsidP="00BB0244">
      <w:pPr>
        <w:pStyle w:val="ListParagraph"/>
      </w:pPr>
    </w:p>
    <w:p w14:paraId="4D8582E2" w14:textId="77777777" w:rsidR="00BB0244" w:rsidRDefault="00BB0244" w:rsidP="00BB0244">
      <w:pPr>
        <w:pStyle w:val="ListParagraph"/>
      </w:pPr>
    </w:p>
    <w:p w14:paraId="15FB0666" w14:textId="77777777" w:rsidR="00BB0244" w:rsidRDefault="00BB0244" w:rsidP="00BB0244">
      <w:pPr>
        <w:pStyle w:val="ListParagraph"/>
      </w:pPr>
    </w:p>
    <w:p w14:paraId="5A3138EA" w14:textId="77777777" w:rsidR="00BB0244" w:rsidRDefault="00BB0244" w:rsidP="00BB0244">
      <w:pPr>
        <w:pStyle w:val="ListParagraph"/>
      </w:pPr>
    </w:p>
    <w:p w14:paraId="1E01C2D5" w14:textId="77777777" w:rsidR="00BB0244" w:rsidRDefault="00BB0244" w:rsidP="00BB0244">
      <w:pPr>
        <w:pStyle w:val="ListParagraph"/>
      </w:pPr>
    </w:p>
    <w:p w14:paraId="2D615C40" w14:textId="77777777" w:rsidR="00BB0244" w:rsidRDefault="00BB0244" w:rsidP="00BB0244">
      <w:pPr>
        <w:pStyle w:val="ListParagraph"/>
      </w:pPr>
    </w:p>
    <w:p w14:paraId="0B1CC4AA" w14:textId="77777777" w:rsidR="00BB0244" w:rsidRDefault="00BB0244" w:rsidP="00BB0244">
      <w:pPr>
        <w:pStyle w:val="ListParagraph"/>
      </w:pPr>
    </w:p>
    <w:p w14:paraId="69B1772F" w14:textId="77777777" w:rsidR="00BB0244" w:rsidRDefault="00BB0244" w:rsidP="00BB0244">
      <w:pPr>
        <w:pStyle w:val="ListParagraph"/>
      </w:pPr>
    </w:p>
    <w:p w14:paraId="58364693" w14:textId="77777777" w:rsidR="00BB0244" w:rsidRDefault="00BB0244" w:rsidP="00BB0244">
      <w:pPr>
        <w:pStyle w:val="ListParagraph"/>
      </w:pPr>
    </w:p>
    <w:p w14:paraId="353E62F3" w14:textId="77777777" w:rsidR="00BB0244" w:rsidRDefault="00BB0244" w:rsidP="00BB0244">
      <w:pPr>
        <w:pStyle w:val="ListParagraph"/>
      </w:pPr>
    </w:p>
    <w:p w14:paraId="3566CD2F" w14:textId="77777777" w:rsidR="00BB0244" w:rsidRDefault="00BB0244" w:rsidP="00BB0244">
      <w:pPr>
        <w:pStyle w:val="ListParagraph"/>
      </w:pPr>
    </w:p>
    <w:p w14:paraId="43DA53CC" w14:textId="449C369A" w:rsidR="00BB0244" w:rsidRDefault="00BB0244" w:rsidP="00BB0244">
      <w:pPr>
        <w:pStyle w:val="ListParagraph"/>
        <w:numPr>
          <w:ilvl w:val="0"/>
          <w:numId w:val="17"/>
        </w:numPr>
        <w:spacing w:after="0" w:line="240" w:lineRule="auto"/>
      </w:pPr>
      <w:r>
        <w:t>Determine, using calculus methods, the approximate change in the vertical distance when the horizontal distance changes from 10m to 10.1m.</w:t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29CD9D24" w14:textId="77777777" w:rsidR="00BB0244" w:rsidRDefault="00BB0244" w:rsidP="00BB0244"/>
    <w:p w14:paraId="5012345C" w14:textId="77777777" w:rsidR="00BB0244" w:rsidRDefault="00BB0244" w:rsidP="00BB0244"/>
    <w:p w14:paraId="656F95CC" w14:textId="77777777" w:rsidR="00BB0244" w:rsidRDefault="00BB0244" w:rsidP="00BB0244"/>
    <w:p w14:paraId="04D28DED" w14:textId="77777777" w:rsidR="00BB0244" w:rsidRDefault="00BB0244" w:rsidP="00BB0244"/>
    <w:p w14:paraId="37E787E4" w14:textId="77777777" w:rsidR="00BB0244" w:rsidRDefault="00BB0244" w:rsidP="00BB0244"/>
    <w:p w14:paraId="4854F66B" w14:textId="77777777" w:rsidR="00BB0244" w:rsidRDefault="00BB0244" w:rsidP="00BB0244"/>
    <w:p w14:paraId="7E7E305F" w14:textId="77777777" w:rsidR="00BB0244" w:rsidRDefault="00BB0244" w:rsidP="00BB0244"/>
    <w:p w14:paraId="4A12B3FB" w14:textId="77777777" w:rsidR="00BB0244" w:rsidRDefault="00BB0244" w:rsidP="00BB0244"/>
    <w:p w14:paraId="4A8F8D9B" w14:textId="77777777" w:rsidR="00BB0244" w:rsidRDefault="00BB0244" w:rsidP="00BB0244"/>
    <w:p w14:paraId="003862F5" w14:textId="77777777" w:rsidR="00BB0244" w:rsidRDefault="00BB0244" w:rsidP="00BB0244"/>
    <w:p w14:paraId="0E38F6D9" w14:textId="77777777" w:rsidR="00BB0244" w:rsidRPr="00BB0244" w:rsidRDefault="00BB0244" w:rsidP="00BB0244"/>
    <w:p w14:paraId="3A628BE5" w14:textId="77777777" w:rsidR="00BB0244" w:rsidRPr="00BB0244" w:rsidRDefault="00BB0244" w:rsidP="00BB0244"/>
    <w:p w14:paraId="6D036235" w14:textId="079A4250" w:rsidR="00BB0244" w:rsidRPr="004804A1" w:rsidRDefault="004804A1" w:rsidP="004804A1">
      <w:pPr>
        <w:pStyle w:val="ListParagraph"/>
        <w:numPr>
          <w:ilvl w:val="0"/>
          <w:numId w:val="13"/>
        </w:num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71845220" wp14:editId="06F990A3">
            <wp:simplePos x="0" y="0"/>
            <wp:positionH relativeFrom="column">
              <wp:posOffset>3481705</wp:posOffset>
            </wp:positionH>
            <wp:positionV relativeFrom="paragraph">
              <wp:posOffset>579755</wp:posOffset>
            </wp:positionV>
            <wp:extent cx="2448233" cy="1652918"/>
            <wp:effectExtent l="0" t="0" r="0" b="0"/>
            <wp:wrapNone/>
            <wp:docPr id="2" name="Picture 2" descr="diagram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33" cy="16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244" w:rsidRPr="00BB0244">
        <w:t>(4 marks</w:t>
      </w:r>
      <w:r w:rsidR="00BB0244">
        <w:t>)</w:t>
      </w:r>
      <w:r w:rsidR="00BB0244">
        <w:br/>
      </w:r>
      <w:r w:rsidR="00BB0244" w:rsidRPr="00BB0244">
        <w:t xml:space="preserve">When an object is at a distance of </w:t>
      </w:r>
      <w:r w:rsidR="00BB0244" w:rsidRPr="00BB0244">
        <w:rPr>
          <w:i/>
        </w:rPr>
        <w:t xml:space="preserve">u </w:t>
      </w:r>
      <w:r w:rsidR="00BB0244">
        <w:t xml:space="preserve">cm </w:t>
      </w:r>
      <w:r w:rsidR="00BB0244" w:rsidRPr="00BB0244">
        <w:t>from a lens of focal length</w:t>
      </w:r>
      <w:r>
        <w:t>,</w:t>
      </w:r>
      <w:r w:rsidR="00BB0244" w:rsidRPr="004804A1">
        <w:t xml:space="preserve"> </w:t>
      </w:r>
      <w:r w:rsidR="00BB0244" w:rsidRPr="004804A1">
        <w:rPr>
          <w:i/>
        </w:rPr>
        <w:t>f =</w:t>
      </w:r>
      <w:r w:rsidR="00BB0244" w:rsidRPr="004804A1">
        <w:t xml:space="preserve"> 20 cm, an image is created at a distance of </w:t>
      </w:r>
      <w:r w:rsidR="00BB0244" w:rsidRPr="004804A1">
        <w:rPr>
          <w:i/>
        </w:rPr>
        <w:t>v</w:t>
      </w:r>
      <w:r w:rsidR="00BB0244" w:rsidRPr="004804A1">
        <w:t xml:space="preserve"> cm from the lens.</w:t>
      </w:r>
    </w:p>
    <w:p w14:paraId="35DB8683" w14:textId="3B1AA0DE" w:rsidR="00BB0244" w:rsidRPr="00BB0244" w:rsidRDefault="00BB0244" w:rsidP="00BB0244">
      <w:pPr>
        <w:ind w:left="360"/>
        <w:rPr>
          <w:rFonts w:asciiTheme="minorHAnsi" w:hAnsiTheme="minorHAnsi"/>
          <w:sz w:val="22"/>
          <w:szCs w:val="22"/>
        </w:rPr>
      </w:pPr>
      <w:r w:rsidRPr="00BB0244">
        <w:rPr>
          <w:rFonts w:asciiTheme="minorHAnsi" w:hAnsiTheme="minorHAnsi"/>
          <w:sz w:val="22"/>
          <w:szCs w:val="22"/>
        </w:rPr>
        <w:t xml:space="preserve">The variables are related by the formula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20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u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</m:t>
            </m:r>
          </m:den>
        </m:f>
      </m:oMath>
    </w:p>
    <w:p w14:paraId="63709801" w14:textId="26242B44" w:rsidR="004804A1" w:rsidRDefault="004804A1" w:rsidP="004804A1"/>
    <w:p w14:paraId="090AEB4B" w14:textId="77777777" w:rsidR="004804A1" w:rsidRDefault="00BB0244" w:rsidP="004804A1">
      <w:pPr>
        <w:ind w:left="426"/>
        <w:rPr>
          <w:rFonts w:asciiTheme="minorHAnsi" w:hAnsiTheme="minorHAnsi"/>
          <w:sz w:val="22"/>
          <w:szCs w:val="22"/>
        </w:rPr>
      </w:pPr>
      <w:r w:rsidRPr="004804A1">
        <w:rPr>
          <w:rFonts w:asciiTheme="minorHAnsi" w:hAnsiTheme="minorHAnsi"/>
          <w:sz w:val="22"/>
          <w:szCs w:val="22"/>
        </w:rPr>
        <w:t xml:space="preserve">An object is moving with a constant speed of 2 cm/s </w:t>
      </w:r>
    </w:p>
    <w:p w14:paraId="7F60F44E" w14:textId="77777777" w:rsidR="004804A1" w:rsidRDefault="00BB0244" w:rsidP="004804A1">
      <w:pPr>
        <w:ind w:left="426"/>
        <w:rPr>
          <w:rFonts w:asciiTheme="minorHAnsi" w:hAnsiTheme="minorHAnsi"/>
          <w:sz w:val="22"/>
          <w:szCs w:val="22"/>
        </w:rPr>
      </w:pPr>
      <w:proofErr w:type="gramStart"/>
      <w:r w:rsidRPr="004804A1">
        <w:rPr>
          <w:rFonts w:asciiTheme="minorHAnsi" w:hAnsiTheme="minorHAnsi"/>
          <w:sz w:val="22"/>
          <w:szCs w:val="22"/>
        </w:rPr>
        <w:t>towards</w:t>
      </w:r>
      <w:proofErr w:type="gramEnd"/>
      <w:r w:rsidRPr="004804A1">
        <w:rPr>
          <w:rFonts w:asciiTheme="minorHAnsi" w:hAnsiTheme="minorHAnsi"/>
          <w:sz w:val="22"/>
          <w:szCs w:val="22"/>
        </w:rPr>
        <w:t xml:space="preserve"> the lens.  At the instant when the image is </w:t>
      </w:r>
    </w:p>
    <w:p w14:paraId="40B69839" w14:textId="77777777" w:rsidR="004804A1" w:rsidRDefault="00BB0244" w:rsidP="004804A1">
      <w:pPr>
        <w:ind w:left="426"/>
        <w:rPr>
          <w:rFonts w:asciiTheme="minorHAnsi" w:hAnsiTheme="minorHAnsi"/>
          <w:sz w:val="22"/>
          <w:szCs w:val="22"/>
        </w:rPr>
      </w:pPr>
      <w:r w:rsidRPr="004804A1">
        <w:rPr>
          <w:rFonts w:asciiTheme="minorHAnsi" w:hAnsiTheme="minorHAnsi"/>
          <w:sz w:val="22"/>
          <w:szCs w:val="22"/>
        </w:rPr>
        <w:t xml:space="preserve">30 cm from the lens, in what direction and with </w:t>
      </w:r>
    </w:p>
    <w:p w14:paraId="4ECF93DD" w14:textId="37FA8D56" w:rsidR="00BB0244" w:rsidRPr="004804A1" w:rsidRDefault="00BB0244" w:rsidP="004804A1">
      <w:pPr>
        <w:ind w:left="426"/>
        <w:rPr>
          <w:rFonts w:asciiTheme="minorHAnsi" w:hAnsiTheme="minorHAnsi"/>
          <w:sz w:val="22"/>
          <w:szCs w:val="22"/>
        </w:rPr>
      </w:pPr>
      <w:proofErr w:type="gramStart"/>
      <w:r w:rsidRPr="004804A1">
        <w:rPr>
          <w:rFonts w:asciiTheme="minorHAnsi" w:hAnsiTheme="minorHAnsi"/>
          <w:sz w:val="22"/>
          <w:szCs w:val="22"/>
        </w:rPr>
        <w:t>what</w:t>
      </w:r>
      <w:proofErr w:type="gramEnd"/>
      <w:r w:rsidRPr="004804A1">
        <w:rPr>
          <w:rFonts w:asciiTheme="minorHAnsi" w:hAnsiTheme="minorHAnsi"/>
          <w:sz w:val="22"/>
          <w:szCs w:val="22"/>
        </w:rPr>
        <w:t xml:space="preserve"> speed is the image moving?</w:t>
      </w:r>
    </w:p>
    <w:p w14:paraId="0C686F63" w14:textId="77777777" w:rsidR="00BB0244" w:rsidRDefault="00BB0244" w:rsidP="00BB0244"/>
    <w:p w14:paraId="1D85E43C" w14:textId="77777777" w:rsidR="00BB0244" w:rsidRDefault="00BB0244" w:rsidP="00BB0244"/>
    <w:p w14:paraId="34919F46" w14:textId="77777777" w:rsidR="00BB0244" w:rsidRDefault="00BB0244" w:rsidP="00BB0244"/>
    <w:p w14:paraId="5198133A" w14:textId="77777777" w:rsidR="00BB0244" w:rsidRDefault="00BB0244" w:rsidP="00BB0244"/>
    <w:p w14:paraId="522666E5" w14:textId="77777777" w:rsidR="00BB0244" w:rsidRDefault="00BB0244" w:rsidP="00BB0244"/>
    <w:p w14:paraId="26463C54" w14:textId="77777777" w:rsidR="00BB0244" w:rsidRDefault="00BB0244" w:rsidP="00BB0244"/>
    <w:p w14:paraId="6F8533E3" w14:textId="77777777" w:rsidR="00BB0244" w:rsidRDefault="00BB0244" w:rsidP="00BB0244"/>
    <w:p w14:paraId="64246F58" w14:textId="77777777" w:rsidR="00BB0244" w:rsidRDefault="00BB0244" w:rsidP="00BB0244"/>
    <w:p w14:paraId="64D061C0" w14:textId="77777777" w:rsidR="00BB0244" w:rsidRDefault="00BB0244" w:rsidP="00BB0244"/>
    <w:p w14:paraId="549C8893" w14:textId="77777777" w:rsidR="004804A1" w:rsidRDefault="004804A1" w:rsidP="00BB0244"/>
    <w:p w14:paraId="14304413" w14:textId="77777777" w:rsidR="004804A1" w:rsidRDefault="004804A1" w:rsidP="00BB0244"/>
    <w:p w14:paraId="2942FA56" w14:textId="77777777" w:rsidR="00BB0244" w:rsidRDefault="00BB0244" w:rsidP="00BB0244"/>
    <w:p w14:paraId="098A8B30" w14:textId="77777777" w:rsidR="00BB0244" w:rsidRPr="004804A1" w:rsidRDefault="00BB0244" w:rsidP="00BB0244"/>
    <w:p w14:paraId="230A7107" w14:textId="3D930600" w:rsidR="00BB0244" w:rsidRPr="004804A1" w:rsidRDefault="004804A1" w:rsidP="00BB0244">
      <w:pPr>
        <w:pStyle w:val="ListParagraph"/>
        <w:numPr>
          <w:ilvl w:val="0"/>
          <w:numId w:val="13"/>
        </w:numPr>
        <w:spacing w:after="0" w:line="240" w:lineRule="auto"/>
      </w:pPr>
      <w:r>
        <w:t>(</w:t>
      </w:r>
      <w:r w:rsidR="00BB0244" w:rsidRPr="004804A1">
        <w:t>3 marks</w:t>
      </w:r>
      <w:r>
        <w:t>)</w:t>
      </w:r>
    </w:p>
    <w:p w14:paraId="629EE30C" w14:textId="77777777" w:rsidR="00BB0244" w:rsidRPr="004804A1" w:rsidRDefault="00BB0244" w:rsidP="00BB0244">
      <w:pPr>
        <w:pStyle w:val="ListParagraph"/>
        <w:ind w:left="360"/>
      </w:pPr>
    </w:p>
    <w:p w14:paraId="04792478" w14:textId="77777777" w:rsidR="00BB0244" w:rsidRDefault="00BB0244" w:rsidP="00BB0244">
      <w:pPr>
        <w:pStyle w:val="ListParagraph"/>
        <w:ind w:left="360"/>
      </w:pPr>
      <w:r>
        <w:t xml:space="preserve">A leaking water tank initially contains water to a depth of 1.6m. The depth of water, </w:t>
      </w:r>
    </w:p>
    <w:p w14:paraId="3678D2A8" w14:textId="77777777" w:rsidR="00BB0244" w:rsidRDefault="00BB0244" w:rsidP="00BB0244">
      <w:pPr>
        <w:pStyle w:val="ListParagraph"/>
        <w:ind w:left="360"/>
      </w:pPr>
      <w:proofErr w:type="gramStart"/>
      <w:r w:rsidRPr="00422626">
        <w:rPr>
          <w:i/>
        </w:rPr>
        <w:t>h</w:t>
      </w:r>
      <w:proofErr w:type="gramEnd"/>
      <w:r>
        <w:t xml:space="preserve"> cm, is decreasing at a rate (in cm/s) equal to one tenth of the depth of the water in the tank.</w:t>
      </w:r>
    </w:p>
    <w:p w14:paraId="5436404F" w14:textId="77777777" w:rsidR="00BB0244" w:rsidRDefault="00BB0244" w:rsidP="00BB0244">
      <w:pPr>
        <w:pStyle w:val="ListParagraph"/>
        <w:ind w:left="360"/>
      </w:pPr>
    </w:p>
    <w:p w14:paraId="404E0944" w14:textId="1AB04A1F" w:rsidR="00BB0244" w:rsidRDefault="00BB0244" w:rsidP="00BB0244">
      <w:pPr>
        <w:pStyle w:val="ListParagraph"/>
        <w:numPr>
          <w:ilvl w:val="0"/>
          <w:numId w:val="18"/>
        </w:numPr>
        <w:spacing w:after="0" w:line="240" w:lineRule="auto"/>
      </w:pPr>
      <w:r>
        <w:t>Write a differential equation that describes the rate of change of the depth of the water in relation to the depth.</w:t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  <w:t>[1]</w:t>
      </w:r>
    </w:p>
    <w:p w14:paraId="0CC64521" w14:textId="35810E0E" w:rsidR="00BB0244" w:rsidRDefault="004804A1" w:rsidP="00BB0244">
      <w:pPr>
        <w:pStyle w:val="ListParagraph"/>
      </w:pPr>
      <w:r>
        <w:br/>
      </w:r>
      <w:r>
        <w:br/>
      </w:r>
    </w:p>
    <w:p w14:paraId="2D56CB25" w14:textId="77777777" w:rsidR="00BB0244" w:rsidRDefault="00BB0244" w:rsidP="00BB0244">
      <w:pPr>
        <w:pStyle w:val="ListParagraph"/>
      </w:pPr>
    </w:p>
    <w:p w14:paraId="75BC2135" w14:textId="78184A18" w:rsidR="00BB0244" w:rsidRPr="00422626" w:rsidRDefault="00BB0244" w:rsidP="00BB0244">
      <w:pPr>
        <w:pStyle w:val="ListParagraph"/>
        <w:numPr>
          <w:ilvl w:val="0"/>
          <w:numId w:val="18"/>
        </w:numPr>
        <w:spacing w:after="0" w:line="240" w:lineRule="auto"/>
      </w:pPr>
      <w:r>
        <w:t>Determine the solution to the differential equation and calculate, to the nearest tenth of a second, the time taken for the depth to decrease to just 5 cm.</w:t>
      </w:r>
      <w:r w:rsidR="004804A1">
        <w:tab/>
      </w:r>
      <w:r w:rsidR="004804A1">
        <w:tab/>
      </w:r>
      <w:r w:rsidR="004804A1">
        <w:tab/>
      </w:r>
      <w:r w:rsidR="004804A1">
        <w:tab/>
        <w:t>[2]</w:t>
      </w:r>
    </w:p>
    <w:p w14:paraId="4D52D521" w14:textId="77777777" w:rsidR="00BB0244" w:rsidRPr="00422626" w:rsidRDefault="00BB0244" w:rsidP="00BB0244">
      <w:pPr>
        <w:pStyle w:val="ListParagraph"/>
        <w:ind w:left="360"/>
      </w:pPr>
    </w:p>
    <w:p w14:paraId="7DC73BF6" w14:textId="77777777" w:rsidR="00BB0244" w:rsidRDefault="00BB0244" w:rsidP="00BB0244"/>
    <w:p w14:paraId="5F543890" w14:textId="77777777" w:rsidR="00BB0244" w:rsidRDefault="00BB0244" w:rsidP="00BB0244"/>
    <w:p w14:paraId="3D0AD13E" w14:textId="77777777" w:rsidR="00BB0244" w:rsidRDefault="00BB0244" w:rsidP="00BB0244"/>
    <w:p w14:paraId="630A04B3" w14:textId="77777777" w:rsidR="00BB0244" w:rsidRDefault="00BB0244" w:rsidP="00BB0244"/>
    <w:p w14:paraId="3304F1FF" w14:textId="77777777" w:rsidR="004804A1" w:rsidRDefault="004804A1" w:rsidP="00BB0244"/>
    <w:p w14:paraId="5FC4A557" w14:textId="77777777" w:rsidR="004804A1" w:rsidRDefault="004804A1" w:rsidP="00BB0244"/>
    <w:p w14:paraId="12632451" w14:textId="77777777" w:rsidR="00BB0244" w:rsidRDefault="00BB0244" w:rsidP="00BB0244"/>
    <w:p w14:paraId="0074F060" w14:textId="77777777" w:rsidR="00BB0244" w:rsidRDefault="00BB0244" w:rsidP="00BB0244">
      <w:r>
        <w:t xml:space="preserve"> </w:t>
      </w:r>
    </w:p>
    <w:p w14:paraId="21364827" w14:textId="77777777" w:rsidR="00BB0244" w:rsidRDefault="00BB0244" w:rsidP="00BB0244"/>
    <w:p w14:paraId="3A7AB944" w14:textId="77777777" w:rsidR="00BB0244" w:rsidRDefault="00BB0244" w:rsidP="00BB0244"/>
    <w:p w14:paraId="1122346B" w14:textId="77777777" w:rsidR="00BB0244" w:rsidRDefault="00BB0244" w:rsidP="00BB0244"/>
    <w:p w14:paraId="5E6CC026" w14:textId="5D845625" w:rsidR="00BB0244" w:rsidRPr="004804A1" w:rsidRDefault="004804A1" w:rsidP="00BB0244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(8 marks)</w:t>
      </w:r>
      <w:r>
        <w:br/>
      </w:r>
      <w:r w:rsidR="00BB0244" w:rsidRPr="004804A1">
        <w:t>The motion of a body moving in a straight line is modelled by the differential equation</w:t>
      </w:r>
      <w:r>
        <w:t xml:space="preserve">                 </w:t>
      </w:r>
      <w:r w:rsidR="00BB0244" w:rsidRPr="004804A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=3+4x</m:t>
        </m:r>
      </m:oMath>
      <w:r w:rsidR="00BB0244" w:rsidRPr="004804A1">
        <w:t xml:space="preserve">,  where </w:t>
      </w:r>
      <w:r w:rsidR="00BB0244" w:rsidRPr="004804A1">
        <w:rPr>
          <w:i/>
        </w:rPr>
        <w:t>x</w:t>
      </w:r>
      <w:r w:rsidR="00BB0244" w:rsidRPr="004804A1">
        <w:t xml:space="preserve"> metres is the displacement from a fixed point at time </w:t>
      </w:r>
      <w:r w:rsidR="00BB0244" w:rsidRPr="004804A1">
        <w:rPr>
          <w:i/>
        </w:rPr>
        <w:t>t</w:t>
      </w:r>
      <w:r w:rsidR="00BB0244" w:rsidRPr="004804A1">
        <w:t xml:space="preserve"> seconds for </w:t>
      </w:r>
    </w:p>
    <w:p w14:paraId="0D1455FD" w14:textId="77777777" w:rsidR="00BB0244" w:rsidRPr="004804A1" w:rsidRDefault="00BB0244" w:rsidP="004804A1">
      <w:pPr>
        <w:ind w:firstLine="360"/>
        <w:rPr>
          <w:rFonts w:asciiTheme="minorHAnsi" w:hAnsiTheme="minorHAnsi"/>
          <w:sz w:val="22"/>
          <w:szCs w:val="22"/>
        </w:rPr>
      </w:pPr>
      <w:proofErr w:type="gramStart"/>
      <w:r w:rsidRPr="004804A1">
        <w:rPr>
          <w:rFonts w:asciiTheme="minorHAnsi" w:hAnsiTheme="minorHAnsi"/>
          <w:i/>
          <w:sz w:val="22"/>
          <w:szCs w:val="22"/>
        </w:rPr>
        <w:t>t</w:t>
      </w:r>
      <w:proofErr w:type="gramEnd"/>
      <w:r w:rsidRPr="004804A1">
        <w:rPr>
          <w:rFonts w:asciiTheme="minorHAnsi" w:hAnsiTheme="minorHAnsi"/>
          <w:i/>
          <w:sz w:val="22"/>
          <w:szCs w:val="22"/>
        </w:rPr>
        <w:t xml:space="preserve"> </w:t>
      </w:r>
      <w:r w:rsidRPr="004804A1">
        <w:rPr>
          <w:rFonts w:asciiTheme="minorHAnsi" w:hAnsiTheme="minorHAnsi" w:cstheme="minorHAnsi"/>
          <w:sz w:val="22"/>
          <w:szCs w:val="22"/>
        </w:rPr>
        <w:t xml:space="preserve">≥ </w:t>
      </w:r>
      <w:r w:rsidRPr="004804A1">
        <w:rPr>
          <w:rFonts w:asciiTheme="minorHAnsi" w:hAnsiTheme="minorHAnsi"/>
          <w:sz w:val="22"/>
          <w:szCs w:val="22"/>
        </w:rPr>
        <w:t>0. After 1 second the body is 2m to the right of the origin.</w:t>
      </w:r>
    </w:p>
    <w:p w14:paraId="603378C4" w14:textId="77777777" w:rsidR="00BB0244" w:rsidRDefault="00BB0244" w:rsidP="00BB0244"/>
    <w:p w14:paraId="31ACD756" w14:textId="16E5E8D7" w:rsidR="00BB0244" w:rsidRDefault="00BB0244" w:rsidP="00BB024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What is the acceleration of the body when </w:t>
      </w:r>
      <w:r>
        <w:rPr>
          <w:i/>
        </w:rPr>
        <w:t xml:space="preserve">t </w:t>
      </w:r>
      <w:r>
        <w:t>= 1s?</w:t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  <w:t>[3]</w:t>
      </w:r>
    </w:p>
    <w:p w14:paraId="4ECDD9CE" w14:textId="77777777" w:rsidR="00BB0244" w:rsidRDefault="00BB0244" w:rsidP="00BB0244">
      <w:pPr>
        <w:pStyle w:val="ListParagraph"/>
      </w:pPr>
    </w:p>
    <w:p w14:paraId="4A298C53" w14:textId="77777777" w:rsidR="00BB0244" w:rsidRDefault="00BB0244" w:rsidP="00BB0244">
      <w:pPr>
        <w:pStyle w:val="ListParagraph"/>
      </w:pPr>
    </w:p>
    <w:p w14:paraId="36F939D9" w14:textId="77777777" w:rsidR="00BB0244" w:rsidRDefault="00BB0244" w:rsidP="00BB0244">
      <w:pPr>
        <w:pStyle w:val="ListParagraph"/>
      </w:pPr>
    </w:p>
    <w:p w14:paraId="122D10AD" w14:textId="77777777" w:rsidR="00BB0244" w:rsidRDefault="00BB0244" w:rsidP="00BB0244">
      <w:pPr>
        <w:pStyle w:val="ListParagraph"/>
      </w:pPr>
    </w:p>
    <w:p w14:paraId="65E58454" w14:textId="77777777" w:rsidR="00BB0244" w:rsidRDefault="00BB0244" w:rsidP="00BB0244">
      <w:pPr>
        <w:pStyle w:val="ListParagraph"/>
      </w:pPr>
    </w:p>
    <w:p w14:paraId="31126F4C" w14:textId="77777777" w:rsidR="00BB0244" w:rsidRDefault="00BB0244" w:rsidP="00BB0244">
      <w:pPr>
        <w:pStyle w:val="ListParagraph"/>
      </w:pPr>
    </w:p>
    <w:p w14:paraId="2B4475DA" w14:textId="77777777" w:rsidR="00BB0244" w:rsidRDefault="00BB0244" w:rsidP="00BB0244">
      <w:pPr>
        <w:pStyle w:val="ListParagraph"/>
      </w:pPr>
    </w:p>
    <w:p w14:paraId="7C69EB5B" w14:textId="77777777" w:rsidR="00BB0244" w:rsidRDefault="00BB0244" w:rsidP="00BB0244">
      <w:pPr>
        <w:pStyle w:val="ListParagraph"/>
      </w:pPr>
    </w:p>
    <w:p w14:paraId="067706FC" w14:textId="77777777" w:rsidR="00BB0244" w:rsidRDefault="00BB0244" w:rsidP="00BB0244">
      <w:pPr>
        <w:pStyle w:val="ListParagraph"/>
      </w:pPr>
    </w:p>
    <w:p w14:paraId="1F53AE04" w14:textId="77777777" w:rsidR="00BB0244" w:rsidRDefault="00BB0244" w:rsidP="00BB0244">
      <w:pPr>
        <w:pStyle w:val="ListParagraph"/>
      </w:pPr>
    </w:p>
    <w:p w14:paraId="68479955" w14:textId="77777777" w:rsidR="00BB0244" w:rsidRDefault="00BB0244" w:rsidP="00BB0244">
      <w:pPr>
        <w:pStyle w:val="ListParagraph"/>
      </w:pPr>
    </w:p>
    <w:p w14:paraId="1DD22F77" w14:textId="0D222B0B" w:rsidR="00BB0244" w:rsidRDefault="00BB0244" w:rsidP="00BB024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Show that the displacement is given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4t-4</m:t>
                </m:r>
              </m:sup>
            </m:sSup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  <w:r w:rsidR="004804A1">
        <w:tab/>
      </w:r>
      <w:r w:rsidR="004804A1">
        <w:tab/>
      </w:r>
      <w:r w:rsidR="004804A1">
        <w:tab/>
      </w:r>
      <w:r w:rsidR="004804A1">
        <w:tab/>
      </w:r>
      <w:r w:rsidR="004804A1">
        <w:tab/>
        <w:t>[5]</w:t>
      </w:r>
    </w:p>
    <w:p w14:paraId="2373BD0D" w14:textId="77777777" w:rsidR="00BB0244" w:rsidRDefault="00BB0244" w:rsidP="00BB0244"/>
    <w:p w14:paraId="2A2866E1" w14:textId="77777777" w:rsidR="00BB0244" w:rsidRDefault="00BB0244" w:rsidP="00BB0244"/>
    <w:p w14:paraId="6AFF8054" w14:textId="77777777" w:rsidR="00BB0244" w:rsidRDefault="00BB0244" w:rsidP="00BB0244"/>
    <w:p w14:paraId="66EB185D" w14:textId="77777777" w:rsidR="00BB0244" w:rsidRDefault="00BB0244" w:rsidP="00BB0244"/>
    <w:p w14:paraId="64129FBE" w14:textId="77777777" w:rsidR="00BB0244" w:rsidRDefault="00BB0244" w:rsidP="00BB0244"/>
    <w:p w14:paraId="398734CF" w14:textId="77777777" w:rsidR="00BB0244" w:rsidRDefault="00BB0244" w:rsidP="00BB0244"/>
    <w:p w14:paraId="1301BB8C" w14:textId="77777777" w:rsidR="00BB0244" w:rsidRPr="00CD38CD" w:rsidRDefault="00BB0244" w:rsidP="00BB0244"/>
    <w:p w14:paraId="4484B53D" w14:textId="77777777" w:rsidR="00BB0244" w:rsidRDefault="00BB0244" w:rsidP="00BB0244"/>
    <w:p w14:paraId="3229B4A9" w14:textId="77777777" w:rsidR="00BB0244" w:rsidRDefault="00BB0244" w:rsidP="00BB0244"/>
    <w:p w14:paraId="05048686" w14:textId="77777777" w:rsidR="00BB0244" w:rsidRDefault="00BB0244" w:rsidP="00BB0244"/>
    <w:p w14:paraId="19A96EF7" w14:textId="77777777" w:rsidR="00BB0244" w:rsidRDefault="00BB0244" w:rsidP="00BB0244"/>
    <w:p w14:paraId="1412BA9F" w14:textId="77777777" w:rsidR="00BB0244" w:rsidRDefault="00BB0244" w:rsidP="00BB0244"/>
    <w:p w14:paraId="2D8E24C7" w14:textId="77777777" w:rsidR="00BB0244" w:rsidRDefault="00BB0244" w:rsidP="00BB0244"/>
    <w:p w14:paraId="4125B6EB" w14:textId="77777777" w:rsidR="00BB0244" w:rsidRDefault="00BB0244" w:rsidP="00BB0244"/>
    <w:p w14:paraId="5EE719EE" w14:textId="77777777" w:rsidR="00BB0244" w:rsidRDefault="00BB0244" w:rsidP="00BB0244"/>
    <w:p w14:paraId="62DAA104" w14:textId="77777777" w:rsidR="00BB0244" w:rsidRDefault="00BB0244" w:rsidP="00BB0244"/>
    <w:p w14:paraId="78600352" w14:textId="77777777" w:rsidR="00BB0244" w:rsidRDefault="00BB0244" w:rsidP="00BB0244"/>
    <w:p w14:paraId="166C5E12" w14:textId="77777777" w:rsidR="00BB0244" w:rsidRDefault="00BB0244" w:rsidP="00BB0244"/>
    <w:p w14:paraId="5661A6FD" w14:textId="77777777" w:rsidR="00BB0244" w:rsidRDefault="00BB0244" w:rsidP="00BB0244"/>
    <w:p w14:paraId="7B501890" w14:textId="77777777" w:rsidR="00BB0244" w:rsidRDefault="00BB0244" w:rsidP="00BB0244"/>
    <w:p w14:paraId="4ACB58A7" w14:textId="77777777" w:rsidR="00BB0244" w:rsidRDefault="00BB0244" w:rsidP="00BB0244"/>
    <w:p w14:paraId="7614E0BF" w14:textId="77777777" w:rsidR="00BB0244" w:rsidRDefault="00BB0244" w:rsidP="00BB0244"/>
    <w:p w14:paraId="19FEF6AD" w14:textId="77777777" w:rsidR="00BB0244" w:rsidRDefault="00BB0244" w:rsidP="00BB0244"/>
    <w:p w14:paraId="654A04EA" w14:textId="77777777" w:rsidR="00BB0244" w:rsidRDefault="00BB0244" w:rsidP="00BB0244"/>
    <w:p w14:paraId="63AB7C71" w14:textId="77777777" w:rsidR="00BB0244" w:rsidRDefault="00BB0244" w:rsidP="00BB0244"/>
    <w:p w14:paraId="38E9C081" w14:textId="77777777" w:rsidR="004804A1" w:rsidRDefault="004804A1" w:rsidP="00BB0244"/>
    <w:p w14:paraId="7A8AE063" w14:textId="77777777" w:rsidR="004804A1" w:rsidRDefault="004804A1" w:rsidP="00BB0244"/>
    <w:p w14:paraId="3CCF39C4" w14:textId="77777777" w:rsidR="004804A1" w:rsidRDefault="004804A1" w:rsidP="00BB0244"/>
    <w:p w14:paraId="44D1E96C" w14:textId="77777777" w:rsidR="00BB0244" w:rsidRDefault="00BB0244" w:rsidP="00BB0244"/>
    <w:p w14:paraId="43F49D11" w14:textId="77777777" w:rsidR="00BB0244" w:rsidRDefault="00BB0244" w:rsidP="00BB0244"/>
    <w:p w14:paraId="42F15BF2" w14:textId="3932F37B" w:rsidR="00BB0244" w:rsidRDefault="004804A1" w:rsidP="00BB0244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(</w:t>
      </w:r>
      <w:r w:rsidR="00BB0244" w:rsidRPr="004804A1">
        <w:t xml:space="preserve">9 </w:t>
      </w:r>
      <w:r>
        <w:t>marks)</w:t>
      </w:r>
      <w:r>
        <w:br/>
      </w:r>
      <w:r w:rsidR="00BB0244">
        <w:t xml:space="preserve">The population </w:t>
      </w:r>
      <w:r w:rsidR="00BB0244" w:rsidRPr="004804A1">
        <w:rPr>
          <w:i/>
        </w:rPr>
        <w:t>P</w:t>
      </w:r>
      <w:r w:rsidR="00BB0244">
        <w:t xml:space="preserve"> of a colony of marsupials at a remote island is currently 20. The colony’s expected growth rate is given by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=0.1P(1-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)</m:t>
        </m:r>
      </m:oMath>
      <w:r w:rsidR="00BB0244">
        <w:t xml:space="preserve">,    where </w:t>
      </w:r>
      <w:r w:rsidR="00BB0244" w:rsidRPr="004804A1">
        <w:rPr>
          <w:i/>
        </w:rPr>
        <w:t>t</w:t>
      </w:r>
      <w:r w:rsidR="00BB0244">
        <w:t xml:space="preserve"> is in years.</w:t>
      </w:r>
    </w:p>
    <w:p w14:paraId="40611873" w14:textId="77777777" w:rsidR="00BB0244" w:rsidRDefault="00BB0244" w:rsidP="00BB0244"/>
    <w:p w14:paraId="67F3BCD5" w14:textId="7EB14F80" w:rsidR="00BB0244" w:rsidRPr="00F105DB" w:rsidRDefault="00BB0244" w:rsidP="00BB0244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By separation of variables and use of partial fractions express P as a function of </w:t>
      </w:r>
      <w:r>
        <w:rPr>
          <w:i/>
        </w:rPr>
        <w:t>t</w:t>
      </w:r>
      <w:r>
        <w:t xml:space="preserve">, in the </w:t>
      </w:r>
      <w:r w:rsidR="004804A1">
        <w:t xml:space="preserve">   </w:t>
      </w:r>
      <w:r>
        <w:t xml:space="preserve">form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</m:t>
                </m:r>
              </m:sup>
            </m:sSup>
          </m:den>
        </m:f>
      </m:oMath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</w:r>
      <w:r w:rsidR="004804A1">
        <w:rPr>
          <w:rFonts w:eastAsiaTheme="minorEastAsia"/>
        </w:rPr>
        <w:tab/>
        <w:t>[7]</w:t>
      </w:r>
    </w:p>
    <w:p w14:paraId="0CA0150B" w14:textId="77777777" w:rsidR="00BB0244" w:rsidRDefault="00BB0244" w:rsidP="00BB0244">
      <w:pPr>
        <w:ind w:left="360"/>
      </w:pPr>
    </w:p>
    <w:p w14:paraId="7453FC6B" w14:textId="77777777" w:rsidR="00BB0244" w:rsidRDefault="00BB0244" w:rsidP="00BB0244">
      <w:pPr>
        <w:ind w:left="360"/>
      </w:pPr>
    </w:p>
    <w:p w14:paraId="55078244" w14:textId="77777777" w:rsidR="00BB0244" w:rsidRDefault="00BB0244" w:rsidP="00BB0244">
      <w:pPr>
        <w:ind w:left="360"/>
      </w:pPr>
    </w:p>
    <w:p w14:paraId="1C1D4C0A" w14:textId="77777777" w:rsidR="00BB0244" w:rsidRDefault="00BB0244" w:rsidP="00BB0244">
      <w:pPr>
        <w:ind w:left="360"/>
      </w:pPr>
    </w:p>
    <w:p w14:paraId="2AFACD3D" w14:textId="77777777" w:rsidR="00BB0244" w:rsidRDefault="00BB0244" w:rsidP="00BB0244">
      <w:pPr>
        <w:ind w:left="360"/>
      </w:pPr>
    </w:p>
    <w:p w14:paraId="72A05A13" w14:textId="77777777" w:rsidR="00BB0244" w:rsidRDefault="00BB0244" w:rsidP="00BB0244">
      <w:pPr>
        <w:ind w:left="360"/>
      </w:pPr>
    </w:p>
    <w:p w14:paraId="0CAC7E98" w14:textId="77777777" w:rsidR="00BB0244" w:rsidRDefault="00BB0244" w:rsidP="00BB0244">
      <w:pPr>
        <w:ind w:left="360"/>
      </w:pPr>
    </w:p>
    <w:p w14:paraId="50815214" w14:textId="77777777" w:rsidR="00BB0244" w:rsidRDefault="00BB0244" w:rsidP="00BB0244">
      <w:pPr>
        <w:ind w:left="360"/>
      </w:pPr>
    </w:p>
    <w:p w14:paraId="0C36A056" w14:textId="77777777" w:rsidR="00BB0244" w:rsidRDefault="00BB0244" w:rsidP="00BB0244">
      <w:pPr>
        <w:ind w:left="360"/>
      </w:pPr>
    </w:p>
    <w:p w14:paraId="26B1B944" w14:textId="77777777" w:rsidR="00BB0244" w:rsidRDefault="00BB0244" w:rsidP="00BB0244">
      <w:pPr>
        <w:ind w:left="360"/>
      </w:pPr>
    </w:p>
    <w:p w14:paraId="0B1D3E1F" w14:textId="77777777" w:rsidR="00BB0244" w:rsidRDefault="00BB0244" w:rsidP="00BB0244">
      <w:pPr>
        <w:ind w:left="360"/>
      </w:pPr>
    </w:p>
    <w:p w14:paraId="7BE4EB9F" w14:textId="77777777" w:rsidR="00BB0244" w:rsidRDefault="00BB0244" w:rsidP="00BB0244">
      <w:pPr>
        <w:ind w:left="360"/>
      </w:pPr>
    </w:p>
    <w:p w14:paraId="18303417" w14:textId="77777777" w:rsidR="00BB0244" w:rsidRDefault="00BB0244" w:rsidP="00BB0244">
      <w:pPr>
        <w:ind w:left="360"/>
      </w:pPr>
    </w:p>
    <w:p w14:paraId="0C4B1D9E" w14:textId="77777777" w:rsidR="00BB0244" w:rsidRDefault="00BB0244" w:rsidP="00BB0244">
      <w:pPr>
        <w:ind w:left="360"/>
      </w:pPr>
    </w:p>
    <w:p w14:paraId="38BBDFE9" w14:textId="77777777" w:rsidR="00BB0244" w:rsidRDefault="00BB0244" w:rsidP="00BB0244">
      <w:pPr>
        <w:ind w:left="360"/>
      </w:pPr>
    </w:p>
    <w:p w14:paraId="1A89B940" w14:textId="77777777" w:rsidR="00BB0244" w:rsidRDefault="00BB0244" w:rsidP="00BB0244">
      <w:pPr>
        <w:ind w:left="360"/>
      </w:pPr>
    </w:p>
    <w:p w14:paraId="30948A4B" w14:textId="77777777" w:rsidR="00BB0244" w:rsidRDefault="00BB0244" w:rsidP="00BB0244">
      <w:pPr>
        <w:ind w:left="360"/>
      </w:pPr>
    </w:p>
    <w:p w14:paraId="4D8A2202" w14:textId="77777777" w:rsidR="00BB0244" w:rsidRDefault="00BB0244" w:rsidP="00BB0244">
      <w:pPr>
        <w:ind w:left="360"/>
      </w:pPr>
    </w:p>
    <w:p w14:paraId="47477A7F" w14:textId="77777777" w:rsidR="00BB0244" w:rsidRDefault="00BB0244" w:rsidP="00BB0244">
      <w:pPr>
        <w:ind w:left="360"/>
      </w:pPr>
    </w:p>
    <w:p w14:paraId="1C3336D3" w14:textId="77777777" w:rsidR="00BB0244" w:rsidRDefault="00BB0244" w:rsidP="00BB0244">
      <w:pPr>
        <w:ind w:left="360"/>
      </w:pPr>
    </w:p>
    <w:p w14:paraId="73CB0A93" w14:textId="77777777" w:rsidR="00BB0244" w:rsidRDefault="00BB0244" w:rsidP="00BB0244">
      <w:pPr>
        <w:ind w:left="360"/>
        <w:jc w:val="center"/>
      </w:pPr>
    </w:p>
    <w:p w14:paraId="4F61A602" w14:textId="77777777" w:rsidR="00BB0244" w:rsidRDefault="00BB0244" w:rsidP="00BB0244">
      <w:pPr>
        <w:ind w:left="360"/>
        <w:jc w:val="center"/>
      </w:pPr>
    </w:p>
    <w:p w14:paraId="702A7743" w14:textId="77777777" w:rsidR="00BB0244" w:rsidRDefault="00BB0244" w:rsidP="00BB0244">
      <w:pPr>
        <w:ind w:left="360"/>
        <w:jc w:val="center"/>
      </w:pPr>
    </w:p>
    <w:p w14:paraId="282E2BB2" w14:textId="77777777" w:rsidR="00BB0244" w:rsidRDefault="00BB0244" w:rsidP="00BB0244">
      <w:pPr>
        <w:ind w:left="360"/>
        <w:jc w:val="center"/>
      </w:pPr>
    </w:p>
    <w:p w14:paraId="0E4F03F0" w14:textId="77777777" w:rsidR="00BB0244" w:rsidRDefault="00BB0244" w:rsidP="00BB0244">
      <w:pPr>
        <w:ind w:left="360"/>
        <w:jc w:val="center"/>
      </w:pPr>
    </w:p>
    <w:p w14:paraId="0856D17A" w14:textId="77777777" w:rsidR="00BB0244" w:rsidRDefault="00BB0244" w:rsidP="00BB0244">
      <w:pPr>
        <w:ind w:left="360"/>
        <w:jc w:val="center"/>
      </w:pPr>
    </w:p>
    <w:p w14:paraId="05AEED25" w14:textId="77777777" w:rsidR="00BB0244" w:rsidRDefault="00BB0244" w:rsidP="00BB0244">
      <w:pPr>
        <w:ind w:left="360"/>
        <w:jc w:val="center"/>
      </w:pPr>
    </w:p>
    <w:p w14:paraId="22CC6448" w14:textId="77777777" w:rsidR="00BB0244" w:rsidRDefault="00BB0244" w:rsidP="00BB0244">
      <w:pPr>
        <w:ind w:left="360"/>
        <w:jc w:val="center"/>
      </w:pPr>
    </w:p>
    <w:p w14:paraId="162FEEB5" w14:textId="77777777" w:rsidR="00BB0244" w:rsidRDefault="00BB0244" w:rsidP="00BB0244">
      <w:pPr>
        <w:ind w:left="360"/>
      </w:pPr>
    </w:p>
    <w:p w14:paraId="47E55358" w14:textId="77777777" w:rsidR="00BB0244" w:rsidRDefault="00BB0244" w:rsidP="00BB0244">
      <w:pPr>
        <w:ind w:left="360"/>
      </w:pPr>
    </w:p>
    <w:p w14:paraId="43BB3CA6" w14:textId="77777777" w:rsidR="00BB0244" w:rsidRDefault="00BB0244" w:rsidP="00BB0244">
      <w:pPr>
        <w:ind w:left="360"/>
      </w:pPr>
    </w:p>
    <w:p w14:paraId="01127271" w14:textId="77777777" w:rsidR="00BB0244" w:rsidRDefault="00BB0244" w:rsidP="00BB0244">
      <w:pPr>
        <w:ind w:left="360"/>
      </w:pPr>
    </w:p>
    <w:p w14:paraId="3BBD0D20" w14:textId="77777777" w:rsidR="00BB0244" w:rsidRDefault="00BB0244" w:rsidP="00BB0244">
      <w:pPr>
        <w:ind w:left="360"/>
      </w:pPr>
    </w:p>
    <w:p w14:paraId="5EAD67AE" w14:textId="77777777" w:rsidR="00BB0244" w:rsidRDefault="00BB0244" w:rsidP="00BB0244">
      <w:pPr>
        <w:ind w:left="360"/>
      </w:pPr>
    </w:p>
    <w:p w14:paraId="3D6F6876" w14:textId="7343EA64" w:rsidR="00BB0244" w:rsidRPr="00084916" w:rsidRDefault="00BB0244" w:rsidP="00BB0244">
      <w:pPr>
        <w:pStyle w:val="ListParagraph"/>
        <w:numPr>
          <w:ilvl w:val="0"/>
          <w:numId w:val="20"/>
        </w:numPr>
        <w:spacing w:after="0" w:line="240" w:lineRule="auto"/>
      </w:pPr>
      <w:r>
        <w:t>Determine the time it takes for the population to reach half its limiting value.</w:t>
      </w:r>
      <w:r w:rsidR="004804A1">
        <w:tab/>
      </w:r>
      <w:r w:rsidR="004804A1">
        <w:tab/>
        <w:t>[2]</w:t>
      </w:r>
    </w:p>
    <w:p w14:paraId="76074012" w14:textId="77777777" w:rsidR="00BB0244" w:rsidRDefault="00BB0244" w:rsidP="00BB0244"/>
    <w:p w14:paraId="0F31DE24" w14:textId="77777777" w:rsidR="00BB0244" w:rsidRDefault="00BB0244" w:rsidP="00BB0244"/>
    <w:p w14:paraId="0723B844" w14:textId="77777777" w:rsidR="00BB0244" w:rsidRPr="004804A1" w:rsidRDefault="00BB0244" w:rsidP="00BB0244"/>
    <w:p w14:paraId="0060AA20" w14:textId="77777777" w:rsidR="00BB0244" w:rsidRDefault="00BB0244" w:rsidP="00BB0244"/>
    <w:p w14:paraId="72B38A93" w14:textId="77777777" w:rsidR="004804A1" w:rsidRDefault="004804A1" w:rsidP="00BB0244"/>
    <w:p w14:paraId="6CD821E2" w14:textId="77777777" w:rsidR="004804A1" w:rsidRDefault="004804A1" w:rsidP="00BB0244"/>
    <w:p w14:paraId="3A98DE4D" w14:textId="77777777" w:rsidR="004804A1" w:rsidRDefault="004804A1" w:rsidP="00BB0244"/>
    <w:p w14:paraId="15950BEA" w14:textId="77777777" w:rsidR="004804A1" w:rsidRPr="004804A1" w:rsidRDefault="004804A1" w:rsidP="00BB0244"/>
    <w:p w14:paraId="12276601" w14:textId="37FE934C" w:rsidR="00BB0244" w:rsidRDefault="004804A1" w:rsidP="00BB0244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(6 marks)</w:t>
      </w:r>
      <w:r>
        <w:br/>
      </w:r>
      <w:r w:rsidR="00BB0244">
        <w:t xml:space="preserve">A light is positioned at the top of a vertical post 12m high. A small ball is dropped vertically from the same height as the light but at a point 4m away.  The vertical distance travelled by the ball </w:t>
      </w:r>
      <w:r w:rsidR="00BB0244" w:rsidRPr="004804A1">
        <w:rPr>
          <w:i/>
        </w:rPr>
        <w:t>t</w:t>
      </w:r>
      <w:r w:rsidR="00BB0244">
        <w:t xml:space="preserve"> seconds after release is given </w:t>
      </w:r>
      <w:proofErr w:type="gramStart"/>
      <w:r w:rsidR="00BB0244">
        <w:t xml:space="preserve">by  </w:t>
      </w:r>
      <w:proofErr w:type="gramEnd"/>
      <m:oMath>
        <m:r>
          <w:rPr>
            <w:rFonts w:ascii="Cambria Math" w:hAnsi="Cambria Math"/>
          </w:rPr>
          <m:t>4.9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0244">
        <w:t xml:space="preserve">.  </w:t>
      </w:r>
    </w:p>
    <w:p w14:paraId="0C80E188" w14:textId="77777777" w:rsidR="00BB0244" w:rsidRDefault="00BB0244" w:rsidP="00BB0244"/>
    <w:p w14:paraId="221DA48E" w14:textId="77777777" w:rsidR="004804A1" w:rsidRDefault="00BB0244" w:rsidP="004804A1">
      <w:pPr>
        <w:jc w:val="center"/>
      </w:pPr>
      <w:r>
        <w:object w:dxaOrig="6480" w:dyaOrig="4219" w14:anchorId="36A1A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05pt;height:156.4pt" o:ole="">
            <v:imagedata r:id="rId11" o:title=""/>
          </v:shape>
          <o:OLEObject Type="Embed" ProgID="FXDraw.Graphic" ShapeID="_x0000_i1025" DrawAspect="Content" ObjectID="_1565497671" r:id="rId12"/>
        </w:object>
      </w:r>
    </w:p>
    <w:p w14:paraId="0C44C4FC" w14:textId="77777777" w:rsidR="004804A1" w:rsidRPr="004804A1" w:rsidRDefault="004804A1" w:rsidP="004804A1">
      <w:pPr>
        <w:rPr>
          <w:rFonts w:asciiTheme="minorHAnsi" w:hAnsiTheme="minorHAnsi"/>
          <w:sz w:val="22"/>
          <w:szCs w:val="22"/>
        </w:rPr>
      </w:pPr>
    </w:p>
    <w:p w14:paraId="52CAED5B" w14:textId="663EA4CA" w:rsidR="00BB0244" w:rsidRPr="004804A1" w:rsidRDefault="00BB0244" w:rsidP="004804A1">
      <w:pPr>
        <w:ind w:left="284"/>
        <w:rPr>
          <w:rFonts w:asciiTheme="minorHAnsi" w:hAnsiTheme="minorHAnsi"/>
          <w:sz w:val="22"/>
          <w:szCs w:val="22"/>
        </w:rPr>
      </w:pPr>
      <w:r w:rsidRPr="004804A1">
        <w:rPr>
          <w:rFonts w:asciiTheme="minorHAnsi" w:hAnsiTheme="minorHAnsi"/>
          <w:sz w:val="22"/>
          <w:szCs w:val="22"/>
        </w:rPr>
        <w:t>How fast is the shadow of the ball moving along the horizontal ground half a second after the ball is dropped?</w:t>
      </w:r>
    </w:p>
    <w:p w14:paraId="33A407D8" w14:textId="77777777" w:rsidR="001434B5" w:rsidRDefault="001434B5" w:rsidP="001434B5"/>
    <w:p w14:paraId="36CDAE2E" w14:textId="77777777" w:rsidR="001434B5" w:rsidRDefault="001434B5" w:rsidP="001434B5"/>
    <w:p w14:paraId="0B9FE3D8" w14:textId="77777777" w:rsidR="001434B5" w:rsidRDefault="001434B5" w:rsidP="001434B5"/>
    <w:p w14:paraId="4545A4BB" w14:textId="77777777" w:rsidR="004804A1" w:rsidRDefault="004804A1" w:rsidP="001434B5"/>
    <w:p w14:paraId="1BCD61B8" w14:textId="77777777" w:rsidR="004804A1" w:rsidRDefault="004804A1" w:rsidP="001434B5"/>
    <w:p w14:paraId="312A83C5" w14:textId="77777777" w:rsidR="004804A1" w:rsidRDefault="004804A1" w:rsidP="001434B5"/>
    <w:p w14:paraId="470DF1AF" w14:textId="77777777" w:rsidR="004804A1" w:rsidRDefault="004804A1" w:rsidP="001434B5"/>
    <w:p w14:paraId="7CFDAD99" w14:textId="77777777" w:rsidR="004804A1" w:rsidRDefault="004804A1" w:rsidP="001434B5"/>
    <w:p w14:paraId="2AF9BD6C" w14:textId="77777777" w:rsidR="004804A1" w:rsidRDefault="004804A1" w:rsidP="001434B5"/>
    <w:p w14:paraId="49E48F02" w14:textId="77777777" w:rsidR="004804A1" w:rsidRDefault="004804A1" w:rsidP="001434B5"/>
    <w:p w14:paraId="604F1119" w14:textId="77777777" w:rsidR="004804A1" w:rsidRDefault="004804A1" w:rsidP="001434B5"/>
    <w:p w14:paraId="544FCFF6" w14:textId="77777777" w:rsidR="004804A1" w:rsidRDefault="004804A1" w:rsidP="001434B5"/>
    <w:p w14:paraId="14E9EF14" w14:textId="77777777" w:rsidR="004804A1" w:rsidRDefault="004804A1" w:rsidP="001434B5"/>
    <w:p w14:paraId="6D859C84" w14:textId="77777777" w:rsidR="004804A1" w:rsidRDefault="004804A1" w:rsidP="001434B5"/>
    <w:p w14:paraId="39D27462" w14:textId="77777777" w:rsidR="004804A1" w:rsidRDefault="004804A1" w:rsidP="001434B5"/>
    <w:p w14:paraId="59C793F7" w14:textId="77777777" w:rsidR="004804A1" w:rsidRDefault="004804A1" w:rsidP="001434B5"/>
    <w:p w14:paraId="588445B1" w14:textId="77777777" w:rsidR="004804A1" w:rsidRDefault="004804A1" w:rsidP="001434B5"/>
    <w:p w14:paraId="657284C5" w14:textId="77777777" w:rsidR="004804A1" w:rsidRDefault="004804A1" w:rsidP="001434B5"/>
    <w:p w14:paraId="755C61DD" w14:textId="77777777" w:rsidR="004804A1" w:rsidRDefault="004804A1" w:rsidP="001434B5"/>
    <w:p w14:paraId="7423557E" w14:textId="77777777" w:rsidR="004804A1" w:rsidRDefault="004804A1" w:rsidP="001434B5"/>
    <w:p w14:paraId="0A93A682" w14:textId="77777777" w:rsidR="004804A1" w:rsidRDefault="004804A1" w:rsidP="001434B5"/>
    <w:p w14:paraId="5D6773B6" w14:textId="77777777" w:rsidR="004804A1" w:rsidRDefault="004804A1" w:rsidP="001434B5"/>
    <w:p w14:paraId="64CEE694" w14:textId="77777777" w:rsidR="004804A1" w:rsidRDefault="004804A1" w:rsidP="001434B5"/>
    <w:p w14:paraId="7070B752" w14:textId="77777777" w:rsidR="004804A1" w:rsidRDefault="004804A1" w:rsidP="001434B5"/>
    <w:p w14:paraId="2F35B2C9" w14:textId="77777777" w:rsidR="004804A1" w:rsidRDefault="004804A1" w:rsidP="001434B5"/>
    <w:p w14:paraId="3A18955F" w14:textId="77777777" w:rsidR="004804A1" w:rsidRDefault="004804A1" w:rsidP="001434B5"/>
    <w:p w14:paraId="5C273ADF" w14:textId="77777777" w:rsidR="004804A1" w:rsidRDefault="004804A1" w:rsidP="001434B5"/>
    <w:p w14:paraId="680A6349" w14:textId="77777777" w:rsidR="004804A1" w:rsidRDefault="004804A1" w:rsidP="001434B5"/>
    <w:p w14:paraId="0FF493BD" w14:textId="77777777" w:rsidR="001434B5" w:rsidRDefault="001434B5" w:rsidP="001434B5"/>
    <w:p w14:paraId="34D46AF7" w14:textId="77777777" w:rsidR="001434B5" w:rsidRDefault="001434B5" w:rsidP="001434B5"/>
    <w:p w14:paraId="54184D23" w14:textId="77777777" w:rsidR="001434B5" w:rsidRPr="00924F55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24F55">
        <w:rPr>
          <w:rFonts w:asciiTheme="minorHAnsi" w:hAnsiTheme="minorHAnsi" w:cstheme="minorHAnsi"/>
          <w:b/>
          <w:sz w:val="22"/>
          <w:szCs w:val="22"/>
        </w:rPr>
        <w:t>End of Section Two</w:t>
      </w:r>
    </w:p>
    <w:p w14:paraId="0BCA9F68" w14:textId="77777777" w:rsidR="001434B5" w:rsidRPr="00924F55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924F55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intentionally been left blank</w:t>
      </w:r>
    </w:p>
    <w:p w14:paraId="77521791" w14:textId="77777777" w:rsidR="001434B5" w:rsidRPr="00924F55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24F55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924F55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924F55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77777777" w:rsidR="005E07D0" w:rsidRPr="00924F55" w:rsidRDefault="005E07D0" w:rsidP="001434B5">
      <w:pPr>
        <w:pStyle w:val="NoSpacing"/>
        <w:spacing w:line="276" w:lineRule="auto"/>
        <w:rPr>
          <w:rFonts w:cstheme="minorHAnsi"/>
          <w:b/>
        </w:rPr>
      </w:pPr>
    </w:p>
    <w:sectPr w:rsidR="005E07D0" w:rsidRPr="00924F55" w:rsidSect="009F71F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F6255" w14:textId="77777777" w:rsidR="006874CD" w:rsidRDefault="006874CD" w:rsidP="00B37D21">
      <w:r>
        <w:separator/>
      </w:r>
    </w:p>
  </w:endnote>
  <w:endnote w:type="continuationSeparator" w:id="0">
    <w:p w14:paraId="7B12618F" w14:textId="77777777" w:rsidR="006874CD" w:rsidRDefault="006874CD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04453" w14:textId="77777777" w:rsidR="006874CD" w:rsidRDefault="006874CD" w:rsidP="00B37D21">
      <w:r>
        <w:separator/>
      </w:r>
    </w:p>
  </w:footnote>
  <w:footnote w:type="continuationSeparator" w:id="0">
    <w:p w14:paraId="1A771EDD" w14:textId="77777777" w:rsidR="006874CD" w:rsidRDefault="006874CD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9BC">
          <w:rPr>
            <w:noProof/>
          </w:rPr>
          <w:t>4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747211"/>
    <w:multiLevelType w:val="hybridMultilevel"/>
    <w:tmpl w:val="CAE652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A08A5"/>
    <w:multiLevelType w:val="hybridMultilevel"/>
    <w:tmpl w:val="ACF0DE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626802"/>
    <w:multiLevelType w:val="hybridMultilevel"/>
    <w:tmpl w:val="D8CEE6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858FF"/>
    <w:multiLevelType w:val="hybridMultilevel"/>
    <w:tmpl w:val="F15018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C0684B"/>
    <w:multiLevelType w:val="hybridMultilevel"/>
    <w:tmpl w:val="684A4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9"/>
  </w:num>
  <w:num w:numId="5">
    <w:abstractNumId w:val="4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16"/>
  </w:num>
  <w:num w:numId="13">
    <w:abstractNumId w:val="18"/>
  </w:num>
  <w:num w:numId="14">
    <w:abstractNumId w:val="10"/>
  </w:num>
  <w:num w:numId="15">
    <w:abstractNumId w:val="3"/>
  </w:num>
  <w:num w:numId="16">
    <w:abstractNumId w:val="5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23EE8"/>
    <w:rsid w:val="00034D4D"/>
    <w:rsid w:val="00042893"/>
    <w:rsid w:val="00062AC0"/>
    <w:rsid w:val="00091475"/>
    <w:rsid w:val="000961A7"/>
    <w:rsid w:val="000B55E3"/>
    <w:rsid w:val="000D2C41"/>
    <w:rsid w:val="000D62DD"/>
    <w:rsid w:val="00116A1A"/>
    <w:rsid w:val="001255F1"/>
    <w:rsid w:val="001434B5"/>
    <w:rsid w:val="001A1E91"/>
    <w:rsid w:val="001C4D80"/>
    <w:rsid w:val="0021694B"/>
    <w:rsid w:val="002172BE"/>
    <w:rsid w:val="002520A1"/>
    <w:rsid w:val="0027202E"/>
    <w:rsid w:val="00292E6B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413103"/>
    <w:rsid w:val="0042435B"/>
    <w:rsid w:val="00473649"/>
    <w:rsid w:val="00474AE8"/>
    <w:rsid w:val="004804A1"/>
    <w:rsid w:val="0049739A"/>
    <w:rsid w:val="00505D23"/>
    <w:rsid w:val="00505D68"/>
    <w:rsid w:val="00560662"/>
    <w:rsid w:val="005646DF"/>
    <w:rsid w:val="005817E1"/>
    <w:rsid w:val="00584598"/>
    <w:rsid w:val="005E07D0"/>
    <w:rsid w:val="005E59DF"/>
    <w:rsid w:val="00616692"/>
    <w:rsid w:val="00652A7C"/>
    <w:rsid w:val="006548DE"/>
    <w:rsid w:val="00661AC7"/>
    <w:rsid w:val="006725C9"/>
    <w:rsid w:val="00676F12"/>
    <w:rsid w:val="006874CD"/>
    <w:rsid w:val="006A2ADD"/>
    <w:rsid w:val="006A7FA2"/>
    <w:rsid w:val="006E4529"/>
    <w:rsid w:val="006F616C"/>
    <w:rsid w:val="007224CC"/>
    <w:rsid w:val="00722FC5"/>
    <w:rsid w:val="007374ED"/>
    <w:rsid w:val="007459CE"/>
    <w:rsid w:val="007545A7"/>
    <w:rsid w:val="00786568"/>
    <w:rsid w:val="007B0898"/>
    <w:rsid w:val="007B1143"/>
    <w:rsid w:val="00804E6D"/>
    <w:rsid w:val="008773B2"/>
    <w:rsid w:val="00901C28"/>
    <w:rsid w:val="00920368"/>
    <w:rsid w:val="00924F55"/>
    <w:rsid w:val="0093181A"/>
    <w:rsid w:val="00960B19"/>
    <w:rsid w:val="009745FF"/>
    <w:rsid w:val="009F30C0"/>
    <w:rsid w:val="009F71F7"/>
    <w:rsid w:val="00A11447"/>
    <w:rsid w:val="00A64517"/>
    <w:rsid w:val="00A6727F"/>
    <w:rsid w:val="00A949BC"/>
    <w:rsid w:val="00AA1FF7"/>
    <w:rsid w:val="00AC287D"/>
    <w:rsid w:val="00AF0507"/>
    <w:rsid w:val="00B029C6"/>
    <w:rsid w:val="00B24477"/>
    <w:rsid w:val="00B37D21"/>
    <w:rsid w:val="00B47629"/>
    <w:rsid w:val="00B728C0"/>
    <w:rsid w:val="00B87B5D"/>
    <w:rsid w:val="00BB0244"/>
    <w:rsid w:val="00C42C3F"/>
    <w:rsid w:val="00C45326"/>
    <w:rsid w:val="00C760F4"/>
    <w:rsid w:val="00CC117D"/>
    <w:rsid w:val="00CC159A"/>
    <w:rsid w:val="00D36113"/>
    <w:rsid w:val="00D471EE"/>
    <w:rsid w:val="00D77D71"/>
    <w:rsid w:val="00D851AE"/>
    <w:rsid w:val="00D921FD"/>
    <w:rsid w:val="00DA6320"/>
    <w:rsid w:val="00DA7F68"/>
    <w:rsid w:val="00DE2FCA"/>
    <w:rsid w:val="00E07CBA"/>
    <w:rsid w:val="00E10752"/>
    <w:rsid w:val="00E96217"/>
    <w:rsid w:val="00F0122A"/>
    <w:rsid w:val="00F208DB"/>
    <w:rsid w:val="00F4419B"/>
    <w:rsid w:val="00F46224"/>
    <w:rsid w:val="00F551F2"/>
    <w:rsid w:val="00F73932"/>
    <w:rsid w:val="00F74DEA"/>
    <w:rsid w:val="00FA5BA7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877-7C68-4F25-B881-83E3B7FA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29836C2C</Template>
  <TotalTime>408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35</cp:revision>
  <cp:lastPrinted>2014-05-07T04:36:00Z</cp:lastPrinted>
  <dcterms:created xsi:type="dcterms:W3CDTF">2014-05-12T00:59:00Z</dcterms:created>
  <dcterms:modified xsi:type="dcterms:W3CDTF">2017-08-28T23:41:00Z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