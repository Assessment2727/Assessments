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6BF" w:rsidRDefault="002716BF" w:rsidP="00315E6B">
      <w:pPr>
        <w:rPr>
          <w:sz w:val="40"/>
          <w:szCs w:val="40"/>
        </w:rPr>
      </w:pPr>
      <w:bookmarkStart w:id="0" w:name="_GoBack"/>
      <w:bookmarkEnd w:id="0"/>
    </w:p>
    <w:p w:rsidR="00315E6B" w:rsidRDefault="00315E6B" w:rsidP="00315E6B">
      <w:pPr>
        <w:rPr>
          <w:sz w:val="40"/>
          <w:szCs w:val="40"/>
        </w:rPr>
      </w:pPr>
    </w:p>
    <w:p w:rsidR="00CD585E" w:rsidRDefault="00CD585E" w:rsidP="00315E6B">
      <w:pPr>
        <w:rPr>
          <w:sz w:val="40"/>
          <w:szCs w:val="40"/>
        </w:rPr>
      </w:pPr>
    </w:p>
    <w:p w:rsidR="00315E6B" w:rsidRDefault="00315E6B" w:rsidP="00315E6B">
      <w:r>
        <w:t xml:space="preserve">                                                                                                                                                      </w:t>
      </w:r>
    </w:p>
    <w:p w:rsidR="00315E6B" w:rsidRDefault="00315E6B" w:rsidP="00315E6B">
      <w:pPr>
        <w:rPr>
          <w:sz w:val="40"/>
          <w:szCs w:val="40"/>
        </w:rPr>
      </w:pPr>
      <w:r>
        <w:rPr>
          <w:sz w:val="40"/>
          <w:szCs w:val="40"/>
        </w:rPr>
        <w:t xml:space="preserve">Mathematics Specialist Unit 3 </w:t>
      </w:r>
    </w:p>
    <w:p w:rsidR="00315E6B" w:rsidRDefault="00315E6B" w:rsidP="00315E6B">
      <w:pPr>
        <w:rPr>
          <w:sz w:val="40"/>
          <w:szCs w:val="40"/>
        </w:rPr>
      </w:pPr>
    </w:p>
    <w:p w:rsidR="00315E6B" w:rsidRDefault="00315E6B" w:rsidP="00315E6B"/>
    <w:p w:rsidR="00315E6B" w:rsidRDefault="00315E6B" w:rsidP="00315E6B">
      <w:pPr>
        <w:rPr>
          <w:sz w:val="40"/>
          <w:szCs w:val="40"/>
        </w:rPr>
      </w:pPr>
      <w:r>
        <w:rPr>
          <w:sz w:val="40"/>
          <w:szCs w:val="40"/>
        </w:rPr>
        <w:t>Test 2: Polynomials</w:t>
      </w:r>
      <w:r w:rsidR="00AB606B">
        <w:rPr>
          <w:sz w:val="40"/>
          <w:szCs w:val="40"/>
        </w:rPr>
        <w:t xml:space="preserve"> and</w:t>
      </w:r>
      <w:r w:rsidR="0097014F">
        <w:rPr>
          <w:sz w:val="40"/>
          <w:szCs w:val="40"/>
        </w:rPr>
        <w:t xml:space="preserve"> </w:t>
      </w:r>
      <w:r w:rsidR="00E86EE7">
        <w:rPr>
          <w:sz w:val="40"/>
          <w:szCs w:val="40"/>
        </w:rPr>
        <w:t>Functions</w:t>
      </w:r>
      <w:r w:rsidR="0097014F">
        <w:rPr>
          <w:sz w:val="40"/>
          <w:szCs w:val="40"/>
        </w:rPr>
        <w:t xml:space="preserve"> </w:t>
      </w:r>
    </w:p>
    <w:p w:rsidR="00AB606B" w:rsidRDefault="00AB606B" w:rsidP="00315E6B">
      <w:pPr>
        <w:rPr>
          <w:sz w:val="40"/>
          <w:szCs w:val="40"/>
        </w:rPr>
      </w:pPr>
    </w:p>
    <w:p w:rsidR="00315E6B" w:rsidRDefault="00315E6B" w:rsidP="00315E6B">
      <w:r>
        <w:rPr>
          <w:b/>
          <w:sz w:val="28"/>
          <w:szCs w:val="28"/>
        </w:rPr>
        <w:t>Student Name:</w:t>
      </w:r>
      <w:r>
        <w:t xml:space="preserve">   ________________________</w:t>
      </w:r>
      <w:r w:rsidR="00DC792B">
        <w:t>______________</w:t>
      </w:r>
      <w:r>
        <w:t>_</w:t>
      </w:r>
    </w:p>
    <w:p w:rsidR="00315E6B" w:rsidRDefault="00315E6B" w:rsidP="00315E6B"/>
    <w:p w:rsidR="00315E6B" w:rsidRDefault="00315E6B" w:rsidP="00315E6B"/>
    <w:p w:rsidR="00315E6B" w:rsidRDefault="00315E6B" w:rsidP="00315E6B"/>
    <w:p w:rsidR="00315E6B" w:rsidRDefault="00315E6B" w:rsidP="00315E6B"/>
    <w:p w:rsidR="00315E6B" w:rsidRDefault="00315E6B" w:rsidP="00315E6B"/>
    <w:p w:rsidR="00315E6B" w:rsidRDefault="00315E6B" w:rsidP="00315E6B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Time allowed for this task: </w:t>
      </w:r>
      <w:r w:rsidR="00924DE9">
        <w:rPr>
          <w:rFonts w:ascii="Times New Roman" w:hAnsi="Times New Roman" w:cs="Times New Roman"/>
        </w:rPr>
        <w:t>55</w:t>
      </w:r>
      <w:r>
        <w:rPr>
          <w:rFonts w:ascii="Times New Roman" w:hAnsi="Times New Roman" w:cs="Times New Roman"/>
        </w:rPr>
        <w:t xml:space="preserve"> minutes, in class, under test conditions </w:t>
      </w:r>
    </w:p>
    <w:p w:rsidR="00315E6B" w:rsidRDefault="00315E6B" w:rsidP="00315E6B">
      <w:pPr>
        <w:pStyle w:val="Default"/>
        <w:rPr>
          <w:rFonts w:ascii="Times New Roman" w:hAnsi="Times New Roman" w:cs="Times New Roman"/>
        </w:rPr>
      </w:pPr>
    </w:p>
    <w:p w:rsidR="00315E6B" w:rsidRDefault="00315E6B" w:rsidP="00315E6B">
      <w:pPr>
        <w:pStyle w:val="Default"/>
        <w:rPr>
          <w:rFonts w:ascii="Times New Roman" w:hAnsi="Times New Roman" w:cs="Times New Roman"/>
        </w:rPr>
      </w:pPr>
    </w:p>
    <w:p w:rsidR="00315E6B" w:rsidRDefault="00315E6B" w:rsidP="00315E6B">
      <w:pPr>
        <w:pStyle w:val="Default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 One – calculator-free section                 2</w:t>
      </w:r>
      <w:r w:rsidR="0025799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minutes (2</w:t>
      </w:r>
      <w:r w:rsidR="000C054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marks) </w:t>
      </w:r>
    </w:p>
    <w:p w:rsidR="00315E6B" w:rsidRDefault="00315E6B" w:rsidP="00315E6B">
      <w:pPr>
        <w:pStyle w:val="Default"/>
        <w:rPr>
          <w:rFonts w:ascii="Times New Roman" w:hAnsi="Times New Roman" w:cs="Times New Roman"/>
        </w:rPr>
      </w:pPr>
    </w:p>
    <w:p w:rsidR="00315E6B" w:rsidRDefault="00315E6B" w:rsidP="00315E6B">
      <w:pPr>
        <w:pStyle w:val="Default"/>
        <w:rPr>
          <w:rFonts w:ascii="Times New Roman" w:hAnsi="Times New Roman" w:cs="Times New Roman"/>
        </w:rPr>
      </w:pPr>
    </w:p>
    <w:p w:rsidR="00315E6B" w:rsidRDefault="00315E6B" w:rsidP="00315E6B">
      <w:pPr>
        <w:pStyle w:val="Default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 Two – calculator-assumed section         3</w:t>
      </w:r>
      <w:r w:rsidR="0025799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minutes (3</w:t>
      </w:r>
      <w:r w:rsidR="0025799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marks)</w:t>
      </w:r>
    </w:p>
    <w:p w:rsidR="00315E6B" w:rsidRDefault="00315E6B" w:rsidP="00315E6B">
      <w:pPr>
        <w:pStyle w:val="Default"/>
        <w:rPr>
          <w:rFonts w:ascii="Times New Roman" w:hAnsi="Times New Roman" w:cs="Times New Roman"/>
        </w:rPr>
      </w:pPr>
    </w:p>
    <w:p w:rsidR="00315E6B" w:rsidRDefault="00315E6B" w:rsidP="00315E6B">
      <w:pPr>
        <w:pStyle w:val="Default"/>
        <w:rPr>
          <w:rFonts w:ascii="Times New Roman" w:hAnsi="Times New Roman" w:cs="Times New Roman"/>
        </w:rPr>
      </w:pPr>
    </w:p>
    <w:p w:rsidR="00315E6B" w:rsidRDefault="00315E6B" w:rsidP="00315E6B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Materials required: </w:t>
      </w:r>
      <w:r>
        <w:rPr>
          <w:rFonts w:ascii="Times New Roman" w:hAnsi="Times New Roman" w:cs="Times New Roman"/>
        </w:rPr>
        <w:t xml:space="preserve">Calculator with CAS capability (to be provided by the student) </w:t>
      </w:r>
    </w:p>
    <w:p w:rsidR="00315E6B" w:rsidRDefault="00315E6B" w:rsidP="00315E6B">
      <w:pPr>
        <w:pStyle w:val="Default"/>
        <w:rPr>
          <w:rFonts w:ascii="Times New Roman" w:hAnsi="Times New Roman" w:cs="Times New Roman"/>
        </w:rPr>
      </w:pPr>
    </w:p>
    <w:p w:rsidR="00315E6B" w:rsidRDefault="00315E6B" w:rsidP="00315E6B">
      <w:pPr>
        <w:pStyle w:val="Default"/>
        <w:rPr>
          <w:rFonts w:ascii="Times New Roman" w:hAnsi="Times New Roman" w:cs="Times New Roman"/>
        </w:rPr>
      </w:pPr>
    </w:p>
    <w:p w:rsidR="00315E6B" w:rsidRDefault="00315E6B" w:rsidP="00315E6B">
      <w:pPr>
        <w:pStyle w:val="Default"/>
        <w:ind w:left="2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Standard items: Pens (blue/black preferred), pencils (including coloured),                      sharpener, correction fluid/tape, eraser, ruler, highlights </w:t>
      </w:r>
    </w:p>
    <w:p w:rsidR="00315E6B" w:rsidRDefault="00315E6B" w:rsidP="00315E6B">
      <w:pPr>
        <w:pStyle w:val="Default"/>
        <w:rPr>
          <w:rFonts w:ascii="Times New Roman" w:hAnsi="Times New Roman" w:cs="Times New Roman"/>
        </w:rPr>
      </w:pPr>
    </w:p>
    <w:p w:rsidR="00315E6B" w:rsidRDefault="00315E6B" w:rsidP="00315E6B">
      <w:pPr>
        <w:pStyle w:val="Default"/>
        <w:ind w:left="1440" w:firstLine="6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Special items: Drawing instruments, templates, and up to three calculators approved for use in WACE examinations</w:t>
      </w:r>
      <w:r w:rsidR="003B166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3B1663" w:rsidRPr="003B1663" w:rsidRDefault="003B1663" w:rsidP="003B1663">
      <w:r>
        <w:t xml:space="preserve">                                                           One</w:t>
      </w:r>
      <w:r w:rsidRPr="003B1663">
        <w:t xml:space="preserve"> page of A4 notes, written on both sides.</w:t>
      </w:r>
    </w:p>
    <w:p w:rsidR="00315E6B" w:rsidRPr="003B1663" w:rsidRDefault="003B1663" w:rsidP="003B1663">
      <w:pPr>
        <w:pStyle w:val="Defaul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Pr="003B1663">
        <w:rPr>
          <w:rFonts w:ascii="Times New Roman" w:hAnsi="Times New Roman" w:cs="Times New Roman"/>
        </w:rPr>
        <w:t xml:space="preserve">Mathematics Specialist formulae sheet. </w:t>
      </w:r>
    </w:p>
    <w:p w:rsidR="00315E6B" w:rsidRDefault="00315E6B" w:rsidP="00315E6B">
      <w:pPr>
        <w:pStyle w:val="Default"/>
        <w:jc w:val="center"/>
        <w:rPr>
          <w:rFonts w:ascii="Times New Roman" w:hAnsi="Times New Roman" w:cs="Times New Roman"/>
        </w:rPr>
      </w:pPr>
    </w:p>
    <w:p w:rsidR="00B00F0B" w:rsidRDefault="00B00F0B" w:rsidP="00315E6B">
      <w:pPr>
        <w:pStyle w:val="Default"/>
        <w:jc w:val="center"/>
        <w:rPr>
          <w:rFonts w:ascii="Times New Roman" w:hAnsi="Times New Roman" w:cs="Times New Roman"/>
        </w:rPr>
      </w:pPr>
    </w:p>
    <w:p w:rsidR="00B00F0B" w:rsidRPr="003B1663" w:rsidRDefault="00B00F0B" w:rsidP="00315E6B">
      <w:pPr>
        <w:pStyle w:val="Default"/>
        <w:jc w:val="center"/>
        <w:rPr>
          <w:rFonts w:ascii="Times New Roman" w:hAnsi="Times New Roman" w:cs="Times New Roman"/>
        </w:rPr>
      </w:pPr>
    </w:p>
    <w:p w:rsidR="00315E6B" w:rsidRDefault="00315E6B" w:rsidP="00315E6B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Marks available: </w:t>
      </w:r>
      <w:r>
        <w:rPr>
          <w:rFonts w:ascii="Times New Roman" w:hAnsi="Times New Roman" w:cs="Times New Roman"/>
        </w:rPr>
        <w:t>5</w:t>
      </w:r>
      <w:r w:rsidR="0025799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marks</w:t>
      </w:r>
    </w:p>
    <w:p w:rsidR="00315E6B" w:rsidRDefault="00315E6B" w:rsidP="00315E6B">
      <w:pPr>
        <w:pStyle w:val="Default"/>
        <w:rPr>
          <w:rFonts w:ascii="Times New Roman" w:hAnsi="Times New Roman" w:cs="Times New Roman"/>
        </w:rPr>
      </w:pPr>
    </w:p>
    <w:p w:rsidR="00315E6B" w:rsidRDefault="00315E6B" w:rsidP="00315E6B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315E6B" w:rsidRDefault="00315E6B" w:rsidP="00315E6B">
      <w:pPr>
        <w:rPr>
          <w:b/>
          <w:bCs/>
        </w:rPr>
      </w:pPr>
      <w:r>
        <w:rPr>
          <w:b/>
          <w:bCs/>
        </w:rPr>
        <w:t>Task weighting: 7%</w:t>
      </w:r>
    </w:p>
    <w:p w:rsidR="00315E6B" w:rsidRDefault="00315E6B" w:rsidP="00315E6B">
      <w:pPr>
        <w:rPr>
          <w:b/>
          <w:bCs/>
        </w:rPr>
      </w:pPr>
    </w:p>
    <w:p w:rsidR="00315E6B" w:rsidRDefault="00315E6B" w:rsidP="00315E6B">
      <w:pPr>
        <w:rPr>
          <w:b/>
          <w:bCs/>
        </w:rPr>
      </w:pPr>
    </w:p>
    <w:p w:rsidR="00315E6B" w:rsidRDefault="00315E6B" w:rsidP="00315E6B">
      <w:pPr>
        <w:rPr>
          <w:b/>
          <w:bCs/>
        </w:rPr>
      </w:pPr>
    </w:p>
    <w:p w:rsidR="00315E6B" w:rsidRDefault="00315E6B" w:rsidP="00315E6B">
      <w:pPr>
        <w:rPr>
          <w:b/>
          <w:bCs/>
        </w:rPr>
      </w:pPr>
    </w:p>
    <w:p w:rsidR="00315E6B" w:rsidRDefault="00315E6B" w:rsidP="00315E6B">
      <w:pPr>
        <w:rPr>
          <w:b/>
          <w:bCs/>
        </w:rPr>
      </w:pPr>
    </w:p>
    <w:p w:rsidR="00315E6B" w:rsidRDefault="00315E6B" w:rsidP="00315E6B">
      <w:pPr>
        <w:rPr>
          <w:b/>
          <w:bCs/>
        </w:rPr>
      </w:pPr>
    </w:p>
    <w:p w:rsidR="00315E6B" w:rsidRDefault="00315E6B" w:rsidP="00315E6B">
      <w:pPr>
        <w:rPr>
          <w:b/>
          <w:bCs/>
        </w:rPr>
      </w:pPr>
    </w:p>
    <w:p w:rsidR="003D39AE" w:rsidRDefault="003D39AE" w:rsidP="00315E6B">
      <w:pPr>
        <w:rPr>
          <w:b/>
          <w:bCs/>
        </w:rPr>
      </w:pPr>
    </w:p>
    <w:p w:rsidR="003D39AE" w:rsidRDefault="003D39AE" w:rsidP="00315E6B">
      <w:pPr>
        <w:rPr>
          <w:b/>
          <w:bCs/>
        </w:rPr>
      </w:pPr>
    </w:p>
    <w:p w:rsidR="00315E6B" w:rsidRDefault="00315E6B" w:rsidP="00315E6B">
      <w:pPr>
        <w:rPr>
          <w:b/>
          <w:bCs/>
        </w:rPr>
      </w:pPr>
    </w:p>
    <w:p w:rsidR="00315E6B" w:rsidRDefault="00315E6B" w:rsidP="00315E6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Section One – calculator-free section</w:t>
      </w:r>
    </w:p>
    <w:p w:rsidR="00470322" w:rsidRDefault="00470322" w:rsidP="00470322">
      <w:pPr>
        <w:rPr>
          <w:b/>
        </w:rPr>
      </w:pPr>
      <w:r>
        <w:rPr>
          <w:b/>
          <w:u w:val="single"/>
        </w:rPr>
        <w:t>No</w:t>
      </w:r>
      <w:r>
        <w:rPr>
          <w:b/>
        </w:rPr>
        <w:t xml:space="preserve"> calculators or notes are to be used. </w:t>
      </w:r>
    </w:p>
    <w:p w:rsidR="00470322" w:rsidRDefault="00470322" w:rsidP="00470322">
      <w:pPr>
        <w:rPr>
          <w:b/>
        </w:rPr>
      </w:pPr>
      <w:r>
        <w:rPr>
          <w:b/>
        </w:rPr>
        <w:t xml:space="preserve">Access to approved Mathematics Specialist formulae sheet is permitted. </w:t>
      </w:r>
      <w:r>
        <w:rPr>
          <w:b/>
        </w:rPr>
        <w:tab/>
      </w:r>
      <w:r>
        <w:rPr>
          <w:b/>
        </w:rPr>
        <w:tab/>
      </w:r>
    </w:p>
    <w:p w:rsidR="00315E6B" w:rsidRPr="000B1D66" w:rsidRDefault="00470322" w:rsidP="00470322">
      <w:r w:rsidRPr="000B1D66">
        <w:t>Simplify answers where possible.</w:t>
      </w:r>
      <w:r w:rsidRPr="000B1D66">
        <w:tab/>
      </w:r>
      <w:r w:rsidRPr="000B1D66">
        <w:tab/>
      </w:r>
      <w:r w:rsidRPr="000B1D66">
        <w:tab/>
      </w:r>
      <w:r w:rsidRPr="000B1D66">
        <w:tab/>
      </w:r>
      <w:r w:rsidRPr="000B1D66">
        <w:tab/>
        <w:t xml:space="preserve">      </w:t>
      </w:r>
    </w:p>
    <w:p w:rsidR="00470322" w:rsidRDefault="00470322" w:rsidP="00470322">
      <w:pPr>
        <w:rPr>
          <w:b/>
          <w:bCs/>
        </w:rPr>
      </w:pPr>
    </w:p>
    <w:p w:rsidR="00266445" w:rsidRDefault="00315E6B">
      <w:pPr>
        <w:rPr>
          <w:b/>
          <w:bCs/>
        </w:rPr>
      </w:pPr>
      <w:r>
        <w:rPr>
          <w:b/>
          <w:bCs/>
        </w:rPr>
        <w:t>Question 1. (4 marks)</w:t>
      </w:r>
    </w:p>
    <w:p w:rsidR="00DF7EC5" w:rsidRDefault="00DF7EC5">
      <w:pPr>
        <w:rPr>
          <w:b/>
          <w:bCs/>
        </w:rPr>
      </w:pPr>
    </w:p>
    <w:p w:rsidR="00DF7EC5" w:rsidRDefault="00DF7EC5">
      <w:pPr>
        <w:rPr>
          <w:bCs/>
        </w:rPr>
      </w:pPr>
      <w:r>
        <w:rPr>
          <w:bCs/>
        </w:rPr>
        <w:t xml:space="preserve">If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  <w:r>
        <w:rPr>
          <w:bCs/>
        </w:rPr>
        <w:t xml:space="preserve">   and  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 </m:t>
        </m:r>
      </m:oMath>
      <w:r w:rsidR="00E20FE8">
        <w:rPr>
          <w:bCs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  <w:r w:rsidR="00E20FE8">
        <w:rPr>
          <w:bCs/>
        </w:rPr>
        <w:t xml:space="preserve">   </w:t>
      </w:r>
      <w:r>
        <w:rPr>
          <w:bCs/>
        </w:rPr>
        <w:t>find the natural domain and corresponding range for</w:t>
      </w:r>
    </w:p>
    <w:p w:rsidR="00DF7EC5" w:rsidRDefault="00DF7EC5">
      <w:pPr>
        <w:rPr>
          <w:bCs/>
        </w:rPr>
      </w:pPr>
    </w:p>
    <w:p w:rsidR="00DF7EC5" w:rsidRDefault="00DF7EC5" w:rsidP="00DF7EC5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fog(x)</w:t>
      </w:r>
      <w:r w:rsidR="000B1D66">
        <w:rPr>
          <w:bCs/>
        </w:rPr>
        <w:tab/>
      </w:r>
      <w:r w:rsidR="000B1D66">
        <w:rPr>
          <w:bCs/>
        </w:rPr>
        <w:tab/>
      </w:r>
      <w:r w:rsidR="000B1D66">
        <w:rPr>
          <w:bCs/>
        </w:rPr>
        <w:tab/>
      </w:r>
      <w:r w:rsidR="000B1D66">
        <w:rPr>
          <w:bCs/>
        </w:rPr>
        <w:tab/>
      </w:r>
      <w:r w:rsidR="000B1D66">
        <w:rPr>
          <w:bCs/>
        </w:rPr>
        <w:tab/>
      </w:r>
      <w:r w:rsidR="000B1D66">
        <w:rPr>
          <w:bCs/>
        </w:rPr>
        <w:tab/>
      </w:r>
      <w:r w:rsidR="000B1D66">
        <w:rPr>
          <w:bCs/>
        </w:rPr>
        <w:tab/>
      </w:r>
      <w:r w:rsidR="000B1D66">
        <w:rPr>
          <w:bCs/>
        </w:rPr>
        <w:tab/>
      </w:r>
      <w:r w:rsidR="000B1D66">
        <w:rPr>
          <w:bCs/>
        </w:rPr>
        <w:tab/>
      </w:r>
      <w:r w:rsidR="000B1D66">
        <w:rPr>
          <w:bCs/>
        </w:rPr>
        <w:tab/>
      </w:r>
      <w:r w:rsidR="000B1D66">
        <w:rPr>
          <w:bCs/>
        </w:rPr>
        <w:tab/>
      </w:r>
      <w:r w:rsidR="000B1D66">
        <w:rPr>
          <w:bCs/>
        </w:rPr>
        <w:tab/>
        <w:t>(2)</w:t>
      </w:r>
    </w:p>
    <w:p w:rsidR="00DF7EC5" w:rsidRDefault="00DF7EC5" w:rsidP="00DF7EC5">
      <w:pPr>
        <w:rPr>
          <w:bCs/>
        </w:rPr>
      </w:pPr>
    </w:p>
    <w:p w:rsidR="00DF7EC5" w:rsidRDefault="00DF7EC5" w:rsidP="00DF7EC5">
      <w:pPr>
        <w:rPr>
          <w:bCs/>
        </w:rPr>
      </w:pPr>
    </w:p>
    <w:p w:rsidR="00DF7EC5" w:rsidRDefault="00DF7EC5" w:rsidP="00DF7EC5">
      <w:pPr>
        <w:rPr>
          <w:bCs/>
        </w:rPr>
      </w:pPr>
    </w:p>
    <w:p w:rsidR="00DF7EC5" w:rsidRDefault="00DF7EC5" w:rsidP="00DF7EC5">
      <w:pPr>
        <w:rPr>
          <w:bCs/>
        </w:rPr>
      </w:pPr>
    </w:p>
    <w:p w:rsidR="00DF7EC5" w:rsidRDefault="00DF7EC5" w:rsidP="00DF7EC5">
      <w:pPr>
        <w:rPr>
          <w:bCs/>
        </w:rPr>
      </w:pPr>
    </w:p>
    <w:p w:rsidR="003D39AE" w:rsidRDefault="003D39AE" w:rsidP="00DF7EC5">
      <w:pPr>
        <w:rPr>
          <w:bCs/>
        </w:rPr>
      </w:pPr>
    </w:p>
    <w:p w:rsidR="003D39AE" w:rsidRDefault="003D39AE" w:rsidP="00DF7EC5">
      <w:pPr>
        <w:rPr>
          <w:bCs/>
        </w:rPr>
      </w:pPr>
    </w:p>
    <w:p w:rsidR="00DF7EC5" w:rsidRDefault="00DF7EC5" w:rsidP="00DF7EC5">
      <w:pPr>
        <w:rPr>
          <w:bCs/>
        </w:rPr>
      </w:pPr>
    </w:p>
    <w:p w:rsidR="00DF7EC5" w:rsidRDefault="00DF7EC5" w:rsidP="00DF7EC5">
      <w:pPr>
        <w:rPr>
          <w:bCs/>
        </w:rPr>
      </w:pPr>
    </w:p>
    <w:p w:rsidR="00DF7EC5" w:rsidRDefault="00DF7EC5" w:rsidP="00DF7EC5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gof(x)</w:t>
      </w:r>
      <w:r w:rsidR="000B1D66">
        <w:rPr>
          <w:bCs/>
        </w:rPr>
        <w:tab/>
      </w:r>
      <w:r w:rsidR="000B1D66">
        <w:rPr>
          <w:bCs/>
        </w:rPr>
        <w:tab/>
      </w:r>
      <w:r w:rsidR="000B1D66">
        <w:rPr>
          <w:bCs/>
        </w:rPr>
        <w:tab/>
      </w:r>
      <w:r w:rsidR="000B1D66">
        <w:rPr>
          <w:bCs/>
        </w:rPr>
        <w:tab/>
      </w:r>
      <w:r w:rsidR="000B1D66">
        <w:rPr>
          <w:bCs/>
        </w:rPr>
        <w:tab/>
      </w:r>
      <w:r w:rsidR="000B1D66">
        <w:rPr>
          <w:bCs/>
        </w:rPr>
        <w:tab/>
      </w:r>
      <w:r w:rsidR="000B1D66">
        <w:rPr>
          <w:bCs/>
        </w:rPr>
        <w:tab/>
      </w:r>
      <w:r w:rsidR="000B1D66">
        <w:rPr>
          <w:bCs/>
        </w:rPr>
        <w:tab/>
      </w:r>
      <w:r w:rsidR="000B1D66">
        <w:rPr>
          <w:bCs/>
        </w:rPr>
        <w:tab/>
      </w:r>
      <w:r w:rsidR="000B1D66">
        <w:rPr>
          <w:bCs/>
        </w:rPr>
        <w:tab/>
      </w:r>
      <w:r w:rsidR="000B1D66">
        <w:rPr>
          <w:bCs/>
        </w:rPr>
        <w:tab/>
      </w:r>
      <w:r w:rsidR="000B1D66">
        <w:rPr>
          <w:bCs/>
        </w:rPr>
        <w:tab/>
        <w:t>(2)</w:t>
      </w:r>
    </w:p>
    <w:p w:rsidR="006A15FC" w:rsidRDefault="006A15FC" w:rsidP="006A15FC">
      <w:pPr>
        <w:rPr>
          <w:bCs/>
        </w:rPr>
      </w:pPr>
    </w:p>
    <w:p w:rsidR="006A15FC" w:rsidRDefault="006A15FC" w:rsidP="006A15FC">
      <w:pPr>
        <w:rPr>
          <w:bCs/>
        </w:rPr>
      </w:pPr>
    </w:p>
    <w:p w:rsidR="006A15FC" w:rsidRDefault="006A15FC" w:rsidP="006A15FC">
      <w:pPr>
        <w:rPr>
          <w:bCs/>
        </w:rPr>
      </w:pPr>
    </w:p>
    <w:p w:rsidR="006A15FC" w:rsidRDefault="006A15FC" w:rsidP="006A15FC">
      <w:pPr>
        <w:rPr>
          <w:bCs/>
        </w:rPr>
      </w:pPr>
    </w:p>
    <w:p w:rsidR="006A15FC" w:rsidRDefault="006A15FC" w:rsidP="006A15FC">
      <w:pPr>
        <w:rPr>
          <w:bCs/>
        </w:rPr>
      </w:pPr>
    </w:p>
    <w:p w:rsidR="006A15FC" w:rsidRDefault="006A15FC" w:rsidP="006A15FC">
      <w:pPr>
        <w:rPr>
          <w:bCs/>
        </w:rPr>
      </w:pPr>
    </w:p>
    <w:p w:rsidR="006A15FC" w:rsidRDefault="006A15FC" w:rsidP="006A15FC">
      <w:pPr>
        <w:rPr>
          <w:bCs/>
        </w:rPr>
      </w:pPr>
    </w:p>
    <w:p w:rsidR="006A15FC" w:rsidRDefault="006A15FC" w:rsidP="006A15FC">
      <w:pPr>
        <w:rPr>
          <w:bCs/>
        </w:rPr>
      </w:pPr>
    </w:p>
    <w:p w:rsidR="006A15FC" w:rsidRDefault="006A15FC" w:rsidP="006A15FC">
      <w:pPr>
        <w:rPr>
          <w:bCs/>
        </w:rPr>
      </w:pPr>
    </w:p>
    <w:p w:rsidR="008A3238" w:rsidRDefault="008A3238" w:rsidP="006A15FC">
      <w:pPr>
        <w:rPr>
          <w:bCs/>
        </w:rPr>
      </w:pPr>
    </w:p>
    <w:p w:rsidR="006A15FC" w:rsidRDefault="006A15FC" w:rsidP="006A15FC">
      <w:pPr>
        <w:rPr>
          <w:bCs/>
        </w:rPr>
      </w:pPr>
    </w:p>
    <w:p w:rsidR="006A15FC" w:rsidRDefault="006A15FC" w:rsidP="006A15FC">
      <w:pPr>
        <w:rPr>
          <w:b/>
          <w:bCs/>
        </w:rPr>
      </w:pPr>
      <w:r>
        <w:rPr>
          <w:b/>
          <w:bCs/>
        </w:rPr>
        <w:t>Question 2. (4 marks)</w:t>
      </w:r>
    </w:p>
    <w:p w:rsidR="006A15FC" w:rsidRDefault="006A15FC" w:rsidP="006A15FC">
      <w:pPr>
        <w:rPr>
          <w:bCs/>
        </w:rPr>
      </w:pPr>
    </w:p>
    <w:p w:rsidR="006A15FC" w:rsidRDefault="006A15FC" w:rsidP="006A15FC">
      <w:pPr>
        <w:rPr>
          <w:bCs/>
          <w:sz w:val="28"/>
          <w:szCs w:val="28"/>
        </w:rPr>
      </w:pPr>
      <w:r>
        <w:rPr>
          <w:bCs/>
        </w:rPr>
        <w:t xml:space="preserve">Find an expression for the inverse function of  </w:t>
      </w:r>
      <m:oMath>
        <m:r>
          <w:rPr>
            <w:rFonts w:ascii="Cambria Math" w:hAnsi="Cambria Math"/>
          </w:rPr>
          <m:t>h</m:t>
        </m:r>
      </m:oMath>
      <w:r>
        <w:rPr>
          <w:bCs/>
        </w:rPr>
        <w:t xml:space="preserve"> where  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=1+</m:t>
        </m:r>
      </m:oMath>
      <w:r>
        <w:rPr>
          <w:bCs/>
        </w:rPr>
        <w:t xml:space="preserve">  </w:t>
      </w:r>
      <m:oMath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3+x</m:t>
            </m:r>
          </m:den>
        </m:f>
      </m:oMath>
      <w:r>
        <w:rPr>
          <w:bCs/>
          <w:sz w:val="28"/>
          <w:szCs w:val="28"/>
        </w:rPr>
        <w:t xml:space="preserve">   </w:t>
      </w:r>
      <w:r w:rsidRPr="006A15FC">
        <w:rPr>
          <w:bCs/>
        </w:rPr>
        <w:t>and state the domain</w:t>
      </w:r>
      <w:r>
        <w:rPr>
          <w:bCs/>
        </w:rPr>
        <w:t xml:space="preserve"> and range of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bCs/>
          <w:sz w:val="28"/>
          <w:szCs w:val="28"/>
        </w:rPr>
        <w:t xml:space="preserve"> .</w:t>
      </w:r>
    </w:p>
    <w:p w:rsidR="008A3238" w:rsidRDefault="008A3238" w:rsidP="006A15FC">
      <w:pPr>
        <w:rPr>
          <w:bCs/>
          <w:sz w:val="28"/>
          <w:szCs w:val="28"/>
        </w:rPr>
      </w:pPr>
    </w:p>
    <w:p w:rsidR="008A3238" w:rsidRDefault="008A3238" w:rsidP="006A15FC">
      <w:pPr>
        <w:rPr>
          <w:bCs/>
          <w:sz w:val="28"/>
          <w:szCs w:val="28"/>
        </w:rPr>
      </w:pPr>
    </w:p>
    <w:p w:rsidR="008A3238" w:rsidRDefault="008A3238" w:rsidP="006A15FC">
      <w:pPr>
        <w:rPr>
          <w:bCs/>
          <w:sz w:val="28"/>
          <w:szCs w:val="28"/>
        </w:rPr>
      </w:pPr>
    </w:p>
    <w:p w:rsidR="008A3238" w:rsidRDefault="008A3238" w:rsidP="006A15FC">
      <w:pPr>
        <w:rPr>
          <w:bCs/>
          <w:sz w:val="28"/>
          <w:szCs w:val="28"/>
        </w:rPr>
      </w:pPr>
    </w:p>
    <w:p w:rsidR="008A3238" w:rsidRDefault="008A3238" w:rsidP="006A15FC">
      <w:pPr>
        <w:rPr>
          <w:bCs/>
          <w:sz w:val="28"/>
          <w:szCs w:val="28"/>
        </w:rPr>
      </w:pPr>
    </w:p>
    <w:p w:rsidR="008A3238" w:rsidRDefault="008A3238" w:rsidP="006A15FC">
      <w:pPr>
        <w:rPr>
          <w:bCs/>
          <w:sz w:val="28"/>
          <w:szCs w:val="28"/>
        </w:rPr>
      </w:pPr>
    </w:p>
    <w:p w:rsidR="008A3238" w:rsidRDefault="008A3238" w:rsidP="006A15FC">
      <w:pPr>
        <w:rPr>
          <w:bCs/>
          <w:sz w:val="28"/>
          <w:szCs w:val="28"/>
        </w:rPr>
      </w:pPr>
    </w:p>
    <w:p w:rsidR="008A3238" w:rsidRDefault="008A3238" w:rsidP="006A15FC">
      <w:pPr>
        <w:rPr>
          <w:bCs/>
          <w:sz w:val="28"/>
          <w:szCs w:val="28"/>
        </w:rPr>
      </w:pPr>
    </w:p>
    <w:p w:rsidR="008A3238" w:rsidRDefault="008A3238" w:rsidP="006A15FC">
      <w:pPr>
        <w:rPr>
          <w:bCs/>
          <w:sz w:val="28"/>
          <w:szCs w:val="28"/>
        </w:rPr>
      </w:pPr>
    </w:p>
    <w:p w:rsidR="008A3238" w:rsidRDefault="008A3238" w:rsidP="006A15FC">
      <w:pPr>
        <w:rPr>
          <w:bCs/>
          <w:sz w:val="28"/>
          <w:szCs w:val="28"/>
        </w:rPr>
      </w:pPr>
    </w:p>
    <w:p w:rsidR="008A3238" w:rsidRDefault="008A3238" w:rsidP="006A15FC">
      <w:pPr>
        <w:rPr>
          <w:bCs/>
          <w:sz w:val="28"/>
          <w:szCs w:val="28"/>
        </w:rPr>
      </w:pPr>
    </w:p>
    <w:p w:rsidR="008A3238" w:rsidRDefault="008A3238" w:rsidP="006A15FC">
      <w:pPr>
        <w:rPr>
          <w:bCs/>
          <w:sz w:val="28"/>
          <w:szCs w:val="28"/>
        </w:rPr>
      </w:pPr>
    </w:p>
    <w:p w:rsidR="008A3238" w:rsidRDefault="008A3238" w:rsidP="006A15FC">
      <w:pPr>
        <w:rPr>
          <w:bCs/>
          <w:sz w:val="28"/>
          <w:szCs w:val="28"/>
        </w:rPr>
      </w:pPr>
    </w:p>
    <w:p w:rsidR="003D39AE" w:rsidRDefault="003D39AE" w:rsidP="006A15FC">
      <w:pPr>
        <w:rPr>
          <w:bCs/>
          <w:sz w:val="28"/>
          <w:szCs w:val="28"/>
        </w:rPr>
      </w:pPr>
    </w:p>
    <w:p w:rsidR="00470322" w:rsidRDefault="00470322" w:rsidP="006A15FC">
      <w:pPr>
        <w:rPr>
          <w:bCs/>
          <w:sz w:val="28"/>
          <w:szCs w:val="28"/>
        </w:rPr>
      </w:pPr>
    </w:p>
    <w:p w:rsidR="00BD6979" w:rsidRDefault="00BD6979" w:rsidP="006A15FC">
      <w:pPr>
        <w:rPr>
          <w:bCs/>
          <w:sz w:val="28"/>
          <w:szCs w:val="28"/>
        </w:rPr>
      </w:pPr>
    </w:p>
    <w:p w:rsidR="008A3238" w:rsidRDefault="008A3238" w:rsidP="008A3238">
      <w:pPr>
        <w:rPr>
          <w:b/>
          <w:bCs/>
        </w:rPr>
      </w:pPr>
      <w:proofErr w:type="gramStart"/>
      <w:r>
        <w:rPr>
          <w:b/>
          <w:bCs/>
        </w:rPr>
        <w:lastRenderedPageBreak/>
        <w:t>Question 3.</w:t>
      </w:r>
      <w:proofErr w:type="gramEnd"/>
      <w:r>
        <w:rPr>
          <w:b/>
          <w:bCs/>
        </w:rPr>
        <w:t xml:space="preserve"> (2 marks)</w:t>
      </w:r>
    </w:p>
    <w:p w:rsidR="008A3238" w:rsidRDefault="008A3238" w:rsidP="008A3238">
      <w:pPr>
        <w:rPr>
          <w:b/>
          <w:bCs/>
        </w:rPr>
      </w:pPr>
    </w:p>
    <w:p w:rsidR="008A3238" w:rsidRDefault="007D3243" w:rsidP="008A3238">
      <w:pPr>
        <w:rPr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E2BD16E" wp14:editId="420E201C">
            <wp:simplePos x="0" y="0"/>
            <wp:positionH relativeFrom="column">
              <wp:posOffset>3638550</wp:posOffset>
            </wp:positionH>
            <wp:positionV relativeFrom="paragraph">
              <wp:posOffset>118110</wp:posOffset>
            </wp:positionV>
            <wp:extent cx="3161665" cy="1885950"/>
            <wp:effectExtent l="0" t="0" r="635" b="0"/>
            <wp:wrapTight wrapText="bothSides">
              <wp:wrapPolygon edited="0">
                <wp:start x="0" y="0"/>
                <wp:lineTo x="0" y="21382"/>
                <wp:lineTo x="21474" y="21382"/>
                <wp:lineTo x="21474" y="0"/>
                <wp:lineTo x="0" y="0"/>
              </wp:wrapPolygon>
            </wp:wrapTight>
            <wp:docPr id="2" name="Picture 2" descr="C:\Users\e0398166\Documents\Merv's Library\img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0398166\Documents\Merv's Library\img01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26" t="10933" r="3283" b="70620"/>
                    <a:stretch/>
                  </pic:blipFill>
                  <pic:spPr bwMode="auto">
                    <a:xfrm>
                      <a:off x="0" y="0"/>
                      <a:ext cx="316166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3238">
        <w:rPr>
          <w:bCs/>
        </w:rPr>
        <w:t xml:space="preserve">Use the diagram opposite to assist you to </w:t>
      </w:r>
      <w:r w:rsidR="00335B74">
        <w:rPr>
          <w:bCs/>
        </w:rPr>
        <w:t>s</w:t>
      </w:r>
      <w:r w:rsidR="008A3238">
        <w:rPr>
          <w:bCs/>
        </w:rPr>
        <w:t>olve</w:t>
      </w:r>
      <w:r w:rsidR="00335B74">
        <w:rPr>
          <w:bCs/>
        </w:rPr>
        <w:t>:</w:t>
      </w:r>
    </w:p>
    <w:p w:rsidR="0032073A" w:rsidRDefault="0032073A" w:rsidP="008A3238">
      <w:pPr>
        <w:rPr>
          <w:bCs/>
        </w:rPr>
      </w:pPr>
    </w:p>
    <w:p w:rsidR="0032073A" w:rsidRDefault="00916B64" w:rsidP="0032073A">
      <w:pPr>
        <w:pStyle w:val="ListParagraph"/>
        <w:numPr>
          <w:ilvl w:val="0"/>
          <w:numId w:val="2"/>
        </w:numPr>
        <w:rPr>
          <w:bCs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x-2</m:t>
            </m:r>
          </m:e>
        </m:d>
        <m:r>
          <w:rPr>
            <w:rFonts w:ascii="Cambria Math" w:hAnsi="Cambria Math"/>
          </w:rPr>
          <m:t>=4</m:t>
        </m:r>
      </m:oMath>
    </w:p>
    <w:p w:rsidR="0032073A" w:rsidRDefault="0032073A" w:rsidP="0032073A">
      <w:pPr>
        <w:rPr>
          <w:bCs/>
        </w:rPr>
      </w:pPr>
    </w:p>
    <w:p w:rsidR="0032073A" w:rsidRDefault="0032073A" w:rsidP="0032073A">
      <w:pPr>
        <w:rPr>
          <w:bCs/>
        </w:rPr>
      </w:pPr>
    </w:p>
    <w:p w:rsidR="00025CAE" w:rsidRDefault="00025CAE" w:rsidP="0032073A">
      <w:pPr>
        <w:rPr>
          <w:bCs/>
        </w:rPr>
      </w:pPr>
    </w:p>
    <w:p w:rsidR="00025CAE" w:rsidRDefault="00025CAE" w:rsidP="0032073A">
      <w:pPr>
        <w:rPr>
          <w:bCs/>
        </w:rPr>
      </w:pPr>
    </w:p>
    <w:p w:rsidR="003D39AE" w:rsidRDefault="003D39AE" w:rsidP="0032073A">
      <w:pPr>
        <w:rPr>
          <w:bCs/>
        </w:rPr>
      </w:pPr>
    </w:p>
    <w:p w:rsidR="003D39AE" w:rsidRDefault="003D39AE" w:rsidP="0032073A">
      <w:pPr>
        <w:rPr>
          <w:bCs/>
        </w:rPr>
      </w:pPr>
    </w:p>
    <w:p w:rsidR="003D39AE" w:rsidRDefault="003D39AE" w:rsidP="0032073A">
      <w:pPr>
        <w:rPr>
          <w:bCs/>
        </w:rPr>
      </w:pPr>
    </w:p>
    <w:p w:rsidR="0032073A" w:rsidRDefault="0032073A" w:rsidP="0032073A">
      <w:pPr>
        <w:rPr>
          <w:bCs/>
        </w:rPr>
      </w:pPr>
    </w:p>
    <w:p w:rsidR="0032073A" w:rsidRDefault="00916B64" w:rsidP="0032073A">
      <w:pPr>
        <w:pStyle w:val="ListParagraph"/>
        <w:numPr>
          <w:ilvl w:val="0"/>
          <w:numId w:val="2"/>
        </w:numPr>
        <w:rPr>
          <w:bCs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10-2x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x-2</m:t>
            </m:r>
          </m:e>
        </m:d>
      </m:oMath>
    </w:p>
    <w:p w:rsidR="00984171" w:rsidRDefault="00984171" w:rsidP="00984171">
      <w:pPr>
        <w:rPr>
          <w:bCs/>
        </w:rPr>
      </w:pPr>
    </w:p>
    <w:p w:rsidR="00984171" w:rsidRDefault="00984171" w:rsidP="00984171">
      <w:pPr>
        <w:rPr>
          <w:bCs/>
        </w:rPr>
      </w:pPr>
    </w:p>
    <w:p w:rsidR="00984171" w:rsidRDefault="00984171" w:rsidP="00984171">
      <w:pPr>
        <w:rPr>
          <w:bCs/>
        </w:rPr>
      </w:pPr>
    </w:p>
    <w:p w:rsidR="00984171" w:rsidRDefault="00984171" w:rsidP="00984171">
      <w:pPr>
        <w:rPr>
          <w:bCs/>
        </w:rPr>
      </w:pPr>
    </w:p>
    <w:p w:rsidR="00984171" w:rsidRDefault="00984171" w:rsidP="00984171">
      <w:pPr>
        <w:rPr>
          <w:bCs/>
        </w:rPr>
      </w:pPr>
    </w:p>
    <w:p w:rsidR="00984171" w:rsidRDefault="00984171" w:rsidP="00984171">
      <w:pPr>
        <w:rPr>
          <w:bCs/>
        </w:rPr>
      </w:pPr>
    </w:p>
    <w:p w:rsidR="00984171" w:rsidRDefault="00984171" w:rsidP="00984171">
      <w:pPr>
        <w:rPr>
          <w:bCs/>
        </w:rPr>
      </w:pPr>
    </w:p>
    <w:p w:rsidR="00984171" w:rsidRDefault="00984171" w:rsidP="00984171">
      <w:pPr>
        <w:rPr>
          <w:bCs/>
        </w:rPr>
      </w:pPr>
    </w:p>
    <w:p w:rsidR="00984171" w:rsidRDefault="00984171" w:rsidP="00984171">
      <w:pPr>
        <w:rPr>
          <w:bCs/>
        </w:rPr>
      </w:pPr>
    </w:p>
    <w:p w:rsidR="00984171" w:rsidRDefault="00984171" w:rsidP="00984171">
      <w:pPr>
        <w:rPr>
          <w:bCs/>
        </w:rPr>
      </w:pPr>
    </w:p>
    <w:p w:rsidR="00984171" w:rsidRDefault="00984171" w:rsidP="00984171">
      <w:pPr>
        <w:rPr>
          <w:bCs/>
        </w:rPr>
      </w:pPr>
    </w:p>
    <w:p w:rsidR="00984171" w:rsidRDefault="00984171" w:rsidP="00984171">
      <w:pPr>
        <w:rPr>
          <w:bCs/>
        </w:rPr>
      </w:pPr>
    </w:p>
    <w:p w:rsidR="00984171" w:rsidRDefault="00984171" w:rsidP="00984171">
      <w:pPr>
        <w:rPr>
          <w:bCs/>
        </w:rPr>
      </w:pPr>
    </w:p>
    <w:p w:rsidR="00984171" w:rsidRDefault="00984171" w:rsidP="00984171">
      <w:pPr>
        <w:rPr>
          <w:b/>
          <w:bCs/>
        </w:rPr>
      </w:pPr>
      <w:r>
        <w:rPr>
          <w:b/>
          <w:bCs/>
        </w:rPr>
        <w:t>Question 4. (4 marks)</w:t>
      </w:r>
    </w:p>
    <w:p w:rsidR="00984171" w:rsidRDefault="00984171" w:rsidP="00984171">
      <w:pPr>
        <w:rPr>
          <w:b/>
          <w:bCs/>
        </w:rPr>
      </w:pPr>
    </w:p>
    <w:p w:rsidR="00984171" w:rsidRDefault="00984171" w:rsidP="00984171">
      <w:pPr>
        <w:rPr>
          <w:bCs/>
        </w:rPr>
      </w:pPr>
      <w:r>
        <w:rPr>
          <w:bCs/>
        </w:rPr>
        <w:t xml:space="preserve">Consider the nature of the graph of   </w:t>
      </w:r>
      <m:oMath>
        <m:r>
          <w:rPr>
            <w:rFonts w:ascii="Cambria Math" w:hAnsi="Cambria Math"/>
          </w:rPr>
          <m:t>y=</m:t>
        </m:r>
      </m:oMath>
      <w:r>
        <w:rPr>
          <w:bCs/>
        </w:rPr>
        <w:t xml:space="preserve">   </w:t>
      </w:r>
      <m:oMath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-3x-4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-2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-3x</m:t>
            </m:r>
          </m:den>
        </m:f>
      </m:oMath>
      <w:r>
        <w:rPr>
          <w:bCs/>
          <w:sz w:val="32"/>
          <w:szCs w:val="32"/>
        </w:rPr>
        <w:t xml:space="preserve">   . </w:t>
      </w:r>
      <w:r w:rsidRPr="00984171">
        <w:rPr>
          <w:bCs/>
        </w:rPr>
        <w:t>Describe the effect on the y values of th</w:t>
      </w:r>
      <w:r>
        <w:rPr>
          <w:bCs/>
        </w:rPr>
        <w:t>e</w:t>
      </w:r>
    </w:p>
    <w:p w:rsidR="00984171" w:rsidRDefault="00984171" w:rsidP="00984171">
      <w:pPr>
        <w:rPr>
          <w:bCs/>
          <w:sz w:val="32"/>
          <w:szCs w:val="32"/>
        </w:rPr>
      </w:pPr>
      <w:r>
        <w:rPr>
          <w:bCs/>
        </w:rPr>
        <w:t>graph as</w:t>
      </w:r>
      <w:r>
        <w:rPr>
          <w:bCs/>
          <w:sz w:val="32"/>
          <w:szCs w:val="32"/>
        </w:rPr>
        <w:t xml:space="preserve"> </w:t>
      </w:r>
    </w:p>
    <w:p w:rsidR="00984171" w:rsidRDefault="00984171" w:rsidP="00984171">
      <w:pPr>
        <w:rPr>
          <w:bCs/>
          <w:sz w:val="32"/>
          <w:szCs w:val="32"/>
        </w:rPr>
      </w:pPr>
    </w:p>
    <w:p w:rsidR="005B7494" w:rsidRDefault="00984171" w:rsidP="00FE62B8">
      <w:pPr>
        <w:pStyle w:val="ListParagraph"/>
        <w:numPr>
          <w:ilvl w:val="0"/>
          <w:numId w:val="3"/>
        </w:numPr>
        <w:rPr>
          <w:bCs/>
        </w:rPr>
      </w:pPr>
      <w:r w:rsidRPr="00033A15">
        <w:rPr>
          <w:bCs/>
        </w:rPr>
        <w:t>x tends to</w:t>
      </w:r>
      <w:r w:rsidR="005B7494" w:rsidRPr="00033A15">
        <w:rPr>
          <w:bCs/>
        </w:rPr>
        <w:t xml:space="preserve"> </w:t>
      </w:r>
      <m:oMath>
        <m:r>
          <w:rPr>
            <w:rFonts w:ascii="Cambria Math" w:hAnsi="Cambria Math"/>
          </w:rPr>
          <m:t>+∞</m:t>
        </m:r>
      </m:oMath>
      <w:r w:rsidR="00033A15">
        <w:tab/>
      </w:r>
      <w:r w:rsidR="00033A15">
        <w:tab/>
      </w:r>
      <w:r w:rsidR="00033A15">
        <w:tab/>
      </w:r>
      <w:r w:rsidR="00033A15">
        <w:tab/>
      </w:r>
      <w:r w:rsidR="00033A15">
        <w:tab/>
      </w:r>
      <w:r w:rsidR="00033A15">
        <w:tab/>
      </w:r>
      <w:r w:rsidR="00033A15">
        <w:tab/>
      </w:r>
      <w:r w:rsidR="00033A15">
        <w:tab/>
      </w:r>
      <w:r w:rsidR="00033A15">
        <w:tab/>
      </w:r>
      <w:r w:rsidR="00033A15">
        <w:tab/>
      </w:r>
      <w:r w:rsidR="00033A15">
        <w:tab/>
      </w:r>
    </w:p>
    <w:p w:rsidR="005B7494" w:rsidRDefault="005B7494" w:rsidP="005B7494">
      <w:pPr>
        <w:rPr>
          <w:bCs/>
        </w:rPr>
      </w:pPr>
    </w:p>
    <w:p w:rsidR="005B7494" w:rsidRDefault="005B7494" w:rsidP="005B7494">
      <w:pPr>
        <w:rPr>
          <w:bCs/>
        </w:rPr>
      </w:pPr>
    </w:p>
    <w:p w:rsidR="00033A15" w:rsidRDefault="00033A15" w:rsidP="005B7494">
      <w:pPr>
        <w:rPr>
          <w:bCs/>
        </w:rPr>
      </w:pPr>
    </w:p>
    <w:p w:rsidR="00033A15" w:rsidRDefault="00033A15" w:rsidP="005B7494">
      <w:pPr>
        <w:rPr>
          <w:bCs/>
        </w:rPr>
      </w:pPr>
    </w:p>
    <w:p w:rsidR="005B7494" w:rsidRPr="005B7494" w:rsidRDefault="005B7494" w:rsidP="005B7494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x tends to 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033A15">
        <w:rPr>
          <w:bCs/>
        </w:rPr>
        <w:tab/>
      </w:r>
      <w:r w:rsidR="00033A15">
        <w:rPr>
          <w:bCs/>
        </w:rPr>
        <w:tab/>
      </w:r>
      <w:r w:rsidR="00033A15">
        <w:rPr>
          <w:bCs/>
        </w:rPr>
        <w:tab/>
      </w:r>
      <w:r w:rsidR="00033A15">
        <w:rPr>
          <w:bCs/>
        </w:rPr>
        <w:tab/>
      </w:r>
      <w:r w:rsidR="00033A15">
        <w:rPr>
          <w:bCs/>
        </w:rPr>
        <w:tab/>
      </w:r>
      <w:r w:rsidR="00033A15">
        <w:rPr>
          <w:bCs/>
        </w:rPr>
        <w:tab/>
      </w:r>
      <w:r w:rsidR="00033A15">
        <w:rPr>
          <w:bCs/>
        </w:rPr>
        <w:tab/>
      </w:r>
      <w:r w:rsidR="00033A15">
        <w:rPr>
          <w:bCs/>
        </w:rPr>
        <w:tab/>
      </w:r>
      <w:r w:rsidR="00033A15">
        <w:rPr>
          <w:bCs/>
        </w:rPr>
        <w:tab/>
      </w:r>
      <w:r w:rsidR="00033A15">
        <w:rPr>
          <w:bCs/>
        </w:rPr>
        <w:tab/>
      </w:r>
      <w:r w:rsidR="00033A15">
        <w:rPr>
          <w:bCs/>
        </w:rPr>
        <w:tab/>
      </w:r>
    </w:p>
    <w:p w:rsidR="00984171" w:rsidRPr="00984171" w:rsidRDefault="00984171" w:rsidP="00984171">
      <w:pPr>
        <w:rPr>
          <w:bCs/>
        </w:rPr>
      </w:pPr>
    </w:p>
    <w:p w:rsidR="00461DD8" w:rsidRDefault="00461DD8" w:rsidP="008A3238">
      <w:pPr>
        <w:rPr>
          <w:bCs/>
        </w:rPr>
      </w:pPr>
    </w:p>
    <w:p w:rsidR="005B7494" w:rsidRDefault="005B7494" w:rsidP="008A3238">
      <w:pPr>
        <w:rPr>
          <w:bCs/>
        </w:rPr>
      </w:pPr>
    </w:p>
    <w:p w:rsidR="00461DD8" w:rsidRDefault="00461DD8" w:rsidP="008A3238">
      <w:pPr>
        <w:rPr>
          <w:bCs/>
        </w:rPr>
      </w:pPr>
    </w:p>
    <w:p w:rsidR="005B7494" w:rsidRPr="00033A15" w:rsidRDefault="005B7494" w:rsidP="005B7494">
      <w:pPr>
        <w:pStyle w:val="ListParagraph"/>
        <w:numPr>
          <w:ilvl w:val="0"/>
          <w:numId w:val="3"/>
        </w:numPr>
        <w:rPr>
          <w:bCs/>
        </w:rPr>
      </w:pPr>
      <w:r w:rsidRPr="00033A15">
        <w:rPr>
          <w:bCs/>
        </w:rPr>
        <w:t xml:space="preserve">x tends to 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 w:rsidR="00033A15" w:rsidRPr="00033A15">
        <w:rPr>
          <w:bCs/>
        </w:rPr>
        <w:tab/>
      </w:r>
      <w:r w:rsidR="00033A15" w:rsidRPr="00033A15">
        <w:rPr>
          <w:bCs/>
        </w:rPr>
        <w:tab/>
      </w:r>
      <w:r w:rsidR="00033A15" w:rsidRPr="00033A15">
        <w:rPr>
          <w:bCs/>
        </w:rPr>
        <w:tab/>
      </w:r>
      <w:r w:rsidR="00033A15" w:rsidRPr="00033A15">
        <w:rPr>
          <w:bCs/>
        </w:rPr>
        <w:tab/>
      </w:r>
      <w:r w:rsidR="00033A15" w:rsidRPr="00033A15">
        <w:rPr>
          <w:bCs/>
        </w:rPr>
        <w:tab/>
      </w:r>
      <w:r w:rsidR="00033A15" w:rsidRPr="00033A15">
        <w:rPr>
          <w:bCs/>
        </w:rPr>
        <w:tab/>
      </w:r>
      <w:r w:rsidR="00033A15" w:rsidRPr="00033A15">
        <w:rPr>
          <w:bCs/>
        </w:rPr>
        <w:tab/>
      </w:r>
      <w:r w:rsidR="00033A15" w:rsidRPr="00033A15">
        <w:rPr>
          <w:bCs/>
        </w:rPr>
        <w:tab/>
      </w:r>
      <w:r w:rsidR="00033A15" w:rsidRPr="00033A15">
        <w:rPr>
          <w:bCs/>
        </w:rPr>
        <w:tab/>
      </w:r>
      <w:r w:rsidR="00033A15" w:rsidRPr="00033A15">
        <w:rPr>
          <w:bCs/>
        </w:rPr>
        <w:tab/>
      </w:r>
      <w:r w:rsidR="00033A15" w:rsidRPr="00033A15">
        <w:rPr>
          <w:bCs/>
        </w:rPr>
        <w:tab/>
      </w:r>
    </w:p>
    <w:p w:rsidR="005B7494" w:rsidRDefault="005B7494" w:rsidP="005B7494">
      <w:pPr>
        <w:rPr>
          <w:bCs/>
        </w:rPr>
      </w:pPr>
    </w:p>
    <w:p w:rsidR="005B7494" w:rsidRDefault="005B7494" w:rsidP="005B7494">
      <w:pPr>
        <w:rPr>
          <w:bCs/>
        </w:rPr>
      </w:pPr>
    </w:p>
    <w:p w:rsidR="00033A15" w:rsidRDefault="00033A15" w:rsidP="005B7494">
      <w:pPr>
        <w:rPr>
          <w:bCs/>
        </w:rPr>
      </w:pPr>
    </w:p>
    <w:p w:rsidR="005B7494" w:rsidRDefault="005B7494" w:rsidP="005B7494">
      <w:pPr>
        <w:rPr>
          <w:bCs/>
        </w:rPr>
      </w:pPr>
    </w:p>
    <w:p w:rsidR="0038199B" w:rsidRPr="00033A15" w:rsidRDefault="005B7494" w:rsidP="0038199B">
      <w:pPr>
        <w:pStyle w:val="ListParagraph"/>
        <w:numPr>
          <w:ilvl w:val="0"/>
          <w:numId w:val="3"/>
        </w:numPr>
        <w:rPr>
          <w:bCs/>
        </w:rPr>
      </w:pPr>
      <w:r w:rsidRPr="00033A15">
        <w:rPr>
          <w:bCs/>
        </w:rPr>
        <w:t xml:space="preserve">x tends to 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 w:rsidR="00033A15" w:rsidRPr="00033A15">
        <w:rPr>
          <w:bCs/>
        </w:rPr>
        <w:tab/>
      </w:r>
      <w:r w:rsidR="00033A15" w:rsidRPr="00033A15">
        <w:rPr>
          <w:bCs/>
        </w:rPr>
        <w:tab/>
      </w:r>
      <w:r w:rsidR="00033A15" w:rsidRPr="00033A15">
        <w:rPr>
          <w:bCs/>
        </w:rPr>
        <w:tab/>
      </w:r>
      <w:r w:rsidR="00033A15" w:rsidRPr="00033A15">
        <w:rPr>
          <w:bCs/>
        </w:rPr>
        <w:tab/>
      </w:r>
      <w:r w:rsidR="00033A15" w:rsidRPr="00033A15">
        <w:rPr>
          <w:bCs/>
        </w:rPr>
        <w:tab/>
      </w:r>
      <w:r w:rsidR="00033A15" w:rsidRPr="00033A15">
        <w:rPr>
          <w:bCs/>
        </w:rPr>
        <w:tab/>
      </w:r>
      <w:r w:rsidR="00033A15" w:rsidRPr="00033A15">
        <w:rPr>
          <w:bCs/>
        </w:rPr>
        <w:tab/>
      </w:r>
      <w:r w:rsidR="00033A15" w:rsidRPr="00033A15">
        <w:rPr>
          <w:bCs/>
        </w:rPr>
        <w:tab/>
      </w:r>
      <w:r w:rsidR="00033A15" w:rsidRPr="00033A15">
        <w:rPr>
          <w:bCs/>
        </w:rPr>
        <w:tab/>
      </w:r>
      <w:r w:rsidR="00033A15" w:rsidRPr="00033A15">
        <w:rPr>
          <w:bCs/>
        </w:rPr>
        <w:tab/>
      </w:r>
      <w:r w:rsidR="00033A15" w:rsidRPr="00033A15">
        <w:rPr>
          <w:bCs/>
        </w:rPr>
        <w:tab/>
      </w:r>
    </w:p>
    <w:p w:rsidR="0038199B" w:rsidRDefault="0038199B" w:rsidP="0038199B">
      <w:pPr>
        <w:rPr>
          <w:bCs/>
        </w:rPr>
      </w:pPr>
    </w:p>
    <w:p w:rsidR="0038199B" w:rsidRDefault="0038199B" w:rsidP="0038199B">
      <w:pPr>
        <w:rPr>
          <w:bCs/>
        </w:rPr>
      </w:pPr>
    </w:p>
    <w:p w:rsidR="0038199B" w:rsidRDefault="0038199B" w:rsidP="0038199B">
      <w:pPr>
        <w:rPr>
          <w:bCs/>
        </w:rPr>
      </w:pPr>
    </w:p>
    <w:p w:rsidR="0038199B" w:rsidRDefault="0038199B" w:rsidP="0038199B">
      <w:pPr>
        <w:rPr>
          <w:bCs/>
        </w:rPr>
      </w:pPr>
    </w:p>
    <w:p w:rsidR="00033A15" w:rsidRDefault="00033A15" w:rsidP="0038199B">
      <w:pPr>
        <w:rPr>
          <w:bCs/>
        </w:rPr>
      </w:pPr>
    </w:p>
    <w:p w:rsidR="000B1D66" w:rsidRDefault="000B1D66" w:rsidP="0038199B">
      <w:pPr>
        <w:rPr>
          <w:bCs/>
        </w:rPr>
      </w:pPr>
    </w:p>
    <w:p w:rsidR="00033A15" w:rsidRDefault="00033A15" w:rsidP="0038199B">
      <w:pPr>
        <w:rPr>
          <w:bCs/>
        </w:rPr>
      </w:pPr>
    </w:p>
    <w:p w:rsidR="00DC7AFC" w:rsidRDefault="00DC7AFC" w:rsidP="0038199B">
      <w:pPr>
        <w:rPr>
          <w:bCs/>
        </w:rPr>
      </w:pPr>
    </w:p>
    <w:p w:rsidR="0038199B" w:rsidRDefault="0038199B" w:rsidP="0038199B">
      <w:pPr>
        <w:rPr>
          <w:b/>
          <w:bCs/>
        </w:rPr>
      </w:pPr>
      <w:r>
        <w:rPr>
          <w:b/>
          <w:bCs/>
        </w:rPr>
        <w:t>Question 5. (</w:t>
      </w:r>
      <w:r w:rsidR="000C0543">
        <w:rPr>
          <w:b/>
          <w:bCs/>
        </w:rPr>
        <w:t>3</w:t>
      </w:r>
      <w:r>
        <w:rPr>
          <w:b/>
          <w:bCs/>
        </w:rPr>
        <w:t xml:space="preserve"> marks)</w:t>
      </w:r>
    </w:p>
    <w:p w:rsidR="0038199B" w:rsidRDefault="0038199B" w:rsidP="0038199B">
      <w:pPr>
        <w:rPr>
          <w:b/>
          <w:bCs/>
        </w:rPr>
      </w:pPr>
    </w:p>
    <w:p w:rsidR="004E476B" w:rsidRDefault="004E476B" w:rsidP="004E476B">
      <w:pPr>
        <w:rPr>
          <w:rFonts w:ascii="Cambria Math" w:hAnsi="Cambria Math"/>
          <w:oMath/>
        </w:rPr>
      </w:pPr>
      <w:r>
        <w:rPr>
          <w:bCs/>
        </w:rPr>
        <w:t xml:space="preserve">The graph of </w:t>
      </w:r>
      <m:oMath>
        <m:r>
          <w:rPr>
            <w:rFonts w:ascii="Cambria Math" w:hAnsi="Cambria Math"/>
          </w:rPr>
          <m:t>y=-2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x-4</m:t>
            </m:r>
          </m:e>
        </m:d>
        <m:r>
          <w:rPr>
            <w:rFonts w:ascii="Cambria Math" w:hAnsi="Cambria Math"/>
          </w:rPr>
          <m:t>+6</m:t>
        </m:r>
      </m:oMath>
      <w:r>
        <w:rPr>
          <w:bCs/>
        </w:rPr>
        <w:t xml:space="preserve"> is shown below. Find </w:t>
      </w:r>
      <m:oMath>
        <m:r>
          <w:rPr>
            <w:rFonts w:ascii="Cambria Math" w:hAnsi="Cambria Math"/>
          </w:rPr>
          <m:t xml:space="preserve">a, b </m:t>
        </m:r>
      </m:oMath>
      <w:r>
        <w:rPr>
          <w:bCs/>
        </w:rPr>
        <w:t xml:space="preserve">and </w:t>
      </w:r>
      <m:oMath>
        <m:r>
          <w:rPr>
            <w:rFonts w:ascii="Cambria Math" w:hAnsi="Cambria Math"/>
          </w:rPr>
          <m:t xml:space="preserve">c </m:t>
        </m:r>
      </m:oMath>
      <w:r>
        <w:rPr>
          <w:bCs/>
        </w:rPr>
        <w:t xml:space="preserve"> such that the solution to the equation </w:t>
      </w:r>
    </w:p>
    <w:p w:rsidR="004E476B" w:rsidRDefault="004E476B" w:rsidP="004E476B">
      <w:pPr>
        <w:rPr>
          <w:bCs/>
        </w:rPr>
      </w:pPr>
    </w:p>
    <w:p w:rsidR="004E476B" w:rsidRDefault="004E476B" w:rsidP="004E476B">
      <w:pPr>
        <w:rPr>
          <w:bCs/>
        </w:rPr>
      </w:pPr>
      <m:oMath>
        <m:r>
          <w:rPr>
            <w:rFonts w:ascii="Cambria Math" w:hAnsi="Cambria Math"/>
          </w:rPr>
          <m:t>-2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x-4</m:t>
            </m:r>
          </m:e>
        </m:d>
        <m:r>
          <w:rPr>
            <w:rFonts w:ascii="Cambria Math" w:hAnsi="Cambria Math"/>
          </w:rPr>
          <m:t>+6=a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x+b</m:t>
            </m:r>
          </m:e>
        </m:d>
        <m:r>
          <w:rPr>
            <w:rFonts w:ascii="Cambria Math" w:hAnsi="Cambria Math"/>
          </w:rPr>
          <m:t>+c</m:t>
        </m:r>
      </m:oMath>
      <w:r>
        <w:rPr>
          <w:bCs/>
        </w:rPr>
        <w:t xml:space="preserve">   is </w:t>
      </w:r>
      <m:oMath>
        <m:r>
          <w:rPr>
            <w:rFonts w:ascii="Cambria Math" w:hAnsi="Cambria Math"/>
          </w:rPr>
          <m:t xml:space="preserve">  4≤x≤6</m:t>
        </m:r>
      </m:oMath>
      <w:r>
        <w:rPr>
          <w:bCs/>
        </w:rPr>
        <w:t>.</w:t>
      </w:r>
    </w:p>
    <w:p w:rsidR="004E476B" w:rsidRDefault="004E476B" w:rsidP="004E476B">
      <w:pPr>
        <w:rPr>
          <w:bCs/>
        </w:rPr>
      </w:pPr>
    </w:p>
    <w:p w:rsidR="004E476B" w:rsidRPr="00D07EC2" w:rsidRDefault="00D07EC2" w:rsidP="004E476B">
      <w:pPr>
        <w:rPr>
          <w:bCs/>
          <w:i/>
        </w:rPr>
      </w:pPr>
      <w:r>
        <w:rPr>
          <w:bCs/>
        </w:rPr>
        <w:t xml:space="preserve">                                             </w:t>
      </w:r>
      <w:r>
        <w:rPr>
          <w:bCs/>
          <w:i/>
        </w:rPr>
        <w:t>y</w:t>
      </w:r>
    </w:p>
    <w:p w:rsidR="004E476B" w:rsidRDefault="00D07EC2" w:rsidP="004E476B">
      <w:pPr>
        <w:rPr>
          <w:bCs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3251E4AD" wp14:editId="0ABE9E49">
            <wp:simplePos x="0" y="0"/>
            <wp:positionH relativeFrom="column">
              <wp:posOffset>1021715</wp:posOffset>
            </wp:positionH>
            <wp:positionV relativeFrom="paragraph">
              <wp:posOffset>36195</wp:posOffset>
            </wp:positionV>
            <wp:extent cx="4229100" cy="2806700"/>
            <wp:effectExtent l="0" t="0" r="0" b="0"/>
            <wp:wrapTight wrapText="bothSides">
              <wp:wrapPolygon edited="0">
                <wp:start x="0" y="0"/>
                <wp:lineTo x="0" y="21405"/>
                <wp:lineTo x="21503" y="21405"/>
                <wp:lineTo x="21503" y="0"/>
                <wp:lineTo x="0" y="0"/>
              </wp:wrapPolygon>
            </wp:wrapTight>
            <wp:docPr id="3" name="Picture 3" descr="Description: C:\Users\e0398166\Documents\Merv's Library\Desmos graphs\abs 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C:\Users\e0398166\Documents\Merv's Library\Desmos graphs\abs grap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35" r="189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80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3A15" w:rsidRDefault="00033A15" w:rsidP="00033A15">
      <w:pPr>
        <w:pStyle w:val="ListParagraph"/>
        <w:rPr>
          <w:bCs/>
        </w:rPr>
      </w:pPr>
    </w:p>
    <w:p w:rsidR="004E476B" w:rsidRDefault="004E476B" w:rsidP="00033A15">
      <w:pPr>
        <w:pStyle w:val="ListParagraph"/>
        <w:rPr>
          <w:bCs/>
        </w:rPr>
      </w:pPr>
    </w:p>
    <w:p w:rsidR="004E476B" w:rsidRDefault="004E476B" w:rsidP="00033A15">
      <w:pPr>
        <w:pStyle w:val="ListParagraph"/>
        <w:rPr>
          <w:bCs/>
        </w:rPr>
      </w:pPr>
    </w:p>
    <w:p w:rsidR="004E476B" w:rsidRDefault="004E476B" w:rsidP="00033A15">
      <w:pPr>
        <w:pStyle w:val="ListParagraph"/>
        <w:rPr>
          <w:bCs/>
        </w:rPr>
      </w:pPr>
    </w:p>
    <w:p w:rsidR="004E476B" w:rsidRDefault="004E476B" w:rsidP="00033A15">
      <w:pPr>
        <w:pStyle w:val="ListParagraph"/>
        <w:rPr>
          <w:bCs/>
        </w:rPr>
      </w:pPr>
    </w:p>
    <w:p w:rsidR="004E476B" w:rsidRDefault="004E476B" w:rsidP="00033A15">
      <w:pPr>
        <w:pStyle w:val="ListParagraph"/>
        <w:rPr>
          <w:bCs/>
        </w:rPr>
      </w:pPr>
    </w:p>
    <w:p w:rsidR="004E476B" w:rsidRDefault="004E476B" w:rsidP="00033A15">
      <w:pPr>
        <w:pStyle w:val="ListParagraph"/>
        <w:rPr>
          <w:bCs/>
        </w:rPr>
      </w:pPr>
    </w:p>
    <w:p w:rsidR="004E476B" w:rsidRDefault="004E476B" w:rsidP="00033A15">
      <w:pPr>
        <w:pStyle w:val="ListParagraph"/>
        <w:rPr>
          <w:bCs/>
        </w:rPr>
      </w:pPr>
    </w:p>
    <w:p w:rsidR="004E476B" w:rsidRDefault="004E476B" w:rsidP="00033A15">
      <w:pPr>
        <w:pStyle w:val="ListParagraph"/>
        <w:rPr>
          <w:bCs/>
        </w:rPr>
      </w:pPr>
    </w:p>
    <w:p w:rsidR="004E476B" w:rsidRDefault="004E476B" w:rsidP="00033A15">
      <w:pPr>
        <w:pStyle w:val="ListParagraph"/>
        <w:rPr>
          <w:bCs/>
        </w:rPr>
      </w:pPr>
    </w:p>
    <w:p w:rsidR="004E476B" w:rsidRDefault="004E476B" w:rsidP="00033A15">
      <w:pPr>
        <w:pStyle w:val="ListParagraph"/>
        <w:rPr>
          <w:bCs/>
        </w:rPr>
      </w:pPr>
    </w:p>
    <w:p w:rsidR="004E476B" w:rsidRPr="00D07EC2" w:rsidRDefault="00D07EC2" w:rsidP="00033A15">
      <w:pPr>
        <w:pStyle w:val="ListParagraph"/>
        <w:rPr>
          <w:bCs/>
          <w:i/>
        </w:rPr>
      </w:pPr>
      <w:r>
        <w:rPr>
          <w:bCs/>
        </w:rPr>
        <w:t xml:space="preserve">           </w:t>
      </w:r>
      <w:r>
        <w:rPr>
          <w:bCs/>
          <w:i/>
        </w:rPr>
        <w:t>x</w:t>
      </w:r>
    </w:p>
    <w:p w:rsidR="004E476B" w:rsidRDefault="004E476B" w:rsidP="00033A15">
      <w:pPr>
        <w:pStyle w:val="ListParagraph"/>
        <w:rPr>
          <w:bCs/>
        </w:rPr>
      </w:pPr>
    </w:p>
    <w:p w:rsidR="004E476B" w:rsidRDefault="004E476B" w:rsidP="00033A15">
      <w:pPr>
        <w:pStyle w:val="ListParagraph"/>
        <w:rPr>
          <w:bCs/>
        </w:rPr>
      </w:pPr>
    </w:p>
    <w:p w:rsidR="004E476B" w:rsidRDefault="004E476B" w:rsidP="00033A15">
      <w:pPr>
        <w:pStyle w:val="ListParagraph"/>
        <w:rPr>
          <w:bCs/>
        </w:rPr>
      </w:pPr>
    </w:p>
    <w:p w:rsidR="004E476B" w:rsidRDefault="004E476B" w:rsidP="00033A15">
      <w:pPr>
        <w:pStyle w:val="ListParagraph"/>
        <w:rPr>
          <w:bCs/>
        </w:rPr>
      </w:pPr>
    </w:p>
    <w:p w:rsidR="004E476B" w:rsidRDefault="004E476B" w:rsidP="00033A15">
      <w:pPr>
        <w:pStyle w:val="ListParagraph"/>
        <w:rPr>
          <w:bCs/>
        </w:rPr>
      </w:pPr>
    </w:p>
    <w:p w:rsidR="004E476B" w:rsidRDefault="004E476B" w:rsidP="00033A15">
      <w:pPr>
        <w:pStyle w:val="ListParagraph"/>
        <w:rPr>
          <w:bCs/>
        </w:rPr>
      </w:pPr>
    </w:p>
    <w:p w:rsidR="008A3238" w:rsidRPr="008A3238" w:rsidRDefault="008A3238" w:rsidP="008A3238">
      <w:pPr>
        <w:rPr>
          <w:bCs/>
        </w:rPr>
      </w:pPr>
    </w:p>
    <w:p w:rsidR="008A3238" w:rsidRPr="009D1B0E" w:rsidRDefault="008A3238" w:rsidP="006A15FC">
      <w:pPr>
        <w:rPr>
          <w:bCs/>
          <w:sz w:val="32"/>
          <w:szCs w:val="32"/>
        </w:rPr>
      </w:pPr>
    </w:p>
    <w:p w:rsidR="001D7CCA" w:rsidRDefault="001D7CCA" w:rsidP="001D7CCA">
      <w:pPr>
        <w:rPr>
          <w:b/>
          <w:bCs/>
        </w:rPr>
      </w:pPr>
      <w:r>
        <w:rPr>
          <w:b/>
          <w:bCs/>
        </w:rPr>
        <w:t>Question 6. (</w:t>
      </w:r>
      <w:r w:rsidR="000B1D66">
        <w:rPr>
          <w:b/>
          <w:bCs/>
        </w:rPr>
        <w:t>4</w:t>
      </w:r>
      <w:r>
        <w:rPr>
          <w:b/>
          <w:bCs/>
        </w:rPr>
        <w:t xml:space="preserve"> marks)</w:t>
      </w:r>
    </w:p>
    <w:p w:rsidR="001D7CCA" w:rsidRDefault="001D7CCA" w:rsidP="001D7CCA">
      <w:pPr>
        <w:rPr>
          <w:b/>
          <w:bCs/>
        </w:rPr>
      </w:pPr>
    </w:p>
    <w:p w:rsidR="001D7CCA" w:rsidRDefault="001D7CCA" w:rsidP="001D7CCA">
      <w:pPr>
        <w:rPr>
          <w:bCs/>
        </w:rPr>
      </w:pPr>
      <w:r>
        <w:rPr>
          <w:bCs/>
        </w:rPr>
        <w:t xml:space="preserve">If 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=1+</m:t>
        </m:r>
      </m:oMath>
      <w:r>
        <w:rPr>
          <w:bCs/>
        </w:rPr>
        <w:t xml:space="preserve">  </w:t>
      </w:r>
      <m:oMath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x</m:t>
            </m:r>
          </m:den>
        </m:f>
      </m:oMath>
      <w:r>
        <w:rPr>
          <w:bCs/>
          <w:sz w:val="32"/>
          <w:szCs w:val="32"/>
        </w:rPr>
        <w:t xml:space="preserve">  </w:t>
      </w:r>
      <w:r w:rsidRPr="001D7CCA">
        <w:rPr>
          <w:bCs/>
        </w:rPr>
        <w:t xml:space="preserve"> determine</w:t>
      </w:r>
      <w:r>
        <w:rPr>
          <w:bCs/>
        </w:rPr>
        <w:t xml:space="preserve">   </w:t>
      </w:r>
    </w:p>
    <w:p w:rsidR="001D7CCA" w:rsidRDefault="001D7CCA" w:rsidP="001D7CCA">
      <w:pPr>
        <w:rPr>
          <w:bCs/>
        </w:rPr>
      </w:pPr>
    </w:p>
    <w:p w:rsidR="001D7CCA" w:rsidRDefault="00916B64" w:rsidP="001D7CCA">
      <w:pPr>
        <w:pStyle w:val="ListParagraph"/>
        <w:numPr>
          <w:ilvl w:val="0"/>
          <w:numId w:val="4"/>
        </w:numPr>
        <w:rPr>
          <w:bCs/>
        </w:rPr>
      </w:pP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(5)</m:t>
        </m:r>
      </m:oMath>
      <w:r w:rsidR="000B1D66">
        <w:tab/>
      </w:r>
      <w:r w:rsidR="000B1D66">
        <w:tab/>
      </w:r>
      <w:r w:rsidR="000B1D66">
        <w:tab/>
      </w:r>
      <w:r w:rsidR="000B1D66">
        <w:tab/>
      </w:r>
      <w:r w:rsidR="000B1D66">
        <w:tab/>
      </w:r>
      <w:r w:rsidR="000B1D66">
        <w:tab/>
      </w:r>
      <w:r w:rsidR="000B1D66">
        <w:tab/>
      </w:r>
      <w:r w:rsidR="000B1D66">
        <w:tab/>
      </w:r>
      <w:r w:rsidR="000B1D66">
        <w:tab/>
      </w:r>
      <w:r w:rsidR="000B1D66">
        <w:tab/>
      </w:r>
      <w:r w:rsidR="000B1D66">
        <w:tab/>
      </w:r>
      <w:r w:rsidR="000B1D66">
        <w:tab/>
        <w:t>(2)</w:t>
      </w:r>
    </w:p>
    <w:p w:rsidR="001D7CCA" w:rsidRDefault="001D7CCA" w:rsidP="001D7CCA">
      <w:pPr>
        <w:rPr>
          <w:bCs/>
        </w:rPr>
      </w:pPr>
    </w:p>
    <w:p w:rsidR="001D7CCA" w:rsidRDefault="001D7CCA" w:rsidP="001D7CCA">
      <w:pPr>
        <w:rPr>
          <w:bCs/>
        </w:rPr>
      </w:pPr>
    </w:p>
    <w:p w:rsidR="001D7CCA" w:rsidRDefault="001D7CCA" w:rsidP="001D7CCA">
      <w:pPr>
        <w:rPr>
          <w:bCs/>
        </w:rPr>
      </w:pPr>
    </w:p>
    <w:p w:rsidR="001D7CCA" w:rsidRDefault="001D7CCA" w:rsidP="001D7CCA">
      <w:pPr>
        <w:rPr>
          <w:bCs/>
        </w:rPr>
      </w:pPr>
    </w:p>
    <w:p w:rsidR="001D7CCA" w:rsidRDefault="001D7CCA" w:rsidP="001D7CCA">
      <w:pPr>
        <w:rPr>
          <w:bCs/>
        </w:rPr>
      </w:pPr>
    </w:p>
    <w:p w:rsidR="001D7CCA" w:rsidRDefault="001D7CCA" w:rsidP="001D7CCA">
      <w:pPr>
        <w:rPr>
          <w:bCs/>
        </w:rPr>
      </w:pPr>
    </w:p>
    <w:p w:rsidR="001D7CCA" w:rsidRDefault="001D7CCA" w:rsidP="001D7CCA">
      <w:pPr>
        <w:rPr>
          <w:bCs/>
        </w:rPr>
      </w:pPr>
    </w:p>
    <w:p w:rsidR="001D7CCA" w:rsidRPr="001D7CCA" w:rsidRDefault="001D7CCA" w:rsidP="001D7CCA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 xml:space="preserve">The value(s) of x such that  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(x)=p(x)</m:t>
        </m:r>
      </m:oMath>
      <w:r w:rsidR="00E86EE7">
        <w:rPr>
          <w:bCs/>
        </w:rPr>
        <w:t>.</w:t>
      </w:r>
      <w:r w:rsidR="000B1D66">
        <w:rPr>
          <w:bCs/>
        </w:rPr>
        <w:tab/>
      </w:r>
      <w:r w:rsidR="000B1D66">
        <w:rPr>
          <w:bCs/>
        </w:rPr>
        <w:tab/>
      </w:r>
      <w:r w:rsidR="000B1D66">
        <w:rPr>
          <w:bCs/>
        </w:rPr>
        <w:tab/>
      </w:r>
      <w:r w:rsidR="000B1D66">
        <w:rPr>
          <w:bCs/>
        </w:rPr>
        <w:tab/>
      </w:r>
      <w:r w:rsidR="000B1D66">
        <w:rPr>
          <w:bCs/>
        </w:rPr>
        <w:tab/>
      </w:r>
      <w:r w:rsidR="000B1D66">
        <w:rPr>
          <w:bCs/>
        </w:rPr>
        <w:tab/>
      </w:r>
      <w:r w:rsidR="000B1D66">
        <w:rPr>
          <w:bCs/>
        </w:rPr>
        <w:tab/>
        <w:t>(2)</w:t>
      </w:r>
    </w:p>
    <w:p w:rsidR="00DF5EC7" w:rsidRDefault="00DF5EC7">
      <w:pPr>
        <w:rPr>
          <w:bCs/>
          <w:sz w:val="32"/>
          <w:szCs w:val="32"/>
        </w:rPr>
      </w:pPr>
    </w:p>
    <w:p w:rsidR="00B036E5" w:rsidRDefault="00B036E5">
      <w:pPr>
        <w:rPr>
          <w:bCs/>
          <w:sz w:val="32"/>
          <w:szCs w:val="32"/>
        </w:rPr>
      </w:pPr>
    </w:p>
    <w:p w:rsidR="00B036E5" w:rsidRDefault="00B036E5">
      <w:pPr>
        <w:rPr>
          <w:bCs/>
          <w:sz w:val="32"/>
          <w:szCs w:val="32"/>
        </w:rPr>
      </w:pPr>
    </w:p>
    <w:p w:rsidR="00B036E5" w:rsidRDefault="00B036E5">
      <w:pPr>
        <w:rPr>
          <w:bCs/>
          <w:sz w:val="32"/>
          <w:szCs w:val="32"/>
        </w:rPr>
      </w:pPr>
    </w:p>
    <w:p w:rsidR="00B036E5" w:rsidRDefault="00B036E5">
      <w:pPr>
        <w:rPr>
          <w:bCs/>
          <w:sz w:val="32"/>
          <w:szCs w:val="32"/>
        </w:rPr>
      </w:pPr>
    </w:p>
    <w:p w:rsidR="00B036E5" w:rsidRDefault="00B036E5">
      <w:pPr>
        <w:rPr>
          <w:bCs/>
          <w:sz w:val="32"/>
          <w:szCs w:val="32"/>
        </w:rPr>
      </w:pPr>
    </w:p>
    <w:p w:rsidR="00B036E5" w:rsidRDefault="00B036E5">
      <w:pPr>
        <w:rPr>
          <w:bCs/>
          <w:sz w:val="32"/>
          <w:szCs w:val="32"/>
        </w:rPr>
      </w:pPr>
    </w:p>
    <w:p w:rsidR="00B036E5" w:rsidRDefault="00B036E5">
      <w:pPr>
        <w:rPr>
          <w:bCs/>
          <w:sz w:val="32"/>
          <w:szCs w:val="32"/>
        </w:rPr>
      </w:pPr>
    </w:p>
    <w:p w:rsidR="00B036E5" w:rsidRDefault="00B036E5">
      <w:pPr>
        <w:rPr>
          <w:b/>
          <w:bCs/>
          <w:sz w:val="32"/>
          <w:szCs w:val="32"/>
        </w:rPr>
      </w:pPr>
    </w:p>
    <w:p w:rsidR="00033A15" w:rsidRDefault="00033A15" w:rsidP="00033A15">
      <w:pPr>
        <w:jc w:val="center"/>
        <w:rPr>
          <w:b/>
          <w:bCs/>
        </w:rPr>
      </w:pPr>
      <w:r>
        <w:rPr>
          <w:b/>
          <w:bCs/>
        </w:rPr>
        <w:t>End of Section One</w:t>
      </w:r>
    </w:p>
    <w:p w:rsidR="00033A15" w:rsidRDefault="00033A15" w:rsidP="00B036E5">
      <w:pPr>
        <w:jc w:val="center"/>
        <w:rPr>
          <w:b/>
          <w:bCs/>
        </w:rPr>
      </w:pPr>
    </w:p>
    <w:p w:rsidR="00E921F5" w:rsidRDefault="00E921F5" w:rsidP="00E921F5">
      <w:pPr>
        <w:jc w:val="center"/>
        <w:rPr>
          <w:b/>
        </w:rPr>
      </w:pPr>
      <w:r>
        <w:rPr>
          <w:b/>
        </w:rPr>
        <w:t xml:space="preserve">This page has intentionally been left blank. </w:t>
      </w:r>
    </w:p>
    <w:p w:rsidR="00E921F5" w:rsidRDefault="00E921F5" w:rsidP="00E921F5">
      <w:pPr>
        <w:jc w:val="center"/>
        <w:rPr>
          <w:b/>
        </w:rPr>
      </w:pPr>
    </w:p>
    <w:p w:rsidR="00E921F5" w:rsidRDefault="00E921F5" w:rsidP="00E921F5">
      <w:r>
        <w:t>You may use this space to extend your working on a particular question or questions. Remember to number each extension.</w:t>
      </w:r>
    </w:p>
    <w:p w:rsidR="00E921F5" w:rsidRDefault="00E921F5" w:rsidP="00B036E5">
      <w:pPr>
        <w:jc w:val="center"/>
        <w:rPr>
          <w:b/>
          <w:bCs/>
        </w:rPr>
      </w:pPr>
    </w:p>
    <w:p w:rsidR="00E460B0" w:rsidRDefault="00E460B0" w:rsidP="00B036E5">
      <w:pPr>
        <w:jc w:val="center"/>
        <w:rPr>
          <w:b/>
          <w:bCs/>
        </w:rPr>
      </w:pPr>
    </w:p>
    <w:p w:rsidR="00E460B0" w:rsidRDefault="00E460B0" w:rsidP="00B036E5">
      <w:pPr>
        <w:jc w:val="center"/>
        <w:rPr>
          <w:b/>
          <w:bCs/>
        </w:rPr>
      </w:pPr>
    </w:p>
    <w:p w:rsidR="00E460B0" w:rsidRDefault="00E460B0" w:rsidP="00B036E5">
      <w:pPr>
        <w:jc w:val="center"/>
        <w:rPr>
          <w:b/>
          <w:bCs/>
        </w:rPr>
      </w:pPr>
    </w:p>
    <w:p w:rsidR="00E460B0" w:rsidRDefault="00E460B0" w:rsidP="00B036E5">
      <w:pPr>
        <w:jc w:val="center"/>
        <w:rPr>
          <w:b/>
          <w:bCs/>
        </w:rPr>
      </w:pPr>
    </w:p>
    <w:p w:rsidR="00E460B0" w:rsidRDefault="00E460B0" w:rsidP="00B036E5">
      <w:pPr>
        <w:jc w:val="center"/>
        <w:rPr>
          <w:b/>
          <w:bCs/>
        </w:rPr>
      </w:pPr>
    </w:p>
    <w:p w:rsidR="00E460B0" w:rsidRDefault="00E460B0" w:rsidP="00B036E5">
      <w:pPr>
        <w:jc w:val="center"/>
        <w:rPr>
          <w:b/>
          <w:bCs/>
        </w:rPr>
      </w:pPr>
    </w:p>
    <w:p w:rsidR="00E460B0" w:rsidRDefault="00E460B0" w:rsidP="00B036E5">
      <w:pPr>
        <w:jc w:val="center"/>
        <w:rPr>
          <w:b/>
          <w:bCs/>
        </w:rPr>
      </w:pPr>
    </w:p>
    <w:p w:rsidR="00E460B0" w:rsidRDefault="00E460B0" w:rsidP="00B036E5">
      <w:pPr>
        <w:jc w:val="center"/>
        <w:rPr>
          <w:b/>
          <w:bCs/>
        </w:rPr>
      </w:pPr>
    </w:p>
    <w:p w:rsidR="00E460B0" w:rsidRDefault="00E460B0" w:rsidP="00B036E5">
      <w:pPr>
        <w:jc w:val="center"/>
        <w:rPr>
          <w:b/>
          <w:bCs/>
        </w:rPr>
      </w:pPr>
    </w:p>
    <w:p w:rsidR="00E460B0" w:rsidRDefault="00E460B0" w:rsidP="00B036E5">
      <w:pPr>
        <w:jc w:val="center"/>
        <w:rPr>
          <w:b/>
          <w:bCs/>
        </w:rPr>
      </w:pPr>
    </w:p>
    <w:p w:rsidR="00E460B0" w:rsidRDefault="00E460B0" w:rsidP="00B036E5">
      <w:pPr>
        <w:jc w:val="center"/>
        <w:rPr>
          <w:b/>
          <w:bCs/>
        </w:rPr>
      </w:pPr>
    </w:p>
    <w:p w:rsidR="00E460B0" w:rsidRDefault="00E460B0" w:rsidP="00B036E5">
      <w:pPr>
        <w:jc w:val="center"/>
        <w:rPr>
          <w:b/>
          <w:bCs/>
        </w:rPr>
      </w:pPr>
    </w:p>
    <w:p w:rsidR="00E460B0" w:rsidRDefault="00E460B0" w:rsidP="00B036E5">
      <w:pPr>
        <w:jc w:val="center"/>
        <w:rPr>
          <w:b/>
          <w:bCs/>
        </w:rPr>
      </w:pPr>
    </w:p>
    <w:p w:rsidR="00E460B0" w:rsidRDefault="00E460B0" w:rsidP="00B036E5">
      <w:pPr>
        <w:jc w:val="center"/>
        <w:rPr>
          <w:b/>
          <w:bCs/>
        </w:rPr>
      </w:pPr>
    </w:p>
    <w:p w:rsidR="00E460B0" w:rsidRDefault="00E460B0" w:rsidP="00B036E5">
      <w:pPr>
        <w:jc w:val="center"/>
        <w:rPr>
          <w:b/>
          <w:bCs/>
        </w:rPr>
      </w:pPr>
    </w:p>
    <w:p w:rsidR="00E460B0" w:rsidRDefault="00E460B0" w:rsidP="00B036E5">
      <w:pPr>
        <w:jc w:val="center"/>
        <w:rPr>
          <w:b/>
          <w:bCs/>
        </w:rPr>
      </w:pPr>
    </w:p>
    <w:p w:rsidR="00E460B0" w:rsidRDefault="00E460B0" w:rsidP="00B036E5">
      <w:pPr>
        <w:jc w:val="center"/>
        <w:rPr>
          <w:b/>
          <w:bCs/>
        </w:rPr>
      </w:pPr>
    </w:p>
    <w:p w:rsidR="00E460B0" w:rsidRDefault="00E460B0" w:rsidP="00B036E5">
      <w:pPr>
        <w:jc w:val="center"/>
        <w:rPr>
          <w:b/>
          <w:bCs/>
        </w:rPr>
      </w:pPr>
    </w:p>
    <w:p w:rsidR="00E460B0" w:rsidRDefault="00E460B0" w:rsidP="00B036E5">
      <w:pPr>
        <w:jc w:val="center"/>
        <w:rPr>
          <w:b/>
          <w:bCs/>
        </w:rPr>
      </w:pPr>
    </w:p>
    <w:p w:rsidR="00E460B0" w:rsidRDefault="00E460B0" w:rsidP="00B036E5">
      <w:pPr>
        <w:jc w:val="center"/>
        <w:rPr>
          <w:b/>
          <w:bCs/>
        </w:rPr>
      </w:pPr>
    </w:p>
    <w:p w:rsidR="00E460B0" w:rsidRDefault="00E460B0" w:rsidP="00B036E5">
      <w:pPr>
        <w:jc w:val="center"/>
        <w:rPr>
          <w:b/>
          <w:bCs/>
        </w:rPr>
      </w:pPr>
    </w:p>
    <w:p w:rsidR="00E460B0" w:rsidRDefault="00E460B0" w:rsidP="00B036E5">
      <w:pPr>
        <w:jc w:val="center"/>
        <w:rPr>
          <w:b/>
          <w:bCs/>
        </w:rPr>
      </w:pPr>
    </w:p>
    <w:p w:rsidR="00E460B0" w:rsidRDefault="00E460B0" w:rsidP="00B036E5">
      <w:pPr>
        <w:jc w:val="center"/>
        <w:rPr>
          <w:b/>
          <w:bCs/>
        </w:rPr>
      </w:pPr>
    </w:p>
    <w:p w:rsidR="00E460B0" w:rsidRDefault="00E460B0" w:rsidP="00B036E5">
      <w:pPr>
        <w:jc w:val="center"/>
        <w:rPr>
          <w:b/>
          <w:bCs/>
        </w:rPr>
      </w:pPr>
    </w:p>
    <w:p w:rsidR="00E460B0" w:rsidRDefault="00E460B0" w:rsidP="00B036E5">
      <w:pPr>
        <w:jc w:val="center"/>
        <w:rPr>
          <w:b/>
          <w:bCs/>
        </w:rPr>
      </w:pPr>
    </w:p>
    <w:p w:rsidR="00E460B0" w:rsidRDefault="00E460B0" w:rsidP="00B036E5">
      <w:pPr>
        <w:jc w:val="center"/>
        <w:rPr>
          <w:b/>
          <w:bCs/>
        </w:rPr>
      </w:pPr>
    </w:p>
    <w:p w:rsidR="00E460B0" w:rsidRDefault="00E460B0" w:rsidP="00B036E5">
      <w:pPr>
        <w:jc w:val="center"/>
        <w:rPr>
          <w:b/>
          <w:bCs/>
        </w:rPr>
      </w:pPr>
    </w:p>
    <w:p w:rsidR="00E460B0" w:rsidRDefault="00E460B0" w:rsidP="00B036E5">
      <w:pPr>
        <w:jc w:val="center"/>
        <w:rPr>
          <w:b/>
          <w:bCs/>
        </w:rPr>
      </w:pPr>
    </w:p>
    <w:p w:rsidR="00E460B0" w:rsidRDefault="00E460B0" w:rsidP="00B036E5">
      <w:pPr>
        <w:jc w:val="center"/>
        <w:rPr>
          <w:b/>
          <w:bCs/>
        </w:rPr>
      </w:pPr>
    </w:p>
    <w:p w:rsidR="00E460B0" w:rsidRDefault="00E460B0" w:rsidP="00B036E5">
      <w:pPr>
        <w:jc w:val="center"/>
        <w:rPr>
          <w:b/>
          <w:bCs/>
        </w:rPr>
      </w:pPr>
    </w:p>
    <w:p w:rsidR="00E460B0" w:rsidRDefault="00E460B0" w:rsidP="00B036E5">
      <w:pPr>
        <w:jc w:val="center"/>
        <w:rPr>
          <w:b/>
          <w:bCs/>
        </w:rPr>
      </w:pPr>
    </w:p>
    <w:p w:rsidR="00E460B0" w:rsidRDefault="00E460B0" w:rsidP="00B036E5">
      <w:pPr>
        <w:jc w:val="center"/>
        <w:rPr>
          <w:b/>
          <w:bCs/>
        </w:rPr>
      </w:pPr>
    </w:p>
    <w:p w:rsidR="00E460B0" w:rsidRDefault="00E460B0" w:rsidP="00B036E5">
      <w:pPr>
        <w:jc w:val="center"/>
        <w:rPr>
          <w:b/>
          <w:bCs/>
        </w:rPr>
      </w:pPr>
    </w:p>
    <w:p w:rsidR="00E460B0" w:rsidRDefault="00E460B0" w:rsidP="00B036E5">
      <w:pPr>
        <w:jc w:val="center"/>
        <w:rPr>
          <w:b/>
          <w:bCs/>
        </w:rPr>
      </w:pPr>
    </w:p>
    <w:p w:rsidR="00E460B0" w:rsidRDefault="00E460B0" w:rsidP="00B036E5">
      <w:pPr>
        <w:jc w:val="center"/>
        <w:rPr>
          <w:b/>
          <w:bCs/>
        </w:rPr>
      </w:pPr>
    </w:p>
    <w:p w:rsidR="00E460B0" w:rsidRDefault="00E460B0" w:rsidP="00B036E5">
      <w:pPr>
        <w:jc w:val="center"/>
        <w:rPr>
          <w:b/>
          <w:bCs/>
        </w:rPr>
      </w:pPr>
    </w:p>
    <w:p w:rsidR="00E460B0" w:rsidRDefault="00E460B0" w:rsidP="00B036E5">
      <w:pPr>
        <w:jc w:val="center"/>
        <w:rPr>
          <w:b/>
          <w:bCs/>
        </w:rPr>
      </w:pPr>
    </w:p>
    <w:p w:rsidR="00E460B0" w:rsidRDefault="00E460B0" w:rsidP="00B036E5">
      <w:pPr>
        <w:jc w:val="center"/>
        <w:rPr>
          <w:b/>
          <w:bCs/>
        </w:rPr>
      </w:pPr>
    </w:p>
    <w:p w:rsidR="00E460B0" w:rsidRDefault="00E460B0" w:rsidP="00B036E5">
      <w:pPr>
        <w:jc w:val="center"/>
        <w:rPr>
          <w:b/>
          <w:bCs/>
        </w:rPr>
      </w:pPr>
    </w:p>
    <w:p w:rsidR="00E460B0" w:rsidRDefault="00E460B0" w:rsidP="00B036E5">
      <w:pPr>
        <w:jc w:val="center"/>
        <w:rPr>
          <w:b/>
          <w:bCs/>
        </w:rPr>
      </w:pPr>
    </w:p>
    <w:p w:rsidR="00E460B0" w:rsidRDefault="00E460B0" w:rsidP="00B036E5">
      <w:pPr>
        <w:jc w:val="center"/>
        <w:rPr>
          <w:b/>
          <w:bCs/>
        </w:rPr>
      </w:pPr>
    </w:p>
    <w:p w:rsidR="00E460B0" w:rsidRDefault="00E460B0" w:rsidP="00B036E5">
      <w:pPr>
        <w:jc w:val="center"/>
        <w:rPr>
          <w:b/>
          <w:bCs/>
        </w:rPr>
      </w:pPr>
    </w:p>
    <w:p w:rsidR="00E460B0" w:rsidRDefault="00E460B0" w:rsidP="00B036E5">
      <w:pPr>
        <w:jc w:val="center"/>
        <w:rPr>
          <w:b/>
          <w:bCs/>
        </w:rPr>
      </w:pPr>
    </w:p>
    <w:p w:rsidR="00E460B0" w:rsidRDefault="00E460B0" w:rsidP="00B036E5">
      <w:pPr>
        <w:jc w:val="center"/>
        <w:rPr>
          <w:b/>
          <w:bCs/>
        </w:rPr>
      </w:pPr>
    </w:p>
    <w:p w:rsidR="00E460B0" w:rsidRDefault="00E460B0" w:rsidP="00B036E5">
      <w:pPr>
        <w:jc w:val="center"/>
        <w:rPr>
          <w:b/>
          <w:bCs/>
        </w:rPr>
      </w:pPr>
    </w:p>
    <w:p w:rsidR="00E460B0" w:rsidRDefault="00E460B0" w:rsidP="00B036E5">
      <w:pPr>
        <w:jc w:val="center"/>
        <w:rPr>
          <w:b/>
          <w:bCs/>
        </w:rPr>
      </w:pPr>
    </w:p>
    <w:p w:rsidR="00E460B0" w:rsidRDefault="00E460B0" w:rsidP="00B036E5">
      <w:pPr>
        <w:jc w:val="center"/>
        <w:rPr>
          <w:b/>
          <w:bCs/>
        </w:rPr>
      </w:pPr>
    </w:p>
    <w:p w:rsidR="00E460B0" w:rsidRDefault="00E460B0" w:rsidP="00B036E5">
      <w:pPr>
        <w:jc w:val="center"/>
        <w:rPr>
          <w:b/>
          <w:bCs/>
        </w:rPr>
      </w:pPr>
    </w:p>
    <w:p w:rsidR="00E460B0" w:rsidRDefault="00E460B0" w:rsidP="00B036E5">
      <w:pPr>
        <w:jc w:val="center"/>
        <w:rPr>
          <w:b/>
          <w:bCs/>
        </w:rPr>
      </w:pPr>
    </w:p>
    <w:p w:rsidR="00E460B0" w:rsidRDefault="00470322" w:rsidP="00B00F0B">
      <w:pPr>
        <w:jc w:val="center"/>
        <w:rPr>
          <w:b/>
          <w:bCs/>
        </w:rPr>
      </w:pPr>
      <w:r>
        <w:rPr>
          <w:b/>
          <w:bCs/>
        </w:rPr>
        <w:t>Do not turn over the page until so directed.</w:t>
      </w:r>
    </w:p>
    <w:p w:rsidR="00E460B0" w:rsidRDefault="00E460B0" w:rsidP="00E460B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Section Two – calculator-assumed section</w:t>
      </w:r>
    </w:p>
    <w:p w:rsidR="003B1663" w:rsidRPr="00CB71A9" w:rsidRDefault="003B1663" w:rsidP="003B1663">
      <w:pPr>
        <w:rPr>
          <w:b/>
        </w:rPr>
      </w:pPr>
      <w:r w:rsidRPr="00CB71A9">
        <w:rPr>
          <w:b/>
        </w:rPr>
        <w:t>Calculators and 1 page of A4 notes, writ</w:t>
      </w:r>
      <w:r>
        <w:rPr>
          <w:b/>
        </w:rPr>
        <w:t xml:space="preserve">ten </w:t>
      </w:r>
      <w:r w:rsidRPr="00CB71A9">
        <w:rPr>
          <w:b/>
        </w:rPr>
        <w:t>on both sides</w:t>
      </w:r>
      <w:r w:rsidR="004573D2">
        <w:rPr>
          <w:b/>
        </w:rPr>
        <w:t xml:space="preserve">, </w:t>
      </w:r>
      <w:r w:rsidR="004573D2" w:rsidRPr="00CB71A9">
        <w:rPr>
          <w:b/>
        </w:rPr>
        <w:t>allowed</w:t>
      </w:r>
      <w:r w:rsidR="004573D2">
        <w:rPr>
          <w:b/>
        </w:rPr>
        <w:t>.</w:t>
      </w:r>
    </w:p>
    <w:p w:rsidR="0094630C" w:rsidRDefault="003B1663" w:rsidP="003B1663">
      <w:pPr>
        <w:rPr>
          <w:b/>
        </w:rPr>
      </w:pPr>
      <w:r w:rsidRPr="00CB71A9">
        <w:rPr>
          <w:b/>
        </w:rPr>
        <w:t>Access to approved Mathematics Specialist formulae sheet i</w:t>
      </w:r>
      <w:r>
        <w:rPr>
          <w:b/>
        </w:rPr>
        <w:t xml:space="preserve">s permitted.  </w:t>
      </w:r>
    </w:p>
    <w:p w:rsidR="0094630C" w:rsidRPr="0094630C" w:rsidRDefault="0094630C" w:rsidP="003B1663">
      <w:pPr>
        <w:rPr>
          <w:b/>
        </w:rPr>
      </w:pPr>
    </w:p>
    <w:p w:rsidR="00E460B0" w:rsidRDefault="00E460B0" w:rsidP="00E460B0">
      <w:pPr>
        <w:rPr>
          <w:b/>
          <w:bCs/>
        </w:rPr>
      </w:pPr>
      <w:r>
        <w:rPr>
          <w:b/>
          <w:bCs/>
        </w:rPr>
        <w:t>Question 7. (</w:t>
      </w:r>
      <w:r w:rsidR="00B04892">
        <w:rPr>
          <w:b/>
          <w:bCs/>
        </w:rPr>
        <w:t>4</w:t>
      </w:r>
      <w:r>
        <w:rPr>
          <w:b/>
          <w:bCs/>
        </w:rPr>
        <w:t xml:space="preserve"> marks)</w:t>
      </w:r>
    </w:p>
    <w:p w:rsidR="00E460B0" w:rsidRDefault="00E460B0" w:rsidP="00E460B0">
      <w:pPr>
        <w:rPr>
          <w:b/>
          <w:bCs/>
        </w:rPr>
      </w:pPr>
    </w:p>
    <w:p w:rsidR="00E460B0" w:rsidRDefault="00B04892" w:rsidP="00E460B0">
      <w:pPr>
        <w:rPr>
          <w:bCs/>
        </w:rPr>
      </w:pPr>
      <w:r>
        <w:rPr>
          <w:bCs/>
        </w:rPr>
        <w:t xml:space="preserve">The graph of </w:t>
      </w:r>
      <m:oMath>
        <m:r>
          <w:rPr>
            <w:rFonts w:ascii="Cambria Math" w:hAnsi="Cambria Math"/>
          </w:rPr>
          <m:t>y=p(x)</m:t>
        </m:r>
      </m:oMath>
      <w:r>
        <w:rPr>
          <w:bCs/>
        </w:rPr>
        <w:t xml:space="preserve"> is shown twice below. In diagram (a) show the graph of  </w:t>
      </w:r>
      <m:oMath>
        <m:r>
          <w:rPr>
            <w:rFonts w:ascii="Cambria Math" w:hAnsi="Cambria Math"/>
          </w:rPr>
          <m:t>y=p(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  <w:r>
        <w:rPr>
          <w:bCs/>
        </w:rPr>
        <w:t xml:space="preserve"> while in diagram (b) show the graph </w:t>
      </w:r>
      <w:r w:rsidR="0094630C">
        <w:rPr>
          <w:bCs/>
        </w:rPr>
        <w:t>of</w:t>
      </w:r>
      <m:oMath>
        <m:r>
          <w:rPr>
            <w:rFonts w:ascii="Cambria Math" w:hAnsi="Cambria Math"/>
          </w:rPr>
          <m:t xml:space="preserve"> y=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p(x)</m:t>
            </m:r>
          </m:e>
        </m:d>
      </m:oMath>
      <w:r>
        <w:rPr>
          <w:bCs/>
        </w:rPr>
        <w:t>.</w:t>
      </w:r>
    </w:p>
    <w:p w:rsidR="0094630C" w:rsidRDefault="0094630C" w:rsidP="00E460B0">
      <w:pPr>
        <w:rPr>
          <w:bCs/>
        </w:rPr>
      </w:pPr>
    </w:p>
    <w:p w:rsidR="0094630C" w:rsidRPr="00441023" w:rsidRDefault="0094630C" w:rsidP="0094630C">
      <w:pPr>
        <w:pStyle w:val="ListParagraph"/>
        <w:tabs>
          <w:tab w:val="left" w:pos="5715"/>
        </w:tabs>
        <w:ind w:left="0"/>
        <w:rPr>
          <w:bCs/>
          <w:i/>
        </w:rPr>
      </w:pPr>
      <w:r>
        <w:rPr>
          <w:bCs/>
        </w:rPr>
        <w:t xml:space="preserve">(a) </w:t>
      </w:r>
      <w:r w:rsidR="00441023">
        <w:rPr>
          <w:bCs/>
        </w:rPr>
        <w:t xml:space="preserve">                           </w:t>
      </w:r>
      <w:r w:rsidR="00441023">
        <w:rPr>
          <w:bCs/>
          <w:i/>
        </w:rPr>
        <w:t>y</w:t>
      </w:r>
      <w:r>
        <w:rPr>
          <w:bCs/>
        </w:rPr>
        <w:tab/>
        <w:t>(b)</w:t>
      </w:r>
      <w:r w:rsidR="00441023">
        <w:rPr>
          <w:bCs/>
        </w:rPr>
        <w:t xml:space="preserve">                           </w:t>
      </w:r>
      <w:r w:rsidR="00441023">
        <w:rPr>
          <w:bCs/>
          <w:i/>
        </w:rPr>
        <w:t>y</w:t>
      </w:r>
    </w:p>
    <w:p w:rsidR="0094630C" w:rsidRPr="00B04892" w:rsidRDefault="0094630C" w:rsidP="00E460B0">
      <w:pPr>
        <w:rPr>
          <w:rFonts w:ascii="Cambria Math" w:hAnsi="Cambria Math"/>
          <w:oMath/>
        </w:rPr>
      </w:pPr>
      <w:r>
        <w:rPr>
          <w:b/>
          <w:bCs/>
          <w:noProof/>
        </w:rPr>
        <w:drawing>
          <wp:anchor distT="0" distB="0" distL="114300" distR="114300" simplePos="0" relativeHeight="251670528" behindDoc="1" locked="0" layoutInCell="1" allowOverlap="1" wp14:anchorId="58E7CE68" wp14:editId="4FE64A57">
            <wp:simplePos x="0" y="0"/>
            <wp:positionH relativeFrom="column">
              <wp:posOffset>183515</wp:posOffset>
            </wp:positionH>
            <wp:positionV relativeFrom="paragraph">
              <wp:posOffset>81915</wp:posOffset>
            </wp:positionV>
            <wp:extent cx="2343150" cy="3514725"/>
            <wp:effectExtent l="0" t="0" r="0" b="9525"/>
            <wp:wrapTight wrapText="bothSides">
              <wp:wrapPolygon edited="0">
                <wp:start x="0" y="0"/>
                <wp:lineTo x="0" y="21541"/>
                <wp:lineTo x="21424" y="21541"/>
                <wp:lineTo x="21424" y="0"/>
                <wp:lineTo x="0" y="0"/>
              </wp:wrapPolygon>
            </wp:wrapTight>
            <wp:docPr id="5" name="Picture 5" descr="C:\Users\e0398166\Documents\Merv's Library\Desmos graphs\polynomia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0398166\Documents\Merv's Library\Desmos graphs\polynomial 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41" t="2770" r="34706" b="4305"/>
                    <a:stretch/>
                  </pic:blipFill>
                  <pic:spPr bwMode="auto">
                    <a:xfrm>
                      <a:off x="0" y="0"/>
                      <a:ext cx="23431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72576" behindDoc="1" locked="0" layoutInCell="1" allowOverlap="1" wp14:anchorId="5919CFF7" wp14:editId="4E4C1C55">
            <wp:simplePos x="0" y="0"/>
            <wp:positionH relativeFrom="column">
              <wp:posOffset>3803015</wp:posOffset>
            </wp:positionH>
            <wp:positionV relativeFrom="paragraph">
              <wp:posOffset>81915</wp:posOffset>
            </wp:positionV>
            <wp:extent cx="2286000" cy="3514725"/>
            <wp:effectExtent l="0" t="0" r="0" b="9525"/>
            <wp:wrapTight wrapText="bothSides">
              <wp:wrapPolygon edited="0">
                <wp:start x="0" y="0"/>
                <wp:lineTo x="0" y="21541"/>
                <wp:lineTo x="21420" y="21541"/>
                <wp:lineTo x="21420" y="0"/>
                <wp:lineTo x="0" y="0"/>
              </wp:wrapPolygon>
            </wp:wrapTight>
            <wp:docPr id="6" name="Picture 6" descr="C:\Users\e0398166\Documents\Merv's Library\Desmos graphs\polynomia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0398166\Documents\Merv's Library\Desmos graphs\polynomial 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41" t="2770" r="34706" b="4305"/>
                    <a:stretch/>
                  </pic:blipFill>
                  <pic:spPr bwMode="auto">
                    <a:xfrm>
                      <a:off x="0" y="0"/>
                      <a:ext cx="22860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60B0" w:rsidRDefault="00E460B0" w:rsidP="00E460B0">
      <w:pPr>
        <w:rPr>
          <w:bCs/>
        </w:rPr>
      </w:pPr>
    </w:p>
    <w:p w:rsidR="00E460B0" w:rsidRDefault="00E460B0" w:rsidP="00E460B0"/>
    <w:p w:rsidR="00E460B0" w:rsidRDefault="00E460B0" w:rsidP="00E460B0"/>
    <w:p w:rsidR="00E460B0" w:rsidRDefault="00E460B0" w:rsidP="00E460B0"/>
    <w:p w:rsidR="00E460B0" w:rsidRDefault="00E460B0" w:rsidP="00E460B0"/>
    <w:p w:rsidR="00E460B0" w:rsidRDefault="00E460B0" w:rsidP="00E460B0"/>
    <w:p w:rsidR="00E460B0" w:rsidRDefault="00E460B0" w:rsidP="00E460B0"/>
    <w:p w:rsidR="00E460B0" w:rsidRDefault="00E460B0" w:rsidP="00E460B0"/>
    <w:p w:rsidR="00E460B0" w:rsidRDefault="00E460B0" w:rsidP="00E460B0"/>
    <w:p w:rsidR="0094630C" w:rsidRDefault="0094630C" w:rsidP="00E460B0"/>
    <w:p w:rsidR="0094630C" w:rsidRPr="00441023" w:rsidRDefault="00441023" w:rsidP="00E460B0">
      <w:pPr>
        <w:rPr>
          <w:i/>
        </w:rPr>
      </w:pPr>
      <w:r>
        <w:rPr>
          <w:i/>
        </w:rPr>
        <w:t xml:space="preserve">x                         </w:t>
      </w:r>
      <w:proofErr w:type="spellStart"/>
      <w:r>
        <w:rPr>
          <w:i/>
        </w:rPr>
        <w:t>x</w:t>
      </w:r>
      <w:proofErr w:type="spellEnd"/>
    </w:p>
    <w:p w:rsidR="0094630C" w:rsidRDefault="0094630C" w:rsidP="00E460B0"/>
    <w:p w:rsidR="0094630C" w:rsidRDefault="0094630C" w:rsidP="00E460B0"/>
    <w:p w:rsidR="0094630C" w:rsidRDefault="0094630C" w:rsidP="00E460B0"/>
    <w:p w:rsidR="0094630C" w:rsidRDefault="0094630C" w:rsidP="00E460B0"/>
    <w:p w:rsidR="0094630C" w:rsidRDefault="0094630C" w:rsidP="00E460B0"/>
    <w:p w:rsidR="0094630C" w:rsidRDefault="0094630C" w:rsidP="00E460B0"/>
    <w:p w:rsidR="0094630C" w:rsidRDefault="0094630C" w:rsidP="00E460B0"/>
    <w:p w:rsidR="0094630C" w:rsidRDefault="0094630C" w:rsidP="00E460B0"/>
    <w:p w:rsidR="0094630C" w:rsidRDefault="0094630C" w:rsidP="00E460B0"/>
    <w:p w:rsidR="0094630C" w:rsidRDefault="0094630C" w:rsidP="00E460B0"/>
    <w:p w:rsidR="0094630C" w:rsidRDefault="0094630C" w:rsidP="00E460B0"/>
    <w:p w:rsidR="00E460B0" w:rsidRDefault="00E460B0" w:rsidP="00E460B0">
      <w:pPr>
        <w:rPr>
          <w:b/>
          <w:bCs/>
        </w:rPr>
      </w:pPr>
      <w:r>
        <w:rPr>
          <w:b/>
          <w:bCs/>
        </w:rPr>
        <w:t>Question 8. (3 marks)</w:t>
      </w:r>
    </w:p>
    <w:p w:rsidR="00E460B0" w:rsidRDefault="00E460B0" w:rsidP="00E460B0">
      <w:pPr>
        <w:rPr>
          <w:b/>
          <w:bCs/>
        </w:rPr>
      </w:pPr>
    </w:p>
    <w:p w:rsidR="00E460B0" w:rsidRDefault="00E460B0" w:rsidP="00E460B0">
      <w:pPr>
        <w:rPr>
          <w:bCs/>
        </w:rPr>
      </w:pPr>
      <w:r>
        <w:rPr>
          <w:bCs/>
        </w:rPr>
        <w:t xml:space="preserve">Find an expression for the inverse function of </w:t>
      </w:r>
      <m:oMath>
        <m:r>
          <w:rPr>
            <w:rFonts w:ascii="Cambria Math" w:hAnsi="Cambria Math"/>
          </w:rPr>
          <m:t xml:space="preserve">  f(x)</m:t>
        </m:r>
      </m:oMath>
      <w:r>
        <w:rPr>
          <w:bCs/>
        </w:rPr>
        <w:t xml:space="preserve">  where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=4+</m:t>
        </m:r>
      </m:oMath>
      <w:r>
        <w:rPr>
          <w:bCs/>
        </w:rPr>
        <w:t xml:space="preserve">  </w:t>
      </w:r>
      <m:oMath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2x-1</m:t>
            </m:r>
          </m:den>
        </m:f>
      </m:oMath>
      <w:r>
        <w:rPr>
          <w:bCs/>
          <w:sz w:val="32"/>
          <w:szCs w:val="32"/>
        </w:rPr>
        <w:t xml:space="preserve">    </w:t>
      </w:r>
      <w:r>
        <w:rPr>
          <w:bCs/>
        </w:rPr>
        <w:t xml:space="preserve">and state its </w:t>
      </w:r>
    </w:p>
    <w:p w:rsidR="00E460B0" w:rsidRDefault="00E460B0" w:rsidP="00E460B0">
      <w:pPr>
        <w:rPr>
          <w:bCs/>
        </w:rPr>
      </w:pPr>
      <w:r>
        <w:rPr>
          <w:bCs/>
        </w:rPr>
        <w:t>domain and range.</w:t>
      </w:r>
    </w:p>
    <w:p w:rsidR="00E460B0" w:rsidRDefault="00E460B0" w:rsidP="00E460B0"/>
    <w:p w:rsidR="00E460B0" w:rsidRDefault="00E460B0" w:rsidP="00E460B0"/>
    <w:p w:rsidR="00E460B0" w:rsidRDefault="00E460B0" w:rsidP="00E460B0"/>
    <w:p w:rsidR="00E460B0" w:rsidRDefault="00E460B0" w:rsidP="00E460B0"/>
    <w:p w:rsidR="00E460B0" w:rsidRDefault="00E460B0" w:rsidP="00E460B0"/>
    <w:p w:rsidR="00E460B0" w:rsidRDefault="00E460B0" w:rsidP="00E460B0"/>
    <w:p w:rsidR="00E460B0" w:rsidRDefault="00E460B0" w:rsidP="00E460B0"/>
    <w:p w:rsidR="00E460B0" w:rsidRDefault="00E460B0" w:rsidP="00E460B0"/>
    <w:p w:rsidR="00E460B0" w:rsidRDefault="00E460B0" w:rsidP="00E460B0"/>
    <w:p w:rsidR="00E460B0" w:rsidRDefault="00E460B0" w:rsidP="00E460B0"/>
    <w:p w:rsidR="00E460B0" w:rsidRDefault="00E460B0" w:rsidP="00E460B0"/>
    <w:p w:rsidR="00E460B0" w:rsidRDefault="00E460B0" w:rsidP="00E460B0"/>
    <w:p w:rsidR="00E460B0" w:rsidRDefault="00E460B0" w:rsidP="00E460B0"/>
    <w:p w:rsidR="00E460B0" w:rsidRDefault="00E460B0" w:rsidP="00E460B0"/>
    <w:p w:rsidR="00E460B0" w:rsidRDefault="00E460B0" w:rsidP="00E460B0"/>
    <w:p w:rsidR="00E460B0" w:rsidRDefault="00E460B0" w:rsidP="00E460B0"/>
    <w:p w:rsidR="00E460B0" w:rsidRDefault="00E460B0" w:rsidP="00E460B0"/>
    <w:p w:rsidR="0094630C" w:rsidRDefault="0094630C" w:rsidP="00E460B0"/>
    <w:p w:rsidR="00E460B0" w:rsidRDefault="00E460B0" w:rsidP="00E460B0"/>
    <w:p w:rsidR="00E460B0" w:rsidRDefault="00E460B0" w:rsidP="00E460B0">
      <w:pPr>
        <w:rPr>
          <w:b/>
          <w:bCs/>
        </w:rPr>
      </w:pPr>
      <w:r>
        <w:rPr>
          <w:b/>
          <w:bCs/>
        </w:rPr>
        <w:t>Question 9. (4 marks)</w:t>
      </w:r>
    </w:p>
    <w:p w:rsidR="00E460B0" w:rsidRDefault="00E460B0" w:rsidP="00E460B0">
      <w:pPr>
        <w:rPr>
          <w:b/>
          <w:bCs/>
        </w:rPr>
      </w:pPr>
    </w:p>
    <w:p w:rsidR="00E460B0" w:rsidRDefault="00E460B0" w:rsidP="00E460B0">
      <w:pPr>
        <w:rPr>
          <w:bCs/>
        </w:rPr>
      </w:pPr>
      <w:r>
        <w:rPr>
          <w:bCs/>
        </w:rPr>
        <w:t xml:space="preserve">Given that 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</m:t>
        </m:r>
      </m:oMath>
      <w:r>
        <w:rPr>
          <w:bCs/>
        </w:rPr>
        <w:t xml:space="preserve">    and  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  <w:r>
        <w:rPr>
          <w:bCs/>
        </w:rPr>
        <w:t xml:space="preserve">   </w:t>
      </w:r>
      <m:oMath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x</m:t>
            </m:r>
          </m:den>
        </m:f>
      </m:oMath>
      <w:r>
        <w:rPr>
          <w:bCs/>
          <w:sz w:val="32"/>
          <w:szCs w:val="32"/>
        </w:rPr>
        <w:t xml:space="preserve"> </w:t>
      </w:r>
      <w:r>
        <w:rPr>
          <w:bCs/>
        </w:rPr>
        <w:t xml:space="preserve">    state the natural domain and the corresponding</w:t>
      </w:r>
    </w:p>
    <w:p w:rsidR="00E460B0" w:rsidRDefault="00E460B0" w:rsidP="00E460B0">
      <w:pPr>
        <w:rPr>
          <w:bCs/>
        </w:rPr>
      </w:pPr>
      <w:r>
        <w:rPr>
          <w:bCs/>
        </w:rPr>
        <w:t xml:space="preserve"> range of each of the following functions:</w:t>
      </w:r>
    </w:p>
    <w:p w:rsidR="00E460B0" w:rsidRDefault="00E460B0" w:rsidP="00E460B0">
      <w:pPr>
        <w:rPr>
          <w:bCs/>
        </w:rPr>
      </w:pPr>
    </w:p>
    <w:p w:rsidR="00E460B0" w:rsidRDefault="00E460B0" w:rsidP="00E460B0">
      <w:pPr>
        <w:pStyle w:val="ListParagraph"/>
        <w:numPr>
          <w:ilvl w:val="0"/>
          <w:numId w:val="6"/>
        </w:numPr>
      </w:pPr>
      <m:oMath>
        <m:r>
          <w:rPr>
            <w:rFonts w:ascii="Cambria Math" w:hAnsi="Cambria Math"/>
          </w:rPr>
          <m:t>poq(x)</m:t>
        </m:r>
      </m:oMath>
      <w:r w:rsidR="004573D2">
        <w:tab/>
      </w:r>
      <w:r w:rsidR="004573D2">
        <w:tab/>
      </w:r>
      <w:r w:rsidR="004573D2">
        <w:tab/>
      </w:r>
      <w:r w:rsidR="004573D2">
        <w:tab/>
      </w:r>
      <w:r w:rsidR="004573D2">
        <w:tab/>
      </w:r>
      <w:r w:rsidR="004573D2">
        <w:tab/>
      </w:r>
      <w:r w:rsidR="004573D2">
        <w:tab/>
      </w:r>
      <w:r w:rsidR="004573D2">
        <w:tab/>
      </w:r>
      <w:r w:rsidR="004573D2">
        <w:tab/>
      </w:r>
      <w:r w:rsidR="004573D2">
        <w:tab/>
      </w:r>
      <w:r w:rsidR="004573D2">
        <w:tab/>
        <w:t>(2)</w:t>
      </w:r>
    </w:p>
    <w:p w:rsidR="00E460B0" w:rsidRDefault="00E460B0" w:rsidP="00E460B0"/>
    <w:p w:rsidR="00E460B0" w:rsidRDefault="00E460B0" w:rsidP="00E460B0"/>
    <w:p w:rsidR="00E460B0" w:rsidRDefault="00E460B0" w:rsidP="00E460B0"/>
    <w:p w:rsidR="00E460B0" w:rsidRDefault="00E460B0" w:rsidP="00E460B0"/>
    <w:p w:rsidR="00E460B0" w:rsidRDefault="00E460B0" w:rsidP="00E460B0"/>
    <w:p w:rsidR="00E460B0" w:rsidRDefault="00E460B0" w:rsidP="00E460B0"/>
    <w:p w:rsidR="00E460B0" w:rsidRDefault="00E460B0" w:rsidP="00E460B0"/>
    <w:p w:rsidR="00E460B0" w:rsidRDefault="00E460B0" w:rsidP="00E460B0"/>
    <w:p w:rsidR="00E460B0" w:rsidRDefault="00E460B0" w:rsidP="00E460B0">
      <w:pPr>
        <w:pStyle w:val="ListParagraph"/>
        <w:numPr>
          <w:ilvl w:val="0"/>
          <w:numId w:val="6"/>
        </w:numPr>
      </w:pPr>
      <m:oMath>
        <m:r>
          <w:rPr>
            <w:rFonts w:ascii="Cambria Math" w:hAnsi="Cambria Math"/>
          </w:rPr>
          <m:t>qop(x)</m:t>
        </m:r>
      </m:oMath>
      <w:r w:rsidR="004573D2">
        <w:tab/>
      </w:r>
      <w:r w:rsidR="004573D2">
        <w:tab/>
      </w:r>
      <w:r w:rsidR="004573D2">
        <w:tab/>
      </w:r>
      <w:r w:rsidR="004573D2">
        <w:tab/>
      </w:r>
      <w:r w:rsidR="004573D2">
        <w:tab/>
      </w:r>
      <w:r w:rsidR="004573D2">
        <w:tab/>
      </w:r>
      <w:r w:rsidR="004573D2">
        <w:tab/>
      </w:r>
      <w:r w:rsidR="004573D2">
        <w:tab/>
      </w:r>
      <w:r w:rsidR="004573D2">
        <w:tab/>
      </w:r>
      <w:r w:rsidR="004573D2">
        <w:tab/>
      </w:r>
      <w:r w:rsidR="004573D2">
        <w:tab/>
        <w:t>(2)</w:t>
      </w:r>
    </w:p>
    <w:p w:rsidR="00E460B0" w:rsidRDefault="00E460B0" w:rsidP="00E460B0"/>
    <w:p w:rsidR="00E460B0" w:rsidRDefault="00E460B0" w:rsidP="00E460B0"/>
    <w:p w:rsidR="00E460B0" w:rsidRDefault="00E460B0" w:rsidP="00E460B0"/>
    <w:p w:rsidR="00E460B0" w:rsidRDefault="00E460B0" w:rsidP="00E460B0"/>
    <w:p w:rsidR="00E460B0" w:rsidRDefault="00E460B0" w:rsidP="00E460B0"/>
    <w:p w:rsidR="00E460B0" w:rsidRDefault="00E460B0" w:rsidP="00E460B0"/>
    <w:p w:rsidR="00E460B0" w:rsidRDefault="00E460B0" w:rsidP="00E460B0"/>
    <w:p w:rsidR="00E460B0" w:rsidRDefault="00E460B0" w:rsidP="00E460B0"/>
    <w:p w:rsidR="00E460B0" w:rsidRDefault="00E460B0" w:rsidP="00E460B0"/>
    <w:p w:rsidR="00E460B0" w:rsidRDefault="00E460B0" w:rsidP="00E460B0">
      <w:pPr>
        <w:rPr>
          <w:b/>
          <w:bCs/>
        </w:rPr>
      </w:pPr>
      <w:r>
        <w:rPr>
          <w:b/>
          <w:bCs/>
        </w:rPr>
        <w:t>Question 10. (6 marks)</w:t>
      </w:r>
    </w:p>
    <w:p w:rsidR="00E460B0" w:rsidRDefault="00E460B0" w:rsidP="00E460B0">
      <w:pPr>
        <w:rPr>
          <w:b/>
          <w:bCs/>
        </w:rPr>
      </w:pPr>
    </w:p>
    <w:p w:rsidR="00E460B0" w:rsidRDefault="00E460B0" w:rsidP="00E460B0">
      <w:pPr>
        <w:rPr>
          <w:bCs/>
        </w:rPr>
      </w:pPr>
      <w:r>
        <w:rPr>
          <w:bCs/>
        </w:rPr>
        <w:t>Determine all of the asymptotes for each of the following functions:</w:t>
      </w:r>
    </w:p>
    <w:p w:rsidR="00E460B0" w:rsidRDefault="00E460B0" w:rsidP="00E460B0">
      <w:pPr>
        <w:rPr>
          <w:bCs/>
        </w:rPr>
      </w:pPr>
    </w:p>
    <w:p w:rsidR="00E460B0" w:rsidRPr="000B1D66" w:rsidRDefault="00E460B0" w:rsidP="00E460B0">
      <w:pPr>
        <w:pStyle w:val="ListParagraph"/>
        <w:numPr>
          <w:ilvl w:val="0"/>
          <w:numId w:val="7"/>
        </w:numPr>
      </w:pPr>
      <w:r>
        <w:t xml:space="preserve">T(x) =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+3x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x-1</m:t>
            </m:r>
          </m:den>
        </m:f>
      </m:oMath>
      <w:r w:rsidR="000B1D66">
        <w:rPr>
          <w:sz w:val="32"/>
          <w:szCs w:val="32"/>
        </w:rPr>
        <w:tab/>
      </w:r>
      <w:r w:rsidR="000B1D66">
        <w:rPr>
          <w:sz w:val="32"/>
          <w:szCs w:val="32"/>
        </w:rPr>
        <w:tab/>
      </w:r>
      <w:r w:rsidR="000B1D66">
        <w:rPr>
          <w:sz w:val="32"/>
          <w:szCs w:val="32"/>
        </w:rPr>
        <w:tab/>
      </w:r>
      <w:r w:rsidR="000B1D66">
        <w:rPr>
          <w:sz w:val="32"/>
          <w:szCs w:val="32"/>
        </w:rPr>
        <w:tab/>
      </w:r>
      <w:r w:rsidR="000B1D66">
        <w:rPr>
          <w:sz w:val="32"/>
          <w:szCs w:val="32"/>
        </w:rPr>
        <w:tab/>
      </w:r>
      <w:r w:rsidR="000B1D66">
        <w:rPr>
          <w:sz w:val="32"/>
          <w:szCs w:val="32"/>
        </w:rPr>
        <w:tab/>
      </w:r>
      <w:r w:rsidR="000B1D66">
        <w:rPr>
          <w:sz w:val="32"/>
          <w:szCs w:val="32"/>
        </w:rPr>
        <w:tab/>
      </w:r>
      <w:r w:rsidR="000B1D66">
        <w:rPr>
          <w:sz w:val="32"/>
          <w:szCs w:val="32"/>
        </w:rPr>
        <w:tab/>
      </w:r>
      <w:r w:rsidR="000B1D66">
        <w:rPr>
          <w:sz w:val="32"/>
          <w:szCs w:val="32"/>
        </w:rPr>
        <w:tab/>
      </w:r>
      <w:r w:rsidR="000B1D66">
        <w:rPr>
          <w:sz w:val="32"/>
          <w:szCs w:val="32"/>
        </w:rPr>
        <w:tab/>
      </w:r>
      <w:r w:rsidR="000B1D66" w:rsidRPr="000B1D66">
        <w:t>(2)</w:t>
      </w:r>
    </w:p>
    <w:p w:rsidR="00E460B0" w:rsidRDefault="00E460B0" w:rsidP="00E460B0"/>
    <w:p w:rsidR="00E460B0" w:rsidRDefault="00E460B0" w:rsidP="00E460B0"/>
    <w:p w:rsidR="00E460B0" w:rsidRDefault="00E460B0" w:rsidP="00E460B0"/>
    <w:p w:rsidR="00E460B0" w:rsidRDefault="00E460B0" w:rsidP="00E460B0"/>
    <w:p w:rsidR="00E460B0" w:rsidRDefault="00E460B0" w:rsidP="00E460B0"/>
    <w:p w:rsidR="00E460B0" w:rsidRDefault="00E460B0" w:rsidP="00E460B0"/>
    <w:p w:rsidR="00E460B0" w:rsidRDefault="00E460B0" w:rsidP="00E460B0">
      <w:pPr>
        <w:pStyle w:val="ListParagraph"/>
        <w:numPr>
          <w:ilvl w:val="0"/>
          <w:numId w:val="7"/>
        </w:numPr>
      </w:pPr>
      <w:r>
        <w:t xml:space="preserve">U(x) =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-9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x(x+3)</m:t>
            </m:r>
          </m:den>
        </m:f>
      </m:oMath>
      <w:r w:rsidR="000B1D66">
        <w:rPr>
          <w:sz w:val="32"/>
          <w:szCs w:val="32"/>
        </w:rPr>
        <w:tab/>
      </w:r>
      <w:r w:rsidR="000B1D66">
        <w:rPr>
          <w:sz w:val="32"/>
          <w:szCs w:val="32"/>
        </w:rPr>
        <w:tab/>
      </w:r>
      <w:r w:rsidR="000B1D66">
        <w:rPr>
          <w:sz w:val="32"/>
          <w:szCs w:val="32"/>
        </w:rPr>
        <w:tab/>
      </w:r>
      <w:r w:rsidR="000B1D66">
        <w:rPr>
          <w:sz w:val="32"/>
          <w:szCs w:val="32"/>
        </w:rPr>
        <w:tab/>
      </w:r>
      <w:r w:rsidR="000B1D66">
        <w:rPr>
          <w:sz w:val="32"/>
          <w:szCs w:val="32"/>
        </w:rPr>
        <w:tab/>
      </w:r>
      <w:r w:rsidR="000B1D66">
        <w:rPr>
          <w:sz w:val="32"/>
          <w:szCs w:val="32"/>
        </w:rPr>
        <w:tab/>
      </w:r>
      <w:r w:rsidR="000B1D66">
        <w:rPr>
          <w:sz w:val="32"/>
          <w:szCs w:val="32"/>
        </w:rPr>
        <w:tab/>
      </w:r>
      <w:r w:rsidR="000B1D66">
        <w:rPr>
          <w:sz w:val="32"/>
          <w:szCs w:val="32"/>
        </w:rPr>
        <w:tab/>
      </w:r>
      <w:r w:rsidR="000B1D66">
        <w:rPr>
          <w:sz w:val="32"/>
          <w:szCs w:val="32"/>
        </w:rPr>
        <w:tab/>
      </w:r>
      <w:r w:rsidR="000B1D66">
        <w:rPr>
          <w:sz w:val="32"/>
          <w:szCs w:val="32"/>
        </w:rPr>
        <w:tab/>
      </w:r>
      <w:r w:rsidR="000B1D66" w:rsidRPr="000B1D66">
        <w:t>(2)</w:t>
      </w:r>
    </w:p>
    <w:p w:rsidR="00E460B0" w:rsidRDefault="00E460B0" w:rsidP="00E460B0"/>
    <w:p w:rsidR="00E460B0" w:rsidRDefault="00E460B0" w:rsidP="00E460B0"/>
    <w:p w:rsidR="00E460B0" w:rsidRDefault="00E460B0" w:rsidP="00E460B0"/>
    <w:p w:rsidR="00E460B0" w:rsidRDefault="00E460B0" w:rsidP="00E460B0"/>
    <w:p w:rsidR="00E460B0" w:rsidRDefault="00E460B0" w:rsidP="00E460B0"/>
    <w:p w:rsidR="00E460B0" w:rsidRDefault="00E460B0" w:rsidP="00E460B0"/>
    <w:p w:rsidR="00E460B0" w:rsidRDefault="00E460B0" w:rsidP="00E460B0"/>
    <w:p w:rsidR="00E460B0" w:rsidRDefault="00E460B0" w:rsidP="00E460B0">
      <w:pPr>
        <w:pStyle w:val="ListParagraph"/>
        <w:numPr>
          <w:ilvl w:val="0"/>
          <w:numId w:val="7"/>
        </w:numPr>
      </w:pPr>
      <w:r>
        <w:t xml:space="preserve">V(x) =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(2x-1)(x+2)</m:t>
            </m:r>
          </m:den>
        </m:f>
      </m:oMath>
      <w:r w:rsidR="000B1D66">
        <w:rPr>
          <w:sz w:val="32"/>
          <w:szCs w:val="32"/>
        </w:rPr>
        <w:tab/>
      </w:r>
      <w:r w:rsidR="000B1D66">
        <w:rPr>
          <w:sz w:val="32"/>
          <w:szCs w:val="32"/>
        </w:rPr>
        <w:tab/>
      </w:r>
      <w:r w:rsidR="000B1D66">
        <w:rPr>
          <w:sz w:val="32"/>
          <w:szCs w:val="32"/>
        </w:rPr>
        <w:tab/>
      </w:r>
      <w:r w:rsidR="000B1D66">
        <w:rPr>
          <w:sz w:val="32"/>
          <w:szCs w:val="32"/>
        </w:rPr>
        <w:tab/>
      </w:r>
      <w:r w:rsidR="000B1D66">
        <w:rPr>
          <w:sz w:val="32"/>
          <w:szCs w:val="32"/>
        </w:rPr>
        <w:tab/>
      </w:r>
      <w:r w:rsidR="000B1D66">
        <w:rPr>
          <w:sz w:val="32"/>
          <w:szCs w:val="32"/>
        </w:rPr>
        <w:tab/>
      </w:r>
      <w:r w:rsidR="000B1D66">
        <w:rPr>
          <w:sz w:val="32"/>
          <w:szCs w:val="32"/>
        </w:rPr>
        <w:tab/>
      </w:r>
      <w:r w:rsidR="000B1D66">
        <w:rPr>
          <w:sz w:val="32"/>
          <w:szCs w:val="32"/>
        </w:rPr>
        <w:tab/>
      </w:r>
      <w:r w:rsidR="000B1D66">
        <w:rPr>
          <w:sz w:val="32"/>
          <w:szCs w:val="32"/>
        </w:rPr>
        <w:tab/>
      </w:r>
      <w:r w:rsidR="000B1D66" w:rsidRPr="000B1D66">
        <w:t>(2)</w:t>
      </w:r>
    </w:p>
    <w:p w:rsidR="00E460B0" w:rsidRDefault="00E460B0" w:rsidP="00E460B0"/>
    <w:p w:rsidR="00E460B0" w:rsidRDefault="00E460B0" w:rsidP="00E460B0"/>
    <w:p w:rsidR="00E460B0" w:rsidRDefault="00E460B0" w:rsidP="00E460B0"/>
    <w:p w:rsidR="00E460B0" w:rsidRDefault="00E460B0" w:rsidP="00E460B0"/>
    <w:p w:rsidR="00E460B0" w:rsidRDefault="00E460B0" w:rsidP="00E460B0"/>
    <w:p w:rsidR="00E460B0" w:rsidRDefault="00E460B0" w:rsidP="00E460B0"/>
    <w:p w:rsidR="00E460B0" w:rsidRDefault="00E460B0" w:rsidP="00E460B0"/>
    <w:p w:rsidR="00E460B0" w:rsidRDefault="00E460B0" w:rsidP="00E460B0"/>
    <w:p w:rsidR="00E460B0" w:rsidRDefault="00E460B0" w:rsidP="00E460B0">
      <w:pPr>
        <w:rPr>
          <w:b/>
          <w:bCs/>
        </w:rPr>
      </w:pPr>
      <w:r>
        <w:rPr>
          <w:b/>
          <w:bCs/>
        </w:rPr>
        <w:t>Question 11. (4 marks)</w:t>
      </w:r>
    </w:p>
    <w:p w:rsidR="00E460B0" w:rsidRDefault="00E460B0" w:rsidP="00E460B0">
      <w:pPr>
        <w:rPr>
          <w:b/>
          <w:bCs/>
        </w:rPr>
      </w:pPr>
    </w:p>
    <w:p w:rsidR="00E460B0" w:rsidRDefault="00E460B0" w:rsidP="00E460B0">
      <w:pPr>
        <w:rPr>
          <w:bCs/>
          <w:sz w:val="32"/>
          <w:szCs w:val="32"/>
        </w:rPr>
      </w:pPr>
      <w:r>
        <w:rPr>
          <w:bCs/>
        </w:rPr>
        <w:t xml:space="preserve">Consider the graph of    </w:t>
      </w:r>
      <m:oMath>
        <m:r>
          <w:rPr>
            <w:rFonts w:ascii="Cambria Math" w:hAnsi="Cambria Math"/>
          </w:rPr>
          <m:t>y=</m:t>
        </m:r>
      </m:oMath>
      <w:r>
        <w:rPr>
          <w:bCs/>
        </w:rPr>
        <w:t xml:space="preserve">    </w:t>
      </w:r>
      <m:oMath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+x-2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-2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-x+2</m:t>
            </m:r>
          </m:den>
        </m:f>
      </m:oMath>
      <w:r>
        <w:rPr>
          <w:bCs/>
          <w:sz w:val="32"/>
          <w:szCs w:val="32"/>
        </w:rPr>
        <w:t xml:space="preserve">   .</w:t>
      </w:r>
    </w:p>
    <w:p w:rsidR="00E460B0" w:rsidRDefault="00E460B0" w:rsidP="00E460B0">
      <w:pPr>
        <w:rPr>
          <w:bCs/>
          <w:sz w:val="32"/>
          <w:szCs w:val="32"/>
        </w:rPr>
      </w:pPr>
    </w:p>
    <w:p w:rsidR="00E460B0" w:rsidRDefault="00E460B0" w:rsidP="00E460B0">
      <w:pPr>
        <w:pStyle w:val="ListParagraph"/>
        <w:numPr>
          <w:ilvl w:val="0"/>
          <w:numId w:val="8"/>
        </w:numPr>
      </w:pPr>
      <w:r>
        <w:rPr>
          <w:bCs/>
        </w:rPr>
        <w:t xml:space="preserve">Locate any </w:t>
      </w:r>
      <w:r w:rsidR="00582A14">
        <w:rPr>
          <w:bCs/>
        </w:rPr>
        <w:t>asymptotes</w:t>
      </w:r>
      <w:r>
        <w:rPr>
          <w:bCs/>
        </w:rPr>
        <w:t xml:space="preserve">.  </w:t>
      </w:r>
      <w:r w:rsidR="000B1D66">
        <w:rPr>
          <w:bCs/>
        </w:rPr>
        <w:tab/>
      </w:r>
      <w:r w:rsidR="000B1D66">
        <w:rPr>
          <w:bCs/>
        </w:rPr>
        <w:tab/>
      </w:r>
      <w:r w:rsidR="000B1D66">
        <w:rPr>
          <w:bCs/>
        </w:rPr>
        <w:tab/>
      </w:r>
      <w:r w:rsidR="000B1D66">
        <w:rPr>
          <w:bCs/>
        </w:rPr>
        <w:tab/>
      </w:r>
      <w:r w:rsidR="000B1D66">
        <w:rPr>
          <w:bCs/>
        </w:rPr>
        <w:tab/>
      </w:r>
      <w:r w:rsidR="000B1D66">
        <w:rPr>
          <w:bCs/>
        </w:rPr>
        <w:tab/>
      </w:r>
      <w:r w:rsidR="000B1D66">
        <w:rPr>
          <w:bCs/>
        </w:rPr>
        <w:tab/>
      </w:r>
      <w:r w:rsidR="000B1D66">
        <w:rPr>
          <w:bCs/>
        </w:rPr>
        <w:tab/>
        <w:t>(2)</w:t>
      </w:r>
    </w:p>
    <w:p w:rsidR="00E460B0" w:rsidRDefault="00E460B0" w:rsidP="00E460B0">
      <w:pPr>
        <w:rPr>
          <w:bCs/>
        </w:rPr>
      </w:pPr>
    </w:p>
    <w:p w:rsidR="00E460B0" w:rsidRDefault="00E460B0" w:rsidP="00E460B0">
      <w:pPr>
        <w:rPr>
          <w:bCs/>
        </w:rPr>
      </w:pPr>
    </w:p>
    <w:p w:rsidR="00E460B0" w:rsidRDefault="00E460B0" w:rsidP="00E460B0">
      <w:pPr>
        <w:rPr>
          <w:bCs/>
        </w:rPr>
      </w:pPr>
    </w:p>
    <w:p w:rsidR="00E460B0" w:rsidRDefault="00E460B0" w:rsidP="00E460B0">
      <w:pPr>
        <w:pStyle w:val="ListParagraph"/>
        <w:numPr>
          <w:ilvl w:val="0"/>
          <w:numId w:val="8"/>
        </w:numPr>
      </w:pPr>
      <w:r>
        <w:rPr>
          <w:bCs/>
        </w:rPr>
        <w:t xml:space="preserve">Describe any </w:t>
      </w:r>
      <w:r w:rsidR="00582A14">
        <w:rPr>
          <w:bCs/>
        </w:rPr>
        <w:t xml:space="preserve">other </w:t>
      </w:r>
      <w:r>
        <w:rPr>
          <w:bCs/>
        </w:rPr>
        <w:t>discontinuities.</w:t>
      </w:r>
      <w:r w:rsidR="00582A14">
        <w:rPr>
          <w:bCs/>
        </w:rPr>
        <w:tab/>
      </w:r>
      <w:r w:rsidR="00582A14">
        <w:rPr>
          <w:bCs/>
        </w:rPr>
        <w:tab/>
      </w:r>
      <w:r w:rsidR="00582A14">
        <w:rPr>
          <w:bCs/>
        </w:rPr>
        <w:tab/>
      </w:r>
      <w:r w:rsidR="00582A14">
        <w:rPr>
          <w:bCs/>
        </w:rPr>
        <w:tab/>
      </w:r>
      <w:r w:rsidR="00582A14">
        <w:rPr>
          <w:bCs/>
        </w:rPr>
        <w:tab/>
      </w:r>
      <w:r w:rsidR="00582A14">
        <w:rPr>
          <w:bCs/>
        </w:rPr>
        <w:tab/>
      </w:r>
      <w:r w:rsidR="00582A14">
        <w:rPr>
          <w:bCs/>
        </w:rPr>
        <w:tab/>
      </w:r>
      <w:r w:rsidR="000B1D66">
        <w:rPr>
          <w:bCs/>
        </w:rPr>
        <w:t>(2)</w:t>
      </w:r>
    </w:p>
    <w:p w:rsidR="00E460B0" w:rsidRDefault="00E460B0" w:rsidP="00E460B0">
      <w:pPr>
        <w:rPr>
          <w:bCs/>
        </w:rPr>
      </w:pPr>
    </w:p>
    <w:p w:rsidR="00E460B0" w:rsidRDefault="00E460B0" w:rsidP="00E460B0">
      <w:pPr>
        <w:rPr>
          <w:bCs/>
        </w:rPr>
      </w:pPr>
    </w:p>
    <w:p w:rsidR="00E460B0" w:rsidRDefault="00E460B0" w:rsidP="00E460B0">
      <w:pPr>
        <w:rPr>
          <w:bCs/>
        </w:rPr>
      </w:pPr>
    </w:p>
    <w:p w:rsidR="006A6BE5" w:rsidRDefault="006A6BE5" w:rsidP="00E460B0">
      <w:pPr>
        <w:rPr>
          <w:bCs/>
        </w:rPr>
      </w:pPr>
    </w:p>
    <w:p w:rsidR="006A6BE5" w:rsidRDefault="006A6BE5" w:rsidP="00E460B0">
      <w:pPr>
        <w:rPr>
          <w:bCs/>
        </w:rPr>
      </w:pPr>
    </w:p>
    <w:p w:rsidR="006A6BE5" w:rsidRDefault="006A6BE5" w:rsidP="00E460B0">
      <w:pPr>
        <w:rPr>
          <w:bCs/>
        </w:rPr>
      </w:pPr>
    </w:p>
    <w:p w:rsidR="006A6BE5" w:rsidRDefault="006A6BE5" w:rsidP="006A6BE5">
      <w:pPr>
        <w:rPr>
          <w:b/>
          <w:bCs/>
        </w:rPr>
      </w:pPr>
      <w:r>
        <w:rPr>
          <w:b/>
          <w:bCs/>
        </w:rPr>
        <w:t>Question 12. (</w:t>
      </w:r>
      <w:r w:rsidR="00097620">
        <w:rPr>
          <w:b/>
          <w:bCs/>
        </w:rPr>
        <w:t>5</w:t>
      </w:r>
      <w:r>
        <w:rPr>
          <w:b/>
          <w:bCs/>
        </w:rPr>
        <w:t xml:space="preserve"> marks)</w:t>
      </w:r>
    </w:p>
    <w:p w:rsidR="00802648" w:rsidRDefault="00802648" w:rsidP="00802648">
      <w:pPr>
        <w:rPr>
          <w:bCs/>
        </w:rPr>
      </w:pPr>
      <w:r>
        <w:rPr>
          <w:bCs/>
        </w:rPr>
        <w:t xml:space="preserve">The graph of  </w:t>
      </w:r>
      <m:oMath>
        <m:r>
          <w:rPr>
            <w:rFonts w:ascii="Cambria Math" w:hAnsi="Cambria Math"/>
          </w:rPr>
          <m:t>y=f(x)</m:t>
        </m:r>
      </m:oMath>
      <w:r>
        <w:rPr>
          <w:bCs/>
        </w:rPr>
        <w:t xml:space="preserve">  is shown below. It has asymptotes at </w:t>
      </w:r>
      <m:oMath>
        <m:r>
          <w:rPr>
            <w:rFonts w:ascii="Cambria Math" w:hAnsi="Cambria Math"/>
          </w:rPr>
          <m:t xml:space="preserve"> x=2, x=6, y=-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bCs/>
        </w:rPr>
        <w:t xml:space="preserve"> .  On the same set of axes draw the graph of  </w:t>
      </w:r>
      <m:oMath>
        <m:r>
          <w:rPr>
            <w:rFonts w:ascii="Cambria Math" w:hAnsi="Cambria Math"/>
          </w:rPr>
          <m:t>y=</m:t>
        </m:r>
      </m:oMath>
      <w:r>
        <w:rPr>
          <w:bCs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f(x)</m:t>
            </m:r>
          </m:den>
        </m:f>
      </m:oMath>
      <w:r>
        <w:rPr>
          <w:bCs/>
          <w:sz w:val="32"/>
          <w:szCs w:val="32"/>
        </w:rPr>
        <w:t xml:space="preserve"> , </w:t>
      </w:r>
      <w:r>
        <w:rPr>
          <w:bCs/>
        </w:rPr>
        <w:t>clearly showing any roots and asymptotes.</w:t>
      </w:r>
    </w:p>
    <w:p w:rsidR="00802648" w:rsidRDefault="00802648" w:rsidP="00802648">
      <w:pPr>
        <w:rPr>
          <w:bCs/>
        </w:rPr>
      </w:pPr>
    </w:p>
    <w:p w:rsidR="00802648" w:rsidRPr="0027241B" w:rsidRDefault="0027241B" w:rsidP="00802648">
      <w:pPr>
        <w:rPr>
          <w:bCs/>
          <w:i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  <w:i/>
        </w:rPr>
        <w:t>y</w:t>
      </w:r>
      <w:proofErr w:type="gramEnd"/>
    </w:p>
    <w:p w:rsidR="00802648" w:rsidRDefault="00BD6979" w:rsidP="00802648">
      <w:r>
        <w:rPr>
          <w:noProof/>
        </w:rPr>
        <w:drawing>
          <wp:anchor distT="0" distB="0" distL="114300" distR="114300" simplePos="0" relativeHeight="251673600" behindDoc="1" locked="0" layoutInCell="1" allowOverlap="1" wp14:anchorId="4B13175B" wp14:editId="3673D8F3">
            <wp:simplePos x="0" y="0"/>
            <wp:positionH relativeFrom="column">
              <wp:posOffset>640715</wp:posOffset>
            </wp:positionH>
            <wp:positionV relativeFrom="paragraph">
              <wp:posOffset>36830</wp:posOffset>
            </wp:positionV>
            <wp:extent cx="4857750" cy="3295650"/>
            <wp:effectExtent l="0" t="0" r="0" b="0"/>
            <wp:wrapTight wrapText="bothSides">
              <wp:wrapPolygon edited="0">
                <wp:start x="0" y="0"/>
                <wp:lineTo x="0" y="21475"/>
                <wp:lineTo x="21515" y="21475"/>
                <wp:lineTo x="21515" y="0"/>
                <wp:lineTo x="0" y="0"/>
              </wp:wrapPolygon>
            </wp:wrapTight>
            <wp:docPr id="7" name="Picture 7" descr="C:\Users\e0398166\Documents\Merv's Library\2017 Maths Specialist\Desmos graphs\f(x)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0398166\Documents\Merv's Library\2017 Maths Specialist\Desmos graphs\f(x)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67" t="4014" r="17841" b="9046"/>
                    <a:stretch/>
                  </pic:blipFill>
                  <pic:spPr bwMode="auto">
                    <a:xfrm>
                      <a:off x="0" y="0"/>
                      <a:ext cx="48577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2648" w:rsidRDefault="00802648" w:rsidP="00802648"/>
    <w:p w:rsidR="00802648" w:rsidRDefault="00802648" w:rsidP="00802648">
      <w:pPr>
        <w:jc w:val="center"/>
      </w:pPr>
    </w:p>
    <w:p w:rsidR="00E460B0" w:rsidRDefault="00E460B0" w:rsidP="00E460B0"/>
    <w:p w:rsidR="00E460B0" w:rsidRDefault="00E460B0" w:rsidP="00E460B0">
      <w:pPr>
        <w:jc w:val="center"/>
      </w:pPr>
    </w:p>
    <w:p w:rsidR="00E460B0" w:rsidRDefault="00E460B0" w:rsidP="00E460B0">
      <w:pPr>
        <w:jc w:val="center"/>
      </w:pPr>
    </w:p>
    <w:p w:rsidR="00E460B0" w:rsidRDefault="00E460B0" w:rsidP="00E460B0">
      <w:pPr>
        <w:jc w:val="center"/>
      </w:pPr>
    </w:p>
    <w:p w:rsidR="00E460B0" w:rsidRDefault="00E460B0" w:rsidP="00E460B0">
      <w:pPr>
        <w:jc w:val="center"/>
      </w:pPr>
    </w:p>
    <w:p w:rsidR="00E460B0" w:rsidRDefault="00E460B0" w:rsidP="00E460B0">
      <w:pPr>
        <w:jc w:val="center"/>
      </w:pPr>
    </w:p>
    <w:p w:rsidR="00E460B0" w:rsidRDefault="00E460B0" w:rsidP="00E460B0">
      <w:pPr>
        <w:jc w:val="center"/>
      </w:pPr>
    </w:p>
    <w:p w:rsidR="00E460B0" w:rsidRPr="0027241B" w:rsidRDefault="00BD6979" w:rsidP="00E460B0">
      <w:pPr>
        <w:jc w:val="center"/>
        <w:rPr>
          <w:i/>
        </w:rPr>
      </w:pPr>
      <w:r>
        <w:rPr>
          <w:i/>
        </w:rPr>
        <w:t xml:space="preserve">           </w:t>
      </w:r>
      <w:proofErr w:type="gramStart"/>
      <w:r w:rsidR="0027241B">
        <w:rPr>
          <w:i/>
        </w:rPr>
        <w:t>x</w:t>
      </w:r>
      <w:proofErr w:type="gramEnd"/>
    </w:p>
    <w:p w:rsidR="00E460B0" w:rsidRDefault="00E460B0" w:rsidP="00E460B0">
      <w:pPr>
        <w:jc w:val="center"/>
      </w:pPr>
    </w:p>
    <w:p w:rsidR="00E460B0" w:rsidRDefault="00E460B0" w:rsidP="00E460B0">
      <w:pPr>
        <w:jc w:val="center"/>
      </w:pPr>
    </w:p>
    <w:p w:rsidR="00E460B0" w:rsidRDefault="00E460B0" w:rsidP="00E460B0">
      <w:pPr>
        <w:jc w:val="center"/>
      </w:pPr>
    </w:p>
    <w:p w:rsidR="00E460B0" w:rsidRDefault="00E460B0" w:rsidP="00E460B0">
      <w:pPr>
        <w:jc w:val="center"/>
      </w:pPr>
    </w:p>
    <w:p w:rsidR="00E460B0" w:rsidRDefault="00E460B0" w:rsidP="00E460B0">
      <w:pPr>
        <w:jc w:val="center"/>
      </w:pPr>
    </w:p>
    <w:p w:rsidR="00E460B0" w:rsidRDefault="00E460B0" w:rsidP="00E460B0">
      <w:pPr>
        <w:jc w:val="center"/>
      </w:pPr>
    </w:p>
    <w:p w:rsidR="00E460B0" w:rsidRDefault="00E460B0" w:rsidP="00E460B0">
      <w:pPr>
        <w:jc w:val="center"/>
      </w:pPr>
    </w:p>
    <w:p w:rsidR="00E460B0" w:rsidRDefault="00E460B0" w:rsidP="00E460B0">
      <w:pPr>
        <w:jc w:val="center"/>
      </w:pPr>
    </w:p>
    <w:p w:rsidR="00E460B0" w:rsidRDefault="00E460B0" w:rsidP="00E460B0">
      <w:pPr>
        <w:jc w:val="center"/>
      </w:pPr>
    </w:p>
    <w:p w:rsidR="00E460B0" w:rsidRDefault="00E460B0" w:rsidP="00E460B0">
      <w:pPr>
        <w:jc w:val="center"/>
      </w:pPr>
    </w:p>
    <w:p w:rsidR="00E460B0" w:rsidRDefault="00E460B0" w:rsidP="00E460B0">
      <w:pPr>
        <w:jc w:val="center"/>
      </w:pPr>
    </w:p>
    <w:p w:rsidR="00E460B0" w:rsidRDefault="00E460B0" w:rsidP="00E460B0">
      <w:pPr>
        <w:jc w:val="center"/>
      </w:pPr>
    </w:p>
    <w:p w:rsidR="00E460B0" w:rsidRDefault="00E460B0" w:rsidP="00E460B0">
      <w:pPr>
        <w:jc w:val="center"/>
      </w:pPr>
    </w:p>
    <w:p w:rsidR="00E460B0" w:rsidRDefault="00E460B0" w:rsidP="00E460B0">
      <w:pPr>
        <w:jc w:val="center"/>
      </w:pPr>
    </w:p>
    <w:p w:rsidR="00E460B0" w:rsidRDefault="00E460B0" w:rsidP="00E460B0">
      <w:pPr>
        <w:jc w:val="center"/>
      </w:pPr>
    </w:p>
    <w:p w:rsidR="00E460B0" w:rsidRDefault="00E460B0" w:rsidP="00E460B0">
      <w:pPr>
        <w:jc w:val="center"/>
      </w:pPr>
    </w:p>
    <w:p w:rsidR="00235028" w:rsidRDefault="00235028" w:rsidP="00E460B0">
      <w:pPr>
        <w:jc w:val="center"/>
      </w:pPr>
    </w:p>
    <w:p w:rsidR="00235028" w:rsidRDefault="00235028" w:rsidP="00E460B0">
      <w:pPr>
        <w:jc w:val="center"/>
      </w:pPr>
    </w:p>
    <w:p w:rsidR="00235028" w:rsidRDefault="00235028" w:rsidP="00E460B0">
      <w:pPr>
        <w:jc w:val="center"/>
      </w:pPr>
    </w:p>
    <w:p w:rsidR="00802648" w:rsidRDefault="00802648" w:rsidP="00E460B0"/>
    <w:p w:rsidR="00257997" w:rsidRDefault="00257997" w:rsidP="00E460B0"/>
    <w:p w:rsidR="00E460B0" w:rsidRDefault="00E460B0" w:rsidP="00E460B0">
      <w:pPr>
        <w:rPr>
          <w:b/>
          <w:bCs/>
        </w:rPr>
      </w:pPr>
      <w:r>
        <w:rPr>
          <w:b/>
          <w:bCs/>
        </w:rPr>
        <w:lastRenderedPageBreak/>
        <w:t>Question 1</w:t>
      </w:r>
      <w:r w:rsidR="006A6BE5">
        <w:rPr>
          <w:b/>
          <w:bCs/>
        </w:rPr>
        <w:t>3</w:t>
      </w:r>
      <w:r>
        <w:rPr>
          <w:b/>
          <w:bCs/>
        </w:rPr>
        <w:t>. (6 marks)</w:t>
      </w:r>
    </w:p>
    <w:p w:rsidR="00E460B0" w:rsidRDefault="00E460B0" w:rsidP="00E460B0">
      <w:pPr>
        <w:rPr>
          <w:b/>
          <w:bCs/>
        </w:rPr>
      </w:pPr>
    </w:p>
    <w:p w:rsidR="00E460B0" w:rsidRDefault="00E460B0" w:rsidP="00E460B0">
      <w:pPr>
        <w:rPr>
          <w:bCs/>
        </w:rPr>
      </w:pPr>
      <w:r>
        <w:rPr>
          <w:bCs/>
        </w:rPr>
        <w:t xml:space="preserve">The graph of 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  <w:r>
        <w:rPr>
          <w:bCs/>
        </w:rPr>
        <w:t xml:space="preserve">   </w:t>
      </w:r>
      <m:oMath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(x-4)(x-1)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x-2</m:t>
            </m:r>
          </m:den>
        </m:f>
      </m:oMath>
      <w:r>
        <w:rPr>
          <w:bCs/>
          <w:sz w:val="32"/>
          <w:szCs w:val="32"/>
        </w:rPr>
        <w:t xml:space="preserve">     </w:t>
      </w:r>
      <w:r>
        <w:rPr>
          <w:bCs/>
        </w:rPr>
        <w:t xml:space="preserve">, </w:t>
      </w:r>
      <m:oMath>
        <m:r>
          <w:rPr>
            <w:rFonts w:ascii="Cambria Math" w:hAnsi="Cambria Math"/>
          </w:rPr>
          <m:t>x&lt;2</m:t>
        </m:r>
      </m:oMath>
      <w:r>
        <w:rPr>
          <w:bCs/>
        </w:rPr>
        <w:t xml:space="preserve">   is shown below:</w:t>
      </w:r>
    </w:p>
    <w:p w:rsidR="00E460B0" w:rsidRDefault="00E460B0" w:rsidP="00E460B0">
      <w:pPr>
        <w:rPr>
          <w:bCs/>
        </w:rPr>
      </w:pPr>
    </w:p>
    <w:p w:rsidR="00E460B0" w:rsidRDefault="00235028" w:rsidP="00E460B0">
      <w:pPr>
        <w:rPr>
          <w:bCs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88AA16D" wp14:editId="595FB4FA">
            <wp:simplePos x="0" y="0"/>
            <wp:positionH relativeFrom="column">
              <wp:posOffset>619125</wp:posOffset>
            </wp:positionH>
            <wp:positionV relativeFrom="paragraph">
              <wp:posOffset>36195</wp:posOffset>
            </wp:positionV>
            <wp:extent cx="4335780" cy="4025900"/>
            <wp:effectExtent l="0" t="0" r="7620" b="0"/>
            <wp:wrapTight wrapText="bothSides">
              <wp:wrapPolygon edited="0">
                <wp:start x="0" y="0"/>
                <wp:lineTo x="0" y="21464"/>
                <wp:lineTo x="21543" y="21464"/>
                <wp:lineTo x="21543" y="0"/>
                <wp:lineTo x="0" y="0"/>
              </wp:wrapPolygon>
            </wp:wrapTight>
            <wp:docPr id="4" name="Picture 4" descr="Description: C:\Users\e0398166\Pictures\img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C:\Users\e0398166\Pictures\img01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03" t="12601" r="34380" b="57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02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60B0">
        <w:rPr>
          <w:bCs/>
        </w:rPr>
        <w:t xml:space="preserve">                                                                           </w:t>
      </w:r>
    </w:p>
    <w:p w:rsidR="00E460B0" w:rsidRDefault="00E460B0" w:rsidP="00E460B0">
      <w:pPr>
        <w:rPr>
          <w:bCs/>
        </w:rPr>
      </w:pPr>
      <w:r>
        <w:rPr>
          <w:bCs/>
        </w:rPr>
        <w:t xml:space="preserve">                                                 </w:t>
      </w:r>
    </w:p>
    <w:p w:rsidR="00E460B0" w:rsidRDefault="00E460B0" w:rsidP="00E460B0">
      <w:pPr>
        <w:rPr>
          <w:bCs/>
        </w:rPr>
      </w:pPr>
    </w:p>
    <w:p w:rsidR="00E460B0" w:rsidRDefault="00E460B0" w:rsidP="00E460B0">
      <w:pPr>
        <w:jc w:val="center"/>
      </w:pPr>
    </w:p>
    <w:p w:rsidR="00E460B0" w:rsidRDefault="00E460B0" w:rsidP="00E460B0">
      <w:pPr>
        <w:jc w:val="center"/>
      </w:pPr>
    </w:p>
    <w:p w:rsidR="00E460B0" w:rsidRDefault="00E460B0" w:rsidP="00E460B0">
      <w:pPr>
        <w:jc w:val="center"/>
      </w:pPr>
    </w:p>
    <w:p w:rsidR="00E460B0" w:rsidRDefault="00E460B0" w:rsidP="00E460B0">
      <w:pPr>
        <w:jc w:val="center"/>
      </w:pPr>
    </w:p>
    <w:p w:rsidR="00E460B0" w:rsidRDefault="00E460B0" w:rsidP="00E460B0">
      <w:pPr>
        <w:jc w:val="center"/>
      </w:pPr>
    </w:p>
    <w:p w:rsidR="00E460B0" w:rsidRDefault="00E460B0" w:rsidP="00E460B0">
      <w:pPr>
        <w:jc w:val="center"/>
      </w:pPr>
    </w:p>
    <w:p w:rsidR="00E460B0" w:rsidRDefault="00E460B0" w:rsidP="00E460B0">
      <w:pPr>
        <w:jc w:val="center"/>
      </w:pPr>
      <w:r>
        <w:t xml:space="preserve">                                </w:t>
      </w:r>
    </w:p>
    <w:p w:rsidR="00E460B0" w:rsidRDefault="00E460B0" w:rsidP="00E460B0">
      <w:pPr>
        <w:jc w:val="center"/>
      </w:pPr>
    </w:p>
    <w:p w:rsidR="00E460B0" w:rsidRDefault="00E460B0" w:rsidP="00E460B0">
      <w:pPr>
        <w:jc w:val="center"/>
      </w:pPr>
    </w:p>
    <w:p w:rsidR="00E460B0" w:rsidRDefault="00E460B0" w:rsidP="00E460B0">
      <w:pPr>
        <w:jc w:val="center"/>
      </w:pPr>
    </w:p>
    <w:p w:rsidR="00E460B0" w:rsidRDefault="00E460B0" w:rsidP="00E460B0">
      <w:pPr>
        <w:jc w:val="center"/>
      </w:pPr>
    </w:p>
    <w:p w:rsidR="00E460B0" w:rsidRDefault="00E460B0" w:rsidP="00E460B0">
      <w:pPr>
        <w:jc w:val="center"/>
      </w:pPr>
    </w:p>
    <w:p w:rsidR="00E460B0" w:rsidRDefault="00E460B0" w:rsidP="00E460B0">
      <w:pPr>
        <w:jc w:val="center"/>
      </w:pPr>
    </w:p>
    <w:p w:rsidR="00E460B0" w:rsidRDefault="00E460B0" w:rsidP="00E460B0">
      <w:pPr>
        <w:jc w:val="center"/>
      </w:pPr>
    </w:p>
    <w:p w:rsidR="00E460B0" w:rsidRDefault="00E460B0" w:rsidP="00E460B0">
      <w:pPr>
        <w:jc w:val="center"/>
      </w:pPr>
    </w:p>
    <w:p w:rsidR="00E460B0" w:rsidRDefault="00E460B0" w:rsidP="00E460B0">
      <w:pPr>
        <w:jc w:val="center"/>
      </w:pPr>
    </w:p>
    <w:p w:rsidR="00E460B0" w:rsidRDefault="00E460B0" w:rsidP="00E460B0">
      <w:pPr>
        <w:jc w:val="center"/>
      </w:pPr>
    </w:p>
    <w:p w:rsidR="00E460B0" w:rsidRDefault="00E460B0" w:rsidP="00E460B0">
      <w:pPr>
        <w:jc w:val="center"/>
      </w:pPr>
    </w:p>
    <w:p w:rsidR="00E460B0" w:rsidRDefault="00E460B0" w:rsidP="00E460B0">
      <w:pPr>
        <w:jc w:val="center"/>
      </w:pPr>
    </w:p>
    <w:p w:rsidR="00235028" w:rsidRDefault="00235028" w:rsidP="00E460B0">
      <w:pPr>
        <w:jc w:val="center"/>
      </w:pPr>
    </w:p>
    <w:p w:rsidR="00E460B0" w:rsidRDefault="00E460B0" w:rsidP="00E460B0">
      <w:pPr>
        <w:jc w:val="center"/>
      </w:pPr>
    </w:p>
    <w:p w:rsidR="00E460B0" w:rsidRDefault="00E460B0" w:rsidP="00E460B0">
      <w:pPr>
        <w:pStyle w:val="ListParagraph"/>
        <w:numPr>
          <w:ilvl w:val="0"/>
          <w:numId w:val="9"/>
        </w:numPr>
        <w:tabs>
          <w:tab w:val="left" w:pos="570"/>
        </w:tabs>
      </w:pPr>
      <w:r>
        <w:t xml:space="preserve">Explain why  </w:t>
      </w:r>
      <m:oMath>
        <m:r>
          <w:rPr>
            <w:rFonts w:ascii="Cambria Math" w:hAnsi="Cambria Math"/>
          </w:rPr>
          <m:t>g</m:t>
        </m:r>
      </m:oMath>
      <w:r>
        <w:t xml:space="preserve">  has an inverse function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and find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(0)</m:t>
        </m:r>
      </m:oMath>
      <w:r>
        <w:t xml:space="preserve">  .</w:t>
      </w:r>
      <w:r w:rsidR="000B1D66">
        <w:tab/>
      </w:r>
      <w:r w:rsidR="000B1D66">
        <w:tab/>
      </w:r>
      <w:r w:rsidR="000B1D66">
        <w:tab/>
      </w:r>
      <w:r w:rsidR="000B1D66">
        <w:tab/>
        <w:t>(2)</w:t>
      </w:r>
    </w:p>
    <w:p w:rsidR="00E460B0" w:rsidRDefault="00E460B0" w:rsidP="00E460B0">
      <w:pPr>
        <w:tabs>
          <w:tab w:val="left" w:pos="570"/>
        </w:tabs>
      </w:pPr>
    </w:p>
    <w:p w:rsidR="00E460B0" w:rsidRDefault="00E460B0" w:rsidP="00E460B0">
      <w:pPr>
        <w:tabs>
          <w:tab w:val="left" w:pos="570"/>
        </w:tabs>
      </w:pPr>
    </w:p>
    <w:p w:rsidR="00E460B0" w:rsidRDefault="00E460B0" w:rsidP="00E460B0">
      <w:pPr>
        <w:tabs>
          <w:tab w:val="left" w:pos="570"/>
        </w:tabs>
      </w:pPr>
    </w:p>
    <w:p w:rsidR="00E460B0" w:rsidRDefault="00E460B0" w:rsidP="00E460B0">
      <w:pPr>
        <w:tabs>
          <w:tab w:val="left" w:pos="570"/>
        </w:tabs>
      </w:pPr>
    </w:p>
    <w:p w:rsidR="00E460B0" w:rsidRDefault="00E460B0" w:rsidP="00E460B0">
      <w:pPr>
        <w:tabs>
          <w:tab w:val="left" w:pos="570"/>
        </w:tabs>
      </w:pPr>
    </w:p>
    <w:p w:rsidR="00E460B0" w:rsidRDefault="00E460B0" w:rsidP="00E460B0">
      <w:pPr>
        <w:tabs>
          <w:tab w:val="left" w:pos="570"/>
        </w:tabs>
      </w:pPr>
    </w:p>
    <w:p w:rsidR="00E460B0" w:rsidRDefault="00E460B0" w:rsidP="00E460B0">
      <w:pPr>
        <w:tabs>
          <w:tab w:val="left" w:pos="570"/>
        </w:tabs>
      </w:pPr>
    </w:p>
    <w:p w:rsidR="00E460B0" w:rsidRDefault="00E460B0" w:rsidP="00E460B0">
      <w:pPr>
        <w:pStyle w:val="ListParagraph"/>
        <w:numPr>
          <w:ilvl w:val="0"/>
          <w:numId w:val="9"/>
        </w:numPr>
        <w:tabs>
          <w:tab w:val="left" w:pos="570"/>
        </w:tabs>
      </w:pPr>
      <w:r>
        <w:t xml:space="preserve">Sketch the graph of   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(x)</m:t>
        </m:r>
      </m:oMath>
      <w:r>
        <w:t xml:space="preserve">  on the same set of axes above. Include any</w:t>
      </w:r>
    </w:p>
    <w:p w:rsidR="00E460B0" w:rsidRDefault="00E460B0" w:rsidP="00E460B0">
      <w:pPr>
        <w:pStyle w:val="ListParagraph"/>
        <w:tabs>
          <w:tab w:val="left" w:pos="570"/>
        </w:tabs>
        <w:ind w:left="930"/>
      </w:pPr>
      <w:r>
        <w:t xml:space="preserve"> asymptotes in your sketch.</w:t>
      </w:r>
      <w:r w:rsidR="000B1D66">
        <w:tab/>
      </w:r>
      <w:r w:rsidR="000B1D66">
        <w:tab/>
      </w:r>
      <w:r w:rsidR="000B1D66">
        <w:tab/>
      </w:r>
      <w:r w:rsidR="000B1D66">
        <w:tab/>
      </w:r>
      <w:r w:rsidR="000B1D66">
        <w:tab/>
      </w:r>
      <w:r w:rsidR="000B1D66">
        <w:tab/>
      </w:r>
      <w:r w:rsidR="000B1D66">
        <w:tab/>
      </w:r>
      <w:r w:rsidR="000B1D66">
        <w:tab/>
      </w:r>
      <w:r w:rsidR="000B1D66">
        <w:tab/>
        <w:t>(2)</w:t>
      </w:r>
    </w:p>
    <w:p w:rsidR="00E460B0" w:rsidRDefault="00E460B0" w:rsidP="00E460B0">
      <w:pPr>
        <w:pStyle w:val="ListParagraph"/>
        <w:tabs>
          <w:tab w:val="left" w:pos="570"/>
        </w:tabs>
        <w:ind w:left="930"/>
      </w:pPr>
    </w:p>
    <w:p w:rsidR="00E460B0" w:rsidRDefault="00E460B0" w:rsidP="00E460B0">
      <w:pPr>
        <w:pStyle w:val="ListParagraph"/>
        <w:tabs>
          <w:tab w:val="left" w:pos="570"/>
        </w:tabs>
        <w:ind w:left="930"/>
      </w:pPr>
    </w:p>
    <w:p w:rsidR="00E460B0" w:rsidRDefault="00E460B0" w:rsidP="00E460B0">
      <w:pPr>
        <w:pStyle w:val="ListParagraph"/>
        <w:numPr>
          <w:ilvl w:val="0"/>
          <w:numId w:val="9"/>
        </w:numPr>
        <w:tabs>
          <w:tab w:val="left" w:pos="570"/>
        </w:tabs>
      </w:pPr>
      <w:r>
        <w:t xml:space="preserve">Solve for </w:t>
      </w:r>
      <m:oMath>
        <m:r>
          <w:rPr>
            <w:rFonts w:ascii="Cambria Math" w:hAnsi="Cambria Math"/>
          </w:rPr>
          <m:t>x ,</m:t>
        </m:r>
      </m:oMath>
      <w:r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=1.5</m:t>
        </m:r>
      </m:oMath>
      <w:r>
        <w:t>.</w:t>
      </w:r>
      <w:r w:rsidR="000B1D66">
        <w:tab/>
      </w:r>
      <w:r w:rsidR="000B1D66">
        <w:tab/>
      </w:r>
      <w:r w:rsidR="000B1D66">
        <w:tab/>
      </w:r>
      <w:r w:rsidR="000B1D66">
        <w:tab/>
      </w:r>
      <w:r w:rsidR="000B1D66">
        <w:tab/>
      </w:r>
      <w:r w:rsidR="000B1D66">
        <w:tab/>
      </w:r>
      <w:r w:rsidR="000B1D66">
        <w:tab/>
      </w:r>
      <w:r w:rsidR="000B1D66">
        <w:tab/>
        <w:t>(2)</w:t>
      </w:r>
    </w:p>
    <w:p w:rsidR="00E460B0" w:rsidRDefault="00E460B0" w:rsidP="00E460B0">
      <w:pPr>
        <w:jc w:val="center"/>
      </w:pPr>
    </w:p>
    <w:p w:rsidR="00E460B0" w:rsidRDefault="00E460B0" w:rsidP="00E460B0">
      <w:pPr>
        <w:jc w:val="center"/>
      </w:pPr>
    </w:p>
    <w:p w:rsidR="00E460B0" w:rsidRDefault="00E460B0" w:rsidP="00E460B0">
      <w:pPr>
        <w:jc w:val="center"/>
      </w:pPr>
    </w:p>
    <w:p w:rsidR="00E460B0" w:rsidRDefault="00E460B0" w:rsidP="00E460B0">
      <w:pPr>
        <w:jc w:val="center"/>
      </w:pPr>
    </w:p>
    <w:p w:rsidR="00E460B0" w:rsidRDefault="00E460B0" w:rsidP="00E460B0">
      <w:pPr>
        <w:jc w:val="center"/>
      </w:pPr>
    </w:p>
    <w:p w:rsidR="00E460B0" w:rsidRDefault="00E460B0" w:rsidP="00E460B0">
      <w:pPr>
        <w:jc w:val="center"/>
      </w:pPr>
    </w:p>
    <w:p w:rsidR="00E460B0" w:rsidRDefault="00E460B0" w:rsidP="00E460B0">
      <w:pPr>
        <w:jc w:val="center"/>
      </w:pPr>
    </w:p>
    <w:p w:rsidR="004573D2" w:rsidRDefault="004573D2" w:rsidP="00E460B0">
      <w:pPr>
        <w:jc w:val="center"/>
      </w:pPr>
    </w:p>
    <w:p w:rsidR="004573D2" w:rsidRDefault="004573D2" w:rsidP="00E460B0">
      <w:pPr>
        <w:jc w:val="center"/>
      </w:pPr>
    </w:p>
    <w:p w:rsidR="004573D2" w:rsidRDefault="004573D2" w:rsidP="00E460B0">
      <w:pPr>
        <w:jc w:val="center"/>
      </w:pPr>
    </w:p>
    <w:p w:rsidR="00F0706D" w:rsidRDefault="00F0706D" w:rsidP="00E460B0">
      <w:pPr>
        <w:jc w:val="center"/>
      </w:pPr>
    </w:p>
    <w:p w:rsidR="00F0706D" w:rsidRDefault="00F0706D" w:rsidP="00E460B0">
      <w:pPr>
        <w:jc w:val="center"/>
      </w:pPr>
    </w:p>
    <w:p w:rsidR="004573D2" w:rsidRDefault="004573D2" w:rsidP="00E460B0">
      <w:pPr>
        <w:jc w:val="center"/>
      </w:pPr>
    </w:p>
    <w:p w:rsidR="00E460B0" w:rsidRDefault="00E460B0" w:rsidP="006A6BE5">
      <w:pPr>
        <w:jc w:val="center"/>
        <w:rPr>
          <w:b/>
        </w:rPr>
      </w:pPr>
      <w:r>
        <w:rPr>
          <w:b/>
        </w:rPr>
        <w:t>End of Test Paper</w:t>
      </w:r>
    </w:p>
    <w:p w:rsidR="00E460B0" w:rsidRDefault="00E460B0" w:rsidP="00E460B0">
      <w:pPr>
        <w:jc w:val="center"/>
        <w:rPr>
          <w:b/>
        </w:rPr>
      </w:pPr>
      <w:r>
        <w:rPr>
          <w:b/>
        </w:rPr>
        <w:lastRenderedPageBreak/>
        <w:t xml:space="preserve">This page has intentionally been left blank. </w:t>
      </w:r>
    </w:p>
    <w:p w:rsidR="00E460B0" w:rsidRDefault="00E460B0" w:rsidP="00E460B0">
      <w:pPr>
        <w:jc w:val="center"/>
        <w:rPr>
          <w:b/>
        </w:rPr>
      </w:pPr>
    </w:p>
    <w:p w:rsidR="00E460B0" w:rsidRDefault="00E460B0" w:rsidP="00E460B0">
      <w:r>
        <w:t>You may use this space to extend your working on a particular question or questions. Remember to number each extension.</w:t>
      </w:r>
    </w:p>
    <w:p w:rsidR="00E460B0" w:rsidRDefault="00E460B0" w:rsidP="00E460B0">
      <w:pPr>
        <w:jc w:val="center"/>
      </w:pPr>
    </w:p>
    <w:p w:rsidR="00E460B0" w:rsidRPr="00B036E5" w:rsidRDefault="00E460B0" w:rsidP="00B036E5">
      <w:pPr>
        <w:jc w:val="center"/>
        <w:rPr>
          <w:b/>
          <w:bCs/>
        </w:rPr>
      </w:pPr>
    </w:p>
    <w:sectPr w:rsidR="00E460B0" w:rsidRPr="00B036E5" w:rsidSect="00315E6B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94DD3"/>
    <w:multiLevelType w:val="hybridMultilevel"/>
    <w:tmpl w:val="42426E86"/>
    <w:lvl w:ilvl="0" w:tplc="5B14A6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43FE6"/>
    <w:multiLevelType w:val="hybridMultilevel"/>
    <w:tmpl w:val="74EAA55E"/>
    <w:lvl w:ilvl="0" w:tplc="20D4C9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860BC"/>
    <w:multiLevelType w:val="hybridMultilevel"/>
    <w:tmpl w:val="D7D4670E"/>
    <w:lvl w:ilvl="0" w:tplc="DE76F028">
      <w:start w:val="1"/>
      <w:numFmt w:val="lowerLetter"/>
      <w:lvlText w:val="(%1)"/>
      <w:lvlJc w:val="left"/>
      <w:pPr>
        <w:ind w:left="930" w:hanging="360"/>
      </w:pPr>
    </w:lvl>
    <w:lvl w:ilvl="1" w:tplc="0C090019">
      <w:start w:val="1"/>
      <w:numFmt w:val="lowerLetter"/>
      <w:lvlText w:val="%2."/>
      <w:lvlJc w:val="left"/>
      <w:pPr>
        <w:ind w:left="1650" w:hanging="360"/>
      </w:pPr>
    </w:lvl>
    <w:lvl w:ilvl="2" w:tplc="0C09001B">
      <w:start w:val="1"/>
      <w:numFmt w:val="lowerRoman"/>
      <w:lvlText w:val="%3."/>
      <w:lvlJc w:val="right"/>
      <w:pPr>
        <w:ind w:left="2370" w:hanging="180"/>
      </w:pPr>
    </w:lvl>
    <w:lvl w:ilvl="3" w:tplc="0C09000F">
      <w:start w:val="1"/>
      <w:numFmt w:val="decimal"/>
      <w:lvlText w:val="%4."/>
      <w:lvlJc w:val="left"/>
      <w:pPr>
        <w:ind w:left="3090" w:hanging="360"/>
      </w:pPr>
    </w:lvl>
    <w:lvl w:ilvl="4" w:tplc="0C090019">
      <w:start w:val="1"/>
      <w:numFmt w:val="lowerLetter"/>
      <w:lvlText w:val="%5."/>
      <w:lvlJc w:val="left"/>
      <w:pPr>
        <w:ind w:left="3810" w:hanging="360"/>
      </w:pPr>
    </w:lvl>
    <w:lvl w:ilvl="5" w:tplc="0C09001B">
      <w:start w:val="1"/>
      <w:numFmt w:val="lowerRoman"/>
      <w:lvlText w:val="%6."/>
      <w:lvlJc w:val="right"/>
      <w:pPr>
        <w:ind w:left="4530" w:hanging="180"/>
      </w:pPr>
    </w:lvl>
    <w:lvl w:ilvl="6" w:tplc="0C09000F">
      <w:start w:val="1"/>
      <w:numFmt w:val="decimal"/>
      <w:lvlText w:val="%7."/>
      <w:lvlJc w:val="left"/>
      <w:pPr>
        <w:ind w:left="5250" w:hanging="360"/>
      </w:pPr>
    </w:lvl>
    <w:lvl w:ilvl="7" w:tplc="0C090019">
      <w:start w:val="1"/>
      <w:numFmt w:val="lowerLetter"/>
      <w:lvlText w:val="%8."/>
      <w:lvlJc w:val="left"/>
      <w:pPr>
        <w:ind w:left="5970" w:hanging="360"/>
      </w:pPr>
    </w:lvl>
    <w:lvl w:ilvl="8" w:tplc="0C09001B">
      <w:start w:val="1"/>
      <w:numFmt w:val="lowerRoman"/>
      <w:lvlText w:val="%9."/>
      <w:lvlJc w:val="right"/>
      <w:pPr>
        <w:ind w:left="6690" w:hanging="180"/>
      </w:pPr>
    </w:lvl>
  </w:abstractNum>
  <w:abstractNum w:abstractNumId="3">
    <w:nsid w:val="366A345D"/>
    <w:multiLevelType w:val="hybridMultilevel"/>
    <w:tmpl w:val="446C4BAA"/>
    <w:lvl w:ilvl="0" w:tplc="C45484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AB6CBD"/>
    <w:multiLevelType w:val="hybridMultilevel"/>
    <w:tmpl w:val="99DE85BE"/>
    <w:lvl w:ilvl="0" w:tplc="B754B21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C694EFF"/>
    <w:multiLevelType w:val="hybridMultilevel"/>
    <w:tmpl w:val="C5D29C68"/>
    <w:lvl w:ilvl="0" w:tplc="E0329D02">
      <w:start w:val="1"/>
      <w:numFmt w:val="lowerLetter"/>
      <w:lvlText w:val="(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AE5948"/>
    <w:multiLevelType w:val="hybridMultilevel"/>
    <w:tmpl w:val="8A2E935C"/>
    <w:lvl w:ilvl="0" w:tplc="E9120F70">
      <w:start w:val="1"/>
      <w:numFmt w:val="lowerLetter"/>
      <w:lvlText w:val="(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3358A9"/>
    <w:multiLevelType w:val="hybridMultilevel"/>
    <w:tmpl w:val="97262018"/>
    <w:lvl w:ilvl="0" w:tplc="85A6C524">
      <w:start w:val="1"/>
      <w:numFmt w:val="lowerLetter"/>
      <w:lvlText w:val="(%1)"/>
      <w:lvlJc w:val="left"/>
      <w:pPr>
        <w:ind w:left="1920" w:hanging="360"/>
      </w:pPr>
    </w:lvl>
    <w:lvl w:ilvl="1" w:tplc="0C090019">
      <w:start w:val="1"/>
      <w:numFmt w:val="lowerLetter"/>
      <w:lvlText w:val="%2."/>
      <w:lvlJc w:val="left"/>
      <w:pPr>
        <w:ind w:left="2640" w:hanging="360"/>
      </w:pPr>
    </w:lvl>
    <w:lvl w:ilvl="2" w:tplc="0C09001B">
      <w:start w:val="1"/>
      <w:numFmt w:val="lowerRoman"/>
      <w:lvlText w:val="%3."/>
      <w:lvlJc w:val="right"/>
      <w:pPr>
        <w:ind w:left="3360" w:hanging="180"/>
      </w:pPr>
    </w:lvl>
    <w:lvl w:ilvl="3" w:tplc="0C09000F">
      <w:start w:val="1"/>
      <w:numFmt w:val="decimal"/>
      <w:lvlText w:val="%4."/>
      <w:lvlJc w:val="left"/>
      <w:pPr>
        <w:ind w:left="4080" w:hanging="360"/>
      </w:pPr>
    </w:lvl>
    <w:lvl w:ilvl="4" w:tplc="0C090019">
      <w:start w:val="1"/>
      <w:numFmt w:val="lowerLetter"/>
      <w:lvlText w:val="%5."/>
      <w:lvlJc w:val="left"/>
      <w:pPr>
        <w:ind w:left="4800" w:hanging="360"/>
      </w:pPr>
    </w:lvl>
    <w:lvl w:ilvl="5" w:tplc="0C09001B">
      <w:start w:val="1"/>
      <w:numFmt w:val="lowerRoman"/>
      <w:lvlText w:val="%6."/>
      <w:lvlJc w:val="right"/>
      <w:pPr>
        <w:ind w:left="5520" w:hanging="180"/>
      </w:pPr>
    </w:lvl>
    <w:lvl w:ilvl="6" w:tplc="0C09000F">
      <w:start w:val="1"/>
      <w:numFmt w:val="decimal"/>
      <w:lvlText w:val="%7."/>
      <w:lvlJc w:val="left"/>
      <w:pPr>
        <w:ind w:left="6240" w:hanging="360"/>
      </w:pPr>
    </w:lvl>
    <w:lvl w:ilvl="7" w:tplc="0C090019">
      <w:start w:val="1"/>
      <w:numFmt w:val="lowerLetter"/>
      <w:lvlText w:val="%8."/>
      <w:lvlJc w:val="left"/>
      <w:pPr>
        <w:ind w:left="6960" w:hanging="360"/>
      </w:pPr>
    </w:lvl>
    <w:lvl w:ilvl="8" w:tplc="0C09001B">
      <w:start w:val="1"/>
      <w:numFmt w:val="lowerRoman"/>
      <w:lvlText w:val="%9."/>
      <w:lvlJc w:val="right"/>
      <w:pPr>
        <w:ind w:left="7680" w:hanging="180"/>
      </w:pPr>
    </w:lvl>
  </w:abstractNum>
  <w:abstractNum w:abstractNumId="8">
    <w:nsid w:val="6A8427F2"/>
    <w:multiLevelType w:val="hybridMultilevel"/>
    <w:tmpl w:val="1B20EF8C"/>
    <w:lvl w:ilvl="0" w:tplc="BE2C4C6C">
      <w:start w:val="1"/>
      <w:numFmt w:val="lowerLetter"/>
      <w:lvlText w:val="(%1)"/>
      <w:lvlJc w:val="left"/>
      <w:pPr>
        <w:ind w:left="786" w:hanging="360"/>
      </w:pPr>
    </w:lvl>
    <w:lvl w:ilvl="1" w:tplc="0C090019">
      <w:start w:val="1"/>
      <w:numFmt w:val="lowerLetter"/>
      <w:lvlText w:val="%2."/>
      <w:lvlJc w:val="left"/>
      <w:pPr>
        <w:ind w:left="1506" w:hanging="360"/>
      </w:pPr>
    </w:lvl>
    <w:lvl w:ilvl="2" w:tplc="0C09001B">
      <w:start w:val="1"/>
      <w:numFmt w:val="lowerRoman"/>
      <w:lvlText w:val="%3."/>
      <w:lvlJc w:val="right"/>
      <w:pPr>
        <w:ind w:left="2226" w:hanging="180"/>
      </w:pPr>
    </w:lvl>
    <w:lvl w:ilvl="3" w:tplc="0C09000F">
      <w:start w:val="1"/>
      <w:numFmt w:val="decimal"/>
      <w:lvlText w:val="%4."/>
      <w:lvlJc w:val="left"/>
      <w:pPr>
        <w:ind w:left="2946" w:hanging="360"/>
      </w:pPr>
    </w:lvl>
    <w:lvl w:ilvl="4" w:tplc="0C090019">
      <w:start w:val="1"/>
      <w:numFmt w:val="lowerLetter"/>
      <w:lvlText w:val="%5."/>
      <w:lvlJc w:val="left"/>
      <w:pPr>
        <w:ind w:left="3666" w:hanging="360"/>
      </w:pPr>
    </w:lvl>
    <w:lvl w:ilvl="5" w:tplc="0C09001B">
      <w:start w:val="1"/>
      <w:numFmt w:val="lowerRoman"/>
      <w:lvlText w:val="%6."/>
      <w:lvlJc w:val="right"/>
      <w:pPr>
        <w:ind w:left="4386" w:hanging="180"/>
      </w:pPr>
    </w:lvl>
    <w:lvl w:ilvl="6" w:tplc="0C09000F">
      <w:start w:val="1"/>
      <w:numFmt w:val="decimal"/>
      <w:lvlText w:val="%7."/>
      <w:lvlJc w:val="left"/>
      <w:pPr>
        <w:ind w:left="5106" w:hanging="360"/>
      </w:pPr>
    </w:lvl>
    <w:lvl w:ilvl="7" w:tplc="0C090019">
      <w:start w:val="1"/>
      <w:numFmt w:val="lowerLetter"/>
      <w:lvlText w:val="%8."/>
      <w:lvlJc w:val="left"/>
      <w:pPr>
        <w:ind w:left="5826" w:hanging="360"/>
      </w:pPr>
    </w:lvl>
    <w:lvl w:ilvl="8" w:tplc="0C09001B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6CFA0503"/>
    <w:multiLevelType w:val="hybridMultilevel"/>
    <w:tmpl w:val="31A04DCC"/>
    <w:lvl w:ilvl="0" w:tplc="C164B4DE">
      <w:start w:val="1"/>
      <w:numFmt w:val="lowerLetter"/>
      <w:lvlText w:val="(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3F3F4E"/>
    <w:multiLevelType w:val="hybridMultilevel"/>
    <w:tmpl w:val="A9664F34"/>
    <w:lvl w:ilvl="0" w:tplc="3CC0255C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3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E6B"/>
    <w:rsid w:val="00003251"/>
    <w:rsid w:val="000062CA"/>
    <w:rsid w:val="0001012F"/>
    <w:rsid w:val="00013817"/>
    <w:rsid w:val="00015A72"/>
    <w:rsid w:val="00022F9B"/>
    <w:rsid w:val="0002320D"/>
    <w:rsid w:val="000255A2"/>
    <w:rsid w:val="00025CAE"/>
    <w:rsid w:val="000263A9"/>
    <w:rsid w:val="0003043F"/>
    <w:rsid w:val="0003209A"/>
    <w:rsid w:val="00033A15"/>
    <w:rsid w:val="00033A71"/>
    <w:rsid w:val="00040331"/>
    <w:rsid w:val="00041528"/>
    <w:rsid w:val="00045357"/>
    <w:rsid w:val="000505F4"/>
    <w:rsid w:val="000525B0"/>
    <w:rsid w:val="00053B86"/>
    <w:rsid w:val="0005447A"/>
    <w:rsid w:val="00054C24"/>
    <w:rsid w:val="00056630"/>
    <w:rsid w:val="00071C42"/>
    <w:rsid w:val="00075233"/>
    <w:rsid w:val="0007682A"/>
    <w:rsid w:val="00076E98"/>
    <w:rsid w:val="00082315"/>
    <w:rsid w:val="00083FEE"/>
    <w:rsid w:val="00097620"/>
    <w:rsid w:val="000A0954"/>
    <w:rsid w:val="000A4EB2"/>
    <w:rsid w:val="000B1D66"/>
    <w:rsid w:val="000B3180"/>
    <w:rsid w:val="000C0543"/>
    <w:rsid w:val="000C7ABE"/>
    <w:rsid w:val="000D1A3D"/>
    <w:rsid w:val="000D6328"/>
    <w:rsid w:val="000D7E84"/>
    <w:rsid w:val="000E01E8"/>
    <w:rsid w:val="000E30D5"/>
    <w:rsid w:val="000E6372"/>
    <w:rsid w:val="000F505B"/>
    <w:rsid w:val="000F5D8C"/>
    <w:rsid w:val="000F64B0"/>
    <w:rsid w:val="000F78FB"/>
    <w:rsid w:val="00105527"/>
    <w:rsid w:val="0011014B"/>
    <w:rsid w:val="00114E52"/>
    <w:rsid w:val="00114E65"/>
    <w:rsid w:val="00115725"/>
    <w:rsid w:val="00116C80"/>
    <w:rsid w:val="00117F5F"/>
    <w:rsid w:val="0012289E"/>
    <w:rsid w:val="00124C85"/>
    <w:rsid w:val="00133710"/>
    <w:rsid w:val="00137911"/>
    <w:rsid w:val="0014686C"/>
    <w:rsid w:val="001543F8"/>
    <w:rsid w:val="001568DC"/>
    <w:rsid w:val="001571AD"/>
    <w:rsid w:val="001573A1"/>
    <w:rsid w:val="00157B9C"/>
    <w:rsid w:val="00160FC1"/>
    <w:rsid w:val="001625A0"/>
    <w:rsid w:val="00171A02"/>
    <w:rsid w:val="001753D2"/>
    <w:rsid w:val="0017732D"/>
    <w:rsid w:val="00181CFA"/>
    <w:rsid w:val="00190620"/>
    <w:rsid w:val="00194749"/>
    <w:rsid w:val="001A057C"/>
    <w:rsid w:val="001A5E14"/>
    <w:rsid w:val="001B1FAC"/>
    <w:rsid w:val="001B5165"/>
    <w:rsid w:val="001B76E2"/>
    <w:rsid w:val="001C176D"/>
    <w:rsid w:val="001D2A77"/>
    <w:rsid w:val="001D2B3F"/>
    <w:rsid w:val="001D3980"/>
    <w:rsid w:val="001D3FA2"/>
    <w:rsid w:val="001D46FE"/>
    <w:rsid w:val="001D7117"/>
    <w:rsid w:val="001D79E9"/>
    <w:rsid w:val="001D7CCA"/>
    <w:rsid w:val="001E4517"/>
    <w:rsid w:val="001E7716"/>
    <w:rsid w:val="001F44B9"/>
    <w:rsid w:val="001F5DB9"/>
    <w:rsid w:val="001F6557"/>
    <w:rsid w:val="00201ED2"/>
    <w:rsid w:val="0020434C"/>
    <w:rsid w:val="00205D04"/>
    <w:rsid w:val="00206ED6"/>
    <w:rsid w:val="00214B10"/>
    <w:rsid w:val="00215EF1"/>
    <w:rsid w:val="0022094C"/>
    <w:rsid w:val="002214CB"/>
    <w:rsid w:val="002215DA"/>
    <w:rsid w:val="002217E2"/>
    <w:rsid w:val="00221B1F"/>
    <w:rsid w:val="0022477F"/>
    <w:rsid w:val="00225925"/>
    <w:rsid w:val="0023111E"/>
    <w:rsid w:val="002336CA"/>
    <w:rsid w:val="00235028"/>
    <w:rsid w:val="002436E1"/>
    <w:rsid w:val="00247E60"/>
    <w:rsid w:val="00255608"/>
    <w:rsid w:val="00257997"/>
    <w:rsid w:val="0026266A"/>
    <w:rsid w:val="0026281D"/>
    <w:rsid w:val="00266445"/>
    <w:rsid w:val="00266956"/>
    <w:rsid w:val="002678A2"/>
    <w:rsid w:val="002704A3"/>
    <w:rsid w:val="002716BF"/>
    <w:rsid w:val="0027241B"/>
    <w:rsid w:val="002753CC"/>
    <w:rsid w:val="00287CF8"/>
    <w:rsid w:val="002900EF"/>
    <w:rsid w:val="0029379D"/>
    <w:rsid w:val="0029508C"/>
    <w:rsid w:val="00295E36"/>
    <w:rsid w:val="002A1934"/>
    <w:rsid w:val="002B0C91"/>
    <w:rsid w:val="002B316C"/>
    <w:rsid w:val="002B3CF9"/>
    <w:rsid w:val="002B4A43"/>
    <w:rsid w:val="002B4A9C"/>
    <w:rsid w:val="002B6CAA"/>
    <w:rsid w:val="002C340F"/>
    <w:rsid w:val="002C4AA5"/>
    <w:rsid w:val="002C792C"/>
    <w:rsid w:val="002D099A"/>
    <w:rsid w:val="002D6023"/>
    <w:rsid w:val="002E0F2F"/>
    <w:rsid w:val="002E6B08"/>
    <w:rsid w:val="002F2164"/>
    <w:rsid w:val="002F32DC"/>
    <w:rsid w:val="00300DAE"/>
    <w:rsid w:val="003025A0"/>
    <w:rsid w:val="0030299D"/>
    <w:rsid w:val="00304963"/>
    <w:rsid w:val="00305F8F"/>
    <w:rsid w:val="00315E6B"/>
    <w:rsid w:val="003178AF"/>
    <w:rsid w:val="0032073A"/>
    <w:rsid w:val="00320908"/>
    <w:rsid w:val="00323837"/>
    <w:rsid w:val="003247B5"/>
    <w:rsid w:val="00330134"/>
    <w:rsid w:val="003321BF"/>
    <w:rsid w:val="00335B74"/>
    <w:rsid w:val="00343E43"/>
    <w:rsid w:val="0034700E"/>
    <w:rsid w:val="0035339D"/>
    <w:rsid w:val="00355A03"/>
    <w:rsid w:val="0036039E"/>
    <w:rsid w:val="00364654"/>
    <w:rsid w:val="00367217"/>
    <w:rsid w:val="003714A8"/>
    <w:rsid w:val="0037364E"/>
    <w:rsid w:val="00375692"/>
    <w:rsid w:val="0037797C"/>
    <w:rsid w:val="0038199B"/>
    <w:rsid w:val="00382210"/>
    <w:rsid w:val="003834AC"/>
    <w:rsid w:val="003875A2"/>
    <w:rsid w:val="00393E97"/>
    <w:rsid w:val="003951EF"/>
    <w:rsid w:val="00397BF4"/>
    <w:rsid w:val="003A116A"/>
    <w:rsid w:val="003A42A8"/>
    <w:rsid w:val="003A6EF9"/>
    <w:rsid w:val="003B1663"/>
    <w:rsid w:val="003C1379"/>
    <w:rsid w:val="003C2ACB"/>
    <w:rsid w:val="003C2C86"/>
    <w:rsid w:val="003C300B"/>
    <w:rsid w:val="003D39AE"/>
    <w:rsid w:val="003D6297"/>
    <w:rsid w:val="003D7C75"/>
    <w:rsid w:val="003E0386"/>
    <w:rsid w:val="003E19E5"/>
    <w:rsid w:val="003E1E87"/>
    <w:rsid w:val="003E2627"/>
    <w:rsid w:val="003E284A"/>
    <w:rsid w:val="003E7712"/>
    <w:rsid w:val="003F038A"/>
    <w:rsid w:val="003F0A98"/>
    <w:rsid w:val="0040113B"/>
    <w:rsid w:val="00401255"/>
    <w:rsid w:val="00407BB5"/>
    <w:rsid w:val="00410338"/>
    <w:rsid w:val="0041167D"/>
    <w:rsid w:val="00411B56"/>
    <w:rsid w:val="004162BB"/>
    <w:rsid w:val="00420726"/>
    <w:rsid w:val="00421B13"/>
    <w:rsid w:val="0042287F"/>
    <w:rsid w:val="00422A91"/>
    <w:rsid w:val="00423FD2"/>
    <w:rsid w:val="004242D7"/>
    <w:rsid w:val="0043249D"/>
    <w:rsid w:val="0043586E"/>
    <w:rsid w:val="00437B40"/>
    <w:rsid w:val="00437F89"/>
    <w:rsid w:val="00441023"/>
    <w:rsid w:val="00444742"/>
    <w:rsid w:val="00446E2A"/>
    <w:rsid w:val="00452B00"/>
    <w:rsid w:val="004573D2"/>
    <w:rsid w:val="004577C3"/>
    <w:rsid w:val="00457D22"/>
    <w:rsid w:val="00461DD8"/>
    <w:rsid w:val="00470322"/>
    <w:rsid w:val="004740AD"/>
    <w:rsid w:val="0047475C"/>
    <w:rsid w:val="00476390"/>
    <w:rsid w:val="00487F3C"/>
    <w:rsid w:val="00491ADE"/>
    <w:rsid w:val="00491CD7"/>
    <w:rsid w:val="00494C8A"/>
    <w:rsid w:val="004977BC"/>
    <w:rsid w:val="004A0AA5"/>
    <w:rsid w:val="004A1A59"/>
    <w:rsid w:val="004A1B1C"/>
    <w:rsid w:val="004A25F4"/>
    <w:rsid w:val="004C32EA"/>
    <w:rsid w:val="004C4B56"/>
    <w:rsid w:val="004C6E63"/>
    <w:rsid w:val="004C77BB"/>
    <w:rsid w:val="004D33EE"/>
    <w:rsid w:val="004D3E69"/>
    <w:rsid w:val="004E0BD9"/>
    <w:rsid w:val="004E183A"/>
    <w:rsid w:val="004E2204"/>
    <w:rsid w:val="004E23A1"/>
    <w:rsid w:val="004E263C"/>
    <w:rsid w:val="004E476B"/>
    <w:rsid w:val="004F04A4"/>
    <w:rsid w:val="004F0CC7"/>
    <w:rsid w:val="004F3178"/>
    <w:rsid w:val="0050267D"/>
    <w:rsid w:val="005031C5"/>
    <w:rsid w:val="00503CE0"/>
    <w:rsid w:val="00504DCE"/>
    <w:rsid w:val="0050532E"/>
    <w:rsid w:val="005111DF"/>
    <w:rsid w:val="00512010"/>
    <w:rsid w:val="00516B60"/>
    <w:rsid w:val="00521164"/>
    <w:rsid w:val="00522706"/>
    <w:rsid w:val="0053024F"/>
    <w:rsid w:val="005339C5"/>
    <w:rsid w:val="00534DF9"/>
    <w:rsid w:val="005435E8"/>
    <w:rsid w:val="005450B3"/>
    <w:rsid w:val="005555B8"/>
    <w:rsid w:val="005604A8"/>
    <w:rsid w:val="005606FC"/>
    <w:rsid w:val="00571904"/>
    <w:rsid w:val="0058060D"/>
    <w:rsid w:val="00581D6B"/>
    <w:rsid w:val="00582A14"/>
    <w:rsid w:val="00590018"/>
    <w:rsid w:val="00594BC4"/>
    <w:rsid w:val="005A6CE0"/>
    <w:rsid w:val="005A6F0B"/>
    <w:rsid w:val="005B148F"/>
    <w:rsid w:val="005B4127"/>
    <w:rsid w:val="005B7494"/>
    <w:rsid w:val="005C2532"/>
    <w:rsid w:val="005C321D"/>
    <w:rsid w:val="005D3687"/>
    <w:rsid w:val="005E1277"/>
    <w:rsid w:val="005E5180"/>
    <w:rsid w:val="005F546D"/>
    <w:rsid w:val="005F5476"/>
    <w:rsid w:val="005F646F"/>
    <w:rsid w:val="00602BDF"/>
    <w:rsid w:val="00605807"/>
    <w:rsid w:val="00605846"/>
    <w:rsid w:val="0061004B"/>
    <w:rsid w:val="00610DFE"/>
    <w:rsid w:val="00611111"/>
    <w:rsid w:val="006136FB"/>
    <w:rsid w:val="00613D25"/>
    <w:rsid w:val="00615F06"/>
    <w:rsid w:val="00621515"/>
    <w:rsid w:val="00621B0D"/>
    <w:rsid w:val="00621F9C"/>
    <w:rsid w:val="006233CB"/>
    <w:rsid w:val="0062378F"/>
    <w:rsid w:val="0062428A"/>
    <w:rsid w:val="006248FF"/>
    <w:rsid w:val="006362C1"/>
    <w:rsid w:val="00637394"/>
    <w:rsid w:val="006403FE"/>
    <w:rsid w:val="00640866"/>
    <w:rsid w:val="006416C2"/>
    <w:rsid w:val="00643A15"/>
    <w:rsid w:val="00643A41"/>
    <w:rsid w:val="00644997"/>
    <w:rsid w:val="00646BDB"/>
    <w:rsid w:val="00651680"/>
    <w:rsid w:val="006571BB"/>
    <w:rsid w:val="00663079"/>
    <w:rsid w:val="00665346"/>
    <w:rsid w:val="00666BA5"/>
    <w:rsid w:val="0066740F"/>
    <w:rsid w:val="006708F8"/>
    <w:rsid w:val="00681C99"/>
    <w:rsid w:val="00694BD5"/>
    <w:rsid w:val="0069651A"/>
    <w:rsid w:val="006A152D"/>
    <w:rsid w:val="006A1570"/>
    <w:rsid w:val="006A15FC"/>
    <w:rsid w:val="006A37D8"/>
    <w:rsid w:val="006A521B"/>
    <w:rsid w:val="006A5777"/>
    <w:rsid w:val="006A6565"/>
    <w:rsid w:val="006A6BE5"/>
    <w:rsid w:val="006B1224"/>
    <w:rsid w:val="006C01BB"/>
    <w:rsid w:val="006C48EE"/>
    <w:rsid w:val="006C6324"/>
    <w:rsid w:val="006C77D9"/>
    <w:rsid w:val="006D2BCD"/>
    <w:rsid w:val="006D56B0"/>
    <w:rsid w:val="006D5F58"/>
    <w:rsid w:val="006D671B"/>
    <w:rsid w:val="006D6F01"/>
    <w:rsid w:val="006D6FEA"/>
    <w:rsid w:val="006E1473"/>
    <w:rsid w:val="006E19DF"/>
    <w:rsid w:val="006F0F04"/>
    <w:rsid w:val="006F0F8D"/>
    <w:rsid w:val="006F543A"/>
    <w:rsid w:val="006F602A"/>
    <w:rsid w:val="007109F3"/>
    <w:rsid w:val="00710CF4"/>
    <w:rsid w:val="007162CF"/>
    <w:rsid w:val="007211B3"/>
    <w:rsid w:val="00722A62"/>
    <w:rsid w:val="007238E3"/>
    <w:rsid w:val="00726768"/>
    <w:rsid w:val="00726AE4"/>
    <w:rsid w:val="00737110"/>
    <w:rsid w:val="007419C3"/>
    <w:rsid w:val="0074308B"/>
    <w:rsid w:val="00743CC5"/>
    <w:rsid w:val="007475B4"/>
    <w:rsid w:val="00755B8F"/>
    <w:rsid w:val="00760ED9"/>
    <w:rsid w:val="007634AD"/>
    <w:rsid w:val="007637D1"/>
    <w:rsid w:val="0076497F"/>
    <w:rsid w:val="007659E5"/>
    <w:rsid w:val="0076653E"/>
    <w:rsid w:val="00766866"/>
    <w:rsid w:val="007737FE"/>
    <w:rsid w:val="00780C7A"/>
    <w:rsid w:val="00781BE3"/>
    <w:rsid w:val="007847A7"/>
    <w:rsid w:val="00785E9A"/>
    <w:rsid w:val="007876F2"/>
    <w:rsid w:val="00790939"/>
    <w:rsid w:val="00790C0F"/>
    <w:rsid w:val="0079100D"/>
    <w:rsid w:val="00792196"/>
    <w:rsid w:val="0079637C"/>
    <w:rsid w:val="00796B6D"/>
    <w:rsid w:val="007A02B5"/>
    <w:rsid w:val="007A33AC"/>
    <w:rsid w:val="007A61A7"/>
    <w:rsid w:val="007A7FE4"/>
    <w:rsid w:val="007B4AE3"/>
    <w:rsid w:val="007B66A6"/>
    <w:rsid w:val="007B721A"/>
    <w:rsid w:val="007B791A"/>
    <w:rsid w:val="007D18E7"/>
    <w:rsid w:val="007D2698"/>
    <w:rsid w:val="007D3073"/>
    <w:rsid w:val="007D3243"/>
    <w:rsid w:val="007D636D"/>
    <w:rsid w:val="007D6A4F"/>
    <w:rsid w:val="007E14BF"/>
    <w:rsid w:val="007E568C"/>
    <w:rsid w:val="007F0A5C"/>
    <w:rsid w:val="007F3D30"/>
    <w:rsid w:val="00801EEF"/>
    <w:rsid w:val="00802648"/>
    <w:rsid w:val="00803F61"/>
    <w:rsid w:val="0080448D"/>
    <w:rsid w:val="0080633C"/>
    <w:rsid w:val="00814C22"/>
    <w:rsid w:val="00820398"/>
    <w:rsid w:val="008206AD"/>
    <w:rsid w:val="00821292"/>
    <w:rsid w:val="008274D0"/>
    <w:rsid w:val="00831B24"/>
    <w:rsid w:val="00833A11"/>
    <w:rsid w:val="00843D0B"/>
    <w:rsid w:val="00843DF5"/>
    <w:rsid w:val="008460FA"/>
    <w:rsid w:val="008504F0"/>
    <w:rsid w:val="00865291"/>
    <w:rsid w:val="00870D7F"/>
    <w:rsid w:val="00872E83"/>
    <w:rsid w:val="008748AF"/>
    <w:rsid w:val="008801C5"/>
    <w:rsid w:val="00880ACE"/>
    <w:rsid w:val="00881091"/>
    <w:rsid w:val="00884964"/>
    <w:rsid w:val="008864EF"/>
    <w:rsid w:val="00890890"/>
    <w:rsid w:val="008970C3"/>
    <w:rsid w:val="008A0FB2"/>
    <w:rsid w:val="008A220E"/>
    <w:rsid w:val="008A3238"/>
    <w:rsid w:val="008A4B2E"/>
    <w:rsid w:val="008B3154"/>
    <w:rsid w:val="008B37AB"/>
    <w:rsid w:val="008B5330"/>
    <w:rsid w:val="008B5D00"/>
    <w:rsid w:val="008C5C15"/>
    <w:rsid w:val="008D794B"/>
    <w:rsid w:val="008E61E4"/>
    <w:rsid w:val="008E7018"/>
    <w:rsid w:val="008F46FF"/>
    <w:rsid w:val="008F6BD2"/>
    <w:rsid w:val="009003B4"/>
    <w:rsid w:val="00904649"/>
    <w:rsid w:val="00907AA5"/>
    <w:rsid w:val="00910F59"/>
    <w:rsid w:val="00912076"/>
    <w:rsid w:val="00913B7F"/>
    <w:rsid w:val="009161C4"/>
    <w:rsid w:val="00916B64"/>
    <w:rsid w:val="00917709"/>
    <w:rsid w:val="00924DE9"/>
    <w:rsid w:val="0092717F"/>
    <w:rsid w:val="00927193"/>
    <w:rsid w:val="00931FE5"/>
    <w:rsid w:val="0093767E"/>
    <w:rsid w:val="00943E3D"/>
    <w:rsid w:val="00944161"/>
    <w:rsid w:val="00946222"/>
    <w:rsid w:val="0094630C"/>
    <w:rsid w:val="00946BBE"/>
    <w:rsid w:val="009518A0"/>
    <w:rsid w:val="00951CC9"/>
    <w:rsid w:val="00953501"/>
    <w:rsid w:val="0095377E"/>
    <w:rsid w:val="00954061"/>
    <w:rsid w:val="00955A24"/>
    <w:rsid w:val="00957C8B"/>
    <w:rsid w:val="00961874"/>
    <w:rsid w:val="009619E9"/>
    <w:rsid w:val="00964B08"/>
    <w:rsid w:val="0097014F"/>
    <w:rsid w:val="00974CA2"/>
    <w:rsid w:val="00976A59"/>
    <w:rsid w:val="0098256D"/>
    <w:rsid w:val="00984124"/>
    <w:rsid w:val="00984171"/>
    <w:rsid w:val="00987C2B"/>
    <w:rsid w:val="009910FD"/>
    <w:rsid w:val="00995157"/>
    <w:rsid w:val="009A0F10"/>
    <w:rsid w:val="009A30E5"/>
    <w:rsid w:val="009A3681"/>
    <w:rsid w:val="009A4995"/>
    <w:rsid w:val="009A5923"/>
    <w:rsid w:val="009A6CF9"/>
    <w:rsid w:val="009A7292"/>
    <w:rsid w:val="009B250C"/>
    <w:rsid w:val="009B3DB6"/>
    <w:rsid w:val="009B51F2"/>
    <w:rsid w:val="009B595B"/>
    <w:rsid w:val="009B6681"/>
    <w:rsid w:val="009C3ECD"/>
    <w:rsid w:val="009C4F63"/>
    <w:rsid w:val="009D00A5"/>
    <w:rsid w:val="009D1B0E"/>
    <w:rsid w:val="009D48BC"/>
    <w:rsid w:val="009D5FA1"/>
    <w:rsid w:val="009D7C64"/>
    <w:rsid w:val="009E564E"/>
    <w:rsid w:val="009E786B"/>
    <w:rsid w:val="009E7AA4"/>
    <w:rsid w:val="009F397A"/>
    <w:rsid w:val="009F60E3"/>
    <w:rsid w:val="009F7BFA"/>
    <w:rsid w:val="00A050F9"/>
    <w:rsid w:val="00A06208"/>
    <w:rsid w:val="00A07675"/>
    <w:rsid w:val="00A132C5"/>
    <w:rsid w:val="00A20C19"/>
    <w:rsid w:val="00A20FBB"/>
    <w:rsid w:val="00A2346F"/>
    <w:rsid w:val="00A25563"/>
    <w:rsid w:val="00A31FAF"/>
    <w:rsid w:val="00A33C08"/>
    <w:rsid w:val="00A606D6"/>
    <w:rsid w:val="00A61BDC"/>
    <w:rsid w:val="00A61CBD"/>
    <w:rsid w:val="00A630DB"/>
    <w:rsid w:val="00A65D9B"/>
    <w:rsid w:val="00A65F63"/>
    <w:rsid w:val="00A67D7D"/>
    <w:rsid w:val="00A70536"/>
    <w:rsid w:val="00A7630C"/>
    <w:rsid w:val="00A7750B"/>
    <w:rsid w:val="00A8003E"/>
    <w:rsid w:val="00A85DE0"/>
    <w:rsid w:val="00A8602A"/>
    <w:rsid w:val="00A901B7"/>
    <w:rsid w:val="00A90E90"/>
    <w:rsid w:val="00A92366"/>
    <w:rsid w:val="00A92A54"/>
    <w:rsid w:val="00AA0B30"/>
    <w:rsid w:val="00AA2A5A"/>
    <w:rsid w:val="00AA3805"/>
    <w:rsid w:val="00AA54F7"/>
    <w:rsid w:val="00AA5ACF"/>
    <w:rsid w:val="00AA5C3E"/>
    <w:rsid w:val="00AB1859"/>
    <w:rsid w:val="00AB236D"/>
    <w:rsid w:val="00AB606B"/>
    <w:rsid w:val="00AC28E5"/>
    <w:rsid w:val="00AD5678"/>
    <w:rsid w:val="00AE0297"/>
    <w:rsid w:val="00AE1450"/>
    <w:rsid w:val="00AE28CD"/>
    <w:rsid w:val="00AE46AD"/>
    <w:rsid w:val="00AE535D"/>
    <w:rsid w:val="00AE7E24"/>
    <w:rsid w:val="00AF05A1"/>
    <w:rsid w:val="00AF1C8F"/>
    <w:rsid w:val="00AF52C1"/>
    <w:rsid w:val="00AF5B67"/>
    <w:rsid w:val="00AF7011"/>
    <w:rsid w:val="00B00F0B"/>
    <w:rsid w:val="00B03058"/>
    <w:rsid w:val="00B036E5"/>
    <w:rsid w:val="00B04892"/>
    <w:rsid w:val="00B07640"/>
    <w:rsid w:val="00B101BC"/>
    <w:rsid w:val="00B11ADA"/>
    <w:rsid w:val="00B15C28"/>
    <w:rsid w:val="00B16ED2"/>
    <w:rsid w:val="00B23779"/>
    <w:rsid w:val="00B248B6"/>
    <w:rsid w:val="00B2706A"/>
    <w:rsid w:val="00B33196"/>
    <w:rsid w:val="00B350F2"/>
    <w:rsid w:val="00B42855"/>
    <w:rsid w:val="00B456CE"/>
    <w:rsid w:val="00B46E1F"/>
    <w:rsid w:val="00B47F78"/>
    <w:rsid w:val="00B52D9F"/>
    <w:rsid w:val="00B56AA1"/>
    <w:rsid w:val="00B606CF"/>
    <w:rsid w:val="00B62ECC"/>
    <w:rsid w:val="00B726DA"/>
    <w:rsid w:val="00B761D0"/>
    <w:rsid w:val="00B8299E"/>
    <w:rsid w:val="00B83CA5"/>
    <w:rsid w:val="00B932D2"/>
    <w:rsid w:val="00B9450D"/>
    <w:rsid w:val="00BA5417"/>
    <w:rsid w:val="00BA7310"/>
    <w:rsid w:val="00BB1C3B"/>
    <w:rsid w:val="00BB3481"/>
    <w:rsid w:val="00BB3947"/>
    <w:rsid w:val="00BB49A0"/>
    <w:rsid w:val="00BC04B5"/>
    <w:rsid w:val="00BC75E7"/>
    <w:rsid w:val="00BD0B5F"/>
    <w:rsid w:val="00BD1A82"/>
    <w:rsid w:val="00BD52BF"/>
    <w:rsid w:val="00BD6979"/>
    <w:rsid w:val="00BE04A9"/>
    <w:rsid w:val="00BE778E"/>
    <w:rsid w:val="00BF1BC8"/>
    <w:rsid w:val="00BF2630"/>
    <w:rsid w:val="00BF2F2D"/>
    <w:rsid w:val="00BF32F7"/>
    <w:rsid w:val="00BF6860"/>
    <w:rsid w:val="00BF7DA5"/>
    <w:rsid w:val="00C000B2"/>
    <w:rsid w:val="00C02B43"/>
    <w:rsid w:val="00C0491C"/>
    <w:rsid w:val="00C067F2"/>
    <w:rsid w:val="00C11817"/>
    <w:rsid w:val="00C179D1"/>
    <w:rsid w:val="00C2173B"/>
    <w:rsid w:val="00C22B2C"/>
    <w:rsid w:val="00C22FC0"/>
    <w:rsid w:val="00C23132"/>
    <w:rsid w:val="00C23912"/>
    <w:rsid w:val="00C36042"/>
    <w:rsid w:val="00C45187"/>
    <w:rsid w:val="00C4693D"/>
    <w:rsid w:val="00C5046C"/>
    <w:rsid w:val="00C50858"/>
    <w:rsid w:val="00C5648E"/>
    <w:rsid w:val="00C62361"/>
    <w:rsid w:val="00C63005"/>
    <w:rsid w:val="00C633B4"/>
    <w:rsid w:val="00C70D00"/>
    <w:rsid w:val="00C72ACB"/>
    <w:rsid w:val="00C80C8B"/>
    <w:rsid w:val="00C84C0A"/>
    <w:rsid w:val="00C853EC"/>
    <w:rsid w:val="00C85663"/>
    <w:rsid w:val="00C90ACF"/>
    <w:rsid w:val="00C90FB5"/>
    <w:rsid w:val="00C9323B"/>
    <w:rsid w:val="00C95986"/>
    <w:rsid w:val="00CA34D7"/>
    <w:rsid w:val="00CB21D2"/>
    <w:rsid w:val="00CB3D9B"/>
    <w:rsid w:val="00CB6878"/>
    <w:rsid w:val="00CC01F4"/>
    <w:rsid w:val="00CC1E36"/>
    <w:rsid w:val="00CC7C27"/>
    <w:rsid w:val="00CD2D8B"/>
    <w:rsid w:val="00CD585E"/>
    <w:rsid w:val="00CF29B3"/>
    <w:rsid w:val="00CF29D6"/>
    <w:rsid w:val="00CF67BE"/>
    <w:rsid w:val="00CF7238"/>
    <w:rsid w:val="00D01393"/>
    <w:rsid w:val="00D015D9"/>
    <w:rsid w:val="00D01787"/>
    <w:rsid w:val="00D04D75"/>
    <w:rsid w:val="00D0534B"/>
    <w:rsid w:val="00D05579"/>
    <w:rsid w:val="00D07EB8"/>
    <w:rsid w:val="00D07EC2"/>
    <w:rsid w:val="00D10805"/>
    <w:rsid w:val="00D10851"/>
    <w:rsid w:val="00D16F31"/>
    <w:rsid w:val="00D17A2F"/>
    <w:rsid w:val="00D17DD4"/>
    <w:rsid w:val="00D2342E"/>
    <w:rsid w:val="00D24511"/>
    <w:rsid w:val="00D24814"/>
    <w:rsid w:val="00D24F88"/>
    <w:rsid w:val="00D258F5"/>
    <w:rsid w:val="00D34987"/>
    <w:rsid w:val="00D359A5"/>
    <w:rsid w:val="00D35B7C"/>
    <w:rsid w:val="00D4117F"/>
    <w:rsid w:val="00D43328"/>
    <w:rsid w:val="00D43CFF"/>
    <w:rsid w:val="00D45008"/>
    <w:rsid w:val="00D471E7"/>
    <w:rsid w:val="00D51EDE"/>
    <w:rsid w:val="00D5238F"/>
    <w:rsid w:val="00D56B96"/>
    <w:rsid w:val="00D57DA2"/>
    <w:rsid w:val="00D72A3B"/>
    <w:rsid w:val="00D74252"/>
    <w:rsid w:val="00D74B99"/>
    <w:rsid w:val="00D77389"/>
    <w:rsid w:val="00D81BBA"/>
    <w:rsid w:val="00D81F21"/>
    <w:rsid w:val="00D8441E"/>
    <w:rsid w:val="00D86A3E"/>
    <w:rsid w:val="00D91AAB"/>
    <w:rsid w:val="00D94615"/>
    <w:rsid w:val="00DA0DFA"/>
    <w:rsid w:val="00DA2D9D"/>
    <w:rsid w:val="00DA3E41"/>
    <w:rsid w:val="00DB24AC"/>
    <w:rsid w:val="00DB3C0E"/>
    <w:rsid w:val="00DB5EFC"/>
    <w:rsid w:val="00DC1290"/>
    <w:rsid w:val="00DC20E5"/>
    <w:rsid w:val="00DC792B"/>
    <w:rsid w:val="00DC7AFC"/>
    <w:rsid w:val="00DD0B73"/>
    <w:rsid w:val="00DD0B82"/>
    <w:rsid w:val="00DD0E55"/>
    <w:rsid w:val="00DD186D"/>
    <w:rsid w:val="00DD590B"/>
    <w:rsid w:val="00DD5F85"/>
    <w:rsid w:val="00DE53B1"/>
    <w:rsid w:val="00DE65BD"/>
    <w:rsid w:val="00DE6655"/>
    <w:rsid w:val="00DE7703"/>
    <w:rsid w:val="00DF0AB6"/>
    <w:rsid w:val="00DF57EF"/>
    <w:rsid w:val="00DF5EC7"/>
    <w:rsid w:val="00DF781B"/>
    <w:rsid w:val="00DF7EC5"/>
    <w:rsid w:val="00E00043"/>
    <w:rsid w:val="00E030B3"/>
    <w:rsid w:val="00E05020"/>
    <w:rsid w:val="00E10BD5"/>
    <w:rsid w:val="00E1413A"/>
    <w:rsid w:val="00E1432C"/>
    <w:rsid w:val="00E147DF"/>
    <w:rsid w:val="00E17423"/>
    <w:rsid w:val="00E17814"/>
    <w:rsid w:val="00E20FE8"/>
    <w:rsid w:val="00E23265"/>
    <w:rsid w:val="00E24AB8"/>
    <w:rsid w:val="00E26788"/>
    <w:rsid w:val="00E30898"/>
    <w:rsid w:val="00E30D2A"/>
    <w:rsid w:val="00E32AFD"/>
    <w:rsid w:val="00E357E6"/>
    <w:rsid w:val="00E36DBF"/>
    <w:rsid w:val="00E37A68"/>
    <w:rsid w:val="00E411CA"/>
    <w:rsid w:val="00E43F26"/>
    <w:rsid w:val="00E44E39"/>
    <w:rsid w:val="00E460B0"/>
    <w:rsid w:val="00E473BA"/>
    <w:rsid w:val="00E47E54"/>
    <w:rsid w:val="00E539B4"/>
    <w:rsid w:val="00E5568F"/>
    <w:rsid w:val="00E612BB"/>
    <w:rsid w:val="00E721DC"/>
    <w:rsid w:val="00E746BD"/>
    <w:rsid w:val="00E75682"/>
    <w:rsid w:val="00E8074D"/>
    <w:rsid w:val="00E815BB"/>
    <w:rsid w:val="00E86EE7"/>
    <w:rsid w:val="00E90F80"/>
    <w:rsid w:val="00E921F5"/>
    <w:rsid w:val="00E93346"/>
    <w:rsid w:val="00E96785"/>
    <w:rsid w:val="00EB0DB9"/>
    <w:rsid w:val="00EB157D"/>
    <w:rsid w:val="00EB2A92"/>
    <w:rsid w:val="00EB6E7B"/>
    <w:rsid w:val="00EC0119"/>
    <w:rsid w:val="00EC0584"/>
    <w:rsid w:val="00EC169A"/>
    <w:rsid w:val="00EC59D0"/>
    <w:rsid w:val="00ED18B9"/>
    <w:rsid w:val="00ED1CE5"/>
    <w:rsid w:val="00ED3EC0"/>
    <w:rsid w:val="00ED506C"/>
    <w:rsid w:val="00ED50E3"/>
    <w:rsid w:val="00EE1D35"/>
    <w:rsid w:val="00EE449A"/>
    <w:rsid w:val="00EE6401"/>
    <w:rsid w:val="00EF23DC"/>
    <w:rsid w:val="00EF453C"/>
    <w:rsid w:val="00EF6C86"/>
    <w:rsid w:val="00EF7371"/>
    <w:rsid w:val="00F0706D"/>
    <w:rsid w:val="00F11C4E"/>
    <w:rsid w:val="00F149E6"/>
    <w:rsid w:val="00F158AE"/>
    <w:rsid w:val="00F15F7C"/>
    <w:rsid w:val="00F17121"/>
    <w:rsid w:val="00F32D2F"/>
    <w:rsid w:val="00F3390A"/>
    <w:rsid w:val="00F34284"/>
    <w:rsid w:val="00F36357"/>
    <w:rsid w:val="00F364E8"/>
    <w:rsid w:val="00F44016"/>
    <w:rsid w:val="00F44929"/>
    <w:rsid w:val="00F47040"/>
    <w:rsid w:val="00F50EE2"/>
    <w:rsid w:val="00F53782"/>
    <w:rsid w:val="00F55B0B"/>
    <w:rsid w:val="00F60F34"/>
    <w:rsid w:val="00F65249"/>
    <w:rsid w:val="00F66414"/>
    <w:rsid w:val="00F80F15"/>
    <w:rsid w:val="00F81BA6"/>
    <w:rsid w:val="00F83416"/>
    <w:rsid w:val="00F878CD"/>
    <w:rsid w:val="00F9423C"/>
    <w:rsid w:val="00FA02F6"/>
    <w:rsid w:val="00FA2917"/>
    <w:rsid w:val="00FA31B8"/>
    <w:rsid w:val="00FA439D"/>
    <w:rsid w:val="00FB2908"/>
    <w:rsid w:val="00FC2AE5"/>
    <w:rsid w:val="00FC7D9A"/>
    <w:rsid w:val="00FD0FBF"/>
    <w:rsid w:val="00FD25D9"/>
    <w:rsid w:val="00FD3092"/>
    <w:rsid w:val="00FD37E9"/>
    <w:rsid w:val="00FD7B6C"/>
    <w:rsid w:val="00FD7DB8"/>
    <w:rsid w:val="00FE0344"/>
    <w:rsid w:val="00FE2108"/>
    <w:rsid w:val="00FE3A1B"/>
    <w:rsid w:val="00FE71E3"/>
    <w:rsid w:val="00FF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5E6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5E6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F7EC5"/>
    <w:rPr>
      <w:color w:val="808080"/>
    </w:rPr>
  </w:style>
  <w:style w:type="paragraph" w:styleId="BalloonText">
    <w:name w:val="Balloon Text"/>
    <w:basedOn w:val="Normal"/>
    <w:link w:val="BalloonTextChar"/>
    <w:rsid w:val="00DF7E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7E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7EC5"/>
    <w:pPr>
      <w:ind w:left="720"/>
      <w:contextualSpacing/>
    </w:pPr>
  </w:style>
  <w:style w:type="table" w:styleId="TableGrid">
    <w:name w:val="Table Grid"/>
    <w:basedOn w:val="TableNormal"/>
    <w:rsid w:val="003819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5E6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5E6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F7EC5"/>
    <w:rPr>
      <w:color w:val="808080"/>
    </w:rPr>
  </w:style>
  <w:style w:type="paragraph" w:styleId="BalloonText">
    <w:name w:val="Balloon Text"/>
    <w:basedOn w:val="Normal"/>
    <w:link w:val="BalloonTextChar"/>
    <w:rsid w:val="00DF7E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7E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7EC5"/>
    <w:pPr>
      <w:ind w:left="720"/>
      <w:contextualSpacing/>
    </w:pPr>
  </w:style>
  <w:style w:type="table" w:styleId="TableGrid">
    <w:name w:val="Table Grid"/>
    <w:basedOn w:val="TableNormal"/>
    <w:rsid w:val="003819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EDFCCA94</Template>
  <TotalTime>1</TotalTime>
  <Pages>10</Pages>
  <Words>751</Words>
  <Characters>4285</Characters>
  <Application>Microsoft Office Word</Application>
  <DocSecurity>4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5026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DYER Anna</dc:creator>
  <cp:lastModifiedBy>MARTIN David</cp:lastModifiedBy>
  <cp:revision>2</cp:revision>
  <dcterms:created xsi:type="dcterms:W3CDTF">2017-03-30T01:55:00Z</dcterms:created>
  <dcterms:modified xsi:type="dcterms:W3CDTF">2017-03-30T01:55:00Z</dcterms:modified>
</cp:coreProperties>
</file>