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A18" w:rsidRDefault="00142A18" w:rsidP="00142A1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3D19E98" wp14:editId="5BBDF73F">
            <wp:simplePos x="0" y="0"/>
            <wp:positionH relativeFrom="column">
              <wp:posOffset>878742</wp:posOffset>
            </wp:positionH>
            <wp:positionV relativeFrom="paragraph">
              <wp:posOffset>-433705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A91B2D7" wp14:editId="4286C90F">
            <wp:simplePos x="0" y="0"/>
            <wp:positionH relativeFrom="column">
              <wp:posOffset>-91440</wp:posOffset>
            </wp:positionH>
            <wp:positionV relativeFrom="paragraph">
              <wp:posOffset>-429895</wp:posOffset>
            </wp:positionV>
            <wp:extent cx="899795" cy="899160"/>
            <wp:effectExtent l="0" t="0" r="0" b="0"/>
            <wp:wrapNone/>
            <wp:docPr id="17" name="Picture 17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7DC0E1B" wp14:editId="6015EA7D">
            <wp:simplePos x="0" y="0"/>
            <wp:positionH relativeFrom="column">
              <wp:posOffset>-775970</wp:posOffset>
            </wp:positionH>
            <wp:positionV relativeFrom="paragraph">
              <wp:posOffset>-634365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8" name="Picture 18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142A18" w:rsidRDefault="00142A18" w:rsidP="00142A1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Specialist Mathematics Units 3 &amp; 4</w:t>
      </w:r>
    </w:p>
    <w:p w:rsidR="00142A18" w:rsidRDefault="00142A18" w:rsidP="00142A1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1, 2018</w:t>
      </w:r>
    </w:p>
    <w:p w:rsidR="00142A18" w:rsidRPr="005D7F23" w:rsidRDefault="00142A18" w:rsidP="00142A18">
      <w:pPr>
        <w:pStyle w:val="ColorfulList-Accent11"/>
        <w:spacing w:after="0" w:line="240" w:lineRule="auto"/>
        <w:ind w:left="0"/>
        <w:jc w:val="both"/>
        <w:rPr>
          <w:rFonts w:cs="Arial"/>
        </w:rPr>
      </w:pPr>
      <w:r>
        <w:rPr>
          <w:rFonts w:cs="Arial"/>
          <w:b/>
          <w:sz w:val="24"/>
          <w:szCs w:val="24"/>
        </w:rPr>
        <w:t>Name:  ____________________________</w:t>
      </w:r>
    </w:p>
    <w:p w:rsidR="00142A18" w:rsidRDefault="00142A18" w:rsidP="00142A18">
      <w:pPr>
        <w:pStyle w:val="VCAAHeading2"/>
        <w:spacing w:before="0" w:after="0" w:line="240" w:lineRule="auto"/>
      </w:pPr>
    </w:p>
    <w:p w:rsidR="00142A18" w:rsidRDefault="00142A18" w:rsidP="00142A18">
      <w:pPr>
        <w:pStyle w:val="VCAAHeading2"/>
        <w:spacing w:before="0" w:after="0" w:line="240" w:lineRule="auto"/>
      </w:pPr>
      <w:r>
        <w:t>In Class Task: Wheel of Steel</w:t>
      </w:r>
      <w:r>
        <w:tab/>
      </w:r>
      <w:r>
        <w:tab/>
        <w:t xml:space="preserve">        </w:t>
      </w:r>
      <w:r>
        <w:tab/>
      </w:r>
      <w:r>
        <w:tab/>
        <w:t xml:space="preserve">Total Marks 35  </w:t>
      </w:r>
    </w:p>
    <w:p w:rsidR="00142A18" w:rsidRDefault="00142A18" w:rsidP="00142A18">
      <w:pPr>
        <w:pStyle w:val="VCAAHeading2"/>
        <w:spacing w:before="0" w:after="0" w:line="240" w:lineRule="auto"/>
      </w:pPr>
    </w:p>
    <w:p w:rsidR="00142A18" w:rsidRDefault="00142A18" w:rsidP="00142A18">
      <w:pPr>
        <w:pStyle w:val="VCAAHeading2"/>
        <w:spacing w:before="0" w:after="0" w:line="240" w:lineRule="auto"/>
        <w:rPr>
          <w:sz w:val="28"/>
        </w:rPr>
      </w:pPr>
      <w:proofErr w:type="gramStart"/>
      <w:r w:rsidRPr="00142A18">
        <w:rPr>
          <w:sz w:val="28"/>
        </w:rPr>
        <w:t>Time 55 minutes</w:t>
      </w:r>
      <w:r>
        <w:rPr>
          <w:sz w:val="28"/>
        </w:rPr>
        <w:t>.</w:t>
      </w:r>
      <w:proofErr w:type="gramEnd"/>
    </w:p>
    <w:p w:rsidR="00142A18" w:rsidRDefault="00142A18" w:rsidP="00142A18">
      <w:pPr>
        <w:pStyle w:val="VCAAHeading2"/>
        <w:spacing w:before="0" w:after="0" w:line="240" w:lineRule="auto"/>
        <w:rPr>
          <w:sz w:val="28"/>
        </w:rPr>
      </w:pPr>
    </w:p>
    <w:p w:rsidR="00142A18" w:rsidRPr="00674E1D" w:rsidRDefault="00142A18" w:rsidP="00142A18">
      <w:pPr>
        <w:pStyle w:val="VCAAHeading2"/>
        <w:spacing w:before="0" w:after="0" w:line="240" w:lineRule="auto"/>
        <w:rPr>
          <w:sz w:val="28"/>
        </w:rPr>
      </w:pPr>
      <w:r>
        <w:rPr>
          <w:sz w:val="28"/>
        </w:rPr>
        <w:t>You may hav</w:t>
      </w:r>
      <w:r w:rsidR="00935212">
        <w:rPr>
          <w:sz w:val="28"/>
        </w:rPr>
        <w:t xml:space="preserve">e your take home component and </w:t>
      </w:r>
      <w:proofErr w:type="spellStart"/>
      <w:r w:rsidR="00935212">
        <w:rPr>
          <w:sz w:val="28"/>
        </w:rPr>
        <w:t>C</w:t>
      </w:r>
      <w:r>
        <w:rPr>
          <w:sz w:val="28"/>
        </w:rPr>
        <w:t>lasspad</w:t>
      </w:r>
      <w:proofErr w:type="spellEnd"/>
      <w:r w:rsidR="00935212">
        <w:rPr>
          <w:sz w:val="28"/>
        </w:rPr>
        <w:t xml:space="preserve"> calculator</w:t>
      </w:r>
      <w:bookmarkStart w:id="0" w:name="_GoBack"/>
      <w:bookmarkEnd w:id="0"/>
      <w:r>
        <w:rPr>
          <w:sz w:val="28"/>
        </w:rPr>
        <w:t>.</w:t>
      </w:r>
    </w:p>
    <w:p w:rsidR="00142A18" w:rsidRDefault="00142A18" w:rsidP="00142A18">
      <w:pPr>
        <w:pStyle w:val="VCAAbody"/>
        <w:spacing w:before="0" w:after="0" w:line="240" w:lineRule="auto"/>
      </w:pPr>
    </w:p>
    <w:p w:rsidR="00142A18" w:rsidRPr="006E6A20" w:rsidRDefault="00142A18" w:rsidP="00142A18">
      <w:pPr>
        <w:pStyle w:val="VCAAbody"/>
      </w:pPr>
      <w:r>
        <w:t>The motion of the mini wheels are</w:t>
      </w:r>
      <w:r w:rsidRPr="006E6A20">
        <w:t xml:space="preserve"> now to be considered.</w:t>
      </w:r>
    </w:p>
    <w:p w:rsidR="00142A18" w:rsidRPr="006E6A20" w:rsidRDefault="00142A18" w:rsidP="00142A18">
      <w:pPr>
        <w:pStyle w:val="VCAAbody"/>
      </w:pPr>
      <w:r>
        <w:t xml:space="preserve">The mini </w:t>
      </w:r>
      <w:r w:rsidRPr="006E6A20">
        <w:t>wheel</w:t>
      </w:r>
      <w:r>
        <w:t>s rotate</w:t>
      </w:r>
      <w:r w:rsidRPr="006E6A20">
        <w:t xml:space="preserve"> once ev</w:t>
      </w:r>
      <w:r>
        <w:t>ery 20</w:t>
      </w:r>
      <w:r w:rsidRPr="006E6A20">
        <w:t xml:space="preserve"> seconds. </w:t>
      </w:r>
    </w:p>
    <w:p w:rsidR="00142A18" w:rsidRDefault="00142A18" w:rsidP="00142A18">
      <w:pPr>
        <w:pStyle w:val="VCAAbody"/>
      </w:pPr>
      <w:r w:rsidRPr="006E6A20">
        <w:t>The rad</w:t>
      </w:r>
      <w:r>
        <w:t xml:space="preserve">ius of the mini wheel is 1.5 m. </w:t>
      </w:r>
      <w:r w:rsidRPr="006E6A20">
        <w:t>The wheel rota</w:t>
      </w:r>
      <w:r>
        <w:t xml:space="preserve">tes in a </w:t>
      </w:r>
    </w:p>
    <w:p w:rsidR="00142A18" w:rsidRPr="008E5F96" w:rsidRDefault="00142A18" w:rsidP="00142A18">
      <w:pPr>
        <w:pStyle w:val="VCAAbody"/>
      </w:pPr>
      <w:r>
        <w:rPr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AE04BB0" wp14:editId="19C4696B">
                <wp:simplePos x="0" y="0"/>
                <wp:positionH relativeFrom="column">
                  <wp:posOffset>4343400</wp:posOffset>
                </wp:positionH>
                <wp:positionV relativeFrom="paragraph">
                  <wp:posOffset>-419735</wp:posOffset>
                </wp:positionV>
                <wp:extent cx="1381125" cy="1341755"/>
                <wp:effectExtent l="0" t="0" r="28575" b="3810"/>
                <wp:wrapNone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44450" y="67310"/>
                            <a:ext cx="652145" cy="658495"/>
                          </a:xfrm>
                          <a:custGeom>
                            <a:avLst/>
                            <a:gdLst>
                              <a:gd name="T0" fmla="*/ 680 w 680"/>
                              <a:gd name="T1" fmla="*/ 340 h 680"/>
                              <a:gd name="T2" fmla="*/ 680 w 680"/>
                              <a:gd name="T3" fmla="*/ 340 h 680"/>
                              <a:gd name="T4" fmla="*/ 340 w 680"/>
                              <a:gd name="T5" fmla="*/ 680 h 680"/>
                              <a:gd name="T6" fmla="*/ 0 w 680"/>
                              <a:gd name="T7" fmla="*/ 340 h 680"/>
                              <a:gd name="T8" fmla="*/ 340 w 680"/>
                              <a:gd name="T9" fmla="*/ 0 h 680"/>
                              <a:gd name="T10" fmla="*/ 680 w 680"/>
                              <a:gd name="T11" fmla="*/ 340 h 680"/>
                              <a:gd name="T12" fmla="*/ 680 w 680"/>
                              <a:gd name="T13" fmla="*/ 34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0" h="680">
                                <a:moveTo>
                                  <a:pt x="680" y="340"/>
                                </a:moveTo>
                                <a:lnTo>
                                  <a:pt x="680" y="340"/>
                                </a:lnTo>
                                <a:cubicBezTo>
                                  <a:pt x="680" y="528"/>
                                  <a:pt x="528" y="680"/>
                                  <a:pt x="340" y="680"/>
                                </a:cubicBezTo>
                                <a:cubicBezTo>
                                  <a:pt x="152" y="680"/>
                                  <a:pt x="0" y="528"/>
                                  <a:pt x="0" y="340"/>
                                </a:cubicBezTo>
                                <a:cubicBezTo>
                                  <a:pt x="0" y="152"/>
                                  <a:pt x="152" y="0"/>
                                  <a:pt x="340" y="0"/>
                                </a:cubicBezTo>
                                <a:cubicBezTo>
                                  <a:pt x="528" y="0"/>
                                  <a:pt x="680" y="152"/>
                                  <a:pt x="680" y="340"/>
                                </a:cubicBezTo>
                                <a:lnTo>
                                  <a:pt x="680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843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A18" w:rsidRDefault="00142A18" w:rsidP="00142A18">
                              <w:r>
                                <w:rPr>
                                  <w:rFonts w:ascii="Times New Roman Italic" w:hAnsi="Times New Roman Italic" w:cs="Times New Roman Italic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2740" y="399415"/>
                            <a:ext cx="812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A18" w:rsidRDefault="00142A18" w:rsidP="00142A1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960755" y="241935"/>
                            <a:ext cx="0" cy="299720"/>
                          </a:xfrm>
                          <a:custGeom>
                            <a:avLst/>
                            <a:gdLst>
                              <a:gd name="T0" fmla="*/ 0 h 310"/>
                              <a:gd name="T1" fmla="*/ 0 h 310"/>
                              <a:gd name="T2" fmla="*/ 310 h 3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958850" y="539750"/>
                            <a:ext cx="361315" cy="0"/>
                          </a:xfrm>
                          <a:custGeom>
                            <a:avLst/>
                            <a:gdLst>
                              <a:gd name="T0" fmla="*/ 0 w 377"/>
                              <a:gd name="T1" fmla="*/ 0 w 377"/>
                              <a:gd name="T2" fmla="*/ 377 w 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7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265555" y="499745"/>
                            <a:ext cx="115570" cy="7747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40 h 80"/>
                              <a:gd name="T2" fmla="*/ 120 w 120"/>
                              <a:gd name="T3" fmla="*/ 40 h 80"/>
                              <a:gd name="T4" fmla="*/ 0 w 120"/>
                              <a:gd name="T5" fmla="*/ 80 h 80"/>
                              <a:gd name="T6" fmla="*/ 54 w 120"/>
                              <a:gd name="T7" fmla="*/ 40 h 80"/>
                              <a:gd name="T8" fmla="*/ 0 w 120"/>
                              <a:gd name="T9" fmla="*/ 0 h 80"/>
                              <a:gd name="T10" fmla="*/ 120 w 120"/>
                              <a:gd name="T11" fmla="*/ 4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0" h="80">
                                <a:moveTo>
                                  <a:pt x="120" y="40"/>
                                </a:moveTo>
                                <a:lnTo>
                                  <a:pt x="120" y="40"/>
                                </a:lnTo>
                                <a:lnTo>
                                  <a:pt x="0" y="80"/>
                                </a:lnTo>
                                <a:lnTo>
                                  <a:pt x="54" y="40"/>
                                </a:lnTo>
                                <a:lnTo>
                                  <a:pt x="0" y="0"/>
                                </a:lnTo>
                                <a:lnTo>
                                  <a:pt x="12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920115" y="190500"/>
                            <a:ext cx="90170" cy="102235"/>
                          </a:xfrm>
                          <a:custGeom>
                            <a:avLst/>
                            <a:gdLst>
                              <a:gd name="T0" fmla="*/ 54 w 94"/>
                              <a:gd name="T1" fmla="*/ 0 h 106"/>
                              <a:gd name="T2" fmla="*/ 54 w 94"/>
                              <a:gd name="T3" fmla="*/ 0 h 106"/>
                              <a:gd name="T4" fmla="*/ 94 w 94"/>
                              <a:gd name="T5" fmla="*/ 106 h 106"/>
                              <a:gd name="T6" fmla="*/ 40 w 94"/>
                              <a:gd name="T7" fmla="*/ 53 h 106"/>
                              <a:gd name="T8" fmla="*/ 0 w 94"/>
                              <a:gd name="T9" fmla="*/ 106 h 106"/>
                              <a:gd name="T10" fmla="*/ 40 w 94"/>
                              <a:gd name="T11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" h="106">
                                <a:moveTo>
                                  <a:pt x="54" y="0"/>
                                </a:moveTo>
                                <a:lnTo>
                                  <a:pt x="54" y="0"/>
                                </a:lnTo>
                                <a:lnTo>
                                  <a:pt x="94" y="106"/>
                                </a:lnTo>
                                <a:lnTo>
                                  <a:pt x="40" y="53"/>
                                </a:lnTo>
                                <a:lnTo>
                                  <a:pt x="0" y="106"/>
                                </a:lnTo>
                                <a:lnTo>
                                  <a:pt x="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93750" y="307340"/>
                            <a:ext cx="374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A18" w:rsidRDefault="00142A18" w:rsidP="00142A18">
                              <w:proofErr w:type="gramStart"/>
                              <w:r>
                                <w:rPr>
                                  <w:rFonts w:ascii="Times New Roman Bold Italic" w:hAnsi="Times New Roman Bold Italic" w:cs="Times New Roman Bold Italic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62355" y="565785"/>
                            <a:ext cx="381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A18" w:rsidRDefault="00142A18" w:rsidP="00142A18">
                              <w:proofErr w:type="spellStart"/>
                              <w:proofErr w:type="gramStart"/>
                              <w:r>
                                <w:rPr>
                                  <w:rFonts w:ascii="Times New Roman Bold Italic" w:hAnsi="Times New Roman Bold Italic" w:cs="Times New Roman Bold Italic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344805" y="357505"/>
                            <a:ext cx="76200" cy="64770"/>
                          </a:xfrm>
                          <a:custGeom>
                            <a:avLst/>
                            <a:gdLst>
                              <a:gd name="T0" fmla="*/ 80 w 80"/>
                              <a:gd name="T1" fmla="*/ 33 h 67"/>
                              <a:gd name="T2" fmla="*/ 80 w 80"/>
                              <a:gd name="T3" fmla="*/ 33 h 67"/>
                              <a:gd name="T4" fmla="*/ 40 w 80"/>
                              <a:gd name="T5" fmla="*/ 67 h 67"/>
                              <a:gd name="T6" fmla="*/ 0 w 80"/>
                              <a:gd name="T7" fmla="*/ 33 h 67"/>
                              <a:gd name="T8" fmla="*/ 40 w 80"/>
                              <a:gd name="T9" fmla="*/ 0 h 67"/>
                              <a:gd name="T10" fmla="*/ 80 w 80"/>
                              <a:gd name="T11" fmla="*/ 33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67">
                                <a:moveTo>
                                  <a:pt x="80" y="33"/>
                                </a:moveTo>
                                <a:lnTo>
                                  <a:pt x="80" y="33"/>
                                </a:lnTo>
                                <a:cubicBezTo>
                                  <a:pt x="80" y="52"/>
                                  <a:pt x="63" y="67"/>
                                  <a:pt x="40" y="67"/>
                                </a:cubicBezTo>
                                <a:cubicBezTo>
                                  <a:pt x="18" y="67"/>
                                  <a:pt x="0" y="52"/>
                                  <a:pt x="0" y="33"/>
                                </a:cubicBezTo>
                                <a:cubicBezTo>
                                  <a:pt x="0" y="15"/>
                                  <a:pt x="18" y="0"/>
                                  <a:pt x="40" y="0"/>
                                </a:cubicBezTo>
                                <a:cubicBezTo>
                                  <a:pt x="63" y="0"/>
                                  <a:pt x="80" y="15"/>
                                  <a:pt x="80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351155" y="364490"/>
                            <a:ext cx="64135" cy="51435"/>
                          </a:xfrm>
                          <a:custGeom>
                            <a:avLst/>
                            <a:gdLst>
                              <a:gd name="T0" fmla="*/ 67 w 67"/>
                              <a:gd name="T1" fmla="*/ 26 h 53"/>
                              <a:gd name="T2" fmla="*/ 67 w 67"/>
                              <a:gd name="T3" fmla="*/ 26 h 53"/>
                              <a:gd name="T4" fmla="*/ 33 w 67"/>
                              <a:gd name="T5" fmla="*/ 53 h 53"/>
                              <a:gd name="T6" fmla="*/ 0 w 67"/>
                              <a:gd name="T7" fmla="*/ 26 h 53"/>
                              <a:gd name="T8" fmla="*/ 33 w 67"/>
                              <a:gd name="T9" fmla="*/ 0 h 53"/>
                              <a:gd name="T10" fmla="*/ 67 w 67"/>
                              <a:gd name="T11" fmla="*/ 26 h 53"/>
                              <a:gd name="T12" fmla="*/ 67 w 67"/>
                              <a:gd name="T13" fmla="*/ 2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53">
                                <a:moveTo>
                                  <a:pt x="67" y="26"/>
                                </a:moveTo>
                                <a:lnTo>
                                  <a:pt x="67" y="26"/>
                                </a:lnTo>
                                <a:cubicBezTo>
                                  <a:pt x="67" y="41"/>
                                  <a:pt x="52" y="53"/>
                                  <a:pt x="33" y="53"/>
                                </a:cubicBezTo>
                                <a:cubicBezTo>
                                  <a:pt x="15" y="53"/>
                                  <a:pt x="0" y="41"/>
                                  <a:pt x="0" y="26"/>
                                </a:cubicBezTo>
                                <a:cubicBezTo>
                                  <a:pt x="0" y="11"/>
                                  <a:pt x="15" y="0"/>
                                  <a:pt x="33" y="0"/>
                                </a:cubicBezTo>
                                <a:cubicBezTo>
                                  <a:pt x="52" y="0"/>
                                  <a:pt x="67" y="11"/>
                                  <a:pt x="67" y="26"/>
                                </a:cubicBez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01600" y="151765"/>
                            <a:ext cx="76835" cy="77470"/>
                          </a:xfrm>
                          <a:custGeom>
                            <a:avLst/>
                            <a:gdLst>
                              <a:gd name="T0" fmla="*/ 80 w 80"/>
                              <a:gd name="T1" fmla="*/ 40 h 80"/>
                              <a:gd name="T2" fmla="*/ 80 w 80"/>
                              <a:gd name="T3" fmla="*/ 40 h 80"/>
                              <a:gd name="T4" fmla="*/ 40 w 80"/>
                              <a:gd name="T5" fmla="*/ 80 h 80"/>
                              <a:gd name="T6" fmla="*/ 0 w 80"/>
                              <a:gd name="T7" fmla="*/ 40 h 80"/>
                              <a:gd name="T8" fmla="*/ 40 w 80"/>
                              <a:gd name="T9" fmla="*/ 0 h 80"/>
                              <a:gd name="T10" fmla="*/ 80 w 80"/>
                              <a:gd name="T11" fmla="*/ 4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lnTo>
                                  <a:pt x="80" y="40"/>
                                </a:lnTo>
                                <a:cubicBezTo>
                                  <a:pt x="80" y="62"/>
                                  <a:pt x="62" y="80"/>
                                  <a:pt x="40" y="80"/>
                                </a:cubicBezTo>
                                <a:cubicBezTo>
                                  <a:pt x="18" y="80"/>
                                  <a:pt x="0" y="62"/>
                                  <a:pt x="0" y="40"/>
                                </a:cubicBezTo>
                                <a:cubicBezTo>
                                  <a:pt x="0" y="17"/>
                                  <a:pt x="18" y="0"/>
                                  <a:pt x="40" y="0"/>
                                </a:cubicBezTo>
                                <a:cubicBezTo>
                                  <a:pt x="62" y="0"/>
                                  <a:pt x="80" y="17"/>
                                  <a:pt x="80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08585" y="157480"/>
                            <a:ext cx="62865" cy="64770"/>
                          </a:xfrm>
                          <a:custGeom>
                            <a:avLst/>
                            <a:gdLst>
                              <a:gd name="T0" fmla="*/ 66 w 66"/>
                              <a:gd name="T1" fmla="*/ 34 h 67"/>
                              <a:gd name="T2" fmla="*/ 66 w 66"/>
                              <a:gd name="T3" fmla="*/ 34 h 67"/>
                              <a:gd name="T4" fmla="*/ 33 w 66"/>
                              <a:gd name="T5" fmla="*/ 67 h 67"/>
                              <a:gd name="T6" fmla="*/ 0 w 66"/>
                              <a:gd name="T7" fmla="*/ 34 h 67"/>
                              <a:gd name="T8" fmla="*/ 33 w 66"/>
                              <a:gd name="T9" fmla="*/ 0 h 67"/>
                              <a:gd name="T10" fmla="*/ 66 w 66"/>
                              <a:gd name="T11" fmla="*/ 34 h 67"/>
                              <a:gd name="T12" fmla="*/ 66 w 66"/>
                              <a:gd name="T13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" h="67">
                                <a:moveTo>
                                  <a:pt x="66" y="34"/>
                                </a:moveTo>
                                <a:lnTo>
                                  <a:pt x="66" y="34"/>
                                </a:lnTo>
                                <a:cubicBezTo>
                                  <a:pt x="66" y="52"/>
                                  <a:pt x="52" y="67"/>
                                  <a:pt x="33" y="67"/>
                                </a:cubicBezTo>
                                <a:cubicBezTo>
                                  <a:pt x="15" y="67"/>
                                  <a:pt x="0" y="52"/>
                                  <a:pt x="0" y="34"/>
                                </a:cubicBezTo>
                                <a:cubicBezTo>
                                  <a:pt x="0" y="15"/>
                                  <a:pt x="15" y="0"/>
                                  <a:pt x="33" y="0"/>
                                </a:cubicBezTo>
                                <a:cubicBezTo>
                                  <a:pt x="52" y="0"/>
                                  <a:pt x="66" y="15"/>
                                  <a:pt x="66" y="34"/>
                                </a:cubicBezTo>
                                <a:lnTo>
                                  <a:pt x="66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9700" y="190500"/>
                            <a:ext cx="211455" cy="173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6" o:spid="_x0000_s1026" editas="canvas" style="position:absolute;margin-left:342pt;margin-top:-33.05pt;width:108.75pt;height:105.65pt;z-index:251659264" coordsize="13811,1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11;height:13417;visibility:visible;mso-wrap-style:square">
                  <v:fill o:detectmouseclick="t"/>
                  <v:path o:connecttype="none"/>
                </v:shape>
                <v:shape id="Freeform 4" o:spid="_x0000_s1028" style="position:absolute;left:444;top:673;width:6521;height:6585;visibility:visible;mso-wrap-style:square;v-text-anchor:top" coordsize="680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8h1cEA&#10;AADaAAAADwAAAGRycy9kb3ducmV2LnhtbESPwWrDMBBE74X8g9hCb43sHEpxLJsQ6rSQXOL4AxZr&#10;a5laK2PJifv3VaCQ4zAzb5i8XOwgrjT53rGCdJ2AIG6d7rlT0Fyq13cQPiBrHByTgl/yUBarpxwz&#10;7W58pmsdOhEh7DNUYEIYMyl9a8iiX7uROHrfbrIYopw6qSe8Rbgd5CZJ3qTFnuOCwZH2htqferYK&#10;5tOx/mA0dLIVcfopm8PSN0q9PC+7LYhAS3iE/9tfWsEG7lfi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PIdXBAAAA2gAAAA8AAAAAAAAAAAAAAAAAmAIAAGRycy9kb3du&#10;cmV2LnhtbFBLBQYAAAAABAAEAPUAAACGAwAAAAA=&#10;" path="m680,340r,c680,528,528,680,340,680,152,680,,528,,340,,152,152,,340,,528,,680,152,680,340r,xe" filled="f" strokeweight="1pt">
                  <v:stroke joinstyle="miter"/>
                  <v:path arrowok="t" o:connecttype="custom" o:connectlocs="652145,329248;652145,329248;326073,658495;0,329248;326073,0;652145,329248;652145,329248" o:connectangles="0,0,0,0,0,0,0"/>
                </v:shape>
                <v:rect id="Rectangle 5" o:spid="_x0000_s1029" style="position:absolute;width:1784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kSrsQA&#10;AADaAAAADwAAAGRycy9kb3ducmV2LnhtbESPQWvCQBSE7wX/w/IEL6VuqlDS6CoiCB4EMe1Bb4/s&#10;M5s2+zZktyb6611B6HGYmW+Y+bK3tbhQ6yvHCt7HCQjiwumKSwXfX5u3FIQPyBprx6TgSh6Wi8HL&#10;HDPtOj7QJQ+liBD2GSowITSZlL4wZNGPXUMcvbNrLYYo21LqFrsIt7WcJMmHtFhxXDDY0NpQ8Zv/&#10;WQWb/bEivsnD62fauZ9icsrNrlFqNOxXMxCB+vAffra3WsEUHl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5Eq7EAAAA2gAAAA8AAAAAAAAAAAAAAAAAmAIAAGRycy9k&#10;b3ducmV2LnhtbFBLBQYAAAAABAAEAPUAAACJAwAAAAA=&#10;" filled="f" stroked="f">
                  <v:textbox style="mso-fit-shape-to-text:t" inset="0,0,0,0">
                    <w:txbxContent>
                      <w:p w:rsidR="00142A18" w:rsidRDefault="00142A18" w:rsidP="00142A18">
                        <w:r>
                          <w:rPr>
                            <w:rFonts w:ascii="Times New Roman Italic" w:hAnsi="Times New Roman Italic" w:cs="Times New Roman Italic"/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6" o:spid="_x0000_s1030" style="position:absolute;left:3327;top:3994;width:81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142A18" w:rsidRDefault="00142A18" w:rsidP="00142A18">
                        <w:r>
                          <w:t>A</w:t>
                        </w:r>
                      </w:p>
                    </w:txbxContent>
                  </v:textbox>
                </v:rect>
                <v:shape id="Freeform 7" o:spid="_x0000_s1031" style="position:absolute;left:9607;top:2419;width:0;height:2997;visibility:visible;mso-wrap-style:square;v-text-anchor:top" coordsize="0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CMQA&#10;AADaAAAADwAAAGRycy9kb3ducmV2LnhtbESPS2sCMRSF94X+h3AFN0UzVupjNIq1lAp14wPcXpLr&#10;zNDJzZBEZ/rvm0Khy8N5fJzlurO1uJMPlWMFo2EGglg7U3Gh4Hx6H8xAhIhssHZMCr4pwHr1+LDE&#10;3LiWD3Q/xkKkEQ45KihjbHIpgy7JYhi6hjh5V+ctxiR9IY3HNo3bWj5n2URarDgRSmxoW5L+Ot5s&#10;4n5yu52cxm9Pr/uDn1aXj7nWY6X6vW6zABGpi//hv/bOKHiB3yvp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IEgjEAAAA2gAAAA8AAAAAAAAAAAAAAAAAmAIAAGRycy9k&#10;b3ducmV2LnhtbFBLBQYAAAAABAAEAPUAAACJAwAAAAA=&#10;" path="m,l,,,310e" filled="f" strokeweight=".25pt">
                  <v:stroke joinstyle="miter"/>
                  <v:path arrowok="t" o:connecttype="custom" o:connectlocs="0,0;0,0;0,299720" o:connectangles="0,0,0"/>
                </v:shape>
                <v:shape id="Freeform 8" o:spid="_x0000_s1032" style="position:absolute;left:9588;top:5397;width:3613;height:0;visibility:visible;mso-wrap-style:square;v-text-anchor:top" coordsize="3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PocIA&#10;AADaAAAADwAAAGRycy9kb3ducmV2LnhtbESPQWsCMRSE7wX/Q3iCl0Wz9SBlNYoKFam9dPXi7bF5&#10;bhY3L0sS3e2/bwqFHoeZ+YZZbQbbiif50DhW8DrLQRBXTjdcK7ic36dvIEJE1tg6JgXfFGCzHr2s&#10;sNCu5y96lrEWCcKhQAUmxq6QMlSGLIaZ64iTd3PeYkzS11J77BPctnKe5wtpseG0YLCjvaHqXj6s&#10;An9odo/TKfvMrvacRVNz2X+wUpPxsF2CiDTE//Bf+6gVLOD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k+hwgAAANoAAAAPAAAAAAAAAAAAAAAAAJgCAABkcnMvZG93&#10;bnJldi54bWxQSwUGAAAAAAQABAD1AAAAhwMAAAAA&#10;" path="m,l,,377,e" filled="f" strokeweight=".25pt">
                  <v:stroke joinstyle="miter"/>
                  <v:path arrowok="t" o:connecttype="custom" o:connectlocs="0,0;0,0;361315,0" o:connectangles="0,0,0"/>
                </v:shape>
                <v:shape id="Freeform 9" o:spid="_x0000_s1033" style="position:absolute;left:12655;top:4997;width:1156;height:775;visibility:visible;mso-wrap-style:square;v-text-anchor:top" coordsize="12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PvbMMA&#10;AADaAAAADwAAAGRycy9kb3ducmV2LnhtbESPQWsCMRSE7wX/Q3hCbzVrD62sRhGxxUsProJ4e7t5&#10;Zlc3L0uSrtt/bwqFHoeZ+YZZrAbbip58aBwrmE4yEMSV0w0bBcfDx8sMRIjIGlvHpOCHAqyWo6cF&#10;5trdeU99EY1IEA45Kqhj7HIpQ1WTxTBxHXHyLs5bjEl6I7XHe4LbVr5m2Zu02HBaqLGjTU3Vrfi2&#10;CooT766fp/7rNiu9MeW6PG8PXqnn8bCeg4g0xP/wX3unFbzD75V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PvbMMAAADaAAAADwAAAAAAAAAAAAAAAACYAgAAZHJzL2Rv&#10;d25yZXYueG1sUEsFBgAAAAAEAAQA9QAAAIgDAAAAAA==&#10;" path="m120,40r,l,80,54,40,,,120,40xe" fillcolor="black" strokeweight="0">
                  <v:path arrowok="t" o:connecttype="custom" o:connectlocs="115570,38735;115570,38735;0,77470;52007,38735;0,0;115570,38735" o:connectangles="0,0,0,0,0,0"/>
                </v:shape>
                <v:shape id="Freeform 10" o:spid="_x0000_s1034" style="position:absolute;left:9201;top:1905;width:901;height:1022;visibility:visible;mso-wrap-style:square;v-text-anchor:top" coordsize="9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yjr4A&#10;AADaAAAADwAAAGRycy9kb3ducmV2LnhtbERPzYrCMBC+C75DGMGLrKkeZKmNIkJR0ItdH2BoZtPu&#10;NpOaRK1vbw4Le/z4/ovtYDvxIB9axwoW8wwEce10y0bB9av8+AQRIrLGzjEpeFGA7WY8KjDX7skX&#10;elTRiBTCIUcFTYx9LmWoG7IY5q4nTty38xZjgt5I7fGZwm0nl1m2khZbTg0N9rRvqP6t7lbB7WSD&#10;Kw9l7LLdzJ/Nz6s0h0qp6WTYrUFEGuK/+M991ArS1nQl3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FMo6+AAAA2gAAAA8AAAAAAAAAAAAAAAAAmAIAAGRycy9kb3ducmV2&#10;LnhtbFBLBQYAAAAABAAEAPUAAACDAwAAAAA=&#10;" path="m54,r,l94,106,40,53,,106,40,e" fillcolor="black" strokeweight="0">
                  <v:path arrowok="t" o:connecttype="custom" o:connectlocs="51800,0;51800,0;90170,102235;38370,51118;0,102235;38370,0" o:connectangles="0,0,0,0,0,0"/>
                </v:shape>
                <v:rect id="Rectangle 11" o:spid="_x0000_s1035" style="position:absolute;left:7937;top:3073;width:375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142A18" w:rsidRDefault="00142A18" w:rsidP="00142A18">
                        <w:proofErr w:type="gramStart"/>
                        <w:r>
                          <w:rPr>
                            <w:rFonts w:ascii="Times New Roman Bold Italic" w:hAnsi="Times New Roman Bold Italic" w:cs="Times New Roman Bold Italic"/>
                            <w:b/>
                            <w:bCs/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12" o:spid="_x0000_s1036" style="position:absolute;left:10623;top:5657;width:381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142A18" w:rsidRDefault="00142A18" w:rsidP="00142A18">
                        <w:proofErr w:type="spellStart"/>
                        <w:proofErr w:type="gramStart"/>
                        <w:r>
                          <w:rPr>
                            <w:rFonts w:ascii="Times New Roman Bold Italic" w:hAnsi="Times New Roman Bold Italic" w:cs="Times New Roman Bold Italic"/>
                            <w:b/>
                            <w:bCs/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Freeform 13" o:spid="_x0000_s1037" style="position:absolute;left:3448;top:3575;width:762;height:647;visibility:visible;mso-wrap-style:square;v-text-anchor:top" coordsize="8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gdMEA&#10;AADbAAAADwAAAGRycy9kb3ducmV2LnhtbERPS4vCMBC+L/gfwgheFpu6riK1UURYUDwsPg4eh2Zs&#10;i82kNFGrv94Igrf5+J6TzltTiSs1rrSsYBDFIIgzq0vOFRz2f/0JCOeRNVaWScGdHMxnna8UE21v&#10;vKXrzucihLBLUEHhfZ1I6bKCDLrI1sSBO9nGoA+wyaVu8BbCTSV/4ngsDZYcGgqsaVlQdt5djIL9&#10;7xI3/8PF6IHr7P49QnecPJxSvW67mILw1PqP+O1e6TB/AK9fw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XYHTBAAAA2wAAAA8AAAAAAAAAAAAAAAAAmAIAAGRycy9kb3du&#10;cmV2LnhtbFBLBQYAAAAABAAEAPUAAACGAwAAAAA=&#10;" path="m80,33r,c80,52,63,67,40,67,18,67,,52,,33,,15,18,,40,,63,,80,15,80,33xe" fillcolor="black" strokeweight="0">
                  <v:path arrowok="t" o:connecttype="custom" o:connectlocs="76200,31902;76200,31902;38100,64770;0,31902;38100,0;76200,31902" o:connectangles="0,0,0,0,0,0"/>
                </v:shape>
                <v:shape id="Freeform 14" o:spid="_x0000_s1038" style="position:absolute;left:3511;top:3644;width:641;height:515;visibility:visible;mso-wrap-style:square;v-text-anchor:top" coordsize="6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G+b8A&#10;AADbAAAADwAAAGRycy9kb3ducmV2LnhtbERPS2rDMBDdF3oHMYVsQiLHi2KcKCYJBLK12wNMrIns&#10;1hoZS/709lWg0N083ncOxWI7MdHgW8cKdtsEBHHtdMtGwefHdZOB8AFZY+eYFPyQh+L4+nLAXLuZ&#10;S5qqYEQMYZ+jgiaEPpfS1w1Z9FvXE0fu4QaLIcLBSD3gHMNtJ9MkeZcWW44NDfZ0aaj+rkar4Ou6&#10;1uN4v/m0eswlZeZs1uOi1OptOe1BBFrCv/jPfdNxfgrPX+I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8wb5vwAAANsAAAAPAAAAAAAAAAAAAAAAAJgCAABkcnMvZG93bnJl&#10;di54bWxQSwUGAAAAAAQABAD1AAAAhAMAAAAA&#10;" path="m67,26r,c67,41,52,53,33,53,15,53,,41,,26,,11,15,,33,,52,,67,11,67,26r,xe" filled="f" strokeweight="1pt">
                  <v:stroke joinstyle="miter"/>
                  <v:path arrowok="t" o:connecttype="custom" o:connectlocs="64135,25232;64135,25232;31589,51435;0,25232;31589,0;64135,25232;64135,25232" o:connectangles="0,0,0,0,0,0,0"/>
                </v:shape>
                <v:shape id="Freeform 15" o:spid="_x0000_s1039" style="position:absolute;left:1016;top:1517;width:768;height:775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fV8QA&#10;AADbAAAADwAAAGRycy9kb3ducmV2LnhtbERPTWvCQBC9C/6HZQq9iG5aadHoKq1FsIhQYwseh+w0&#10;CWZnQ3ZNYn+9WxC8zeN9znzZmVI0VLvCsoKnUQSCOLW64EzB92E9nIBwHlljaZkUXMjBctHvzTHW&#10;tuU9NYnPRAhhF6OC3PsqltKlORl0I1sRB+7X1gZ9gHUmdY1tCDelfI6iV2mw4NCQY0WrnNJTcjYK&#10;tis3bY4vg8+vd1zv7M/28OHbP6UeH7q3GQhPnb+Lb+6NDvPH8P9LO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31fEAAAA2wAAAA8AAAAAAAAAAAAAAAAAmAIAAGRycy9k&#10;b3ducmV2LnhtbFBLBQYAAAAABAAEAPUAAACJAwAAAAA=&#10;" path="m80,40r,c80,62,62,80,40,80,18,80,,62,,40,,17,18,,40,,62,,80,17,80,40xe" fillcolor="black" strokeweight="0">
                  <v:path arrowok="t" o:connecttype="custom" o:connectlocs="76835,38735;76835,38735;38418,77470;0,38735;38418,0;76835,38735" o:connectangles="0,0,0,0,0,0"/>
                </v:shape>
                <v:shape id="Freeform 16" o:spid="_x0000_s1040" style="position:absolute;left:1085;top:1574;width:629;height:648;visibility:visible;mso-wrap-style:square;v-text-anchor:top" coordsize="6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KvsMA&#10;AADbAAAADwAAAGRycy9kb3ducmV2LnhtbERPTWvCQBC9F/wPywi91Y1SWomuotJCWyhq9OBxkh2T&#10;YHY23d1q/PduoeBtHu9zpvPONOJMzteWFQwHCQjiwuqaSwX73fvTGIQPyBoby6TgSh7ms97DFFNt&#10;L7ylcxZKEUPYp6igCqFNpfRFRQb9wLbEkTtaZzBE6EqpHV5iuGnkKElepMGaY0OFLa0qKk7Zr1FQ&#10;52v5szl9f34Nl47zwyZ3b8WrUo/9bjEBEagLd/G/+0PH+c/w90s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0KvsMAAADbAAAADwAAAAAAAAAAAAAAAACYAgAAZHJzL2Rv&#10;d25yZXYueG1sUEsFBgAAAAAEAAQA9QAAAIgDAAAAAA==&#10;" path="m66,34r,c66,52,52,67,33,67,15,67,,52,,34,,15,15,,33,,52,,66,15,66,34r,xe" filled="f" strokeweight="1pt">
                  <v:stroke joinstyle="miter"/>
                  <v:path arrowok="t" o:connecttype="custom" o:connectlocs="62865,32868;62865,32868;31433,64770;0,32868;31433,0;62865,32868;62865,32868" o:connectangles="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397;top:1905;width:2114;height:17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>
        <w:t xml:space="preserve"> </w:t>
      </w:r>
      <w:proofErr w:type="gramStart"/>
      <w:r>
        <w:t>clockwise</w:t>
      </w:r>
      <w:proofErr w:type="gramEnd"/>
      <w:r>
        <w:t xml:space="preserve"> direction. </w:t>
      </w:r>
      <w:r w:rsidRPr="006E6A20">
        <w:t xml:space="preserve">Initially </w:t>
      </w:r>
      <w:r w:rsidRPr="006E6A20">
        <w:rPr>
          <w:i/>
        </w:rPr>
        <w:t xml:space="preserve">V </w:t>
      </w:r>
      <w:r w:rsidRPr="006E6A20">
        <w:t xml:space="preserve">is vertically below </w:t>
      </w:r>
      <w:r w:rsidRPr="006E6A20">
        <w:rPr>
          <w:i/>
        </w:rPr>
        <w:t>A.</w:t>
      </w:r>
    </w:p>
    <w:p w:rsidR="00142A18" w:rsidRDefault="00142A18" w:rsidP="00142A18">
      <w:pPr>
        <w:spacing w:line="360" w:lineRule="auto"/>
        <w:ind w:firstLine="720"/>
        <w:rPr>
          <w:rFonts w:cs="Arial"/>
          <w:b/>
          <w:sz w:val="24"/>
          <w:szCs w:val="24"/>
        </w:rPr>
      </w:pPr>
      <w:r>
        <w:rPr>
          <w:rFonts w:cs="Arial"/>
        </w:rPr>
        <w:object w:dxaOrig="6796" w:dyaOrig="4704">
          <v:shape id="_x0000_i1025" type="#_x0000_t75" style="width:296.85pt;height:205.4pt" o:ole="">
            <v:imagedata r:id="rId9" o:title=""/>
          </v:shape>
          <o:OLEObject Type="Embed" ProgID="FXDraw.Graphic" ShapeID="_x0000_i1025" DrawAspect="Content" ObjectID="_1586775909" r:id="rId10"/>
        </w:object>
      </w: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numPr>
          <w:ilvl w:val="0"/>
          <w:numId w:val="1"/>
        </w:numPr>
        <w:spacing w:after="0" w:line="240" w:lineRule="auto"/>
        <w:ind w:left="357" w:hanging="357"/>
        <w:rPr>
          <w:rFonts w:cs="Arial"/>
        </w:rPr>
      </w:pPr>
      <w:r>
        <w:rPr>
          <w:rFonts w:cs="Arial"/>
        </w:rPr>
        <w:t>State the vector equation describing the motion</w:t>
      </w:r>
      <w:r w:rsidRPr="002B539F">
        <w:rPr>
          <w:rFonts w:cs="Arial"/>
        </w:rPr>
        <w:t xml:space="preserve"> of </w:t>
      </w:r>
      <w:proofErr w:type="gramStart"/>
      <w:r w:rsidRPr="002B539F">
        <w:rPr>
          <w:rFonts w:cs="Arial"/>
          <w:i/>
        </w:rPr>
        <w:t>V</w:t>
      </w:r>
      <w:r w:rsidRPr="002B539F">
        <w:rPr>
          <w:rFonts w:cs="Arial"/>
        </w:rPr>
        <w:t>,</w:t>
      </w:r>
      <w:proofErr w:type="gramEnd"/>
      <w:r w:rsidRPr="002B539F">
        <w:rPr>
          <w:rFonts w:cs="Arial"/>
        </w:rPr>
        <w:t xml:space="preserve"> relative to </w:t>
      </w:r>
      <w:r w:rsidRPr="002B539F">
        <w:rPr>
          <w:rFonts w:cs="Arial"/>
          <w:i/>
        </w:rPr>
        <w:t>A</w:t>
      </w:r>
      <w:r w:rsidRPr="002B539F">
        <w:rPr>
          <w:rFonts w:cs="Arial"/>
        </w:rPr>
        <w:t xml:space="preserve"> as a function of </w:t>
      </w:r>
      <w:r w:rsidRPr="002B539F">
        <w:rPr>
          <w:rFonts w:cs="Arial"/>
          <w:i/>
        </w:rPr>
        <w:t>t</w:t>
      </w:r>
      <w:r w:rsidRPr="002B539F">
        <w:rPr>
          <w:rFonts w:cs="Arial"/>
        </w:rPr>
        <w:t xml:space="preserve"> (</w:t>
      </w:r>
      <w:r w:rsidRPr="002B539F">
        <w:rPr>
          <w:rFonts w:cs="Arial"/>
          <w:i/>
        </w:rPr>
        <w:t>t</w:t>
      </w:r>
      <w:r w:rsidRPr="002B539F">
        <w:rPr>
          <w:rFonts w:cs="Arial"/>
        </w:rPr>
        <w:t xml:space="preserve"> is measured in minutes).</w:t>
      </w:r>
      <w:r>
        <w:rPr>
          <w:rFonts w:cs="Arial"/>
          <w:b/>
        </w:rPr>
        <w:t xml:space="preserve">  </w:t>
      </w:r>
      <w:r>
        <w:rPr>
          <w:rFonts w:cs="Arial"/>
        </w:rPr>
        <w:t xml:space="preserve">That is state the vector equation of </w:t>
      </w:r>
      <w:r w:rsidRPr="00CF4133">
        <w:rPr>
          <w:rFonts w:cs="Arial"/>
          <w:color w:val="FF0000"/>
          <w:position w:val="-10"/>
        </w:rPr>
        <w:object w:dxaOrig="556" w:dyaOrig="404">
          <v:shape id="_x0000_i1026" type="#_x0000_t75" style="width:27.85pt;height:20.3pt" o:ole="">
            <v:imagedata r:id="rId11" o:title=""/>
          </v:shape>
          <o:OLEObject Type="Embed" ProgID="FXEquation.Equation" ShapeID="_x0000_i1026" DrawAspect="Content" ObjectID="_1586775910" r:id="rId12"/>
        </w:object>
      </w:r>
      <w:r>
        <w:rPr>
          <w:rFonts w:cs="Arial"/>
          <w:b/>
        </w:rPr>
        <w:t xml:space="preserve">  .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(5 marks)</w:t>
      </w: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Pr="00CF4133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 w:rsidRPr="00CF4133">
        <w:rPr>
          <w:rFonts w:cs="Arial"/>
        </w:rPr>
        <w:lastRenderedPageBreak/>
        <w:t xml:space="preserve">Determine the position vector of </w:t>
      </w:r>
      <w:r w:rsidRPr="00CF4133">
        <w:rPr>
          <w:rFonts w:cs="Arial"/>
          <w:i/>
        </w:rPr>
        <w:t>V</w:t>
      </w:r>
      <w:r w:rsidRPr="00CF4133">
        <w:rPr>
          <w:rFonts w:cs="Arial"/>
        </w:rPr>
        <w:t xml:space="preserve"> relative to </w:t>
      </w:r>
      <w:r w:rsidRPr="00CF4133">
        <w:rPr>
          <w:rFonts w:cs="Arial"/>
          <w:i/>
        </w:rPr>
        <w:t>O</w:t>
      </w:r>
      <w:r w:rsidRPr="00CF4133">
        <w:rPr>
          <w:rFonts w:cs="Arial"/>
        </w:rPr>
        <w:t xml:space="preserve"> at time </w:t>
      </w:r>
      <w:r w:rsidRPr="00CF4133">
        <w:rPr>
          <w:rFonts w:cs="Arial"/>
          <w:i/>
        </w:rPr>
        <w:t>t</w:t>
      </w:r>
      <w:r>
        <w:rPr>
          <w:rFonts w:cs="Arial"/>
          <w:i/>
        </w:rPr>
        <w:t xml:space="preserve">, </w:t>
      </w:r>
      <w:r>
        <w:rPr>
          <w:rFonts w:cs="Arial"/>
        </w:rPr>
        <w:t xml:space="preserve">that is  </w:t>
      </w:r>
      <w:r w:rsidRPr="00CF4133">
        <w:rPr>
          <w:rFonts w:cs="Arial"/>
          <w:color w:val="FF0000"/>
          <w:position w:val="-10"/>
        </w:rPr>
        <w:object w:dxaOrig="616" w:dyaOrig="404">
          <v:shape id="_x0000_i1027" type="#_x0000_t75" style="width:30.5pt;height:20.3pt" o:ole="">
            <v:imagedata r:id="rId13" o:title=""/>
          </v:shape>
          <o:OLEObject Type="Embed" ProgID="FXEquation.Equation" ShapeID="_x0000_i1027" DrawAspect="Content" ObjectID="_1586775911" r:id="rId14"/>
        </w:object>
      </w:r>
      <w:r>
        <w:rPr>
          <w:rFonts w:cs="Arial"/>
        </w:rPr>
        <w:t xml:space="preserve"> </w:t>
      </w:r>
      <w:r>
        <w:rPr>
          <w:rFonts w:cs="Arial"/>
        </w:rPr>
        <w:t>,</w:t>
      </w:r>
      <w:r w:rsidRPr="00CF4133">
        <w:rPr>
          <w:rFonts w:cs="Arial"/>
        </w:rPr>
        <w:t xml:space="preserve"> </w:t>
      </w:r>
      <w:r>
        <w:rPr>
          <w:rFonts w:cs="Arial"/>
        </w:rPr>
        <w:t>w</w:t>
      </w:r>
      <w:r w:rsidRPr="00CF4133">
        <w:rPr>
          <w:rFonts w:cs="Arial"/>
        </w:rPr>
        <w:t xml:space="preserve">here the initial position of </w:t>
      </w:r>
      <w:r w:rsidRPr="00CF4133">
        <w:rPr>
          <w:rFonts w:cs="Arial"/>
          <w:i/>
        </w:rPr>
        <w:t xml:space="preserve">V  </w:t>
      </w:r>
      <w:r w:rsidRPr="00CF4133">
        <w:rPr>
          <w:rFonts w:cs="Arial"/>
        </w:rPr>
        <w:t xml:space="preserve">is vertically below A and the initial conditions for </w:t>
      </w:r>
      <w:r w:rsidRPr="00CF4133">
        <w:rPr>
          <w:rFonts w:cs="Arial"/>
          <w:i/>
        </w:rPr>
        <w:t>A</w:t>
      </w:r>
      <w:r w:rsidRPr="00CF4133">
        <w:rPr>
          <w:rFonts w:cs="Arial"/>
        </w:rPr>
        <w:t xml:space="preserve"> are as described in the Take Home Section of the investigation, that is </w:t>
      </w:r>
      <w:r w:rsidRPr="00CF4133">
        <w:rPr>
          <w:i/>
        </w:rPr>
        <w:t xml:space="preserve"> </w:t>
      </w:r>
      <w:r w:rsidRPr="00CF4133">
        <w:rPr>
          <w:i/>
          <w:color w:val="FF0000"/>
          <w:position w:val="-6"/>
        </w:rPr>
        <w:object w:dxaOrig="422" w:dyaOrig="364">
          <v:shape id="_x0000_i1028" type="#_x0000_t75" style="width:21.2pt;height:18.55pt" o:ole="">
            <v:imagedata r:id="rId15" o:title=""/>
          </v:shape>
          <o:OLEObject Type="Embed" ProgID="FXEquation.Equation" ShapeID="_x0000_i1028" DrawAspect="Content" ObjectID="_1586775912" r:id="rId16"/>
        </w:object>
      </w:r>
      <w:r w:rsidRPr="00CF4133">
        <w:rPr>
          <w:i/>
        </w:rPr>
        <w:t>(t</w:t>
      </w:r>
      <w:r>
        <w:t>) = 4</w:t>
      </w:r>
      <w:r w:rsidRPr="006E6A20">
        <w:t xml:space="preserve"> sin (2π</w:t>
      </w:r>
      <w:r>
        <w:t xml:space="preserve"> </w:t>
      </w:r>
      <w:r w:rsidRPr="006E6A20">
        <w:t xml:space="preserve">t) </w:t>
      </w:r>
      <w:proofErr w:type="spellStart"/>
      <w:r w:rsidRPr="00CF4133">
        <w:rPr>
          <w:b/>
          <w:i/>
        </w:rPr>
        <w:t>i</w:t>
      </w:r>
      <w:proofErr w:type="spellEnd"/>
      <w:r>
        <w:t xml:space="preserve"> + (–4</w:t>
      </w:r>
      <w:r w:rsidRPr="006E6A20">
        <w:t>cos (2π</w:t>
      </w:r>
      <w:r>
        <w:t xml:space="preserve"> t) + 6.</w:t>
      </w:r>
      <w:r w:rsidRPr="006E6A20">
        <w:t>5)</w:t>
      </w:r>
      <w:r>
        <w:t xml:space="preserve"> </w:t>
      </w:r>
      <w:r w:rsidRPr="00CF4133">
        <w:rPr>
          <w:b/>
          <w:i/>
        </w:rPr>
        <w:t>j</w:t>
      </w:r>
      <w:r w:rsidRPr="00CF4133">
        <w:rPr>
          <w:rFonts w:cs="Arial"/>
        </w:rPr>
        <w:t xml:space="preserve">   </w:t>
      </w:r>
      <w:r>
        <w:rPr>
          <w:rFonts w:cs="Arial"/>
        </w:rPr>
        <w:tab/>
      </w:r>
      <w:r w:rsidRPr="00CF4133">
        <w:rPr>
          <w:rFonts w:cs="Arial"/>
        </w:rPr>
        <w:t xml:space="preserve"> </w:t>
      </w:r>
      <w:r w:rsidRPr="00CF4133">
        <w:rPr>
          <w:rFonts w:cs="Arial"/>
          <w:b/>
        </w:rPr>
        <w:t>(2 marks)</w:t>
      </w:r>
    </w:p>
    <w:p w:rsidR="00142A18" w:rsidRPr="002B539F" w:rsidRDefault="00142A18" w:rsidP="00142A18">
      <w:pPr>
        <w:pStyle w:val="ColorfulList-Accent11"/>
        <w:spacing w:line="360" w:lineRule="auto"/>
        <w:ind w:left="1440" w:firstLine="720"/>
        <w:rPr>
          <w:rFonts w:cs="Arial"/>
        </w:rPr>
      </w:pPr>
      <w:r>
        <w:rPr>
          <w:rFonts w:cs="Arial"/>
        </w:rPr>
        <w:object w:dxaOrig="4814" w:dyaOrig="4828">
          <v:shape id="_x0000_i1029" type="#_x0000_t75" style="width:166.1pt;height:166.95pt" o:ole="">
            <v:imagedata r:id="rId17" o:title=""/>
          </v:shape>
          <o:OLEObject Type="Embed" ProgID="FXDraw.Graphic" ShapeID="_x0000_i1029" DrawAspect="Content" ObjectID="_1586775913" r:id="rId18"/>
        </w:object>
      </w:r>
    </w:p>
    <w:p w:rsidR="00142A18" w:rsidRDefault="00142A18" w:rsidP="00142A18">
      <w:pPr>
        <w:spacing w:line="360" w:lineRule="auto"/>
        <w:rPr>
          <w:rFonts w:cs="Arial"/>
        </w:rPr>
      </w:pPr>
    </w:p>
    <w:p w:rsidR="00142A18" w:rsidRDefault="00142A18" w:rsidP="00142A18">
      <w:pPr>
        <w:spacing w:line="360" w:lineRule="auto"/>
        <w:rPr>
          <w:rFonts w:cs="Arial"/>
        </w:rPr>
      </w:pPr>
    </w:p>
    <w:p w:rsidR="00142A18" w:rsidRDefault="00142A18" w:rsidP="00142A18">
      <w:pPr>
        <w:spacing w:line="360" w:lineRule="auto"/>
        <w:rPr>
          <w:rFonts w:cs="Arial"/>
        </w:rPr>
      </w:pPr>
    </w:p>
    <w:p w:rsidR="00142A18" w:rsidRDefault="00142A18" w:rsidP="00142A18">
      <w:pPr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Plot the graph of the path of V and show the direction it is travelling in.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(6</w:t>
      </w:r>
      <w:r w:rsidRPr="00611310">
        <w:rPr>
          <w:rFonts w:cs="Arial"/>
          <w:b/>
        </w:rPr>
        <w:t xml:space="preserve"> marks)</w:t>
      </w:r>
    </w:p>
    <w:p w:rsidR="00142A18" w:rsidRDefault="00142A18" w:rsidP="00142A18">
      <w:pPr>
        <w:pStyle w:val="ColorfulList-Accent11"/>
        <w:spacing w:line="360" w:lineRule="auto"/>
        <w:ind w:left="360"/>
        <w:jc w:val="center"/>
        <w:rPr>
          <w:rFonts w:cs="Arial"/>
        </w:rPr>
      </w:pPr>
      <w:r>
        <w:rPr>
          <w:rFonts w:cs="Arial"/>
        </w:rPr>
        <w:object w:dxaOrig="6864" w:dyaOrig="5769">
          <v:shape id="_x0000_i1030" type="#_x0000_t75" style="width:310.55pt;height:352.05pt" o:ole="">
            <v:imagedata r:id="rId19" o:title=""/>
          </v:shape>
          <o:OLEObject Type="Embed" ProgID="FXGraph.Graph" ShapeID="_x0000_i1030" DrawAspect="Content" ObjectID="_1586775914" r:id="rId20"/>
        </w:object>
      </w:r>
    </w:p>
    <w:p w:rsidR="00142A18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 w:rsidRPr="00AB7233">
        <w:rPr>
          <w:rFonts w:cs="Arial"/>
        </w:rPr>
        <w:lastRenderedPageBreak/>
        <w:t xml:space="preserve">Find the velocity of point </w:t>
      </w:r>
      <w:r w:rsidRPr="00AC6438">
        <w:rPr>
          <w:rFonts w:cs="Arial"/>
          <w:i/>
        </w:rPr>
        <w:t>V</w:t>
      </w:r>
      <w:r w:rsidRPr="00AB7233">
        <w:rPr>
          <w:rFonts w:cs="Arial"/>
        </w:rPr>
        <w:t xml:space="preserve"> as a vector function of </w:t>
      </w:r>
      <w:r w:rsidRPr="00AC6438">
        <w:rPr>
          <w:rFonts w:cs="Arial"/>
          <w:i/>
        </w:rPr>
        <w:t>t</w:t>
      </w:r>
      <w:r w:rsidRPr="00AB7233"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(4 marks)</w:t>
      </w:r>
      <w:r>
        <w:rPr>
          <w:rFonts w:cs="Arial"/>
        </w:rPr>
        <w:tab/>
      </w:r>
      <w:r>
        <w:rPr>
          <w:rFonts w:cs="Arial"/>
        </w:rPr>
        <w:tab/>
      </w: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Pr="00AB7233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 w:rsidRPr="00AB7233">
        <w:rPr>
          <w:rFonts w:cs="Arial"/>
        </w:rPr>
        <w:t>Find the speed of point</w:t>
      </w:r>
      <w:r w:rsidRPr="00AC6438">
        <w:rPr>
          <w:rFonts w:cs="Arial"/>
          <w:i/>
        </w:rPr>
        <w:t xml:space="preserve"> V</w:t>
      </w:r>
      <w:r w:rsidRPr="00AB7233">
        <w:rPr>
          <w:rFonts w:cs="Arial"/>
        </w:rPr>
        <w:t xml:space="preserve"> at time</w:t>
      </w:r>
      <w:r w:rsidRPr="00AC6438">
        <w:rPr>
          <w:rFonts w:cs="Arial"/>
          <w:i/>
        </w:rPr>
        <w:t xml:space="preserve"> t</w:t>
      </w:r>
      <w:r w:rsidRPr="00AB7233">
        <w:rPr>
          <w:rFonts w:cs="Arial"/>
        </w:rPr>
        <w:t xml:space="preserve"> and</w:t>
      </w:r>
      <w:r>
        <w:rPr>
          <w:rFonts w:cs="Arial"/>
        </w:rPr>
        <w:t xml:space="preserve"> hence find the maximum and </w:t>
      </w:r>
      <w:r w:rsidRPr="00AB7233">
        <w:rPr>
          <w:rFonts w:cs="Arial"/>
        </w:rPr>
        <w:t xml:space="preserve">minimum speeds of point </w:t>
      </w:r>
      <w:r w:rsidRPr="00AC6438">
        <w:rPr>
          <w:rFonts w:cs="Arial"/>
          <w:i/>
        </w:rPr>
        <w:t>V</w:t>
      </w:r>
      <w:r w:rsidRPr="00AB7233">
        <w:rPr>
          <w:rFonts w:cs="Arial"/>
        </w:rPr>
        <w:t xml:space="preserve"> and the times at which these occur in the first revolution of rod </w:t>
      </w:r>
      <w:r w:rsidRPr="00AC6438">
        <w:rPr>
          <w:rFonts w:cs="Arial"/>
          <w:i/>
        </w:rPr>
        <w:t xml:space="preserve">AB </w:t>
      </w:r>
      <w:r w:rsidRPr="00AB7233">
        <w:rPr>
          <w:rFonts w:cs="Arial"/>
        </w:rPr>
        <w:t>(exact values required)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  <w:b/>
        </w:rPr>
        <w:t>(8 marks)</w:t>
      </w: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Pr="00AB7233" w:rsidRDefault="00142A18" w:rsidP="00142A18">
      <w:pPr>
        <w:pStyle w:val="ColorfulList-Accent11"/>
        <w:spacing w:line="360" w:lineRule="auto"/>
        <w:ind w:left="360"/>
        <w:rPr>
          <w:rFonts w:cs="Arial"/>
        </w:rPr>
      </w:pPr>
    </w:p>
    <w:p w:rsidR="00142A18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 w:rsidRPr="00AB7233">
        <w:rPr>
          <w:rFonts w:cs="Arial"/>
        </w:rPr>
        <w:lastRenderedPageBreak/>
        <w:t xml:space="preserve">Describe the position of point </w:t>
      </w:r>
      <w:r w:rsidRPr="00AC6438">
        <w:rPr>
          <w:rFonts w:cs="Arial"/>
          <w:i/>
        </w:rPr>
        <w:t xml:space="preserve">V </w:t>
      </w:r>
      <w:r w:rsidRPr="00AB7233">
        <w:rPr>
          <w:rFonts w:cs="Arial"/>
        </w:rPr>
        <w:t xml:space="preserve">at these </w:t>
      </w:r>
      <w:r>
        <w:rPr>
          <w:rFonts w:cs="Arial"/>
        </w:rPr>
        <w:t xml:space="preserve">times of maximum and minimum </w:t>
      </w:r>
      <w:r w:rsidRPr="00AB7233">
        <w:rPr>
          <w:rFonts w:cs="Arial"/>
        </w:rPr>
        <w:t xml:space="preserve">speeds.  </w:t>
      </w:r>
      <w:r>
        <w:rPr>
          <w:rFonts w:cs="Arial"/>
        </w:rPr>
        <w:t>(Hint: it may help to consider a diagram of the Wheel of Steel)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(5 marks)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spacing w:line="360" w:lineRule="auto"/>
        <w:rPr>
          <w:rFonts w:cs="Arial"/>
        </w:rPr>
      </w:pPr>
    </w:p>
    <w:p w:rsidR="00142A18" w:rsidRDefault="00142A18" w:rsidP="00142A18">
      <w:pPr>
        <w:pStyle w:val="ColorfulList-Accent11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Plot</w:t>
      </w:r>
      <w:r w:rsidRPr="00AB7233">
        <w:rPr>
          <w:rFonts w:cs="Arial"/>
        </w:rPr>
        <w:t xml:space="preserve"> the graph of speed against time for 0 ≤</w:t>
      </w:r>
      <w:r w:rsidRPr="00AC6438">
        <w:rPr>
          <w:rFonts w:cs="Arial"/>
          <w:i/>
        </w:rPr>
        <w:t xml:space="preserve"> t </w:t>
      </w:r>
      <w:r w:rsidRPr="00AB7233">
        <w:rPr>
          <w:rFonts w:cs="Arial"/>
        </w:rPr>
        <w:t>≤ 1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(5 marks)</w:t>
      </w:r>
    </w:p>
    <w:p w:rsidR="00C659F2" w:rsidRDefault="00142A18" w:rsidP="00142A18">
      <w:r>
        <w:rPr>
          <w:rFonts w:cs="Arial"/>
        </w:rPr>
        <w:object w:dxaOrig="6859" w:dyaOrig="6000">
          <v:shape id="_x0000_i1031" type="#_x0000_t75" style="width:446.6pt;height:269.9pt" o:ole="">
            <v:imagedata r:id="rId21" o:title=""/>
          </v:shape>
          <o:OLEObject Type="Embed" ProgID="FXGraph.Graph" ShapeID="_x0000_i1031" DrawAspect="Content" ObjectID="_1586775915" r:id="rId22"/>
        </w:object>
      </w:r>
    </w:p>
    <w:sectPr w:rsidR="00C659F2" w:rsidSect="00142A1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Bold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5E31"/>
    <w:multiLevelType w:val="hybridMultilevel"/>
    <w:tmpl w:val="0E8094B6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18"/>
    <w:rsid w:val="0014182F"/>
    <w:rsid w:val="00142A18"/>
    <w:rsid w:val="00465DCC"/>
    <w:rsid w:val="00721357"/>
    <w:rsid w:val="00935212"/>
    <w:rsid w:val="00C659F2"/>
    <w:rsid w:val="00DF5EA4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A18"/>
    <w:pPr>
      <w:spacing w:before="0" w:beforeAutospacing="0"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AADocumenttitle">
    <w:name w:val="VCAA Document title"/>
    <w:basedOn w:val="Normal"/>
    <w:qFormat/>
    <w:rsid w:val="00142A18"/>
    <w:pPr>
      <w:spacing w:before="600" w:after="600" w:line="560" w:lineRule="exact"/>
      <w:outlineLvl w:val="0"/>
    </w:pPr>
    <w:rPr>
      <w:rFonts w:ascii="Arial" w:eastAsia="Arial" w:hAnsi="Arial" w:cs="Arial"/>
      <w:b/>
      <w:noProof/>
      <w:color w:val="0099E3"/>
      <w:sz w:val="48"/>
      <w:szCs w:val="48"/>
      <w:lang w:eastAsia="en-AU"/>
    </w:rPr>
  </w:style>
  <w:style w:type="paragraph" w:customStyle="1" w:styleId="VCAAHeading2">
    <w:name w:val="VCAA Heading 2"/>
    <w:basedOn w:val="Normal"/>
    <w:qFormat/>
    <w:rsid w:val="00142A18"/>
    <w:pPr>
      <w:spacing w:before="320" w:after="160" w:line="360" w:lineRule="exact"/>
      <w:contextualSpacing/>
      <w:outlineLvl w:val="2"/>
    </w:pPr>
    <w:rPr>
      <w:rFonts w:ascii="Arial" w:eastAsia="Arial" w:hAnsi="Arial" w:cs="Arial"/>
      <w:b/>
      <w:color w:val="000000"/>
      <w:sz w:val="32"/>
      <w:szCs w:val="28"/>
      <w:lang w:val="en-US"/>
    </w:rPr>
  </w:style>
  <w:style w:type="paragraph" w:customStyle="1" w:styleId="VCAAbody">
    <w:name w:val="VCAA body"/>
    <w:qFormat/>
    <w:rsid w:val="00142A18"/>
    <w:pPr>
      <w:spacing w:before="120" w:beforeAutospacing="0" w:after="120" w:line="280" w:lineRule="exact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42A18"/>
    <w:pPr>
      <w:spacing w:after="160" w:line="259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rsid w:val="0093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A18"/>
    <w:pPr>
      <w:spacing w:before="0" w:beforeAutospacing="0"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AADocumenttitle">
    <w:name w:val="VCAA Document title"/>
    <w:basedOn w:val="Normal"/>
    <w:qFormat/>
    <w:rsid w:val="00142A18"/>
    <w:pPr>
      <w:spacing w:before="600" w:after="600" w:line="560" w:lineRule="exact"/>
      <w:outlineLvl w:val="0"/>
    </w:pPr>
    <w:rPr>
      <w:rFonts w:ascii="Arial" w:eastAsia="Arial" w:hAnsi="Arial" w:cs="Arial"/>
      <w:b/>
      <w:noProof/>
      <w:color w:val="0099E3"/>
      <w:sz w:val="48"/>
      <w:szCs w:val="48"/>
      <w:lang w:eastAsia="en-AU"/>
    </w:rPr>
  </w:style>
  <w:style w:type="paragraph" w:customStyle="1" w:styleId="VCAAHeading2">
    <w:name w:val="VCAA Heading 2"/>
    <w:basedOn w:val="Normal"/>
    <w:qFormat/>
    <w:rsid w:val="00142A18"/>
    <w:pPr>
      <w:spacing w:before="320" w:after="160" w:line="360" w:lineRule="exact"/>
      <w:contextualSpacing/>
      <w:outlineLvl w:val="2"/>
    </w:pPr>
    <w:rPr>
      <w:rFonts w:ascii="Arial" w:eastAsia="Arial" w:hAnsi="Arial" w:cs="Arial"/>
      <w:b/>
      <w:color w:val="000000"/>
      <w:sz w:val="32"/>
      <w:szCs w:val="28"/>
      <w:lang w:val="en-US"/>
    </w:rPr>
  </w:style>
  <w:style w:type="paragraph" w:customStyle="1" w:styleId="VCAAbody">
    <w:name w:val="VCAA body"/>
    <w:qFormat/>
    <w:rsid w:val="00142A18"/>
    <w:pPr>
      <w:spacing w:before="120" w:beforeAutospacing="0" w:after="120" w:line="280" w:lineRule="exact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42A18"/>
    <w:pPr>
      <w:spacing w:after="160" w:line="259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rsid w:val="0093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83D1D0A</Template>
  <TotalTime>48</TotalTime>
  <Pages>4</Pages>
  <Words>292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2</cp:revision>
  <cp:lastPrinted>2018-05-02T05:36:00Z</cp:lastPrinted>
  <dcterms:created xsi:type="dcterms:W3CDTF">2018-05-02T05:29:00Z</dcterms:created>
  <dcterms:modified xsi:type="dcterms:W3CDTF">2018-05-02T06:17:00Z</dcterms:modified>
</cp:coreProperties>
</file>