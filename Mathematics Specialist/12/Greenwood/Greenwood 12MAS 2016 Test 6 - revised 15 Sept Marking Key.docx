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294F4" w14:textId="6B102A32" w:rsidR="00475BB7" w:rsidRPr="00037695" w:rsidRDefault="00F16970" w:rsidP="00F16970">
      <w:pPr>
        <w:ind w:left="648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     Specialist Unit 3&amp;4 </w:t>
      </w:r>
      <w:r w:rsidR="00475BB7" w:rsidRPr="00037695">
        <w:rPr>
          <w:rFonts w:ascii="Arial" w:hAnsi="Arial" w:cs="Arial"/>
          <w:b/>
        </w:rPr>
        <w:t xml:space="preserve">Test </w:t>
      </w:r>
      <w:r w:rsidR="00475BB7">
        <w:rPr>
          <w:rFonts w:ascii="Arial" w:hAnsi="Arial" w:cs="Arial"/>
          <w:b/>
        </w:rPr>
        <w:t>6</w:t>
      </w:r>
      <w:r w:rsidR="00475BB7" w:rsidRPr="00037695">
        <w:rPr>
          <w:rFonts w:ascii="Arial" w:hAnsi="Arial" w:cs="Arial"/>
          <w:b/>
        </w:rPr>
        <w:t xml:space="preserve"> 2016</w:t>
      </w:r>
    </w:p>
    <w:p w14:paraId="7A492EED" w14:textId="662FA0E5" w:rsidR="00475BB7" w:rsidRPr="00037695" w:rsidRDefault="00475BB7" w:rsidP="00475BB7">
      <w:pPr>
        <w:ind w:firstLine="720"/>
        <w:rPr>
          <w:rFonts w:ascii="Arial" w:hAnsi="Arial" w:cs="Arial"/>
          <w:b/>
        </w:rPr>
      </w:pPr>
      <w:r w:rsidRPr="001438E1">
        <w:rPr>
          <w:rFonts w:ascii="Bauhaus 93" w:eastAsia="Baoli SC Regular" w:hAnsi="Bauhaus 93" w:cs="Apple Chancery"/>
          <w:b/>
          <w:color w:val="FF6600"/>
          <w:sz w:val="28"/>
          <w:szCs w:val="28"/>
        </w:rPr>
        <w:t>SOLUTION</w:t>
      </w:r>
      <w:r>
        <w:rPr>
          <w:rFonts w:ascii="Bauhaus 93" w:eastAsia="Baoli SC Regular" w:hAnsi="Bauhaus 93" w:cs="Apple Chancery"/>
          <w:b/>
          <w:color w:val="FF6600"/>
          <w:sz w:val="28"/>
          <w:szCs w:val="28"/>
        </w:rPr>
        <w:t>S</w:t>
      </w:r>
      <w:r w:rsidRPr="001438E1">
        <w:rPr>
          <w:rFonts w:ascii="Bauhaus 93" w:eastAsia="Baoli SC Regular" w:hAnsi="Bauhaus 93" w:cs="Arial"/>
          <w:b/>
          <w:color w:val="FF6600"/>
          <w:sz w:val="28"/>
          <w:szCs w:val="28"/>
        </w:rPr>
        <w:tab/>
      </w:r>
      <w:r w:rsidRPr="001438E1">
        <w:rPr>
          <w:rFonts w:ascii="Bauhaus 93" w:eastAsia="Baoli SC Regular" w:hAnsi="Bauhaus 93" w:cs="Arial"/>
          <w:b/>
          <w:color w:val="FF6600"/>
          <w:sz w:val="28"/>
          <w:szCs w:val="28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 w:rsidR="00F16970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Calculator </w:t>
      </w:r>
      <w:r w:rsidRPr="00037695">
        <w:rPr>
          <w:rFonts w:ascii="Arial" w:hAnsi="Arial" w:cs="Arial"/>
          <w:b/>
        </w:rPr>
        <w:t>Section</w:t>
      </w:r>
    </w:p>
    <w:p w14:paraId="649A3594" w14:textId="77777777" w:rsidR="00475BB7" w:rsidRPr="00037695" w:rsidRDefault="00475BB7" w:rsidP="00475BB7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14:paraId="0B0655CC" w14:textId="77777777" w:rsidR="00475BB7" w:rsidRPr="00037695" w:rsidRDefault="00475BB7" w:rsidP="00475BB7">
      <w:pPr>
        <w:jc w:val="right"/>
        <w:rPr>
          <w:rFonts w:ascii="Arial" w:hAnsi="Arial" w:cs="Arial"/>
        </w:rPr>
      </w:pPr>
    </w:p>
    <w:p w14:paraId="0D161D39" w14:textId="7A13696F" w:rsidR="00475BB7" w:rsidRDefault="000727BD" w:rsidP="00475BB7">
      <w:pPr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limit = 4</w:t>
      </w:r>
      <w:r w:rsidR="00475BB7">
        <w:rPr>
          <w:rFonts w:ascii="Arial" w:hAnsi="Arial" w:cs="Arial"/>
          <w:b/>
        </w:rPr>
        <w:t>0</w:t>
      </w:r>
      <w:r w:rsidR="00475BB7" w:rsidRPr="00037695">
        <w:rPr>
          <w:rFonts w:ascii="Arial" w:hAnsi="Arial" w:cs="Arial"/>
          <w:b/>
        </w:rPr>
        <w:t xml:space="preserve"> minutes.</w:t>
      </w:r>
    </w:p>
    <w:p w14:paraId="246BCA55" w14:textId="77777777" w:rsidR="00475BB7" w:rsidRDefault="00475BB7" w:rsidP="00475BB7">
      <w:pPr>
        <w:ind w:left="7200" w:firstLine="720"/>
        <w:rPr>
          <w:rFonts w:ascii="Arial" w:hAnsi="Arial" w:cs="Arial"/>
          <w:b/>
        </w:rPr>
      </w:pPr>
    </w:p>
    <w:p w14:paraId="563DE250" w14:textId="631B4E4B" w:rsidR="00475BB7" w:rsidRDefault="00475BB7" w:rsidP="00475BB7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</w:t>
      </w:r>
      <w:r w:rsidR="00BB0739">
        <w:rPr>
          <w:rFonts w:ascii="Arial" w:hAnsi="Arial" w:cs="Arial"/>
          <w:b/>
        </w:rPr>
        <w:tab/>
      </w:r>
      <w:r w:rsidR="00BB0739">
        <w:rPr>
          <w:rFonts w:ascii="Arial" w:hAnsi="Arial" w:cs="Arial"/>
          <w:b/>
        </w:rPr>
        <w:tab/>
      </w:r>
      <w:r w:rsidR="00BB0739">
        <w:rPr>
          <w:rFonts w:ascii="Arial" w:hAnsi="Arial" w:cs="Arial"/>
          <w:b/>
        </w:rPr>
        <w:tab/>
        <w:t xml:space="preserve">       Score: __________ / 34</w:t>
      </w:r>
    </w:p>
    <w:p w14:paraId="1F200330" w14:textId="77777777" w:rsidR="00475BB7" w:rsidRPr="00037695" w:rsidRDefault="00475BB7" w:rsidP="00475BB7">
      <w:pPr>
        <w:rPr>
          <w:rFonts w:ascii="Arial" w:hAnsi="Arial" w:cs="Arial"/>
          <w:b/>
        </w:rPr>
      </w:pPr>
    </w:p>
    <w:p w14:paraId="2A270009" w14:textId="77777777" w:rsidR="00475BB7" w:rsidRPr="00037695" w:rsidRDefault="00475BB7" w:rsidP="00475BB7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Calculators allowed </w:t>
      </w:r>
    </w:p>
    <w:p w14:paraId="35392A91" w14:textId="77777777" w:rsidR="00475BB7" w:rsidRDefault="00475BB7" w:rsidP="00475BB7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Access to approved Sample Mathematics Specialist formulae sheet is permitted. </w:t>
      </w:r>
    </w:p>
    <w:p w14:paraId="6C588C3D" w14:textId="0559290B" w:rsidR="00B352C0" w:rsidRPr="00475BB7" w:rsidRDefault="00475B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Answers should be in 4 decimal places.</w:t>
      </w:r>
      <w:r w:rsidRPr="00037695">
        <w:rPr>
          <w:rFonts w:ascii="Arial" w:hAnsi="Arial" w:cs="Arial"/>
          <w:b/>
        </w:rPr>
        <w:t xml:space="preserve">                   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E43B77F" w14:textId="34E2C92F" w:rsidR="00FC6C96" w:rsidRDefault="00516502" w:rsidP="008C6A04">
      <w:pPr>
        <w:ind w:left="426" w:hanging="426"/>
      </w:pPr>
      <w:r w:rsidRPr="00063E29">
        <w:rPr>
          <w:b/>
        </w:rPr>
        <w:t xml:space="preserve">Q1. </w:t>
      </w:r>
      <w:r w:rsidR="00FC6C96" w:rsidRPr="00063E29">
        <w:rPr>
          <w:b/>
        </w:rPr>
        <w:t>[3</w:t>
      </w:r>
      <w:proofErr w:type="gramStart"/>
      <w:r w:rsidR="00FC6C96" w:rsidRPr="00063E29">
        <w:rPr>
          <w:b/>
        </w:rPr>
        <w:t>,3,2</w:t>
      </w:r>
      <w:proofErr w:type="gramEnd"/>
      <w:r w:rsidR="00FC6C96" w:rsidRPr="00063E29">
        <w:rPr>
          <w:b/>
        </w:rPr>
        <w:t>]</w:t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  <w:t>[8 marks]</w:t>
      </w:r>
    </w:p>
    <w:p w14:paraId="144BB508" w14:textId="56E34CCA" w:rsidR="0024613F" w:rsidRDefault="00516502" w:rsidP="00FC6C96">
      <w:pPr>
        <w:ind w:left="426" w:hanging="66"/>
      </w:pPr>
      <w:r>
        <w:t xml:space="preserve">The standard deviation of the durability of Performance Racing tyres is 410 kilometres. Racing </w:t>
      </w:r>
      <w:proofErr w:type="gramStart"/>
      <w:r>
        <w:t>experts</w:t>
      </w:r>
      <w:proofErr w:type="gramEnd"/>
      <w:r>
        <w:t xml:space="preserve"> plan to estimate</w:t>
      </w:r>
      <w:r w:rsidRPr="000D69A9">
        <w:rPr>
          <w:position w:val="-10"/>
        </w:rPr>
        <w:object w:dxaOrig="220" w:dyaOrig="260" w14:anchorId="53E13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6" o:title=""/>
          </v:shape>
          <o:OLEObject Type="Embed" ProgID="Equation.3" ShapeID="_x0000_i1025" DrawAspect="Content" ObjectID="_1535202694" r:id="rId7"/>
        </w:object>
      </w:r>
      <w:r>
        <w:t>, the mean lifetime of these tyres, using the mean lifetime of a random sample of the tyres.</w:t>
      </w:r>
    </w:p>
    <w:p w14:paraId="7F557418" w14:textId="77777777" w:rsidR="00411DAC" w:rsidRDefault="00411DAC" w:rsidP="008C6A04">
      <w:pPr>
        <w:ind w:left="426" w:hanging="426"/>
      </w:pPr>
    </w:p>
    <w:p w14:paraId="376CAB6E" w14:textId="77777777" w:rsidR="00516502" w:rsidRDefault="00516502" w:rsidP="00516502">
      <w:pPr>
        <w:pStyle w:val="ListParagraph"/>
        <w:numPr>
          <w:ilvl w:val="0"/>
          <w:numId w:val="1"/>
        </w:numPr>
      </w:pPr>
      <w:r>
        <w:t xml:space="preserve">The experts would like to be 95% confident that the mean lifetime of tyres in the sample is within 50 kilometres </w:t>
      </w:r>
      <w:proofErr w:type="gramStart"/>
      <w:r>
        <w:t xml:space="preserve">of </w:t>
      </w:r>
      <w:proofErr w:type="gramEnd"/>
      <w:r w:rsidRPr="000D69A9">
        <w:rPr>
          <w:position w:val="-10"/>
        </w:rPr>
        <w:object w:dxaOrig="220" w:dyaOrig="260" w14:anchorId="0206EA05">
          <v:shape id="_x0000_i1026" type="#_x0000_t75" style="width:11pt;height:13pt" o:ole="">
            <v:imagedata r:id="rId6" o:title=""/>
          </v:shape>
          <o:OLEObject Type="Embed" ProgID="Equation.3" ShapeID="_x0000_i1026" DrawAspect="Content" ObjectID="_1535202695" r:id="rId8"/>
        </w:object>
      </w:r>
      <w:r>
        <w:t>. How large a sample should they take?</w:t>
      </w:r>
    </w:p>
    <w:p w14:paraId="5EF9654A" w14:textId="01D0827C" w:rsidR="00516502" w:rsidRPr="00071C04" w:rsidRDefault="00F73919" w:rsidP="00516502">
      <w:pPr>
        <w:pStyle w:val="ListParagraph"/>
      </w:pPr>
      <w:r w:rsidRPr="00071C04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B52190" wp14:editId="72741C28">
                <wp:simplePos x="0" y="0"/>
                <wp:positionH relativeFrom="column">
                  <wp:posOffset>1828800</wp:posOffset>
                </wp:positionH>
                <wp:positionV relativeFrom="paragraph">
                  <wp:posOffset>13970</wp:posOffset>
                </wp:positionV>
                <wp:extent cx="22860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12EAC" w14:textId="77777777" w:rsidR="00997C7D" w:rsidRPr="00286C3C" w:rsidRDefault="00997C7D" w:rsidP="00F73919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in;margin-top:1.1pt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" filled="f" stroked="f" strokeweight="2pt">
                <v:textbox>
                  <w:txbxContent>
                    <w:p w14:paraId="47D12EAC" w14:textId="77777777" w:rsidR="00BB736C" w:rsidRPr="00286C3C" w:rsidRDefault="00BB736C" w:rsidP="00F73919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EE5" w:rsidRPr="00071C04">
        <w:t xml:space="preserve">50 = 1.96 </w:t>
      </w:r>
      <w:r w:rsidR="00D1786D" w:rsidRPr="00071C04">
        <w:rPr>
          <w:position w:val="-30"/>
        </w:rPr>
        <w:object w:dxaOrig="680" w:dyaOrig="700" w14:anchorId="447DCCA8">
          <v:shape id="_x0000_i1027" type="#_x0000_t75" style="width:34pt;height:35pt" o:ole="">
            <v:imagedata r:id="rId9" o:title=""/>
          </v:shape>
          <o:OLEObject Type="Embed" ProgID="Equation.3" ShapeID="_x0000_i1027" DrawAspect="Content" ObjectID="_1535202696" r:id="rId10"/>
        </w:object>
      </w:r>
      <w:r w:rsidR="00D1786D" w:rsidRPr="00071C04">
        <w:t xml:space="preserve">    </w:t>
      </w:r>
    </w:p>
    <w:p w14:paraId="01793335" w14:textId="09E1D78D" w:rsidR="00D1786D" w:rsidRPr="00071C04" w:rsidRDefault="00F73919" w:rsidP="00D1786D">
      <w:pPr>
        <w:pStyle w:val="ListParagraph"/>
      </w:pPr>
      <w:r w:rsidRPr="00071C04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6CB9FD" wp14:editId="354096B1">
                <wp:simplePos x="0" y="0"/>
                <wp:positionH relativeFrom="column">
                  <wp:posOffset>1943100</wp:posOffset>
                </wp:positionH>
                <wp:positionV relativeFrom="paragraph">
                  <wp:posOffset>26670</wp:posOffset>
                </wp:positionV>
                <wp:extent cx="228600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E3CE2" w14:textId="77777777" w:rsidR="00997C7D" w:rsidRPr="00286C3C" w:rsidRDefault="00997C7D" w:rsidP="00F73919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8" o:spid="_x0000_s1027" type="#_x0000_t202" style="position:absolute;left:0;text-align:left;margin-left:153pt;margin-top:2.1pt;width:1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" filled="f" stroked="f" strokeweight="2pt">
                <v:textbox>
                  <w:txbxContent>
                    <w:p w14:paraId="781E3CE2" w14:textId="77777777" w:rsidR="00BB736C" w:rsidRPr="00286C3C" w:rsidRDefault="00BB736C" w:rsidP="00F73919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86D" w:rsidRPr="00071C04">
        <w:t xml:space="preserve">n = 258.309184     </w:t>
      </w:r>
    </w:p>
    <w:p w14:paraId="78773FD8" w14:textId="707CDEB8" w:rsidR="00D1786D" w:rsidRPr="00071C04" w:rsidRDefault="00D1786D" w:rsidP="00516502">
      <w:pPr>
        <w:pStyle w:val="ListParagraph"/>
      </w:pPr>
    </w:p>
    <w:p w14:paraId="25CFA04B" w14:textId="18939F48" w:rsidR="00516502" w:rsidRPr="002C4A71" w:rsidRDefault="00D1786D" w:rsidP="002C4A71">
      <w:pPr>
        <w:pStyle w:val="ListParagraph"/>
        <w:rPr>
          <w:color w:val="FF6600"/>
        </w:rPr>
      </w:pPr>
      <w:r w:rsidRPr="00071C04">
        <w:t>They should take a sample of at least 259 tyres.</w:t>
      </w:r>
      <w:r>
        <w:rPr>
          <w:color w:val="0000FF"/>
        </w:rPr>
        <w:t xml:space="preserve">     </w:t>
      </w:r>
      <w:r w:rsidRPr="00D1786D">
        <w:rPr>
          <w:rFonts w:ascii="Cambria" w:hAnsi="Cambria"/>
          <w:color w:val="FF6600"/>
        </w:rPr>
        <w:t>√</w:t>
      </w:r>
    </w:p>
    <w:p w14:paraId="29453224" w14:textId="77777777" w:rsidR="00516502" w:rsidRDefault="00516502" w:rsidP="00516502">
      <w:pPr>
        <w:pStyle w:val="ListParagraph"/>
      </w:pPr>
    </w:p>
    <w:p w14:paraId="5EA16133" w14:textId="77777777" w:rsidR="00516502" w:rsidRDefault="00516502" w:rsidP="00516502">
      <w:pPr>
        <w:pStyle w:val="ListParagraph"/>
        <w:numPr>
          <w:ilvl w:val="0"/>
          <w:numId w:val="1"/>
        </w:numPr>
      </w:pPr>
      <w:r>
        <w:t xml:space="preserve">Suppose that a random sample of 80 tyres is taken, and the mean lifetime of these tyres is 1245 kilometres. Based on this sample, determine a 90% confidence interval </w:t>
      </w:r>
      <w:proofErr w:type="gramStart"/>
      <w:r>
        <w:t xml:space="preserve">for </w:t>
      </w:r>
      <w:proofErr w:type="gramEnd"/>
      <w:r w:rsidR="00E63A49" w:rsidRPr="000D69A9">
        <w:rPr>
          <w:position w:val="-10"/>
        </w:rPr>
        <w:object w:dxaOrig="220" w:dyaOrig="260" w14:anchorId="5E4C6315">
          <v:shape id="_x0000_i1028" type="#_x0000_t75" style="width:11pt;height:13pt" o:ole="">
            <v:imagedata r:id="rId6" o:title=""/>
          </v:shape>
          <o:OLEObject Type="Embed" ProgID="Equation.3" ShapeID="_x0000_i1028" DrawAspect="Content" ObjectID="_1535202697" r:id="rId11"/>
        </w:object>
      </w:r>
      <w:r w:rsidR="00E63A49">
        <w:t>.</w:t>
      </w:r>
    </w:p>
    <w:p w14:paraId="701ABE5C" w14:textId="669BB3A1" w:rsidR="00E63A49" w:rsidRDefault="00E63A49" w:rsidP="00E63A49">
      <w:pPr>
        <w:pStyle w:val="ListParagraph"/>
      </w:pPr>
    </w:p>
    <w:p w14:paraId="4D05D1A6" w14:textId="073AE520" w:rsidR="00E63A49" w:rsidRPr="00071C04" w:rsidRDefault="00D1786D" w:rsidP="00E63A49">
      <w:pPr>
        <w:pStyle w:val="ListParagraph"/>
        <w:rPr>
          <w:color w:val="000000" w:themeColor="text1"/>
        </w:rPr>
      </w:pPr>
      <w:r w:rsidRPr="00071C04">
        <w:rPr>
          <w:color w:val="000000" w:themeColor="text1"/>
        </w:rPr>
        <w:t xml:space="preserve">The 90% interval is 1245 </w:t>
      </w:r>
      <w:r w:rsidRPr="00071C04">
        <w:rPr>
          <w:color w:val="000000" w:themeColor="text1"/>
          <w:position w:val="-4"/>
        </w:rPr>
        <w:object w:dxaOrig="200" w:dyaOrig="200" w14:anchorId="62BB1ED9">
          <v:shape id="_x0000_i1029" type="#_x0000_t75" style="width:10pt;height:10pt" o:ole="">
            <v:imagedata r:id="rId12" o:title=""/>
          </v:shape>
          <o:OLEObject Type="Embed" ProgID="Equation.3" ShapeID="_x0000_i1029" DrawAspect="Content" ObjectID="_1535202698" r:id="rId13"/>
        </w:object>
      </w:r>
      <w:r w:rsidRPr="00071C04">
        <w:rPr>
          <w:color w:val="000000" w:themeColor="text1"/>
        </w:rPr>
        <w:t xml:space="preserve"> 1.645 </w:t>
      </w:r>
      <w:r w:rsidR="00491DFE" w:rsidRPr="00071C04">
        <w:rPr>
          <w:color w:val="000000" w:themeColor="text1"/>
          <w:position w:val="-30"/>
        </w:rPr>
        <w:object w:dxaOrig="720" w:dyaOrig="700" w14:anchorId="113A5E28">
          <v:shape id="_x0000_i1030" type="#_x0000_t75" style="width:36pt;height:35pt" o:ole="">
            <v:imagedata r:id="rId14" o:title=""/>
          </v:shape>
          <o:OLEObject Type="Embed" ProgID="Equation.3" ShapeID="_x0000_i1030" DrawAspect="Content" ObjectID="_1535202699" r:id="rId15"/>
        </w:object>
      </w:r>
    </w:p>
    <w:p w14:paraId="55E5D71F" w14:textId="39BD69B6" w:rsidR="00491DFE" w:rsidRPr="00071C04" w:rsidRDefault="00DE38AD" w:rsidP="00E63A49">
      <w:pPr>
        <w:pStyle w:val="ListParagraph"/>
        <w:rPr>
          <w:color w:val="000000" w:themeColor="text1"/>
        </w:rPr>
      </w:pPr>
      <w:r w:rsidRPr="00071C04">
        <w:rPr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E1D95" wp14:editId="328D2AF5">
                <wp:simplePos x="0" y="0"/>
                <wp:positionH relativeFrom="column">
                  <wp:posOffset>2400300</wp:posOffset>
                </wp:positionH>
                <wp:positionV relativeFrom="paragraph">
                  <wp:posOffset>56515</wp:posOffset>
                </wp:positionV>
                <wp:extent cx="2286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3F18" w14:textId="77777777" w:rsidR="00997C7D" w:rsidRPr="00286C3C" w:rsidRDefault="00997C7D" w:rsidP="00DE38AD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28" type="#_x0000_t202" style="position:absolute;left:0;text-align:left;margin-left:189pt;margin-top:4.4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" filled="f" stroked="f" strokeweight="2pt">
                <v:textbox>
                  <w:txbxContent>
                    <w:p w14:paraId="07403F18" w14:textId="77777777" w:rsidR="00BB736C" w:rsidRPr="00286C3C" w:rsidRDefault="00BB736C" w:rsidP="00DE38AD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DFE" w:rsidRPr="00071C04">
        <w:rPr>
          <w:color w:val="000000" w:themeColor="text1"/>
        </w:rPr>
        <w:t>= (1169.6, 1320.4)</w:t>
      </w:r>
    </w:p>
    <w:p w14:paraId="67F6A9DE" w14:textId="77777777" w:rsidR="005933A4" w:rsidRPr="00D1786D" w:rsidRDefault="00606613" w:rsidP="00E63A49">
      <w:pPr>
        <w:pStyle w:val="ListParagraph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1275"/>
      </w:tblGrid>
      <w:tr w:rsidR="005933A4" w:rsidRPr="00FF11B6" w14:paraId="60BED2CA" w14:textId="77777777" w:rsidTr="005933A4">
        <w:tc>
          <w:tcPr>
            <w:tcW w:w="1276" w:type="dxa"/>
          </w:tcPr>
          <w:p w14:paraId="7863C074" w14:textId="1431B06E" w:rsidR="005933A4" w:rsidRPr="00FF11B6" w:rsidRDefault="005933A4" w:rsidP="005933A4">
            <w:pPr>
              <w:pStyle w:val="ListParagraph"/>
              <w:ind w:left="0"/>
              <w:jc w:val="center"/>
            </w:pPr>
            <w:r w:rsidRPr="00FF11B6">
              <w:t>C-Level</w:t>
            </w:r>
          </w:p>
        </w:tc>
        <w:tc>
          <w:tcPr>
            <w:tcW w:w="1275" w:type="dxa"/>
          </w:tcPr>
          <w:p w14:paraId="25DB14EF" w14:textId="45DAAC2E" w:rsidR="005933A4" w:rsidRPr="00FF11B6" w:rsidRDefault="005933A4" w:rsidP="005933A4">
            <w:pPr>
              <w:pStyle w:val="ListParagraph"/>
              <w:ind w:left="0"/>
              <w:jc w:val="center"/>
            </w:pPr>
            <w:r w:rsidRPr="00FF11B6">
              <w:t>0.90</w:t>
            </w:r>
          </w:p>
        </w:tc>
      </w:tr>
      <w:tr w:rsidR="005933A4" w:rsidRPr="00FF11B6" w14:paraId="4796297E" w14:textId="77777777" w:rsidTr="005933A4">
        <w:tc>
          <w:tcPr>
            <w:tcW w:w="1276" w:type="dxa"/>
          </w:tcPr>
          <w:p w14:paraId="13A9718B" w14:textId="318CD2AC" w:rsidR="005933A4" w:rsidRPr="00FF11B6" w:rsidRDefault="005933A4" w:rsidP="005933A4">
            <w:pPr>
              <w:pStyle w:val="ListParagraph"/>
              <w:ind w:left="0"/>
              <w:jc w:val="center"/>
            </w:pPr>
            <w:r w:rsidRPr="00FF11B6">
              <w:rPr>
                <w:position w:val="-6"/>
              </w:rPr>
              <w:object w:dxaOrig="240" w:dyaOrig="220" w14:anchorId="4A30146F">
                <v:shape id="_x0000_i1031" type="#_x0000_t75" style="width:12pt;height:11pt" o:ole="">
                  <v:imagedata r:id="rId16" o:title=""/>
                </v:shape>
                <o:OLEObject Type="Embed" ProgID="Equation.3" ShapeID="_x0000_i1031" DrawAspect="Content" ObjectID="_1535202700" r:id="rId17"/>
              </w:object>
            </w:r>
          </w:p>
        </w:tc>
        <w:tc>
          <w:tcPr>
            <w:tcW w:w="1275" w:type="dxa"/>
          </w:tcPr>
          <w:p w14:paraId="66759306" w14:textId="710C33CE" w:rsidR="005933A4" w:rsidRPr="00FF11B6" w:rsidRDefault="005933A4" w:rsidP="005933A4">
            <w:pPr>
              <w:pStyle w:val="ListParagraph"/>
              <w:ind w:left="0"/>
              <w:jc w:val="center"/>
            </w:pPr>
            <w:r w:rsidRPr="00FF11B6">
              <w:t>410</w:t>
            </w:r>
          </w:p>
        </w:tc>
      </w:tr>
      <w:tr w:rsidR="005933A4" w:rsidRPr="00FF11B6" w14:paraId="5C8D3D63" w14:textId="77777777" w:rsidTr="005933A4">
        <w:tc>
          <w:tcPr>
            <w:tcW w:w="1276" w:type="dxa"/>
          </w:tcPr>
          <w:p w14:paraId="66C29838" w14:textId="18F39EE4" w:rsidR="005933A4" w:rsidRPr="00FF11B6" w:rsidRDefault="005933A4" w:rsidP="005933A4">
            <w:pPr>
              <w:pStyle w:val="ListParagraph"/>
              <w:ind w:left="0"/>
              <w:jc w:val="center"/>
            </w:pPr>
            <w:r w:rsidRPr="00FF11B6">
              <w:rPr>
                <w:position w:val="-6"/>
              </w:rPr>
              <w:object w:dxaOrig="200" w:dyaOrig="340" w14:anchorId="32D10D2F">
                <v:shape id="_x0000_i1032" type="#_x0000_t75" style="width:10pt;height:17pt" o:ole="">
                  <v:imagedata r:id="rId18" o:title=""/>
                </v:shape>
                <o:OLEObject Type="Embed" ProgID="Equation.3" ShapeID="_x0000_i1032" DrawAspect="Content" ObjectID="_1535202701" r:id="rId19"/>
              </w:object>
            </w:r>
          </w:p>
        </w:tc>
        <w:tc>
          <w:tcPr>
            <w:tcW w:w="1275" w:type="dxa"/>
          </w:tcPr>
          <w:p w14:paraId="52568731" w14:textId="2B415852" w:rsidR="005933A4" w:rsidRPr="00FF11B6" w:rsidRDefault="005933A4" w:rsidP="005933A4">
            <w:pPr>
              <w:pStyle w:val="ListParagraph"/>
              <w:ind w:left="0"/>
              <w:jc w:val="center"/>
            </w:pPr>
            <w:r w:rsidRPr="00FF11B6">
              <w:t>1245</w:t>
            </w:r>
          </w:p>
        </w:tc>
      </w:tr>
      <w:tr w:rsidR="005933A4" w:rsidRPr="00FF11B6" w14:paraId="4876ACD5" w14:textId="77777777" w:rsidTr="005933A4">
        <w:tc>
          <w:tcPr>
            <w:tcW w:w="1276" w:type="dxa"/>
          </w:tcPr>
          <w:p w14:paraId="3178EFF5" w14:textId="552349FF" w:rsidR="005933A4" w:rsidRPr="00FF11B6" w:rsidRDefault="005933A4" w:rsidP="005933A4">
            <w:pPr>
              <w:pStyle w:val="ListParagraph"/>
              <w:ind w:left="0"/>
              <w:jc w:val="center"/>
            </w:pPr>
            <w:r w:rsidRPr="00FF11B6">
              <w:t>n</w:t>
            </w:r>
          </w:p>
        </w:tc>
        <w:tc>
          <w:tcPr>
            <w:tcW w:w="1275" w:type="dxa"/>
          </w:tcPr>
          <w:p w14:paraId="079A608D" w14:textId="4B1A646C" w:rsidR="005933A4" w:rsidRPr="00FF11B6" w:rsidRDefault="005933A4" w:rsidP="005933A4">
            <w:pPr>
              <w:pStyle w:val="ListParagraph"/>
              <w:ind w:left="0"/>
              <w:jc w:val="center"/>
            </w:pPr>
            <w:r w:rsidRPr="00FF11B6">
              <w:t>80</w:t>
            </w:r>
          </w:p>
        </w:tc>
      </w:tr>
    </w:tbl>
    <w:p w14:paraId="6BBF4C0F" w14:textId="548CCFA5" w:rsidR="005933A4" w:rsidRPr="00FF11B6" w:rsidRDefault="00DE38AD" w:rsidP="00E63A49">
      <w:pPr>
        <w:pStyle w:val="ListParagraph"/>
      </w:pPr>
      <w:r w:rsidRPr="00FF11B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07951" wp14:editId="0053CA6F">
                <wp:simplePos x="0" y="0"/>
                <wp:positionH relativeFrom="column">
                  <wp:posOffset>2628900</wp:posOffset>
                </wp:positionH>
                <wp:positionV relativeFrom="paragraph">
                  <wp:posOffset>172720</wp:posOffset>
                </wp:positionV>
                <wp:extent cx="4191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75CC6" w14:textId="77777777" w:rsidR="00997C7D" w:rsidRPr="00286C3C" w:rsidRDefault="00997C7D" w:rsidP="00286C3C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" o:spid="_x0000_s1029" type="#_x0000_t202" style="position:absolute;left:0;text-align:left;margin-left:207pt;margin-top:13.6pt;width:33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" filled="f" stroked="f" strokeweight="2pt">
                <v:textbox>
                  <w:txbxContent>
                    <w:p w14:paraId="2E975CC6" w14:textId="77777777" w:rsidR="00BB736C" w:rsidRPr="00286C3C" w:rsidRDefault="00BB736C" w:rsidP="00286C3C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C3C" w:rsidRPr="00FF11B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3A3F9" wp14:editId="59A267CA">
                <wp:simplePos x="0" y="0"/>
                <wp:positionH relativeFrom="column">
                  <wp:posOffset>2286000</wp:posOffset>
                </wp:positionH>
                <wp:positionV relativeFrom="paragraph">
                  <wp:posOffset>172720</wp:posOffset>
                </wp:positionV>
                <wp:extent cx="2286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D8FDB" w14:textId="4985D8FD" w:rsidR="00997C7D" w:rsidRPr="00286C3C" w:rsidRDefault="00997C7D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30" type="#_x0000_t202" style="position:absolute;left:0;text-align:left;margin-left:180pt;margin-top:13.6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" filled="f" stroked="f" strokeweight="2pt">
                <v:textbox>
                  <w:txbxContent>
                    <w:p w14:paraId="7A2D8FDB" w14:textId="4985D8FD" w:rsidR="00BB736C" w:rsidRPr="00286C3C" w:rsidRDefault="00BB736C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3A4" w:rsidRPr="00FF11B6">
        <w:t xml:space="preserve">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1275"/>
      </w:tblGrid>
      <w:tr w:rsidR="00286C3C" w:rsidRPr="00FF11B6" w14:paraId="6024FBE3" w14:textId="77777777" w:rsidTr="00286C3C">
        <w:tc>
          <w:tcPr>
            <w:tcW w:w="1276" w:type="dxa"/>
          </w:tcPr>
          <w:p w14:paraId="6DD405B3" w14:textId="0B037588" w:rsidR="005933A4" w:rsidRPr="00FF11B6" w:rsidRDefault="005933A4" w:rsidP="00286C3C">
            <w:pPr>
              <w:pStyle w:val="ListParagraph"/>
              <w:ind w:left="0"/>
              <w:jc w:val="center"/>
            </w:pPr>
            <w:r w:rsidRPr="00FF11B6">
              <w:t>Lower</w:t>
            </w:r>
          </w:p>
        </w:tc>
        <w:tc>
          <w:tcPr>
            <w:tcW w:w="1275" w:type="dxa"/>
          </w:tcPr>
          <w:p w14:paraId="79EBA4FA" w14:textId="77777777" w:rsidR="005933A4" w:rsidRPr="00FF11B6" w:rsidRDefault="005933A4" w:rsidP="00286C3C">
            <w:pPr>
              <w:pStyle w:val="ListParagraph"/>
              <w:ind w:left="0"/>
              <w:jc w:val="center"/>
            </w:pPr>
            <w:r w:rsidRPr="00FF11B6">
              <w:t>0.90</w:t>
            </w:r>
          </w:p>
        </w:tc>
      </w:tr>
      <w:tr w:rsidR="00286C3C" w:rsidRPr="00FF11B6" w14:paraId="598443A6" w14:textId="77777777" w:rsidTr="00286C3C">
        <w:tc>
          <w:tcPr>
            <w:tcW w:w="1276" w:type="dxa"/>
          </w:tcPr>
          <w:p w14:paraId="05E0110E" w14:textId="44B429D5" w:rsidR="005933A4" w:rsidRPr="00FF11B6" w:rsidRDefault="00286C3C" w:rsidP="00286C3C">
            <w:pPr>
              <w:pStyle w:val="ListParagraph"/>
              <w:ind w:left="0"/>
              <w:jc w:val="center"/>
            </w:pPr>
            <w:r w:rsidRPr="00FF11B6">
              <w:t xml:space="preserve"> </w:t>
            </w:r>
            <w:r w:rsidR="005933A4" w:rsidRPr="00FF11B6">
              <w:t>Upper</w:t>
            </w:r>
          </w:p>
        </w:tc>
        <w:tc>
          <w:tcPr>
            <w:tcW w:w="1275" w:type="dxa"/>
          </w:tcPr>
          <w:p w14:paraId="7FFAF48A" w14:textId="792A71C8" w:rsidR="005933A4" w:rsidRPr="00FF11B6" w:rsidRDefault="005933A4" w:rsidP="00286C3C">
            <w:pPr>
              <w:pStyle w:val="ListParagraph"/>
              <w:ind w:left="0"/>
              <w:jc w:val="center"/>
            </w:pPr>
            <w:r w:rsidRPr="00FF11B6">
              <w:t>410</w:t>
            </w:r>
          </w:p>
        </w:tc>
      </w:tr>
      <w:tr w:rsidR="00286C3C" w:rsidRPr="00FF11B6" w14:paraId="42D1096E" w14:textId="77777777" w:rsidTr="00286C3C">
        <w:tc>
          <w:tcPr>
            <w:tcW w:w="1276" w:type="dxa"/>
          </w:tcPr>
          <w:p w14:paraId="42241856" w14:textId="77777777" w:rsidR="005933A4" w:rsidRPr="00FF11B6" w:rsidRDefault="005933A4" w:rsidP="00286C3C">
            <w:pPr>
              <w:pStyle w:val="ListParagraph"/>
              <w:ind w:left="0"/>
              <w:jc w:val="center"/>
            </w:pPr>
            <w:r w:rsidRPr="00FF11B6">
              <w:rPr>
                <w:position w:val="-6"/>
              </w:rPr>
              <w:object w:dxaOrig="200" w:dyaOrig="340" w14:anchorId="3636C298">
                <v:shape id="_x0000_i1033" type="#_x0000_t75" style="width:10pt;height:17pt" o:ole="">
                  <v:imagedata r:id="rId18" o:title=""/>
                </v:shape>
                <o:OLEObject Type="Embed" ProgID="Equation.3" ShapeID="_x0000_i1033" DrawAspect="Content" ObjectID="_1535202702" r:id="rId20"/>
              </w:object>
            </w:r>
          </w:p>
        </w:tc>
        <w:tc>
          <w:tcPr>
            <w:tcW w:w="1275" w:type="dxa"/>
          </w:tcPr>
          <w:p w14:paraId="7DC67DB2" w14:textId="1A3AEDED" w:rsidR="005933A4" w:rsidRPr="00FF11B6" w:rsidRDefault="005933A4" w:rsidP="00286C3C">
            <w:pPr>
              <w:pStyle w:val="ListParagraph"/>
              <w:ind w:left="0"/>
              <w:jc w:val="center"/>
            </w:pPr>
            <w:r w:rsidRPr="00FF11B6">
              <w:t>1245</w:t>
            </w:r>
          </w:p>
        </w:tc>
      </w:tr>
      <w:tr w:rsidR="00286C3C" w:rsidRPr="00FF11B6" w14:paraId="361C812B" w14:textId="77777777" w:rsidTr="00286C3C">
        <w:tc>
          <w:tcPr>
            <w:tcW w:w="1276" w:type="dxa"/>
          </w:tcPr>
          <w:p w14:paraId="68638CDC" w14:textId="77777777" w:rsidR="005933A4" w:rsidRPr="00FF11B6" w:rsidRDefault="005933A4" w:rsidP="00286C3C">
            <w:pPr>
              <w:pStyle w:val="ListParagraph"/>
              <w:ind w:left="0"/>
              <w:jc w:val="center"/>
            </w:pPr>
            <w:r w:rsidRPr="00FF11B6">
              <w:t>n</w:t>
            </w:r>
          </w:p>
        </w:tc>
        <w:tc>
          <w:tcPr>
            <w:tcW w:w="1275" w:type="dxa"/>
          </w:tcPr>
          <w:p w14:paraId="4E1FD433" w14:textId="26BA1C5F" w:rsidR="005933A4" w:rsidRPr="00FF11B6" w:rsidRDefault="005933A4" w:rsidP="00286C3C">
            <w:pPr>
              <w:pStyle w:val="ListParagraph"/>
              <w:ind w:left="0"/>
              <w:jc w:val="center"/>
            </w:pPr>
            <w:r w:rsidRPr="00FF11B6">
              <w:t>80</w:t>
            </w:r>
          </w:p>
        </w:tc>
      </w:tr>
    </w:tbl>
    <w:p w14:paraId="4018FC7B" w14:textId="3032DE37" w:rsidR="00E63A49" w:rsidRPr="00475BB7" w:rsidRDefault="00286C3C" w:rsidP="00475BB7">
      <w:pPr>
        <w:pStyle w:val="ListParagraph"/>
        <w:rPr>
          <w:color w:val="0000FF"/>
        </w:rPr>
      </w:pPr>
      <w:r>
        <w:rPr>
          <w:color w:val="0000FF"/>
        </w:rPr>
        <w:br w:type="textWrapping" w:clear="all"/>
      </w:r>
      <w:r w:rsidR="00DE38AD">
        <w:rPr>
          <w:color w:val="0000FF"/>
        </w:rPr>
        <w:t xml:space="preserve">        </w:t>
      </w:r>
    </w:p>
    <w:p w14:paraId="199AC23E" w14:textId="77777777" w:rsidR="00516502" w:rsidRDefault="00262D92" w:rsidP="00516502">
      <w:pPr>
        <w:pStyle w:val="ListParagraph"/>
        <w:numPr>
          <w:ilvl w:val="0"/>
          <w:numId w:val="1"/>
        </w:numPr>
      </w:pPr>
      <w:r>
        <w:t>The manufacturer claims that the mean lifetime of Performance Racing tyres is at least 1250 kilometres. Does the sample in part (b) provide a strong reason to doubt this claim? Justify your answer.</w:t>
      </w:r>
    </w:p>
    <w:p w14:paraId="5EA90AC8" w14:textId="77777777" w:rsidR="00B352C0" w:rsidRPr="00071C04" w:rsidRDefault="00B352C0" w:rsidP="00B352C0">
      <w:pPr>
        <w:pStyle w:val="ListParagraph"/>
      </w:pPr>
    </w:p>
    <w:p w14:paraId="160F8548" w14:textId="7D2F7AC4" w:rsidR="00B352C0" w:rsidRPr="00071C04" w:rsidRDefault="00475BB7" w:rsidP="00B352C0">
      <w:pPr>
        <w:pStyle w:val="ListParagraph"/>
      </w:pPr>
      <w:r w:rsidRPr="00071C0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F298A" wp14:editId="6CD8BEA3">
                <wp:simplePos x="0" y="0"/>
                <wp:positionH relativeFrom="column">
                  <wp:posOffset>1371600</wp:posOffset>
                </wp:positionH>
                <wp:positionV relativeFrom="paragraph">
                  <wp:posOffset>648970</wp:posOffset>
                </wp:positionV>
                <wp:extent cx="2286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1E3A6" w14:textId="77777777" w:rsidR="00997C7D" w:rsidRPr="00286C3C" w:rsidRDefault="00997C7D" w:rsidP="00DE38AD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" o:spid="_x0000_s1031" type="#_x0000_t202" style="position:absolute;left:0;text-align:left;margin-left:108pt;margin-top:51.1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" filled="f" stroked="f" strokeweight="2pt">
                <v:textbox>
                  <w:txbxContent>
                    <w:p w14:paraId="06D1E3A6" w14:textId="77777777" w:rsidR="00BB736C" w:rsidRPr="00286C3C" w:rsidRDefault="00BB736C" w:rsidP="00DE38AD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8AD" w:rsidRPr="00071C0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8CF4C" wp14:editId="21859D1A">
                <wp:simplePos x="0" y="0"/>
                <wp:positionH relativeFrom="column">
                  <wp:posOffset>1943100</wp:posOffset>
                </wp:positionH>
                <wp:positionV relativeFrom="paragraph">
                  <wp:posOffset>699770</wp:posOffset>
                </wp:positionV>
                <wp:extent cx="2286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879E7" w14:textId="77777777" w:rsidR="00997C7D" w:rsidRPr="00286C3C" w:rsidRDefault="00997C7D" w:rsidP="00DE38AD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32" type="#_x0000_t202" style="position:absolute;left:0;text-align:left;margin-left:153pt;margin-top:55.1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" filled="f" stroked="f" strokeweight="2pt">
                <v:textbox>
                  <w:txbxContent>
                    <w:p w14:paraId="217879E7" w14:textId="77777777" w:rsidR="00BB736C" w:rsidRPr="00286C3C" w:rsidRDefault="00BB736C" w:rsidP="00DE38AD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8AD" w:rsidRPr="00071C04">
        <w:t xml:space="preserve">No, 1250 lies within the 90% confidence interval. We should generally doubt the claim only if 1250 lay outside the confidence interval – and a 90% interval is a narrower interval than others that could be used (say 95%, 99%) to test the claim.1250 would lie well within these intervals.    </w:t>
      </w:r>
    </w:p>
    <w:p w14:paraId="5EF0D5FB" w14:textId="7A531467" w:rsidR="00B352C0" w:rsidRDefault="00B352C0" w:rsidP="002C4A71"/>
    <w:p w14:paraId="3816E822" w14:textId="77777777" w:rsidR="00F73919" w:rsidRDefault="00F73919" w:rsidP="00614C83">
      <w:pPr>
        <w:ind w:left="426" w:hanging="426"/>
      </w:pPr>
    </w:p>
    <w:p w14:paraId="156F6DBD" w14:textId="15BF2C8B" w:rsidR="00FC0289" w:rsidRDefault="00F946EB" w:rsidP="00063E29">
      <w:r>
        <w:rPr>
          <w:b/>
        </w:rPr>
        <w:lastRenderedPageBreak/>
        <w:t>Q2</w:t>
      </w:r>
      <w:r w:rsidR="00FC0289" w:rsidRPr="00063E29">
        <w:rPr>
          <w:b/>
        </w:rPr>
        <w:t>. [</w:t>
      </w:r>
      <w:r w:rsidR="001E6777" w:rsidRPr="00063E29">
        <w:rPr>
          <w:b/>
        </w:rPr>
        <w:t>2,2</w:t>
      </w:r>
      <w:r w:rsidR="000A4F79" w:rsidRPr="00063E29">
        <w:rPr>
          <w:b/>
        </w:rPr>
        <w:t xml:space="preserve"> </w:t>
      </w:r>
      <w:r w:rsidR="00FC0289" w:rsidRPr="00063E29">
        <w:rPr>
          <w:b/>
        </w:rPr>
        <w:t>]</w:t>
      </w:r>
      <w:r w:rsidR="001E6777" w:rsidRPr="00063E29">
        <w:rPr>
          <w:b/>
        </w:rPr>
        <w:t xml:space="preserve"> </w:t>
      </w:r>
      <w:r w:rsidR="001E6777" w:rsidRPr="00063E29">
        <w:rPr>
          <w:b/>
        </w:rPr>
        <w:tab/>
      </w:r>
      <w:r w:rsidR="001E6777">
        <w:tab/>
      </w:r>
      <w:r w:rsidR="001E6777">
        <w:tab/>
      </w:r>
      <w:r w:rsidR="001E6777">
        <w:tab/>
      </w:r>
      <w:r w:rsidR="001E6777">
        <w:tab/>
      </w:r>
      <w:r w:rsidR="001E6777">
        <w:tab/>
      </w:r>
      <w:r w:rsidR="001E6777">
        <w:tab/>
      </w:r>
      <w:r w:rsidR="001E6777">
        <w:tab/>
      </w:r>
      <w:r w:rsidR="001E6777">
        <w:tab/>
      </w:r>
      <w:r w:rsidR="001E6777">
        <w:tab/>
      </w:r>
      <w:r w:rsidR="00063E29">
        <w:tab/>
      </w:r>
      <w:r w:rsidR="001E6777">
        <w:tab/>
        <w:t>[4 marks]</w:t>
      </w:r>
    </w:p>
    <w:p w14:paraId="0A81CD56" w14:textId="77777777" w:rsidR="001E6777" w:rsidRDefault="001E6777" w:rsidP="00D00074">
      <w:pPr>
        <w:pStyle w:val="ListParagraph"/>
      </w:pPr>
    </w:p>
    <w:p w14:paraId="482FD1A5" w14:textId="747895F7" w:rsidR="001E6777" w:rsidRDefault="001E6777" w:rsidP="00063E29">
      <w:r>
        <w:t>A machine is designed to produce ball bearings. The quality control officer sampled 400 items and calculated a mean radius of 16 mm and standard deviation of 0.2 mm.</w:t>
      </w:r>
    </w:p>
    <w:p w14:paraId="6D8A7A09" w14:textId="77777777" w:rsidR="001E6777" w:rsidRDefault="001E6777" w:rsidP="00D00074">
      <w:pPr>
        <w:pStyle w:val="ListParagraph"/>
      </w:pPr>
    </w:p>
    <w:p w14:paraId="24D5E7C8" w14:textId="51CBE0A1" w:rsidR="001E6777" w:rsidRDefault="001E6777" w:rsidP="001E6777">
      <w:pPr>
        <w:pStyle w:val="ListParagraph"/>
        <w:numPr>
          <w:ilvl w:val="0"/>
          <w:numId w:val="4"/>
        </w:numPr>
      </w:pPr>
      <w:r>
        <w:t>Calculate the 99% confidence interval for the population mean of the radii of the ball bearings,</w:t>
      </w:r>
    </w:p>
    <w:p w14:paraId="7E0E15DF" w14:textId="77777777" w:rsidR="001E6777" w:rsidRDefault="001E6777" w:rsidP="001E6777">
      <w:pPr>
        <w:pStyle w:val="ListParagraph"/>
        <w:ind w:left="1080"/>
      </w:pPr>
    </w:p>
    <w:p w14:paraId="25EE0A96" w14:textId="15756DBD" w:rsidR="001E6777" w:rsidRDefault="00682B09" w:rsidP="001E6777">
      <w:pPr>
        <w:pStyle w:val="ListParagraph"/>
        <w:ind w:left="108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92D8AB" wp14:editId="54FF98B1">
                <wp:simplePos x="0" y="0"/>
                <wp:positionH relativeFrom="column">
                  <wp:posOffset>4572000</wp:posOffset>
                </wp:positionH>
                <wp:positionV relativeFrom="paragraph">
                  <wp:posOffset>170815</wp:posOffset>
                </wp:positionV>
                <wp:extent cx="2286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6A71B" w14:textId="77777777" w:rsidR="00997C7D" w:rsidRPr="00286C3C" w:rsidRDefault="00997C7D" w:rsidP="00682B09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" o:spid="_x0000_s1045" type="#_x0000_t202" style="position:absolute;left:0;text-align:left;margin-left:5in;margin-top:13.45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" filled="f" stroked="f" strokeweight="2pt">
                <v:textbox>
                  <w:txbxContent>
                    <w:p w14:paraId="71B6A71B" w14:textId="77777777" w:rsidR="00BB736C" w:rsidRPr="00286C3C" w:rsidRDefault="00BB736C" w:rsidP="00682B09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77">
        <w:t xml:space="preserve">16 – 2.576 x </w:t>
      </w:r>
      <w:r w:rsidR="001E6777" w:rsidRPr="000D69A9">
        <w:rPr>
          <w:position w:val="-28"/>
        </w:rPr>
        <w:object w:dxaOrig="660" w:dyaOrig="660" w14:anchorId="69FFE5EB">
          <v:shape id="_x0000_i1034" type="#_x0000_t75" style="width:33pt;height:33pt" o:ole="">
            <v:imagedata r:id="rId21" o:title=""/>
          </v:shape>
          <o:OLEObject Type="Embed" ProgID="Equation.3" ShapeID="_x0000_i1034" DrawAspect="Content" ObjectID="_1535202703" r:id="rId22"/>
        </w:object>
      </w:r>
      <w:r w:rsidR="001E6777">
        <w:t xml:space="preserve">  </w:t>
      </w:r>
      <w:r w:rsidR="001E6777" w:rsidRPr="000D69A9">
        <w:rPr>
          <w:position w:val="-4"/>
        </w:rPr>
        <w:object w:dxaOrig="200" w:dyaOrig="200" w14:anchorId="1584AA65">
          <v:shape id="_x0000_i1035" type="#_x0000_t75" style="width:10pt;height:10pt" o:ole="">
            <v:imagedata r:id="rId23" o:title=""/>
          </v:shape>
          <o:OLEObject Type="Embed" ProgID="Equation.3" ShapeID="_x0000_i1035" DrawAspect="Content" ObjectID="_1535202704" r:id="rId24"/>
        </w:object>
      </w:r>
      <w:r w:rsidR="001E6777">
        <w:t xml:space="preserve"> </w:t>
      </w:r>
      <w:r w:rsidR="001E6777" w:rsidRPr="000D69A9">
        <w:rPr>
          <w:position w:val="-10"/>
        </w:rPr>
        <w:object w:dxaOrig="220" w:dyaOrig="260" w14:anchorId="024D0EED">
          <v:shape id="_x0000_i1036" type="#_x0000_t75" style="width:11pt;height:13pt" o:ole="">
            <v:imagedata r:id="rId25" o:title=""/>
          </v:shape>
          <o:OLEObject Type="Embed" ProgID="Equation.3" ShapeID="_x0000_i1036" DrawAspect="Content" ObjectID="_1535202705" r:id="rId26"/>
        </w:object>
      </w:r>
      <w:r w:rsidR="001E6777" w:rsidRPr="000D69A9">
        <w:rPr>
          <w:position w:val="-4"/>
        </w:rPr>
        <w:object w:dxaOrig="200" w:dyaOrig="200" w14:anchorId="3E69959E">
          <v:shape id="_x0000_i1037" type="#_x0000_t75" style="width:10pt;height:10pt" o:ole="">
            <v:imagedata r:id="rId27" o:title=""/>
          </v:shape>
          <o:OLEObject Type="Embed" ProgID="Equation.3" ShapeID="_x0000_i1037" DrawAspect="Content" ObjectID="_1535202706" r:id="rId28"/>
        </w:object>
      </w:r>
      <w:r w:rsidR="001E6777">
        <w:t xml:space="preserve"> 16 + 2.576 x </w:t>
      </w:r>
      <w:r w:rsidR="001E6777" w:rsidRPr="000D69A9">
        <w:rPr>
          <w:position w:val="-28"/>
        </w:rPr>
        <w:object w:dxaOrig="660" w:dyaOrig="660" w14:anchorId="050F6411">
          <v:shape id="_x0000_i1038" type="#_x0000_t75" style="width:33pt;height:33pt" o:ole="">
            <v:imagedata r:id="rId21" o:title=""/>
          </v:shape>
          <o:OLEObject Type="Embed" ProgID="Equation.3" ShapeID="_x0000_i1038" DrawAspect="Content" ObjectID="_1535202707" r:id="rId29"/>
        </w:object>
      </w:r>
      <w:r w:rsidR="001E6777">
        <w:t xml:space="preserve">  </w:t>
      </w:r>
    </w:p>
    <w:p w14:paraId="2C45393F" w14:textId="48CAA941" w:rsidR="00AE4FDD" w:rsidRDefault="00682B09" w:rsidP="001E6777">
      <w:pPr>
        <w:pStyle w:val="ListParagraph"/>
        <w:ind w:left="108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286DCE" wp14:editId="435E0A45">
                <wp:simplePos x="0" y="0"/>
                <wp:positionH relativeFrom="column">
                  <wp:posOffset>3429000</wp:posOffset>
                </wp:positionH>
                <wp:positionV relativeFrom="paragraph">
                  <wp:posOffset>323215</wp:posOffset>
                </wp:positionV>
                <wp:extent cx="2286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5449B" w14:textId="77777777" w:rsidR="00997C7D" w:rsidRPr="00286C3C" w:rsidRDefault="00997C7D" w:rsidP="00682B09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9" o:spid="_x0000_s1046" type="#_x0000_t202" style="position:absolute;left:0;text-align:left;margin-left:270pt;margin-top:25.45pt;width:1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" filled="f" stroked="f" strokeweight="2pt">
                <v:textbox>
                  <w:txbxContent>
                    <w:p w14:paraId="53E5449B" w14:textId="77777777" w:rsidR="00BB736C" w:rsidRPr="00286C3C" w:rsidRDefault="00BB736C" w:rsidP="00682B09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1E233" w14:textId="3EBAF800" w:rsidR="00AE4FDD" w:rsidRDefault="00AE4FDD" w:rsidP="001E6777">
      <w:pPr>
        <w:pStyle w:val="ListParagraph"/>
        <w:ind w:left="1080"/>
      </w:pPr>
      <w:r>
        <w:t xml:space="preserve">                        15.974 </w:t>
      </w:r>
      <w:r w:rsidRPr="000D69A9">
        <w:rPr>
          <w:position w:val="-4"/>
        </w:rPr>
        <w:object w:dxaOrig="200" w:dyaOrig="200" w14:anchorId="255469F6">
          <v:shape id="_x0000_i1039" type="#_x0000_t75" style="width:10pt;height:10pt" o:ole="">
            <v:imagedata r:id="rId23" o:title=""/>
          </v:shape>
          <o:OLEObject Type="Embed" ProgID="Equation.3" ShapeID="_x0000_i1039" DrawAspect="Content" ObjectID="_1535202708" r:id="rId30"/>
        </w:object>
      </w:r>
      <w:r>
        <w:t xml:space="preserve"> </w:t>
      </w:r>
      <w:r w:rsidRPr="000D69A9">
        <w:rPr>
          <w:position w:val="-10"/>
        </w:rPr>
        <w:object w:dxaOrig="220" w:dyaOrig="260" w14:anchorId="3271DC0F">
          <v:shape id="_x0000_i1040" type="#_x0000_t75" style="width:11pt;height:13pt" o:ole="">
            <v:imagedata r:id="rId25" o:title=""/>
          </v:shape>
          <o:OLEObject Type="Embed" ProgID="Equation.3" ShapeID="_x0000_i1040" DrawAspect="Content" ObjectID="_1535202709" r:id="rId31"/>
        </w:object>
      </w:r>
      <w:r w:rsidRPr="000D69A9">
        <w:rPr>
          <w:position w:val="-4"/>
        </w:rPr>
        <w:object w:dxaOrig="200" w:dyaOrig="200" w14:anchorId="5513EF2F">
          <v:shape id="_x0000_i1041" type="#_x0000_t75" style="width:10pt;height:10pt" o:ole="">
            <v:imagedata r:id="rId27" o:title=""/>
          </v:shape>
          <o:OLEObject Type="Embed" ProgID="Equation.3" ShapeID="_x0000_i1041" DrawAspect="Content" ObjectID="_1535202710" r:id="rId32"/>
        </w:object>
      </w:r>
      <w:r>
        <w:t xml:space="preserve"> 16.026</w:t>
      </w:r>
    </w:p>
    <w:p w14:paraId="7D69FD00" w14:textId="77777777" w:rsidR="001E6777" w:rsidRDefault="001E6777" w:rsidP="001E6777">
      <w:pPr>
        <w:pStyle w:val="ListParagraph"/>
        <w:ind w:left="1080"/>
      </w:pPr>
    </w:p>
    <w:p w14:paraId="2A9EB763" w14:textId="77777777" w:rsidR="001E6777" w:rsidRDefault="001E6777" w:rsidP="00A269BC"/>
    <w:p w14:paraId="747473B7" w14:textId="7C71FD06" w:rsidR="001E6777" w:rsidRDefault="00A269BC" w:rsidP="001E6777">
      <w:pPr>
        <w:pStyle w:val="ListParagraph"/>
        <w:numPr>
          <w:ilvl w:val="0"/>
          <w:numId w:val="4"/>
        </w:numPr>
      </w:pPr>
      <w:r>
        <w:t xml:space="preserve">The company was asked to make ball bearings with radii accurate to within </w:t>
      </w:r>
      <w:r w:rsidR="00682B09" w:rsidRPr="000D69A9">
        <w:rPr>
          <w:position w:val="-4"/>
        </w:rPr>
        <w:object w:dxaOrig="200" w:dyaOrig="200" w14:anchorId="2C139A74">
          <v:shape id="_x0000_i1042" type="#_x0000_t75" style="width:10pt;height:10pt" o:ole="">
            <v:imagedata r:id="rId33" o:title=""/>
          </v:shape>
          <o:OLEObject Type="Embed" ProgID="Equation.3" ShapeID="_x0000_i1042" DrawAspect="Content" ObjectID="_1535202711" r:id="rId34"/>
        </w:object>
      </w:r>
      <w:r w:rsidR="00682B09">
        <w:t>0.05mm with a 95% confidence. What size sample must be taken to satisfy this request?</w:t>
      </w:r>
    </w:p>
    <w:p w14:paraId="67993ACF" w14:textId="77777777" w:rsidR="00682B09" w:rsidRDefault="00682B09" w:rsidP="00682B09"/>
    <w:p w14:paraId="133A598C" w14:textId="77777777" w:rsidR="00682B09" w:rsidRDefault="00682B09" w:rsidP="00682B09"/>
    <w:p w14:paraId="408A0CA0" w14:textId="2394374A" w:rsidR="00682B09" w:rsidRDefault="00682B09" w:rsidP="00682B09">
      <w:pPr>
        <w:ind w:left="108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E6D568" wp14:editId="090D7D46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285750</wp:posOffset>
                </wp:positionV>
                <wp:extent cx="22860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19E82" w14:textId="77777777" w:rsidR="00997C7D" w:rsidRPr="00286C3C" w:rsidRDefault="00997C7D" w:rsidP="00682B09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1" o:spid="_x0000_s1047" type="#_x0000_t202" style="position:absolute;left:0;text-align:left;margin-left:3in;margin-top:22.5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" filled="f" stroked="f" strokeweight="2pt">
                <v:textbox>
                  <w:txbxContent>
                    <w:p w14:paraId="6C919E82" w14:textId="77777777" w:rsidR="00BB736C" w:rsidRPr="00286C3C" w:rsidRDefault="00BB736C" w:rsidP="00682B09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  <w:r w:rsidRPr="000D69A9">
        <w:rPr>
          <w:position w:val="-6"/>
        </w:rPr>
        <w:object w:dxaOrig="380" w:dyaOrig="220" w14:anchorId="5F3AA80B">
          <v:shape id="_x0000_i1043" type="#_x0000_t75" style="width:19pt;height:11pt" o:ole="">
            <v:imagedata r:id="rId35" o:title=""/>
          </v:shape>
          <o:OLEObject Type="Embed" ProgID="Equation.3" ShapeID="_x0000_i1043" DrawAspect="Content" ObjectID="_1535202712" r:id="rId36"/>
        </w:object>
      </w:r>
      <w:r>
        <w:t xml:space="preserve"> </w:t>
      </w:r>
      <w:r w:rsidRPr="000D69A9">
        <w:rPr>
          <w:position w:val="-28"/>
        </w:rPr>
        <w:object w:dxaOrig="2080" w:dyaOrig="720" w14:anchorId="7BB74B96">
          <v:shape id="_x0000_i1044" type="#_x0000_t75" style="width:104pt;height:36pt" o:ole="">
            <v:imagedata r:id="rId37" o:title=""/>
          </v:shape>
          <o:OLEObject Type="Embed" ProgID="Equation.3" ShapeID="_x0000_i1044" DrawAspect="Content" ObjectID="_1535202713" r:id="rId38"/>
        </w:object>
      </w:r>
    </w:p>
    <w:p w14:paraId="4033E15C" w14:textId="0819CA88" w:rsidR="00682B09" w:rsidRDefault="00682B09" w:rsidP="00682B09">
      <w:pPr>
        <w:ind w:left="108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159FFD" wp14:editId="418B409F">
                <wp:simplePos x="0" y="0"/>
                <wp:positionH relativeFrom="column">
                  <wp:posOffset>1714500</wp:posOffset>
                </wp:positionH>
                <wp:positionV relativeFrom="paragraph">
                  <wp:posOffset>285750</wp:posOffset>
                </wp:positionV>
                <wp:extent cx="22860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BA0DF" w14:textId="77777777" w:rsidR="00997C7D" w:rsidRPr="00286C3C" w:rsidRDefault="00997C7D" w:rsidP="00682B09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" o:spid="_x0000_s1048" type="#_x0000_t202" style="position:absolute;left:0;text-align:left;margin-left:135pt;margin-top:22.5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" filled="f" stroked="f" strokeweight="2pt">
                <v:textbox>
                  <w:txbxContent>
                    <w:p w14:paraId="658BA0DF" w14:textId="77777777" w:rsidR="00BB736C" w:rsidRPr="00286C3C" w:rsidRDefault="00BB736C" w:rsidP="00682B09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  <w:r w:rsidRPr="000D69A9">
        <w:rPr>
          <w:position w:val="-6"/>
        </w:rPr>
        <w:object w:dxaOrig="380" w:dyaOrig="220" w14:anchorId="69B5399B">
          <v:shape id="_x0000_i1045" type="#_x0000_t75" style="width:19pt;height:11pt" o:ole="">
            <v:imagedata r:id="rId39" o:title=""/>
          </v:shape>
          <o:OLEObject Type="Embed" ProgID="Equation.3" ShapeID="_x0000_i1045" DrawAspect="Content" ObjectID="_1535202714" r:id="rId40"/>
        </w:object>
      </w:r>
      <w:r>
        <w:t xml:space="preserve"> 62</w:t>
      </w:r>
    </w:p>
    <w:p w14:paraId="0B133BE2" w14:textId="49B1E615" w:rsidR="00682B09" w:rsidRDefault="00682B09" w:rsidP="00682B09"/>
    <w:p w14:paraId="7BECF3D6" w14:textId="77777777" w:rsidR="00682B09" w:rsidRDefault="00682B09" w:rsidP="00682B09"/>
    <w:p w14:paraId="4C53556C" w14:textId="7B41D627" w:rsidR="00682B09" w:rsidRDefault="00F946EB" w:rsidP="00682B09">
      <w:r>
        <w:rPr>
          <w:b/>
        </w:rPr>
        <w:t>Q3</w:t>
      </w:r>
      <w:r w:rsidR="008E32E0" w:rsidRPr="00063E29">
        <w:rPr>
          <w:b/>
        </w:rPr>
        <w:t>. [2,2,1]</w:t>
      </w:r>
      <w:r w:rsidR="008E32E0" w:rsidRPr="00063E29">
        <w:rPr>
          <w:b/>
        </w:rPr>
        <w:tab/>
      </w:r>
      <w:r w:rsidR="008E32E0">
        <w:tab/>
      </w:r>
      <w:r w:rsidR="008E32E0">
        <w:tab/>
      </w:r>
      <w:r w:rsidR="008E32E0">
        <w:tab/>
      </w:r>
      <w:r w:rsidR="008E32E0">
        <w:tab/>
      </w:r>
      <w:r w:rsidR="008E32E0">
        <w:tab/>
      </w:r>
      <w:r w:rsidR="008E32E0">
        <w:tab/>
      </w:r>
      <w:r w:rsidR="008E32E0">
        <w:tab/>
      </w:r>
      <w:r w:rsidR="008E32E0">
        <w:tab/>
      </w:r>
      <w:r w:rsidR="008E32E0">
        <w:tab/>
      </w:r>
      <w:r w:rsidR="008E32E0">
        <w:tab/>
      </w:r>
      <w:r w:rsidR="008E32E0">
        <w:tab/>
        <w:t>[5 marks]</w:t>
      </w:r>
    </w:p>
    <w:p w14:paraId="1270B7A0" w14:textId="6C6BD48C" w:rsidR="008E32E0" w:rsidRDefault="008E32E0" w:rsidP="00682B09">
      <w:r>
        <w:t xml:space="preserve">A survey was </w:t>
      </w:r>
      <w:r w:rsidR="00B84A08">
        <w:t>conducted via the internet. It asked participants who logged onto a football website; “what fine should a football player receive for major indiscretion?” The statistics of the population resulted in a mean of $4212 and a standard deviation</w:t>
      </w:r>
      <w:r w:rsidR="00894B1A">
        <w:t xml:space="preserve"> </w:t>
      </w:r>
      <w:r w:rsidR="00B84A08">
        <w:t>of $1004</w:t>
      </w:r>
      <w:r w:rsidR="00504E95">
        <w:t>.</w:t>
      </w:r>
    </w:p>
    <w:p w14:paraId="7BE49BDE" w14:textId="77777777" w:rsidR="00504E95" w:rsidRDefault="00504E95" w:rsidP="00682B09"/>
    <w:p w14:paraId="08DBDC92" w14:textId="38149B87" w:rsidR="00504E95" w:rsidRDefault="00504E95" w:rsidP="00682B09">
      <w:r>
        <w:t>Using a sample of 1256 respondents, the website supervisor calculated the 95% confidence interval to be $4156.47 to $4267.53.</w:t>
      </w:r>
    </w:p>
    <w:p w14:paraId="7FC5FBD6" w14:textId="77777777" w:rsidR="00894B1A" w:rsidRDefault="00894B1A" w:rsidP="00682B09"/>
    <w:p w14:paraId="695B400B" w14:textId="55DB37EF" w:rsidR="00894B1A" w:rsidRDefault="00894B1A" w:rsidP="00894B1A">
      <w:pPr>
        <w:pStyle w:val="ListParagraph"/>
        <w:numPr>
          <w:ilvl w:val="0"/>
          <w:numId w:val="5"/>
        </w:numPr>
      </w:pPr>
      <w:r>
        <w:t>Is the confidence level correct? Explain.</w:t>
      </w:r>
    </w:p>
    <w:p w14:paraId="13FC64D9" w14:textId="77777777" w:rsidR="00894B1A" w:rsidRDefault="00894B1A" w:rsidP="00704F48"/>
    <w:p w14:paraId="1421C2C0" w14:textId="708ABBBE" w:rsidR="00894B1A" w:rsidRDefault="00894B1A" w:rsidP="00894B1A">
      <w:pPr>
        <w:ind w:left="360" w:firstLine="36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F54AB8" wp14:editId="6D5D9EBB">
                <wp:simplePos x="0" y="0"/>
                <wp:positionH relativeFrom="column">
                  <wp:posOffset>2857500</wp:posOffset>
                </wp:positionH>
                <wp:positionV relativeFrom="paragraph">
                  <wp:posOffset>130810</wp:posOffset>
                </wp:positionV>
                <wp:extent cx="457200" cy="800100"/>
                <wp:effectExtent l="50800" t="25400" r="76200" b="114300"/>
                <wp:wrapThrough wrapText="bothSides">
                  <wp:wrapPolygon edited="0">
                    <wp:start x="-1200" y="-686"/>
                    <wp:lineTo x="-2400" y="1371"/>
                    <wp:lineTo x="7200" y="10286"/>
                    <wp:lineTo x="-1200" y="10286"/>
                    <wp:lineTo x="-2400" y="24000"/>
                    <wp:lineTo x="10800" y="24000"/>
                    <wp:lineTo x="14400" y="21257"/>
                    <wp:lineTo x="24000" y="10971"/>
                    <wp:lineTo x="24000" y="7543"/>
                    <wp:lineTo x="9600" y="-686"/>
                    <wp:lineTo x="4800" y="-686"/>
                    <wp:lineTo x="-1200" y="-686"/>
                  </wp:wrapPolygon>
                </wp:wrapThrough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001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4" o:spid="_x0000_s1026" type="#_x0000_t88" style="position:absolute;margin-left:225pt;margin-top:10.3pt;width:36pt;height:6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" adj="1029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t xml:space="preserve">4212 - </w:t>
      </w:r>
      <w:r w:rsidRPr="000D69A9">
        <w:rPr>
          <w:position w:val="-30"/>
        </w:rPr>
        <w:object w:dxaOrig="1540" w:dyaOrig="700" w14:anchorId="168EBB9E">
          <v:shape id="_x0000_i1046" type="#_x0000_t75" style="width:77pt;height:35pt" o:ole="">
            <v:imagedata r:id="rId41" o:title=""/>
          </v:shape>
          <o:OLEObject Type="Embed" ProgID="Equation.3" ShapeID="_x0000_i1046" DrawAspect="Content" ObjectID="_1535202715" r:id="rId42"/>
        </w:object>
      </w:r>
      <w:r>
        <w:t>= 4267.53</w:t>
      </w:r>
    </w:p>
    <w:p w14:paraId="7810AE08" w14:textId="5FCDF852" w:rsidR="00894B1A" w:rsidRDefault="00894B1A" w:rsidP="00FF11B6">
      <w:pPr>
        <w:ind w:left="3240" w:firstLine="360"/>
      </w:pPr>
      <w:r>
        <w:t xml:space="preserve">                                                                   </w:t>
      </w:r>
      <w:r w:rsidRPr="000D69A9">
        <w:rPr>
          <w:position w:val="-4"/>
        </w:rPr>
        <w:object w:dxaOrig="220" w:dyaOrig="200" w14:anchorId="590456F0">
          <v:shape id="_x0000_i1047" type="#_x0000_t75" style="width:11pt;height:10pt" o:ole="">
            <v:imagedata r:id="rId43" o:title=""/>
          </v:shape>
          <o:OLEObject Type="Embed" ProgID="Equation.3" ShapeID="_x0000_i1047" DrawAspect="Content" ObjectID="_1535202716" r:id="rId44"/>
        </w:object>
      </w:r>
      <w:r>
        <w:t xml:space="preserve">  Yes it is                                                                          </w:t>
      </w:r>
    </w:p>
    <w:p w14:paraId="72314AA2" w14:textId="06F332B7" w:rsidR="00894B1A" w:rsidRDefault="00894B1A" w:rsidP="00894B1A">
      <w:pPr>
        <w:ind w:left="360" w:firstLine="360"/>
      </w:pPr>
      <w:r>
        <w:t xml:space="preserve">4212 + </w:t>
      </w:r>
      <w:r w:rsidRPr="000D69A9">
        <w:rPr>
          <w:position w:val="-30"/>
        </w:rPr>
        <w:object w:dxaOrig="1540" w:dyaOrig="700" w14:anchorId="094FDFF7">
          <v:shape id="_x0000_i1048" type="#_x0000_t75" style="width:77pt;height:35pt" o:ole="">
            <v:imagedata r:id="rId41" o:title=""/>
          </v:shape>
          <o:OLEObject Type="Embed" ProgID="Equation.3" ShapeID="_x0000_i1048" DrawAspect="Content" ObjectID="_1535202717" r:id="rId45"/>
        </w:object>
      </w:r>
      <w:r>
        <w:t>= 4156.47</w:t>
      </w:r>
    </w:p>
    <w:p w14:paraId="6FE4A52A" w14:textId="3AED3F78" w:rsidR="00894B1A" w:rsidRDefault="00894B1A" w:rsidP="00894B1A"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0E21B3" wp14:editId="3AA89FC8">
                <wp:simplePos x="0" y="0"/>
                <wp:positionH relativeFrom="column">
                  <wp:posOffset>3771900</wp:posOffset>
                </wp:positionH>
                <wp:positionV relativeFrom="paragraph">
                  <wp:posOffset>27305</wp:posOffset>
                </wp:positionV>
                <wp:extent cx="2286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01D5C" w14:textId="77777777" w:rsidR="00997C7D" w:rsidRPr="00286C3C" w:rsidRDefault="00997C7D" w:rsidP="00894B1A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5" o:spid="_x0000_s1049" type="#_x0000_t202" style="position:absolute;margin-left:297pt;margin-top:2.15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" filled="f" stroked="f" strokeweight="2pt">
                <v:textbox>
                  <w:txbxContent>
                    <w:p w14:paraId="50201D5C" w14:textId="77777777" w:rsidR="00BB736C" w:rsidRPr="00286C3C" w:rsidRDefault="00BB736C" w:rsidP="00894B1A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3BB804" wp14:editId="2B3C7AEB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4111B" w14:textId="77777777" w:rsidR="00997C7D" w:rsidRPr="00286C3C" w:rsidRDefault="00997C7D" w:rsidP="00894B1A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6" o:spid="_x0000_s1050" type="#_x0000_t202" style="position:absolute;margin-left:180pt;margin-top:7.2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" filled="f" stroked="f" strokeweight="2pt">
                <v:textbox>
                  <w:txbxContent>
                    <w:p w14:paraId="7224111B" w14:textId="77777777" w:rsidR="00BB736C" w:rsidRPr="00286C3C" w:rsidRDefault="00BB736C" w:rsidP="00894B1A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1436FF" w14:textId="77777777" w:rsidR="00894B1A" w:rsidRDefault="00894B1A" w:rsidP="00894B1A"/>
    <w:p w14:paraId="1206528E" w14:textId="77777777" w:rsidR="00F80EF2" w:rsidRDefault="00F80EF2" w:rsidP="00F80EF2">
      <w:pPr>
        <w:pStyle w:val="ListParagraph"/>
      </w:pPr>
    </w:p>
    <w:p w14:paraId="6CB4D736" w14:textId="2DBD749A" w:rsidR="00894B1A" w:rsidRDefault="001B2804" w:rsidP="00894B1A">
      <w:pPr>
        <w:pStyle w:val="ListParagraph"/>
        <w:numPr>
          <w:ilvl w:val="0"/>
          <w:numId w:val="5"/>
        </w:numPr>
      </w:pPr>
      <w:r>
        <w:t>Does this sample represent the view of the population? Explain.</w:t>
      </w:r>
    </w:p>
    <w:p w14:paraId="366578F4" w14:textId="77777777" w:rsidR="00704F48" w:rsidRDefault="00704F48" w:rsidP="00704F48">
      <w:pPr>
        <w:pStyle w:val="ListParagraph"/>
      </w:pPr>
    </w:p>
    <w:p w14:paraId="6DDDEE3F" w14:textId="70EAB4C5" w:rsidR="00704F48" w:rsidRDefault="006C70D3" w:rsidP="00704F48">
      <w:pPr>
        <w:pStyle w:val="ListParagraph"/>
        <w:ind w:left="144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4811D1" wp14:editId="7725D9F5">
                <wp:simplePos x="0" y="0"/>
                <wp:positionH relativeFrom="column">
                  <wp:posOffset>4229100</wp:posOffset>
                </wp:positionH>
                <wp:positionV relativeFrom="paragraph">
                  <wp:posOffset>62865</wp:posOffset>
                </wp:positionV>
                <wp:extent cx="2286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15539" w14:textId="77777777" w:rsidR="00997C7D" w:rsidRPr="00286C3C" w:rsidRDefault="00997C7D" w:rsidP="006C70D3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8" o:spid="_x0000_s1051" type="#_x0000_t202" style="position:absolute;left:0;text-align:left;margin-left:333pt;margin-top:4.95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" filled="f" stroked="f" strokeweight="2pt">
                <v:textbox>
                  <w:txbxContent>
                    <w:p w14:paraId="37015539" w14:textId="77777777" w:rsidR="00BB736C" w:rsidRPr="00286C3C" w:rsidRDefault="00BB736C" w:rsidP="006C70D3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94696A" wp14:editId="595C7758">
                <wp:simplePos x="0" y="0"/>
                <wp:positionH relativeFrom="column">
                  <wp:posOffset>3771900</wp:posOffset>
                </wp:positionH>
                <wp:positionV relativeFrom="paragraph">
                  <wp:posOffset>62865</wp:posOffset>
                </wp:positionV>
                <wp:extent cx="228600" cy="228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27401" w14:textId="77777777" w:rsidR="00997C7D" w:rsidRPr="00286C3C" w:rsidRDefault="00997C7D" w:rsidP="006C70D3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7" o:spid="_x0000_s1052" type="#_x0000_t202" style="position:absolute;left:0;text-align:left;margin-left:297pt;margin-top:4.9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" filled="f" stroked="f" strokeweight="2pt">
                <v:textbox>
                  <w:txbxContent>
                    <w:p w14:paraId="20F27401" w14:textId="77777777" w:rsidR="00BB736C" w:rsidRPr="00286C3C" w:rsidRDefault="00BB736C" w:rsidP="006C70D3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48">
        <w:t>No, only those that use that website</w:t>
      </w:r>
    </w:p>
    <w:p w14:paraId="7609DD45" w14:textId="77777777" w:rsidR="00704F48" w:rsidRDefault="00704F48" w:rsidP="006C70D3"/>
    <w:p w14:paraId="4257C955" w14:textId="2EB0D81F" w:rsidR="00704F48" w:rsidRDefault="006C70D3" w:rsidP="00704F48">
      <w:pPr>
        <w:pStyle w:val="ListParagraph"/>
        <w:ind w:left="1440"/>
      </w:pPr>
      <w:r>
        <w:t>(Or</w:t>
      </w:r>
      <w:r w:rsidR="00704F48">
        <w:t xml:space="preserve"> </w:t>
      </w:r>
      <w:r>
        <w:tab/>
      </w:r>
      <w:r w:rsidR="00704F48">
        <w:t>Yes, mean is within interval)</w:t>
      </w:r>
    </w:p>
    <w:p w14:paraId="5403A06A" w14:textId="77777777" w:rsidR="006C70D3" w:rsidRDefault="006C70D3" w:rsidP="00882AEB"/>
    <w:p w14:paraId="1CCA5B98" w14:textId="2DC39A9C" w:rsidR="00894B1A" w:rsidRDefault="00D06204" w:rsidP="00894B1A">
      <w:pPr>
        <w:pStyle w:val="ListParagraph"/>
        <w:numPr>
          <w:ilvl w:val="0"/>
          <w:numId w:val="5"/>
        </w:numPr>
      </w:pPr>
      <w:r>
        <w:t>Describe the effect on the length of confidence interval if the confidence level were to be increased to 99%</w:t>
      </w:r>
    </w:p>
    <w:p w14:paraId="43E3154E" w14:textId="67695B97" w:rsidR="00882AEB" w:rsidRDefault="008928A8" w:rsidP="00882AEB">
      <w:pPr>
        <w:pStyle w:val="ListParagraph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151ADF" wp14:editId="4FEB93BC">
                <wp:simplePos x="0" y="0"/>
                <wp:positionH relativeFrom="column">
                  <wp:posOffset>3886200</wp:posOffset>
                </wp:positionH>
                <wp:positionV relativeFrom="paragraph">
                  <wp:posOffset>133985</wp:posOffset>
                </wp:positionV>
                <wp:extent cx="228600" cy="2286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52007" w14:textId="77777777" w:rsidR="00997C7D" w:rsidRPr="00286C3C" w:rsidRDefault="00997C7D" w:rsidP="008928A8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9" o:spid="_x0000_s1053" type="#_x0000_t202" style="position:absolute;left:0;text-align:left;margin-left:306pt;margin-top:10.55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" filled="f" stroked="f" strokeweight="2pt">
                <v:textbox>
                  <w:txbxContent>
                    <w:p w14:paraId="6D452007" w14:textId="77777777" w:rsidR="00BB736C" w:rsidRPr="00286C3C" w:rsidRDefault="00BB736C" w:rsidP="008928A8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5234E" w14:textId="0A74D054" w:rsidR="00882AEB" w:rsidRDefault="00882AEB" w:rsidP="00882AEB">
      <w:pPr>
        <w:pStyle w:val="ListParagraph"/>
        <w:ind w:left="1440"/>
      </w:pPr>
      <w:r>
        <w:t>The confidence interval gets wider</w:t>
      </w:r>
    </w:p>
    <w:p w14:paraId="51D113DB" w14:textId="77777777" w:rsidR="00BB5316" w:rsidRDefault="00BB5316" w:rsidP="00A744E0">
      <w:pPr>
        <w:rPr>
          <w:b/>
        </w:rPr>
      </w:pPr>
    </w:p>
    <w:p w14:paraId="511E17BF" w14:textId="45EC8C21" w:rsidR="001E6777" w:rsidRDefault="00F946EB" w:rsidP="00A744E0">
      <w:r>
        <w:rPr>
          <w:b/>
        </w:rPr>
        <w:lastRenderedPageBreak/>
        <w:t>Q4</w:t>
      </w:r>
      <w:r w:rsidR="00A744E0" w:rsidRPr="00063E29">
        <w:rPr>
          <w:b/>
        </w:rPr>
        <w:t>. [1,3,3]</w:t>
      </w:r>
      <w:r w:rsidR="00A744E0" w:rsidRPr="00063E29">
        <w:rPr>
          <w:b/>
        </w:rPr>
        <w:tab/>
      </w:r>
      <w:r w:rsidR="00A744E0">
        <w:tab/>
      </w:r>
      <w:r w:rsidR="00A744E0">
        <w:tab/>
      </w:r>
      <w:r w:rsidR="00A744E0">
        <w:tab/>
      </w:r>
      <w:r w:rsidR="00A744E0">
        <w:tab/>
      </w:r>
      <w:r w:rsidR="00A744E0">
        <w:tab/>
      </w:r>
      <w:r w:rsidR="00A744E0">
        <w:tab/>
      </w:r>
      <w:r w:rsidR="00A744E0">
        <w:tab/>
      </w:r>
      <w:r w:rsidR="00A744E0">
        <w:tab/>
      </w:r>
      <w:r w:rsidR="00A744E0">
        <w:tab/>
      </w:r>
      <w:r w:rsidR="00A744E0">
        <w:tab/>
      </w:r>
      <w:r w:rsidR="00A744E0">
        <w:tab/>
        <w:t>[7 marks]</w:t>
      </w:r>
    </w:p>
    <w:p w14:paraId="451247D0" w14:textId="19377B17" w:rsidR="00C56D3B" w:rsidRDefault="00C56D3B" w:rsidP="00A744E0">
      <w:r>
        <w:t xml:space="preserve">If the numbers 1 </w:t>
      </w:r>
      <w:r w:rsidR="00531599">
        <w:t>to 100 form the population, then</w:t>
      </w:r>
      <w:r>
        <w:t xml:space="preserve"> the mean and standard deviation of the population are 50.5 and 28.87 respectively.</w:t>
      </w:r>
    </w:p>
    <w:p w14:paraId="6959C190" w14:textId="77777777" w:rsidR="00C56D3B" w:rsidRDefault="00C56D3B" w:rsidP="00A744E0"/>
    <w:p w14:paraId="7F633EAB" w14:textId="434A5BDE" w:rsidR="008C7609" w:rsidRDefault="008C7609" w:rsidP="001F6319">
      <w:pPr>
        <w:pStyle w:val="ListParagraph"/>
        <w:numPr>
          <w:ilvl w:val="0"/>
          <w:numId w:val="6"/>
        </w:numPr>
      </w:pPr>
      <w:r>
        <w:t>Show clearly why the mean of the population is 50.5.</w:t>
      </w:r>
    </w:p>
    <w:p w14:paraId="1D6818EA" w14:textId="77777777" w:rsidR="008C7609" w:rsidRDefault="008C7609" w:rsidP="008C7609">
      <w:pPr>
        <w:pStyle w:val="ListParagraph"/>
      </w:pPr>
    </w:p>
    <w:p w14:paraId="078D573A" w14:textId="7B0DA98C" w:rsidR="009C7E10" w:rsidRDefault="009C7E10" w:rsidP="00F56E56">
      <w:pPr>
        <w:ind w:left="144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D8EEA5" wp14:editId="6DFD3552">
                <wp:simplePos x="0" y="0"/>
                <wp:positionH relativeFrom="column">
                  <wp:posOffset>3429000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7DE13" w14:textId="77777777" w:rsidR="00997C7D" w:rsidRPr="00286C3C" w:rsidRDefault="00997C7D" w:rsidP="009C7E10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0" o:spid="_x0000_s1054" type="#_x0000_t202" style="position:absolute;left:0;text-align:left;margin-left:270pt;margin-top:9.5pt;width:1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" filled="f" stroked="f" strokeweight="2pt">
                <v:textbox>
                  <w:txbxContent>
                    <w:p w14:paraId="4287DE13" w14:textId="77777777" w:rsidR="00BB736C" w:rsidRPr="00286C3C" w:rsidRDefault="00BB736C" w:rsidP="009C7E10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69A9">
        <w:rPr>
          <w:position w:val="-24"/>
        </w:rPr>
        <w:object w:dxaOrig="3120" w:dyaOrig="620" w14:anchorId="0D164769">
          <v:shape id="_x0000_i1049" type="#_x0000_t75" style="width:156pt;height:31pt" o:ole="">
            <v:imagedata r:id="rId46" o:title=""/>
          </v:shape>
          <o:OLEObject Type="Embed" ProgID="Equation.3" ShapeID="_x0000_i1049" DrawAspect="Content" ObjectID="_1535202718" r:id="rId47"/>
        </w:object>
      </w:r>
      <w:r>
        <w:t xml:space="preserve">    </w:t>
      </w:r>
    </w:p>
    <w:p w14:paraId="6C96E09C" w14:textId="2209DBDA" w:rsidR="008C7609" w:rsidRDefault="009C7E10" w:rsidP="009C7E10">
      <w:r>
        <w:t xml:space="preserve"> </w:t>
      </w:r>
    </w:p>
    <w:p w14:paraId="25F37D82" w14:textId="6D5A41D0" w:rsidR="009C7E10" w:rsidRDefault="009C7E10" w:rsidP="008C7609">
      <w:pPr>
        <w:pStyle w:val="ListParagraph"/>
        <w:numPr>
          <w:ilvl w:val="0"/>
          <w:numId w:val="6"/>
        </w:numPr>
      </w:pPr>
      <w:r>
        <w:t xml:space="preserve"> If all possible samples of size 9 were taken from this population, what does the Central Limit theorem tell us about the distribution of the means of these samples?</w:t>
      </w:r>
    </w:p>
    <w:p w14:paraId="15729D1C" w14:textId="40C9B78C" w:rsidR="009C7E10" w:rsidRDefault="009C7E10" w:rsidP="009C7E10"/>
    <w:p w14:paraId="6901F8FC" w14:textId="14715F27" w:rsidR="009C7E10" w:rsidRDefault="009C7E10" w:rsidP="009C7E10">
      <w:pPr>
        <w:ind w:left="1440"/>
      </w:pPr>
      <w:r>
        <w:t xml:space="preserve">X </w:t>
      </w:r>
      <w:r w:rsidRPr="000D69A9">
        <w:rPr>
          <w:position w:val="-4"/>
        </w:rPr>
        <w:object w:dxaOrig="220" w:dyaOrig="180" w14:anchorId="7044399E">
          <v:shape id="_x0000_i1050" type="#_x0000_t75" style="width:11pt;height:9pt" o:ole="">
            <v:imagedata r:id="rId48" o:title=""/>
          </v:shape>
          <o:OLEObject Type="Embed" ProgID="Equation.3" ShapeID="_x0000_i1050" DrawAspect="Content" ObjectID="_1535202719" r:id="rId49"/>
        </w:object>
      </w:r>
      <w:r>
        <w:t xml:space="preserve">N </w:t>
      </w:r>
      <w:r w:rsidRPr="000D69A9">
        <w:rPr>
          <w:position w:val="-36"/>
        </w:rPr>
        <w:object w:dxaOrig="1700" w:dyaOrig="880" w14:anchorId="0E98DC8C">
          <v:shape id="_x0000_i1051" type="#_x0000_t75" style="width:85pt;height:44pt" o:ole="">
            <v:imagedata r:id="rId50" o:title=""/>
          </v:shape>
          <o:OLEObject Type="Embed" ProgID="Equation.3" ShapeID="_x0000_i1051" DrawAspect="Content" ObjectID="_1535202720" r:id="rId51"/>
        </w:object>
      </w:r>
      <w:r>
        <w:tab/>
      </w:r>
    </w:p>
    <w:p w14:paraId="5C5C2426" w14:textId="67D304D8" w:rsidR="009C7E10" w:rsidRDefault="00666BEE" w:rsidP="009C7E10">
      <w:pPr>
        <w:ind w:left="144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1990F3" wp14:editId="7D440FAD">
                <wp:simplePos x="0" y="0"/>
                <wp:positionH relativeFrom="column">
                  <wp:posOffset>3543300</wp:posOffset>
                </wp:positionH>
                <wp:positionV relativeFrom="paragraph">
                  <wp:posOffset>153670</wp:posOffset>
                </wp:positionV>
                <wp:extent cx="228600" cy="2286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19B5A" w14:textId="77777777" w:rsidR="00997C7D" w:rsidRPr="00286C3C" w:rsidRDefault="00997C7D" w:rsidP="00666BEE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1" o:spid="_x0000_s1055" type="#_x0000_t202" style="position:absolute;left:0;text-align:left;margin-left:279pt;margin-top:12.1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" filled="f" stroked="f" strokeweight="2pt">
                <v:textbox>
                  <w:txbxContent>
                    <w:p w14:paraId="22B19B5A" w14:textId="77777777" w:rsidR="00BB736C" w:rsidRPr="00286C3C" w:rsidRDefault="00BB736C" w:rsidP="00666BEE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3EE8F9" w14:textId="77777777" w:rsidR="00666BEE" w:rsidRDefault="009C7E10" w:rsidP="009C7E10">
      <w:pPr>
        <w:ind w:left="1440"/>
      </w:pPr>
      <w:r>
        <w:t xml:space="preserve">Or </w:t>
      </w:r>
      <w:r>
        <w:tab/>
        <w:t>1. Normally distributed</w:t>
      </w:r>
    </w:p>
    <w:p w14:paraId="55E39C7F" w14:textId="256DB84C" w:rsidR="009C7E10" w:rsidRDefault="00666BEE" w:rsidP="009C7E10">
      <w:pPr>
        <w:ind w:left="144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804E4A" wp14:editId="58D874E0">
                <wp:simplePos x="0" y="0"/>
                <wp:positionH relativeFrom="column">
                  <wp:posOffset>3314700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0E72A" w14:textId="77777777" w:rsidR="00997C7D" w:rsidRPr="00286C3C" w:rsidRDefault="00997C7D" w:rsidP="00666BEE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2" o:spid="_x0000_s1056" type="#_x0000_t202" style="position:absolute;left:0;text-align:left;margin-left:261pt;margin-top:10.95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" filled="f" stroked="f" strokeweight="2pt">
                <v:textbox>
                  <w:txbxContent>
                    <w:p w14:paraId="1080E72A" w14:textId="77777777" w:rsidR="00BB736C" w:rsidRPr="00286C3C" w:rsidRDefault="00BB736C" w:rsidP="00666BEE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7D21B1E7" w14:textId="24F9C341" w:rsidR="009C7E10" w:rsidRDefault="009C7E10" w:rsidP="009C7E10">
      <w:pPr>
        <w:ind w:left="1440"/>
      </w:pPr>
      <w:r>
        <w:tab/>
        <w:t>2. Mean = population mean</w:t>
      </w:r>
    </w:p>
    <w:p w14:paraId="7C9E3C33" w14:textId="77777777" w:rsidR="00C545C6" w:rsidRDefault="00C545C6" w:rsidP="009C7E10">
      <w:pPr>
        <w:ind w:left="1440"/>
      </w:pPr>
    </w:p>
    <w:p w14:paraId="0BB9D622" w14:textId="357EDC42" w:rsidR="009C7E10" w:rsidRDefault="000D0321" w:rsidP="00F56E56">
      <w:pPr>
        <w:ind w:left="144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3D5925" wp14:editId="200D8264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28600" cy="2286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89BF5" w14:textId="77777777" w:rsidR="00997C7D" w:rsidRPr="00286C3C" w:rsidRDefault="00997C7D" w:rsidP="00666BEE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3" o:spid="_x0000_s1057" type="#_x0000_t202" style="position:absolute;left:0;text-align:left;margin-left:324pt;margin-top:0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" filled="f" stroked="f" strokeweight="2pt">
                <v:textbox>
                  <w:txbxContent>
                    <w:p w14:paraId="03089BF5" w14:textId="77777777" w:rsidR="00BB736C" w:rsidRPr="00286C3C" w:rsidRDefault="00BB736C" w:rsidP="00666BEE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E10">
        <w:tab/>
        <w:t xml:space="preserve">3. Standard deviation = </w:t>
      </w:r>
      <w:r w:rsidR="00666BEE" w:rsidRPr="000D69A9">
        <w:rPr>
          <w:position w:val="-28"/>
        </w:rPr>
        <w:object w:dxaOrig="1460" w:dyaOrig="660" w14:anchorId="54358A81">
          <v:shape id="_x0000_i1052" type="#_x0000_t75" style="width:73pt;height:33pt" o:ole="">
            <v:imagedata r:id="rId52" o:title=""/>
          </v:shape>
          <o:OLEObject Type="Embed" ProgID="Equation.3" ShapeID="_x0000_i1052" DrawAspect="Content" ObjectID="_1535202721" r:id="rId53"/>
        </w:object>
      </w:r>
    </w:p>
    <w:p w14:paraId="6C61074A" w14:textId="77777777" w:rsidR="009C7E10" w:rsidRDefault="009C7E10" w:rsidP="009C7E10"/>
    <w:p w14:paraId="09229B4D" w14:textId="69E59D03" w:rsidR="009C7E10" w:rsidRDefault="00AA5C37" w:rsidP="008C7609">
      <w:pPr>
        <w:pStyle w:val="ListParagraph"/>
        <w:numPr>
          <w:ilvl w:val="0"/>
          <w:numId w:val="6"/>
        </w:numPr>
      </w:pPr>
      <w:r>
        <w:t>The diagram below shows 3 lists of 9 randomly generated counting numbers from 1 to 100 generated by the calculator</w:t>
      </w:r>
    </w:p>
    <w:p w14:paraId="0FAC9FDC" w14:textId="7910A013" w:rsidR="009C7E10" w:rsidRDefault="00261E60" w:rsidP="009203A8">
      <w:pPr>
        <w:ind w:left="36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A0027" wp14:editId="1B3A7974">
                <wp:simplePos x="0" y="0"/>
                <wp:positionH relativeFrom="column">
                  <wp:posOffset>1485900</wp:posOffset>
                </wp:positionH>
                <wp:positionV relativeFrom="paragraph">
                  <wp:posOffset>158750</wp:posOffset>
                </wp:positionV>
                <wp:extent cx="0" cy="114300"/>
                <wp:effectExtent l="127000" t="25400" r="1270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4" o:spid="_x0000_s1026" type="#_x0000_t32" style="position:absolute;margin-left:117pt;margin-top:12.5pt;width:0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" strokecolor="black [3213]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6B56BAB" w14:textId="4641E40E" w:rsidR="00261E60" w:rsidRDefault="00261E60" w:rsidP="008C7609">
      <w:r>
        <w:t xml:space="preserve">    </w:t>
      </w:r>
      <w:r>
        <w:tab/>
      </w:r>
      <w:r>
        <w:tab/>
      </w:r>
      <w:r>
        <w:tab/>
      </w:r>
      <w:r w:rsidRPr="00261E60">
        <w:rPr>
          <w:u w:val="single"/>
        </w:rPr>
        <w:tab/>
        <w:t>Edit</w:t>
      </w:r>
      <w:r w:rsidRPr="00261E60">
        <w:rPr>
          <w:u w:val="single"/>
        </w:rPr>
        <w:tab/>
        <w:t>Calc</w:t>
      </w:r>
      <w:r w:rsidRPr="00261E60">
        <w:rPr>
          <w:u w:val="single"/>
        </w:rPr>
        <w:tab/>
        <w:t>SetGraph</w:t>
      </w:r>
      <w:r w:rsidRPr="00261E60">
        <w:rPr>
          <w:u w:val="single"/>
        </w:rPr>
        <w:tab/>
      </w:r>
    </w:p>
    <w:p w14:paraId="392A74A1" w14:textId="122DC3AE" w:rsidR="00261E60" w:rsidRPr="00526C55" w:rsidRDefault="00261E60" w:rsidP="008C7609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746"/>
        <w:gridCol w:w="778"/>
        <w:gridCol w:w="779"/>
        <w:gridCol w:w="778"/>
      </w:tblGrid>
      <w:tr w:rsidR="00261E60" w14:paraId="58F04C22" w14:textId="77777777" w:rsidTr="00602E59">
        <w:tc>
          <w:tcPr>
            <w:tcW w:w="746" w:type="dxa"/>
            <w:tcBorders>
              <w:bottom w:val="single" w:sz="4" w:space="0" w:color="auto"/>
            </w:tcBorders>
          </w:tcPr>
          <w:p w14:paraId="6368F9F0" w14:textId="77777777" w:rsidR="00261E60" w:rsidRDefault="00261E60" w:rsidP="008C7609"/>
        </w:tc>
        <w:tc>
          <w:tcPr>
            <w:tcW w:w="778" w:type="dxa"/>
            <w:tcBorders>
              <w:bottom w:val="single" w:sz="4" w:space="0" w:color="auto"/>
            </w:tcBorders>
          </w:tcPr>
          <w:p w14:paraId="4D495B9B" w14:textId="4A53676B" w:rsidR="00261E60" w:rsidRDefault="00261E60" w:rsidP="008C7609">
            <w:r>
              <w:t>List 1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124C26F9" w14:textId="7CB35C18" w:rsidR="00261E60" w:rsidRDefault="00261E60" w:rsidP="008C7609">
            <w:r>
              <w:t>List 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0E7FD3E2" w14:textId="07E0F7F6" w:rsidR="00261E60" w:rsidRDefault="00261E60" w:rsidP="008C7609">
            <w:r>
              <w:t>List 3</w:t>
            </w:r>
          </w:p>
        </w:tc>
      </w:tr>
      <w:tr w:rsidR="00261E60" w14:paraId="76273C99" w14:textId="77777777" w:rsidTr="00602E59">
        <w:tc>
          <w:tcPr>
            <w:tcW w:w="746" w:type="dxa"/>
            <w:tcBorders>
              <w:top w:val="single" w:sz="4" w:space="0" w:color="auto"/>
              <w:bottom w:val="nil"/>
            </w:tcBorders>
          </w:tcPr>
          <w:p w14:paraId="15A595B0" w14:textId="5C9559EE" w:rsidR="00261E60" w:rsidRDefault="00261E60" w:rsidP="008C7609"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  <w:bottom w:val="nil"/>
            </w:tcBorders>
          </w:tcPr>
          <w:p w14:paraId="0C6C328B" w14:textId="771568FF" w:rsidR="00261E60" w:rsidRDefault="00BE46D2" w:rsidP="008C7609">
            <w:r>
              <w:t>49</w:t>
            </w:r>
          </w:p>
        </w:tc>
        <w:tc>
          <w:tcPr>
            <w:tcW w:w="779" w:type="dxa"/>
            <w:tcBorders>
              <w:top w:val="single" w:sz="4" w:space="0" w:color="auto"/>
              <w:bottom w:val="nil"/>
            </w:tcBorders>
          </w:tcPr>
          <w:p w14:paraId="2DDBBB6A" w14:textId="79A4D619" w:rsidR="00261E60" w:rsidRDefault="00BE46D2" w:rsidP="008C7609">
            <w:r>
              <w:t>15</w:t>
            </w:r>
          </w:p>
        </w:tc>
        <w:tc>
          <w:tcPr>
            <w:tcW w:w="778" w:type="dxa"/>
            <w:tcBorders>
              <w:top w:val="single" w:sz="4" w:space="0" w:color="auto"/>
              <w:bottom w:val="nil"/>
            </w:tcBorders>
          </w:tcPr>
          <w:p w14:paraId="61B19ED5" w14:textId="66D484B0" w:rsidR="00261E60" w:rsidRDefault="00BE46D2" w:rsidP="008C7609">
            <w:r>
              <w:t>75</w:t>
            </w:r>
          </w:p>
        </w:tc>
      </w:tr>
      <w:tr w:rsidR="00261E60" w14:paraId="3EB15AA0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5A4CB703" w14:textId="68A7D6D3" w:rsidR="00261E60" w:rsidRDefault="00261E60" w:rsidP="008C7609">
            <w:r>
              <w:t>2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4C15CAA0" w14:textId="0B69F7E0" w:rsidR="00261E60" w:rsidRDefault="00BE46D2" w:rsidP="008C7609">
            <w:r>
              <w:t>3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7B0B4279" w14:textId="43B6865A" w:rsidR="00261E60" w:rsidRDefault="00BE46D2" w:rsidP="008C7609">
            <w:r>
              <w:t>20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A0220CD" w14:textId="01F33280" w:rsidR="00261E60" w:rsidRDefault="00BE46D2" w:rsidP="008C7609">
            <w:r>
              <w:t>70</w:t>
            </w:r>
          </w:p>
        </w:tc>
      </w:tr>
      <w:tr w:rsidR="00261E60" w14:paraId="3843BC1A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34EE733C" w14:textId="09E954EA" w:rsidR="00261E60" w:rsidRDefault="00261E60" w:rsidP="008C7609">
            <w:r>
              <w:t>3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3AC786BC" w14:textId="7B56FBF4" w:rsidR="00261E60" w:rsidRDefault="00BE46D2" w:rsidP="008C7609">
            <w:r>
              <w:t>89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1388AE25" w14:textId="4C4CFB8B" w:rsidR="00261E60" w:rsidRDefault="00BE46D2" w:rsidP="008C7609">
            <w:r>
              <w:t>45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D8D7EBB" w14:textId="69E514D1" w:rsidR="00261E60" w:rsidRDefault="00BE46D2" w:rsidP="008C7609">
            <w:r>
              <w:t>72</w:t>
            </w:r>
          </w:p>
        </w:tc>
      </w:tr>
      <w:tr w:rsidR="00261E60" w14:paraId="61F88EF2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19940824" w14:textId="576B5CF0" w:rsidR="00261E60" w:rsidRDefault="00261E60" w:rsidP="008C7609">
            <w:r>
              <w:t>4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5F09069F" w14:textId="530CA697" w:rsidR="00261E60" w:rsidRDefault="00BE46D2" w:rsidP="008C7609">
            <w:r>
              <w:t>76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784FEEC7" w14:textId="405ADCF6" w:rsidR="00261E60" w:rsidRDefault="00BE46D2" w:rsidP="008C7609">
            <w:r>
              <w:t>7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2D885383" w14:textId="145C783D" w:rsidR="00261E60" w:rsidRDefault="00BE46D2" w:rsidP="008C7609">
            <w:r>
              <w:t>19</w:t>
            </w:r>
          </w:p>
        </w:tc>
      </w:tr>
      <w:tr w:rsidR="00261E60" w14:paraId="74BB292A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1790C943" w14:textId="4CD94B6A" w:rsidR="00261E60" w:rsidRDefault="00261E60" w:rsidP="008C7609">
            <w:r>
              <w:t>5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2885BFAC" w14:textId="275FDEE0" w:rsidR="00261E60" w:rsidRDefault="00BE46D2" w:rsidP="008C7609">
            <w:r>
              <w:t>72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2E16E308" w14:textId="78DB9E8F" w:rsidR="00261E60" w:rsidRDefault="00BE46D2" w:rsidP="008C7609">
            <w:r>
              <w:t>16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3F107090" w14:textId="3A7D6C44" w:rsidR="00261E60" w:rsidRDefault="00BE46D2" w:rsidP="008C7609">
            <w:r>
              <w:t>74</w:t>
            </w:r>
          </w:p>
        </w:tc>
      </w:tr>
      <w:tr w:rsidR="00261E60" w14:paraId="54423E8F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4B271CD4" w14:textId="472EEE62" w:rsidR="00261E60" w:rsidRDefault="00261E60" w:rsidP="008C7609">
            <w:r>
              <w:t>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3689D280" w14:textId="23F6000F" w:rsidR="00261E60" w:rsidRDefault="00BE46D2" w:rsidP="008C7609">
            <w:r>
              <w:t>45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605D380A" w14:textId="1C5EC1F2" w:rsidR="00261E60" w:rsidRDefault="00BE46D2" w:rsidP="008C7609">
            <w:r>
              <w:t>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33BB2AB" w14:textId="78AF37B4" w:rsidR="00261E60" w:rsidRDefault="00BE46D2" w:rsidP="008C7609">
            <w:r>
              <w:t>81</w:t>
            </w:r>
          </w:p>
        </w:tc>
      </w:tr>
      <w:tr w:rsidR="00261E60" w14:paraId="4B445E45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0C66D848" w14:textId="6E7C0D60" w:rsidR="00261E60" w:rsidRDefault="00261E60" w:rsidP="008C7609">
            <w:r>
              <w:t>7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6083FDF3" w14:textId="2F6CFA45" w:rsidR="00261E60" w:rsidRDefault="00BE46D2" w:rsidP="008C7609">
            <w:r>
              <w:t>36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42B22B2B" w14:textId="7A432D43" w:rsidR="00261E60" w:rsidRDefault="00BE46D2" w:rsidP="008C7609">
            <w:r>
              <w:t>48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482EECEF" w14:textId="74F8EDC6" w:rsidR="00261E60" w:rsidRDefault="00BE46D2" w:rsidP="008C7609">
            <w:r>
              <w:t>83</w:t>
            </w:r>
          </w:p>
        </w:tc>
      </w:tr>
      <w:tr w:rsidR="00261E60" w14:paraId="0BE292DF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18E167EB" w14:textId="281A0BAB" w:rsidR="00261E60" w:rsidRDefault="00261E60" w:rsidP="008C7609">
            <w:r>
              <w:t>8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1A5C5699" w14:textId="02C9F31A" w:rsidR="00261E60" w:rsidRDefault="00BE46D2" w:rsidP="008C7609">
            <w:r>
              <w:t>43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6372F635" w14:textId="7E2C670F" w:rsidR="00261E60" w:rsidRDefault="00BE46D2" w:rsidP="008C7609">
            <w:r>
              <w:t>46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4C5C4C29" w14:textId="3E095AB8" w:rsidR="00261E60" w:rsidRDefault="00BE46D2" w:rsidP="008C7609">
            <w:r>
              <w:t>27</w:t>
            </w:r>
          </w:p>
        </w:tc>
      </w:tr>
      <w:tr w:rsidR="00261E60" w14:paraId="7D9DD3DF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0E291D8D" w14:textId="0A3E7943" w:rsidR="00261E60" w:rsidRDefault="00261E60" w:rsidP="008C7609">
            <w:r>
              <w:t>9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5A5F67F6" w14:textId="187FCB3E" w:rsidR="00261E60" w:rsidRDefault="00BE46D2" w:rsidP="008C7609">
            <w:r>
              <w:t>86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19243BFC" w14:textId="087AB73E" w:rsidR="00261E60" w:rsidRDefault="00BE46D2" w:rsidP="008C7609">
            <w:r>
              <w:t>8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1E1DF071" w14:textId="3C412C3E" w:rsidR="00261E60" w:rsidRDefault="00BE46D2" w:rsidP="008C7609">
            <w:r>
              <w:t>11</w:t>
            </w:r>
          </w:p>
        </w:tc>
      </w:tr>
      <w:tr w:rsidR="00261E60" w14:paraId="050B740C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2AD61463" w14:textId="3A55B8E3" w:rsidR="00261E60" w:rsidRDefault="00BE46D2" w:rsidP="008C7609">
            <w:r>
              <w:t>10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1D8F5E6" w14:textId="77777777" w:rsidR="00261E60" w:rsidRDefault="00261E60" w:rsidP="008C7609"/>
        </w:tc>
        <w:tc>
          <w:tcPr>
            <w:tcW w:w="779" w:type="dxa"/>
            <w:tcBorders>
              <w:top w:val="nil"/>
              <w:bottom w:val="nil"/>
            </w:tcBorders>
          </w:tcPr>
          <w:p w14:paraId="2B5E73E3" w14:textId="77777777" w:rsidR="00261E60" w:rsidRDefault="00261E60" w:rsidP="008C7609"/>
        </w:tc>
        <w:tc>
          <w:tcPr>
            <w:tcW w:w="778" w:type="dxa"/>
            <w:tcBorders>
              <w:top w:val="nil"/>
              <w:bottom w:val="nil"/>
            </w:tcBorders>
          </w:tcPr>
          <w:p w14:paraId="6190A4B4" w14:textId="77777777" w:rsidR="00261E60" w:rsidRDefault="00261E60" w:rsidP="008C7609"/>
        </w:tc>
      </w:tr>
      <w:tr w:rsidR="00261E60" w14:paraId="6A228BA0" w14:textId="77777777" w:rsidTr="00602E59">
        <w:tc>
          <w:tcPr>
            <w:tcW w:w="746" w:type="dxa"/>
            <w:tcBorders>
              <w:top w:val="nil"/>
            </w:tcBorders>
          </w:tcPr>
          <w:p w14:paraId="236F9DFE" w14:textId="1C7EA360" w:rsidR="00602E59" w:rsidRDefault="00BE46D2" w:rsidP="008C7609">
            <w:r>
              <w:t>11</w:t>
            </w:r>
          </w:p>
        </w:tc>
        <w:tc>
          <w:tcPr>
            <w:tcW w:w="778" w:type="dxa"/>
            <w:tcBorders>
              <w:top w:val="nil"/>
            </w:tcBorders>
          </w:tcPr>
          <w:p w14:paraId="0C0CE481" w14:textId="77777777" w:rsidR="00261E60" w:rsidRDefault="00261E60" w:rsidP="008C7609"/>
        </w:tc>
        <w:tc>
          <w:tcPr>
            <w:tcW w:w="779" w:type="dxa"/>
            <w:tcBorders>
              <w:top w:val="nil"/>
            </w:tcBorders>
          </w:tcPr>
          <w:p w14:paraId="65A6EA6C" w14:textId="77777777" w:rsidR="00261E60" w:rsidRDefault="00261E60" w:rsidP="008C7609"/>
        </w:tc>
        <w:tc>
          <w:tcPr>
            <w:tcW w:w="778" w:type="dxa"/>
            <w:tcBorders>
              <w:top w:val="nil"/>
            </w:tcBorders>
          </w:tcPr>
          <w:p w14:paraId="4F7C2EF7" w14:textId="13D69E16" w:rsidR="00261E60" w:rsidRDefault="00261E60" w:rsidP="008C7609"/>
        </w:tc>
      </w:tr>
      <w:tr w:rsidR="00602E59" w14:paraId="5AFC416D" w14:textId="77777777" w:rsidTr="00602E59">
        <w:tc>
          <w:tcPr>
            <w:tcW w:w="3081" w:type="dxa"/>
            <w:gridSpan w:val="4"/>
          </w:tcPr>
          <w:p w14:paraId="783316BD" w14:textId="5AF58ACE" w:rsidR="00602E59" w:rsidRDefault="00602E59" w:rsidP="008C7609">
            <w:r>
              <w:t>Calc=        randList (9,1,100)</w:t>
            </w:r>
          </w:p>
        </w:tc>
      </w:tr>
      <w:tr w:rsidR="00602E59" w14:paraId="76DFDDC9" w14:textId="77777777" w:rsidTr="00602E59">
        <w:tc>
          <w:tcPr>
            <w:tcW w:w="3081" w:type="dxa"/>
            <w:gridSpan w:val="4"/>
          </w:tcPr>
          <w:p w14:paraId="1A66DAAD" w14:textId="5CDA4063" w:rsidR="00602E59" w:rsidRDefault="00602E59" w:rsidP="008C7609">
            <w:r>
              <w:t>Deg     Auto    Decimal</w:t>
            </w:r>
          </w:p>
        </w:tc>
      </w:tr>
    </w:tbl>
    <w:p w14:paraId="5F432904" w14:textId="77777777" w:rsidR="00BB736C" w:rsidRDefault="00BB736C" w:rsidP="008C7609"/>
    <w:p w14:paraId="2A2E5E65" w14:textId="737DC7E7" w:rsidR="00261E60" w:rsidRDefault="00BB736C" w:rsidP="008C7609">
      <w:r>
        <w:t xml:space="preserve">Given that the 95% confidence interval for the population mean is </w:t>
      </w:r>
      <w:r>
        <w:tab/>
        <w:t xml:space="preserve">31.64 </w:t>
      </w:r>
      <w:r w:rsidRPr="000D69A9">
        <w:rPr>
          <w:position w:val="-4"/>
        </w:rPr>
        <w:object w:dxaOrig="200" w:dyaOrig="200" w14:anchorId="442F213C">
          <v:shape id="_x0000_i1053" type="#_x0000_t75" style="width:10pt;height:10pt" o:ole="">
            <v:imagedata r:id="rId54" o:title=""/>
          </v:shape>
          <o:OLEObject Type="Embed" ProgID="Equation.3" ShapeID="_x0000_i1053" DrawAspect="Content" ObjectID="_1535202722" r:id="rId55"/>
        </w:object>
      </w:r>
      <w:r w:rsidRPr="000D69A9">
        <w:rPr>
          <w:position w:val="-10"/>
        </w:rPr>
        <w:object w:dxaOrig="400" w:dyaOrig="260" w14:anchorId="6EDED09D">
          <v:shape id="_x0000_i1054" type="#_x0000_t75" style="width:20pt;height:13pt" o:ole="">
            <v:imagedata r:id="rId56" o:title=""/>
          </v:shape>
          <o:OLEObject Type="Embed" ProgID="Equation.3" ShapeID="_x0000_i1054" DrawAspect="Content" ObjectID="_1535202723" r:id="rId57"/>
        </w:object>
      </w:r>
      <w:r>
        <w:t>69.36</w:t>
      </w:r>
    </w:p>
    <w:p w14:paraId="3B6ADF28" w14:textId="24BB76E3" w:rsidR="00BB736C" w:rsidRDefault="00BB736C" w:rsidP="008C7609">
      <w:r>
        <w:t>Indicate whether these lists above are representative samples, giving your reasons.</w:t>
      </w:r>
    </w:p>
    <w:p w14:paraId="56D0D656" w14:textId="2B7B5C67" w:rsidR="00BB736C" w:rsidRDefault="00643340" w:rsidP="008C7609"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8E4387" wp14:editId="49B20E69">
                <wp:simplePos x="0" y="0"/>
                <wp:positionH relativeFrom="column">
                  <wp:posOffset>2743200</wp:posOffset>
                </wp:positionH>
                <wp:positionV relativeFrom="paragraph">
                  <wp:posOffset>159385</wp:posOffset>
                </wp:positionV>
                <wp:extent cx="228600" cy="2286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0EF4C" w14:textId="77777777" w:rsidR="00997C7D" w:rsidRPr="00286C3C" w:rsidRDefault="00997C7D" w:rsidP="00643340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5" o:spid="_x0000_s1058" type="#_x0000_t202" style="position:absolute;margin-left:3in;margin-top:12.5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" filled="f" stroked="f" strokeweight="2pt">
                <v:textbox>
                  <w:txbxContent>
                    <w:p w14:paraId="15E0EF4C" w14:textId="77777777" w:rsidR="00643340" w:rsidRPr="00286C3C" w:rsidRDefault="00643340" w:rsidP="00643340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CCAD8B" w14:textId="2F65B93C" w:rsidR="00BB736C" w:rsidRDefault="002A3B9C" w:rsidP="002A3B9C">
      <w:pPr>
        <w:ind w:left="720" w:firstLine="720"/>
      </w:pPr>
      <w:r w:rsidRPr="000D69A9">
        <w:rPr>
          <w:position w:val="-6"/>
        </w:rPr>
        <w:object w:dxaOrig="260" w:dyaOrig="340" w14:anchorId="0E7240CC">
          <v:shape id="_x0000_i1055" type="#_x0000_t75" style="width:13pt;height:17pt" o:ole="">
            <v:imagedata r:id="rId58" o:title=""/>
          </v:shape>
          <o:OLEObject Type="Embed" ProgID="Equation.3" ShapeID="_x0000_i1055" DrawAspect="Content" ObjectID="_1535202724" r:id="rId59"/>
        </w:object>
      </w:r>
      <w:r>
        <w:t xml:space="preserve"> = 55.4 </w:t>
      </w:r>
      <w:r>
        <w:tab/>
        <w:t>Yes</w:t>
      </w:r>
    </w:p>
    <w:p w14:paraId="42CF9D52" w14:textId="74980026" w:rsidR="002A3B9C" w:rsidRDefault="002A3B9C" w:rsidP="002A3B9C">
      <w:pPr>
        <w:ind w:left="720" w:firstLine="720"/>
      </w:pPr>
    </w:p>
    <w:p w14:paraId="57CE3480" w14:textId="2A764168" w:rsidR="002A3B9C" w:rsidRDefault="00643340" w:rsidP="002A3B9C">
      <w:pPr>
        <w:ind w:left="720" w:firstLine="72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EFC6F1" wp14:editId="4F984F24">
                <wp:simplePos x="0" y="0"/>
                <wp:positionH relativeFrom="column">
                  <wp:posOffset>2743200</wp:posOffset>
                </wp:positionH>
                <wp:positionV relativeFrom="paragraph">
                  <wp:posOffset>43180</wp:posOffset>
                </wp:positionV>
                <wp:extent cx="228600" cy="2286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99C17" w14:textId="77777777" w:rsidR="00997C7D" w:rsidRPr="00286C3C" w:rsidRDefault="00997C7D" w:rsidP="00643340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6" o:spid="_x0000_s1059" type="#_x0000_t202" style="position:absolute;left:0;text-align:left;margin-left:3in;margin-top:3.4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" filled="f" stroked="f" strokeweight="2pt">
                <v:textbox>
                  <w:txbxContent>
                    <w:p w14:paraId="4D499C17" w14:textId="77777777" w:rsidR="00643340" w:rsidRPr="00286C3C" w:rsidRDefault="00643340" w:rsidP="00643340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282" w:rsidRPr="000D69A9">
        <w:rPr>
          <w:position w:val="-6"/>
        </w:rPr>
        <w:object w:dxaOrig="280" w:dyaOrig="340" w14:anchorId="3AAE76C9">
          <v:shape id="_x0000_i1056" type="#_x0000_t75" style="width:14pt;height:17pt" o:ole="">
            <v:imagedata r:id="rId60" o:title=""/>
          </v:shape>
          <o:OLEObject Type="Embed" ProgID="Equation.3" ShapeID="_x0000_i1056" DrawAspect="Content" ObjectID="_1535202725" r:id="rId61"/>
        </w:object>
      </w:r>
      <w:r w:rsidR="002A3B9C">
        <w:t>= 23.4</w:t>
      </w:r>
      <w:r w:rsidR="002A3B9C">
        <w:tab/>
        <w:t>No</w:t>
      </w:r>
    </w:p>
    <w:p w14:paraId="63E8CBB6" w14:textId="194F252F" w:rsidR="002A3B9C" w:rsidRDefault="00AC7DEF" w:rsidP="002A3B9C">
      <w:pPr>
        <w:ind w:left="720" w:firstLine="72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8A345D" wp14:editId="4B3E6022">
                <wp:simplePos x="0" y="0"/>
                <wp:positionH relativeFrom="column">
                  <wp:posOffset>2743200</wp:posOffset>
                </wp:positionH>
                <wp:positionV relativeFrom="paragraph">
                  <wp:posOffset>170180</wp:posOffset>
                </wp:positionV>
                <wp:extent cx="228600" cy="2286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2DF20" w14:textId="77777777" w:rsidR="00997C7D" w:rsidRPr="00286C3C" w:rsidRDefault="00997C7D" w:rsidP="00643340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60" type="#_x0000_t202" style="position:absolute;left:0;text-align:left;margin-left:3in;margin-top:13.4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" filled="f" stroked="f" strokeweight="2pt">
                <v:textbox>
                  <w:txbxContent>
                    <w:p w14:paraId="2FC2DF20" w14:textId="77777777" w:rsidR="00952FB7" w:rsidRPr="00286C3C" w:rsidRDefault="00952FB7" w:rsidP="00643340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E32319" w14:textId="193572C0" w:rsidR="00BB736C" w:rsidRDefault="00F56E56" w:rsidP="008C7609">
      <w:r>
        <w:tab/>
      </w:r>
      <w:r>
        <w:tab/>
      </w:r>
      <w:r w:rsidRPr="000D69A9">
        <w:rPr>
          <w:position w:val="-6"/>
        </w:rPr>
        <w:object w:dxaOrig="280" w:dyaOrig="340" w14:anchorId="78481BF1">
          <v:shape id="_x0000_i1057" type="#_x0000_t75" style="width:14pt;height:17pt" o:ole="">
            <v:imagedata r:id="rId62" o:title=""/>
          </v:shape>
          <o:OLEObject Type="Embed" ProgID="Equation.3" ShapeID="_x0000_i1057" DrawAspect="Content" ObjectID="_1535202726" r:id="rId63"/>
        </w:object>
      </w:r>
      <w:r>
        <w:t>= 56.9</w:t>
      </w:r>
      <w:r>
        <w:tab/>
        <w:t>Yes</w:t>
      </w:r>
    </w:p>
    <w:p w14:paraId="359C9F9B" w14:textId="101B0160" w:rsidR="00F549FC" w:rsidRDefault="00F946EB" w:rsidP="008C7609">
      <w:r w:rsidRPr="00F946EB">
        <w:rPr>
          <w:b/>
        </w:rPr>
        <w:lastRenderedPageBreak/>
        <w:t>Q5</w:t>
      </w:r>
      <w:r w:rsidR="00F549FC" w:rsidRPr="00F946EB">
        <w:rPr>
          <w:b/>
        </w:rPr>
        <w:t xml:space="preserve">. </w:t>
      </w:r>
      <w:r w:rsidR="00AB56BA" w:rsidRPr="00F946EB">
        <w:rPr>
          <w:b/>
        </w:rPr>
        <w:t>[2,2]</w:t>
      </w:r>
      <w:r w:rsidR="00AB56BA">
        <w:t xml:space="preserve"> </w:t>
      </w:r>
      <w:r w:rsidR="00AB56BA">
        <w:tab/>
      </w:r>
      <w:r w:rsidR="00AB56BA">
        <w:tab/>
      </w:r>
      <w:r w:rsidR="00AB56BA">
        <w:tab/>
      </w:r>
      <w:r w:rsidR="00AB56BA">
        <w:tab/>
      </w:r>
      <w:r w:rsidR="00AB56BA">
        <w:tab/>
      </w:r>
      <w:r w:rsidR="00AB56BA">
        <w:tab/>
      </w:r>
      <w:r w:rsidR="00AB56BA">
        <w:tab/>
      </w:r>
      <w:r w:rsidR="00AB56BA">
        <w:tab/>
      </w:r>
      <w:r w:rsidR="00AB56BA">
        <w:tab/>
      </w:r>
      <w:r w:rsidR="00AB56BA">
        <w:tab/>
      </w:r>
      <w:r w:rsidR="00AB56BA">
        <w:tab/>
      </w:r>
      <w:r w:rsidR="00AB56BA">
        <w:tab/>
        <w:t>[4 marks]</w:t>
      </w:r>
    </w:p>
    <w:p w14:paraId="7C3437F4" w14:textId="53AEAE9C" w:rsidR="00BB5316" w:rsidRDefault="00F549FC" w:rsidP="00F549FC">
      <w:pPr>
        <w:pStyle w:val="ListParagraph"/>
        <w:numPr>
          <w:ilvl w:val="0"/>
          <w:numId w:val="8"/>
        </w:numPr>
      </w:pPr>
      <w:r>
        <w:t>A company wishes to estimate the average age of its employees. From past information it was foun</w:t>
      </w:r>
      <w:r w:rsidR="00F2266D">
        <w:t>d the standard deviation was 3.5 years. A sample of 6</w:t>
      </w:r>
      <w:r>
        <w:t xml:space="preserve">0 employees is selected and </w:t>
      </w:r>
      <w:r w:rsidR="00F2266D">
        <w:t>the mean is calculated as 32.5</w:t>
      </w:r>
      <w:r>
        <w:t xml:space="preserve"> years. Find the 95% confidence interval of the population mean.</w:t>
      </w:r>
    </w:p>
    <w:p w14:paraId="435DA2AB" w14:textId="77777777" w:rsidR="00F549FC" w:rsidRDefault="00F549FC" w:rsidP="00F549FC"/>
    <w:p w14:paraId="11517035" w14:textId="3B15A36B" w:rsidR="00F549FC" w:rsidRDefault="00F549FC" w:rsidP="00F549FC">
      <w:pPr>
        <w:ind w:left="1440"/>
      </w:pPr>
      <w:r>
        <w:t>The z score for the 95% confidence interval is 1.96</w:t>
      </w:r>
    </w:p>
    <w:p w14:paraId="156ABE5D" w14:textId="77777777" w:rsidR="00F549FC" w:rsidRDefault="00F549FC" w:rsidP="00F549FC">
      <w:pPr>
        <w:ind w:left="1440"/>
      </w:pPr>
    </w:p>
    <w:p w14:paraId="36646E8B" w14:textId="0FC6C0DA" w:rsidR="00E33901" w:rsidRDefault="00E33901" w:rsidP="00E33901">
      <w:pPr>
        <w:ind w:left="1440" w:firstLine="72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C28FAF" wp14:editId="4D1EBA19">
                <wp:simplePos x="0" y="0"/>
                <wp:positionH relativeFrom="column">
                  <wp:posOffset>5372100</wp:posOffset>
                </wp:positionH>
                <wp:positionV relativeFrom="paragraph">
                  <wp:posOffset>349250</wp:posOffset>
                </wp:positionV>
                <wp:extent cx="228600" cy="228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036F9" w14:textId="77777777" w:rsidR="00997C7D" w:rsidRPr="00286C3C" w:rsidRDefault="00997C7D" w:rsidP="00E33901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61" type="#_x0000_t202" style="position:absolute;left:0;text-align:left;margin-left:423pt;margin-top:27.5pt;width:18pt;height:1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" filled="f" stroked="f" strokeweight="2pt">
                <v:textbox>
                  <w:txbxContent>
                    <w:p w14:paraId="04B036F9" w14:textId="77777777" w:rsidR="00952FB7" w:rsidRPr="00286C3C" w:rsidRDefault="00952FB7" w:rsidP="00E33901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49FC">
        <w:rPr>
          <w:position w:val="-4"/>
        </w:rPr>
        <w:object w:dxaOrig="180" w:dyaOrig="260" w14:anchorId="27A8940F">
          <v:shape id="_x0000_i1058" type="#_x0000_t75" style="width:9pt;height:13pt" o:ole="">
            <v:imagedata r:id="rId64" o:title=""/>
          </v:shape>
          <o:OLEObject Type="Embed" ProgID="Equation.3" ShapeID="_x0000_i1058" DrawAspect="Content" ObjectID="_1535202727" r:id="rId65"/>
        </w:object>
      </w:r>
      <w:r w:rsidR="00F61C71">
        <w:t xml:space="preserve">          </w:t>
      </w:r>
      <w:r w:rsidR="006F4E0B">
        <w:t xml:space="preserve"> </w:t>
      </w:r>
      <w:r w:rsidR="00F61C71">
        <w:t xml:space="preserve">     </w:t>
      </w:r>
      <w:r w:rsidR="006F4E0B" w:rsidRPr="000D69A9">
        <w:rPr>
          <w:position w:val="-6"/>
        </w:rPr>
        <w:object w:dxaOrig="200" w:dyaOrig="340" w14:anchorId="02602FF4">
          <v:shape id="_x0000_i1059" type="#_x0000_t75" style="width:9pt;height:17pt" o:ole="">
            <v:imagedata r:id="rId66" o:title=""/>
          </v:shape>
          <o:OLEObject Type="Embed" ProgID="Equation.3" ShapeID="_x0000_i1059" DrawAspect="Content" ObjectID="_1535202728" r:id="rId67"/>
        </w:object>
      </w:r>
      <w:r w:rsidR="006F4E0B">
        <w:t>-</w:t>
      </w:r>
      <w:r w:rsidR="00F61C71">
        <w:t xml:space="preserve"> </w:t>
      </w:r>
      <w:r>
        <w:t xml:space="preserve">z </w:t>
      </w:r>
      <w:r w:rsidRPr="000D69A9">
        <w:rPr>
          <w:position w:val="-28"/>
        </w:rPr>
        <w:object w:dxaOrig="420" w:dyaOrig="660" w14:anchorId="0944CEE8">
          <v:shape id="_x0000_i1060" type="#_x0000_t75" style="width:21pt;height:33pt" o:ole="">
            <v:imagedata r:id="rId68" o:title=""/>
          </v:shape>
          <o:OLEObject Type="Embed" ProgID="Equation.3" ShapeID="_x0000_i1060" DrawAspect="Content" ObjectID="_1535202729" r:id="rId69"/>
        </w:object>
      </w:r>
      <w:r>
        <w:t xml:space="preserve">  </w:t>
      </w:r>
      <w:r w:rsidRPr="000D69A9">
        <w:rPr>
          <w:position w:val="-4"/>
        </w:rPr>
        <w:object w:dxaOrig="200" w:dyaOrig="200" w14:anchorId="2FC24A63">
          <v:shape id="_x0000_i1061" type="#_x0000_t75" style="width:10pt;height:10pt" o:ole="">
            <v:imagedata r:id="rId23" o:title=""/>
          </v:shape>
          <o:OLEObject Type="Embed" ProgID="Equation.3" ShapeID="_x0000_i1061" DrawAspect="Content" ObjectID="_1535202730" r:id="rId70"/>
        </w:object>
      </w:r>
      <w:r>
        <w:t xml:space="preserve"> </w:t>
      </w:r>
      <w:r w:rsidRPr="000D69A9">
        <w:rPr>
          <w:position w:val="-10"/>
        </w:rPr>
        <w:object w:dxaOrig="220" w:dyaOrig="260" w14:anchorId="4BAC82F8">
          <v:shape id="_x0000_i1062" type="#_x0000_t75" style="width:11pt;height:13pt" o:ole="">
            <v:imagedata r:id="rId25" o:title=""/>
          </v:shape>
          <o:OLEObject Type="Embed" ProgID="Equation.3" ShapeID="_x0000_i1062" DrawAspect="Content" ObjectID="_1535202731" r:id="rId71"/>
        </w:object>
      </w:r>
      <w:r w:rsidRPr="000D69A9">
        <w:rPr>
          <w:position w:val="-4"/>
        </w:rPr>
        <w:object w:dxaOrig="200" w:dyaOrig="200" w14:anchorId="3429371E">
          <v:shape id="_x0000_i1063" type="#_x0000_t75" style="width:10pt;height:10pt" o:ole="">
            <v:imagedata r:id="rId27" o:title=""/>
          </v:shape>
          <o:OLEObject Type="Embed" ProgID="Equation.3" ShapeID="_x0000_i1063" DrawAspect="Content" ObjectID="_1535202732" r:id="rId72"/>
        </w:object>
      </w:r>
      <w:r>
        <w:t xml:space="preserve"> </w:t>
      </w:r>
      <w:r w:rsidR="006F4E0B" w:rsidRPr="000D69A9">
        <w:rPr>
          <w:position w:val="-6"/>
        </w:rPr>
        <w:object w:dxaOrig="200" w:dyaOrig="340" w14:anchorId="2C343744">
          <v:shape id="_x0000_i1064" type="#_x0000_t75" style="width:9pt;height:17pt" o:ole="">
            <v:imagedata r:id="rId66" o:title=""/>
          </v:shape>
          <o:OLEObject Type="Embed" ProgID="Equation.3" ShapeID="_x0000_i1064" DrawAspect="Content" ObjectID="_1535202733" r:id="rId73"/>
        </w:object>
      </w:r>
      <w:r>
        <w:t xml:space="preserve"> + z </w:t>
      </w:r>
      <w:r w:rsidRPr="000D69A9">
        <w:rPr>
          <w:position w:val="-28"/>
        </w:rPr>
        <w:object w:dxaOrig="420" w:dyaOrig="660" w14:anchorId="6A38FC79">
          <v:shape id="_x0000_i1065" type="#_x0000_t75" style="width:21pt;height:33pt" o:ole="">
            <v:imagedata r:id="rId68" o:title=""/>
          </v:shape>
          <o:OLEObject Type="Embed" ProgID="Equation.3" ShapeID="_x0000_i1065" DrawAspect="Content" ObjectID="_1535202734" r:id="rId74"/>
        </w:object>
      </w:r>
    </w:p>
    <w:p w14:paraId="45F19653" w14:textId="337B1208" w:rsidR="00E33901" w:rsidRDefault="00E33901" w:rsidP="00E33901">
      <w:pPr>
        <w:ind w:left="216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8A4D4" wp14:editId="130299E7">
                <wp:simplePos x="0" y="0"/>
                <wp:positionH relativeFrom="column">
                  <wp:posOffset>5029200</wp:posOffset>
                </wp:positionH>
                <wp:positionV relativeFrom="paragraph">
                  <wp:posOffset>501650</wp:posOffset>
                </wp:positionV>
                <wp:extent cx="2286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6F74" w14:textId="77777777" w:rsidR="00997C7D" w:rsidRPr="00286C3C" w:rsidRDefault="00997C7D" w:rsidP="00E33901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62" type="#_x0000_t202" style="position:absolute;left:0;text-align:left;margin-left:396pt;margin-top:39.5pt;width:18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" filled="f" stroked="f" strokeweight="2pt">
                <v:textbox>
                  <w:txbxContent>
                    <w:p w14:paraId="22476F74" w14:textId="77777777" w:rsidR="00952FB7" w:rsidRPr="00286C3C" w:rsidRDefault="00952FB7" w:rsidP="00E33901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B2D">
        <w:t>32.5</w:t>
      </w:r>
      <w:r>
        <w:t xml:space="preserve"> – 1.96 x </w:t>
      </w:r>
      <w:r w:rsidR="001C6B2D" w:rsidRPr="000D69A9">
        <w:rPr>
          <w:position w:val="-28"/>
        </w:rPr>
        <w:object w:dxaOrig="540" w:dyaOrig="660" w14:anchorId="29526D4E">
          <v:shape id="_x0000_i1066" type="#_x0000_t75" style="width:27pt;height:33pt" o:ole="">
            <v:imagedata r:id="rId75" o:title=""/>
          </v:shape>
          <o:OLEObject Type="Embed" ProgID="Equation.3" ShapeID="_x0000_i1066" DrawAspect="Content" ObjectID="_1535202735" r:id="rId76"/>
        </w:object>
      </w:r>
      <w:r>
        <w:t xml:space="preserve">  </w:t>
      </w:r>
      <w:r w:rsidRPr="000D69A9">
        <w:rPr>
          <w:position w:val="-4"/>
        </w:rPr>
        <w:object w:dxaOrig="200" w:dyaOrig="200" w14:anchorId="101E793E">
          <v:shape id="_x0000_i1067" type="#_x0000_t75" style="width:10pt;height:10pt" o:ole="">
            <v:imagedata r:id="rId23" o:title=""/>
          </v:shape>
          <o:OLEObject Type="Embed" ProgID="Equation.3" ShapeID="_x0000_i1067" DrawAspect="Content" ObjectID="_1535202736" r:id="rId77"/>
        </w:object>
      </w:r>
      <w:r>
        <w:t xml:space="preserve"> </w:t>
      </w:r>
      <w:r w:rsidRPr="000D69A9">
        <w:rPr>
          <w:position w:val="-10"/>
        </w:rPr>
        <w:object w:dxaOrig="220" w:dyaOrig="260" w14:anchorId="7C1E06C7">
          <v:shape id="_x0000_i1068" type="#_x0000_t75" style="width:11pt;height:13pt" o:ole="">
            <v:imagedata r:id="rId25" o:title=""/>
          </v:shape>
          <o:OLEObject Type="Embed" ProgID="Equation.3" ShapeID="_x0000_i1068" DrawAspect="Content" ObjectID="_1535202737" r:id="rId78"/>
        </w:object>
      </w:r>
      <w:r w:rsidRPr="000D69A9">
        <w:rPr>
          <w:position w:val="-4"/>
        </w:rPr>
        <w:object w:dxaOrig="200" w:dyaOrig="200" w14:anchorId="26F6F688">
          <v:shape id="_x0000_i1069" type="#_x0000_t75" style="width:10pt;height:10pt" o:ole="">
            <v:imagedata r:id="rId27" o:title=""/>
          </v:shape>
          <o:OLEObject Type="Embed" ProgID="Equation.3" ShapeID="_x0000_i1069" DrawAspect="Content" ObjectID="_1535202738" r:id="rId79"/>
        </w:object>
      </w:r>
      <w:r>
        <w:t xml:space="preserve"> </w:t>
      </w:r>
      <w:r w:rsidR="001C6B2D">
        <w:t xml:space="preserve">32.5 + 1.96 x </w:t>
      </w:r>
      <w:r w:rsidR="001C6B2D" w:rsidRPr="000D69A9">
        <w:rPr>
          <w:position w:val="-28"/>
        </w:rPr>
        <w:object w:dxaOrig="540" w:dyaOrig="660" w14:anchorId="6033845B">
          <v:shape id="_x0000_i1070" type="#_x0000_t75" style="width:27pt;height:33pt" o:ole="">
            <v:imagedata r:id="rId75" o:title=""/>
          </v:shape>
          <o:OLEObject Type="Embed" ProgID="Equation.3" ShapeID="_x0000_i1070" DrawAspect="Content" ObjectID="_1535202739" r:id="rId80"/>
        </w:object>
      </w:r>
      <w:r w:rsidR="001C6B2D">
        <w:t xml:space="preserve">  </w:t>
      </w:r>
    </w:p>
    <w:p w14:paraId="6020C119" w14:textId="7FF6FE92" w:rsidR="00E33901" w:rsidRDefault="000D4418" w:rsidP="000D4418">
      <w:pPr>
        <w:ind w:left="2880"/>
        <w:rPr>
          <w:position w:val="-4"/>
        </w:rPr>
      </w:pPr>
      <w:r>
        <w:t xml:space="preserve">       </w:t>
      </w:r>
      <w:r w:rsidR="001C6B2D">
        <w:t>31.6144</w:t>
      </w:r>
      <w:r w:rsidR="00E33901">
        <w:t xml:space="preserve"> </w:t>
      </w:r>
      <w:r w:rsidR="00E33901" w:rsidRPr="000D69A9">
        <w:rPr>
          <w:position w:val="-4"/>
        </w:rPr>
        <w:object w:dxaOrig="200" w:dyaOrig="200" w14:anchorId="58536FDF">
          <v:shape id="_x0000_i1071" type="#_x0000_t75" style="width:10pt;height:10pt" o:ole="">
            <v:imagedata r:id="rId23" o:title=""/>
          </v:shape>
          <o:OLEObject Type="Embed" ProgID="Equation.3" ShapeID="_x0000_i1071" DrawAspect="Content" ObjectID="_1535202740" r:id="rId81"/>
        </w:object>
      </w:r>
      <w:r w:rsidR="00E33901">
        <w:t xml:space="preserve"> </w:t>
      </w:r>
      <w:r w:rsidR="00E33901" w:rsidRPr="000D69A9">
        <w:rPr>
          <w:position w:val="-10"/>
        </w:rPr>
        <w:object w:dxaOrig="220" w:dyaOrig="260" w14:anchorId="13F79F0C">
          <v:shape id="_x0000_i1072" type="#_x0000_t75" style="width:11pt;height:13pt" o:ole="">
            <v:imagedata r:id="rId25" o:title=""/>
          </v:shape>
          <o:OLEObject Type="Embed" ProgID="Equation.3" ShapeID="_x0000_i1072" DrawAspect="Content" ObjectID="_1535202741" r:id="rId82"/>
        </w:object>
      </w:r>
      <w:r w:rsidR="00E33901" w:rsidRPr="000D69A9">
        <w:rPr>
          <w:position w:val="-4"/>
        </w:rPr>
        <w:object w:dxaOrig="200" w:dyaOrig="200" w14:anchorId="1D9D4B74">
          <v:shape id="_x0000_i1073" type="#_x0000_t75" style="width:10pt;height:10pt" o:ole="">
            <v:imagedata r:id="rId27" o:title=""/>
          </v:shape>
          <o:OLEObject Type="Embed" ProgID="Equation.3" ShapeID="_x0000_i1073" DrawAspect="Content" ObjectID="_1535202742" r:id="rId83"/>
        </w:object>
      </w:r>
      <w:r>
        <w:rPr>
          <w:position w:val="-4"/>
        </w:rPr>
        <w:t xml:space="preserve"> 33.3856</w:t>
      </w:r>
    </w:p>
    <w:p w14:paraId="7F9F4A61" w14:textId="77777777" w:rsidR="00E33901" w:rsidRDefault="00E33901" w:rsidP="00F3728A">
      <w:pPr>
        <w:rPr>
          <w:position w:val="-4"/>
        </w:rPr>
      </w:pPr>
    </w:p>
    <w:p w14:paraId="61FCC0E8" w14:textId="77777777" w:rsidR="00E33901" w:rsidRDefault="00E33901" w:rsidP="00E33901">
      <w:pPr>
        <w:ind w:left="2160"/>
        <w:rPr>
          <w:position w:val="-4"/>
        </w:rPr>
      </w:pPr>
    </w:p>
    <w:p w14:paraId="639CB8D7" w14:textId="77777777" w:rsidR="00E33901" w:rsidRDefault="00E33901" w:rsidP="00E33901">
      <w:r>
        <w:rPr>
          <w:position w:val="-4"/>
        </w:rPr>
        <w:tab/>
        <w:t>ie. With a 95% confidence, the average age of employees lies between 26.607 and 28.113 years.</w:t>
      </w:r>
    </w:p>
    <w:p w14:paraId="0E6C0B5E" w14:textId="77777777" w:rsidR="00E33901" w:rsidRPr="00261E60" w:rsidRDefault="00E33901" w:rsidP="00E33901"/>
    <w:p w14:paraId="4425402C" w14:textId="3EA848B3" w:rsidR="00F549FC" w:rsidRDefault="00F549FC" w:rsidP="00F549FC"/>
    <w:p w14:paraId="5842F54A" w14:textId="77777777" w:rsidR="006C5D4F" w:rsidRDefault="006C5D4F" w:rsidP="00F549FC"/>
    <w:p w14:paraId="1BC90A60" w14:textId="77777777" w:rsidR="006C5D4F" w:rsidRDefault="006C5D4F" w:rsidP="00F549FC"/>
    <w:p w14:paraId="0A9FCD56" w14:textId="77777777" w:rsidR="006C5D4F" w:rsidRDefault="006C5D4F" w:rsidP="00F549FC"/>
    <w:p w14:paraId="2F950228" w14:textId="77777777" w:rsidR="006C5D4F" w:rsidRDefault="006C5D4F" w:rsidP="00F549FC"/>
    <w:p w14:paraId="02808EED" w14:textId="77777777" w:rsidR="006C5D4F" w:rsidRDefault="006C5D4F" w:rsidP="00F549FC"/>
    <w:p w14:paraId="18F7DE23" w14:textId="77777777" w:rsidR="006C5D4F" w:rsidRDefault="006C5D4F" w:rsidP="00F549FC"/>
    <w:p w14:paraId="641BB139" w14:textId="77777777" w:rsidR="00F549FC" w:rsidRDefault="00F549FC" w:rsidP="00F549FC"/>
    <w:p w14:paraId="5847CFD9" w14:textId="6F8EB3C9" w:rsidR="00F549FC" w:rsidRDefault="00F549FC" w:rsidP="00F549FC">
      <w:pPr>
        <w:pStyle w:val="ListParagraph"/>
        <w:numPr>
          <w:ilvl w:val="0"/>
          <w:numId w:val="8"/>
        </w:numPr>
      </w:pPr>
      <w:r>
        <w:t>How large a sample should the company use to be 95% sure that the sample is within 1</w:t>
      </w:r>
      <w:r w:rsidR="001550BB">
        <w:t xml:space="preserve"> year of the sample mean of 32.5</w:t>
      </w:r>
      <w:r>
        <w:t xml:space="preserve"> years,</w:t>
      </w:r>
    </w:p>
    <w:p w14:paraId="5F2AB423" w14:textId="2E762551" w:rsidR="000C5D23" w:rsidRDefault="000C5D23" w:rsidP="000C5D23">
      <w:pPr>
        <w:pStyle w:val="ListParagraph"/>
      </w:pPr>
      <w:r>
        <w:t xml:space="preserve">       </w:t>
      </w:r>
    </w:p>
    <w:p w14:paraId="044D8F11" w14:textId="3BC1D916" w:rsidR="000C5D23" w:rsidRDefault="006847CF" w:rsidP="000C5D23">
      <w:pPr>
        <w:pStyle w:val="ListParagraph"/>
        <w:ind w:left="1440"/>
      </w:pPr>
      <w:r w:rsidRPr="000D69A9">
        <w:rPr>
          <w:position w:val="-28"/>
        </w:rPr>
        <w:object w:dxaOrig="1000" w:dyaOrig="720" w14:anchorId="0C3DD931">
          <v:shape id="_x0000_i1074" type="#_x0000_t75" style="width:50pt;height:36pt" o:ole="">
            <v:imagedata r:id="rId84" o:title=""/>
          </v:shape>
          <o:OLEObject Type="Embed" ProgID="Equation.3" ShapeID="_x0000_i1074" DrawAspect="Content" ObjectID="_1535202743" r:id="rId85"/>
        </w:object>
      </w:r>
    </w:p>
    <w:p w14:paraId="048197FC" w14:textId="77777777" w:rsidR="00A021EF" w:rsidRDefault="00A021EF" w:rsidP="000C5D23">
      <w:pPr>
        <w:pStyle w:val="ListParagraph"/>
        <w:ind w:left="1440"/>
      </w:pPr>
    </w:p>
    <w:p w14:paraId="7AB04AAD" w14:textId="1C570EE0" w:rsidR="00A021EF" w:rsidRDefault="008B1279" w:rsidP="000C5D23">
      <w:pPr>
        <w:pStyle w:val="ListParagraph"/>
        <w:ind w:left="144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991AA9" wp14:editId="02B8C237">
                <wp:simplePos x="0" y="0"/>
                <wp:positionH relativeFrom="column">
                  <wp:posOffset>3543300</wp:posOffset>
                </wp:positionH>
                <wp:positionV relativeFrom="paragraph">
                  <wp:posOffset>31115</wp:posOffset>
                </wp:positionV>
                <wp:extent cx="2286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64640" w14:textId="77777777" w:rsidR="00997C7D" w:rsidRPr="00286C3C" w:rsidRDefault="00997C7D" w:rsidP="008B1279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63" type="#_x0000_t202" style="position:absolute;left:0;text-align:left;margin-left:279pt;margin-top:2.45pt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" filled="f" stroked="f" strokeweight="2pt">
                <v:textbox>
                  <w:txbxContent>
                    <w:p w14:paraId="7E664640" w14:textId="77777777" w:rsidR="008B1279" w:rsidRPr="00286C3C" w:rsidRDefault="008B1279" w:rsidP="008B1279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7993" w:rsidRPr="000D69A9">
        <w:rPr>
          <w:position w:val="-28"/>
        </w:rPr>
        <w:object w:dxaOrig="1620" w:dyaOrig="720" w14:anchorId="0C4B4EE2">
          <v:shape id="_x0000_i1075" type="#_x0000_t75" style="width:81pt;height:36pt" o:ole="">
            <v:imagedata r:id="rId86" o:title=""/>
          </v:shape>
          <o:OLEObject Type="Embed" ProgID="Equation.3" ShapeID="_x0000_i1075" DrawAspect="Content" ObjectID="_1535202744" r:id="rId87"/>
        </w:object>
      </w:r>
      <w:r w:rsidR="00A021EF">
        <w:t xml:space="preserve">    </w:t>
      </w:r>
      <w:r w:rsidR="00A021EF" w:rsidRPr="000D69A9">
        <w:rPr>
          <w:position w:val="-4"/>
        </w:rPr>
        <w:object w:dxaOrig="220" w:dyaOrig="180" w14:anchorId="30588418">
          <v:shape id="_x0000_i1076" type="#_x0000_t75" style="width:11pt;height:9pt" o:ole="">
            <v:imagedata r:id="rId88" o:title=""/>
          </v:shape>
          <o:OLEObject Type="Embed" ProgID="Equation.3" ShapeID="_x0000_i1076" DrawAspect="Content" ObjectID="_1535202745" r:id="rId89"/>
        </w:object>
      </w:r>
      <w:r w:rsidR="00177993">
        <w:t xml:space="preserve">   47.0596</w:t>
      </w:r>
    </w:p>
    <w:p w14:paraId="59DDBBA8" w14:textId="4B0238CA" w:rsidR="00A021EF" w:rsidRDefault="00A021EF" w:rsidP="000C5D23">
      <w:pPr>
        <w:pStyle w:val="ListParagraph"/>
        <w:ind w:left="1440"/>
      </w:pPr>
    </w:p>
    <w:p w14:paraId="2A74EF6E" w14:textId="541148D8" w:rsidR="00A021EF" w:rsidRDefault="00177993" w:rsidP="000C5D23">
      <w:pPr>
        <w:pStyle w:val="ListParagraph"/>
        <w:ind w:left="1440"/>
      </w:pPr>
      <w:r>
        <w:t>The required sample size is 48</w:t>
      </w:r>
      <w:r w:rsidR="00A021EF">
        <w:t xml:space="preserve"> employees.</w:t>
      </w:r>
    </w:p>
    <w:p w14:paraId="420CE94C" w14:textId="2F497B1F" w:rsidR="00952FB7" w:rsidRDefault="008B1279" w:rsidP="000C5D23">
      <w:pPr>
        <w:pStyle w:val="ListParagraph"/>
        <w:ind w:left="144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179CD4" wp14:editId="310510A8">
                <wp:simplePos x="0" y="0"/>
                <wp:positionH relativeFrom="column">
                  <wp:posOffset>4000500</wp:posOffset>
                </wp:positionH>
                <wp:positionV relativeFrom="paragraph">
                  <wp:posOffset>16510</wp:posOffset>
                </wp:positionV>
                <wp:extent cx="2286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32DD2" w14:textId="77777777" w:rsidR="00997C7D" w:rsidRPr="00286C3C" w:rsidRDefault="00997C7D" w:rsidP="008B1279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64" type="#_x0000_t202" style="position:absolute;left:0;text-align:left;margin-left:315pt;margin-top:1.3pt;width:18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" filled="f" stroked="f" strokeweight="2pt">
                <v:textbox>
                  <w:txbxContent>
                    <w:p w14:paraId="54232DD2" w14:textId="77777777" w:rsidR="008B1279" w:rsidRPr="00286C3C" w:rsidRDefault="008B1279" w:rsidP="008B1279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EDF15" w14:textId="77777777" w:rsidR="00952FB7" w:rsidRDefault="00952FB7" w:rsidP="000C5D23">
      <w:pPr>
        <w:pStyle w:val="ListParagraph"/>
        <w:ind w:left="1440"/>
      </w:pPr>
    </w:p>
    <w:p w14:paraId="55FD927F" w14:textId="77777777" w:rsidR="00F549FC" w:rsidRDefault="00F549FC" w:rsidP="00F549FC"/>
    <w:p w14:paraId="66C5EAE4" w14:textId="77777777" w:rsidR="00BB5316" w:rsidRDefault="00BB5316" w:rsidP="008C7609"/>
    <w:p w14:paraId="50AEFE4E" w14:textId="77777777" w:rsidR="00265C9E" w:rsidRDefault="00265C9E" w:rsidP="008C7609"/>
    <w:p w14:paraId="645EE155" w14:textId="5D19642D" w:rsidR="00265C9E" w:rsidRDefault="00265C9E" w:rsidP="008C7609"/>
    <w:p w14:paraId="26F76268" w14:textId="7B81215C" w:rsidR="00265C9E" w:rsidRDefault="00265C9E" w:rsidP="008C7609"/>
    <w:p w14:paraId="7B86F22A" w14:textId="77777777" w:rsidR="00265C9E" w:rsidRDefault="00265C9E" w:rsidP="008C7609"/>
    <w:p w14:paraId="030532EB" w14:textId="77777777" w:rsidR="00265C9E" w:rsidRDefault="00265C9E" w:rsidP="008C7609"/>
    <w:p w14:paraId="797F0602" w14:textId="77777777" w:rsidR="00265C9E" w:rsidRDefault="00265C9E" w:rsidP="008C7609"/>
    <w:p w14:paraId="1916741E" w14:textId="77777777" w:rsidR="00265C9E" w:rsidRDefault="00265C9E" w:rsidP="008C7609"/>
    <w:p w14:paraId="0D7150FC" w14:textId="77777777" w:rsidR="00265C9E" w:rsidRDefault="00265C9E" w:rsidP="008C7609"/>
    <w:p w14:paraId="4F3C7BDC" w14:textId="77777777" w:rsidR="00265C9E" w:rsidRDefault="00265C9E" w:rsidP="008C7609"/>
    <w:p w14:paraId="5E68761F" w14:textId="77777777" w:rsidR="00265C9E" w:rsidRDefault="00265C9E" w:rsidP="008C7609"/>
    <w:p w14:paraId="68885CE0" w14:textId="77777777" w:rsidR="00265C9E" w:rsidRDefault="00265C9E" w:rsidP="008C7609"/>
    <w:p w14:paraId="525FE081" w14:textId="77777777" w:rsidR="00265C9E" w:rsidRDefault="00265C9E" w:rsidP="008C7609"/>
    <w:p w14:paraId="43349A9E" w14:textId="77777777" w:rsidR="00265C9E" w:rsidRDefault="00265C9E" w:rsidP="008C7609"/>
    <w:p w14:paraId="6205D4F1" w14:textId="77777777" w:rsidR="00265C9E" w:rsidRDefault="00265C9E" w:rsidP="008C7609"/>
    <w:p w14:paraId="6513AF71" w14:textId="2F4935B8" w:rsidR="00CB50FC" w:rsidRDefault="006F50E4" w:rsidP="008C7609">
      <w:r w:rsidRPr="00BB0739">
        <w:rPr>
          <w:b/>
        </w:rPr>
        <w:lastRenderedPageBreak/>
        <w:t>Q6</w:t>
      </w:r>
      <w:r w:rsidR="00265C9E" w:rsidRPr="00BB0739">
        <w:rPr>
          <w:b/>
        </w:rPr>
        <w:t xml:space="preserve">. </w:t>
      </w:r>
      <w:r w:rsidR="00CB50FC" w:rsidRPr="00BB0739">
        <w:rPr>
          <w:b/>
        </w:rPr>
        <w:t xml:space="preserve"> [1,2,2,2]</w:t>
      </w:r>
      <w:r w:rsidR="00CB50FC" w:rsidRPr="00BB0739">
        <w:rPr>
          <w:b/>
        </w:rPr>
        <w:tab/>
      </w:r>
      <w:r w:rsidR="00CB50FC">
        <w:tab/>
      </w:r>
      <w:r w:rsidR="00CB50FC">
        <w:tab/>
      </w:r>
      <w:r w:rsidR="00CB50FC">
        <w:tab/>
      </w:r>
      <w:r w:rsidR="00CB50FC">
        <w:tab/>
      </w:r>
      <w:r w:rsidR="00CB50FC">
        <w:tab/>
      </w:r>
      <w:r w:rsidR="00CB50FC">
        <w:tab/>
      </w:r>
      <w:r w:rsidR="00CB50FC">
        <w:tab/>
      </w:r>
      <w:r w:rsidR="00CB50FC">
        <w:tab/>
      </w:r>
      <w:r w:rsidR="00CB50FC">
        <w:tab/>
      </w:r>
      <w:r w:rsidR="00CB50FC">
        <w:tab/>
      </w:r>
      <w:r w:rsidR="00CB50FC">
        <w:tab/>
        <w:t>[7 marks]</w:t>
      </w:r>
    </w:p>
    <w:p w14:paraId="14C71D8F" w14:textId="7FD4272B" w:rsidR="00265C9E" w:rsidRDefault="00CB50FC" w:rsidP="008C7609">
      <w:r>
        <w:t>On the basis of the results obtained from a ran</w:t>
      </w:r>
      <w:r w:rsidR="00997C7D">
        <w:t>dom sample of 60</w:t>
      </w:r>
      <w:r>
        <w:t xml:space="preserve"> bags produced by a mill, the 95% confidence interval for the mean weight of flour i</w:t>
      </w:r>
      <w:r w:rsidR="001B2E98">
        <w:t xml:space="preserve">n </w:t>
      </w:r>
      <w:r w:rsidR="00A13CDB">
        <w:t>a bag is found to be (3.1kg, 4.6</w:t>
      </w:r>
      <w:r w:rsidR="001B2E98">
        <w:t>kg</w:t>
      </w:r>
      <w:r>
        <w:t>).</w:t>
      </w:r>
    </w:p>
    <w:p w14:paraId="0CC28C40" w14:textId="54BC071E" w:rsidR="00CB50FC" w:rsidRDefault="00CB50FC" w:rsidP="008C7609"/>
    <w:p w14:paraId="5AD54531" w14:textId="49FAAA84" w:rsidR="00CB50FC" w:rsidRPr="00E20B86" w:rsidRDefault="00E20B86" w:rsidP="00E20B86">
      <w:pPr>
        <w:pStyle w:val="ListParagraph"/>
        <w:numPr>
          <w:ilvl w:val="0"/>
          <w:numId w:val="9"/>
        </w:numPr>
      </w:pPr>
      <w:r>
        <w:t xml:space="preserve">Find the </w:t>
      </w:r>
      <w:proofErr w:type="gramStart"/>
      <w:r>
        <w:t xml:space="preserve">value </w:t>
      </w:r>
      <w:proofErr w:type="gramEnd"/>
      <w:r w:rsidRPr="000D69A9">
        <w:rPr>
          <w:position w:val="-6"/>
        </w:rPr>
        <w:object w:dxaOrig="240" w:dyaOrig="220" w14:anchorId="116F80B7">
          <v:shape id="_x0000_i1077" type="#_x0000_t75" style="width:12pt;height:11pt" o:ole="">
            <v:imagedata r:id="rId90" o:title=""/>
          </v:shape>
          <o:OLEObject Type="Embed" ProgID="Equation.3" ShapeID="_x0000_i1077" DrawAspect="Content" ObjectID="_1535202746" r:id="rId91"/>
        </w:object>
      </w:r>
      <w:r>
        <w:t>, the standard deviation of the normal population from which the sample is drawn.</w:t>
      </w:r>
    </w:p>
    <w:p w14:paraId="5553D880" w14:textId="77777777" w:rsidR="007C3EC8" w:rsidRDefault="007C3EC8" w:rsidP="007C3EC8">
      <w:pPr>
        <w:ind w:firstLine="720"/>
        <w:rPr>
          <w:position w:val="-6"/>
        </w:rPr>
      </w:pPr>
    </w:p>
    <w:p w14:paraId="3101A8C8" w14:textId="0332F7AA" w:rsidR="00624E99" w:rsidRDefault="00624E99" w:rsidP="007C3EC8">
      <w:pPr>
        <w:ind w:left="720" w:firstLine="720"/>
        <w:rPr>
          <w:position w:val="-28"/>
        </w:rPr>
      </w:pPr>
      <w:r w:rsidRPr="000D69A9">
        <w:rPr>
          <w:position w:val="-6"/>
        </w:rPr>
        <w:object w:dxaOrig="200" w:dyaOrig="340" w14:anchorId="1085A543">
          <v:shape id="_x0000_i1078" type="#_x0000_t75" style="width:9pt;height:17pt" o:ole="">
            <v:imagedata r:id="rId66" o:title=""/>
          </v:shape>
          <o:OLEObject Type="Embed" ProgID="Equation.3" ShapeID="_x0000_i1078" DrawAspect="Content" ObjectID="_1535202747" r:id="rId92"/>
        </w:object>
      </w:r>
      <w:r w:rsidR="00C213D9">
        <w:t>- 1.96</w:t>
      </w:r>
      <w:r>
        <w:t xml:space="preserve"> </w:t>
      </w:r>
      <w:r w:rsidR="00DD188D" w:rsidRPr="00997C7D">
        <w:rPr>
          <w:position w:val="-6"/>
        </w:rPr>
        <w:object w:dxaOrig="560" w:dyaOrig="220" w14:anchorId="27828ABE">
          <v:shape id="_x0000_i1079" type="#_x0000_t75" style="width:28pt;height:11pt" o:ole="">
            <v:imagedata r:id="rId93" o:title=""/>
          </v:shape>
          <o:OLEObject Type="Embed" ProgID="Equation.3" ShapeID="_x0000_i1079" DrawAspect="Content" ObjectID="_1535202748" r:id="rId94"/>
        </w:object>
      </w:r>
      <w:r>
        <w:t xml:space="preserve"> </w:t>
      </w:r>
      <w:r w:rsidRPr="000D69A9">
        <w:rPr>
          <w:position w:val="-4"/>
        </w:rPr>
        <w:object w:dxaOrig="200" w:dyaOrig="200" w14:anchorId="0FE08940">
          <v:shape id="_x0000_i1080" type="#_x0000_t75" style="width:10pt;height:10pt" o:ole="">
            <v:imagedata r:id="rId23" o:title=""/>
          </v:shape>
          <o:OLEObject Type="Embed" ProgID="Equation.3" ShapeID="_x0000_i1080" DrawAspect="Content" ObjectID="_1535202749" r:id="rId95"/>
        </w:object>
      </w:r>
      <w:r>
        <w:t xml:space="preserve"> </w:t>
      </w:r>
      <w:r w:rsidRPr="000D69A9">
        <w:rPr>
          <w:position w:val="-10"/>
        </w:rPr>
        <w:object w:dxaOrig="220" w:dyaOrig="260" w14:anchorId="33FE0F47">
          <v:shape id="_x0000_i1081" type="#_x0000_t75" style="width:11pt;height:13pt" o:ole="">
            <v:imagedata r:id="rId25" o:title=""/>
          </v:shape>
          <o:OLEObject Type="Embed" ProgID="Equation.3" ShapeID="_x0000_i1081" DrawAspect="Content" ObjectID="_1535202750" r:id="rId96"/>
        </w:object>
      </w:r>
      <w:r w:rsidRPr="000D69A9">
        <w:rPr>
          <w:position w:val="-4"/>
        </w:rPr>
        <w:object w:dxaOrig="200" w:dyaOrig="200" w14:anchorId="349CE505">
          <v:shape id="_x0000_i1082" type="#_x0000_t75" style="width:10pt;height:10pt" o:ole="">
            <v:imagedata r:id="rId27" o:title=""/>
          </v:shape>
          <o:OLEObject Type="Embed" ProgID="Equation.3" ShapeID="_x0000_i1082" DrawAspect="Content" ObjectID="_1535202751" r:id="rId97"/>
        </w:object>
      </w:r>
      <w:r>
        <w:t xml:space="preserve"> </w:t>
      </w:r>
      <w:r w:rsidRPr="000D69A9">
        <w:rPr>
          <w:position w:val="-6"/>
        </w:rPr>
        <w:object w:dxaOrig="200" w:dyaOrig="340" w14:anchorId="020ABC93">
          <v:shape id="_x0000_i1083" type="#_x0000_t75" style="width:9pt;height:17pt" o:ole="">
            <v:imagedata r:id="rId66" o:title=""/>
          </v:shape>
          <o:OLEObject Type="Embed" ProgID="Equation.3" ShapeID="_x0000_i1083" DrawAspect="Content" ObjectID="_1535202752" r:id="rId98"/>
        </w:object>
      </w:r>
      <w:r w:rsidR="007C3EC8">
        <w:t xml:space="preserve"> + 1.96</w:t>
      </w:r>
      <w:r>
        <w:t xml:space="preserve"> </w:t>
      </w:r>
      <w:r w:rsidR="007C3EC8" w:rsidRPr="000D69A9">
        <w:rPr>
          <w:position w:val="-28"/>
        </w:rPr>
        <w:object w:dxaOrig="520" w:dyaOrig="660" w14:anchorId="74DAC41C">
          <v:shape id="_x0000_i1084" type="#_x0000_t75" style="width:26pt;height:33pt" o:ole="">
            <v:imagedata r:id="rId99" o:title=""/>
          </v:shape>
          <o:OLEObject Type="Embed" ProgID="Equation.3" ShapeID="_x0000_i1084" DrawAspect="Content" ObjectID="_1535202753" r:id="rId100"/>
        </w:object>
      </w:r>
    </w:p>
    <w:p w14:paraId="48EAF1EB" w14:textId="784FA720" w:rsidR="00624E99" w:rsidRDefault="00624E99" w:rsidP="00624E99">
      <w:pPr>
        <w:ind w:left="1440" w:firstLine="720"/>
      </w:pPr>
      <w:r>
        <w:rPr>
          <w:position w:val="-28"/>
        </w:rPr>
        <w:tab/>
      </w:r>
      <w:r>
        <w:rPr>
          <w:position w:val="-28"/>
        </w:rPr>
        <w:tab/>
      </w:r>
      <w:r>
        <w:rPr>
          <w:position w:val="-28"/>
        </w:rPr>
        <w:tab/>
      </w:r>
    </w:p>
    <w:p w14:paraId="36BB362C" w14:textId="30BC7D04" w:rsidR="00624E99" w:rsidRDefault="00624E99" w:rsidP="007C3EC8">
      <w:pPr>
        <w:ind w:left="720" w:firstLine="720"/>
        <w:rPr>
          <w:position w:val="-4"/>
        </w:rPr>
      </w:pPr>
      <w:r w:rsidRPr="000D69A9">
        <w:rPr>
          <w:position w:val="-6"/>
        </w:rPr>
        <w:object w:dxaOrig="200" w:dyaOrig="340" w14:anchorId="23C3B684">
          <v:shape id="_x0000_i1085" type="#_x0000_t75" style="width:9pt;height:17pt" o:ole="">
            <v:imagedata r:id="rId66" o:title=""/>
          </v:shape>
          <o:OLEObject Type="Embed" ProgID="Equation.3" ShapeID="_x0000_i1085" DrawAspect="Content" ObjectID="_1535202754" r:id="rId101"/>
        </w:object>
      </w:r>
      <w:r>
        <w:t xml:space="preserve">- 1.96 </w:t>
      </w:r>
      <w:r w:rsidR="00997C7D" w:rsidRPr="000D69A9">
        <w:rPr>
          <w:position w:val="-28"/>
        </w:rPr>
        <w:object w:dxaOrig="540" w:dyaOrig="660" w14:anchorId="14DA813E">
          <v:shape id="_x0000_i1086" type="#_x0000_t75" style="width:27pt;height:33pt" o:ole="">
            <v:imagedata r:id="rId102" o:title=""/>
          </v:shape>
          <o:OLEObject Type="Embed" ProgID="Equation.3" ShapeID="_x0000_i1086" DrawAspect="Content" ObjectID="_1535202755" r:id="rId103"/>
        </w:object>
      </w:r>
      <w:r>
        <w:t xml:space="preserve"> </w:t>
      </w:r>
      <w:r w:rsidR="001B2E98">
        <w:t xml:space="preserve">= </w:t>
      </w:r>
      <w:r w:rsidR="00997C7D">
        <w:rPr>
          <w:position w:val="-4"/>
        </w:rPr>
        <w:t>3.1</w:t>
      </w:r>
    </w:p>
    <w:p w14:paraId="2371E74A" w14:textId="77777777" w:rsidR="00DD4189" w:rsidRDefault="00DD4189" w:rsidP="00F9398D">
      <w:pPr>
        <w:ind w:left="720" w:firstLine="720"/>
        <w:rPr>
          <w:position w:val="-6"/>
        </w:rPr>
      </w:pPr>
    </w:p>
    <w:p w14:paraId="17306840" w14:textId="4C69FA11" w:rsidR="00F9398D" w:rsidRDefault="006F2A86" w:rsidP="00F9398D">
      <w:pPr>
        <w:ind w:left="720" w:firstLine="72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F9BA10" wp14:editId="75C6B2B7">
                <wp:simplePos x="0" y="0"/>
                <wp:positionH relativeFrom="column">
                  <wp:posOffset>5143500</wp:posOffset>
                </wp:positionH>
                <wp:positionV relativeFrom="paragraph">
                  <wp:posOffset>178435</wp:posOffset>
                </wp:positionV>
                <wp:extent cx="22860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8E5B8" w14:textId="77777777" w:rsidR="006F2A86" w:rsidRPr="00286C3C" w:rsidRDefault="006F2A86" w:rsidP="006F2A86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65" type="#_x0000_t202" style="position:absolute;left:0;text-align:left;margin-left:405pt;margin-top:14.05pt;width:18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" filled="f" stroked="f" strokeweight="2pt">
                <v:textbox>
                  <w:txbxContent>
                    <w:p w14:paraId="2718E5B8" w14:textId="77777777" w:rsidR="006F2A86" w:rsidRPr="00286C3C" w:rsidRDefault="006F2A86" w:rsidP="006F2A86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98D" w:rsidRPr="000D69A9">
        <w:rPr>
          <w:position w:val="-6"/>
        </w:rPr>
        <w:object w:dxaOrig="200" w:dyaOrig="340" w14:anchorId="0C91E673">
          <v:shape id="_x0000_i1087" type="#_x0000_t75" style="width:9pt;height:17pt" o:ole="">
            <v:imagedata r:id="rId66" o:title=""/>
          </v:shape>
          <o:OLEObject Type="Embed" ProgID="Equation.3" ShapeID="_x0000_i1087" DrawAspect="Content" ObjectID="_1535202756" r:id="rId104"/>
        </w:object>
      </w:r>
      <w:r w:rsidR="00DD4189">
        <w:t xml:space="preserve">+ </w:t>
      </w:r>
      <w:r w:rsidR="00F9398D">
        <w:t xml:space="preserve">1.96 </w:t>
      </w:r>
      <w:r w:rsidR="00997C7D" w:rsidRPr="000D69A9">
        <w:rPr>
          <w:position w:val="-28"/>
        </w:rPr>
        <w:object w:dxaOrig="540" w:dyaOrig="660" w14:anchorId="448C17A3">
          <v:shape id="_x0000_i1088" type="#_x0000_t75" style="width:27pt;height:33pt" o:ole="">
            <v:imagedata r:id="rId105" o:title=""/>
          </v:shape>
          <o:OLEObject Type="Embed" ProgID="Equation.3" ShapeID="_x0000_i1088" DrawAspect="Content" ObjectID="_1535202757" r:id="rId106"/>
        </w:object>
      </w:r>
      <w:r w:rsidR="00F9398D">
        <w:t xml:space="preserve"> = </w:t>
      </w:r>
      <w:r w:rsidR="00997C7D">
        <w:t>4.6</w:t>
      </w:r>
    </w:p>
    <w:p w14:paraId="6D131429" w14:textId="77777777" w:rsidR="00DD4189" w:rsidRDefault="00DD4189" w:rsidP="00F9398D">
      <w:pPr>
        <w:ind w:left="720" w:firstLine="720"/>
      </w:pPr>
    </w:p>
    <w:p w14:paraId="61B7B1F9" w14:textId="1F2EEF39" w:rsidR="00DD4189" w:rsidRPr="00CA69A0" w:rsidRDefault="00CA69A0" w:rsidP="00CA69A0">
      <w:pPr>
        <w:ind w:left="720" w:firstLine="720"/>
      </w:pPr>
      <w:proofErr w:type="gramStart"/>
      <w:r>
        <w:t>solve</w:t>
      </w:r>
      <w:proofErr w:type="gramEnd"/>
      <w:r>
        <w:t xml:space="preserve"> it simultaneously </w:t>
      </w:r>
      <w:r>
        <w:tab/>
      </w:r>
      <w:r>
        <w:tab/>
      </w:r>
      <w:r w:rsidR="00DD4189">
        <w:t>0 +</w:t>
      </w:r>
      <w:r w:rsidR="00832613">
        <w:t xml:space="preserve"> 2</w:t>
      </w:r>
      <w:r w:rsidR="00997C7D" w:rsidRPr="000D69A9">
        <w:rPr>
          <w:position w:val="-28"/>
        </w:rPr>
        <w:object w:dxaOrig="700" w:dyaOrig="680" w14:anchorId="3603BB03">
          <v:shape id="_x0000_i1089" type="#_x0000_t75" style="width:35pt;height:34pt" o:ole="">
            <v:imagedata r:id="rId107" o:title=""/>
          </v:shape>
          <o:OLEObject Type="Embed" ProgID="Equation.3" ShapeID="_x0000_i1089" DrawAspect="Content" ObjectID="_1535202758" r:id="rId108"/>
        </w:object>
      </w:r>
      <w:r w:rsidR="00DD4189">
        <w:t xml:space="preserve"> </w:t>
      </w:r>
      <w:r w:rsidR="00DD4189" w:rsidRPr="000D69A9">
        <w:rPr>
          <w:position w:val="-6"/>
        </w:rPr>
        <w:object w:dxaOrig="240" w:dyaOrig="220" w14:anchorId="7827E4B8">
          <v:shape id="_x0000_i1090" type="#_x0000_t75" style="width:12pt;height:11pt" o:ole="">
            <v:imagedata r:id="rId109" o:title=""/>
          </v:shape>
          <o:OLEObject Type="Embed" ProgID="Equation.3" ShapeID="_x0000_i1090" DrawAspect="Content" ObjectID="_1535202759" r:id="rId110"/>
        </w:object>
      </w:r>
      <w:r w:rsidR="00997C7D">
        <w:t>= 1.5</w:t>
      </w:r>
      <w:r>
        <w:tab/>
        <w:t xml:space="preserve">       </w:t>
      </w:r>
      <w:r w:rsidR="00DD4189" w:rsidRPr="000D69A9">
        <w:rPr>
          <w:position w:val="-6"/>
        </w:rPr>
        <w:object w:dxaOrig="240" w:dyaOrig="220" w14:anchorId="44E9EA97">
          <v:shape id="_x0000_i1091" type="#_x0000_t75" style="width:12pt;height:11pt" o:ole="">
            <v:imagedata r:id="rId109" o:title=""/>
          </v:shape>
          <o:OLEObject Type="Embed" ProgID="Equation.3" ShapeID="_x0000_i1091" DrawAspect="Content" ObjectID="_1535202760" r:id="rId111"/>
        </w:object>
      </w:r>
      <w:r w:rsidR="00DD4189">
        <w:t xml:space="preserve"> = </w:t>
      </w:r>
      <w:r w:rsidR="00997C7D">
        <w:t>2.964</w:t>
      </w:r>
    </w:p>
    <w:p w14:paraId="119E5BC7" w14:textId="77777777" w:rsidR="00F9398D" w:rsidRDefault="00F9398D" w:rsidP="007C3EC8">
      <w:pPr>
        <w:ind w:left="720" w:firstLine="720"/>
        <w:rPr>
          <w:position w:val="-6"/>
        </w:rPr>
      </w:pPr>
    </w:p>
    <w:p w14:paraId="471A10DF" w14:textId="77777777" w:rsidR="00624E99" w:rsidRPr="00624E99" w:rsidRDefault="00624E99" w:rsidP="00624E99">
      <w:pPr>
        <w:rPr>
          <w:position w:val="-6"/>
        </w:rPr>
      </w:pPr>
    </w:p>
    <w:p w14:paraId="0924EB8A" w14:textId="274DB5CB" w:rsidR="00E20B86" w:rsidRPr="00E20B86" w:rsidRDefault="00E20B86" w:rsidP="00E20B86">
      <w:pPr>
        <w:pStyle w:val="ListParagraph"/>
        <w:numPr>
          <w:ilvl w:val="0"/>
          <w:numId w:val="9"/>
        </w:numPr>
        <w:rPr>
          <w:position w:val="-6"/>
        </w:rPr>
      </w:pPr>
      <w:r>
        <w:t xml:space="preserve">Find the value </w:t>
      </w:r>
      <w:proofErr w:type="gramStart"/>
      <w:r>
        <w:t xml:space="preserve">of </w:t>
      </w:r>
      <w:proofErr w:type="gramEnd"/>
      <w:r w:rsidRPr="000D69A9">
        <w:object w:dxaOrig="200" w:dyaOrig="340" w14:anchorId="74234BEE">
          <v:shape id="_x0000_i1092" type="#_x0000_t75" style="width:9pt;height:17pt" o:ole="">
            <v:imagedata r:id="rId66" o:title=""/>
          </v:shape>
          <o:OLEObject Type="Embed" ProgID="Equation.3" ShapeID="_x0000_i1092" DrawAspect="Content" ObjectID="_1535202761" r:id="rId112"/>
        </w:object>
      </w:r>
      <w:r w:rsidRPr="00E20B86">
        <w:rPr>
          <w:position w:val="-6"/>
        </w:rPr>
        <w:t>, the mean weight of the sample.</w:t>
      </w:r>
      <w:r w:rsidR="006F2A86" w:rsidRPr="006F2A86">
        <w:rPr>
          <w:noProof/>
          <w:color w:val="0000FF"/>
          <w:lang w:val="en-US"/>
        </w:rPr>
        <w:t xml:space="preserve"> </w:t>
      </w:r>
    </w:p>
    <w:p w14:paraId="686CCD32" w14:textId="77777777" w:rsidR="00E20B86" w:rsidRDefault="00E20B86" w:rsidP="00E20B86">
      <w:pPr>
        <w:ind w:firstLine="720"/>
        <w:rPr>
          <w:position w:val="-6"/>
        </w:rPr>
      </w:pPr>
    </w:p>
    <w:p w14:paraId="1A060610" w14:textId="3579FC7B" w:rsidR="00E20B86" w:rsidRDefault="006F2A86" w:rsidP="00E20B86"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471B0F" wp14:editId="23D7D5F3">
                <wp:simplePos x="0" y="0"/>
                <wp:positionH relativeFrom="column">
                  <wp:posOffset>3543300</wp:posOffset>
                </wp:positionH>
                <wp:positionV relativeFrom="paragraph">
                  <wp:posOffset>377825</wp:posOffset>
                </wp:positionV>
                <wp:extent cx="2286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0389" w14:textId="77777777" w:rsidR="006F2A86" w:rsidRPr="00286C3C" w:rsidRDefault="006F2A86" w:rsidP="006F2A86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" o:spid="_x0000_s1066" type="#_x0000_t202" style="position:absolute;margin-left:279pt;margin-top:29.75pt;width:18pt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" filled="f" stroked="f" strokeweight="2pt">
                <v:textbox>
                  <w:txbxContent>
                    <w:p w14:paraId="3E220389" w14:textId="77777777" w:rsidR="006F2A86" w:rsidRPr="00286C3C" w:rsidRDefault="006F2A86" w:rsidP="006F2A86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06A086" w14:textId="669C232A" w:rsidR="00E20B86" w:rsidRDefault="006F2A86" w:rsidP="009A2646">
      <w:pPr>
        <w:ind w:left="720" w:firstLine="72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088DB2" wp14:editId="0EFDEAB6">
                <wp:simplePos x="0" y="0"/>
                <wp:positionH relativeFrom="column">
                  <wp:posOffset>3200400</wp:posOffset>
                </wp:positionH>
                <wp:positionV relativeFrom="paragraph">
                  <wp:posOffset>542290</wp:posOffset>
                </wp:positionV>
                <wp:extent cx="2286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FF699" w14:textId="77777777" w:rsidR="006F2A86" w:rsidRPr="00286C3C" w:rsidRDefault="006F2A86" w:rsidP="006F2A86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3" o:spid="_x0000_s1067" type="#_x0000_t202" style="position:absolute;left:0;text-align:left;margin-left:252pt;margin-top:42.7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" filled="f" stroked="f" strokeweight="2pt">
                <v:textbox>
                  <w:txbxContent>
                    <w:p w14:paraId="3ABFF699" w14:textId="77777777" w:rsidR="006F2A86" w:rsidRPr="00286C3C" w:rsidRDefault="006F2A86" w:rsidP="006F2A86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646" w:rsidRPr="000D69A9">
        <w:rPr>
          <w:position w:val="-6"/>
        </w:rPr>
        <w:object w:dxaOrig="200" w:dyaOrig="340" w14:anchorId="069A7E6C">
          <v:shape id="_x0000_i1093" type="#_x0000_t75" style="width:9pt;height:17pt" o:ole="">
            <v:imagedata r:id="rId66" o:title=""/>
          </v:shape>
          <o:OLEObject Type="Embed" ProgID="Equation.3" ShapeID="_x0000_i1093" DrawAspect="Content" ObjectID="_1535202762" r:id="rId113"/>
        </w:object>
      </w:r>
      <w:r w:rsidR="009A2646">
        <w:t xml:space="preserve">- 1.96 </w:t>
      </w:r>
      <w:r w:rsidR="00997C7D" w:rsidRPr="000D69A9">
        <w:rPr>
          <w:position w:val="-28"/>
        </w:rPr>
        <w:object w:dxaOrig="660" w:dyaOrig="660" w14:anchorId="02ECA087">
          <v:shape id="_x0000_i1094" type="#_x0000_t75" style="width:33pt;height:33pt" o:ole="">
            <v:imagedata r:id="rId114" o:title=""/>
          </v:shape>
          <o:OLEObject Type="Embed" ProgID="Equation.3" ShapeID="_x0000_i1094" DrawAspect="Content" ObjectID="_1535202763" r:id="rId115"/>
        </w:object>
      </w:r>
      <w:r w:rsidR="00997C7D">
        <w:t xml:space="preserve"> = 3.1</w:t>
      </w:r>
    </w:p>
    <w:p w14:paraId="6520F755" w14:textId="34763272" w:rsidR="00E20B86" w:rsidRDefault="000268EE" w:rsidP="00E20B86">
      <w:r>
        <w:tab/>
      </w:r>
      <w:r>
        <w:tab/>
      </w:r>
    </w:p>
    <w:p w14:paraId="3CBD674C" w14:textId="62FB67E6" w:rsidR="00E20B86" w:rsidRDefault="00EE74C1" w:rsidP="00EE74C1">
      <w:pPr>
        <w:ind w:left="720" w:firstLine="720"/>
        <w:rPr>
          <w:position w:val="-6"/>
        </w:rPr>
      </w:pPr>
      <w:r w:rsidRPr="000D69A9">
        <w:rPr>
          <w:position w:val="-6"/>
        </w:rPr>
        <w:object w:dxaOrig="200" w:dyaOrig="340" w14:anchorId="4DCEFF55">
          <v:shape id="_x0000_i1095" type="#_x0000_t75" style="width:9pt;height:17pt" o:ole="">
            <v:imagedata r:id="rId66" o:title=""/>
          </v:shape>
          <o:OLEObject Type="Embed" ProgID="Equation.3" ShapeID="_x0000_i1095" DrawAspect="Content" ObjectID="_1535202764" r:id="rId116"/>
        </w:object>
      </w:r>
      <w:r w:rsidR="00997C7D">
        <w:rPr>
          <w:position w:val="-6"/>
        </w:rPr>
        <w:t xml:space="preserve"> = 3.850</w:t>
      </w:r>
    </w:p>
    <w:p w14:paraId="046AA780" w14:textId="044E24FB" w:rsidR="00112730" w:rsidRDefault="00112730" w:rsidP="00CA69A0">
      <w:pPr>
        <w:rPr>
          <w:position w:val="-6"/>
        </w:rPr>
      </w:pPr>
    </w:p>
    <w:p w14:paraId="78A5AFB2" w14:textId="77777777" w:rsidR="00E20B86" w:rsidRDefault="00E20B86" w:rsidP="00E20B86"/>
    <w:p w14:paraId="420E635D" w14:textId="0C0E0659" w:rsidR="00DF78C5" w:rsidRDefault="00DF78C5" w:rsidP="00DF78C5">
      <w:pPr>
        <w:pStyle w:val="ListParagraph"/>
        <w:numPr>
          <w:ilvl w:val="0"/>
          <w:numId w:val="9"/>
        </w:numPr>
      </w:pPr>
      <w:r>
        <w:t>Calculate the 99% confidence interval for the mean weight of flour in a bag.</w:t>
      </w:r>
    </w:p>
    <w:p w14:paraId="00273908" w14:textId="77777777" w:rsidR="00CA69A0" w:rsidRDefault="00CA69A0" w:rsidP="00CA69A0"/>
    <w:p w14:paraId="0F70A3C0" w14:textId="1982DE24" w:rsidR="00CA69A0" w:rsidRDefault="00CA69A0" w:rsidP="00CA69A0">
      <w:pPr>
        <w:ind w:left="720" w:firstLine="720"/>
        <w:rPr>
          <w:position w:val="-6"/>
        </w:rPr>
      </w:pPr>
      <w:r>
        <w:rPr>
          <w:position w:val="-6"/>
        </w:rPr>
        <w:t>k = 2.576 for 99% confidence interval</w:t>
      </w:r>
    </w:p>
    <w:p w14:paraId="65C5907F" w14:textId="77777777" w:rsidR="00CA69A0" w:rsidRDefault="00CA69A0" w:rsidP="00CA69A0"/>
    <w:p w14:paraId="1D07561C" w14:textId="77777777" w:rsidR="00424FCC" w:rsidRDefault="00424FCC" w:rsidP="000410F8">
      <w:pPr>
        <w:ind w:left="720" w:firstLine="720"/>
        <w:rPr>
          <w:position w:val="-28"/>
        </w:rPr>
      </w:pPr>
    </w:p>
    <w:p w14:paraId="6745442E" w14:textId="762C6D2E" w:rsidR="00CA69A0" w:rsidRDefault="006F2A86" w:rsidP="00424FCC">
      <w:pPr>
        <w:ind w:left="720" w:firstLine="720"/>
      </w:pP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E4C3A1" wp14:editId="4DF567D2">
                <wp:simplePos x="0" y="0"/>
                <wp:positionH relativeFrom="column">
                  <wp:posOffset>2743200</wp:posOffset>
                </wp:positionH>
                <wp:positionV relativeFrom="paragraph">
                  <wp:posOffset>112395</wp:posOffset>
                </wp:positionV>
                <wp:extent cx="2286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9765C" w14:textId="77777777" w:rsidR="006F2A86" w:rsidRPr="00286C3C" w:rsidRDefault="006F2A86" w:rsidP="006F2A86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0" o:spid="_x0000_s1068" type="#_x0000_t202" style="position:absolute;left:0;text-align:left;margin-left:3in;margin-top:8.85pt;width:18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" filled="f" stroked="f" strokeweight="2pt">
                <v:textbox>
                  <w:txbxContent>
                    <w:p w14:paraId="1AB9765C" w14:textId="77777777" w:rsidR="006F2A86" w:rsidRPr="00286C3C" w:rsidRDefault="006F2A86" w:rsidP="006F2A86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42D723" wp14:editId="78222B04">
                <wp:simplePos x="0" y="0"/>
                <wp:positionH relativeFrom="column">
                  <wp:posOffset>3200400</wp:posOffset>
                </wp:positionH>
                <wp:positionV relativeFrom="paragraph">
                  <wp:posOffset>112395</wp:posOffset>
                </wp:positionV>
                <wp:extent cx="228600" cy="2286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BEC44" w14:textId="77777777" w:rsidR="006F2A86" w:rsidRPr="00286C3C" w:rsidRDefault="006F2A86" w:rsidP="006F2A86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9" o:spid="_x0000_s1069" type="#_x0000_t202" style="position:absolute;left:0;text-align:left;margin-left:252pt;margin-top:8.85pt;width:18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" filled="f" stroked="f" strokeweight="2pt">
                <v:textbox>
                  <w:txbxContent>
                    <w:p w14:paraId="5CBBEC44" w14:textId="77777777" w:rsidR="006F2A86" w:rsidRPr="00286C3C" w:rsidRDefault="006F2A86" w:rsidP="006F2A86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C7D">
        <w:rPr>
          <w:position w:val="-6"/>
        </w:rPr>
        <w:t xml:space="preserve">2.864 </w:t>
      </w:r>
      <w:r w:rsidR="00997C7D" w:rsidRPr="000D69A9">
        <w:rPr>
          <w:position w:val="-6"/>
        </w:rPr>
        <w:object w:dxaOrig="560" w:dyaOrig="220" w14:anchorId="421F197F">
          <v:shape id="_x0000_i1096" type="#_x0000_t75" style="width:28pt;height:11pt" o:ole="">
            <v:imagedata r:id="rId117" o:title=""/>
          </v:shape>
          <o:OLEObject Type="Embed" ProgID="Equation.3" ShapeID="_x0000_i1096" DrawAspect="Content" ObjectID="_1535202765" r:id="rId118"/>
        </w:object>
      </w:r>
      <w:r w:rsidR="00997C7D">
        <w:t xml:space="preserve"> 4</w:t>
      </w:r>
      <w:r w:rsidR="009E40EA">
        <w:t>.836</w:t>
      </w:r>
    </w:p>
    <w:p w14:paraId="67559610" w14:textId="77777777" w:rsidR="00CA69A0" w:rsidRDefault="00CA69A0" w:rsidP="00CA69A0"/>
    <w:p w14:paraId="596ADF98" w14:textId="77777777" w:rsidR="00CA69A0" w:rsidRDefault="00CA69A0" w:rsidP="00CA69A0"/>
    <w:p w14:paraId="7EB16087" w14:textId="61CDB494" w:rsidR="00265C9E" w:rsidRDefault="00DF78C5" w:rsidP="008C7609">
      <w:pPr>
        <w:pStyle w:val="ListParagraph"/>
        <w:numPr>
          <w:ilvl w:val="0"/>
          <w:numId w:val="9"/>
        </w:numPr>
      </w:pPr>
      <w:r>
        <w:t>Using the sample mean from (a) as the best estimate for the population mean, what is the probability that the sample mean of a l</w:t>
      </w:r>
      <w:r w:rsidR="00A64E3C">
        <w:t>arger sample</w:t>
      </w:r>
      <w:r w:rsidR="003A4884">
        <w:t xml:space="preserve"> of 200</w:t>
      </w:r>
      <w:r w:rsidR="007E3788">
        <w:t xml:space="preserve"> bags</w:t>
      </w:r>
      <w:r w:rsidR="003A4884">
        <w:t xml:space="preserve"> is less than 3.8kg.</w:t>
      </w:r>
    </w:p>
    <w:p w14:paraId="75D12103" w14:textId="77777777" w:rsidR="00265C9E" w:rsidRDefault="00265C9E" w:rsidP="008C7609"/>
    <w:p w14:paraId="72EC6799" w14:textId="75A86DF4" w:rsidR="00265C9E" w:rsidRPr="00261E60" w:rsidRDefault="00DD188D" w:rsidP="008C7609"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8F0F04" wp14:editId="5D400E1E">
                <wp:simplePos x="0" y="0"/>
                <wp:positionH relativeFrom="column">
                  <wp:posOffset>5143500</wp:posOffset>
                </wp:positionH>
                <wp:positionV relativeFrom="paragraph">
                  <wp:posOffset>259080</wp:posOffset>
                </wp:positionV>
                <wp:extent cx="228600" cy="2286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5922B" w14:textId="77777777" w:rsidR="00DD188D" w:rsidRPr="00286C3C" w:rsidRDefault="00DD188D" w:rsidP="00DD188D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2" o:spid="_x0000_s1070" type="#_x0000_t202" style="position:absolute;margin-left:405pt;margin-top:20.4pt;width:18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" filled="f" stroked="f" strokeweight="2pt">
                <v:textbox>
                  <w:txbxContent>
                    <w:p w14:paraId="36D5922B" w14:textId="77777777" w:rsidR="00DD188D" w:rsidRPr="00286C3C" w:rsidRDefault="00DD188D" w:rsidP="00DD188D">
                      <w:pPr>
                        <w:rPr>
                          <w:color w:val="FF6600"/>
                        </w:rPr>
                      </w:pPr>
                      <w:bookmarkStart w:id="1" w:name="_GoBack"/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FF"/>
          <w:lang w:eastAsia="en-A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14CF12" wp14:editId="5A9CBDF3">
                <wp:simplePos x="0" y="0"/>
                <wp:positionH relativeFrom="column">
                  <wp:posOffset>5486400</wp:posOffset>
                </wp:positionH>
                <wp:positionV relativeFrom="paragraph">
                  <wp:posOffset>259080</wp:posOffset>
                </wp:positionV>
                <wp:extent cx="228600" cy="2286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11D5B" w14:textId="77777777" w:rsidR="00DD188D" w:rsidRPr="00286C3C" w:rsidRDefault="00DD188D" w:rsidP="00DD188D">
                            <w:pPr>
                              <w:rPr>
                                <w:color w:val="FF6600"/>
                              </w:rPr>
                            </w:pPr>
                            <w:r w:rsidRPr="00286C3C">
                              <w:rPr>
                                <w:rFonts w:ascii="Zapf Dingbats" w:hAnsi="Zapf Dingbats"/>
                                <w:color w:val="FF6600"/>
                              </w:rPr>
                              <w:t>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1" o:spid="_x0000_s1071" type="#_x0000_t202" style="position:absolute;margin-left:6in;margin-top:20.4pt;width:18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" filled="f" stroked="f" strokeweight="2pt">
                <v:textbox>
                  <w:txbxContent>
                    <w:p w14:paraId="3DB11D5B" w14:textId="77777777" w:rsidR="00DD188D" w:rsidRPr="00286C3C" w:rsidRDefault="00DD188D" w:rsidP="00DD188D">
                      <w:pPr>
                        <w:rPr>
                          <w:color w:val="FF6600"/>
                        </w:rPr>
                      </w:pPr>
                      <w:r w:rsidRPr="00286C3C">
                        <w:rPr>
                          <w:rFonts w:ascii="Zapf Dingbats" w:hAnsi="Zapf Dingbats"/>
                          <w:color w:val="FF6600"/>
                        </w:rPr>
                        <w:t>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5C9E" w:rsidRPr="00261E60" w:rsidSect="0051650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oli SC Regular">
    <w:charset w:val="00"/>
    <w:family w:val="auto"/>
    <w:pitch w:val="variable"/>
    <w:sig w:usb0="00000003" w:usb1="080F0000" w:usb2="00000000" w:usb3="00000000" w:csb0="0004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4640"/>
    <w:multiLevelType w:val="hybridMultilevel"/>
    <w:tmpl w:val="BDCA8F54"/>
    <w:lvl w:ilvl="0" w:tplc="311C8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F20CA"/>
    <w:multiLevelType w:val="hybridMultilevel"/>
    <w:tmpl w:val="C1FA2824"/>
    <w:lvl w:ilvl="0" w:tplc="E1D8A3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8015D5"/>
    <w:multiLevelType w:val="hybridMultilevel"/>
    <w:tmpl w:val="C3AE7E8C"/>
    <w:lvl w:ilvl="0" w:tplc="90EC4D24">
      <w:start w:val="1"/>
      <w:numFmt w:val="lowerLetter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F01E0B"/>
    <w:multiLevelType w:val="hybridMultilevel"/>
    <w:tmpl w:val="69B4A77E"/>
    <w:lvl w:ilvl="0" w:tplc="E89AD8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A5DA7"/>
    <w:multiLevelType w:val="hybridMultilevel"/>
    <w:tmpl w:val="BA389E7C"/>
    <w:lvl w:ilvl="0" w:tplc="EF1228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FC7F69"/>
    <w:multiLevelType w:val="hybridMultilevel"/>
    <w:tmpl w:val="42B45DD8"/>
    <w:lvl w:ilvl="0" w:tplc="9F028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A0400"/>
    <w:multiLevelType w:val="hybridMultilevel"/>
    <w:tmpl w:val="F58A5B40"/>
    <w:lvl w:ilvl="0" w:tplc="7272E6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051CB"/>
    <w:multiLevelType w:val="hybridMultilevel"/>
    <w:tmpl w:val="F27033EE"/>
    <w:lvl w:ilvl="0" w:tplc="66D69A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87FD5"/>
    <w:multiLevelType w:val="hybridMultilevel"/>
    <w:tmpl w:val="93A0E0B0"/>
    <w:lvl w:ilvl="0" w:tplc="9356C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02"/>
    <w:rsid w:val="0000764F"/>
    <w:rsid w:val="000268EE"/>
    <w:rsid w:val="000410F8"/>
    <w:rsid w:val="00063E29"/>
    <w:rsid w:val="00071C04"/>
    <w:rsid w:val="000727BD"/>
    <w:rsid w:val="000A4F79"/>
    <w:rsid w:val="000C5D23"/>
    <w:rsid w:val="000D0321"/>
    <w:rsid w:val="000D4418"/>
    <w:rsid w:val="00112730"/>
    <w:rsid w:val="001550BB"/>
    <w:rsid w:val="0015764A"/>
    <w:rsid w:val="001723B0"/>
    <w:rsid w:val="00177993"/>
    <w:rsid w:val="001912D3"/>
    <w:rsid w:val="001B2804"/>
    <w:rsid w:val="001B2E98"/>
    <w:rsid w:val="001C6B2D"/>
    <w:rsid w:val="001E6777"/>
    <w:rsid w:val="001F6319"/>
    <w:rsid w:val="00216FA4"/>
    <w:rsid w:val="00244BEB"/>
    <w:rsid w:val="0024613F"/>
    <w:rsid w:val="00261E60"/>
    <w:rsid w:val="00262D92"/>
    <w:rsid w:val="00265C9E"/>
    <w:rsid w:val="00286C3C"/>
    <w:rsid w:val="002871AD"/>
    <w:rsid w:val="002A3B9C"/>
    <w:rsid w:val="002C4A71"/>
    <w:rsid w:val="002E24EF"/>
    <w:rsid w:val="00302A5D"/>
    <w:rsid w:val="003A4884"/>
    <w:rsid w:val="003A7773"/>
    <w:rsid w:val="003B594D"/>
    <w:rsid w:val="00411DAC"/>
    <w:rsid w:val="00424FCC"/>
    <w:rsid w:val="00446453"/>
    <w:rsid w:val="00475BB7"/>
    <w:rsid w:val="00491DFE"/>
    <w:rsid w:val="00504E95"/>
    <w:rsid w:val="00516502"/>
    <w:rsid w:val="00526C55"/>
    <w:rsid w:val="00531599"/>
    <w:rsid w:val="005933A4"/>
    <w:rsid w:val="00602E59"/>
    <w:rsid w:val="00606613"/>
    <w:rsid w:val="00614C83"/>
    <w:rsid w:val="00624E99"/>
    <w:rsid w:val="00643340"/>
    <w:rsid w:val="0066069D"/>
    <w:rsid w:val="00666BEE"/>
    <w:rsid w:val="00682B09"/>
    <w:rsid w:val="006847CF"/>
    <w:rsid w:val="006A33C5"/>
    <w:rsid w:val="006C5D4F"/>
    <w:rsid w:val="006C70D3"/>
    <w:rsid w:val="006F2A86"/>
    <w:rsid w:val="006F4E0B"/>
    <w:rsid w:val="006F50E4"/>
    <w:rsid w:val="00704F48"/>
    <w:rsid w:val="0074296B"/>
    <w:rsid w:val="007802FA"/>
    <w:rsid w:val="007C3EC8"/>
    <w:rsid w:val="007E3788"/>
    <w:rsid w:val="00803EFF"/>
    <w:rsid w:val="00832613"/>
    <w:rsid w:val="00846F29"/>
    <w:rsid w:val="00882AEB"/>
    <w:rsid w:val="008928A8"/>
    <w:rsid w:val="008935F8"/>
    <w:rsid w:val="00894B1A"/>
    <w:rsid w:val="008B1279"/>
    <w:rsid w:val="008C6A04"/>
    <w:rsid w:val="008C7609"/>
    <w:rsid w:val="008E32E0"/>
    <w:rsid w:val="008F4A1B"/>
    <w:rsid w:val="009203A8"/>
    <w:rsid w:val="00926699"/>
    <w:rsid w:val="00947D6A"/>
    <w:rsid w:val="00952FB7"/>
    <w:rsid w:val="00997C7D"/>
    <w:rsid w:val="009A2646"/>
    <w:rsid w:val="009C7E10"/>
    <w:rsid w:val="009E40EA"/>
    <w:rsid w:val="00A021EF"/>
    <w:rsid w:val="00A13CDB"/>
    <w:rsid w:val="00A269BC"/>
    <w:rsid w:val="00A32F51"/>
    <w:rsid w:val="00A64E3C"/>
    <w:rsid w:val="00A72865"/>
    <w:rsid w:val="00A744E0"/>
    <w:rsid w:val="00AA5C37"/>
    <w:rsid w:val="00AB08DB"/>
    <w:rsid w:val="00AB56BA"/>
    <w:rsid w:val="00AC7836"/>
    <w:rsid w:val="00AC7DEF"/>
    <w:rsid w:val="00AD2189"/>
    <w:rsid w:val="00AE4FDD"/>
    <w:rsid w:val="00AF6210"/>
    <w:rsid w:val="00AF6282"/>
    <w:rsid w:val="00B352C0"/>
    <w:rsid w:val="00B84A08"/>
    <w:rsid w:val="00BB0739"/>
    <w:rsid w:val="00BB5316"/>
    <w:rsid w:val="00BB736C"/>
    <w:rsid w:val="00BE46D2"/>
    <w:rsid w:val="00C213D9"/>
    <w:rsid w:val="00C545C6"/>
    <w:rsid w:val="00C56D3B"/>
    <w:rsid w:val="00C7683D"/>
    <w:rsid w:val="00C950DA"/>
    <w:rsid w:val="00CA69A0"/>
    <w:rsid w:val="00CB50FC"/>
    <w:rsid w:val="00D00074"/>
    <w:rsid w:val="00D06204"/>
    <w:rsid w:val="00D1786D"/>
    <w:rsid w:val="00D341B7"/>
    <w:rsid w:val="00D40E64"/>
    <w:rsid w:val="00DD188D"/>
    <w:rsid w:val="00DD4189"/>
    <w:rsid w:val="00DE38AD"/>
    <w:rsid w:val="00DF04C9"/>
    <w:rsid w:val="00DF78C5"/>
    <w:rsid w:val="00E20B86"/>
    <w:rsid w:val="00E33901"/>
    <w:rsid w:val="00E51489"/>
    <w:rsid w:val="00E63A49"/>
    <w:rsid w:val="00EB7EE5"/>
    <w:rsid w:val="00EC67CF"/>
    <w:rsid w:val="00EE625E"/>
    <w:rsid w:val="00EE74C1"/>
    <w:rsid w:val="00EF6D14"/>
    <w:rsid w:val="00F16970"/>
    <w:rsid w:val="00F2266D"/>
    <w:rsid w:val="00F23289"/>
    <w:rsid w:val="00F3728A"/>
    <w:rsid w:val="00F50D3E"/>
    <w:rsid w:val="00F549FC"/>
    <w:rsid w:val="00F56E56"/>
    <w:rsid w:val="00F61C71"/>
    <w:rsid w:val="00F73919"/>
    <w:rsid w:val="00F80EF2"/>
    <w:rsid w:val="00F9398D"/>
    <w:rsid w:val="00F946EB"/>
    <w:rsid w:val="00FC0289"/>
    <w:rsid w:val="00FC6C96"/>
    <w:rsid w:val="00FF11B6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8"/>
    <o:shapelayout v:ext="edit">
      <o:idmap v:ext="edit" data="1"/>
    </o:shapelayout>
  </w:shapeDefaults>
  <w:decimalSymbol w:val="."/>
  <w:listSeparator w:val=","/>
  <w14:docId w14:val="1F939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02"/>
    <w:pPr>
      <w:ind w:left="720"/>
      <w:contextualSpacing/>
    </w:pPr>
  </w:style>
  <w:style w:type="table" w:styleId="TableGrid">
    <w:name w:val="Table Grid"/>
    <w:basedOn w:val="TableNormal"/>
    <w:uiPriority w:val="59"/>
    <w:rsid w:val="00593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02"/>
    <w:pPr>
      <w:ind w:left="720"/>
      <w:contextualSpacing/>
    </w:pPr>
  </w:style>
  <w:style w:type="table" w:styleId="TableGrid">
    <w:name w:val="Table Grid"/>
    <w:basedOn w:val="TableNormal"/>
    <w:uiPriority w:val="59"/>
    <w:rsid w:val="00593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41.emf"/><Relationship Id="rId21" Type="http://schemas.openxmlformats.org/officeDocument/2006/relationships/image" Target="media/image7.e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emf"/><Relationship Id="rId84" Type="http://schemas.openxmlformats.org/officeDocument/2006/relationships/image" Target="media/image30.emf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8.bin"/><Relationship Id="rId16" Type="http://schemas.openxmlformats.org/officeDocument/2006/relationships/image" Target="media/image5.emf"/><Relationship Id="rId107" Type="http://schemas.openxmlformats.org/officeDocument/2006/relationships/image" Target="media/image38.e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3.e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3.emf"/><Relationship Id="rId66" Type="http://schemas.openxmlformats.org/officeDocument/2006/relationships/image" Target="media/image27.emf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5.bin"/><Relationship Id="rId87" Type="http://schemas.openxmlformats.org/officeDocument/2006/relationships/oleObject" Target="embeddings/oleObject51.bin"/><Relationship Id="rId102" Type="http://schemas.openxmlformats.org/officeDocument/2006/relationships/image" Target="media/image36.emf"/><Relationship Id="rId110" Type="http://schemas.openxmlformats.org/officeDocument/2006/relationships/oleObject" Target="embeddings/oleObject66.bin"/><Relationship Id="rId115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8.bin"/><Relationship Id="rId90" Type="http://schemas.openxmlformats.org/officeDocument/2006/relationships/image" Target="media/image33.emf"/><Relationship Id="rId95" Type="http://schemas.openxmlformats.org/officeDocument/2006/relationships/oleObject" Target="embeddings/oleObject56.bin"/><Relationship Id="rId19" Type="http://schemas.openxmlformats.org/officeDocument/2006/relationships/oleObject" Target="embeddings/oleObject8.bin"/><Relationship Id="rId14" Type="http://schemas.openxmlformats.org/officeDocument/2006/relationships/image" Target="media/image4.e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5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image" Target="media/image18.emf"/><Relationship Id="rId56" Type="http://schemas.openxmlformats.org/officeDocument/2006/relationships/image" Target="media/image22.emf"/><Relationship Id="rId64" Type="http://schemas.openxmlformats.org/officeDocument/2006/relationships/image" Target="media/image26.e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60.bin"/><Relationship Id="rId105" Type="http://schemas.openxmlformats.org/officeDocument/2006/relationships/image" Target="media/image37.emf"/><Relationship Id="rId113" Type="http://schemas.openxmlformats.org/officeDocument/2006/relationships/oleObject" Target="embeddings/oleObject69.bin"/><Relationship Id="rId118" Type="http://schemas.openxmlformats.org/officeDocument/2006/relationships/oleObject" Target="embeddings/oleObject7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50.bin"/><Relationship Id="rId93" Type="http://schemas.openxmlformats.org/officeDocument/2006/relationships/image" Target="media/image34.emf"/><Relationship Id="rId98" Type="http://schemas.openxmlformats.org/officeDocument/2006/relationships/oleObject" Target="embeddings/oleObject59.bin"/><Relationship Id="rId3" Type="http://schemas.microsoft.com/office/2007/relationships/stylesWithEffects" Target="stylesWithEffects.xml"/><Relationship Id="rId12" Type="http://schemas.openxmlformats.org/officeDocument/2006/relationships/image" Target="media/image3.emf"/><Relationship Id="rId17" Type="http://schemas.openxmlformats.org/officeDocument/2006/relationships/oleObject" Target="embeddings/oleObject7.bin"/><Relationship Id="rId25" Type="http://schemas.openxmlformats.org/officeDocument/2006/relationships/image" Target="media/image9.emf"/><Relationship Id="rId33" Type="http://schemas.openxmlformats.org/officeDocument/2006/relationships/image" Target="media/image11.emf"/><Relationship Id="rId38" Type="http://schemas.openxmlformats.org/officeDocument/2006/relationships/oleObject" Target="embeddings/oleObject20.bin"/><Relationship Id="rId46" Type="http://schemas.openxmlformats.org/officeDocument/2006/relationships/image" Target="media/image17.e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62.bin"/><Relationship Id="rId108" Type="http://schemas.openxmlformats.org/officeDocument/2006/relationships/oleObject" Target="embeddings/oleObject65.bin"/><Relationship Id="rId116" Type="http://schemas.openxmlformats.org/officeDocument/2006/relationships/oleObject" Target="embeddings/oleObject71.bin"/><Relationship Id="rId20" Type="http://schemas.openxmlformats.org/officeDocument/2006/relationships/oleObject" Target="embeddings/oleObject9.bin"/><Relationship Id="rId41" Type="http://schemas.openxmlformats.org/officeDocument/2006/relationships/image" Target="media/image15.emf"/><Relationship Id="rId54" Type="http://schemas.openxmlformats.org/officeDocument/2006/relationships/image" Target="media/image21.emf"/><Relationship Id="rId62" Type="http://schemas.openxmlformats.org/officeDocument/2006/relationships/image" Target="media/image25.emf"/><Relationship Id="rId70" Type="http://schemas.openxmlformats.org/officeDocument/2006/relationships/oleObject" Target="embeddings/oleObject37.bin"/><Relationship Id="rId75" Type="http://schemas.openxmlformats.org/officeDocument/2006/relationships/image" Target="media/image29.emf"/><Relationship Id="rId83" Type="http://schemas.openxmlformats.org/officeDocument/2006/relationships/oleObject" Target="embeddings/oleObject49.bin"/><Relationship Id="rId88" Type="http://schemas.openxmlformats.org/officeDocument/2006/relationships/image" Target="media/image32.emf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7.bin"/><Relationship Id="rId111" Type="http://schemas.openxmlformats.org/officeDocument/2006/relationships/oleObject" Target="embeddings/oleObject6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oleObject" Target="embeddings/oleObject6.bin"/><Relationship Id="rId23" Type="http://schemas.openxmlformats.org/officeDocument/2006/relationships/image" Target="media/image8.e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4.bin"/><Relationship Id="rId114" Type="http://schemas.openxmlformats.org/officeDocument/2006/relationships/image" Target="media/image40.emf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0.emf"/><Relationship Id="rId60" Type="http://schemas.openxmlformats.org/officeDocument/2006/relationships/image" Target="media/image24.e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1.emf"/><Relationship Id="rId94" Type="http://schemas.openxmlformats.org/officeDocument/2006/relationships/oleObject" Target="embeddings/oleObject55.bin"/><Relationship Id="rId99" Type="http://schemas.openxmlformats.org/officeDocument/2006/relationships/image" Target="media/image35.emf"/><Relationship Id="rId101" Type="http://schemas.openxmlformats.org/officeDocument/2006/relationships/oleObject" Target="embeddings/oleObject6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5.bin"/><Relationship Id="rId18" Type="http://schemas.openxmlformats.org/officeDocument/2006/relationships/image" Target="media/image6.emf"/><Relationship Id="rId39" Type="http://schemas.openxmlformats.org/officeDocument/2006/relationships/image" Target="media/image14.emf"/><Relationship Id="rId109" Type="http://schemas.openxmlformats.org/officeDocument/2006/relationships/image" Target="media/image39.emf"/><Relationship Id="rId34" Type="http://schemas.openxmlformats.org/officeDocument/2006/relationships/oleObject" Target="embeddings/oleObject18.bin"/><Relationship Id="rId50" Type="http://schemas.openxmlformats.org/officeDocument/2006/relationships/image" Target="media/image19.e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3.bin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4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99284710</Template>
  <TotalTime>1</TotalTime>
  <Pages>5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MARTIN David</cp:lastModifiedBy>
  <cp:revision>3</cp:revision>
  <cp:lastPrinted>2016-09-08T00:41:00Z</cp:lastPrinted>
  <dcterms:created xsi:type="dcterms:W3CDTF">2016-09-12T08:21:00Z</dcterms:created>
  <dcterms:modified xsi:type="dcterms:W3CDTF">2016-09-12T08:22:00Z</dcterms:modified>
</cp:coreProperties>
</file>