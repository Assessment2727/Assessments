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5540A" w14:textId="77777777" w:rsidR="002364C1" w:rsidRDefault="002364C1" w:rsidP="002364C1"/>
    <w:p w14:paraId="31F5EE42" w14:textId="77777777" w:rsidR="002364C1" w:rsidRDefault="002364C1" w:rsidP="002364C1">
      <w:pPr>
        <w:tabs>
          <w:tab w:val="right" w:pos="9360"/>
        </w:tabs>
        <w:jc w:val="center"/>
        <w:rPr>
          <w:b/>
          <w:bCs/>
          <w:sz w:val="32"/>
          <w:szCs w:val="32"/>
        </w:rPr>
      </w:pPr>
    </w:p>
    <w:p w14:paraId="4F07B7CF" w14:textId="77777777" w:rsidR="00296EBD" w:rsidRDefault="002364C1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w:drawing>
          <wp:inline distT="0" distB="0" distL="0" distR="0" wp14:anchorId="072C60AC" wp14:editId="0BF16800">
            <wp:extent cx="895350" cy="971550"/>
            <wp:effectExtent l="0" t="0" r="0" b="0"/>
            <wp:docPr id="2" name="Picture 2" descr="frontschool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ntschoollogo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71F0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48D6FA0D" w14:textId="77777777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A4393EB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D8E9E5A" w14:textId="77777777" w:rsidR="00296EBD" w:rsidRDefault="00296EBD" w:rsidP="00296EB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335D9F77" w14:textId="77777777" w:rsidR="00296EBD" w:rsidRDefault="00296EBD" w:rsidP="00296EB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29BB579F" w14:textId="77777777" w:rsidR="00296EBD" w:rsidRDefault="00296EBD" w:rsidP="00296EB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Test 4 – Integration</w:t>
      </w:r>
    </w:p>
    <w:p w14:paraId="131D3BDE" w14:textId="77777777" w:rsidR="00296EBD" w:rsidRDefault="00296EBD" w:rsidP="00296EB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Chapters 13, 14 and 15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638E639A" w14:textId="77777777" w:rsidR="00296EBD" w:rsidRDefault="00296EBD" w:rsidP="00296EB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2 2017</w:t>
      </w:r>
    </w:p>
    <w:p w14:paraId="688FEE5F" w14:textId="77777777" w:rsidR="00296EBD" w:rsidRDefault="00296EBD" w:rsidP="00296EBD">
      <w:pPr>
        <w:rPr>
          <w:rFonts w:ascii="Calibri" w:hAnsi="Calibri"/>
          <w:b/>
          <w:bCs/>
          <w:iCs/>
          <w:sz w:val="28"/>
          <w:szCs w:val="28"/>
        </w:rPr>
      </w:pPr>
    </w:p>
    <w:p w14:paraId="74B8B423" w14:textId="77777777" w:rsidR="00296EBD" w:rsidRDefault="00296EBD" w:rsidP="00296EBD">
      <w:pPr>
        <w:pStyle w:val="Heading1"/>
        <w:rPr>
          <w:rFonts w:ascii="Calibri" w:hAnsi="Calibri"/>
          <w:sz w:val="24"/>
          <w:szCs w:val="24"/>
        </w:rPr>
      </w:pPr>
    </w:p>
    <w:p w14:paraId="6CE385B1" w14:textId="77777777" w:rsidR="00296EBD" w:rsidRDefault="00296EBD" w:rsidP="00296EB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040BCE92" w:rsidR="00F629CE" w:rsidRPr="008D67E2" w:rsidRDefault="00296EBD" w:rsidP="00296EB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 xml:space="preserve">One </w:t>
      </w:r>
      <w:r w:rsidR="00F629CE" w:rsidRPr="008D67E2">
        <w:rPr>
          <w:rFonts w:ascii="Calibri" w:hAnsi="Calibri"/>
          <w:b/>
          <w:sz w:val="28"/>
          <w:szCs w:val="28"/>
        </w:rPr>
        <w:t>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0281EC84" w:rsidR="00F629CE" w:rsidRPr="00296EBD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296EBD">
        <w:rPr>
          <w:rFonts w:ascii="Calibri" w:hAnsi="Calibri"/>
          <w:b w:val="0"/>
          <w:sz w:val="22"/>
        </w:rPr>
        <w:t>Working time for this section:</w:t>
      </w:r>
      <w:r w:rsidRPr="00296EBD">
        <w:rPr>
          <w:rFonts w:ascii="Calibri" w:hAnsi="Calibri"/>
          <w:b w:val="0"/>
          <w:sz w:val="22"/>
        </w:rPr>
        <w:tab/>
      </w:r>
      <w:r w:rsidRPr="00296EBD">
        <w:rPr>
          <w:rFonts w:ascii="Calibri" w:hAnsi="Calibri"/>
          <w:b w:val="0"/>
          <w:sz w:val="22"/>
        </w:rPr>
        <w:tab/>
      </w:r>
      <w:r w:rsidR="00296EBD">
        <w:rPr>
          <w:rFonts w:ascii="Calibri" w:hAnsi="Calibri"/>
          <w:b w:val="0"/>
          <w:sz w:val="22"/>
        </w:rPr>
        <w:t>35</w:t>
      </w:r>
      <w:r w:rsidRPr="00296EBD">
        <w:rPr>
          <w:rFonts w:ascii="Calibri" w:hAnsi="Calibri"/>
          <w:b w:val="0"/>
          <w:sz w:val="22"/>
        </w:rPr>
        <w:t xml:space="preserve"> minutes</w:t>
      </w:r>
    </w:p>
    <w:p w14:paraId="58F480D4" w14:textId="7B824B80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296EBD">
        <w:rPr>
          <w:rFonts w:ascii="Calibri" w:hAnsi="Calibri"/>
        </w:rPr>
        <w:t>Marks available:</w:t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="00296EBD">
        <w:rPr>
          <w:rFonts w:ascii="Calibri" w:hAnsi="Calibri"/>
        </w:rPr>
        <w:t>35</w:t>
      </w:r>
      <w:r w:rsidRPr="00296EBD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270ED35E" w14:textId="0AE62C09" w:rsidR="008475FF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</w:r>
      <w:r w:rsidR="00805A1F">
        <w:rPr>
          <w:rFonts w:ascii="Calibri" w:hAnsi="Calibri"/>
        </w:rPr>
        <w:t>Nil</w:t>
      </w: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30190746" w14:textId="77777777" w:rsidR="00635022" w:rsidRDefault="00635022" w:rsidP="008F5D46">
      <w:pPr>
        <w:pStyle w:val="QNum"/>
        <w:spacing w:after="120"/>
      </w:pPr>
    </w:p>
    <w:p w14:paraId="01CD6065" w14:textId="77777777" w:rsidR="00B94E95" w:rsidRDefault="00B94E95" w:rsidP="00635022">
      <w:pPr>
        <w:pStyle w:val="BodyText"/>
        <w:tabs>
          <w:tab w:val="left" w:pos="720"/>
          <w:tab w:val="right" w:pos="9214"/>
        </w:tabs>
        <w:ind w:left="650" w:hanging="650"/>
        <w:rPr>
          <w:rFonts w:ascii="Arial" w:hAnsi="Arial" w:cs="Arial"/>
          <w:b/>
          <w:bCs/>
          <w:sz w:val="24"/>
          <w:szCs w:val="24"/>
        </w:rPr>
      </w:pPr>
    </w:p>
    <w:p w14:paraId="7065B752" w14:textId="5723E772" w:rsidR="00B94E95" w:rsidRPr="00EB6CB7" w:rsidRDefault="00B94E95" w:rsidP="00B94E95">
      <w:pPr>
        <w:pStyle w:val="NoSpacing"/>
        <w:numPr>
          <w:ilvl w:val="0"/>
          <w:numId w:val="12"/>
        </w:numPr>
        <w:spacing w:after="120" w:line="276" w:lineRule="auto"/>
        <w:rPr>
          <w:rFonts w:ascii="Calibri" w:hAnsi="Calibri"/>
          <w:szCs w:val="24"/>
        </w:rPr>
      </w:pPr>
      <w:r w:rsidRPr="00EB6CB7">
        <w:rPr>
          <w:rFonts w:ascii="Calibri" w:hAnsi="Calibri"/>
          <w:szCs w:val="24"/>
        </w:rPr>
        <w:lastRenderedPageBreak/>
        <w:t>(</w:t>
      </w:r>
      <w:r w:rsidR="00EB6CB7" w:rsidRPr="00EB6CB7">
        <w:rPr>
          <w:rFonts w:ascii="Calibri" w:hAnsi="Calibri"/>
          <w:szCs w:val="24"/>
        </w:rPr>
        <w:t>10</w:t>
      </w:r>
      <w:r w:rsidR="00EB6CB7">
        <w:rPr>
          <w:rFonts w:ascii="Calibri" w:hAnsi="Calibri"/>
          <w:szCs w:val="24"/>
        </w:rPr>
        <w:t xml:space="preserve"> marks)</w:t>
      </w:r>
    </w:p>
    <w:p w14:paraId="6CAA6F61" w14:textId="7494221A" w:rsidR="00296EBD" w:rsidRPr="00EB6CB7" w:rsidRDefault="00296EBD" w:rsidP="00296EB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EB6CB7">
        <w:rPr>
          <w:rFonts w:asciiTheme="minorHAnsi" w:hAnsiTheme="minorHAnsi" w:cstheme="minorHAnsi"/>
          <w:bCs/>
        </w:rPr>
        <w:t xml:space="preserve">Find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</w:rPr>
          <m:t>4xdx</m:t>
        </m:r>
      </m:oMath>
      <w:r w:rsidRPr="00EB6CB7">
        <w:rPr>
          <w:rFonts w:asciiTheme="minorHAnsi" w:hAnsiTheme="minorHAnsi" w:cstheme="minorHAnsi"/>
          <w:bCs/>
        </w:rPr>
        <w:t xml:space="preserve">   using a suitable trigonometric formula.</w:t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="00835D15">
        <w:rPr>
          <w:rFonts w:asciiTheme="minorHAnsi" w:hAnsiTheme="minorHAnsi" w:cstheme="minorHAnsi"/>
          <w:bCs/>
        </w:rPr>
        <w:tab/>
        <w:t>[2]</w:t>
      </w:r>
    </w:p>
    <w:p w14:paraId="617FBAA5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7C28470C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03A81E9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F96865C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CAD5289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04426D1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7CA8DFBD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759C4D05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843A04C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2569313E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F92E2C0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111C7AD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2260F37" w14:textId="31AAA059" w:rsidR="00296EBD" w:rsidRPr="00EB6CB7" w:rsidRDefault="00296EBD" w:rsidP="00296EB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EB6CB7">
        <w:rPr>
          <w:rFonts w:asciiTheme="minorHAnsi" w:hAnsiTheme="minorHAnsi" w:cstheme="minorHAnsi"/>
          <w:bCs/>
        </w:rPr>
        <w:t xml:space="preserve">Find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bCs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(4x+6)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(2x+1)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</m:e>
        </m:nary>
        <m:r>
          <w:rPr>
            <w:rFonts w:ascii="Cambria Math" w:hAnsi="Cambria Math" w:cstheme="minorHAnsi"/>
          </w:rPr>
          <m:t>dx</m:t>
        </m:r>
      </m:oMath>
      <w:r w:rsidRPr="00EB6CB7">
        <w:rPr>
          <w:rFonts w:asciiTheme="minorHAnsi" w:hAnsiTheme="minorHAnsi" w:cstheme="minorHAnsi"/>
          <w:bCs/>
        </w:rPr>
        <w:t xml:space="preserve">   using a suitable substitution.</w:t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="00835D15">
        <w:rPr>
          <w:rFonts w:asciiTheme="minorHAnsi" w:hAnsiTheme="minorHAnsi" w:cstheme="minorHAnsi"/>
          <w:bCs/>
        </w:rPr>
        <w:tab/>
        <w:t>[4]</w:t>
      </w:r>
    </w:p>
    <w:p w14:paraId="792282E0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C03B9AC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75F6BD58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5CACC36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2008F508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2ACFD57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17FA662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691EC4C8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C701BEC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3EC22D2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2500B652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275F2E13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97750EB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167FBD2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D3486D2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F2C71EB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71B04F6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EA42F6F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BBC8187" w14:textId="0EA32B3B" w:rsidR="00296EBD" w:rsidRPr="00EB6CB7" w:rsidRDefault="00296EBD" w:rsidP="00296EB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EB6CB7">
        <w:rPr>
          <w:rFonts w:asciiTheme="minorHAnsi" w:hAnsiTheme="minorHAnsi" w:cstheme="minorHAnsi"/>
          <w:bCs/>
        </w:rPr>
        <w:t xml:space="preserve"> Find </w:t>
      </w:r>
      <m:oMath>
        <m:r>
          <w:rPr>
            <w:rFonts w:ascii="Cambria Math" w:hAnsi="Cambria Math" w:cstheme="minorHAnsi"/>
          </w:rPr>
          <m:t xml:space="preserve">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x+4</m:t>
                </m:r>
              </m:num>
              <m:den>
                <m:r>
                  <w:rPr>
                    <w:rFonts w:ascii="Cambria Math" w:hAnsi="Cambria Math" w:cstheme="minorHAnsi"/>
                  </w:rPr>
                  <m:t>(x+2)(x+1)</m:t>
                </m:r>
              </m:den>
            </m:f>
          </m:e>
        </m:nary>
      </m:oMath>
      <w:r w:rsidRPr="00EB6CB7">
        <w:rPr>
          <w:rFonts w:asciiTheme="minorHAnsi" w:hAnsiTheme="minorHAnsi" w:cstheme="minorHAnsi"/>
          <w:bCs/>
        </w:rPr>
        <w:t xml:space="preserve"> </w:t>
      </w:r>
      <m:oMath>
        <m:r>
          <w:rPr>
            <w:rFonts w:ascii="Cambria Math" w:hAnsi="Cambria Math" w:cstheme="minorHAnsi"/>
          </w:rPr>
          <m:t>dx</m:t>
        </m:r>
      </m:oMath>
      <w:r w:rsidRPr="00EB6CB7">
        <w:rPr>
          <w:rFonts w:asciiTheme="minorHAnsi" w:hAnsiTheme="minorHAnsi" w:cstheme="minorHAnsi"/>
          <w:bCs/>
        </w:rPr>
        <w:t xml:space="preserve">   using partial fractions.</w:t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="00835D15">
        <w:rPr>
          <w:rFonts w:asciiTheme="minorHAnsi" w:hAnsiTheme="minorHAnsi" w:cstheme="minorHAnsi"/>
          <w:bCs/>
        </w:rPr>
        <w:tab/>
        <w:t>[4]</w:t>
      </w:r>
    </w:p>
    <w:p w14:paraId="49C1E777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ED9AEC0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011D284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6C5F8D4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3E7C5F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DA3672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0BA3B9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38D98B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A28F53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054B438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C92B5B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352F4F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08D8C3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149E37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AA74A6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EB3EE84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A077C21" w14:textId="57E921D2" w:rsidR="00296EBD" w:rsidRPr="00835D15" w:rsidRDefault="00835D15" w:rsidP="00296EB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(9 marks)</w:t>
      </w:r>
    </w:p>
    <w:p w14:paraId="2C31C4CC" w14:textId="54237E37" w:rsidR="00296EBD" w:rsidRPr="00EB6CB7" w:rsidRDefault="00296EBD" w:rsidP="00296EB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835D15">
        <w:rPr>
          <w:rFonts w:asciiTheme="minorHAnsi" w:hAnsiTheme="minorHAnsi" w:cstheme="minorHAnsi"/>
          <w:bCs/>
        </w:rPr>
        <w:t xml:space="preserve">Determine the volume of the solid formed when the area in the first quadrant and enclosed </w:t>
      </w:r>
      <w:proofErr w:type="gramStart"/>
      <w:r w:rsidRPr="00835D15">
        <w:rPr>
          <w:rFonts w:asciiTheme="minorHAnsi" w:hAnsiTheme="minorHAnsi" w:cstheme="minorHAnsi"/>
          <w:bCs/>
        </w:rPr>
        <w:t xml:space="preserve">by </w:t>
      </w:r>
      <w:proofErr w:type="gramEnd"/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A97873">
        <w:rPr>
          <w:rFonts w:asciiTheme="minorHAnsi" w:hAnsiTheme="minorHAnsi" w:cstheme="minorHAnsi"/>
          <w:bCs/>
        </w:rPr>
        <w:t>, the line</w:t>
      </w:r>
      <w:r w:rsidRPr="00835D15">
        <w:rPr>
          <w:rFonts w:asciiTheme="minorHAnsi" w:hAnsiTheme="minorHAnsi" w:cstheme="minorHAnsi"/>
          <w:bCs/>
        </w:rPr>
        <w:t xml:space="preserve">  </w:t>
      </w:r>
      <m:oMath>
        <m:r>
          <w:rPr>
            <w:rFonts w:ascii="Cambria Math" w:hAnsi="Cambria Math" w:cstheme="minorHAnsi"/>
          </w:rPr>
          <m:t>y=3</m:t>
        </m:r>
      </m:oMath>
      <w:r w:rsidR="00A97873">
        <w:rPr>
          <w:rFonts w:asciiTheme="minorHAnsi" w:hAnsiTheme="minorHAnsi" w:cstheme="minorHAnsi"/>
          <w:bCs/>
        </w:rPr>
        <w:t xml:space="preserve">   and the y-axis</w:t>
      </w:r>
      <w:r w:rsidRPr="00835D15">
        <w:rPr>
          <w:rFonts w:asciiTheme="minorHAnsi" w:hAnsiTheme="minorHAnsi" w:cstheme="minorHAnsi"/>
          <w:bCs/>
        </w:rPr>
        <w:t xml:space="preserve"> is rotated th</w:t>
      </w:r>
      <w:r w:rsidR="00A97873">
        <w:rPr>
          <w:rFonts w:asciiTheme="minorHAnsi" w:hAnsiTheme="minorHAnsi" w:cstheme="minorHAnsi"/>
          <w:bCs/>
        </w:rPr>
        <w:t>rough one revolution about the y-axis.</w:t>
      </w:r>
      <w:r w:rsidRPr="00835D15">
        <w:rPr>
          <w:rFonts w:asciiTheme="minorHAnsi" w:hAnsiTheme="minorHAnsi" w:cstheme="minorHAnsi"/>
          <w:bCs/>
        </w:rPr>
        <w:t xml:space="preserve">   </w:t>
      </w:r>
      <w:r w:rsidRPr="00835D15">
        <w:rPr>
          <w:rFonts w:asciiTheme="minorHAnsi" w:hAnsiTheme="minorHAnsi" w:cstheme="minorHAnsi"/>
          <w:bCs/>
        </w:rPr>
        <w:tab/>
      </w:r>
      <w:r w:rsidRPr="00835D15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ab/>
        <w:t>[4]</w:t>
      </w:r>
    </w:p>
    <w:p w14:paraId="0C57928A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69D761A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1C87F3D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73C61F0C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2A2120A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6E9AB4B7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013BB54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006601A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FA1B671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9E0BD3B" w14:textId="77777777" w:rsidR="00296EBD" w:rsidRDefault="00296EBD" w:rsidP="00296EBD">
      <w:pPr>
        <w:rPr>
          <w:rFonts w:asciiTheme="minorHAnsi" w:hAnsiTheme="minorHAnsi" w:cstheme="minorHAnsi"/>
          <w:bCs/>
        </w:rPr>
      </w:pPr>
    </w:p>
    <w:p w14:paraId="03486D8E" w14:textId="77777777" w:rsidR="00BA7BCF" w:rsidRPr="00EB6CB7" w:rsidRDefault="00BA7BCF" w:rsidP="00296EBD">
      <w:pPr>
        <w:rPr>
          <w:rFonts w:asciiTheme="minorHAnsi" w:hAnsiTheme="minorHAnsi" w:cstheme="minorHAnsi"/>
          <w:bCs/>
        </w:rPr>
      </w:pPr>
    </w:p>
    <w:p w14:paraId="5DC85267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690E2EAE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6021AD50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702C9AE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0FFD61B" w14:textId="77777777" w:rsidR="00296EBD" w:rsidRDefault="00296EBD" w:rsidP="00296EBD">
      <w:pPr>
        <w:rPr>
          <w:rFonts w:asciiTheme="minorHAnsi" w:hAnsiTheme="minorHAnsi" w:cstheme="minorHAnsi"/>
          <w:bCs/>
        </w:rPr>
      </w:pPr>
    </w:p>
    <w:p w14:paraId="38A2A4A7" w14:textId="77777777" w:rsidR="00823FDE" w:rsidRDefault="00823FDE" w:rsidP="00296EBD">
      <w:pPr>
        <w:rPr>
          <w:rFonts w:asciiTheme="minorHAnsi" w:hAnsiTheme="minorHAnsi" w:cstheme="minorHAnsi"/>
          <w:bCs/>
        </w:rPr>
      </w:pPr>
    </w:p>
    <w:p w14:paraId="529375EE" w14:textId="77777777" w:rsidR="00823FDE" w:rsidRPr="00EB6CB7" w:rsidRDefault="00823FDE" w:rsidP="00296EBD">
      <w:pPr>
        <w:rPr>
          <w:rFonts w:asciiTheme="minorHAnsi" w:hAnsiTheme="minorHAnsi" w:cstheme="minorHAnsi"/>
          <w:bCs/>
        </w:rPr>
      </w:pPr>
    </w:p>
    <w:p w14:paraId="41C57EA2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097E8DD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6ECD4238" w14:textId="17B50330" w:rsidR="00296EBD" w:rsidRPr="00EB6CB7" w:rsidRDefault="00296EBD" w:rsidP="00296EB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EB6CB7">
        <w:rPr>
          <w:rFonts w:asciiTheme="minorHAnsi" w:hAnsiTheme="minorHAnsi" w:cstheme="minorHAnsi"/>
          <w:bCs/>
        </w:rPr>
        <w:t xml:space="preserve">The area in the first quadrant enclosed by the curve </w:t>
      </w:r>
      <m:oMath>
        <m:r>
          <w:rPr>
            <w:rFonts w:ascii="Cambria Math" w:hAnsi="Cambria Math" w:cstheme="minorHAnsi"/>
          </w:rPr>
          <m:t>y=</m:t>
        </m:r>
      </m:oMath>
      <w:r w:rsidRPr="00EB6CB7">
        <w:rPr>
          <w:rFonts w:asciiTheme="minorHAnsi" w:hAnsiTheme="minorHAnsi" w:cstheme="minorHAnsi"/>
          <w:b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Pr="00EB6CB7">
        <w:rPr>
          <w:rFonts w:asciiTheme="minorHAnsi" w:hAnsiTheme="minorHAnsi" w:cstheme="minorHAnsi"/>
          <w:bCs/>
        </w:rPr>
        <w:t xml:space="preserve"> , the lines </w:t>
      </w:r>
      <m:oMath>
        <m:r>
          <w:rPr>
            <w:rFonts w:ascii="Cambria Math" w:hAnsi="Cambria Math" w:cstheme="minorHAnsi"/>
          </w:rPr>
          <m:t>x=1,</m:t>
        </m:r>
      </m:oMath>
      <w:r w:rsidRPr="00EB6CB7">
        <w:rPr>
          <w:rFonts w:asciiTheme="minorHAnsi" w:hAnsiTheme="minorHAnsi" w:cstheme="minorHAnsi"/>
          <w:bCs/>
        </w:rPr>
        <w:t xml:space="preserve"> </w:t>
      </w:r>
      <m:oMath>
        <m:r>
          <w:rPr>
            <w:rFonts w:ascii="Cambria Math" w:hAnsi="Cambria Math" w:cstheme="minorHAnsi"/>
          </w:rPr>
          <m:t>x=k, k&gt;1</m:t>
        </m:r>
      </m:oMath>
      <w:r w:rsidRPr="00EB6CB7">
        <w:rPr>
          <w:rFonts w:asciiTheme="minorHAnsi" w:hAnsiTheme="minorHAnsi" w:cstheme="minorHAnsi"/>
          <w:bCs/>
        </w:rPr>
        <w:t xml:space="preserve"> and the </w:t>
      </w:r>
      <w:r w:rsidRPr="00F87FAA">
        <w:rPr>
          <w:rFonts w:asciiTheme="minorHAnsi" w:hAnsiTheme="minorHAnsi" w:cstheme="minorHAnsi"/>
          <w:bCs/>
        </w:rPr>
        <w:t>x-axis</w:t>
      </w:r>
      <w:r w:rsidRPr="00EB6CB7">
        <w:rPr>
          <w:rFonts w:asciiTheme="minorHAnsi" w:hAnsiTheme="minorHAnsi" w:cstheme="minorHAnsi"/>
          <w:bCs/>
        </w:rPr>
        <w:t xml:space="preserve"> is rotated </w:t>
      </w:r>
      <m:oMath>
        <m:r>
          <w:rPr>
            <w:rFonts w:ascii="Cambria Math" w:hAnsi="Cambria Math" w:cstheme="minorHAnsi"/>
          </w:rPr>
          <m:t>360°</m:t>
        </m:r>
      </m:oMath>
      <w:r w:rsidRPr="00EB6CB7">
        <w:rPr>
          <w:rFonts w:asciiTheme="minorHAnsi" w:hAnsiTheme="minorHAnsi" w:cstheme="minorHAnsi"/>
          <w:bCs/>
        </w:rPr>
        <w:t xml:space="preserve"> about the </w:t>
      </w:r>
      <w:r w:rsidRPr="00EB6CB7">
        <w:rPr>
          <w:rFonts w:asciiTheme="minorHAnsi" w:hAnsiTheme="minorHAnsi" w:cstheme="minorHAnsi"/>
          <w:bCs/>
          <w:i/>
        </w:rPr>
        <w:t>x</w:t>
      </w:r>
      <w:r w:rsidRPr="00EB6CB7">
        <w:rPr>
          <w:rFonts w:asciiTheme="minorHAnsi" w:hAnsiTheme="minorHAnsi" w:cstheme="minorHAnsi"/>
          <w:bCs/>
        </w:rPr>
        <w:t xml:space="preserve">-axis. If the volume of the solid generated is </w:t>
      </w:r>
      <m:oMath>
        <m:f>
          <m:fPr>
            <m:ctrlPr>
              <w:rPr>
                <w:rFonts w:ascii="Cambria Math" w:hAnsi="Cambria Math" w:cstheme="minorHAnsi"/>
                <w:bCs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21π</m:t>
            </m:r>
          </m:num>
          <m:den>
            <m:r>
              <w:rPr>
                <w:rFonts w:ascii="Cambria Math" w:hAnsi="Cambria Math" w:cstheme="minorHAnsi"/>
              </w:rPr>
              <m:t>64</m:t>
            </m:r>
          </m:den>
        </m:f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units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 w:rsidRPr="00EB6CB7">
        <w:rPr>
          <w:rFonts w:asciiTheme="minorHAnsi" w:hAnsiTheme="minorHAnsi" w:cstheme="minorHAnsi"/>
          <w:bCs/>
        </w:rPr>
        <w:t>determine the value of the constant k.</w:t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>[5]</w:t>
      </w:r>
    </w:p>
    <w:p w14:paraId="537259AD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64E71AEF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110141E8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784A1727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D672402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8DD4FB3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2D4739E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0843AE4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BD4019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F4EB42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9615CD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7343BF6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9ED369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C55149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704438C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99FFF0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A0810C7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2787C96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3503540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71798E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F52197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BA860AC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59169EC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4C3EC2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82D1B14" w14:textId="0D04A694" w:rsidR="00296EBD" w:rsidRPr="00A97873" w:rsidRDefault="00A97873" w:rsidP="00296EB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(8 marks)</w:t>
      </w:r>
    </w:p>
    <w:p w14:paraId="4574730E" w14:textId="5B256BD7" w:rsidR="00296EBD" w:rsidRPr="00EB6CB7" w:rsidRDefault="00296EBD" w:rsidP="00296EB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EB6CB7">
        <w:rPr>
          <w:rFonts w:asciiTheme="minorHAnsi" w:hAnsiTheme="minorHAnsi" w:cstheme="minorHAnsi"/>
          <w:bCs/>
        </w:rPr>
        <w:t xml:space="preserve"> Determine   </w:t>
      </w:r>
      <m:oMath>
        <m:nary>
          <m:naryPr>
            <m:limLoc m:val="undOvr"/>
            <m:ctrlPr>
              <w:rPr>
                <w:rFonts w:ascii="Cambria Math" w:hAnsi="Cambria Math" w:cstheme="minorHAnsi"/>
                <w:bCs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cos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x   dx</m:t>
        </m:r>
      </m:oMath>
      <w:r w:rsidRPr="00EB6CB7">
        <w:rPr>
          <w:rFonts w:asciiTheme="minorHAnsi" w:hAnsiTheme="minorHAnsi" w:cstheme="minorHAnsi"/>
          <w:bCs/>
        </w:rPr>
        <w:t xml:space="preserve">  using the </w:t>
      </w:r>
      <w:proofErr w:type="gramStart"/>
      <w:r w:rsidRPr="00EB6CB7">
        <w:rPr>
          <w:rFonts w:asciiTheme="minorHAnsi" w:hAnsiTheme="minorHAnsi" w:cstheme="minorHAnsi"/>
          <w:bCs/>
        </w:rPr>
        <w:t xml:space="preserve">substitution </w:t>
      </w:r>
      <w:proofErr w:type="gramEnd"/>
      <m:oMath>
        <m:r>
          <w:rPr>
            <w:rFonts w:ascii="Cambria Math" w:hAnsi="Cambria Math" w:cstheme="minorHAnsi"/>
          </w:rPr>
          <m:t>u=sinx</m:t>
        </m:r>
      </m:oMath>
      <w:r w:rsidRPr="00EB6CB7">
        <w:rPr>
          <w:rFonts w:asciiTheme="minorHAnsi" w:hAnsiTheme="minorHAnsi" w:cstheme="minorHAnsi"/>
          <w:bCs/>
        </w:rPr>
        <w:t>.</w:t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Pr="00EB6CB7">
        <w:rPr>
          <w:rFonts w:asciiTheme="minorHAnsi" w:hAnsiTheme="minorHAnsi" w:cstheme="minorHAnsi"/>
          <w:bCs/>
        </w:rPr>
        <w:tab/>
      </w:r>
      <w:r w:rsidR="00A97873">
        <w:rPr>
          <w:rFonts w:asciiTheme="minorHAnsi" w:hAnsiTheme="minorHAnsi" w:cstheme="minorHAnsi"/>
          <w:bCs/>
        </w:rPr>
        <w:t>[4]</w:t>
      </w:r>
    </w:p>
    <w:p w14:paraId="1F6EC10C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76F09E7B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7FCCC93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840C87F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858603E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170F587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5880F10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FB6BC8A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06BF146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813B690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74F8BA1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01AC7237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4FA64979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395D8838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543F8DFB" w14:textId="77777777" w:rsidR="00296EBD" w:rsidRPr="00EB6CB7" w:rsidRDefault="00296EBD" w:rsidP="00296EBD">
      <w:pPr>
        <w:rPr>
          <w:rFonts w:asciiTheme="minorHAnsi" w:hAnsiTheme="minorHAnsi" w:cstheme="minorHAnsi"/>
          <w:bCs/>
        </w:rPr>
      </w:pPr>
    </w:p>
    <w:p w14:paraId="2536B485" w14:textId="77777777" w:rsidR="00296EBD" w:rsidRDefault="00296EBD" w:rsidP="00296EBD">
      <w:pPr>
        <w:rPr>
          <w:rFonts w:asciiTheme="minorHAnsi" w:hAnsiTheme="minorHAnsi" w:cstheme="minorHAnsi"/>
          <w:bCs/>
        </w:rPr>
      </w:pPr>
    </w:p>
    <w:p w14:paraId="7E200E70" w14:textId="77777777" w:rsidR="00823FDE" w:rsidRPr="00EB6CB7" w:rsidRDefault="00823FDE" w:rsidP="00296EBD">
      <w:pPr>
        <w:rPr>
          <w:rFonts w:asciiTheme="minorHAnsi" w:hAnsiTheme="minorHAnsi" w:cstheme="minorHAnsi"/>
          <w:bCs/>
        </w:rPr>
      </w:pPr>
    </w:p>
    <w:p w14:paraId="3EB82018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8B40106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C9827E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43EE7B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C4D0106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12D01F8" w14:textId="60C09CC9" w:rsidR="00296EBD" w:rsidRPr="00EB6CB7" w:rsidRDefault="00F87FAA" w:rsidP="00296EB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that</w:t>
      </w:r>
      <w:r w:rsidR="00296EBD" w:rsidRPr="00EB6CB7">
        <w:rPr>
          <w:rFonts w:asciiTheme="minorHAnsi" w:hAnsiTheme="minorHAnsi" w:cstheme="minorHAnsi"/>
        </w:rPr>
        <w:t xml:space="preserve">  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</w:rPr>
              <m:t xml:space="preserve"> </m:t>
            </m:r>
          </m:e>
        </m:nary>
      </m:oMath>
      <w:r w:rsidR="00296EBD" w:rsidRPr="00EB6CB7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sinx-cosx</m:t>
            </m:r>
          </m:num>
          <m:den>
            <m:r>
              <w:rPr>
                <w:rFonts w:ascii="Cambria Math" w:hAnsi="Cambria Math" w:cstheme="minorHAnsi"/>
              </w:rPr>
              <m:t>sinx+cosx</m:t>
            </m:r>
          </m:den>
        </m:f>
      </m:oMath>
      <w:r w:rsidR="00296EBD" w:rsidRPr="00EB6CB7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  dx=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ln2</m:t>
        </m:r>
      </m:oMath>
      <w:r w:rsidR="00296EBD" w:rsidRPr="00EB6CB7">
        <w:rPr>
          <w:rFonts w:asciiTheme="minorHAnsi" w:hAnsiTheme="minorHAnsi" w:cstheme="minorHAnsi"/>
        </w:rPr>
        <w:tab/>
      </w:r>
      <w:r w:rsidR="00296EBD" w:rsidRPr="00EB6CB7">
        <w:rPr>
          <w:rFonts w:asciiTheme="minorHAnsi" w:hAnsiTheme="minorHAnsi" w:cstheme="minorHAnsi"/>
        </w:rPr>
        <w:tab/>
      </w:r>
      <w:r w:rsidR="00296EBD" w:rsidRPr="00EB6CB7">
        <w:rPr>
          <w:rFonts w:asciiTheme="minorHAnsi" w:hAnsiTheme="minorHAnsi" w:cstheme="minorHAnsi"/>
        </w:rPr>
        <w:tab/>
      </w:r>
      <w:r w:rsidR="00296EBD" w:rsidRPr="00EB6CB7">
        <w:rPr>
          <w:rFonts w:asciiTheme="minorHAnsi" w:hAnsiTheme="minorHAnsi" w:cstheme="minorHAnsi"/>
        </w:rPr>
        <w:tab/>
      </w:r>
      <w:r w:rsidR="00296EBD" w:rsidRPr="00EB6CB7">
        <w:rPr>
          <w:rFonts w:asciiTheme="minorHAnsi" w:hAnsiTheme="minorHAnsi" w:cstheme="minorHAnsi"/>
        </w:rPr>
        <w:tab/>
      </w:r>
      <w:r w:rsidR="00296EBD" w:rsidRPr="00EB6CB7">
        <w:rPr>
          <w:rFonts w:asciiTheme="minorHAnsi" w:hAnsiTheme="minorHAnsi" w:cstheme="minorHAnsi"/>
        </w:rPr>
        <w:tab/>
      </w:r>
      <w:r w:rsidR="00A97873">
        <w:rPr>
          <w:rFonts w:asciiTheme="minorHAnsi" w:hAnsiTheme="minorHAnsi" w:cstheme="minorHAnsi"/>
        </w:rPr>
        <w:tab/>
        <w:t>[4]</w:t>
      </w:r>
    </w:p>
    <w:p w14:paraId="46B1692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F1CB446" w14:textId="77777777" w:rsidR="00296EBD" w:rsidRPr="00EB6CB7" w:rsidRDefault="00296EBD" w:rsidP="00296EBD">
      <w:pPr>
        <w:ind w:left="360"/>
        <w:rPr>
          <w:rFonts w:asciiTheme="minorHAnsi" w:hAnsiTheme="minorHAnsi" w:cstheme="minorHAnsi"/>
        </w:rPr>
      </w:pPr>
    </w:p>
    <w:p w14:paraId="2B3C9B80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F264E9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BA12569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024F5F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4FD4093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2A32F8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964207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13F6DA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95F2889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2A313C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53B3A1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C2FB0E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CA1C0F8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474AF07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B6B7D95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5BD6F09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F595EB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292B5D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157F25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5F9EF7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0658B77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0710FBC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BC6FF16" w14:textId="6CB008F2" w:rsidR="00296EBD" w:rsidRPr="00A97873" w:rsidRDefault="00A97873" w:rsidP="00296EB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(8 marks)</w:t>
      </w:r>
    </w:p>
    <w:p w14:paraId="1C34F498" w14:textId="6A51149F" w:rsidR="00296EBD" w:rsidRPr="00EB6CB7" w:rsidRDefault="00296EBD" w:rsidP="00296EB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EB6CB7">
        <w:rPr>
          <w:rFonts w:asciiTheme="minorHAnsi" w:hAnsiTheme="minorHAnsi" w:cstheme="minorHAnsi"/>
          <w:bCs/>
        </w:rPr>
        <w:t>Use the substitution</w:t>
      </w:r>
      <w:r w:rsidR="00F87FAA">
        <w:rPr>
          <w:rFonts w:asciiTheme="minorHAnsi" w:hAnsiTheme="minorHAnsi" w:cstheme="minorHAnsi"/>
          <w:bCs/>
        </w:rPr>
        <w:t xml:space="preserve">  </w:t>
      </w:r>
      <w:r w:rsidRPr="00EB6CB7">
        <w:rPr>
          <w:rFonts w:asciiTheme="minorHAnsi" w:hAnsiTheme="minorHAnsi" w:cstheme="minorHAnsi"/>
          <w:bCs/>
        </w:rPr>
        <w:t xml:space="preserve"> </w:t>
      </w:r>
      <m:oMath>
        <m:r>
          <w:rPr>
            <w:rFonts w:ascii="Cambria Math" w:hAnsi="Cambria Math" w:cstheme="minorHAnsi"/>
          </w:rPr>
          <m:t>tanθ=x+2</m:t>
        </m:r>
      </m:oMath>
      <w:r w:rsidRPr="00EB6CB7">
        <w:rPr>
          <w:rFonts w:asciiTheme="minorHAnsi" w:hAnsiTheme="minorHAnsi" w:cstheme="minorHAnsi"/>
          <w:bCs/>
        </w:rPr>
        <w:t xml:space="preserve">   to determine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+4x+5</m:t>
                </m:r>
              </m:den>
            </m:f>
          </m:e>
        </m:nary>
      </m:oMath>
      <w:r w:rsidRPr="00EB6CB7">
        <w:rPr>
          <w:rFonts w:asciiTheme="minorHAnsi" w:hAnsiTheme="minorHAnsi" w:cstheme="minorHAnsi"/>
          <w:bCs/>
        </w:rPr>
        <w:t xml:space="preserve"> </w:t>
      </w:r>
      <m:oMath>
        <m:r>
          <w:rPr>
            <w:rFonts w:ascii="Cambria Math" w:hAnsi="Cambria Math" w:cstheme="minorHAnsi"/>
          </w:rPr>
          <m:t xml:space="preserve"> dx</m:t>
        </m:r>
      </m:oMath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="00A97873">
        <w:rPr>
          <w:rFonts w:asciiTheme="minorHAnsi" w:hAnsiTheme="minorHAnsi" w:cstheme="minorHAnsi"/>
        </w:rPr>
        <w:t>[4]</w:t>
      </w:r>
    </w:p>
    <w:p w14:paraId="3698199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41AED2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807F01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391974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365C6E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28D5227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2959D20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0B9B150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ED417F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9A91B28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78383A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B5D96D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071CB9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89D47B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4D5E140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C2F0194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25C86D8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2AE04E2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38FE019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390774C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83D45D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1AE5CB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928D1F8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E0BF4F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BC20B82" w14:textId="79E1E668" w:rsidR="00296EBD" w:rsidRPr="00EB6CB7" w:rsidRDefault="00296EBD" w:rsidP="00296EB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EB6CB7">
        <w:rPr>
          <w:rFonts w:asciiTheme="minorHAnsi" w:hAnsiTheme="minorHAnsi" w:cstheme="minorHAnsi"/>
        </w:rPr>
        <w:t xml:space="preserve">Find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sin2x+cos2x</m:t>
                </m:r>
              </m:e>
            </m:d>
            <m:r>
              <w:rPr>
                <w:rFonts w:ascii="Cambria Math" w:hAnsi="Cambria Math" w:cstheme="minorHAnsi"/>
              </w:rPr>
              <m:t>cos2x  dx</m:t>
            </m:r>
          </m:e>
        </m:nary>
      </m:oMath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Pr="00EB6CB7">
        <w:rPr>
          <w:rFonts w:asciiTheme="minorHAnsi" w:hAnsiTheme="minorHAnsi" w:cstheme="minorHAnsi"/>
        </w:rPr>
        <w:tab/>
      </w:r>
      <w:r w:rsidR="00A97873">
        <w:rPr>
          <w:rFonts w:asciiTheme="minorHAnsi" w:hAnsiTheme="minorHAnsi" w:cstheme="minorHAnsi"/>
        </w:rPr>
        <w:t>[4]</w:t>
      </w:r>
    </w:p>
    <w:p w14:paraId="5E40819F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BB9934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954789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8A40D1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897982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AB4033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6ECAEB8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0F7C333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C086D3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A51DFC6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20262DB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409740A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59913E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C9C48D9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2A389D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6EB00B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087A555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EDE6579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4E7CA9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B54F7C6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5B241B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5290F58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E293935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6564D5E" w14:textId="77777777" w:rsidR="00296EBD" w:rsidRPr="00EB6CB7" w:rsidRDefault="00296EBD" w:rsidP="00A97873">
      <w:pPr>
        <w:jc w:val="center"/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t xml:space="preserve">End of </w:t>
      </w:r>
      <w:bookmarkStart w:id="0" w:name="_GoBack"/>
      <w:bookmarkEnd w:id="0"/>
      <w:r w:rsidRPr="00EB6CB7">
        <w:rPr>
          <w:rFonts w:asciiTheme="minorHAnsi" w:hAnsiTheme="minorHAnsi" w:cstheme="minorHAnsi"/>
          <w:b/>
        </w:rPr>
        <w:t>Section One</w:t>
      </w:r>
    </w:p>
    <w:p w14:paraId="67E304DC" w14:textId="77777777" w:rsidR="00296EBD" w:rsidRPr="00EB6CB7" w:rsidRDefault="00296EBD" w:rsidP="00A97873">
      <w:pPr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lastRenderedPageBreak/>
        <w:t>This page has intentionally been left blank</w:t>
      </w:r>
    </w:p>
    <w:p w14:paraId="0B3E538D" w14:textId="4ADA07D8" w:rsidR="00296EBD" w:rsidRPr="00EB6CB7" w:rsidRDefault="00296EBD" w:rsidP="00A97873">
      <w:pPr>
        <w:pStyle w:val="ListParagraph"/>
        <w:ind w:left="0" w:firstLine="0"/>
        <w:rPr>
          <w:rFonts w:asciiTheme="minorHAnsi" w:eastAsiaTheme="minorEastAsia" w:hAnsiTheme="minorHAnsi" w:cstheme="minorHAnsi"/>
        </w:rPr>
      </w:pPr>
      <w:r w:rsidRPr="00EB6CB7">
        <w:rPr>
          <w:rFonts w:asciiTheme="minorHAnsi" w:eastAsiaTheme="minorEastAsia" w:hAnsiTheme="minorHAnsi" w:cstheme="minorHAnsi"/>
        </w:rPr>
        <w:t xml:space="preserve">You may use this space to extend or re-attempt an answer to a question or </w:t>
      </w:r>
      <w:r w:rsidR="00A97873">
        <w:rPr>
          <w:rFonts w:asciiTheme="minorHAnsi" w:eastAsiaTheme="minorEastAsia" w:hAnsiTheme="minorHAnsi" w:cstheme="minorHAnsi"/>
        </w:rPr>
        <w:t xml:space="preserve">questions and should you </w:t>
      </w:r>
      <w:r w:rsidRPr="00EB6CB7">
        <w:rPr>
          <w:rFonts w:asciiTheme="minorHAnsi" w:eastAsiaTheme="minorEastAsia" w:hAnsiTheme="minorHAnsi" w:cstheme="minorHAnsi"/>
        </w:rPr>
        <w:t>do so then number the question(s) attempted and cross out any previous unwanted working.</w:t>
      </w:r>
    </w:p>
    <w:p w14:paraId="711803B7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415365DD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60968640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9A92FF4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3AA149EE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C431256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73228D99" w14:textId="77777777" w:rsidR="00B94E95" w:rsidRPr="00EB6CB7" w:rsidRDefault="00B94E95" w:rsidP="00296EBD">
      <w:pPr>
        <w:rPr>
          <w:rFonts w:asciiTheme="minorHAnsi" w:hAnsiTheme="minorHAnsi" w:cstheme="minorHAnsi"/>
          <w:b/>
          <w:bCs/>
        </w:rPr>
      </w:pPr>
    </w:p>
    <w:sectPr w:rsidR="00B94E95" w:rsidRPr="00EB6CB7" w:rsidSect="00157FC7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CBF30" w14:textId="77777777" w:rsidR="00F64626" w:rsidRDefault="00F64626" w:rsidP="00F32D6F">
      <w:r>
        <w:separator/>
      </w:r>
    </w:p>
  </w:endnote>
  <w:endnote w:type="continuationSeparator" w:id="0">
    <w:p w14:paraId="108BBF62" w14:textId="77777777" w:rsidR="00F64626" w:rsidRDefault="00F64626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BC857" w14:textId="77777777" w:rsidR="00F64626" w:rsidRDefault="00F64626" w:rsidP="00F32D6F">
      <w:r>
        <w:separator/>
      </w:r>
    </w:p>
  </w:footnote>
  <w:footnote w:type="continuationSeparator" w:id="0">
    <w:p w14:paraId="36B51546" w14:textId="77777777" w:rsidR="00F64626" w:rsidRDefault="00F64626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F32D6F" w:rsidRDefault="00B97339">
        <w:pPr>
          <w:pStyle w:val="Header"/>
          <w:jc w:val="center"/>
        </w:pPr>
        <w:r>
          <w:fldChar w:fldCharType="begin"/>
        </w:r>
        <w:r w:rsidR="00A51023">
          <w:instrText xml:space="preserve"> PAGE   \* MERGEFORMAT </w:instrText>
        </w:r>
        <w:r>
          <w:fldChar w:fldCharType="separate"/>
        </w:r>
        <w:r w:rsidR="00823F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7A3DB3" w14:textId="77777777" w:rsidR="00F32D6F" w:rsidRDefault="00F32D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F959F" w14:textId="44927EAE" w:rsidR="00157FC7" w:rsidRPr="00157FC7" w:rsidRDefault="00157FC7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8" w:hanging="360"/>
      </w:pPr>
    </w:lvl>
    <w:lvl w:ilvl="2" w:tplc="0C09001B" w:tentative="1">
      <w:start w:val="1"/>
      <w:numFmt w:val="lowerRoman"/>
      <w:lvlText w:val="%3."/>
      <w:lvlJc w:val="right"/>
      <w:pPr>
        <w:ind w:left="2078" w:hanging="180"/>
      </w:pPr>
    </w:lvl>
    <w:lvl w:ilvl="3" w:tplc="0C09000F" w:tentative="1">
      <w:start w:val="1"/>
      <w:numFmt w:val="decimal"/>
      <w:lvlText w:val="%4."/>
      <w:lvlJc w:val="left"/>
      <w:pPr>
        <w:ind w:left="2798" w:hanging="360"/>
      </w:pPr>
    </w:lvl>
    <w:lvl w:ilvl="4" w:tplc="0C090019" w:tentative="1">
      <w:start w:val="1"/>
      <w:numFmt w:val="lowerLetter"/>
      <w:lvlText w:val="%5."/>
      <w:lvlJc w:val="left"/>
      <w:pPr>
        <w:ind w:left="3518" w:hanging="360"/>
      </w:pPr>
    </w:lvl>
    <w:lvl w:ilvl="5" w:tplc="0C09001B" w:tentative="1">
      <w:start w:val="1"/>
      <w:numFmt w:val="lowerRoman"/>
      <w:lvlText w:val="%6."/>
      <w:lvlJc w:val="right"/>
      <w:pPr>
        <w:ind w:left="4238" w:hanging="180"/>
      </w:pPr>
    </w:lvl>
    <w:lvl w:ilvl="6" w:tplc="0C09000F" w:tentative="1">
      <w:start w:val="1"/>
      <w:numFmt w:val="decimal"/>
      <w:lvlText w:val="%7."/>
      <w:lvlJc w:val="left"/>
      <w:pPr>
        <w:ind w:left="4958" w:hanging="360"/>
      </w:pPr>
    </w:lvl>
    <w:lvl w:ilvl="7" w:tplc="0C090019" w:tentative="1">
      <w:start w:val="1"/>
      <w:numFmt w:val="lowerLetter"/>
      <w:lvlText w:val="%8."/>
      <w:lvlJc w:val="left"/>
      <w:pPr>
        <w:ind w:left="5678" w:hanging="360"/>
      </w:pPr>
    </w:lvl>
    <w:lvl w:ilvl="8" w:tplc="0C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0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</w:num>
  <w:num w:numId="15">
    <w:abstractNumId w:val="7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D4"/>
    <w:rsid w:val="000659A6"/>
    <w:rsid w:val="00096037"/>
    <w:rsid w:val="000F6822"/>
    <w:rsid w:val="00157FC7"/>
    <w:rsid w:val="001720EE"/>
    <w:rsid w:val="001D0C6A"/>
    <w:rsid w:val="001D6F4E"/>
    <w:rsid w:val="00231034"/>
    <w:rsid w:val="002364C1"/>
    <w:rsid w:val="00265399"/>
    <w:rsid w:val="002660CF"/>
    <w:rsid w:val="00296EBD"/>
    <w:rsid w:val="00306284"/>
    <w:rsid w:val="00332E52"/>
    <w:rsid w:val="00356EF1"/>
    <w:rsid w:val="0037175F"/>
    <w:rsid w:val="003B29FF"/>
    <w:rsid w:val="00481B31"/>
    <w:rsid w:val="00541335"/>
    <w:rsid w:val="00546AF0"/>
    <w:rsid w:val="00604702"/>
    <w:rsid w:val="00635022"/>
    <w:rsid w:val="0064312C"/>
    <w:rsid w:val="006446B6"/>
    <w:rsid w:val="00652B80"/>
    <w:rsid w:val="00675407"/>
    <w:rsid w:val="00686105"/>
    <w:rsid w:val="006B3A45"/>
    <w:rsid w:val="00805A1F"/>
    <w:rsid w:val="00823FDE"/>
    <w:rsid w:val="00835D15"/>
    <w:rsid w:val="008475FF"/>
    <w:rsid w:val="008611DA"/>
    <w:rsid w:val="008D67E2"/>
    <w:rsid w:val="008F248B"/>
    <w:rsid w:val="008F5D46"/>
    <w:rsid w:val="00941CD7"/>
    <w:rsid w:val="0097583F"/>
    <w:rsid w:val="009766D3"/>
    <w:rsid w:val="009C5CCE"/>
    <w:rsid w:val="00A05ABC"/>
    <w:rsid w:val="00A22BF4"/>
    <w:rsid w:val="00A428C1"/>
    <w:rsid w:val="00A51023"/>
    <w:rsid w:val="00A54508"/>
    <w:rsid w:val="00A6616E"/>
    <w:rsid w:val="00A80DFA"/>
    <w:rsid w:val="00A97873"/>
    <w:rsid w:val="00AD53F6"/>
    <w:rsid w:val="00AE0B9D"/>
    <w:rsid w:val="00B2228C"/>
    <w:rsid w:val="00B22AEA"/>
    <w:rsid w:val="00B267E4"/>
    <w:rsid w:val="00B6404F"/>
    <w:rsid w:val="00B94E95"/>
    <w:rsid w:val="00B97339"/>
    <w:rsid w:val="00BA7BCF"/>
    <w:rsid w:val="00BB1645"/>
    <w:rsid w:val="00BF3005"/>
    <w:rsid w:val="00C20DAA"/>
    <w:rsid w:val="00D15599"/>
    <w:rsid w:val="00D172D7"/>
    <w:rsid w:val="00D4264B"/>
    <w:rsid w:val="00D843F3"/>
    <w:rsid w:val="00D85230"/>
    <w:rsid w:val="00DB3FD3"/>
    <w:rsid w:val="00E45B79"/>
    <w:rsid w:val="00EB2244"/>
    <w:rsid w:val="00EB6CB7"/>
    <w:rsid w:val="00EF57B3"/>
    <w:rsid w:val="00F234D4"/>
    <w:rsid w:val="00F32D6F"/>
    <w:rsid w:val="00F629CE"/>
    <w:rsid w:val="00F64626"/>
    <w:rsid w:val="00F66DF1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0FDE5-0289-4BF2-B2BE-DEC8360D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37990147</Template>
  <TotalTime>100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22</cp:revision>
  <cp:lastPrinted>2014-05-07T02:28:00Z</cp:lastPrinted>
  <dcterms:created xsi:type="dcterms:W3CDTF">2014-05-12T00:57:00Z</dcterms:created>
  <dcterms:modified xsi:type="dcterms:W3CDTF">2017-07-19T23:55:00Z</dcterms:modified>
</cp:coreProperties>
</file>