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5FE" w:rsidRPr="00037695" w:rsidRDefault="002845FE" w:rsidP="002845FE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Test </w:t>
      </w:r>
      <w:r>
        <w:rPr>
          <w:rFonts w:ascii="Arial" w:hAnsi="Arial" w:cs="Arial"/>
          <w:b/>
        </w:rPr>
        <w:t>5</w:t>
      </w:r>
      <w:r w:rsidRPr="00037695">
        <w:rPr>
          <w:rFonts w:ascii="Arial" w:hAnsi="Arial" w:cs="Arial"/>
          <w:b/>
        </w:rPr>
        <w:t xml:space="preserve"> 2016</w:t>
      </w:r>
    </w:p>
    <w:p w:rsidR="002845FE" w:rsidRPr="00037695" w:rsidRDefault="002845FE" w:rsidP="002845FE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Free Section</w:t>
      </w:r>
    </w:p>
    <w:p w:rsidR="002845FE" w:rsidRPr="00037695" w:rsidRDefault="002845FE" w:rsidP="002845FE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2845FE" w:rsidRPr="00037695" w:rsidRDefault="002845FE" w:rsidP="002845FE">
      <w:pPr>
        <w:jc w:val="right"/>
        <w:rPr>
          <w:rFonts w:ascii="Arial" w:hAnsi="Arial" w:cs="Arial"/>
        </w:rPr>
      </w:pPr>
    </w:p>
    <w:p w:rsidR="002845FE" w:rsidRPr="00037695" w:rsidRDefault="002845FE" w:rsidP="002845FE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Name: __________________________                     </w:t>
      </w:r>
      <w:r w:rsidR="0024206C">
        <w:rPr>
          <w:rFonts w:ascii="Arial" w:hAnsi="Arial" w:cs="Arial"/>
          <w:b/>
        </w:rPr>
        <w:t xml:space="preserve">                                          </w:t>
      </w:r>
      <w:r>
        <w:rPr>
          <w:rFonts w:ascii="Arial" w:hAnsi="Arial" w:cs="Arial"/>
          <w:b/>
        </w:rPr>
        <w:t>Score: _____ / 21</w:t>
      </w:r>
    </w:p>
    <w:p w:rsidR="002845FE" w:rsidRPr="00037695" w:rsidRDefault="002845FE" w:rsidP="002845FE">
      <w:pPr>
        <w:rPr>
          <w:rFonts w:ascii="Arial" w:hAnsi="Arial" w:cs="Arial"/>
          <w:b/>
        </w:rPr>
      </w:pPr>
    </w:p>
    <w:p w:rsidR="002845FE" w:rsidRPr="00037695" w:rsidRDefault="002845FE" w:rsidP="002845FE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Sec</w:t>
      </w:r>
      <w:r>
        <w:rPr>
          <w:rFonts w:ascii="Arial" w:hAnsi="Arial" w:cs="Arial"/>
          <w:b/>
        </w:rPr>
        <w:t>tion 1 is worth 35</w:t>
      </w:r>
      <w:r w:rsidRPr="00037695">
        <w:rPr>
          <w:rFonts w:ascii="Arial" w:hAnsi="Arial" w:cs="Arial"/>
          <w:b/>
        </w:rPr>
        <w:t>% of your final test mark.</w:t>
      </w:r>
    </w:p>
    <w:p w:rsidR="002845FE" w:rsidRPr="00037695" w:rsidRDefault="002845FE" w:rsidP="002845FE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u w:val="single"/>
        </w:rPr>
        <w:t>No</w:t>
      </w:r>
      <w:r w:rsidRPr="00037695">
        <w:rPr>
          <w:rFonts w:ascii="Arial" w:hAnsi="Arial" w:cs="Arial"/>
          <w:b/>
        </w:rPr>
        <w:t xml:space="preserve"> calculators or notes are to be used. </w:t>
      </w:r>
    </w:p>
    <w:p w:rsidR="002845FE" w:rsidRDefault="00A7797B" w:rsidP="002845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Access to approved</w:t>
      </w:r>
      <w:r w:rsidR="002845FE" w:rsidRPr="00037695">
        <w:rPr>
          <w:rFonts w:ascii="Arial" w:hAnsi="Arial" w:cs="Arial"/>
          <w:b/>
        </w:rPr>
        <w:t xml:space="preserve"> Mathematics Specialist </w:t>
      </w:r>
      <w:r w:rsidR="002845FE">
        <w:rPr>
          <w:rFonts w:ascii="Arial" w:hAnsi="Arial" w:cs="Arial"/>
          <w:b/>
        </w:rPr>
        <w:t>formulae sheet i</w:t>
      </w:r>
      <w:r w:rsidR="002845FE" w:rsidRPr="00037695">
        <w:rPr>
          <w:rFonts w:ascii="Arial" w:hAnsi="Arial" w:cs="Arial"/>
          <w:b/>
        </w:rPr>
        <w:t xml:space="preserve">s </w:t>
      </w:r>
      <w:r w:rsidR="002845FE">
        <w:rPr>
          <w:rFonts w:ascii="Arial" w:hAnsi="Arial" w:cs="Arial"/>
          <w:b/>
        </w:rPr>
        <w:t xml:space="preserve">permitted. </w:t>
      </w:r>
      <w:r w:rsidR="002845FE">
        <w:rPr>
          <w:rFonts w:ascii="Arial" w:hAnsi="Arial" w:cs="Arial"/>
          <w:b/>
        </w:rPr>
        <w:tab/>
      </w:r>
      <w:r w:rsidR="002845FE">
        <w:rPr>
          <w:rFonts w:ascii="Arial" w:hAnsi="Arial" w:cs="Arial"/>
          <w:b/>
        </w:rPr>
        <w:tab/>
      </w:r>
    </w:p>
    <w:p w:rsidR="002845FE" w:rsidRDefault="002845FE" w:rsidP="002845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Simplify answers where possible.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Time limit = 20</w:t>
      </w:r>
      <w:r w:rsidRPr="00037695">
        <w:rPr>
          <w:rFonts w:ascii="Arial" w:hAnsi="Arial" w:cs="Arial"/>
          <w:b/>
        </w:rPr>
        <w:t xml:space="preserve"> minutes.</w:t>
      </w:r>
    </w:p>
    <w:p w:rsidR="002845FE" w:rsidRPr="00037695" w:rsidRDefault="002845FE" w:rsidP="002845FE">
      <w:pPr>
        <w:rPr>
          <w:rFonts w:ascii="Arial" w:hAnsi="Arial" w:cs="Arial"/>
          <w:b/>
        </w:rPr>
      </w:pPr>
    </w:p>
    <w:p w:rsidR="002845FE" w:rsidRPr="00037695" w:rsidRDefault="002845FE" w:rsidP="002845FE">
      <w:pPr>
        <w:jc w:val="right"/>
        <w:rPr>
          <w:rFonts w:ascii="Arial" w:hAnsi="Arial" w:cs="Arial"/>
          <w:b/>
        </w:rPr>
      </w:pPr>
    </w:p>
    <w:p w:rsidR="002845FE" w:rsidRDefault="0005184F" w:rsidP="002845FE">
      <w:pPr>
        <w:pStyle w:val="BodyText"/>
        <w:pBdr>
          <w:bottom w:val="single" w:sz="12" w:space="1" w:color="auto"/>
        </w:pBdr>
        <w:tabs>
          <w:tab w:val="left" w:pos="720"/>
          <w:tab w:val="right" w:pos="10490"/>
        </w:tabs>
        <w:spacing w:after="0"/>
        <w:ind w:left="425" w:hanging="425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Question 1</w:t>
      </w:r>
      <w:r>
        <w:rPr>
          <w:rFonts w:cs="Arial"/>
          <w:b/>
          <w:bCs/>
          <w:sz w:val="24"/>
        </w:rPr>
        <w:tab/>
        <w:t>(6</w:t>
      </w:r>
      <w:r w:rsidR="002845FE" w:rsidRPr="00037695">
        <w:rPr>
          <w:rFonts w:cs="Arial"/>
          <w:b/>
          <w:bCs/>
          <w:sz w:val="24"/>
        </w:rPr>
        <w:t xml:space="preserve"> marks)</w:t>
      </w:r>
    </w:p>
    <w:p w:rsidR="00461281" w:rsidRDefault="00461281">
      <w:pPr>
        <w:rPr>
          <w:rFonts w:ascii="Arial" w:hAnsi="Arial" w:cs="Arial"/>
        </w:rPr>
      </w:pPr>
    </w:p>
    <w:p w:rsidR="006E776B" w:rsidRDefault="002845FE">
      <w:pPr>
        <w:rPr>
          <w:rFonts w:ascii="Arial" w:hAnsi="Arial" w:cs="Arial"/>
        </w:rPr>
      </w:pPr>
      <w:r w:rsidRPr="002845FE">
        <w:rPr>
          <w:rFonts w:ascii="Arial" w:hAnsi="Arial" w:cs="Arial"/>
        </w:rPr>
        <w:t xml:space="preserve">Determine </w:t>
      </w:r>
      <w:r w:rsidR="00075421">
        <w:rPr>
          <w:rFonts w:ascii="Arial" w:hAnsi="Arial" w:cs="Arial"/>
        </w:rPr>
        <w:t xml:space="preserve">the gradient of </w:t>
      </w:r>
      <w:r w:rsidR="00075421" w:rsidRPr="002845FE">
        <w:rPr>
          <w:rFonts w:ascii="Arial" w:hAnsi="Arial" w:cs="Arial"/>
          <w:position w:val="-10"/>
        </w:rPr>
        <w:object w:dxaOrig="18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21pt" o:ole="">
            <v:imagedata r:id="rId5" o:title=""/>
          </v:shape>
          <o:OLEObject Type="Embed" ProgID="Equation.3" ShapeID="_x0000_i1025" DrawAspect="Content" ObjectID="_1533362036" r:id="rId6"/>
        </w:object>
      </w:r>
      <w:r w:rsidR="00075421">
        <w:rPr>
          <w:rFonts w:ascii="Arial" w:hAnsi="Arial" w:cs="Arial"/>
        </w:rPr>
        <w:t xml:space="preserve"> at</w:t>
      </w:r>
      <w:r w:rsidRPr="002845FE">
        <w:rPr>
          <w:rFonts w:ascii="Arial" w:hAnsi="Arial" w:cs="Arial"/>
        </w:rPr>
        <w:t xml:space="preserve"> x = 2</w:t>
      </w:r>
      <w:r w:rsidR="00075421">
        <w:rPr>
          <w:rFonts w:ascii="Arial" w:hAnsi="Arial" w:cs="Arial"/>
        </w:rPr>
        <w:t>.</w:t>
      </w: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075421" w:rsidRDefault="00075421" w:rsidP="00075421">
      <w:pPr>
        <w:pStyle w:val="BodyText"/>
        <w:pBdr>
          <w:bottom w:val="single" w:sz="12" w:space="1" w:color="auto"/>
        </w:pBdr>
        <w:tabs>
          <w:tab w:val="left" w:pos="720"/>
          <w:tab w:val="right" w:pos="10490"/>
        </w:tabs>
        <w:spacing w:after="0"/>
        <w:ind w:left="425" w:hanging="425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lastRenderedPageBreak/>
        <w:t>Question 2</w:t>
      </w:r>
      <w:r>
        <w:rPr>
          <w:rFonts w:cs="Arial"/>
          <w:b/>
          <w:bCs/>
          <w:sz w:val="24"/>
        </w:rPr>
        <w:tab/>
        <w:t>(5</w:t>
      </w:r>
      <w:r w:rsidRPr="00037695">
        <w:rPr>
          <w:rFonts w:cs="Arial"/>
          <w:b/>
          <w:bCs/>
          <w:sz w:val="24"/>
        </w:rPr>
        <w:t xml:space="preserve"> marks)</w:t>
      </w:r>
    </w:p>
    <w:p w:rsidR="00461281" w:rsidRDefault="00461281">
      <w:pPr>
        <w:rPr>
          <w:rFonts w:ascii="Arial" w:hAnsi="Arial" w:cs="Arial"/>
        </w:rPr>
      </w:pPr>
    </w:p>
    <w:p w:rsidR="00461281" w:rsidRDefault="00075421">
      <w:pPr>
        <w:rPr>
          <w:rFonts w:ascii="Arial" w:hAnsi="Arial" w:cs="Arial"/>
        </w:rPr>
      </w:pPr>
      <w:r>
        <w:rPr>
          <w:rFonts w:ascii="Arial" w:hAnsi="Arial" w:cs="Arial"/>
        </w:rPr>
        <w:t>The production of a chemical in a laboratory can be modelled by the differential equation</w:t>
      </w:r>
      <w:r w:rsidRPr="00075421">
        <w:rPr>
          <w:rFonts w:ascii="Arial" w:hAnsi="Arial" w:cs="Arial"/>
          <w:position w:val="-22"/>
        </w:rPr>
        <w:object w:dxaOrig="1340" w:dyaOrig="580">
          <v:shape id="_x0000_i1026" type="#_x0000_t75" style="width:66.75pt;height:29.25pt" o:ole="">
            <v:imagedata r:id="rId7" o:title=""/>
          </v:shape>
          <o:OLEObject Type="Embed" ProgID="Equation.3" ShapeID="_x0000_i1026" DrawAspect="Content" ObjectID="_1533362037" r:id="rId8"/>
        </w:object>
      </w:r>
      <w:r>
        <w:rPr>
          <w:rFonts w:ascii="Arial" w:hAnsi="Arial" w:cs="Arial"/>
        </w:rPr>
        <w:t xml:space="preserve">, where m kg is the total mass of the chemical produced after t hours.  </w:t>
      </w:r>
    </w:p>
    <w:p w:rsidR="00461281" w:rsidRDefault="00461281">
      <w:pPr>
        <w:rPr>
          <w:rFonts w:ascii="Arial" w:hAnsi="Arial" w:cs="Arial"/>
        </w:rPr>
      </w:pPr>
    </w:p>
    <w:p w:rsidR="00075421" w:rsidRPr="00075421" w:rsidRDefault="00075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Given that    </w:t>
      </w:r>
      <w:proofErr w:type="gramStart"/>
      <w:r>
        <w:rPr>
          <w:rFonts w:ascii="Arial" w:hAnsi="Arial" w:cs="Arial"/>
        </w:rPr>
        <w:t>m(</w:t>
      </w:r>
      <w:proofErr w:type="gramEnd"/>
      <w:r>
        <w:rPr>
          <w:rFonts w:ascii="Arial" w:hAnsi="Arial" w:cs="Arial"/>
        </w:rPr>
        <w:t>0) = 0</w:t>
      </w:r>
      <w:r w:rsidR="00461281">
        <w:rPr>
          <w:rFonts w:ascii="Arial" w:hAnsi="Arial" w:cs="Arial"/>
        </w:rPr>
        <w:t>, determine an exact value for the total mass of substance produced after three hours.</w:t>
      </w:r>
    </w:p>
    <w:p w:rsidR="00075421" w:rsidRDefault="0007542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 w:rsidP="00461281">
      <w:pPr>
        <w:pStyle w:val="BodyText"/>
        <w:pBdr>
          <w:bottom w:val="single" w:sz="12" w:space="1" w:color="auto"/>
        </w:pBdr>
        <w:tabs>
          <w:tab w:val="left" w:pos="720"/>
          <w:tab w:val="right" w:pos="10490"/>
        </w:tabs>
        <w:spacing w:after="0"/>
        <w:ind w:left="425" w:hanging="425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lastRenderedPageBreak/>
        <w:t>Question 3</w:t>
      </w:r>
      <w:r>
        <w:rPr>
          <w:rFonts w:cs="Arial"/>
          <w:b/>
          <w:bCs/>
          <w:sz w:val="24"/>
        </w:rPr>
        <w:tab/>
        <w:t>(2, 1, 3</w:t>
      </w:r>
      <w:r w:rsidRPr="00037695">
        <w:rPr>
          <w:rFonts w:cs="Arial"/>
          <w:b/>
          <w:bCs/>
          <w:sz w:val="24"/>
        </w:rPr>
        <w:t xml:space="preserve"> marks)</w:t>
      </w:r>
    </w:p>
    <w:p w:rsidR="00461281" w:rsidRDefault="00461281" w:rsidP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73C7">
        <w:rPr>
          <w:rFonts w:ascii="Arial" w:hAnsi="Arial" w:cs="Arial"/>
        </w:rPr>
        <w:t xml:space="preserve">tip of a </w:t>
      </w:r>
      <w:r>
        <w:rPr>
          <w:rFonts w:ascii="Arial" w:hAnsi="Arial" w:cs="Arial"/>
        </w:rPr>
        <w:t>needle in a sewing machine moves vertically with simple harmonic motion, and the distance between the highest and lowest positions of the tip is 8mm.</w:t>
      </w: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height of the tip of the needle above the mid-position t seconds after it starts to move is </w:t>
      </w:r>
      <w:proofErr w:type="gramStart"/>
      <w:r>
        <w:rPr>
          <w:rFonts w:ascii="Arial" w:hAnsi="Arial" w:cs="Arial"/>
        </w:rPr>
        <w:t>x(</w:t>
      </w:r>
      <w:proofErr w:type="gramEnd"/>
      <w:r>
        <w:rPr>
          <w:rFonts w:ascii="Arial" w:hAnsi="Arial" w:cs="Arial"/>
        </w:rPr>
        <w:t>t) which satisfies the differential equation:</w:t>
      </w:r>
    </w:p>
    <w:p w:rsidR="00461281" w:rsidRDefault="00ED23E0" w:rsidP="00461281">
      <w:pPr>
        <w:jc w:val="center"/>
        <w:rPr>
          <w:rFonts w:ascii="Arial" w:hAnsi="Arial" w:cs="Arial"/>
        </w:rPr>
      </w:pPr>
      <w:r w:rsidRPr="00054509">
        <w:rPr>
          <w:rFonts w:ascii="Arial" w:hAnsi="Arial" w:cs="Arial"/>
          <w:position w:val="-32"/>
        </w:rPr>
        <w:object w:dxaOrig="1640" w:dyaOrig="820">
          <v:shape id="_x0000_i1027" type="#_x0000_t75" style="width:81.75pt;height:41.25pt" o:ole="">
            <v:imagedata r:id="rId9" o:title=""/>
          </v:shape>
          <o:OLEObject Type="Embed" ProgID="Equation.3" ShapeID="_x0000_i1027" DrawAspect="Content" ObjectID="_1533362038" r:id="rId10"/>
        </w:object>
      </w:r>
    </w:p>
    <w:p w:rsidR="008A5F94" w:rsidRDefault="008A5F94" w:rsidP="00461281">
      <w:pPr>
        <w:jc w:val="center"/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 xml:space="preserve">Determine the equation for </w:t>
      </w:r>
      <w:proofErr w:type="gramStart"/>
      <w:r>
        <w:rPr>
          <w:rFonts w:ascii="Arial" w:hAnsi="Arial" w:cs="Arial"/>
        </w:rPr>
        <w:t>x(</w:t>
      </w:r>
      <w:proofErr w:type="gramEnd"/>
      <w:r>
        <w:rPr>
          <w:rFonts w:ascii="Arial" w:hAnsi="Arial" w:cs="Arial"/>
        </w:rPr>
        <w:t xml:space="preserve">t), given the </w:t>
      </w:r>
      <w:r w:rsidR="007273C7">
        <w:rPr>
          <w:rFonts w:ascii="Arial" w:hAnsi="Arial" w:cs="Arial"/>
        </w:rPr>
        <w:t xml:space="preserve">tip of the </w:t>
      </w:r>
      <w:r>
        <w:rPr>
          <w:rFonts w:ascii="Arial" w:hAnsi="Arial" w:cs="Arial"/>
        </w:rPr>
        <w:t>needle starts at its highest point.</w:t>
      </w: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How long does it take for the </w:t>
      </w:r>
      <w:r w:rsidR="007273C7">
        <w:rPr>
          <w:rFonts w:ascii="Arial" w:hAnsi="Arial" w:cs="Arial"/>
        </w:rPr>
        <w:t xml:space="preserve">tip of the </w:t>
      </w:r>
      <w:r>
        <w:rPr>
          <w:rFonts w:ascii="Arial" w:hAnsi="Arial" w:cs="Arial"/>
        </w:rPr>
        <w:t>needle to first return to its highest point?</w:t>
      </w: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 xml:space="preserve">How far does the tip of the needle travel in the first </w:t>
      </w:r>
      <w:r w:rsidR="00A7797B" w:rsidRPr="008A5F94">
        <w:rPr>
          <w:rFonts w:ascii="Arial" w:hAnsi="Arial" w:cs="Arial"/>
          <w:position w:val="-22"/>
        </w:rPr>
        <w:object w:dxaOrig="240" w:dyaOrig="580">
          <v:shape id="_x0000_i1028" type="#_x0000_t75" style="width:12pt;height:29.25pt" o:ole="">
            <v:imagedata r:id="rId11" o:title=""/>
          </v:shape>
          <o:OLEObject Type="Embed" ProgID="Equation.3" ShapeID="_x0000_i1028" DrawAspect="Content" ObjectID="_1533362039" r:id="rId12"/>
        </w:object>
      </w:r>
      <w:r>
        <w:rPr>
          <w:rFonts w:ascii="Arial" w:hAnsi="Arial" w:cs="Arial"/>
        </w:rPr>
        <w:t xml:space="preserve"> of a second?</w:t>
      </w: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05184F" w:rsidP="00563217">
      <w:pPr>
        <w:pStyle w:val="BodyText"/>
        <w:pBdr>
          <w:bottom w:val="single" w:sz="12" w:space="1" w:color="auto"/>
        </w:pBdr>
        <w:tabs>
          <w:tab w:val="left" w:pos="720"/>
          <w:tab w:val="right" w:pos="10490"/>
        </w:tabs>
        <w:spacing w:after="0"/>
        <w:ind w:left="425" w:hanging="425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lastRenderedPageBreak/>
        <w:t>Question 4</w:t>
      </w:r>
      <w:r>
        <w:rPr>
          <w:rFonts w:cs="Arial"/>
          <w:b/>
          <w:bCs/>
          <w:sz w:val="24"/>
        </w:rPr>
        <w:tab/>
        <w:t>(4</w:t>
      </w:r>
      <w:r w:rsidR="00563217" w:rsidRPr="00037695">
        <w:rPr>
          <w:rFonts w:cs="Arial"/>
          <w:b/>
          <w:bCs/>
          <w:sz w:val="24"/>
        </w:rPr>
        <w:t xml:space="preserve"> marks)</w:t>
      </w:r>
    </w:p>
    <w:p w:rsidR="00563217" w:rsidRDefault="00563217" w:rsidP="00563217">
      <w:pPr>
        <w:rPr>
          <w:rFonts w:ascii="Arial" w:hAnsi="Arial" w:cs="Arial"/>
        </w:rPr>
      </w:pPr>
    </w:p>
    <w:p w:rsidR="00563217" w:rsidRDefault="00CE7E22" w:rsidP="008A5F94">
      <w:pPr>
        <w:rPr>
          <w:rFonts w:ascii="Arial" w:hAnsi="Arial" w:cs="Arial"/>
        </w:rPr>
      </w:pPr>
      <w:r>
        <w:rPr>
          <w:rFonts w:ascii="Arial" w:hAnsi="Arial" w:cs="Arial"/>
        </w:rPr>
        <w:t>A floating pontoon at a tidal marina is connected to the top of the harbour wall by a hinged walkway AB of length 13 metres.</w:t>
      </w:r>
    </w:p>
    <w:p w:rsidR="00CE7E22" w:rsidRDefault="00CE7E22" w:rsidP="008A5F94">
      <w:pPr>
        <w:rPr>
          <w:rFonts w:ascii="Arial" w:hAnsi="Arial" w:cs="Arial"/>
        </w:rPr>
      </w:pPr>
    </w:p>
    <w:p w:rsidR="00BD7B7B" w:rsidRDefault="00BD7B7B" w:rsidP="00BD7B7B">
      <w:pPr>
        <w:jc w:val="center"/>
        <w:rPr>
          <w:rFonts w:ascii="Arial" w:hAnsi="Arial" w:cs="Arial"/>
        </w:rPr>
      </w:pPr>
      <w:r>
        <w:object w:dxaOrig="5391" w:dyaOrig="2150">
          <v:shape id="_x0000_i1029" type="#_x0000_t75" style="width:269.25pt;height:107.25pt" o:ole="">
            <v:imagedata r:id="rId13" o:title=""/>
          </v:shape>
          <o:OLEObject Type="Embed" ProgID="FXDraw.Graphic" ShapeID="_x0000_i1029" DrawAspect="Content" ObjectID="_1533362040" r:id="rId14"/>
        </w:object>
      </w:r>
    </w:p>
    <w:p w:rsidR="00CE7E22" w:rsidRDefault="00CE7E22" w:rsidP="008A5F94">
      <w:pPr>
        <w:rPr>
          <w:rFonts w:ascii="Arial" w:hAnsi="Arial" w:cs="Arial"/>
        </w:rPr>
      </w:pPr>
    </w:p>
    <w:p w:rsidR="00CE7E22" w:rsidRDefault="00CE7E22" w:rsidP="008A5F94">
      <w:pPr>
        <w:rPr>
          <w:rFonts w:ascii="Arial" w:hAnsi="Arial" w:cs="Arial"/>
        </w:rPr>
      </w:pPr>
      <w:r>
        <w:rPr>
          <w:rFonts w:ascii="Arial" w:hAnsi="Arial" w:cs="Arial"/>
        </w:rPr>
        <w:t>When the top of the pontoon, B, is 5 metres below the top of the wall, A, the sea is rising at a rate of 2 cm per minute.</w:t>
      </w:r>
    </w:p>
    <w:p w:rsidR="00CE7E22" w:rsidRDefault="00CE7E22" w:rsidP="008A5F94">
      <w:pPr>
        <w:rPr>
          <w:rFonts w:ascii="Arial" w:hAnsi="Arial" w:cs="Arial"/>
        </w:rPr>
      </w:pPr>
    </w:p>
    <w:p w:rsidR="00CE7E22" w:rsidRDefault="00CE7E22" w:rsidP="008A5F94">
      <w:pPr>
        <w:rPr>
          <w:rFonts w:ascii="Arial" w:hAnsi="Arial" w:cs="Arial"/>
        </w:rPr>
      </w:pPr>
      <w:r>
        <w:rPr>
          <w:rFonts w:ascii="Arial" w:hAnsi="Arial" w:cs="Arial"/>
        </w:rPr>
        <w:t>At this instant, calculate the rate at which the barge is moving away from the wall.</w:t>
      </w:r>
    </w:p>
    <w:p w:rsidR="00563217" w:rsidRDefault="00563217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Pr="00037695" w:rsidRDefault="0024206C" w:rsidP="0024206C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Test  5</w:t>
      </w:r>
      <w:proofErr w:type="gramEnd"/>
      <w:r>
        <w:rPr>
          <w:rFonts w:ascii="Arial" w:hAnsi="Arial" w:cs="Arial"/>
          <w:b/>
        </w:rPr>
        <w:t xml:space="preserve"> </w:t>
      </w:r>
      <w:r w:rsidRPr="00037695">
        <w:rPr>
          <w:rFonts w:ascii="Arial" w:hAnsi="Arial" w:cs="Arial"/>
          <w:b/>
        </w:rPr>
        <w:t xml:space="preserve"> 2016</w:t>
      </w:r>
    </w:p>
    <w:p w:rsidR="0024206C" w:rsidRPr="00037695" w:rsidRDefault="0024206C" w:rsidP="0024206C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Section</w:t>
      </w:r>
    </w:p>
    <w:p w:rsidR="0024206C" w:rsidRPr="00037695" w:rsidRDefault="0024206C" w:rsidP="0024206C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24206C" w:rsidRPr="00037695" w:rsidRDefault="0024206C" w:rsidP="0024206C">
      <w:pPr>
        <w:jc w:val="center"/>
        <w:rPr>
          <w:rFonts w:ascii="Arial" w:hAnsi="Arial" w:cs="Arial"/>
        </w:rPr>
      </w:pPr>
    </w:p>
    <w:p w:rsidR="0024206C" w:rsidRPr="00037695" w:rsidRDefault="0024206C" w:rsidP="0024206C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Name: _______________________</w:t>
      </w:r>
      <w:r w:rsidRPr="00037695">
        <w:rPr>
          <w:rFonts w:ascii="Arial" w:hAnsi="Arial" w:cs="Arial"/>
          <w:b/>
        </w:rPr>
        <w:tab/>
        <w:t xml:space="preserve">        </w:t>
      </w:r>
      <w:r w:rsidRPr="00037695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Score: _____ / 39</w:t>
      </w:r>
    </w:p>
    <w:p w:rsidR="0024206C" w:rsidRPr="00037695" w:rsidRDefault="0024206C" w:rsidP="0024206C">
      <w:pPr>
        <w:rPr>
          <w:rFonts w:ascii="Arial" w:hAnsi="Arial" w:cs="Arial"/>
          <w:b/>
        </w:rPr>
      </w:pPr>
    </w:p>
    <w:p w:rsidR="0024206C" w:rsidRPr="00037695" w:rsidRDefault="0024206C" w:rsidP="0024206C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Section 2 is worth </w:t>
      </w:r>
      <w:r>
        <w:rPr>
          <w:rFonts w:ascii="Arial" w:hAnsi="Arial" w:cs="Arial"/>
          <w:b/>
        </w:rPr>
        <w:t>6</w:t>
      </w:r>
      <w:r w:rsidRPr="00037695">
        <w:rPr>
          <w:rFonts w:ascii="Arial" w:hAnsi="Arial" w:cs="Arial"/>
          <w:b/>
        </w:rPr>
        <w:t>5% of your final test mark.</w:t>
      </w:r>
    </w:p>
    <w:p w:rsidR="0024206C" w:rsidRPr="00037695" w:rsidRDefault="0024206C" w:rsidP="0024206C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Calculators allowed and 1 page of A4 notes, writing on both sides.</w:t>
      </w:r>
    </w:p>
    <w:p w:rsidR="0024206C" w:rsidRDefault="0024206C" w:rsidP="002420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Access to approved </w:t>
      </w:r>
      <w:r w:rsidRPr="00037695">
        <w:rPr>
          <w:rFonts w:ascii="Arial" w:hAnsi="Arial" w:cs="Arial"/>
          <w:b/>
        </w:rPr>
        <w:t xml:space="preserve">Mathematics Specialist formulae sheet is permitted.                    </w:t>
      </w:r>
      <w:r>
        <w:rPr>
          <w:rFonts w:ascii="Arial" w:hAnsi="Arial" w:cs="Arial"/>
          <w:b/>
        </w:rPr>
        <w:t xml:space="preserve">              Time limit = 40 minutes</w:t>
      </w:r>
    </w:p>
    <w:p w:rsidR="0024206C" w:rsidRDefault="0024206C" w:rsidP="0024206C">
      <w:pPr>
        <w:rPr>
          <w:rFonts w:ascii="Arial" w:hAnsi="Arial" w:cs="Arial"/>
          <w:b/>
        </w:rPr>
      </w:pPr>
    </w:p>
    <w:p w:rsidR="0024206C" w:rsidRDefault="0024206C" w:rsidP="0024206C">
      <w:pPr>
        <w:rPr>
          <w:rFonts w:ascii="Arial" w:hAnsi="Arial" w:cs="Arial"/>
          <w:b/>
        </w:rPr>
      </w:pPr>
    </w:p>
    <w:p w:rsidR="0024206C" w:rsidRDefault="0005184F" w:rsidP="0024206C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</w:t>
      </w:r>
      <w:r w:rsidR="00630CB2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4</w:t>
      </w:r>
      <w:r w:rsidR="0024206C">
        <w:rPr>
          <w:rFonts w:ascii="Arial" w:hAnsi="Arial" w:cs="Arial"/>
          <w:b/>
        </w:rPr>
        <w:t xml:space="preserve"> marks)</w:t>
      </w:r>
    </w:p>
    <w:p w:rsidR="0024206C" w:rsidRDefault="0024206C" w:rsidP="0024206C">
      <w:pPr>
        <w:rPr>
          <w:rFonts w:ascii="Arial" w:hAnsi="Arial" w:cs="Arial"/>
          <w:b/>
        </w:rPr>
      </w:pPr>
    </w:p>
    <w:p w:rsidR="00630CB2" w:rsidRDefault="00630CB2" w:rsidP="002420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  <w:t>Match the differential equations with their corresponding slope field:</w:t>
      </w:r>
    </w:p>
    <w:p w:rsidR="00630CB2" w:rsidRDefault="00630CB2" w:rsidP="0024206C">
      <w:pPr>
        <w:rPr>
          <w:rFonts w:ascii="Arial" w:hAnsi="Arial" w:cs="Arial"/>
        </w:rPr>
      </w:pPr>
    </w:p>
    <w:p w:rsidR="00630CB2" w:rsidRDefault="00630CB2" w:rsidP="0024206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i)  </w:t>
      </w:r>
      <w:r w:rsidRPr="00630CB2">
        <w:rPr>
          <w:rFonts w:ascii="Arial" w:hAnsi="Arial" w:cs="Arial"/>
          <w:position w:val="-22"/>
        </w:rPr>
        <w:object w:dxaOrig="1359" w:dyaOrig="580">
          <v:shape id="_x0000_i1030" type="#_x0000_t75" style="width:68.25pt;height:29.25pt" o:ole="">
            <v:imagedata r:id="rId15" o:title=""/>
          </v:shape>
          <o:OLEObject Type="Embed" ProgID="Equation.3" ShapeID="_x0000_i1030" DrawAspect="Content" ObjectID="_1533362041" r:id="rId16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ii)  </w:t>
      </w:r>
      <w:r w:rsidRPr="00630CB2">
        <w:rPr>
          <w:rFonts w:ascii="Arial" w:hAnsi="Arial" w:cs="Arial"/>
          <w:position w:val="-22"/>
        </w:rPr>
        <w:object w:dxaOrig="1060" w:dyaOrig="580">
          <v:shape id="_x0000_i1031" type="#_x0000_t75" style="width:53.25pt;height:29.25pt" o:ole="">
            <v:imagedata r:id="rId17" o:title=""/>
          </v:shape>
          <o:OLEObject Type="Embed" ProgID="Equation.3" ShapeID="_x0000_i1031" DrawAspect="Content" ObjectID="_1533362042" r:id="rId18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iii)  </w:t>
      </w:r>
      <w:r w:rsidRPr="00630CB2">
        <w:rPr>
          <w:rFonts w:ascii="Arial" w:hAnsi="Arial" w:cs="Arial"/>
          <w:position w:val="-30"/>
        </w:rPr>
        <w:object w:dxaOrig="900" w:dyaOrig="660">
          <v:shape id="_x0000_i1032" type="#_x0000_t75" style="width:45pt;height:33pt" o:ole="">
            <v:imagedata r:id="rId19" o:title=""/>
          </v:shape>
          <o:OLEObject Type="Embed" ProgID="Equation.3" ShapeID="_x0000_i1032" DrawAspect="Content" ObjectID="_1533362043" r:id="rId20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iv</w:t>
      </w:r>
      <w:proofErr w:type="gramEnd"/>
      <w:r>
        <w:rPr>
          <w:rFonts w:ascii="Arial" w:hAnsi="Arial" w:cs="Arial"/>
        </w:rPr>
        <w:t xml:space="preserve">)  </w:t>
      </w:r>
      <w:r w:rsidRPr="00630CB2">
        <w:rPr>
          <w:rFonts w:ascii="Arial" w:hAnsi="Arial" w:cs="Arial"/>
          <w:position w:val="-22"/>
        </w:rPr>
        <w:object w:dxaOrig="1080" w:dyaOrig="580">
          <v:shape id="_x0000_i1033" type="#_x0000_t75" style="width:54pt;height:29.25pt" o:ole="">
            <v:imagedata r:id="rId21" o:title=""/>
          </v:shape>
          <o:OLEObject Type="Embed" ProgID="Equation.3" ShapeID="_x0000_i1033" DrawAspect="Content" ObjectID="_1533362044" r:id="rId22"/>
        </w:object>
      </w:r>
    </w:p>
    <w:p w:rsidR="00630CB2" w:rsidRDefault="00630CB2" w:rsidP="0024206C">
      <w:pPr>
        <w:rPr>
          <w:rFonts w:ascii="Arial" w:hAnsi="Arial" w:cs="Arial"/>
        </w:rPr>
      </w:pPr>
    </w:p>
    <w:p w:rsidR="00630CB2" w:rsidRPr="00630CB2" w:rsidRDefault="00630CB2" w:rsidP="0024206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6645910" cy="313766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6C" w:rsidRDefault="0024206C" w:rsidP="0024206C">
      <w:pPr>
        <w:rPr>
          <w:rFonts w:ascii="Arial" w:hAnsi="Arial" w:cs="Arial"/>
        </w:rPr>
      </w:pPr>
    </w:p>
    <w:p w:rsidR="0024206C" w:rsidRPr="0024206C" w:rsidRDefault="0024206C" w:rsidP="0024206C">
      <w:pPr>
        <w:rPr>
          <w:rFonts w:ascii="Arial" w:hAnsi="Arial" w:cs="Arial"/>
        </w:rPr>
      </w:pPr>
    </w:p>
    <w:p w:rsidR="0024206C" w:rsidRDefault="00630CB2" w:rsidP="00630CB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The slope field for a certain differential equation is shown </w:t>
      </w:r>
      <w:proofErr w:type="gramStart"/>
      <w:r>
        <w:rPr>
          <w:rFonts w:ascii="Arial" w:hAnsi="Arial" w:cs="Arial"/>
        </w:rPr>
        <w:t>below,</w:t>
      </w:r>
      <w:proofErr w:type="gramEnd"/>
      <w:r>
        <w:rPr>
          <w:rFonts w:ascii="Arial" w:hAnsi="Arial" w:cs="Arial"/>
        </w:rPr>
        <w:t xml:space="preserve"> state a possible solution for this differential equation.</w:t>
      </w:r>
      <w:r w:rsidR="0005184F">
        <w:rPr>
          <w:rFonts w:ascii="Arial" w:hAnsi="Arial" w:cs="Arial"/>
        </w:rPr>
        <w:t xml:space="preserve"> Give 3 reasons to justify your answer.</w:t>
      </w:r>
    </w:p>
    <w:p w:rsidR="00AD37FD" w:rsidRDefault="00AD37FD" w:rsidP="00630CB2">
      <w:pPr>
        <w:ind w:left="720" w:hanging="720"/>
        <w:rPr>
          <w:rFonts w:ascii="Arial" w:hAnsi="Arial" w:cs="Arial"/>
        </w:rPr>
      </w:pPr>
    </w:p>
    <w:p w:rsidR="00630CB2" w:rsidRDefault="00AD37FD" w:rsidP="008A5F9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2416894" cy="175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94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A4" w:rsidRDefault="008331A4" w:rsidP="008A5F94">
      <w:pPr>
        <w:rPr>
          <w:rFonts w:ascii="Arial" w:hAnsi="Arial" w:cs="Arial"/>
        </w:rPr>
      </w:pPr>
    </w:p>
    <w:p w:rsidR="008331A4" w:rsidRDefault="008331A4" w:rsidP="008A5F94">
      <w:pPr>
        <w:rPr>
          <w:rFonts w:ascii="Arial" w:hAnsi="Arial" w:cs="Arial"/>
        </w:rPr>
      </w:pPr>
    </w:p>
    <w:p w:rsidR="008331A4" w:rsidRDefault="008331A4" w:rsidP="008A5F94">
      <w:pPr>
        <w:rPr>
          <w:rFonts w:ascii="Arial" w:hAnsi="Arial" w:cs="Arial"/>
        </w:rPr>
      </w:pPr>
    </w:p>
    <w:p w:rsidR="008331A4" w:rsidRDefault="008331A4" w:rsidP="008331A4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6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E5260">
        <w:rPr>
          <w:rFonts w:ascii="Arial" w:hAnsi="Arial" w:cs="Arial"/>
          <w:b/>
        </w:rPr>
        <w:t xml:space="preserve">       </w:t>
      </w:r>
      <w:r w:rsidR="00373AA1">
        <w:rPr>
          <w:rFonts w:ascii="Arial" w:hAnsi="Arial" w:cs="Arial"/>
          <w:b/>
        </w:rPr>
        <w:t>(2</w:t>
      </w:r>
      <w:r>
        <w:rPr>
          <w:rFonts w:ascii="Arial" w:hAnsi="Arial" w:cs="Arial"/>
          <w:b/>
        </w:rPr>
        <w:t xml:space="preserve"> marks)</w:t>
      </w:r>
    </w:p>
    <w:p w:rsidR="008331A4" w:rsidRDefault="008331A4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  <w:r>
        <w:rPr>
          <w:rFonts w:ascii="Arial" w:hAnsi="Arial" w:cs="Arial"/>
        </w:rPr>
        <w:t>A closed cylinder 10 cm long has a cross-sectional radius of 2 cm. Use the incremental formula to find the approximate error in the volume of the cylinder corresponding to an error of 0.05 cm in the measurement of its radius.</w:t>
      </w: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7E5260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02CF">
        <w:rPr>
          <w:rFonts w:ascii="Arial" w:hAnsi="Arial" w:cs="Arial"/>
          <w:b/>
        </w:rPr>
        <w:t xml:space="preserve">       </w:t>
      </w:r>
      <w:r w:rsidR="00373AA1">
        <w:rPr>
          <w:rFonts w:ascii="Arial" w:hAnsi="Arial" w:cs="Arial"/>
          <w:b/>
        </w:rPr>
        <w:t>(5, 1</w:t>
      </w:r>
      <w:r>
        <w:rPr>
          <w:rFonts w:ascii="Arial" w:hAnsi="Arial" w:cs="Arial"/>
          <w:b/>
        </w:rPr>
        <w:t xml:space="preserve"> marks)</w:t>
      </w: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velocity v metres per second of particle, P, is related to its displacement, x metres, from a fixed point O by the </w:t>
      </w:r>
      <w:proofErr w:type="gramStart"/>
      <w:r>
        <w:rPr>
          <w:rFonts w:ascii="Arial" w:hAnsi="Arial" w:cs="Arial"/>
        </w:rPr>
        <w:t xml:space="preserve">equation </w:t>
      </w:r>
      <w:proofErr w:type="gramEnd"/>
      <w:r w:rsidRPr="007E5260">
        <w:rPr>
          <w:rFonts w:ascii="Arial" w:hAnsi="Arial" w:cs="Arial"/>
          <w:position w:val="-4"/>
        </w:rPr>
        <w:object w:dxaOrig="1060" w:dyaOrig="260">
          <v:shape id="_x0000_i1034" type="#_x0000_t75" style="width:53.25pt;height:12.75pt" o:ole="">
            <v:imagedata r:id="rId25" o:title=""/>
          </v:shape>
          <o:OLEObject Type="Embed" ProgID="Equation.3" ShapeID="_x0000_i1034" DrawAspect="Content" ObjectID="_1533362045" r:id="rId26"/>
        </w:object>
      </w:r>
      <w:r>
        <w:rPr>
          <w:rFonts w:ascii="Arial" w:hAnsi="Arial" w:cs="Arial"/>
        </w:rPr>
        <w:t>. It is known that P starts from O and x ≥ 0 when t ≥ 0.</w:t>
      </w: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Determine x in terms of time t.</w:t>
      </w: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Determine its acceleration, a, in terms of time t.</w:t>
      </w: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0C2A03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02CF">
        <w:rPr>
          <w:rFonts w:ascii="Arial" w:hAnsi="Arial" w:cs="Arial"/>
          <w:b/>
        </w:rPr>
        <w:t xml:space="preserve">       </w:t>
      </w:r>
      <w:r w:rsidR="00373AA1">
        <w:rPr>
          <w:rFonts w:ascii="Arial" w:hAnsi="Arial" w:cs="Arial"/>
          <w:b/>
        </w:rPr>
        <w:t>(7, 2</w:t>
      </w:r>
      <w:r>
        <w:rPr>
          <w:rFonts w:ascii="Arial" w:hAnsi="Arial" w:cs="Arial"/>
          <w:b/>
        </w:rPr>
        <w:t xml:space="preserve"> marks)</w:t>
      </w: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number of people infected by a strain of influenza is modelled </w:t>
      </w:r>
      <w:proofErr w:type="gramStart"/>
      <w:r>
        <w:rPr>
          <w:rFonts w:ascii="Arial" w:hAnsi="Arial" w:cs="Arial"/>
        </w:rPr>
        <w:t xml:space="preserve">by </w:t>
      </w:r>
      <w:proofErr w:type="gramEnd"/>
      <w:r w:rsidRPr="000C2A03">
        <w:rPr>
          <w:rFonts w:ascii="Arial" w:hAnsi="Arial" w:cs="Arial"/>
          <w:position w:val="-22"/>
        </w:rPr>
        <w:object w:dxaOrig="2160" w:dyaOrig="580">
          <v:shape id="_x0000_i1035" type="#_x0000_t75" style="width:108pt;height:29.25pt" o:ole="">
            <v:imagedata r:id="rId27" o:title=""/>
          </v:shape>
          <o:OLEObject Type="Embed" ProgID="Equation.3" ShapeID="_x0000_i1035" DrawAspect="Content" ObjectID="_1533362046" r:id="rId28"/>
        </w:object>
      </w:r>
      <w:r>
        <w:rPr>
          <w:rFonts w:ascii="Arial" w:hAnsi="Arial" w:cs="Arial"/>
        </w:rPr>
        <w:t xml:space="preserve">, where </w:t>
      </w:r>
      <w:proofErr w:type="spellStart"/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is time in months after the detection of the virus strain among 10 influenza patients.</w:t>
      </w: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155DB8">
        <w:rPr>
          <w:rFonts w:ascii="Arial" w:hAnsi="Arial" w:cs="Arial"/>
        </w:rPr>
        <w:t>Use the variables separa</w:t>
      </w:r>
      <w:r w:rsidR="005F531F">
        <w:rPr>
          <w:rFonts w:ascii="Arial" w:hAnsi="Arial" w:cs="Arial"/>
        </w:rPr>
        <w:t>tion</w:t>
      </w:r>
      <w:bookmarkStart w:id="0" w:name="_GoBack"/>
      <w:bookmarkEnd w:id="0"/>
      <w:r w:rsidR="00155DB8">
        <w:rPr>
          <w:rFonts w:ascii="Arial" w:hAnsi="Arial" w:cs="Arial"/>
        </w:rPr>
        <w:t xml:space="preserve"> method to write P as a function of t, in the form </w:t>
      </w:r>
      <w:r w:rsidR="00155DB8" w:rsidRPr="00155DB8">
        <w:rPr>
          <w:rFonts w:ascii="Arial" w:hAnsi="Arial" w:cs="Arial"/>
          <w:position w:val="-24"/>
        </w:rPr>
        <w:object w:dxaOrig="1320" w:dyaOrig="620">
          <v:shape id="_x0000_i1036" type="#_x0000_t75" style="width:66pt;height:31.5pt" o:ole="">
            <v:imagedata r:id="rId29" o:title=""/>
          </v:shape>
          <o:OLEObject Type="Embed" ProgID="Equation.3" ShapeID="_x0000_i1036" DrawAspect="Content" ObjectID="_1533362047" r:id="rId30"/>
        </w:object>
      </w:r>
      <w:r w:rsidR="00155DB8">
        <w:rPr>
          <w:rFonts w:ascii="Arial" w:hAnsi="Arial" w:cs="Arial"/>
        </w:rPr>
        <w:t xml:space="preserve"> </w:t>
      </w: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373AA1" w:rsidRDefault="00373AA1" w:rsidP="008A5F94">
      <w:pPr>
        <w:rPr>
          <w:rFonts w:ascii="Arial" w:hAnsi="Arial" w:cs="Arial"/>
        </w:rPr>
      </w:pPr>
    </w:p>
    <w:p w:rsidR="00373AA1" w:rsidRDefault="00373AA1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Determine the time it takes for the infection to reach 80% of its limiting value.</w:t>
      </w:r>
    </w:p>
    <w:p w:rsidR="00135669" w:rsidRDefault="00135669" w:rsidP="008A5F94">
      <w:pPr>
        <w:rPr>
          <w:rFonts w:ascii="Arial" w:hAnsi="Arial" w:cs="Arial"/>
        </w:rPr>
      </w:pPr>
    </w:p>
    <w:p w:rsidR="00135669" w:rsidRDefault="00135669" w:rsidP="008A5F94">
      <w:pPr>
        <w:rPr>
          <w:rFonts w:ascii="Arial" w:hAnsi="Arial" w:cs="Arial"/>
        </w:rPr>
      </w:pPr>
    </w:p>
    <w:p w:rsidR="00135669" w:rsidRDefault="00135669" w:rsidP="008A5F94">
      <w:pPr>
        <w:rPr>
          <w:rFonts w:ascii="Arial" w:hAnsi="Arial" w:cs="Arial"/>
        </w:rPr>
      </w:pPr>
    </w:p>
    <w:p w:rsidR="00135669" w:rsidRDefault="00135669" w:rsidP="008A5F94">
      <w:pPr>
        <w:rPr>
          <w:rFonts w:ascii="Arial" w:hAnsi="Arial" w:cs="Arial"/>
        </w:rPr>
      </w:pPr>
    </w:p>
    <w:p w:rsidR="00135669" w:rsidRDefault="00135669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135669" w:rsidRDefault="00135669" w:rsidP="00135669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9</w:t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  <w:t xml:space="preserve">          (3, 1, 2, 3</w:t>
      </w:r>
      <w:r>
        <w:rPr>
          <w:rFonts w:ascii="Arial" w:hAnsi="Arial" w:cs="Arial"/>
          <w:b/>
        </w:rPr>
        <w:t xml:space="preserve"> marks)</w:t>
      </w:r>
    </w:p>
    <w:p w:rsidR="00135669" w:rsidRDefault="00135669" w:rsidP="008A5F94">
      <w:pPr>
        <w:rPr>
          <w:rFonts w:ascii="Arial" w:hAnsi="Arial" w:cs="Arial"/>
        </w:rPr>
      </w:pPr>
    </w:p>
    <w:p w:rsidR="00135669" w:rsidRDefault="00135669" w:rsidP="008A5F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small particle, P, describes simple harmonic motion along a straight line with centre O. Two points, A and B, lie on this straight line with A between O and B such that OA = 4 </w:t>
      </w:r>
      <w:proofErr w:type="gramStart"/>
      <w:r>
        <w:rPr>
          <w:rFonts w:ascii="Arial" w:hAnsi="Arial" w:cs="Arial"/>
        </w:rPr>
        <w:t>cm  and</w:t>
      </w:r>
      <w:proofErr w:type="gramEnd"/>
      <w:r>
        <w:rPr>
          <w:rFonts w:ascii="Arial" w:hAnsi="Arial" w:cs="Arial"/>
        </w:rPr>
        <w:t xml:space="preserve">  </w:t>
      </w:r>
      <w:r w:rsidR="00ED651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AB = 3.5 cm</w:t>
      </w:r>
      <w:r w:rsidR="00ED651F">
        <w:rPr>
          <w:rFonts w:ascii="Arial" w:hAnsi="Arial" w:cs="Arial"/>
        </w:rPr>
        <w:t>. At A the speed of the particle is 22.5 cm per second and at B its speed is 12 cm per second.</w:t>
      </w: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  <w:r>
        <w:rPr>
          <w:rFonts w:ascii="Arial" w:hAnsi="Arial" w:cs="Arial"/>
        </w:rPr>
        <w:t>Determine:</w:t>
      </w: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amplitude of the motion</w:t>
      </w: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period of the motion</w:t>
      </w: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maximum speed of P</w:t>
      </w: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time to travel from A to B</w:t>
      </w: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5F4C6C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10</w:t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  <w:t xml:space="preserve">                  </w:t>
      </w:r>
      <w:r w:rsidR="00373AA1">
        <w:rPr>
          <w:rFonts w:ascii="Arial" w:hAnsi="Arial" w:cs="Arial"/>
          <w:b/>
        </w:rPr>
        <w:t>(3, 4</w:t>
      </w:r>
      <w:r>
        <w:rPr>
          <w:rFonts w:ascii="Arial" w:hAnsi="Arial" w:cs="Arial"/>
          <w:b/>
        </w:rPr>
        <w:t xml:space="preserve"> marks)</w:t>
      </w:r>
    </w:p>
    <w:p w:rsidR="005F4C6C" w:rsidRDefault="005F4C6C" w:rsidP="008A5F94">
      <w:pPr>
        <w:rPr>
          <w:rFonts w:ascii="Arial" w:hAnsi="Arial" w:cs="Arial"/>
        </w:rPr>
      </w:pPr>
    </w:p>
    <w:p w:rsidR="00730CF3" w:rsidRDefault="00730CF3" w:rsidP="008A5F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 A be the area of the region between two concentric circles of radii x and y, x ≥ y, at any time t seconds. </w:t>
      </w: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 is increasing at a constant r</w:t>
      </w:r>
      <w:r w:rsidR="00373AA1">
        <w:rPr>
          <w:rFonts w:ascii="Arial" w:hAnsi="Arial" w:cs="Arial"/>
        </w:rPr>
        <w:t>ate of 4 centimetres per second and when t = 0, x = 60 cm and y = 20 cm.</w:t>
      </w:r>
    </w:p>
    <w:p w:rsidR="00730CF3" w:rsidRDefault="00730CF3" w:rsidP="008A5F94">
      <w:pPr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If y is increasing at a constant rate of 5 centimetres per second, determine the rate of increase of A when t =0.</w:t>
      </w: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Pr="002845FE" w:rsidRDefault="00730CF3" w:rsidP="00730CF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If the area A is fixed, determine the rate of increase of y when x = 90 cm.</w:t>
      </w:r>
      <w:r>
        <w:rPr>
          <w:rFonts w:ascii="Arial" w:hAnsi="Arial" w:cs="Arial"/>
        </w:rPr>
        <w:tab/>
      </w:r>
    </w:p>
    <w:sectPr w:rsidR="00730CF3" w:rsidRPr="002845FE" w:rsidSect="00284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FE"/>
    <w:rsid w:val="00050527"/>
    <w:rsid w:val="0005184F"/>
    <w:rsid w:val="00054509"/>
    <w:rsid w:val="00075421"/>
    <w:rsid w:val="00095563"/>
    <w:rsid w:val="000B30C9"/>
    <w:rsid w:val="000B3FAF"/>
    <w:rsid w:val="000B4E54"/>
    <w:rsid w:val="000C2A03"/>
    <w:rsid w:val="000D2F3E"/>
    <w:rsid w:val="000F1F79"/>
    <w:rsid w:val="000F4246"/>
    <w:rsid w:val="00107391"/>
    <w:rsid w:val="00135669"/>
    <w:rsid w:val="00137550"/>
    <w:rsid w:val="00155DB8"/>
    <w:rsid w:val="001858D4"/>
    <w:rsid w:val="00194DBF"/>
    <w:rsid w:val="00195BD6"/>
    <w:rsid w:val="0019745B"/>
    <w:rsid w:val="001D6EB7"/>
    <w:rsid w:val="0023357B"/>
    <w:rsid w:val="002340BD"/>
    <w:rsid w:val="00237C57"/>
    <w:rsid w:val="0024206C"/>
    <w:rsid w:val="0028440E"/>
    <w:rsid w:val="002845FE"/>
    <w:rsid w:val="002B0289"/>
    <w:rsid w:val="002C61F7"/>
    <w:rsid w:val="002D4848"/>
    <w:rsid w:val="002F05C4"/>
    <w:rsid w:val="003148EB"/>
    <w:rsid w:val="003229F7"/>
    <w:rsid w:val="003240FE"/>
    <w:rsid w:val="00373AA1"/>
    <w:rsid w:val="00373C16"/>
    <w:rsid w:val="00376915"/>
    <w:rsid w:val="003B1CBA"/>
    <w:rsid w:val="003D15A9"/>
    <w:rsid w:val="003D7B6C"/>
    <w:rsid w:val="003E6027"/>
    <w:rsid w:val="003F3FA9"/>
    <w:rsid w:val="003F5661"/>
    <w:rsid w:val="004008FE"/>
    <w:rsid w:val="004323E4"/>
    <w:rsid w:val="00433BF7"/>
    <w:rsid w:val="00442E4C"/>
    <w:rsid w:val="0044407A"/>
    <w:rsid w:val="00452FFA"/>
    <w:rsid w:val="00461281"/>
    <w:rsid w:val="00465580"/>
    <w:rsid w:val="004667D1"/>
    <w:rsid w:val="004B24F4"/>
    <w:rsid w:val="004E4D6E"/>
    <w:rsid w:val="004F2D59"/>
    <w:rsid w:val="00503AEB"/>
    <w:rsid w:val="00515C3C"/>
    <w:rsid w:val="00563217"/>
    <w:rsid w:val="0057471B"/>
    <w:rsid w:val="00584655"/>
    <w:rsid w:val="00592EF5"/>
    <w:rsid w:val="005A658B"/>
    <w:rsid w:val="005B4D12"/>
    <w:rsid w:val="005C013C"/>
    <w:rsid w:val="005E0366"/>
    <w:rsid w:val="005E21F2"/>
    <w:rsid w:val="005E3946"/>
    <w:rsid w:val="005E3DBB"/>
    <w:rsid w:val="005E71A6"/>
    <w:rsid w:val="005F4C6C"/>
    <w:rsid w:val="005F531F"/>
    <w:rsid w:val="00620265"/>
    <w:rsid w:val="00630CB2"/>
    <w:rsid w:val="006A5E31"/>
    <w:rsid w:val="006E776B"/>
    <w:rsid w:val="0070795A"/>
    <w:rsid w:val="007266CD"/>
    <w:rsid w:val="007273C7"/>
    <w:rsid w:val="00730CF3"/>
    <w:rsid w:val="00731E29"/>
    <w:rsid w:val="007835CE"/>
    <w:rsid w:val="007B11F5"/>
    <w:rsid w:val="007E5260"/>
    <w:rsid w:val="008331A4"/>
    <w:rsid w:val="00836957"/>
    <w:rsid w:val="00845D25"/>
    <w:rsid w:val="0086669A"/>
    <w:rsid w:val="008A2C1C"/>
    <w:rsid w:val="008A5ABB"/>
    <w:rsid w:val="008A5F94"/>
    <w:rsid w:val="008D3703"/>
    <w:rsid w:val="008E57AA"/>
    <w:rsid w:val="008E6085"/>
    <w:rsid w:val="009317D6"/>
    <w:rsid w:val="00933AA5"/>
    <w:rsid w:val="00934F29"/>
    <w:rsid w:val="009362BF"/>
    <w:rsid w:val="009440B9"/>
    <w:rsid w:val="009605D7"/>
    <w:rsid w:val="009710F0"/>
    <w:rsid w:val="0097748E"/>
    <w:rsid w:val="00980C01"/>
    <w:rsid w:val="009B1C83"/>
    <w:rsid w:val="009B2984"/>
    <w:rsid w:val="009B7C0B"/>
    <w:rsid w:val="00A12596"/>
    <w:rsid w:val="00A1632F"/>
    <w:rsid w:val="00A24331"/>
    <w:rsid w:val="00A34647"/>
    <w:rsid w:val="00A35273"/>
    <w:rsid w:val="00A53302"/>
    <w:rsid w:val="00A7797B"/>
    <w:rsid w:val="00AB4F38"/>
    <w:rsid w:val="00AB56A2"/>
    <w:rsid w:val="00AB5914"/>
    <w:rsid w:val="00AD31E7"/>
    <w:rsid w:val="00AD37FD"/>
    <w:rsid w:val="00AD3FA2"/>
    <w:rsid w:val="00AE1938"/>
    <w:rsid w:val="00AE2507"/>
    <w:rsid w:val="00B114DF"/>
    <w:rsid w:val="00B12E51"/>
    <w:rsid w:val="00B16F00"/>
    <w:rsid w:val="00B215A7"/>
    <w:rsid w:val="00B26194"/>
    <w:rsid w:val="00B33043"/>
    <w:rsid w:val="00B37416"/>
    <w:rsid w:val="00B502CF"/>
    <w:rsid w:val="00B709EA"/>
    <w:rsid w:val="00B739AE"/>
    <w:rsid w:val="00B81239"/>
    <w:rsid w:val="00B82D0A"/>
    <w:rsid w:val="00B85369"/>
    <w:rsid w:val="00B950B7"/>
    <w:rsid w:val="00BA1F4F"/>
    <w:rsid w:val="00BB13A9"/>
    <w:rsid w:val="00BD7B7B"/>
    <w:rsid w:val="00BF252B"/>
    <w:rsid w:val="00BF77A6"/>
    <w:rsid w:val="00C31033"/>
    <w:rsid w:val="00C61EDA"/>
    <w:rsid w:val="00C82764"/>
    <w:rsid w:val="00CA789E"/>
    <w:rsid w:val="00CB1D4D"/>
    <w:rsid w:val="00CB5C60"/>
    <w:rsid w:val="00CC2166"/>
    <w:rsid w:val="00CD76BC"/>
    <w:rsid w:val="00CE7E22"/>
    <w:rsid w:val="00CF6AF8"/>
    <w:rsid w:val="00D00743"/>
    <w:rsid w:val="00D058CC"/>
    <w:rsid w:val="00D114EC"/>
    <w:rsid w:val="00D134DF"/>
    <w:rsid w:val="00D42656"/>
    <w:rsid w:val="00D53126"/>
    <w:rsid w:val="00D81CA9"/>
    <w:rsid w:val="00D90464"/>
    <w:rsid w:val="00DA6730"/>
    <w:rsid w:val="00DA7A25"/>
    <w:rsid w:val="00DD0FC9"/>
    <w:rsid w:val="00DD5F97"/>
    <w:rsid w:val="00DF70B9"/>
    <w:rsid w:val="00E15492"/>
    <w:rsid w:val="00E22102"/>
    <w:rsid w:val="00E246F6"/>
    <w:rsid w:val="00E32878"/>
    <w:rsid w:val="00E61A83"/>
    <w:rsid w:val="00E75E6A"/>
    <w:rsid w:val="00EA3182"/>
    <w:rsid w:val="00EA568C"/>
    <w:rsid w:val="00EB363B"/>
    <w:rsid w:val="00ED23E0"/>
    <w:rsid w:val="00ED651F"/>
    <w:rsid w:val="00F13346"/>
    <w:rsid w:val="00F30AA7"/>
    <w:rsid w:val="00F53879"/>
    <w:rsid w:val="00FA5E2B"/>
    <w:rsid w:val="00FB4D3D"/>
    <w:rsid w:val="00FC46DA"/>
    <w:rsid w:val="00FC722A"/>
    <w:rsid w:val="00FD19F1"/>
    <w:rsid w:val="00FE60FD"/>
    <w:rsid w:val="00F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F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45F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2845FE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F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45F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2845FE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emf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48D93575</Template>
  <TotalTime>0</TotalTime>
  <Pages>9</Pages>
  <Words>725</Words>
  <Characters>4135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JANKOWSKI Lisa</dc:creator>
  <cp:lastModifiedBy>MARTIN David</cp:lastModifiedBy>
  <cp:revision>2</cp:revision>
  <cp:lastPrinted>2016-08-12T07:47:00Z</cp:lastPrinted>
  <dcterms:created xsi:type="dcterms:W3CDTF">2016-08-22T01:07:00Z</dcterms:created>
  <dcterms:modified xsi:type="dcterms:W3CDTF">2016-08-22T01:07:00Z</dcterms:modified>
</cp:coreProperties>
</file>